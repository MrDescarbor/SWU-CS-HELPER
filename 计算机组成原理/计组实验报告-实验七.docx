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278B20" w14:textId="77777777" w:rsidR="006835F9" w:rsidRPr="00C77F88" w:rsidRDefault="006835F9" w:rsidP="006835F9">
      <w:pPr>
        <w:pStyle w:val="a"/>
      </w:pPr>
      <w:bookmarkStart w:id="0" w:name="_Hlk180845214"/>
      <w:bookmarkEnd w:id="0"/>
      <w:r w:rsidRPr="00C77F88">
        <w:rPr>
          <w:rFonts w:hint="eastAsia"/>
        </w:rPr>
        <w:t>《</w:t>
      </w:r>
      <w:r w:rsidR="00893AAC">
        <w:rPr>
          <w:rFonts w:hint="eastAsia"/>
        </w:rPr>
        <w:t>计算机组成</w:t>
      </w:r>
      <w:r w:rsidR="00893AAC">
        <w:t>原理</w:t>
      </w:r>
      <w:r w:rsidRPr="00C77F88">
        <w:rPr>
          <w:rFonts w:hint="eastAsia"/>
        </w:rPr>
        <w:t>》实验报告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67"/>
        <w:gridCol w:w="3487"/>
        <w:gridCol w:w="1242"/>
        <w:gridCol w:w="3194"/>
      </w:tblGrid>
      <w:tr w:rsidR="006835F9" w14:paraId="0134B489" w14:textId="77777777" w:rsidTr="006835F9">
        <w:trPr>
          <w:cantSplit/>
        </w:trPr>
        <w:tc>
          <w:tcPr>
            <w:tcW w:w="642" w:type="pct"/>
            <w:vAlign w:val="center"/>
          </w:tcPr>
          <w:p w14:paraId="2F1131CD" w14:textId="77777777" w:rsidR="006835F9" w:rsidRPr="006835F9" w:rsidRDefault="006835F9" w:rsidP="006835F9">
            <w:pPr>
              <w:adjustRightInd w:val="0"/>
              <w:spacing w:line="360" w:lineRule="auto"/>
              <w:rPr>
                <w:rFonts w:ascii="黑体" w:eastAsia="黑体" w:hAnsi="黑体"/>
                <w:bCs/>
              </w:rPr>
            </w:pPr>
            <w:r w:rsidRPr="006835F9">
              <w:rPr>
                <w:rFonts w:ascii="黑体" w:eastAsia="黑体" w:hAnsi="黑体" w:hint="eastAsia"/>
                <w:bCs/>
              </w:rPr>
              <w:t>实验</w:t>
            </w:r>
            <w:r>
              <w:rPr>
                <w:rFonts w:ascii="黑体" w:eastAsia="黑体" w:hAnsi="黑体" w:hint="eastAsia"/>
                <w:bCs/>
              </w:rPr>
              <w:t>名称</w:t>
            </w:r>
          </w:p>
        </w:tc>
        <w:tc>
          <w:tcPr>
            <w:tcW w:w="1918" w:type="pct"/>
            <w:vAlign w:val="center"/>
          </w:tcPr>
          <w:p w14:paraId="41B063E2" w14:textId="390DDA87" w:rsidR="006835F9" w:rsidRDefault="004010CD" w:rsidP="00A51C0F">
            <w:pPr>
              <w:adjustRightInd w:val="0"/>
              <w:spacing w:line="360" w:lineRule="auto"/>
              <w:ind w:firstLine="420"/>
              <w:jc w:val="center"/>
              <w:rPr>
                <w:rFonts w:ascii="宋体"/>
                <w:bCs/>
              </w:rPr>
            </w:pPr>
            <w:r w:rsidRPr="004010CD">
              <w:rPr>
                <w:rFonts w:ascii="宋体" w:hint="eastAsia"/>
                <w:bCs/>
              </w:rPr>
              <w:t>5.3</w:t>
            </w:r>
            <w:r w:rsidRPr="004010CD">
              <w:rPr>
                <w:rFonts w:ascii="宋体" w:hint="eastAsia"/>
                <w:bCs/>
              </w:rPr>
              <w:tab/>
              <w:t>复杂模型机设计实验</w:t>
            </w:r>
            <w:r w:rsidR="001E1C1B">
              <w:rPr>
                <w:rFonts w:ascii="宋体" w:hint="eastAsia"/>
                <w:bCs/>
              </w:rPr>
              <w:t>（二）</w:t>
            </w:r>
          </w:p>
        </w:tc>
        <w:tc>
          <w:tcPr>
            <w:tcW w:w="683" w:type="pct"/>
            <w:vAlign w:val="center"/>
          </w:tcPr>
          <w:p w14:paraId="26F4A9D9" w14:textId="77777777" w:rsidR="006835F9" w:rsidRDefault="006835F9" w:rsidP="006835F9">
            <w:pPr>
              <w:adjustRightInd w:val="0"/>
              <w:spacing w:line="360" w:lineRule="auto"/>
              <w:rPr>
                <w:rFonts w:ascii="宋体"/>
                <w:bCs/>
              </w:rPr>
            </w:pPr>
            <w:r w:rsidRPr="006835F9">
              <w:rPr>
                <w:rFonts w:ascii="黑体" w:eastAsia="黑体" w:hAnsi="黑体" w:hint="eastAsia"/>
                <w:bCs/>
              </w:rPr>
              <w:t>实验时间</w:t>
            </w:r>
          </w:p>
        </w:tc>
        <w:tc>
          <w:tcPr>
            <w:tcW w:w="1757" w:type="pct"/>
            <w:vAlign w:val="center"/>
          </w:tcPr>
          <w:p w14:paraId="1324AE05" w14:textId="67B332F7" w:rsidR="006835F9" w:rsidRDefault="00BC5B94" w:rsidP="00E1795C">
            <w:pPr>
              <w:adjustRightInd w:val="0"/>
              <w:spacing w:line="360" w:lineRule="auto"/>
              <w:ind w:firstLine="420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2024</w:t>
            </w:r>
            <w:r w:rsidR="001A4A41">
              <w:rPr>
                <w:rFonts w:ascii="宋体"/>
                <w:bCs/>
              </w:rPr>
              <w:t>年</w:t>
            </w:r>
            <w:r w:rsidR="00E1795C">
              <w:rPr>
                <w:rFonts w:ascii="宋体"/>
                <w:bCs/>
              </w:rPr>
              <w:t xml:space="preserve"> </w:t>
            </w:r>
            <w:r w:rsidR="004A74C8">
              <w:rPr>
                <w:rFonts w:ascii="宋体" w:hint="eastAsia"/>
                <w:bCs/>
              </w:rPr>
              <w:t>1</w:t>
            </w:r>
            <w:r w:rsidR="001E1C1B">
              <w:rPr>
                <w:rFonts w:ascii="宋体" w:hint="eastAsia"/>
                <w:bCs/>
              </w:rPr>
              <w:t>2</w:t>
            </w:r>
            <w:r w:rsidR="00E1795C">
              <w:rPr>
                <w:rFonts w:ascii="宋体"/>
                <w:bCs/>
              </w:rPr>
              <w:t xml:space="preserve"> </w:t>
            </w:r>
            <w:r w:rsidR="001A4A41">
              <w:rPr>
                <w:rFonts w:ascii="宋体"/>
                <w:bCs/>
              </w:rPr>
              <w:t>月</w:t>
            </w:r>
            <w:r w:rsidR="001E1C1B">
              <w:rPr>
                <w:rFonts w:ascii="宋体" w:hint="eastAsia"/>
                <w:bCs/>
              </w:rPr>
              <w:t>06</w:t>
            </w:r>
            <w:r w:rsidR="001A4A41">
              <w:rPr>
                <w:rFonts w:ascii="宋体"/>
                <w:bCs/>
              </w:rPr>
              <w:t>日</w:t>
            </w:r>
          </w:p>
        </w:tc>
      </w:tr>
    </w:tbl>
    <w:p w14:paraId="5DFEA084" w14:textId="77777777" w:rsidR="006835F9" w:rsidRPr="001B1600" w:rsidRDefault="006835F9" w:rsidP="006835F9">
      <w:pPr>
        <w:ind w:firstLine="420"/>
      </w:pPr>
    </w:p>
    <w:p w14:paraId="0C60E35D" w14:textId="77777777" w:rsidR="006835F9" w:rsidRDefault="006835F9" w:rsidP="006835F9">
      <w:pPr>
        <w:pStyle w:val="Heading1"/>
      </w:pPr>
      <w:r>
        <w:rPr>
          <w:rFonts w:hint="eastAsia"/>
        </w:rPr>
        <w:t>实验目的</w:t>
      </w:r>
    </w:p>
    <w:p w14:paraId="0B65A445" w14:textId="5E6B52B8" w:rsidR="008C5BD9" w:rsidRDefault="008C5BD9" w:rsidP="008C5BD9">
      <w:pPr>
        <w:pStyle w:val="BodyText"/>
        <w:spacing w:before="122"/>
        <w:ind w:left="60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BFB868D" wp14:editId="5B4F2351">
                <wp:simplePos x="0" y="0"/>
                <wp:positionH relativeFrom="page">
                  <wp:posOffset>556895</wp:posOffset>
                </wp:positionH>
                <wp:positionV relativeFrom="page">
                  <wp:posOffset>436880</wp:posOffset>
                </wp:positionV>
                <wp:extent cx="5546725" cy="222250"/>
                <wp:effectExtent l="4445" t="0" r="1905" b="0"/>
                <wp:wrapNone/>
                <wp:docPr id="1026867657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6725" cy="222250"/>
                          <a:chOff x="877" y="688"/>
                          <a:chExt cx="8735" cy="350"/>
                        </a:xfrm>
                      </wpg:grpSpPr>
                      <pic:pic xmlns:pic="http://schemas.openxmlformats.org/drawingml/2006/picture">
                        <pic:nvPicPr>
                          <pic:cNvPr id="53061386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" y="688"/>
                            <a:ext cx="297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0630542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877" y="1023"/>
                            <a:ext cx="8735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F3A0E7" id="Group 197" o:spid="_x0000_s1026" style="position:absolute;margin-left:43.85pt;margin-top:34.4pt;width:436.75pt;height:17.5pt;z-index:251673600;mso-position-horizontal-relative:page;mso-position-vertical-relative:page" coordorigin="877,688" coordsize="8735,3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932;top:688;width:297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">
                  <v:imagedata r:id="rId9" o:title=""/>
                </v:shape>
                <v:rect id="Rectangle 4" o:spid="_x0000_s1028" style="position:absolute;left:877;top:1023;width:8735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" fillcolor="black" stroked="f"/>
                <w10:wrap anchorx="page" anchory="page"/>
              </v:group>
            </w:pict>
          </mc:Fallback>
        </mc:AlternateContent>
      </w:r>
      <w:r>
        <w:t>综合运用所学计算机组成原理知识，设计并实现较为完整的计算机。</w:t>
      </w:r>
    </w:p>
    <w:p w14:paraId="109313B2" w14:textId="7EBC6D26" w:rsidR="001A4A41" w:rsidRDefault="001A4A41" w:rsidP="001A4A41"/>
    <w:p w14:paraId="1DB44A8F" w14:textId="77777777" w:rsidR="00E1795C" w:rsidRPr="006835F9" w:rsidRDefault="00E1795C" w:rsidP="001A4A41"/>
    <w:p w14:paraId="25F31678" w14:textId="77777777" w:rsidR="0087336D" w:rsidRDefault="00A129BE" w:rsidP="0087336D">
      <w:pPr>
        <w:pStyle w:val="Heading1"/>
      </w:pPr>
      <w:r>
        <w:rPr>
          <w:rFonts w:hint="eastAsia"/>
        </w:rPr>
        <w:t>实验主要内容及过程</w:t>
      </w:r>
    </w:p>
    <w:p w14:paraId="13B5B0F6" w14:textId="3271E4A5" w:rsidR="00391A40" w:rsidRPr="00391A40" w:rsidRDefault="0060692B">
      <w:pPr>
        <w:pStyle w:val="ListParagraph"/>
        <w:numPr>
          <w:ilvl w:val="3"/>
          <w:numId w:val="6"/>
        </w:numPr>
        <w:tabs>
          <w:tab w:val="left" w:pos="893"/>
        </w:tabs>
        <w:autoSpaceDE w:val="0"/>
        <w:autoSpaceDN w:val="0"/>
        <w:spacing w:before="123" w:line="278" w:lineRule="auto"/>
        <w:ind w:right="209" w:firstLineChars="0" w:firstLine="419"/>
        <w:rPr>
          <w:rFonts w:eastAsia="Times New Roman"/>
        </w:rPr>
      </w:pPr>
      <w:r>
        <w:t>把时序与操作台单元的</w:t>
      </w:r>
      <w:r>
        <w:t>“</w:t>
      </w:r>
      <w:r>
        <w:rPr>
          <w:rFonts w:eastAsia="Times New Roman"/>
        </w:rPr>
        <w:t>MODE</w:t>
      </w:r>
      <w:r>
        <w:t>”</w:t>
      </w:r>
      <w:r>
        <w:t>用短路块短接，使系统工作在四节拍模式，</w:t>
      </w:r>
      <w:r>
        <w:rPr>
          <w:rFonts w:eastAsia="Times New Roman"/>
        </w:rPr>
        <w:t>JP1</w:t>
      </w:r>
      <w:r>
        <w:t>、</w:t>
      </w:r>
      <w:r>
        <w:rPr>
          <w:rFonts w:eastAsia="Times New Roman"/>
        </w:rPr>
        <w:t>JP2</w:t>
      </w:r>
      <w:r>
        <w:rPr>
          <w:rFonts w:eastAsia="Times New Roman"/>
          <w:spacing w:val="1"/>
        </w:rPr>
        <w:t xml:space="preserve"> </w:t>
      </w:r>
      <w:r>
        <w:rPr>
          <w:spacing w:val="-10"/>
        </w:rPr>
        <w:t>短路块均将</w:t>
      </w:r>
      <w:r>
        <w:rPr>
          <w:spacing w:val="-10"/>
        </w:rPr>
        <w:t xml:space="preserve"> </w:t>
      </w:r>
      <w:r>
        <w:rPr>
          <w:rFonts w:eastAsia="Times New Roman"/>
          <w:spacing w:val="-1"/>
        </w:rPr>
        <w:t>1</w:t>
      </w:r>
      <w:r>
        <w:rPr>
          <w:spacing w:val="-1"/>
        </w:rPr>
        <w:t>、</w:t>
      </w:r>
      <w:r>
        <w:rPr>
          <w:rFonts w:eastAsia="Times New Roman"/>
        </w:rPr>
        <w:t xml:space="preserve">2 </w:t>
      </w:r>
      <w:r>
        <w:rPr>
          <w:spacing w:val="-9"/>
        </w:rPr>
        <w:t>短接，按图</w:t>
      </w:r>
      <w:r>
        <w:rPr>
          <w:spacing w:val="-9"/>
        </w:rPr>
        <w:t xml:space="preserve"> </w:t>
      </w:r>
      <w:r>
        <w:rPr>
          <w:rFonts w:eastAsia="Times New Roman"/>
        </w:rPr>
        <w:t xml:space="preserve">5-3-6 </w:t>
      </w:r>
      <w:r>
        <w:t>连接实验线路，仔细检查接线后打开实验箱电源。</w:t>
      </w:r>
      <w:r w:rsidR="00391A40">
        <w:rPr>
          <w:rFonts w:hint="eastAsia"/>
        </w:rPr>
        <w:t>如图一所示：</w:t>
      </w:r>
    </w:p>
    <w:p w14:paraId="5507BBFF" w14:textId="77777777" w:rsidR="00391A40" w:rsidRDefault="00391A40" w:rsidP="00391A40">
      <w:pPr>
        <w:tabs>
          <w:tab w:val="left" w:pos="893"/>
        </w:tabs>
        <w:autoSpaceDE w:val="0"/>
        <w:autoSpaceDN w:val="0"/>
        <w:spacing w:before="123" w:line="278" w:lineRule="auto"/>
        <w:ind w:left="207" w:right="209"/>
        <w:jc w:val="left"/>
        <w:rPr>
          <w:rFonts w:eastAsiaTheme="minorEastAsia"/>
        </w:rPr>
      </w:pPr>
    </w:p>
    <w:p w14:paraId="3FDE6989" w14:textId="77777777" w:rsidR="00391A40" w:rsidRDefault="00391A40" w:rsidP="00391A40">
      <w:pPr>
        <w:tabs>
          <w:tab w:val="left" w:pos="893"/>
        </w:tabs>
        <w:autoSpaceDE w:val="0"/>
        <w:autoSpaceDN w:val="0"/>
        <w:spacing w:before="123" w:line="278" w:lineRule="auto"/>
        <w:ind w:left="207" w:right="209"/>
        <w:jc w:val="left"/>
        <w:rPr>
          <w:rFonts w:eastAsiaTheme="minorEastAsia"/>
        </w:rPr>
      </w:pPr>
    </w:p>
    <w:p w14:paraId="3E8D548C" w14:textId="7AD99128" w:rsidR="00391A40" w:rsidRDefault="00391A40" w:rsidP="00391A40">
      <w:pPr>
        <w:tabs>
          <w:tab w:val="left" w:pos="893"/>
        </w:tabs>
        <w:autoSpaceDE w:val="0"/>
        <w:autoSpaceDN w:val="0"/>
        <w:spacing w:before="123" w:line="278" w:lineRule="auto"/>
        <w:ind w:left="207" w:right="209"/>
        <w:jc w:val="left"/>
        <w:rPr>
          <w:rFonts w:eastAsiaTheme="minorEastAsia"/>
        </w:rPr>
      </w:pPr>
      <w:r>
        <w:rPr>
          <w:noProof/>
        </w:rPr>
        <w:drawing>
          <wp:inline distT="0" distB="0" distL="0" distR="0" wp14:anchorId="07A29230" wp14:editId="7B5809FD">
            <wp:extent cx="5778500" cy="4333875"/>
            <wp:effectExtent l="0" t="0" r="0" b="9525"/>
            <wp:docPr id="1207577964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8614F" w14:textId="273D7256" w:rsidR="00391A40" w:rsidRDefault="00391A40" w:rsidP="00391A40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</w:t>
      </w:r>
      <w:r>
        <w:rPr>
          <w:rFonts w:ascii="宋体" w:hAnsi="宋体" w:cs="宋体" w:hint="eastAsia"/>
          <w:b/>
          <w:sz w:val="18"/>
        </w:rPr>
        <w:t>一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实验接线图</w:t>
      </w:r>
    </w:p>
    <w:p w14:paraId="4138EF30" w14:textId="1C9C0BD9" w:rsidR="00391A40" w:rsidRDefault="00391A40" w:rsidP="00391A40">
      <w:pPr>
        <w:tabs>
          <w:tab w:val="left" w:pos="893"/>
        </w:tabs>
        <w:autoSpaceDE w:val="0"/>
        <w:autoSpaceDN w:val="0"/>
        <w:spacing w:before="123" w:line="278" w:lineRule="auto"/>
        <w:ind w:left="207" w:right="209"/>
        <w:jc w:val="left"/>
        <w:rPr>
          <w:rFonts w:eastAsiaTheme="minorEastAsia"/>
        </w:rPr>
      </w:pPr>
    </w:p>
    <w:p w14:paraId="78EBE9B0" w14:textId="5D6F5337" w:rsidR="00391A40" w:rsidRPr="00391A40" w:rsidRDefault="00391A40" w:rsidP="00391A40">
      <w:pPr>
        <w:tabs>
          <w:tab w:val="left" w:pos="893"/>
        </w:tabs>
        <w:autoSpaceDE w:val="0"/>
        <w:autoSpaceDN w:val="0"/>
        <w:spacing w:before="123" w:line="278" w:lineRule="auto"/>
        <w:ind w:left="207" w:right="209"/>
        <w:jc w:val="left"/>
        <w:rPr>
          <w:rFonts w:eastAsiaTheme="minorEastAsia"/>
        </w:rPr>
      </w:pPr>
    </w:p>
    <w:p w14:paraId="25D8677C" w14:textId="77777777" w:rsidR="0060692B" w:rsidRDefault="0060692B">
      <w:pPr>
        <w:pStyle w:val="ListParagraph"/>
        <w:numPr>
          <w:ilvl w:val="3"/>
          <w:numId w:val="6"/>
        </w:numPr>
        <w:tabs>
          <w:tab w:val="left" w:pos="892"/>
        </w:tabs>
        <w:autoSpaceDE w:val="0"/>
        <w:autoSpaceDN w:val="0"/>
        <w:ind w:left="891" w:firstLineChars="0" w:hanging="265"/>
        <w:rPr>
          <w:rFonts w:eastAsia="Times New Roman"/>
        </w:rPr>
      </w:pPr>
      <w:r>
        <w:rPr>
          <w:spacing w:val="-1"/>
        </w:rPr>
        <w:t>写入实验程序，并进行校验，分两种方式，手动写入和联机写入。</w:t>
      </w:r>
    </w:p>
    <w:p w14:paraId="7A06C1E8" w14:textId="77777777" w:rsidR="0060692B" w:rsidRDefault="0060692B">
      <w:pPr>
        <w:pStyle w:val="ListParagraph"/>
        <w:numPr>
          <w:ilvl w:val="0"/>
          <w:numId w:val="5"/>
        </w:numPr>
        <w:tabs>
          <w:tab w:val="left" w:pos="908"/>
        </w:tabs>
        <w:autoSpaceDE w:val="0"/>
        <w:autoSpaceDN w:val="0"/>
        <w:spacing w:before="43"/>
        <w:ind w:firstLineChars="0"/>
      </w:pPr>
      <w:r>
        <w:rPr>
          <w:spacing w:val="-1"/>
        </w:rPr>
        <w:t>手动写入和校验</w:t>
      </w:r>
    </w:p>
    <w:p w14:paraId="7049D485" w14:textId="77777777" w:rsidR="0060692B" w:rsidRDefault="0060692B">
      <w:pPr>
        <w:pStyle w:val="ListParagraph"/>
        <w:numPr>
          <w:ilvl w:val="0"/>
          <w:numId w:val="4"/>
        </w:numPr>
        <w:tabs>
          <w:tab w:val="left" w:pos="978"/>
        </w:tabs>
        <w:autoSpaceDE w:val="0"/>
        <w:autoSpaceDN w:val="0"/>
        <w:spacing w:before="43"/>
        <w:ind w:firstLineChars="0"/>
      </w:pPr>
      <w:r>
        <w:t>手动写入微程序</w:t>
      </w:r>
    </w:p>
    <w:p w14:paraId="5B6ADA3E" w14:textId="77777777" w:rsidR="0060692B" w:rsidRDefault="0060692B" w:rsidP="0060692B">
      <w:pPr>
        <w:pStyle w:val="BodyText"/>
        <w:spacing w:before="43" w:line="278" w:lineRule="auto"/>
        <w:ind w:left="207" w:right="210" w:firstLine="420"/>
        <w:jc w:val="both"/>
      </w:pPr>
      <w:r>
        <w:rPr>
          <w:spacing w:val="-5"/>
        </w:rPr>
        <w:t xml:space="preserve">① 将时序与操作台单元的开关 </w:t>
      </w:r>
      <w:r>
        <w:rPr>
          <w:rFonts w:ascii="Times New Roman" w:eastAsia="Times New Roman" w:hAnsi="Times New Roman"/>
          <w:spacing w:val="-1"/>
        </w:rPr>
        <w:t>KK1</w:t>
      </w:r>
      <w:r>
        <w:rPr>
          <w:rFonts w:ascii="Times New Roman" w:eastAsia="Times New Roman" w:hAnsi="Times New Roman"/>
          <w:spacing w:val="1"/>
        </w:rPr>
        <w:t xml:space="preserve"> </w:t>
      </w:r>
      <w:r>
        <w:rPr>
          <w:spacing w:val="-11"/>
        </w:rPr>
        <w:t>置为‘停止’档，</w:t>
      </w:r>
      <w:r>
        <w:rPr>
          <w:rFonts w:ascii="Times New Roman" w:eastAsia="Times New Roman" w:hAnsi="Times New Roman"/>
          <w:spacing w:val="-9"/>
        </w:rPr>
        <w:t>KK3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1"/>
        </w:rPr>
        <w:t>置为‘编程’档，</w:t>
      </w:r>
      <w:r>
        <w:rPr>
          <w:rFonts w:ascii="Times New Roman" w:eastAsia="Times New Roman" w:hAnsi="Times New Roman"/>
          <w:spacing w:val="-9"/>
        </w:rPr>
        <w:t>KK4</w:t>
      </w:r>
      <w:r>
        <w:rPr>
          <w:rFonts w:ascii="Times New Roman" w:eastAsia="Times New Roman" w:hAnsi="Times New Roman"/>
          <w:spacing w:val="1"/>
        </w:rPr>
        <w:t xml:space="preserve"> </w:t>
      </w:r>
      <w:r>
        <w:rPr>
          <w:spacing w:val="-9"/>
        </w:rPr>
        <w:t>置为‘控</w:t>
      </w:r>
      <w:r>
        <w:t>存’档，</w:t>
      </w:r>
      <w:r>
        <w:rPr>
          <w:rFonts w:ascii="Times New Roman" w:eastAsia="Times New Roman" w:hAnsi="Times New Roman"/>
        </w:rPr>
        <w:t>KK5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t>置为‘置数’档。</w:t>
      </w:r>
    </w:p>
    <w:p w14:paraId="2D4353F7" w14:textId="77777777" w:rsidR="0060692B" w:rsidRDefault="0060692B" w:rsidP="0060692B">
      <w:pPr>
        <w:pStyle w:val="BodyText"/>
        <w:spacing w:line="278" w:lineRule="auto"/>
        <w:ind w:left="206" w:right="209" w:firstLine="420"/>
        <w:jc w:val="both"/>
      </w:pPr>
      <w:r>
        <w:rPr>
          <w:spacing w:val="-12"/>
        </w:rPr>
        <w:t xml:space="preserve">② 使用 </w:t>
      </w:r>
      <w:r>
        <w:rPr>
          <w:rFonts w:ascii="Times New Roman" w:eastAsia="Times New Roman" w:hAnsi="Times New Roman"/>
          <w:spacing w:val="-1"/>
        </w:rPr>
        <w:t xml:space="preserve">CON </w:t>
      </w:r>
      <w:r>
        <w:rPr>
          <w:spacing w:val="-14"/>
        </w:rPr>
        <w:t xml:space="preserve">单元的 </w:t>
      </w:r>
      <w:r>
        <w:rPr>
          <w:rFonts w:ascii="Times New Roman" w:eastAsia="Times New Roman" w:hAnsi="Times New Roman"/>
          <w:spacing w:val="-1"/>
        </w:rPr>
        <w:t>SD15</w:t>
      </w:r>
      <w:r>
        <w:rPr>
          <w:spacing w:val="-1"/>
        </w:rPr>
        <w:t>——</w:t>
      </w:r>
      <w:r>
        <w:rPr>
          <w:rFonts w:ascii="Times New Roman" w:eastAsia="Times New Roman" w:hAnsi="Times New Roman"/>
          <w:spacing w:val="-1"/>
        </w:rPr>
        <w:t xml:space="preserve">SD10 </w:t>
      </w:r>
      <w:r>
        <w:rPr>
          <w:spacing w:val="-1"/>
        </w:rPr>
        <w:t>给出微地址，</w:t>
      </w:r>
      <w:r>
        <w:rPr>
          <w:rFonts w:ascii="Times New Roman" w:eastAsia="Times New Roman" w:hAnsi="Times New Roman"/>
          <w:spacing w:val="-1"/>
        </w:rPr>
        <w:t xml:space="preserve">IN </w:t>
      </w:r>
      <w:r>
        <w:rPr>
          <w:spacing w:val="-10"/>
        </w:rPr>
        <w:t xml:space="preserve">单元给出低 </w:t>
      </w:r>
      <w:r>
        <w:rPr>
          <w:rFonts w:ascii="Times New Roman" w:eastAsia="Times New Roman" w:hAnsi="Times New Roman"/>
          <w:spacing w:val="-1"/>
        </w:rPr>
        <w:t>8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"/>
        </w:rPr>
        <w:t>位应写入的数据，连续</w:t>
      </w:r>
      <w:r>
        <w:rPr>
          <w:spacing w:val="-5"/>
        </w:rPr>
        <w:t xml:space="preserve">两次按动时序与操作台的开关 </w:t>
      </w:r>
      <w:r>
        <w:rPr>
          <w:rFonts w:ascii="Times New Roman" w:eastAsia="Times New Roman" w:hAnsi="Times New Roman"/>
        </w:rPr>
        <w:t>ST</w:t>
      </w:r>
      <w:r>
        <w:rPr>
          <w:spacing w:val="-18"/>
        </w:rPr>
        <w:t xml:space="preserve">，将 </w:t>
      </w:r>
      <w:r>
        <w:rPr>
          <w:rFonts w:ascii="Times New Roman" w:eastAsia="Times New Roman" w:hAnsi="Times New Roman"/>
        </w:rPr>
        <w:t>IN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rPr>
          <w:spacing w:val="-5"/>
        </w:rPr>
        <w:t xml:space="preserve">单元的数据写到该单元的低 </w:t>
      </w:r>
      <w:r>
        <w:rPr>
          <w:rFonts w:ascii="Times New Roman" w:eastAsia="Times New Roman" w:hAnsi="Times New Roman"/>
        </w:rPr>
        <w:t>8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t>位。</w:t>
      </w:r>
    </w:p>
    <w:p w14:paraId="0AF90399" w14:textId="77777777" w:rsidR="0060692B" w:rsidRDefault="0060692B" w:rsidP="0060692B">
      <w:pPr>
        <w:pStyle w:val="BodyText"/>
        <w:ind w:left="626"/>
        <w:jc w:val="both"/>
      </w:pPr>
      <w:r>
        <w:rPr>
          <w:spacing w:val="-5"/>
        </w:rPr>
        <w:t xml:space="preserve">③ 将时序与操作台单元的开关 </w:t>
      </w:r>
      <w:r>
        <w:rPr>
          <w:rFonts w:ascii="Times New Roman" w:eastAsia="Times New Roman" w:hAnsi="Times New Roman"/>
        </w:rPr>
        <w:t xml:space="preserve">KK5 </w:t>
      </w:r>
      <w:r>
        <w:rPr>
          <w:spacing w:val="-11"/>
        </w:rPr>
        <w:t xml:space="preserve">置为‘加 </w:t>
      </w:r>
      <w:r>
        <w:rPr>
          <w:rFonts w:ascii="Times New Roman" w:eastAsia="Times New Roman" w:hAnsi="Times New Roman"/>
        </w:rPr>
        <w:t>1</w:t>
      </w:r>
      <w:r>
        <w:t>’档。</w:t>
      </w:r>
    </w:p>
    <w:p w14:paraId="0E0BC865" w14:textId="77777777" w:rsidR="0060692B" w:rsidRDefault="0060692B" w:rsidP="0060692B">
      <w:pPr>
        <w:pStyle w:val="BodyText"/>
        <w:spacing w:before="42" w:line="278" w:lineRule="auto"/>
        <w:ind w:left="206" w:right="209" w:firstLine="420"/>
        <w:jc w:val="both"/>
      </w:pPr>
      <w:r>
        <w:rPr>
          <w:spacing w:val="-2"/>
        </w:rPr>
        <w:t xml:space="preserve">④ </w:t>
      </w:r>
      <w:r>
        <w:rPr>
          <w:rFonts w:ascii="Times New Roman" w:eastAsia="Times New Roman" w:hAnsi="Times New Roman"/>
          <w:spacing w:val="-3"/>
        </w:rPr>
        <w:t>IN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rPr>
          <w:spacing w:val="-12"/>
        </w:rPr>
        <w:t xml:space="preserve">单元给出中 </w:t>
      </w:r>
      <w:r>
        <w:rPr>
          <w:rFonts w:ascii="Times New Roman" w:eastAsia="Times New Roman" w:hAnsi="Times New Roman"/>
          <w:spacing w:val="-3"/>
        </w:rPr>
        <w:t>8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6"/>
        </w:rPr>
        <w:t xml:space="preserve">位应写入的数据，连续两次按动时序与操作台的开关 </w:t>
      </w:r>
      <w:r>
        <w:rPr>
          <w:rFonts w:ascii="Times New Roman" w:eastAsia="Times New Roman" w:hAnsi="Times New Roman"/>
          <w:spacing w:val="-2"/>
        </w:rPr>
        <w:t>ST</w:t>
      </w:r>
      <w:r>
        <w:rPr>
          <w:spacing w:val="-19"/>
        </w:rPr>
        <w:t xml:space="preserve">，将 </w:t>
      </w:r>
      <w:r>
        <w:rPr>
          <w:rFonts w:ascii="Times New Roman" w:eastAsia="Times New Roman" w:hAnsi="Times New Roman"/>
          <w:spacing w:val="-2"/>
        </w:rPr>
        <w:t>IN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rPr>
          <w:spacing w:val="-2"/>
        </w:rPr>
        <w:t>单元的</w:t>
      </w:r>
      <w:r>
        <w:rPr>
          <w:spacing w:val="-7"/>
        </w:rPr>
        <w:t xml:space="preserve">数据写到该单元的中 </w:t>
      </w:r>
      <w:r>
        <w:rPr>
          <w:rFonts w:ascii="Times New Roman" w:eastAsia="Times New Roman" w:hAnsi="Times New Roman"/>
          <w:spacing w:val="-1"/>
        </w:rPr>
        <w:t xml:space="preserve">8 </w:t>
      </w:r>
      <w:r>
        <w:rPr>
          <w:spacing w:val="-1"/>
        </w:rPr>
        <w:t>位。</w:t>
      </w:r>
      <w:r>
        <w:rPr>
          <w:rFonts w:ascii="Times New Roman" w:eastAsia="Times New Roman" w:hAnsi="Times New Roman"/>
          <w:spacing w:val="-1"/>
        </w:rPr>
        <w:t xml:space="preserve">IN </w:t>
      </w:r>
      <w:r>
        <w:rPr>
          <w:spacing w:val="-9"/>
        </w:rPr>
        <w:t xml:space="preserve">单元给出高 </w:t>
      </w:r>
      <w:r>
        <w:rPr>
          <w:rFonts w:ascii="Times New Roman" w:eastAsia="Times New Roman" w:hAnsi="Times New Roman"/>
        </w:rPr>
        <w:t xml:space="preserve">8 </w:t>
      </w:r>
      <w:r>
        <w:t>位应写入的数据，连续两次按动时序与操作台的开</w:t>
      </w:r>
      <w:r>
        <w:rPr>
          <w:spacing w:val="-27"/>
        </w:rPr>
        <w:t xml:space="preserve">关 </w:t>
      </w:r>
      <w:r>
        <w:rPr>
          <w:rFonts w:ascii="Times New Roman" w:eastAsia="Times New Roman" w:hAnsi="Times New Roman"/>
          <w:spacing w:val="-1"/>
        </w:rPr>
        <w:t>ST</w:t>
      </w:r>
      <w:r>
        <w:rPr>
          <w:spacing w:val="-19"/>
        </w:rPr>
        <w:t xml:space="preserve">，将 </w:t>
      </w:r>
      <w:r>
        <w:rPr>
          <w:rFonts w:ascii="Times New Roman" w:eastAsia="Times New Roman" w:hAnsi="Times New Roman"/>
          <w:spacing w:val="-1"/>
        </w:rPr>
        <w:t xml:space="preserve">IN </w:t>
      </w:r>
      <w:r>
        <w:rPr>
          <w:spacing w:val="-5"/>
        </w:rPr>
        <w:t xml:space="preserve">单元的数据写到该单元的高 </w:t>
      </w:r>
      <w:r>
        <w:rPr>
          <w:rFonts w:ascii="Times New Roman" w:eastAsia="Times New Roman" w:hAnsi="Times New Roman"/>
        </w:rPr>
        <w:t xml:space="preserve">8 </w:t>
      </w:r>
      <w:r>
        <w:t>位。</w:t>
      </w:r>
    </w:p>
    <w:p w14:paraId="75138CED" w14:textId="77777777" w:rsidR="0060692B" w:rsidRDefault="0060692B" w:rsidP="0060692B">
      <w:pPr>
        <w:pStyle w:val="BodyText"/>
        <w:ind w:left="626"/>
        <w:jc w:val="both"/>
      </w:pPr>
      <w:r>
        <w:rPr>
          <w:spacing w:val="-5"/>
        </w:rPr>
        <w:t xml:space="preserve">⑤ 重复①、②、③、④四步，将表 </w:t>
      </w:r>
      <w:r>
        <w:rPr>
          <w:rFonts w:ascii="Times New Roman" w:eastAsia="Times New Roman" w:hAnsi="Times New Roman"/>
        </w:rPr>
        <w:t xml:space="preserve">5-3-5 </w:t>
      </w:r>
      <w:r>
        <w:rPr>
          <w:spacing w:val="-8"/>
        </w:rPr>
        <w:t xml:space="preserve">的微代码写入 </w:t>
      </w:r>
      <w:r>
        <w:rPr>
          <w:rFonts w:ascii="Times New Roman" w:eastAsia="Times New Roman" w:hAnsi="Times New Roman"/>
        </w:rPr>
        <w:t xml:space="preserve">E2ROM </w:t>
      </w:r>
      <w:r>
        <w:t>芯片中。</w:t>
      </w:r>
    </w:p>
    <w:p w14:paraId="0A124FD2" w14:textId="77777777" w:rsidR="0060692B" w:rsidRDefault="0060692B">
      <w:pPr>
        <w:pStyle w:val="ListParagraph"/>
        <w:numPr>
          <w:ilvl w:val="0"/>
          <w:numId w:val="4"/>
        </w:numPr>
        <w:tabs>
          <w:tab w:val="left" w:pos="977"/>
        </w:tabs>
        <w:autoSpaceDE w:val="0"/>
        <w:autoSpaceDN w:val="0"/>
        <w:spacing w:before="43"/>
        <w:ind w:left="976" w:firstLineChars="0"/>
        <w:jc w:val="both"/>
      </w:pPr>
      <w:r>
        <w:t>手动校验微程序</w:t>
      </w:r>
    </w:p>
    <w:p w14:paraId="7B8CD82B" w14:textId="77777777" w:rsidR="0060692B" w:rsidRDefault="0060692B" w:rsidP="0060692B">
      <w:pPr>
        <w:pStyle w:val="BodyText"/>
        <w:spacing w:before="43"/>
        <w:ind w:left="626"/>
        <w:jc w:val="both"/>
      </w:pPr>
      <w:r>
        <w:rPr>
          <w:spacing w:val="-5"/>
        </w:rPr>
        <w:t xml:space="preserve">① 将时序与操作台单元的开关 </w:t>
      </w:r>
      <w:r>
        <w:rPr>
          <w:rFonts w:ascii="Times New Roman" w:eastAsia="Times New Roman" w:hAnsi="Times New Roman"/>
          <w:spacing w:val="-1"/>
        </w:rPr>
        <w:t>KK1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1"/>
        </w:rPr>
        <w:t>置为‘停止’档，</w:t>
      </w:r>
      <w:r>
        <w:rPr>
          <w:rFonts w:ascii="Times New Roman" w:eastAsia="Times New Roman" w:hAnsi="Times New Roman"/>
          <w:spacing w:val="-9"/>
        </w:rPr>
        <w:t>KK3</w:t>
      </w:r>
      <w:r>
        <w:rPr>
          <w:rFonts w:ascii="Times New Roman" w:eastAsia="Times New Roman" w:hAnsi="Times New Roman"/>
          <w:spacing w:val="1"/>
        </w:rPr>
        <w:t xml:space="preserve"> </w:t>
      </w:r>
      <w:r>
        <w:rPr>
          <w:spacing w:val="-11"/>
        </w:rPr>
        <w:t>置为‘校验’档，</w:t>
      </w:r>
      <w:r>
        <w:rPr>
          <w:rFonts w:ascii="Times New Roman" w:eastAsia="Times New Roman" w:hAnsi="Times New Roman"/>
          <w:spacing w:val="-9"/>
        </w:rPr>
        <w:t>KK4</w:t>
      </w:r>
      <w:r>
        <w:rPr>
          <w:rFonts w:ascii="Times New Roman" w:eastAsia="Times New Roman" w:hAnsi="Times New Roman"/>
          <w:spacing w:val="1"/>
        </w:rPr>
        <w:t xml:space="preserve"> </w:t>
      </w:r>
      <w:r>
        <w:rPr>
          <w:spacing w:val="-9"/>
        </w:rPr>
        <w:t>置为‘控</w:t>
      </w:r>
    </w:p>
    <w:p w14:paraId="654DE241" w14:textId="77777777" w:rsidR="0060692B" w:rsidRDefault="0060692B" w:rsidP="0060692B">
      <w:pPr>
        <w:pStyle w:val="BodyText"/>
        <w:spacing w:before="8"/>
        <w:rPr>
          <w:sz w:val="9"/>
        </w:rPr>
      </w:pPr>
    </w:p>
    <w:p w14:paraId="77EDC288" w14:textId="77777777" w:rsidR="0060692B" w:rsidRDefault="0060692B" w:rsidP="0060692B">
      <w:pPr>
        <w:spacing w:before="93"/>
        <w:ind w:right="423"/>
        <w:jc w:val="right"/>
        <w:rPr>
          <w:sz w:val="18"/>
        </w:rPr>
      </w:pPr>
      <w:r>
        <w:rPr>
          <w:sz w:val="18"/>
        </w:rPr>
        <w:t>69</w:t>
      </w:r>
    </w:p>
    <w:p w14:paraId="774CE353" w14:textId="77777777" w:rsidR="0060692B" w:rsidRDefault="0060692B" w:rsidP="0060692B">
      <w:pPr>
        <w:jc w:val="right"/>
        <w:rPr>
          <w:sz w:val="18"/>
        </w:rPr>
        <w:sectPr w:rsidR="0060692B" w:rsidSect="0060692B">
          <w:pgSz w:w="10440" w:h="14750"/>
          <w:pgMar w:top="980" w:right="640" w:bottom="280" w:left="700" w:header="751" w:footer="0" w:gutter="0"/>
          <w:cols w:space="720"/>
        </w:sectPr>
      </w:pPr>
    </w:p>
    <w:p w14:paraId="5BB9D42C" w14:textId="78586C6C" w:rsidR="0060692B" w:rsidRDefault="0060692B" w:rsidP="0060692B">
      <w:pPr>
        <w:pStyle w:val="BodyText"/>
        <w:spacing w:before="10"/>
        <w:rPr>
          <w:rFonts w:ascii="Times New Roman"/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15D8FAE" wp14:editId="53B2F7EF">
                <wp:simplePos x="0" y="0"/>
                <wp:positionH relativeFrom="page">
                  <wp:posOffset>521335</wp:posOffset>
                </wp:positionH>
                <wp:positionV relativeFrom="page">
                  <wp:posOffset>452120</wp:posOffset>
                </wp:positionV>
                <wp:extent cx="5546725" cy="207010"/>
                <wp:effectExtent l="0" t="0" r="0" b="3810"/>
                <wp:wrapNone/>
                <wp:docPr id="211529211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6725" cy="207010"/>
                          <a:chOff x="821" y="712"/>
                          <a:chExt cx="8735" cy="326"/>
                        </a:xfrm>
                      </wpg:grpSpPr>
                      <pic:pic xmlns:pic="http://schemas.openxmlformats.org/drawingml/2006/picture">
                        <pic:nvPicPr>
                          <pic:cNvPr id="377471651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1" y="712"/>
                            <a:ext cx="297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2486055" name="Rectangle 220"/>
                        <wps:cNvSpPr>
                          <a:spLocks noChangeArrowheads="1"/>
                        </wps:cNvSpPr>
                        <wps:spPr bwMode="auto">
                          <a:xfrm>
                            <a:off x="820" y="1023"/>
                            <a:ext cx="8735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A99199" id="Group 203" o:spid="_x0000_s1026" style="position:absolute;margin-left:41.05pt;margin-top:35.6pt;width:436.75pt;height:16.3pt;z-index:251675648;mso-position-horizontal-relative:page;mso-position-vertical-relative:page" coordorigin="821,712" coordsize="8735,3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">
                <v:shape id="Picture 219" o:spid="_x0000_s1027" type="#_x0000_t75" style="position:absolute;left:881;top:712;width:297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">
                  <v:imagedata r:id="rId9" o:title=""/>
                </v:shape>
                <v:rect id="Rectangle 220" o:spid="_x0000_s1028" style="position:absolute;left:820;top:1023;width:8735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" fillcolor="black" stroked="f"/>
                <w10:wrap anchorx="page" anchory="page"/>
              </v:group>
            </w:pict>
          </mc:Fallback>
        </mc:AlternateContent>
      </w:r>
    </w:p>
    <w:p w14:paraId="030D80EB" w14:textId="77777777" w:rsidR="0060692B" w:rsidRDefault="0060692B" w:rsidP="0060692B">
      <w:pPr>
        <w:pStyle w:val="BodyText"/>
        <w:spacing w:before="102"/>
        <w:ind w:left="150"/>
      </w:pPr>
      <w:r>
        <w:t>存’档，</w:t>
      </w:r>
      <w:r>
        <w:rPr>
          <w:rFonts w:ascii="Times New Roman" w:eastAsia="Times New Roman" w:hAnsi="Times New Roman"/>
        </w:rPr>
        <w:t>KK5</w:t>
      </w:r>
      <w:r>
        <w:rPr>
          <w:rFonts w:ascii="Times New Roman" w:eastAsia="Times New Roman" w:hAnsi="Times New Roman"/>
          <w:spacing w:val="-3"/>
        </w:rPr>
        <w:t xml:space="preserve"> </w:t>
      </w:r>
      <w:r>
        <w:t>置为‘置数’档。</w:t>
      </w:r>
    </w:p>
    <w:p w14:paraId="38175E2F" w14:textId="77777777" w:rsidR="0060692B" w:rsidRDefault="0060692B" w:rsidP="0060692B">
      <w:pPr>
        <w:pStyle w:val="BodyText"/>
        <w:spacing w:before="43" w:line="278" w:lineRule="auto"/>
        <w:ind w:left="150" w:right="207" w:firstLine="420"/>
      </w:pPr>
      <w:r>
        <w:rPr>
          <w:spacing w:val="-12"/>
        </w:rPr>
        <w:t xml:space="preserve">② 使用 </w:t>
      </w:r>
      <w:r>
        <w:rPr>
          <w:rFonts w:ascii="Times New Roman" w:eastAsia="Times New Roman" w:hAnsi="Times New Roman"/>
          <w:spacing w:val="-1"/>
        </w:rPr>
        <w:t xml:space="preserve">CON </w:t>
      </w:r>
      <w:r>
        <w:rPr>
          <w:spacing w:val="-14"/>
        </w:rPr>
        <w:t xml:space="preserve">单元的 </w:t>
      </w:r>
      <w:r>
        <w:rPr>
          <w:rFonts w:ascii="Times New Roman" w:eastAsia="Times New Roman" w:hAnsi="Times New Roman"/>
        </w:rPr>
        <w:t>SD15</w:t>
      </w:r>
      <w:r>
        <w:t>——</w:t>
      </w:r>
      <w:r>
        <w:rPr>
          <w:rFonts w:ascii="Times New Roman" w:eastAsia="Times New Roman" w:hAnsi="Times New Roman"/>
        </w:rPr>
        <w:t>SD10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rPr>
          <w:spacing w:val="-3"/>
        </w:rPr>
        <w:t xml:space="preserve">给出微地址，连续两次按动时序与操作台的开关 </w:t>
      </w:r>
      <w:r>
        <w:rPr>
          <w:rFonts w:ascii="Times New Roman" w:eastAsia="Times New Roman" w:hAnsi="Times New Roman"/>
        </w:rPr>
        <w:t>ST</w:t>
      </w:r>
      <w:r>
        <w:t>，</w:t>
      </w:r>
      <w:r>
        <w:rPr>
          <w:spacing w:val="-102"/>
        </w:rPr>
        <w:t xml:space="preserve"> </w:t>
      </w:r>
      <w:r>
        <w:rPr>
          <w:rFonts w:ascii="Times New Roman" w:eastAsia="Times New Roman" w:hAnsi="Times New Roman"/>
          <w:spacing w:val="-1"/>
        </w:rPr>
        <w:t>MC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"/>
        </w:rPr>
        <w:t xml:space="preserve">单元的指数据指示灯 </w:t>
      </w:r>
      <w:r>
        <w:rPr>
          <w:rFonts w:ascii="Times New Roman" w:eastAsia="Times New Roman" w:hAnsi="Times New Roman"/>
        </w:rPr>
        <w:t>M7</w:t>
      </w:r>
      <w:r>
        <w:t>——</w:t>
      </w:r>
      <w:r>
        <w:rPr>
          <w:rFonts w:ascii="Times New Roman" w:eastAsia="Times New Roman" w:hAnsi="Times New Roman"/>
        </w:rPr>
        <w:t>M0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rPr>
          <w:spacing w:val="-7"/>
        </w:rPr>
        <w:t xml:space="preserve">显示该单元的低 </w:t>
      </w:r>
      <w:r>
        <w:rPr>
          <w:rFonts w:ascii="Times New Roman" w:eastAsia="Times New Roman" w:hAnsi="Times New Roman"/>
        </w:rPr>
        <w:t xml:space="preserve">8 </w:t>
      </w:r>
      <w:r>
        <w:t>位。</w:t>
      </w:r>
    </w:p>
    <w:p w14:paraId="73850E5C" w14:textId="77777777" w:rsidR="0060692B" w:rsidRDefault="0060692B" w:rsidP="0060692B">
      <w:pPr>
        <w:pStyle w:val="BodyText"/>
        <w:ind w:left="570"/>
      </w:pPr>
      <w:r>
        <w:rPr>
          <w:spacing w:val="-5"/>
        </w:rPr>
        <w:t xml:space="preserve">③ 将时序与操作台单元的开关 </w:t>
      </w:r>
      <w:r>
        <w:rPr>
          <w:rFonts w:ascii="Times New Roman" w:eastAsia="Times New Roman" w:hAnsi="Times New Roman"/>
        </w:rPr>
        <w:t xml:space="preserve">KK5 </w:t>
      </w:r>
      <w:r>
        <w:rPr>
          <w:spacing w:val="-11"/>
        </w:rPr>
        <w:t xml:space="preserve">置为‘加 </w:t>
      </w:r>
      <w:r>
        <w:rPr>
          <w:rFonts w:ascii="Times New Roman" w:eastAsia="Times New Roman" w:hAnsi="Times New Roman"/>
        </w:rPr>
        <w:t>1</w:t>
      </w:r>
      <w:r>
        <w:t>’档。</w:t>
      </w:r>
    </w:p>
    <w:p w14:paraId="5284D5BC" w14:textId="77777777" w:rsidR="0060692B" w:rsidRDefault="0060692B" w:rsidP="0060692B">
      <w:pPr>
        <w:pStyle w:val="BodyText"/>
        <w:spacing w:before="43" w:line="278" w:lineRule="auto"/>
        <w:ind w:left="150" w:right="265" w:firstLine="420"/>
      </w:pPr>
      <w:r>
        <w:rPr>
          <w:spacing w:val="-4"/>
        </w:rPr>
        <w:t xml:space="preserve">④ 连续两次按动时序与操作台的开关 </w:t>
      </w:r>
      <w:r>
        <w:rPr>
          <w:rFonts w:ascii="Times New Roman" w:eastAsia="Times New Roman" w:hAnsi="Times New Roman"/>
          <w:spacing w:val="-1"/>
        </w:rPr>
        <w:t>S</w:t>
      </w:r>
      <w:r>
        <w:rPr>
          <w:rFonts w:ascii="Times New Roman" w:eastAsia="Times New Roman" w:hAnsi="Times New Roman"/>
        </w:rPr>
        <w:t>T</w:t>
      </w:r>
      <w:r>
        <w:rPr>
          <w:spacing w:val="-93"/>
        </w:rPr>
        <w:t>，</w:t>
      </w:r>
      <w:r>
        <w:rPr>
          <w:rFonts w:ascii="Times New Roman" w:eastAsia="Times New Roman" w:hAnsi="Times New Roman"/>
        </w:rPr>
        <w:t xml:space="preserve">MC </w:t>
      </w:r>
      <w:r>
        <w:rPr>
          <w:spacing w:val="-1"/>
        </w:rPr>
        <w:t xml:space="preserve">单元的指数据指示灯 </w:t>
      </w:r>
      <w:r>
        <w:rPr>
          <w:rFonts w:ascii="Times New Roman" w:eastAsia="Times New Roman" w:hAnsi="Times New Roman"/>
        </w:rPr>
        <w:t>M</w:t>
      </w:r>
      <w:r>
        <w:rPr>
          <w:rFonts w:ascii="Times New Roman" w:eastAsia="Times New Roman" w:hAnsi="Times New Roman"/>
          <w:spacing w:val="-1"/>
        </w:rPr>
        <w:t>15</w:t>
      </w:r>
      <w:r>
        <w:t>——</w:t>
      </w:r>
      <w:r>
        <w:rPr>
          <w:rFonts w:ascii="Times New Roman" w:eastAsia="Times New Roman" w:hAnsi="Times New Roman"/>
        </w:rPr>
        <w:t xml:space="preserve">M8 </w:t>
      </w:r>
      <w:r>
        <w:rPr>
          <w:spacing w:val="-1"/>
        </w:rPr>
        <w:t>显示该单</w:t>
      </w:r>
      <w:r>
        <w:rPr>
          <w:spacing w:val="-14"/>
        </w:rPr>
        <w:t xml:space="preserve">元的中 </w:t>
      </w:r>
      <w:r>
        <w:rPr>
          <w:rFonts w:ascii="Times New Roman" w:eastAsia="Times New Roman" w:hAnsi="Times New Roman"/>
          <w:spacing w:val="-1"/>
        </w:rPr>
        <w:t>8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"/>
        </w:rPr>
        <w:t>位，</w:t>
      </w:r>
      <w:r>
        <w:rPr>
          <w:rFonts w:ascii="Times New Roman" w:eastAsia="Times New Roman" w:hAnsi="Times New Roman"/>
          <w:spacing w:val="-1"/>
        </w:rPr>
        <w:t>MC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"/>
        </w:rPr>
        <w:t xml:space="preserve">单元的指数据指示灯 </w:t>
      </w:r>
      <w:r>
        <w:rPr>
          <w:rFonts w:ascii="Times New Roman" w:eastAsia="Times New Roman" w:hAnsi="Times New Roman"/>
        </w:rPr>
        <w:t>M23</w:t>
      </w:r>
      <w:r>
        <w:t>——</w:t>
      </w:r>
      <w:r>
        <w:rPr>
          <w:rFonts w:ascii="Times New Roman" w:eastAsia="Times New Roman" w:hAnsi="Times New Roman"/>
        </w:rPr>
        <w:t xml:space="preserve">M16 </w:t>
      </w:r>
      <w:r>
        <w:rPr>
          <w:spacing w:val="-7"/>
        </w:rPr>
        <w:t xml:space="preserve">显示该单元的高 </w:t>
      </w:r>
      <w:r>
        <w:rPr>
          <w:rFonts w:ascii="Times New Roman" w:eastAsia="Times New Roman" w:hAnsi="Times New Roman"/>
        </w:rPr>
        <w:t>8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t>位。</w:t>
      </w:r>
    </w:p>
    <w:p w14:paraId="4D085FF1" w14:textId="77777777" w:rsidR="0060692B" w:rsidRDefault="0060692B" w:rsidP="0060692B">
      <w:pPr>
        <w:pStyle w:val="BodyText"/>
        <w:spacing w:line="278" w:lineRule="auto"/>
        <w:ind w:left="150" w:right="266" w:firstLine="419"/>
      </w:pPr>
      <w:r>
        <w:rPr>
          <w:spacing w:val="-6"/>
        </w:rPr>
        <w:t>⑤ 重复①、②、③、④四步，完成对微代码的校验。如果校验出微代码写入错误，重新写</w:t>
      </w:r>
      <w:r>
        <w:t>入、校验，直至确认微指令的输入无误为止。</w:t>
      </w:r>
    </w:p>
    <w:p w14:paraId="555587CD" w14:textId="77777777" w:rsidR="0060692B" w:rsidRDefault="0060692B">
      <w:pPr>
        <w:pStyle w:val="ListParagraph"/>
        <w:numPr>
          <w:ilvl w:val="0"/>
          <w:numId w:val="3"/>
        </w:numPr>
        <w:tabs>
          <w:tab w:val="left" w:pos="931"/>
        </w:tabs>
        <w:autoSpaceDE w:val="0"/>
        <w:autoSpaceDN w:val="0"/>
        <w:spacing w:line="268" w:lineRule="exact"/>
        <w:ind w:firstLineChars="0" w:hanging="361"/>
      </w:pPr>
      <w:r>
        <w:t>手动写入机器程序</w:t>
      </w:r>
    </w:p>
    <w:p w14:paraId="4D47A8DA" w14:textId="77777777" w:rsidR="0060692B" w:rsidRDefault="0060692B" w:rsidP="0060692B">
      <w:pPr>
        <w:pStyle w:val="BodyText"/>
        <w:spacing w:before="41" w:line="278" w:lineRule="auto"/>
        <w:ind w:left="150" w:right="267" w:firstLine="420"/>
        <w:jc w:val="both"/>
      </w:pPr>
      <w:r>
        <w:rPr>
          <w:spacing w:val="-5"/>
        </w:rPr>
        <w:t xml:space="preserve">① 将时序与操作台单元的开关 </w:t>
      </w:r>
      <w:r>
        <w:rPr>
          <w:rFonts w:ascii="Times New Roman" w:eastAsia="Times New Roman" w:hAnsi="Times New Roman"/>
          <w:spacing w:val="-1"/>
        </w:rPr>
        <w:t>KK1</w:t>
      </w:r>
      <w:r>
        <w:rPr>
          <w:rFonts w:ascii="Times New Roman" w:eastAsia="Times New Roman" w:hAnsi="Times New Roman"/>
          <w:spacing w:val="1"/>
        </w:rPr>
        <w:t xml:space="preserve"> </w:t>
      </w:r>
      <w:r>
        <w:rPr>
          <w:spacing w:val="-11"/>
        </w:rPr>
        <w:t>置为‘停止’档，</w:t>
      </w:r>
      <w:r>
        <w:rPr>
          <w:rFonts w:ascii="Times New Roman" w:eastAsia="Times New Roman" w:hAnsi="Times New Roman"/>
          <w:spacing w:val="-9"/>
        </w:rPr>
        <w:t>KK3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1"/>
        </w:rPr>
        <w:t>置为‘编程’档，</w:t>
      </w:r>
      <w:r>
        <w:rPr>
          <w:rFonts w:ascii="Times New Roman" w:eastAsia="Times New Roman" w:hAnsi="Times New Roman"/>
          <w:spacing w:val="-9"/>
        </w:rPr>
        <w:t>KK4</w:t>
      </w:r>
      <w:r>
        <w:rPr>
          <w:rFonts w:ascii="Times New Roman" w:eastAsia="Times New Roman" w:hAnsi="Times New Roman"/>
          <w:spacing w:val="1"/>
        </w:rPr>
        <w:t xml:space="preserve"> </w:t>
      </w:r>
      <w:r>
        <w:rPr>
          <w:spacing w:val="-9"/>
        </w:rPr>
        <w:t>置为‘主</w:t>
      </w:r>
      <w:r>
        <w:t>存’档，</w:t>
      </w:r>
      <w:r>
        <w:rPr>
          <w:rFonts w:ascii="Times New Roman" w:eastAsia="Times New Roman" w:hAnsi="Times New Roman"/>
        </w:rPr>
        <w:t>KK5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t>置为‘置数’档。</w:t>
      </w:r>
    </w:p>
    <w:p w14:paraId="512583D1" w14:textId="77777777" w:rsidR="0060692B" w:rsidRDefault="0060692B" w:rsidP="0060692B">
      <w:pPr>
        <w:pStyle w:val="BodyText"/>
        <w:spacing w:line="278" w:lineRule="auto"/>
        <w:ind w:left="149" w:right="265" w:firstLine="420"/>
        <w:jc w:val="both"/>
      </w:pPr>
      <w:r>
        <w:rPr>
          <w:spacing w:val="-12"/>
        </w:rPr>
        <w:t xml:space="preserve">② 使用 </w:t>
      </w:r>
      <w:r>
        <w:rPr>
          <w:rFonts w:ascii="Times New Roman" w:eastAsia="Times New Roman" w:hAnsi="Times New Roman"/>
          <w:spacing w:val="-1"/>
        </w:rPr>
        <w:t xml:space="preserve">CON </w:t>
      </w:r>
      <w:r>
        <w:rPr>
          <w:spacing w:val="-14"/>
        </w:rPr>
        <w:t xml:space="preserve">单元的 </w:t>
      </w:r>
      <w:r>
        <w:rPr>
          <w:rFonts w:ascii="Times New Roman" w:eastAsia="Times New Roman" w:hAnsi="Times New Roman"/>
          <w:spacing w:val="-1"/>
        </w:rPr>
        <w:t>SD17</w:t>
      </w:r>
      <w:r>
        <w:rPr>
          <w:spacing w:val="-1"/>
        </w:rPr>
        <w:t>——</w:t>
      </w:r>
      <w:r>
        <w:rPr>
          <w:rFonts w:ascii="Times New Roman" w:eastAsia="Times New Roman" w:hAnsi="Times New Roman"/>
          <w:spacing w:val="-1"/>
        </w:rPr>
        <w:t xml:space="preserve">SD10 </w:t>
      </w:r>
      <w:r>
        <w:rPr>
          <w:spacing w:val="-1"/>
        </w:rPr>
        <w:t>给出地址，</w:t>
      </w:r>
      <w:r>
        <w:rPr>
          <w:rFonts w:ascii="Times New Roman" w:eastAsia="Times New Roman" w:hAnsi="Times New Roman"/>
          <w:spacing w:val="-1"/>
        </w:rPr>
        <w:t xml:space="preserve">IN </w:t>
      </w:r>
      <w:r>
        <w:rPr>
          <w:spacing w:val="-1"/>
        </w:rPr>
        <w:t>单元给出该单元应写入的数据，连续两</w:t>
      </w:r>
      <w:r>
        <w:rPr>
          <w:spacing w:val="-5"/>
        </w:rPr>
        <w:t xml:space="preserve">次按动时序与操作台的开关 </w:t>
      </w:r>
      <w:r>
        <w:rPr>
          <w:rFonts w:ascii="Times New Roman" w:eastAsia="Times New Roman" w:hAnsi="Times New Roman"/>
        </w:rPr>
        <w:t>ST</w:t>
      </w:r>
      <w:r>
        <w:rPr>
          <w:spacing w:val="-18"/>
        </w:rPr>
        <w:t xml:space="preserve">，将 </w:t>
      </w:r>
      <w:r>
        <w:rPr>
          <w:rFonts w:ascii="Times New Roman" w:eastAsia="Times New Roman" w:hAnsi="Times New Roman"/>
        </w:rPr>
        <w:t>IN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t>单元的数据写到该存储器单元。</w:t>
      </w:r>
    </w:p>
    <w:p w14:paraId="273ED3DA" w14:textId="77777777" w:rsidR="0060692B" w:rsidRDefault="0060692B" w:rsidP="0060692B">
      <w:pPr>
        <w:pStyle w:val="BodyText"/>
        <w:ind w:left="569"/>
        <w:jc w:val="both"/>
      </w:pPr>
      <w:r>
        <w:rPr>
          <w:spacing w:val="-5"/>
        </w:rPr>
        <w:t xml:space="preserve">③ 将时序与操作台单元的开关 </w:t>
      </w:r>
      <w:r>
        <w:rPr>
          <w:rFonts w:ascii="Times New Roman" w:eastAsia="Times New Roman" w:hAnsi="Times New Roman"/>
        </w:rPr>
        <w:t xml:space="preserve">KK5 </w:t>
      </w:r>
      <w:r>
        <w:rPr>
          <w:spacing w:val="-11"/>
        </w:rPr>
        <w:t xml:space="preserve">置为‘加 </w:t>
      </w:r>
      <w:r>
        <w:rPr>
          <w:rFonts w:ascii="Times New Roman" w:eastAsia="Times New Roman" w:hAnsi="Times New Roman"/>
        </w:rPr>
        <w:t>1</w:t>
      </w:r>
      <w:r>
        <w:t>’档。</w:t>
      </w:r>
    </w:p>
    <w:p w14:paraId="30520D64" w14:textId="77777777" w:rsidR="0060692B" w:rsidRDefault="0060692B" w:rsidP="0060692B">
      <w:pPr>
        <w:pStyle w:val="BodyText"/>
        <w:spacing w:before="43" w:line="278" w:lineRule="auto"/>
        <w:ind w:left="149" w:right="264" w:firstLine="420"/>
        <w:jc w:val="both"/>
      </w:pPr>
      <w:r>
        <w:rPr>
          <w:spacing w:val="-1"/>
        </w:rPr>
        <w:t xml:space="preserve">④ </w:t>
      </w:r>
      <w:r>
        <w:rPr>
          <w:rFonts w:ascii="Times New Roman" w:eastAsia="Times New Roman" w:hAnsi="Times New Roman"/>
          <w:spacing w:val="-2"/>
        </w:rPr>
        <w:t>IN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rPr>
          <w:spacing w:val="-2"/>
        </w:rPr>
        <w:t>单元给出下一地址（</w:t>
      </w:r>
      <w:r>
        <w:rPr>
          <w:spacing w:val="-11"/>
        </w:rPr>
        <w:t xml:space="preserve">地址自动加 </w:t>
      </w:r>
      <w:r>
        <w:rPr>
          <w:rFonts w:ascii="Times New Roman" w:eastAsia="Times New Roman" w:hAnsi="Times New Roman"/>
          <w:spacing w:val="-2"/>
        </w:rPr>
        <w:t>1</w:t>
      </w:r>
      <w:r>
        <w:rPr>
          <w:spacing w:val="-2"/>
        </w:rPr>
        <w:t>）应写入的数据，连续两次按动时序与操作台的开</w:t>
      </w:r>
      <w:r>
        <w:rPr>
          <w:spacing w:val="-27"/>
        </w:rPr>
        <w:t xml:space="preserve">关 </w:t>
      </w:r>
      <w:r>
        <w:rPr>
          <w:rFonts w:ascii="Times New Roman" w:eastAsia="Times New Roman" w:hAnsi="Times New Roman"/>
          <w:spacing w:val="-1"/>
        </w:rPr>
        <w:t>ST</w:t>
      </w:r>
      <w:r>
        <w:rPr>
          <w:spacing w:val="-18"/>
        </w:rPr>
        <w:t xml:space="preserve">，将 </w:t>
      </w:r>
      <w:r>
        <w:rPr>
          <w:rFonts w:ascii="Times New Roman" w:eastAsia="Times New Roman" w:hAnsi="Times New Roman"/>
          <w:spacing w:val="-1"/>
        </w:rPr>
        <w:t>IN</w:t>
      </w:r>
      <w:r>
        <w:rPr>
          <w:rFonts w:ascii="Times New Roman" w:eastAsia="Times New Roman" w:hAnsi="Times New Roman"/>
          <w:spacing w:val="1"/>
        </w:rPr>
        <w:t xml:space="preserve"> </w:t>
      </w:r>
      <w:r>
        <w:rPr>
          <w:spacing w:val="-3"/>
        </w:rPr>
        <w:t xml:space="preserve">单元的数据写到该单元中。然后地址会又自加 </w:t>
      </w:r>
      <w:r>
        <w:rPr>
          <w:rFonts w:ascii="Times New Roman" w:eastAsia="Times New Roman" w:hAnsi="Times New Roman"/>
        </w:rPr>
        <w:t>1</w:t>
      </w:r>
      <w:r>
        <w:rPr>
          <w:spacing w:val="-11"/>
        </w:rPr>
        <w:t xml:space="preserve">，只需在 </w:t>
      </w:r>
      <w:r>
        <w:rPr>
          <w:rFonts w:ascii="Times New Roman" w:eastAsia="Times New Roman" w:hAnsi="Times New Roman"/>
        </w:rPr>
        <w:t>IN</w:t>
      </w:r>
      <w:r>
        <w:rPr>
          <w:rFonts w:ascii="Times New Roman" w:eastAsia="Times New Roman" w:hAnsi="Times New Roman"/>
          <w:spacing w:val="1"/>
        </w:rPr>
        <w:t xml:space="preserve"> </w:t>
      </w:r>
      <w:r>
        <w:t>单元输入后续地址的</w:t>
      </w:r>
      <w:r>
        <w:rPr>
          <w:spacing w:val="-4"/>
        </w:rPr>
        <w:t xml:space="preserve">数据，连续两次按动时序与操作台的开关 </w:t>
      </w:r>
      <w:r>
        <w:rPr>
          <w:rFonts w:ascii="Times New Roman" w:eastAsia="Times New Roman" w:hAnsi="Times New Roman"/>
        </w:rPr>
        <w:t>ST</w:t>
      </w:r>
      <w:r>
        <w:t>，即可完成对该单元的写入。</w:t>
      </w:r>
    </w:p>
    <w:p w14:paraId="56D87BD6" w14:textId="77777777" w:rsidR="0060692B" w:rsidRDefault="0060692B" w:rsidP="0060692B">
      <w:pPr>
        <w:pStyle w:val="BodyText"/>
        <w:ind w:left="569"/>
        <w:jc w:val="both"/>
      </w:pPr>
      <w:r>
        <w:rPr>
          <w:spacing w:val="-1"/>
        </w:rPr>
        <w:t>⑤ 亦可重复①、②两步，将所有机器指令写入主存芯片中。</w:t>
      </w:r>
    </w:p>
    <w:p w14:paraId="4A1397A9" w14:textId="77777777" w:rsidR="0060692B" w:rsidRDefault="0060692B">
      <w:pPr>
        <w:pStyle w:val="ListParagraph"/>
        <w:numPr>
          <w:ilvl w:val="0"/>
          <w:numId w:val="3"/>
        </w:numPr>
        <w:tabs>
          <w:tab w:val="left" w:pos="931"/>
        </w:tabs>
        <w:autoSpaceDE w:val="0"/>
        <w:autoSpaceDN w:val="0"/>
        <w:spacing w:before="42"/>
        <w:ind w:firstLineChars="0" w:hanging="361"/>
        <w:jc w:val="both"/>
      </w:pPr>
      <w:r>
        <w:t>手动校验机器程序</w:t>
      </w:r>
    </w:p>
    <w:p w14:paraId="6CADFCD8" w14:textId="77777777" w:rsidR="0060692B" w:rsidRDefault="0060692B" w:rsidP="0060692B">
      <w:pPr>
        <w:pStyle w:val="BodyText"/>
        <w:spacing w:before="43" w:line="278" w:lineRule="auto"/>
        <w:ind w:left="150" w:right="266" w:firstLine="420"/>
        <w:jc w:val="both"/>
      </w:pPr>
      <w:r>
        <w:rPr>
          <w:spacing w:val="-5"/>
        </w:rPr>
        <w:t xml:space="preserve">① 将时序与操作台单元的开关 </w:t>
      </w:r>
      <w:r>
        <w:rPr>
          <w:rFonts w:ascii="Times New Roman" w:eastAsia="Times New Roman" w:hAnsi="Times New Roman"/>
          <w:spacing w:val="-1"/>
        </w:rPr>
        <w:t>KK1</w:t>
      </w:r>
      <w:r>
        <w:rPr>
          <w:rFonts w:ascii="Times New Roman" w:eastAsia="Times New Roman" w:hAnsi="Times New Roman"/>
          <w:spacing w:val="1"/>
        </w:rPr>
        <w:t xml:space="preserve"> </w:t>
      </w:r>
      <w:r>
        <w:rPr>
          <w:spacing w:val="-11"/>
        </w:rPr>
        <w:t>置为‘停止’档，</w:t>
      </w:r>
      <w:r>
        <w:rPr>
          <w:rFonts w:ascii="Times New Roman" w:eastAsia="Times New Roman" w:hAnsi="Times New Roman"/>
          <w:spacing w:val="-9"/>
        </w:rPr>
        <w:t>KK3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1"/>
        </w:rPr>
        <w:t>置为‘校验’档，</w:t>
      </w:r>
      <w:r>
        <w:rPr>
          <w:rFonts w:ascii="Times New Roman" w:eastAsia="Times New Roman" w:hAnsi="Times New Roman"/>
          <w:spacing w:val="-9"/>
        </w:rPr>
        <w:t>KK4</w:t>
      </w:r>
      <w:r>
        <w:rPr>
          <w:rFonts w:ascii="Times New Roman" w:eastAsia="Times New Roman" w:hAnsi="Times New Roman"/>
          <w:spacing w:val="1"/>
        </w:rPr>
        <w:t xml:space="preserve"> </w:t>
      </w:r>
      <w:r>
        <w:rPr>
          <w:spacing w:val="-9"/>
        </w:rPr>
        <w:t>置为‘主</w:t>
      </w:r>
      <w:r>
        <w:t>存’档，</w:t>
      </w:r>
      <w:r>
        <w:rPr>
          <w:rFonts w:ascii="Times New Roman" w:eastAsia="Times New Roman" w:hAnsi="Times New Roman"/>
        </w:rPr>
        <w:t>KK5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t>置为‘置数’档。</w:t>
      </w:r>
    </w:p>
    <w:p w14:paraId="69C9CB20" w14:textId="77777777" w:rsidR="0060692B" w:rsidRDefault="0060692B" w:rsidP="0060692B">
      <w:pPr>
        <w:pStyle w:val="BodyText"/>
        <w:ind w:left="570"/>
        <w:jc w:val="both"/>
        <w:rPr>
          <w:rFonts w:ascii="Times New Roman" w:eastAsia="Times New Roman" w:hAnsi="Times New Roman"/>
        </w:rPr>
      </w:pPr>
      <w:r>
        <w:rPr>
          <w:spacing w:val="10"/>
        </w:rPr>
        <w:t>② 使用</w:t>
      </w:r>
      <w:r>
        <w:rPr>
          <w:rFonts w:ascii="Times New Roman" w:eastAsia="Times New Roman" w:hAnsi="Times New Roman"/>
        </w:rPr>
        <w:t>C</w:t>
      </w:r>
      <w:r>
        <w:rPr>
          <w:rFonts w:ascii="Times New Roman" w:eastAsia="Times New Roman" w:hAnsi="Times New Roman"/>
          <w:spacing w:val="-1"/>
        </w:rPr>
        <w:t>O</w:t>
      </w:r>
      <w:r>
        <w:rPr>
          <w:rFonts w:ascii="Times New Roman" w:eastAsia="Times New Roman" w:hAnsi="Times New Roman"/>
        </w:rPr>
        <w:t>N</w:t>
      </w:r>
      <w:r>
        <w:rPr>
          <w:rFonts w:ascii="Times New Roman" w:eastAsia="Times New Roman" w:hAnsi="Times New Roman"/>
          <w:spacing w:val="-10"/>
        </w:rPr>
        <w:t xml:space="preserve"> </w:t>
      </w:r>
      <w:r>
        <w:rPr>
          <w:spacing w:val="-16"/>
        </w:rPr>
        <w:t xml:space="preserve">单元的 </w:t>
      </w:r>
      <w:r>
        <w:rPr>
          <w:rFonts w:ascii="Times New Roman" w:eastAsia="Times New Roman" w:hAnsi="Times New Roman"/>
          <w:spacing w:val="-1"/>
        </w:rPr>
        <w:t>S</w:t>
      </w:r>
      <w:r>
        <w:rPr>
          <w:rFonts w:ascii="Times New Roman" w:eastAsia="Times New Roman" w:hAnsi="Times New Roman"/>
        </w:rPr>
        <w:t>D17</w:t>
      </w:r>
      <w:r>
        <w:t>——</w:t>
      </w:r>
      <w:r>
        <w:rPr>
          <w:rFonts w:ascii="Times New Roman" w:eastAsia="Times New Roman" w:hAnsi="Times New Roman"/>
          <w:spacing w:val="-1"/>
        </w:rPr>
        <w:t>SD</w:t>
      </w:r>
      <w:r>
        <w:rPr>
          <w:rFonts w:ascii="Times New Roman" w:eastAsia="Times New Roman" w:hAnsi="Times New Roman"/>
        </w:rPr>
        <w:t>10</w:t>
      </w:r>
      <w:r>
        <w:rPr>
          <w:rFonts w:ascii="Times New Roman" w:eastAsia="Times New Roman" w:hAnsi="Times New Roman"/>
          <w:spacing w:val="-10"/>
        </w:rPr>
        <w:t xml:space="preserve"> </w:t>
      </w:r>
      <w:r>
        <w:rPr>
          <w:spacing w:val="-14"/>
        </w:rPr>
        <w:t xml:space="preserve">给出地址，连续两次按动时序与操作台的开关 </w:t>
      </w:r>
      <w:r>
        <w:rPr>
          <w:rFonts w:ascii="Times New Roman" w:eastAsia="Times New Roman" w:hAnsi="Times New Roman"/>
          <w:spacing w:val="-1"/>
        </w:rPr>
        <w:t>S</w:t>
      </w:r>
      <w:r>
        <w:rPr>
          <w:rFonts w:ascii="Times New Roman" w:eastAsia="Times New Roman" w:hAnsi="Times New Roman"/>
        </w:rPr>
        <w:t>T</w:t>
      </w:r>
      <w:r>
        <w:rPr>
          <w:spacing w:val="-105"/>
        </w:rPr>
        <w:t>，</w:t>
      </w:r>
      <w:r>
        <w:rPr>
          <w:rFonts w:ascii="Times New Roman" w:eastAsia="Times New Roman" w:hAnsi="Times New Roman"/>
        </w:rPr>
        <w:t>C</w:t>
      </w:r>
      <w:r>
        <w:rPr>
          <w:rFonts w:ascii="Times New Roman" w:eastAsia="Times New Roman" w:hAnsi="Times New Roman"/>
          <w:spacing w:val="-1"/>
        </w:rPr>
        <w:t>PU</w:t>
      </w:r>
    </w:p>
    <w:p w14:paraId="7D8270C0" w14:textId="77777777" w:rsidR="0060692B" w:rsidRDefault="0060692B" w:rsidP="0060692B">
      <w:pPr>
        <w:pStyle w:val="BodyText"/>
        <w:spacing w:before="43"/>
        <w:ind w:left="151"/>
        <w:jc w:val="both"/>
      </w:pPr>
      <w:r>
        <w:rPr>
          <w:spacing w:val="-1"/>
        </w:rPr>
        <w:t xml:space="preserve">内总线的指数据指示灯 </w:t>
      </w:r>
      <w:r>
        <w:rPr>
          <w:rFonts w:ascii="Times New Roman" w:eastAsia="Times New Roman" w:hAnsi="Times New Roman"/>
        </w:rPr>
        <w:t>D7</w:t>
      </w:r>
      <w:r>
        <w:t>——</w:t>
      </w:r>
      <w:r>
        <w:rPr>
          <w:rFonts w:ascii="Times New Roman" w:eastAsia="Times New Roman" w:hAnsi="Times New Roman"/>
        </w:rPr>
        <w:t>D0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t>显示该单元的数据。</w:t>
      </w:r>
    </w:p>
    <w:p w14:paraId="102C65B2" w14:textId="77777777" w:rsidR="0060692B" w:rsidRDefault="0060692B" w:rsidP="0060692B">
      <w:pPr>
        <w:pStyle w:val="BodyText"/>
        <w:spacing w:before="43"/>
        <w:ind w:left="571"/>
        <w:jc w:val="both"/>
      </w:pPr>
      <w:r>
        <w:rPr>
          <w:spacing w:val="-5"/>
        </w:rPr>
        <w:t xml:space="preserve">③ 将时序与操作台单元的开关 </w:t>
      </w:r>
      <w:r>
        <w:rPr>
          <w:rFonts w:ascii="Times New Roman" w:eastAsia="Times New Roman" w:hAnsi="Times New Roman"/>
        </w:rPr>
        <w:t xml:space="preserve">KK5 </w:t>
      </w:r>
      <w:r>
        <w:rPr>
          <w:spacing w:val="-11"/>
        </w:rPr>
        <w:t xml:space="preserve">置为‘加 </w:t>
      </w:r>
      <w:r>
        <w:rPr>
          <w:rFonts w:ascii="Times New Roman" w:eastAsia="Times New Roman" w:hAnsi="Times New Roman"/>
        </w:rPr>
        <w:t>1</w:t>
      </w:r>
      <w:r>
        <w:t>’档。</w:t>
      </w:r>
    </w:p>
    <w:p w14:paraId="12461F87" w14:textId="77777777" w:rsidR="0060692B" w:rsidRDefault="0060692B" w:rsidP="0060692B">
      <w:pPr>
        <w:pStyle w:val="BodyText"/>
        <w:spacing w:before="43"/>
        <w:ind w:left="571"/>
        <w:jc w:val="both"/>
        <w:rPr>
          <w:rFonts w:ascii="Times New Roman" w:eastAsia="Times New Roman" w:hAnsi="Times New Roman"/>
        </w:rPr>
      </w:pPr>
      <w:r>
        <w:rPr>
          <w:spacing w:val="-5"/>
        </w:rPr>
        <w:t xml:space="preserve">④ 连续两次按动时序与操作台的开关 </w:t>
      </w:r>
      <w:r>
        <w:rPr>
          <w:rFonts w:ascii="Times New Roman" w:eastAsia="Times New Roman" w:hAnsi="Times New Roman"/>
          <w:spacing w:val="-2"/>
        </w:rPr>
        <w:t>ST</w:t>
      </w:r>
      <w:r>
        <w:rPr>
          <w:spacing w:val="-10"/>
        </w:rPr>
        <w:t xml:space="preserve">，地址自动加 </w:t>
      </w:r>
      <w:r>
        <w:rPr>
          <w:rFonts w:ascii="Times New Roman" w:eastAsia="Times New Roman" w:hAnsi="Times New Roman"/>
          <w:spacing w:val="-1"/>
        </w:rPr>
        <w:t>1</w:t>
      </w:r>
      <w:r>
        <w:rPr>
          <w:spacing w:val="-1"/>
        </w:rPr>
        <w:t>，</w:t>
      </w:r>
      <w:r>
        <w:rPr>
          <w:rFonts w:ascii="Times New Roman" w:eastAsia="Times New Roman" w:hAnsi="Times New Roman"/>
          <w:spacing w:val="-1"/>
        </w:rPr>
        <w:t>CPU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"/>
        </w:rPr>
        <w:t xml:space="preserve">内总线的指数据指示灯 </w:t>
      </w:r>
      <w:r>
        <w:rPr>
          <w:rFonts w:ascii="Times New Roman" w:eastAsia="Times New Roman" w:hAnsi="Times New Roman"/>
          <w:spacing w:val="-1"/>
        </w:rPr>
        <w:t>D7</w:t>
      </w:r>
    </w:p>
    <w:p w14:paraId="27344AEC" w14:textId="77777777" w:rsidR="0060692B" w:rsidRDefault="0060692B" w:rsidP="0060692B">
      <w:pPr>
        <w:pStyle w:val="BodyText"/>
        <w:spacing w:before="43" w:line="278" w:lineRule="auto"/>
        <w:ind w:left="151" w:right="264"/>
        <w:jc w:val="both"/>
      </w:pPr>
      <w:r>
        <w:rPr>
          <w:spacing w:val="-1"/>
        </w:rPr>
        <w:t>——</w:t>
      </w:r>
      <w:r>
        <w:rPr>
          <w:rFonts w:ascii="Times New Roman" w:eastAsia="Times New Roman" w:hAnsi="Times New Roman"/>
          <w:spacing w:val="-1"/>
        </w:rPr>
        <w:t>D0</w:t>
      </w:r>
      <w:r>
        <w:rPr>
          <w:rFonts w:ascii="Times New Roman" w:eastAsia="Times New Roman" w:hAnsi="Times New Roman"/>
          <w:spacing w:val="26"/>
        </w:rPr>
        <w:t xml:space="preserve"> </w:t>
      </w:r>
      <w:r>
        <w:rPr>
          <w:spacing w:val="-2"/>
        </w:rPr>
        <w:t xml:space="preserve">显示该单元的数据。此后每两次按动时序与操作台的开关 </w:t>
      </w:r>
      <w:r>
        <w:rPr>
          <w:rFonts w:ascii="Times New Roman" w:eastAsia="Times New Roman" w:hAnsi="Times New Roman"/>
        </w:rPr>
        <w:t>ST</w:t>
      </w:r>
      <w:r>
        <w:rPr>
          <w:spacing w:val="-5"/>
        </w:rPr>
        <w:t xml:space="preserve">，地址自动加 </w:t>
      </w:r>
      <w:r>
        <w:rPr>
          <w:rFonts w:ascii="Times New Roman" w:eastAsia="Times New Roman" w:hAnsi="Times New Roman"/>
        </w:rPr>
        <w:t>1</w:t>
      </w:r>
      <w:r>
        <w:t>，</w:t>
      </w:r>
      <w:r>
        <w:rPr>
          <w:rFonts w:ascii="Times New Roman" w:eastAsia="Times New Roman" w:hAnsi="Times New Roman"/>
        </w:rPr>
        <w:t>CPU</w:t>
      </w:r>
      <w:r>
        <w:rPr>
          <w:rFonts w:ascii="Times New Roman" w:eastAsia="Times New Roman" w:hAnsi="Times New Roman"/>
          <w:spacing w:val="25"/>
        </w:rPr>
        <w:t xml:space="preserve"> </w:t>
      </w:r>
      <w:r>
        <w:t>内</w:t>
      </w:r>
      <w:r>
        <w:rPr>
          <w:spacing w:val="-1"/>
        </w:rPr>
        <w:t xml:space="preserve">总线的指数据指示灯 </w:t>
      </w:r>
      <w:r>
        <w:rPr>
          <w:rFonts w:ascii="Times New Roman" w:eastAsia="Times New Roman" w:hAnsi="Times New Roman"/>
        </w:rPr>
        <w:t>D7</w:t>
      </w:r>
      <w:r>
        <w:t>——</w:t>
      </w:r>
      <w:r>
        <w:rPr>
          <w:rFonts w:ascii="Times New Roman" w:eastAsia="Times New Roman" w:hAnsi="Times New Roman"/>
        </w:rPr>
        <w:t>D0</w:t>
      </w:r>
      <w:r>
        <w:rPr>
          <w:rFonts w:ascii="Times New Roman" w:eastAsia="Times New Roman" w:hAnsi="Times New Roman"/>
          <w:spacing w:val="18"/>
        </w:rPr>
        <w:t xml:space="preserve"> </w:t>
      </w:r>
      <w:r>
        <w:t>显示该单元的数据，继续进行该操作，直至完成校验，如发现错误，则返回写入，然后校验，直至确认输入的所有指令准确无误。</w:t>
      </w:r>
    </w:p>
    <w:p w14:paraId="1C2B0126" w14:textId="77777777" w:rsidR="0060692B" w:rsidRDefault="0060692B" w:rsidP="0060692B">
      <w:pPr>
        <w:pStyle w:val="BodyText"/>
        <w:spacing w:line="278" w:lineRule="auto"/>
        <w:ind w:left="151" w:right="225" w:firstLine="420"/>
        <w:jc w:val="both"/>
      </w:pPr>
      <w:r>
        <w:rPr>
          <w:spacing w:val="-4"/>
        </w:rPr>
        <w:t>⑤ 亦可重复①、②两步，完成对指令码的校验。如果校验出指令码写入错误，重新写入、</w:t>
      </w:r>
      <w:r>
        <w:t>校验，直至确认指令的输入无误为止。</w:t>
      </w:r>
    </w:p>
    <w:p w14:paraId="38D7D83C" w14:textId="77777777" w:rsidR="0060692B" w:rsidRDefault="0060692B">
      <w:pPr>
        <w:pStyle w:val="ListParagraph"/>
        <w:numPr>
          <w:ilvl w:val="0"/>
          <w:numId w:val="5"/>
        </w:numPr>
        <w:tabs>
          <w:tab w:val="left" w:pos="853"/>
        </w:tabs>
        <w:autoSpaceDE w:val="0"/>
        <w:autoSpaceDN w:val="0"/>
        <w:spacing w:line="268" w:lineRule="exact"/>
        <w:ind w:left="852" w:firstLineChars="0" w:hanging="282"/>
        <w:jc w:val="both"/>
      </w:pPr>
      <w:r>
        <w:rPr>
          <w:spacing w:val="-1"/>
        </w:rPr>
        <w:t>联机写入和校验</w:t>
      </w:r>
    </w:p>
    <w:p w14:paraId="4B8F4FEF" w14:textId="77777777" w:rsidR="0060692B" w:rsidRDefault="0060692B" w:rsidP="0060692B">
      <w:pPr>
        <w:pStyle w:val="BodyText"/>
        <w:spacing w:before="41" w:line="278" w:lineRule="auto"/>
        <w:ind w:left="151" w:right="264" w:firstLine="420"/>
        <w:jc w:val="both"/>
      </w:pPr>
      <w:r>
        <w:t>联机软件提供了微程序和机器程序下载功能，以代替手动读写微程序和机器程序，但是微</w:t>
      </w:r>
      <w:r>
        <w:rPr>
          <w:spacing w:val="-5"/>
        </w:rPr>
        <w:t xml:space="preserve">程序和机器程序得以指定的格式写入到以 </w:t>
      </w:r>
      <w:r>
        <w:rPr>
          <w:rFonts w:ascii="Times New Roman" w:eastAsia="Times New Roman" w:hAnsi="Times New Roman"/>
          <w:spacing w:val="-1"/>
        </w:rPr>
        <w:t>TXT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"/>
        </w:rPr>
        <w:t>为后缀的文件中，本次实验程序如下，程序中分</w:t>
      </w:r>
      <w:r>
        <w:rPr>
          <w:spacing w:val="-11"/>
        </w:rPr>
        <w:t>号‘；’为注释符，分号后面的内容在下载时将被忽略掉。</w:t>
      </w:r>
    </w:p>
    <w:p w14:paraId="53FA715E" w14:textId="77777777" w:rsidR="0060692B" w:rsidRDefault="0060692B" w:rsidP="0060692B">
      <w:pPr>
        <w:pStyle w:val="BodyText"/>
        <w:rPr>
          <w:sz w:val="20"/>
        </w:rPr>
      </w:pPr>
    </w:p>
    <w:p w14:paraId="49DC126B" w14:textId="77777777" w:rsidR="0060692B" w:rsidRDefault="0060692B" w:rsidP="0060692B">
      <w:pPr>
        <w:pStyle w:val="BodyText"/>
        <w:rPr>
          <w:sz w:val="20"/>
        </w:rPr>
      </w:pPr>
    </w:p>
    <w:p w14:paraId="1ABB6299" w14:textId="77777777" w:rsidR="0060692B" w:rsidRDefault="0060692B" w:rsidP="0060692B">
      <w:pPr>
        <w:pStyle w:val="BodyText"/>
        <w:rPr>
          <w:sz w:val="20"/>
        </w:rPr>
      </w:pPr>
    </w:p>
    <w:p w14:paraId="21C24540" w14:textId="77777777" w:rsidR="0060692B" w:rsidRDefault="0060692B" w:rsidP="0060692B">
      <w:pPr>
        <w:pStyle w:val="BodyText"/>
        <w:rPr>
          <w:sz w:val="20"/>
        </w:rPr>
      </w:pPr>
    </w:p>
    <w:p w14:paraId="34E76E89" w14:textId="77777777" w:rsidR="0060692B" w:rsidRDefault="0060692B" w:rsidP="0060692B">
      <w:pPr>
        <w:pStyle w:val="BodyText"/>
        <w:rPr>
          <w:sz w:val="20"/>
        </w:rPr>
      </w:pPr>
    </w:p>
    <w:p w14:paraId="2D883FC8" w14:textId="77777777" w:rsidR="0060692B" w:rsidRDefault="0060692B" w:rsidP="0060692B">
      <w:pPr>
        <w:pStyle w:val="BodyText"/>
        <w:spacing w:before="12"/>
        <w:rPr>
          <w:sz w:val="19"/>
        </w:rPr>
      </w:pPr>
    </w:p>
    <w:p w14:paraId="5F03B678" w14:textId="77777777" w:rsidR="0060692B" w:rsidRDefault="0060692B" w:rsidP="0060692B">
      <w:pPr>
        <w:ind w:left="150"/>
        <w:rPr>
          <w:sz w:val="18"/>
        </w:rPr>
      </w:pPr>
      <w:r>
        <w:rPr>
          <w:sz w:val="18"/>
        </w:rPr>
        <w:t>70</w:t>
      </w:r>
    </w:p>
    <w:p w14:paraId="2C7BF921" w14:textId="77777777" w:rsidR="0060692B" w:rsidRDefault="0060692B" w:rsidP="0060692B">
      <w:pPr>
        <w:rPr>
          <w:sz w:val="18"/>
        </w:rPr>
        <w:sectPr w:rsidR="0060692B" w:rsidSect="0060692B">
          <w:pgSz w:w="10440" w:h="14750"/>
          <w:pgMar w:top="980" w:right="640" w:bottom="280" w:left="700" w:header="751" w:footer="0" w:gutter="0"/>
          <w:cols w:space="720"/>
        </w:sectPr>
      </w:pPr>
    </w:p>
    <w:p w14:paraId="2B11312B" w14:textId="0653578F" w:rsidR="0060692B" w:rsidRDefault="0060692B" w:rsidP="0060692B">
      <w:pPr>
        <w:pStyle w:val="BodyText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3D5DD63C" wp14:editId="0DF03877">
                <wp:simplePos x="0" y="0"/>
                <wp:positionH relativeFrom="page">
                  <wp:posOffset>556895</wp:posOffset>
                </wp:positionH>
                <wp:positionV relativeFrom="page">
                  <wp:posOffset>436880</wp:posOffset>
                </wp:positionV>
                <wp:extent cx="5546725" cy="222250"/>
                <wp:effectExtent l="4445" t="0" r="1905" b="1270"/>
                <wp:wrapNone/>
                <wp:docPr id="1862440616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6725" cy="222250"/>
                          <a:chOff x="877" y="688"/>
                          <a:chExt cx="8735" cy="350"/>
                        </a:xfrm>
                      </wpg:grpSpPr>
                      <pic:pic xmlns:pic="http://schemas.openxmlformats.org/drawingml/2006/picture">
                        <pic:nvPicPr>
                          <pic:cNvPr id="2067424262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" y="688"/>
                            <a:ext cx="297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2578248" name="Rectangle 223"/>
                        <wps:cNvSpPr>
                          <a:spLocks noChangeArrowheads="1"/>
                        </wps:cNvSpPr>
                        <wps:spPr bwMode="auto">
                          <a:xfrm>
                            <a:off x="877" y="1023"/>
                            <a:ext cx="8735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E482C5" id="Group 202" o:spid="_x0000_s1026" style="position:absolute;margin-left:43.85pt;margin-top:34.4pt;width:436.75pt;height:17.5pt;z-index:251676672;mso-position-horizontal-relative:page;mso-position-vertical-relative:page" coordorigin="877,688" coordsize="8735,3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">
                <v:shape id="Picture 222" o:spid="_x0000_s1027" type="#_x0000_t75" style="position:absolute;left:932;top:688;width:297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">
                  <v:imagedata r:id="rId9" o:title=""/>
                </v:shape>
                <v:rect id="Rectangle 223" o:spid="_x0000_s1028" style="position:absolute;left:877;top:1023;width:8735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" fillcolor="black" stroked="f"/>
                <w10:wrap anchorx="page" anchory="page"/>
              </v:group>
            </w:pict>
          </mc:Fallback>
        </mc:AlternateContent>
      </w:r>
    </w:p>
    <w:p w14:paraId="4D9811B7" w14:textId="77777777" w:rsidR="0060692B" w:rsidRDefault="0060692B" w:rsidP="0060692B">
      <w:pPr>
        <w:pStyle w:val="BodyText"/>
        <w:rPr>
          <w:rFonts w:ascii="Times New Roman"/>
          <w:sz w:val="20"/>
        </w:rPr>
      </w:pPr>
    </w:p>
    <w:p w14:paraId="5DEC842D" w14:textId="77777777" w:rsidR="0060692B" w:rsidRDefault="0060692B" w:rsidP="0060692B">
      <w:pPr>
        <w:pStyle w:val="BodyText"/>
        <w:spacing w:before="3"/>
        <w:rPr>
          <w:rFonts w:ascii="Times New Roman"/>
          <w:sz w:val="25"/>
        </w:rPr>
      </w:pPr>
    </w:p>
    <w:p w14:paraId="5597A55D" w14:textId="05F2FF7C" w:rsidR="0060692B" w:rsidRDefault="0060692B" w:rsidP="0060692B">
      <w:pPr>
        <w:pStyle w:val="BodyText"/>
        <w:ind w:left="49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53F09556" wp14:editId="3CA0F565">
                <wp:extent cx="5297805" cy="3766185"/>
                <wp:effectExtent l="10795" t="6985" r="6350" b="8255"/>
                <wp:docPr id="885427693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97805" cy="3766185"/>
                          <a:chOff x="0" y="0"/>
                          <a:chExt cx="8343" cy="5931"/>
                        </a:xfrm>
                      </wpg:grpSpPr>
                      <wps:wsp>
                        <wps:cNvPr id="300635170" name="AutoShape 6"/>
                        <wps:cNvSpPr>
                          <a:spLocks/>
                        </wps:cNvSpPr>
                        <wps:spPr bwMode="auto">
                          <a:xfrm>
                            <a:off x="5" y="5"/>
                            <a:ext cx="2631" cy="5291"/>
                          </a:xfrm>
                          <a:custGeom>
                            <a:avLst/>
                            <a:gdLst>
                              <a:gd name="T0" fmla="+- 0 1353 5"/>
                              <a:gd name="T1" fmla="*/ T0 w 2631"/>
                              <a:gd name="T2" fmla="+- 0 3340 5"/>
                              <a:gd name="T3" fmla="*/ 3340 h 5291"/>
                              <a:gd name="T4" fmla="+- 0 2636 5"/>
                              <a:gd name="T5" fmla="*/ T4 w 2631"/>
                              <a:gd name="T6" fmla="+- 0 3340 5"/>
                              <a:gd name="T7" fmla="*/ 3340 h 5291"/>
                              <a:gd name="T8" fmla="+- 0 2636 5"/>
                              <a:gd name="T9" fmla="*/ T8 w 2631"/>
                              <a:gd name="T10" fmla="+- 0 5 5"/>
                              <a:gd name="T11" fmla="*/ 5 h 5291"/>
                              <a:gd name="T12" fmla="+- 0 1353 5"/>
                              <a:gd name="T13" fmla="*/ T12 w 2631"/>
                              <a:gd name="T14" fmla="+- 0 5 5"/>
                              <a:gd name="T15" fmla="*/ 5 h 5291"/>
                              <a:gd name="T16" fmla="+- 0 1353 5"/>
                              <a:gd name="T17" fmla="*/ T16 w 2631"/>
                              <a:gd name="T18" fmla="+- 0 3340 5"/>
                              <a:gd name="T19" fmla="*/ 3340 h 5291"/>
                              <a:gd name="T20" fmla="+- 0 5 5"/>
                              <a:gd name="T21" fmla="*/ T20 w 2631"/>
                              <a:gd name="T22" fmla="+- 0 5296 5"/>
                              <a:gd name="T23" fmla="*/ 5296 h 5291"/>
                              <a:gd name="T24" fmla="+- 0 996 5"/>
                              <a:gd name="T25" fmla="*/ T24 w 2631"/>
                              <a:gd name="T26" fmla="+- 0 5296 5"/>
                              <a:gd name="T27" fmla="*/ 5296 h 5291"/>
                              <a:gd name="T28" fmla="+- 0 996 5"/>
                              <a:gd name="T29" fmla="*/ T28 w 2631"/>
                              <a:gd name="T30" fmla="+- 0 7 5"/>
                              <a:gd name="T31" fmla="*/ 7 h 5291"/>
                              <a:gd name="T32" fmla="+- 0 5 5"/>
                              <a:gd name="T33" fmla="*/ T32 w 2631"/>
                              <a:gd name="T34" fmla="+- 0 7 5"/>
                              <a:gd name="T35" fmla="*/ 7 h 5291"/>
                              <a:gd name="T36" fmla="+- 0 5 5"/>
                              <a:gd name="T37" fmla="*/ T36 w 2631"/>
                              <a:gd name="T38" fmla="+- 0 5296 5"/>
                              <a:gd name="T39" fmla="*/ 5296 h 52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631" h="5291">
                                <a:moveTo>
                                  <a:pt x="1348" y="3335"/>
                                </a:moveTo>
                                <a:lnTo>
                                  <a:pt x="2631" y="3335"/>
                                </a:lnTo>
                                <a:lnTo>
                                  <a:pt x="2631" y="0"/>
                                </a:lnTo>
                                <a:lnTo>
                                  <a:pt x="1348" y="0"/>
                                </a:lnTo>
                                <a:lnTo>
                                  <a:pt x="1348" y="3335"/>
                                </a:lnTo>
                                <a:close/>
                                <a:moveTo>
                                  <a:pt x="0" y="5291"/>
                                </a:moveTo>
                                <a:lnTo>
                                  <a:pt x="991" y="5291"/>
                                </a:lnTo>
                                <a:lnTo>
                                  <a:pt x="991" y="2"/>
                                </a:lnTo>
                                <a:lnTo>
                                  <a:pt x="0" y="2"/>
                                </a:lnTo>
                                <a:lnTo>
                                  <a:pt x="0" y="529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9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7830259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710" y="3613"/>
                            <a:ext cx="0" cy="138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2864477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876" y="3461"/>
                            <a:ext cx="41" cy="421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425349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1003" y="4110"/>
                            <a:ext cx="646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953140" name="AutoShape 10"/>
                        <wps:cNvSpPr>
                          <a:spLocks/>
                        </wps:cNvSpPr>
                        <wps:spPr bwMode="auto">
                          <a:xfrm>
                            <a:off x="3279" y="6"/>
                            <a:ext cx="1896" cy="5911"/>
                          </a:xfrm>
                          <a:custGeom>
                            <a:avLst/>
                            <a:gdLst>
                              <a:gd name="T0" fmla="+- 0 4333 3280"/>
                              <a:gd name="T1" fmla="*/ T0 w 1896"/>
                              <a:gd name="T2" fmla="+- 0 5917 7"/>
                              <a:gd name="T3" fmla="*/ 5917 h 5911"/>
                              <a:gd name="T4" fmla="+- 0 5175 3280"/>
                              <a:gd name="T5" fmla="*/ T4 w 1896"/>
                              <a:gd name="T6" fmla="+- 0 5917 7"/>
                              <a:gd name="T7" fmla="*/ 5917 h 5911"/>
                              <a:gd name="T8" fmla="+- 0 5175 3280"/>
                              <a:gd name="T9" fmla="*/ T8 w 1896"/>
                              <a:gd name="T10" fmla="+- 0 7 7"/>
                              <a:gd name="T11" fmla="*/ 7 h 5911"/>
                              <a:gd name="T12" fmla="+- 0 4333 3280"/>
                              <a:gd name="T13" fmla="*/ T12 w 1896"/>
                              <a:gd name="T14" fmla="+- 0 7 7"/>
                              <a:gd name="T15" fmla="*/ 7 h 5911"/>
                              <a:gd name="T16" fmla="+- 0 4333 3280"/>
                              <a:gd name="T17" fmla="*/ T16 w 1896"/>
                              <a:gd name="T18" fmla="+- 0 5917 7"/>
                              <a:gd name="T19" fmla="*/ 5917 h 5911"/>
                              <a:gd name="T20" fmla="+- 0 3280 3280"/>
                              <a:gd name="T21" fmla="*/ T20 w 1896"/>
                              <a:gd name="T22" fmla="+- 0 4242 7"/>
                              <a:gd name="T23" fmla="*/ 4242 h 5911"/>
                              <a:gd name="T24" fmla="+- 0 4119 3280"/>
                              <a:gd name="T25" fmla="*/ T24 w 1896"/>
                              <a:gd name="T26" fmla="+- 0 4242 7"/>
                              <a:gd name="T27" fmla="*/ 4242 h 5911"/>
                              <a:gd name="T28" fmla="+- 0 4119 3280"/>
                              <a:gd name="T29" fmla="*/ T28 w 1896"/>
                              <a:gd name="T30" fmla="+- 0 1337 7"/>
                              <a:gd name="T31" fmla="*/ 1337 h 5911"/>
                              <a:gd name="T32" fmla="+- 0 3280 3280"/>
                              <a:gd name="T33" fmla="*/ T32 w 1896"/>
                              <a:gd name="T34" fmla="+- 0 1337 7"/>
                              <a:gd name="T35" fmla="*/ 1337 h 5911"/>
                              <a:gd name="T36" fmla="+- 0 3280 3280"/>
                              <a:gd name="T37" fmla="*/ T36 w 1896"/>
                              <a:gd name="T38" fmla="+- 0 4242 7"/>
                              <a:gd name="T39" fmla="*/ 4242 h 59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896" h="5911">
                                <a:moveTo>
                                  <a:pt x="1053" y="5910"/>
                                </a:moveTo>
                                <a:lnTo>
                                  <a:pt x="1895" y="5910"/>
                                </a:lnTo>
                                <a:lnTo>
                                  <a:pt x="1895" y="0"/>
                                </a:lnTo>
                                <a:lnTo>
                                  <a:pt x="1053" y="0"/>
                                </a:lnTo>
                                <a:lnTo>
                                  <a:pt x="1053" y="5910"/>
                                </a:lnTo>
                                <a:close/>
                                <a:moveTo>
                                  <a:pt x="0" y="4235"/>
                                </a:moveTo>
                                <a:lnTo>
                                  <a:pt x="839" y="4235"/>
                                </a:lnTo>
                                <a:lnTo>
                                  <a:pt x="839" y="1330"/>
                                </a:lnTo>
                                <a:lnTo>
                                  <a:pt x="0" y="1330"/>
                                </a:lnTo>
                                <a:lnTo>
                                  <a:pt x="0" y="42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9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5432221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126" y="2454"/>
                            <a:ext cx="203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0643017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4329" y="245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4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1620229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4126" y="2454"/>
                            <a:ext cx="51" cy="0"/>
                          </a:xfrm>
                          <a:prstGeom prst="line">
                            <a:avLst/>
                          </a:prstGeom>
                          <a:noFill/>
                          <a:ln w="64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72308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4327" y="272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8820632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4124" y="2725"/>
                            <a:ext cx="51" cy="60"/>
                          </a:xfrm>
                          <a:prstGeom prst="line">
                            <a:avLst/>
                          </a:prstGeom>
                          <a:noFill/>
                          <a:ln w="64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6896426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4327" y="2725"/>
                            <a:ext cx="0" cy="60"/>
                          </a:xfrm>
                          <a:prstGeom prst="line">
                            <a:avLst/>
                          </a:prstGeom>
                          <a:noFill/>
                          <a:ln w="64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2777796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918" y="3561"/>
                            <a:ext cx="2455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1404382" name="Line 18"/>
                        <wps:cNvCnPr>
                          <a:cxnSpLocks noChangeShapeType="1"/>
                        </wps:cNvCnPr>
                        <wps:spPr bwMode="auto">
                          <a:xfrm>
                            <a:off x="996" y="1618"/>
                            <a:ext cx="357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1403134" name="Line 19"/>
                        <wps:cNvCnPr>
                          <a:cxnSpLocks noChangeShapeType="1"/>
                        </wps:cNvCnPr>
                        <wps:spPr bwMode="auto">
                          <a:xfrm>
                            <a:off x="920" y="1037"/>
                            <a:ext cx="497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739023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421" y="308"/>
                            <a:ext cx="41" cy="1110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8029641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5" y="984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3087120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996" y="4743"/>
                            <a:ext cx="1292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989495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2535" y="2572"/>
                            <a:ext cx="41" cy="385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8004486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2576" y="2878"/>
                            <a:ext cx="436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11583489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5" y="2827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0463556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2551" y="941"/>
                            <a:ext cx="1866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40833001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5" y="891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2249264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5550" y="856"/>
                            <a:ext cx="627" cy="2365"/>
                          </a:xfrm>
                          <a:prstGeom prst="rect">
                            <a:avLst/>
                          </a:prstGeom>
                          <a:noFill/>
                          <a:ln w="639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2397918" name="AutoShape 29"/>
                        <wps:cNvSpPr>
                          <a:spLocks/>
                        </wps:cNvSpPr>
                        <wps:spPr bwMode="auto">
                          <a:xfrm>
                            <a:off x="5112" y="1476"/>
                            <a:ext cx="2193" cy="2"/>
                          </a:xfrm>
                          <a:custGeom>
                            <a:avLst/>
                            <a:gdLst>
                              <a:gd name="T0" fmla="+- 0 5113 5113"/>
                              <a:gd name="T1" fmla="*/ T0 w 2193"/>
                              <a:gd name="T2" fmla="+- 0 5602 5113"/>
                              <a:gd name="T3" fmla="*/ T2 w 2193"/>
                              <a:gd name="T4" fmla="+- 0 5642 5113"/>
                              <a:gd name="T5" fmla="*/ T4 w 2193"/>
                              <a:gd name="T6" fmla="+- 0 7305 5113"/>
                              <a:gd name="T7" fmla="*/ T6 w 219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2193">
                                <a:moveTo>
                                  <a:pt x="0" y="0"/>
                                </a:moveTo>
                                <a:lnTo>
                                  <a:pt x="489" y="0"/>
                                </a:lnTo>
                                <a:moveTo>
                                  <a:pt x="529" y="0"/>
                                </a:moveTo>
                                <a:lnTo>
                                  <a:pt x="2192" y="0"/>
                                </a:lnTo>
                              </a:path>
                            </a:pathLst>
                          </a:custGeom>
                          <a:noFill/>
                          <a:ln w="698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7579694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6" y="1424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0294618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074" y="1991"/>
                            <a:ext cx="41" cy="441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9449601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827" y="4197"/>
                            <a:ext cx="0" cy="138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287977" name="Line 33"/>
                        <wps:cNvCnPr>
                          <a:cxnSpLocks noChangeShapeType="1"/>
                        </wps:cNvCnPr>
                        <wps:spPr bwMode="auto">
                          <a:xfrm>
                            <a:off x="897" y="4803"/>
                            <a:ext cx="0" cy="138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6399518" name="Line 34"/>
                        <wps:cNvCnPr>
                          <a:cxnSpLocks noChangeShapeType="1"/>
                        </wps:cNvCnPr>
                        <wps:spPr bwMode="auto">
                          <a:xfrm>
                            <a:off x="2379" y="2692"/>
                            <a:ext cx="0" cy="139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1386558" name="Line 35"/>
                        <wps:cNvCnPr>
                          <a:cxnSpLocks noChangeShapeType="1"/>
                        </wps:cNvCnPr>
                        <wps:spPr bwMode="auto">
                          <a:xfrm>
                            <a:off x="3516" y="3619"/>
                            <a:ext cx="0" cy="138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8382699" name="Line 36"/>
                        <wps:cNvCnPr>
                          <a:cxnSpLocks noChangeShapeType="1"/>
                        </wps:cNvCnPr>
                        <wps:spPr bwMode="auto">
                          <a:xfrm>
                            <a:off x="4235" y="2526"/>
                            <a:ext cx="0" cy="139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10924" name="Line 37"/>
                        <wps:cNvCnPr>
                          <a:cxnSpLocks noChangeShapeType="1"/>
                        </wps:cNvCnPr>
                        <wps:spPr bwMode="auto">
                          <a:xfrm>
                            <a:off x="4884" y="2148"/>
                            <a:ext cx="0" cy="138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06804" name="Line 38"/>
                        <wps:cNvCnPr>
                          <a:cxnSpLocks noChangeShapeType="1"/>
                        </wps:cNvCnPr>
                        <wps:spPr bwMode="auto">
                          <a:xfrm>
                            <a:off x="4896" y="2815"/>
                            <a:ext cx="0" cy="139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166152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5551" y="6"/>
                            <a:ext cx="1949" cy="802"/>
                          </a:xfrm>
                          <a:prstGeom prst="rect">
                            <a:avLst/>
                          </a:prstGeom>
                          <a:noFill/>
                          <a:ln w="63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2733693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92" y="424"/>
                            <a:ext cx="371" cy="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0934792" name="AutoShape 41"/>
                        <wps:cNvSpPr>
                          <a:spLocks/>
                        </wps:cNvSpPr>
                        <wps:spPr bwMode="auto">
                          <a:xfrm>
                            <a:off x="876" y="163"/>
                            <a:ext cx="4248" cy="2913"/>
                          </a:xfrm>
                          <a:custGeom>
                            <a:avLst/>
                            <a:gdLst>
                              <a:gd name="T0" fmla="+- 0 5073 876"/>
                              <a:gd name="T1" fmla="*/ T0 w 4248"/>
                              <a:gd name="T2" fmla="+- 0 3075 163"/>
                              <a:gd name="T3" fmla="*/ 3075 h 2913"/>
                              <a:gd name="T4" fmla="+- 0 5113 876"/>
                              <a:gd name="T5" fmla="*/ T4 w 4248"/>
                              <a:gd name="T6" fmla="+- 0 3075 163"/>
                              <a:gd name="T7" fmla="*/ 3075 h 2913"/>
                              <a:gd name="T8" fmla="+- 0 5113 876"/>
                              <a:gd name="T9" fmla="*/ T8 w 4248"/>
                              <a:gd name="T10" fmla="+- 0 2635 163"/>
                              <a:gd name="T11" fmla="*/ 2635 h 2913"/>
                              <a:gd name="T12" fmla="+- 0 5073 876"/>
                              <a:gd name="T13" fmla="*/ T12 w 4248"/>
                              <a:gd name="T14" fmla="+- 0 2635 163"/>
                              <a:gd name="T15" fmla="*/ 2635 h 2913"/>
                              <a:gd name="T16" fmla="+- 0 5073 876"/>
                              <a:gd name="T17" fmla="*/ T16 w 4248"/>
                              <a:gd name="T18" fmla="+- 0 3075 163"/>
                              <a:gd name="T19" fmla="*/ 3075 h 2913"/>
                              <a:gd name="T20" fmla="+- 0 5083 876"/>
                              <a:gd name="T21" fmla="*/ T20 w 4248"/>
                              <a:gd name="T22" fmla="+- 0 716 163"/>
                              <a:gd name="T23" fmla="*/ 716 h 2913"/>
                              <a:gd name="T24" fmla="+- 0 5123 876"/>
                              <a:gd name="T25" fmla="*/ T24 w 4248"/>
                              <a:gd name="T26" fmla="+- 0 716 163"/>
                              <a:gd name="T27" fmla="*/ 716 h 2913"/>
                              <a:gd name="T28" fmla="+- 0 5123 876"/>
                              <a:gd name="T29" fmla="*/ T28 w 4248"/>
                              <a:gd name="T30" fmla="+- 0 163 163"/>
                              <a:gd name="T31" fmla="*/ 163 h 2913"/>
                              <a:gd name="T32" fmla="+- 0 5083 876"/>
                              <a:gd name="T33" fmla="*/ T32 w 4248"/>
                              <a:gd name="T34" fmla="+- 0 163 163"/>
                              <a:gd name="T35" fmla="*/ 163 h 2913"/>
                              <a:gd name="T36" fmla="+- 0 5083 876"/>
                              <a:gd name="T37" fmla="*/ T36 w 4248"/>
                              <a:gd name="T38" fmla="+- 0 716 163"/>
                              <a:gd name="T39" fmla="*/ 716 h 2913"/>
                              <a:gd name="T40" fmla="+- 0 876 876"/>
                              <a:gd name="T41" fmla="*/ T40 w 4248"/>
                              <a:gd name="T42" fmla="+- 0 1416 163"/>
                              <a:gd name="T43" fmla="*/ 1416 h 2913"/>
                              <a:gd name="T44" fmla="+- 0 916 876"/>
                              <a:gd name="T45" fmla="*/ T44 w 4248"/>
                              <a:gd name="T46" fmla="+- 0 1416 163"/>
                              <a:gd name="T47" fmla="*/ 1416 h 2913"/>
                              <a:gd name="T48" fmla="+- 0 916 876"/>
                              <a:gd name="T49" fmla="*/ T48 w 4248"/>
                              <a:gd name="T50" fmla="+- 0 306 163"/>
                              <a:gd name="T51" fmla="*/ 306 h 2913"/>
                              <a:gd name="T52" fmla="+- 0 876 876"/>
                              <a:gd name="T53" fmla="*/ T52 w 4248"/>
                              <a:gd name="T54" fmla="+- 0 306 163"/>
                              <a:gd name="T55" fmla="*/ 306 h 2913"/>
                              <a:gd name="T56" fmla="+- 0 876 876"/>
                              <a:gd name="T57" fmla="*/ T56 w 4248"/>
                              <a:gd name="T58" fmla="+- 0 1416 163"/>
                              <a:gd name="T59" fmla="*/ 1416 h 29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4248" h="2913">
                                <a:moveTo>
                                  <a:pt x="4197" y="2912"/>
                                </a:moveTo>
                                <a:lnTo>
                                  <a:pt x="4237" y="2912"/>
                                </a:lnTo>
                                <a:lnTo>
                                  <a:pt x="4237" y="2472"/>
                                </a:lnTo>
                                <a:lnTo>
                                  <a:pt x="4197" y="2472"/>
                                </a:lnTo>
                                <a:lnTo>
                                  <a:pt x="4197" y="2912"/>
                                </a:lnTo>
                                <a:close/>
                                <a:moveTo>
                                  <a:pt x="4207" y="553"/>
                                </a:moveTo>
                                <a:lnTo>
                                  <a:pt x="4247" y="553"/>
                                </a:lnTo>
                                <a:lnTo>
                                  <a:pt x="4247" y="0"/>
                                </a:lnTo>
                                <a:lnTo>
                                  <a:pt x="4207" y="0"/>
                                </a:lnTo>
                                <a:lnTo>
                                  <a:pt x="4207" y="553"/>
                                </a:lnTo>
                                <a:close/>
                                <a:moveTo>
                                  <a:pt x="0" y="1253"/>
                                </a:moveTo>
                                <a:lnTo>
                                  <a:pt x="40" y="1253"/>
                                </a:lnTo>
                                <a:lnTo>
                                  <a:pt x="40" y="143"/>
                                </a:lnTo>
                                <a:lnTo>
                                  <a:pt x="0" y="143"/>
                                </a:lnTo>
                                <a:lnTo>
                                  <a:pt x="0" y="12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6186307" name="Line 42"/>
                        <wps:cNvCnPr>
                          <a:cxnSpLocks noChangeShapeType="1"/>
                        </wps:cNvCnPr>
                        <wps:spPr bwMode="auto">
                          <a:xfrm>
                            <a:off x="3150" y="2651"/>
                            <a:ext cx="0" cy="910"/>
                          </a:xfrm>
                          <a:prstGeom prst="line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1218122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2290" y="3565"/>
                            <a:ext cx="0" cy="1178"/>
                          </a:xfrm>
                          <a:prstGeom prst="line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0814902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649" y="3564"/>
                            <a:ext cx="0" cy="545"/>
                          </a:xfrm>
                          <a:prstGeom prst="line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6095900" name="Freeform 45"/>
                        <wps:cNvSpPr>
                          <a:spLocks/>
                        </wps:cNvSpPr>
                        <wps:spPr bwMode="auto">
                          <a:xfrm>
                            <a:off x="1631" y="3548"/>
                            <a:ext cx="33" cy="27"/>
                          </a:xfrm>
                          <a:custGeom>
                            <a:avLst/>
                            <a:gdLst>
                              <a:gd name="T0" fmla="+- 0 1657 1632"/>
                              <a:gd name="T1" fmla="*/ T0 w 33"/>
                              <a:gd name="T2" fmla="+- 0 3575 3549"/>
                              <a:gd name="T3" fmla="*/ 3575 h 27"/>
                              <a:gd name="T4" fmla="+- 0 1639 1632"/>
                              <a:gd name="T5" fmla="*/ T4 w 33"/>
                              <a:gd name="T6" fmla="+- 0 3575 3549"/>
                              <a:gd name="T7" fmla="*/ 3575 h 27"/>
                              <a:gd name="T8" fmla="+- 0 1632 1632"/>
                              <a:gd name="T9" fmla="*/ T8 w 33"/>
                              <a:gd name="T10" fmla="+- 0 3569 3549"/>
                              <a:gd name="T11" fmla="*/ 3569 h 27"/>
                              <a:gd name="T12" fmla="+- 0 1632 1632"/>
                              <a:gd name="T13" fmla="*/ T12 w 33"/>
                              <a:gd name="T14" fmla="+- 0 3555 3549"/>
                              <a:gd name="T15" fmla="*/ 3555 h 27"/>
                              <a:gd name="T16" fmla="+- 0 1639 1632"/>
                              <a:gd name="T17" fmla="*/ T16 w 33"/>
                              <a:gd name="T18" fmla="+- 0 3549 3549"/>
                              <a:gd name="T19" fmla="*/ 3549 h 27"/>
                              <a:gd name="T20" fmla="+- 0 1657 1632"/>
                              <a:gd name="T21" fmla="*/ T20 w 33"/>
                              <a:gd name="T22" fmla="+- 0 3549 3549"/>
                              <a:gd name="T23" fmla="*/ 3549 h 27"/>
                              <a:gd name="T24" fmla="+- 0 1664 1632"/>
                              <a:gd name="T25" fmla="*/ T24 w 33"/>
                              <a:gd name="T26" fmla="+- 0 3555 3549"/>
                              <a:gd name="T27" fmla="*/ 3555 h 27"/>
                              <a:gd name="T28" fmla="+- 0 1664 1632"/>
                              <a:gd name="T29" fmla="*/ T28 w 33"/>
                              <a:gd name="T30" fmla="+- 0 3562 3549"/>
                              <a:gd name="T31" fmla="*/ 3562 h 27"/>
                              <a:gd name="T32" fmla="+- 0 1664 1632"/>
                              <a:gd name="T33" fmla="*/ T32 w 33"/>
                              <a:gd name="T34" fmla="+- 0 3569 3549"/>
                              <a:gd name="T35" fmla="*/ 3569 h 27"/>
                              <a:gd name="T36" fmla="+- 0 1657 1632"/>
                              <a:gd name="T37" fmla="*/ T36 w 33"/>
                              <a:gd name="T38" fmla="+- 0 3575 3549"/>
                              <a:gd name="T39" fmla="*/ 3575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5" y="26"/>
                                </a:moveTo>
                                <a:lnTo>
                                  <a:pt x="7" y="26"/>
                                </a:lnTo>
                                <a:lnTo>
                                  <a:pt x="0" y="20"/>
                                </a:lnTo>
                                <a:lnTo>
                                  <a:pt x="0" y="6"/>
                                </a:lnTo>
                                <a:lnTo>
                                  <a:pt x="7" y="0"/>
                                </a:lnTo>
                                <a:lnTo>
                                  <a:pt x="25" y="0"/>
                                </a:lnTo>
                                <a:lnTo>
                                  <a:pt x="32" y="6"/>
                                </a:lnTo>
                                <a:lnTo>
                                  <a:pt x="32" y="13"/>
                                </a:lnTo>
                                <a:lnTo>
                                  <a:pt x="32" y="20"/>
                                </a:lnTo>
                                <a:lnTo>
                                  <a:pt x="25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2917236" name="Freeform 46"/>
                        <wps:cNvSpPr>
                          <a:spLocks/>
                        </wps:cNvSpPr>
                        <wps:spPr bwMode="auto">
                          <a:xfrm>
                            <a:off x="1631" y="3548"/>
                            <a:ext cx="33" cy="27"/>
                          </a:xfrm>
                          <a:custGeom>
                            <a:avLst/>
                            <a:gdLst>
                              <a:gd name="T0" fmla="+- 0 1664 1632"/>
                              <a:gd name="T1" fmla="*/ T0 w 33"/>
                              <a:gd name="T2" fmla="+- 0 3562 3549"/>
                              <a:gd name="T3" fmla="*/ 3562 h 27"/>
                              <a:gd name="T4" fmla="+- 0 1664 1632"/>
                              <a:gd name="T5" fmla="*/ T4 w 33"/>
                              <a:gd name="T6" fmla="+- 0 3555 3549"/>
                              <a:gd name="T7" fmla="*/ 3555 h 27"/>
                              <a:gd name="T8" fmla="+- 0 1657 1632"/>
                              <a:gd name="T9" fmla="*/ T8 w 33"/>
                              <a:gd name="T10" fmla="+- 0 3549 3549"/>
                              <a:gd name="T11" fmla="*/ 3549 h 27"/>
                              <a:gd name="T12" fmla="+- 0 1648 1632"/>
                              <a:gd name="T13" fmla="*/ T12 w 33"/>
                              <a:gd name="T14" fmla="+- 0 3549 3549"/>
                              <a:gd name="T15" fmla="*/ 3549 h 27"/>
                              <a:gd name="T16" fmla="+- 0 1639 1632"/>
                              <a:gd name="T17" fmla="*/ T16 w 33"/>
                              <a:gd name="T18" fmla="+- 0 3549 3549"/>
                              <a:gd name="T19" fmla="*/ 3549 h 27"/>
                              <a:gd name="T20" fmla="+- 0 1632 1632"/>
                              <a:gd name="T21" fmla="*/ T20 w 33"/>
                              <a:gd name="T22" fmla="+- 0 3555 3549"/>
                              <a:gd name="T23" fmla="*/ 3555 h 27"/>
                              <a:gd name="T24" fmla="+- 0 1632 1632"/>
                              <a:gd name="T25" fmla="*/ T24 w 33"/>
                              <a:gd name="T26" fmla="+- 0 3562 3549"/>
                              <a:gd name="T27" fmla="*/ 3562 h 27"/>
                              <a:gd name="T28" fmla="+- 0 1632 1632"/>
                              <a:gd name="T29" fmla="*/ T28 w 33"/>
                              <a:gd name="T30" fmla="+- 0 3569 3549"/>
                              <a:gd name="T31" fmla="*/ 3569 h 27"/>
                              <a:gd name="T32" fmla="+- 0 1639 1632"/>
                              <a:gd name="T33" fmla="*/ T32 w 33"/>
                              <a:gd name="T34" fmla="+- 0 3575 3549"/>
                              <a:gd name="T35" fmla="*/ 3575 h 27"/>
                              <a:gd name="T36" fmla="+- 0 1648 1632"/>
                              <a:gd name="T37" fmla="*/ T36 w 33"/>
                              <a:gd name="T38" fmla="+- 0 3575 3549"/>
                              <a:gd name="T39" fmla="*/ 3575 h 27"/>
                              <a:gd name="T40" fmla="+- 0 1657 1632"/>
                              <a:gd name="T41" fmla="*/ T40 w 33"/>
                              <a:gd name="T42" fmla="+- 0 3575 3549"/>
                              <a:gd name="T43" fmla="*/ 3575 h 27"/>
                              <a:gd name="T44" fmla="+- 0 1664 1632"/>
                              <a:gd name="T45" fmla="*/ T44 w 33"/>
                              <a:gd name="T46" fmla="+- 0 3569 3549"/>
                              <a:gd name="T47" fmla="*/ 3569 h 27"/>
                              <a:gd name="T48" fmla="+- 0 1664 1632"/>
                              <a:gd name="T49" fmla="*/ T48 w 33"/>
                              <a:gd name="T50" fmla="+- 0 3562 3549"/>
                              <a:gd name="T51" fmla="*/ 3562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32" y="13"/>
                                </a:moveTo>
                                <a:lnTo>
                                  <a:pt x="32" y="6"/>
                                </a:lnTo>
                                <a:lnTo>
                                  <a:pt x="25" y="0"/>
                                </a:lnTo>
                                <a:lnTo>
                                  <a:pt x="16" y="0"/>
                                </a:lnTo>
                                <a:lnTo>
                                  <a:pt x="7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3"/>
                                </a:lnTo>
                                <a:lnTo>
                                  <a:pt x="0" y="20"/>
                                </a:lnTo>
                                <a:lnTo>
                                  <a:pt x="7" y="26"/>
                                </a:lnTo>
                                <a:lnTo>
                                  <a:pt x="16" y="26"/>
                                </a:lnTo>
                                <a:lnTo>
                                  <a:pt x="25" y="26"/>
                                </a:lnTo>
                                <a:lnTo>
                                  <a:pt x="32" y="20"/>
                                </a:lnTo>
                                <a:lnTo>
                                  <a:pt x="32" y="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067768" name="Freeform 47"/>
                        <wps:cNvSpPr>
                          <a:spLocks/>
                        </wps:cNvSpPr>
                        <wps:spPr bwMode="auto">
                          <a:xfrm>
                            <a:off x="1641" y="3554"/>
                            <a:ext cx="13" cy="13"/>
                          </a:xfrm>
                          <a:custGeom>
                            <a:avLst/>
                            <a:gdLst>
                              <a:gd name="T0" fmla="+- 0 1651 1642"/>
                              <a:gd name="T1" fmla="*/ T0 w 13"/>
                              <a:gd name="T2" fmla="+- 0 3567 3555"/>
                              <a:gd name="T3" fmla="*/ 3567 h 13"/>
                              <a:gd name="T4" fmla="+- 0 1644 1642"/>
                              <a:gd name="T5" fmla="*/ T4 w 13"/>
                              <a:gd name="T6" fmla="+- 0 3567 3555"/>
                              <a:gd name="T7" fmla="*/ 3567 h 13"/>
                              <a:gd name="T8" fmla="+- 0 1642 1642"/>
                              <a:gd name="T9" fmla="*/ T8 w 13"/>
                              <a:gd name="T10" fmla="+- 0 3564 3555"/>
                              <a:gd name="T11" fmla="*/ 3564 h 13"/>
                              <a:gd name="T12" fmla="+- 0 1642 1642"/>
                              <a:gd name="T13" fmla="*/ T12 w 13"/>
                              <a:gd name="T14" fmla="+- 0 3558 3555"/>
                              <a:gd name="T15" fmla="*/ 3558 h 13"/>
                              <a:gd name="T16" fmla="+- 0 1644 1642"/>
                              <a:gd name="T17" fmla="*/ T16 w 13"/>
                              <a:gd name="T18" fmla="+- 0 3555 3555"/>
                              <a:gd name="T19" fmla="*/ 3555 h 13"/>
                              <a:gd name="T20" fmla="+- 0 1651 1642"/>
                              <a:gd name="T21" fmla="*/ T20 w 13"/>
                              <a:gd name="T22" fmla="+- 0 3555 3555"/>
                              <a:gd name="T23" fmla="*/ 3555 h 13"/>
                              <a:gd name="T24" fmla="+- 0 1654 1642"/>
                              <a:gd name="T25" fmla="*/ T24 w 13"/>
                              <a:gd name="T26" fmla="+- 0 3558 3555"/>
                              <a:gd name="T27" fmla="*/ 3558 h 13"/>
                              <a:gd name="T28" fmla="+- 0 1654 1642"/>
                              <a:gd name="T29" fmla="*/ T28 w 13"/>
                              <a:gd name="T30" fmla="+- 0 3561 3555"/>
                              <a:gd name="T31" fmla="*/ 3561 h 13"/>
                              <a:gd name="T32" fmla="+- 0 1654 1642"/>
                              <a:gd name="T33" fmla="*/ T32 w 13"/>
                              <a:gd name="T34" fmla="+- 0 3564 3555"/>
                              <a:gd name="T35" fmla="*/ 3564 h 13"/>
                              <a:gd name="T36" fmla="+- 0 1651 1642"/>
                              <a:gd name="T37" fmla="*/ T36 w 13"/>
                              <a:gd name="T38" fmla="+- 0 3567 3555"/>
                              <a:gd name="T39" fmla="*/ 3567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9" y="12"/>
                                </a:moveTo>
                                <a:lnTo>
                                  <a:pt x="2" y="12"/>
                                </a:lnTo>
                                <a:lnTo>
                                  <a:pt x="0" y="9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9" y="0"/>
                                </a:lnTo>
                                <a:lnTo>
                                  <a:pt x="12" y="3"/>
                                </a:lnTo>
                                <a:lnTo>
                                  <a:pt x="12" y="6"/>
                                </a:lnTo>
                                <a:lnTo>
                                  <a:pt x="12" y="9"/>
                                </a:lnTo>
                                <a:lnTo>
                                  <a:pt x="9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1213652" name="Freeform 48"/>
                        <wps:cNvSpPr>
                          <a:spLocks/>
                        </wps:cNvSpPr>
                        <wps:spPr bwMode="auto">
                          <a:xfrm>
                            <a:off x="1641" y="3554"/>
                            <a:ext cx="13" cy="13"/>
                          </a:xfrm>
                          <a:custGeom>
                            <a:avLst/>
                            <a:gdLst>
                              <a:gd name="T0" fmla="+- 0 1654 1642"/>
                              <a:gd name="T1" fmla="*/ T0 w 13"/>
                              <a:gd name="T2" fmla="+- 0 3561 3555"/>
                              <a:gd name="T3" fmla="*/ 3561 h 13"/>
                              <a:gd name="T4" fmla="+- 0 1654 1642"/>
                              <a:gd name="T5" fmla="*/ T4 w 13"/>
                              <a:gd name="T6" fmla="+- 0 3558 3555"/>
                              <a:gd name="T7" fmla="*/ 3558 h 13"/>
                              <a:gd name="T8" fmla="+- 0 1651 1642"/>
                              <a:gd name="T9" fmla="*/ T8 w 13"/>
                              <a:gd name="T10" fmla="+- 0 3555 3555"/>
                              <a:gd name="T11" fmla="*/ 3555 h 13"/>
                              <a:gd name="T12" fmla="+- 0 1648 1642"/>
                              <a:gd name="T13" fmla="*/ T12 w 13"/>
                              <a:gd name="T14" fmla="+- 0 3555 3555"/>
                              <a:gd name="T15" fmla="*/ 3555 h 13"/>
                              <a:gd name="T16" fmla="+- 0 1644 1642"/>
                              <a:gd name="T17" fmla="*/ T16 w 13"/>
                              <a:gd name="T18" fmla="+- 0 3555 3555"/>
                              <a:gd name="T19" fmla="*/ 3555 h 13"/>
                              <a:gd name="T20" fmla="+- 0 1642 1642"/>
                              <a:gd name="T21" fmla="*/ T20 w 13"/>
                              <a:gd name="T22" fmla="+- 0 3558 3555"/>
                              <a:gd name="T23" fmla="*/ 3558 h 13"/>
                              <a:gd name="T24" fmla="+- 0 1642 1642"/>
                              <a:gd name="T25" fmla="*/ T24 w 13"/>
                              <a:gd name="T26" fmla="+- 0 3561 3555"/>
                              <a:gd name="T27" fmla="*/ 3561 h 13"/>
                              <a:gd name="T28" fmla="+- 0 1642 1642"/>
                              <a:gd name="T29" fmla="*/ T28 w 13"/>
                              <a:gd name="T30" fmla="+- 0 3564 3555"/>
                              <a:gd name="T31" fmla="*/ 3564 h 13"/>
                              <a:gd name="T32" fmla="+- 0 1644 1642"/>
                              <a:gd name="T33" fmla="*/ T32 w 13"/>
                              <a:gd name="T34" fmla="+- 0 3567 3555"/>
                              <a:gd name="T35" fmla="*/ 3567 h 13"/>
                              <a:gd name="T36" fmla="+- 0 1648 1642"/>
                              <a:gd name="T37" fmla="*/ T36 w 13"/>
                              <a:gd name="T38" fmla="+- 0 3567 3555"/>
                              <a:gd name="T39" fmla="*/ 3567 h 13"/>
                              <a:gd name="T40" fmla="+- 0 1651 1642"/>
                              <a:gd name="T41" fmla="*/ T40 w 13"/>
                              <a:gd name="T42" fmla="+- 0 3567 3555"/>
                              <a:gd name="T43" fmla="*/ 3567 h 13"/>
                              <a:gd name="T44" fmla="+- 0 1654 1642"/>
                              <a:gd name="T45" fmla="*/ T44 w 13"/>
                              <a:gd name="T46" fmla="+- 0 3564 3555"/>
                              <a:gd name="T47" fmla="*/ 3564 h 13"/>
                              <a:gd name="T48" fmla="+- 0 1654 1642"/>
                              <a:gd name="T49" fmla="*/ T48 w 13"/>
                              <a:gd name="T50" fmla="+- 0 3561 3555"/>
                              <a:gd name="T51" fmla="*/ 3561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2" y="6"/>
                                </a:moveTo>
                                <a:lnTo>
                                  <a:pt x="12" y="3"/>
                                </a:lnTo>
                                <a:lnTo>
                                  <a:pt x="9" y="0"/>
                                </a:lnTo>
                                <a:lnTo>
                                  <a:pt x="6" y="0"/>
                                </a:lnTo>
                                <a:lnTo>
                                  <a:pt x="2" y="0"/>
                                </a:lnTo>
                                <a:lnTo>
                                  <a:pt x="0" y="3"/>
                                </a:lnTo>
                                <a:lnTo>
                                  <a:pt x="0" y="6"/>
                                </a:lnTo>
                                <a:lnTo>
                                  <a:pt x="0" y="9"/>
                                </a:lnTo>
                                <a:lnTo>
                                  <a:pt x="2" y="12"/>
                                </a:lnTo>
                                <a:lnTo>
                                  <a:pt x="6" y="12"/>
                                </a:lnTo>
                                <a:lnTo>
                                  <a:pt x="9" y="12"/>
                                </a:lnTo>
                                <a:lnTo>
                                  <a:pt x="12" y="9"/>
                                </a:lnTo>
                                <a:lnTo>
                                  <a:pt x="12" y="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234723" name="AutoShape 49"/>
                        <wps:cNvSpPr>
                          <a:spLocks/>
                        </wps:cNvSpPr>
                        <wps:spPr bwMode="auto">
                          <a:xfrm>
                            <a:off x="2535" y="2140"/>
                            <a:ext cx="842" cy="271"/>
                          </a:xfrm>
                          <a:custGeom>
                            <a:avLst/>
                            <a:gdLst>
                              <a:gd name="T0" fmla="+- 0 2536 2536"/>
                              <a:gd name="T1" fmla="*/ T0 w 842"/>
                              <a:gd name="T2" fmla="+- 0 2411 2141"/>
                              <a:gd name="T3" fmla="*/ 2411 h 271"/>
                              <a:gd name="T4" fmla="+- 0 2576 2536"/>
                              <a:gd name="T5" fmla="*/ T4 w 842"/>
                              <a:gd name="T6" fmla="+- 0 2411 2141"/>
                              <a:gd name="T7" fmla="*/ 2411 h 271"/>
                              <a:gd name="T8" fmla="+- 0 2576 2536"/>
                              <a:gd name="T9" fmla="*/ T8 w 842"/>
                              <a:gd name="T10" fmla="+- 0 2141 2141"/>
                              <a:gd name="T11" fmla="*/ 2141 h 271"/>
                              <a:gd name="T12" fmla="+- 0 2536 2536"/>
                              <a:gd name="T13" fmla="*/ T12 w 842"/>
                              <a:gd name="T14" fmla="+- 0 2141 2141"/>
                              <a:gd name="T15" fmla="*/ 2141 h 271"/>
                              <a:gd name="T16" fmla="+- 0 2536 2536"/>
                              <a:gd name="T17" fmla="*/ T16 w 842"/>
                              <a:gd name="T18" fmla="+- 0 2411 2141"/>
                              <a:gd name="T19" fmla="*/ 2411 h 271"/>
                              <a:gd name="T20" fmla="+- 0 3338 2536"/>
                              <a:gd name="T21" fmla="*/ T20 w 842"/>
                              <a:gd name="T22" fmla="+- 0 2411 2141"/>
                              <a:gd name="T23" fmla="*/ 2411 h 271"/>
                              <a:gd name="T24" fmla="+- 0 3378 2536"/>
                              <a:gd name="T25" fmla="*/ T24 w 842"/>
                              <a:gd name="T26" fmla="+- 0 2411 2141"/>
                              <a:gd name="T27" fmla="*/ 2411 h 271"/>
                              <a:gd name="T28" fmla="+- 0 3378 2536"/>
                              <a:gd name="T29" fmla="*/ T28 w 842"/>
                              <a:gd name="T30" fmla="+- 0 2141 2141"/>
                              <a:gd name="T31" fmla="*/ 2141 h 271"/>
                              <a:gd name="T32" fmla="+- 0 3338 2536"/>
                              <a:gd name="T33" fmla="*/ T32 w 842"/>
                              <a:gd name="T34" fmla="+- 0 2141 2141"/>
                              <a:gd name="T35" fmla="*/ 2141 h 271"/>
                              <a:gd name="T36" fmla="+- 0 3338 2536"/>
                              <a:gd name="T37" fmla="*/ T36 w 842"/>
                              <a:gd name="T38" fmla="+- 0 2411 2141"/>
                              <a:gd name="T39" fmla="*/ 2411 h 2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42" h="271">
                                <a:moveTo>
                                  <a:pt x="0" y="270"/>
                                </a:moveTo>
                                <a:lnTo>
                                  <a:pt x="40" y="270"/>
                                </a:lnTo>
                                <a:lnTo>
                                  <a:pt x="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0"/>
                                </a:lnTo>
                                <a:close/>
                                <a:moveTo>
                                  <a:pt x="802" y="270"/>
                                </a:moveTo>
                                <a:lnTo>
                                  <a:pt x="842" y="270"/>
                                </a:lnTo>
                                <a:lnTo>
                                  <a:pt x="842" y="0"/>
                                </a:lnTo>
                                <a:lnTo>
                                  <a:pt x="802" y="0"/>
                                </a:lnTo>
                                <a:lnTo>
                                  <a:pt x="802" y="2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421442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2636" y="1758"/>
                            <a:ext cx="644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0282308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2576" y="2207"/>
                            <a:ext cx="754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34616412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3" y="2154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023454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2525" y="744"/>
                            <a:ext cx="41" cy="4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921370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2525" y="744"/>
                            <a:ext cx="41" cy="401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9785848" name="AutoShape 55"/>
                        <wps:cNvSpPr>
                          <a:spLocks/>
                        </wps:cNvSpPr>
                        <wps:spPr bwMode="auto">
                          <a:xfrm>
                            <a:off x="5117" y="2083"/>
                            <a:ext cx="2183" cy="2"/>
                          </a:xfrm>
                          <a:custGeom>
                            <a:avLst/>
                            <a:gdLst>
                              <a:gd name="T0" fmla="+- 0 5118 5118"/>
                              <a:gd name="T1" fmla="*/ T0 w 2183"/>
                              <a:gd name="T2" fmla="+- 0 5616 5118"/>
                              <a:gd name="T3" fmla="*/ T2 w 2183"/>
                              <a:gd name="T4" fmla="+- 0 5656 5118"/>
                              <a:gd name="T5" fmla="*/ T4 w 2183"/>
                              <a:gd name="T6" fmla="+- 0 7300 5118"/>
                              <a:gd name="T7" fmla="*/ T6 w 218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2183">
                                <a:moveTo>
                                  <a:pt x="0" y="0"/>
                                </a:moveTo>
                                <a:lnTo>
                                  <a:pt x="498" y="0"/>
                                </a:lnTo>
                                <a:moveTo>
                                  <a:pt x="538" y="0"/>
                                </a:moveTo>
                                <a:lnTo>
                                  <a:pt x="2182" y="0"/>
                                </a:lnTo>
                              </a:path>
                            </a:pathLst>
                          </a:cu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9650322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8" y="2032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918633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332" y="1790"/>
                            <a:ext cx="0" cy="1801"/>
                          </a:xfrm>
                          <a:prstGeom prst="line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9385523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5627" y="4393"/>
                            <a:ext cx="41" cy="115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7250741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5137" y="4451"/>
                            <a:ext cx="490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1846045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4" y="4399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2365422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5092" y="4391"/>
                            <a:ext cx="41" cy="115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5150098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6177" y="3591"/>
                            <a:ext cx="153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9660019" name="Freeform 63"/>
                        <wps:cNvSpPr>
                          <a:spLocks/>
                        </wps:cNvSpPr>
                        <wps:spPr bwMode="auto">
                          <a:xfrm>
                            <a:off x="3134" y="3547"/>
                            <a:ext cx="33" cy="27"/>
                          </a:xfrm>
                          <a:custGeom>
                            <a:avLst/>
                            <a:gdLst>
                              <a:gd name="T0" fmla="+- 0 3159 3134"/>
                              <a:gd name="T1" fmla="*/ T0 w 33"/>
                              <a:gd name="T2" fmla="+- 0 3574 3548"/>
                              <a:gd name="T3" fmla="*/ 3574 h 27"/>
                              <a:gd name="T4" fmla="+- 0 3142 3134"/>
                              <a:gd name="T5" fmla="*/ T4 w 33"/>
                              <a:gd name="T6" fmla="+- 0 3574 3548"/>
                              <a:gd name="T7" fmla="*/ 3574 h 27"/>
                              <a:gd name="T8" fmla="+- 0 3134 3134"/>
                              <a:gd name="T9" fmla="*/ T8 w 33"/>
                              <a:gd name="T10" fmla="+- 0 3568 3548"/>
                              <a:gd name="T11" fmla="*/ 3568 h 27"/>
                              <a:gd name="T12" fmla="+- 0 3134 3134"/>
                              <a:gd name="T13" fmla="*/ T12 w 33"/>
                              <a:gd name="T14" fmla="+- 0 3554 3548"/>
                              <a:gd name="T15" fmla="*/ 3554 h 27"/>
                              <a:gd name="T16" fmla="+- 0 3142 3134"/>
                              <a:gd name="T17" fmla="*/ T16 w 33"/>
                              <a:gd name="T18" fmla="+- 0 3548 3548"/>
                              <a:gd name="T19" fmla="*/ 3548 h 27"/>
                              <a:gd name="T20" fmla="+- 0 3159 3134"/>
                              <a:gd name="T21" fmla="*/ T20 w 33"/>
                              <a:gd name="T22" fmla="+- 0 3548 3548"/>
                              <a:gd name="T23" fmla="*/ 3548 h 27"/>
                              <a:gd name="T24" fmla="+- 0 3166 3134"/>
                              <a:gd name="T25" fmla="*/ T24 w 33"/>
                              <a:gd name="T26" fmla="+- 0 3554 3548"/>
                              <a:gd name="T27" fmla="*/ 3554 h 27"/>
                              <a:gd name="T28" fmla="+- 0 3166 3134"/>
                              <a:gd name="T29" fmla="*/ T28 w 33"/>
                              <a:gd name="T30" fmla="+- 0 3561 3548"/>
                              <a:gd name="T31" fmla="*/ 3561 h 27"/>
                              <a:gd name="T32" fmla="+- 0 3166 3134"/>
                              <a:gd name="T33" fmla="*/ T32 w 33"/>
                              <a:gd name="T34" fmla="+- 0 3568 3548"/>
                              <a:gd name="T35" fmla="*/ 3568 h 27"/>
                              <a:gd name="T36" fmla="+- 0 3159 3134"/>
                              <a:gd name="T37" fmla="*/ T36 w 33"/>
                              <a:gd name="T38" fmla="+- 0 3574 3548"/>
                              <a:gd name="T39" fmla="*/ 3574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5" y="26"/>
                                </a:moveTo>
                                <a:lnTo>
                                  <a:pt x="8" y="26"/>
                                </a:lnTo>
                                <a:lnTo>
                                  <a:pt x="0" y="20"/>
                                </a:lnTo>
                                <a:lnTo>
                                  <a:pt x="0" y="6"/>
                                </a:lnTo>
                                <a:lnTo>
                                  <a:pt x="8" y="0"/>
                                </a:lnTo>
                                <a:lnTo>
                                  <a:pt x="25" y="0"/>
                                </a:lnTo>
                                <a:lnTo>
                                  <a:pt x="32" y="6"/>
                                </a:lnTo>
                                <a:lnTo>
                                  <a:pt x="32" y="13"/>
                                </a:lnTo>
                                <a:lnTo>
                                  <a:pt x="32" y="20"/>
                                </a:lnTo>
                                <a:lnTo>
                                  <a:pt x="25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9698049" name="Freeform 64"/>
                        <wps:cNvSpPr>
                          <a:spLocks/>
                        </wps:cNvSpPr>
                        <wps:spPr bwMode="auto">
                          <a:xfrm>
                            <a:off x="3134" y="3547"/>
                            <a:ext cx="33" cy="27"/>
                          </a:xfrm>
                          <a:custGeom>
                            <a:avLst/>
                            <a:gdLst>
                              <a:gd name="T0" fmla="+- 0 3166 3134"/>
                              <a:gd name="T1" fmla="*/ T0 w 33"/>
                              <a:gd name="T2" fmla="+- 0 3561 3548"/>
                              <a:gd name="T3" fmla="*/ 3561 h 27"/>
                              <a:gd name="T4" fmla="+- 0 3166 3134"/>
                              <a:gd name="T5" fmla="*/ T4 w 33"/>
                              <a:gd name="T6" fmla="+- 0 3554 3548"/>
                              <a:gd name="T7" fmla="*/ 3554 h 27"/>
                              <a:gd name="T8" fmla="+- 0 3159 3134"/>
                              <a:gd name="T9" fmla="*/ T8 w 33"/>
                              <a:gd name="T10" fmla="+- 0 3548 3548"/>
                              <a:gd name="T11" fmla="*/ 3548 h 27"/>
                              <a:gd name="T12" fmla="+- 0 3150 3134"/>
                              <a:gd name="T13" fmla="*/ T12 w 33"/>
                              <a:gd name="T14" fmla="+- 0 3548 3548"/>
                              <a:gd name="T15" fmla="*/ 3548 h 27"/>
                              <a:gd name="T16" fmla="+- 0 3142 3134"/>
                              <a:gd name="T17" fmla="*/ T16 w 33"/>
                              <a:gd name="T18" fmla="+- 0 3548 3548"/>
                              <a:gd name="T19" fmla="*/ 3548 h 27"/>
                              <a:gd name="T20" fmla="+- 0 3134 3134"/>
                              <a:gd name="T21" fmla="*/ T20 w 33"/>
                              <a:gd name="T22" fmla="+- 0 3554 3548"/>
                              <a:gd name="T23" fmla="*/ 3554 h 27"/>
                              <a:gd name="T24" fmla="+- 0 3134 3134"/>
                              <a:gd name="T25" fmla="*/ T24 w 33"/>
                              <a:gd name="T26" fmla="+- 0 3561 3548"/>
                              <a:gd name="T27" fmla="*/ 3561 h 27"/>
                              <a:gd name="T28" fmla="+- 0 3134 3134"/>
                              <a:gd name="T29" fmla="*/ T28 w 33"/>
                              <a:gd name="T30" fmla="+- 0 3568 3548"/>
                              <a:gd name="T31" fmla="*/ 3568 h 27"/>
                              <a:gd name="T32" fmla="+- 0 3142 3134"/>
                              <a:gd name="T33" fmla="*/ T32 w 33"/>
                              <a:gd name="T34" fmla="+- 0 3574 3548"/>
                              <a:gd name="T35" fmla="*/ 3574 h 27"/>
                              <a:gd name="T36" fmla="+- 0 3150 3134"/>
                              <a:gd name="T37" fmla="*/ T36 w 33"/>
                              <a:gd name="T38" fmla="+- 0 3574 3548"/>
                              <a:gd name="T39" fmla="*/ 3574 h 27"/>
                              <a:gd name="T40" fmla="+- 0 3159 3134"/>
                              <a:gd name="T41" fmla="*/ T40 w 33"/>
                              <a:gd name="T42" fmla="+- 0 3574 3548"/>
                              <a:gd name="T43" fmla="*/ 3574 h 27"/>
                              <a:gd name="T44" fmla="+- 0 3166 3134"/>
                              <a:gd name="T45" fmla="*/ T44 w 33"/>
                              <a:gd name="T46" fmla="+- 0 3568 3548"/>
                              <a:gd name="T47" fmla="*/ 3568 h 27"/>
                              <a:gd name="T48" fmla="+- 0 3166 3134"/>
                              <a:gd name="T49" fmla="*/ T48 w 33"/>
                              <a:gd name="T50" fmla="+- 0 3561 3548"/>
                              <a:gd name="T51" fmla="*/ 3561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32" y="13"/>
                                </a:moveTo>
                                <a:lnTo>
                                  <a:pt x="32" y="6"/>
                                </a:lnTo>
                                <a:lnTo>
                                  <a:pt x="25" y="0"/>
                                </a:lnTo>
                                <a:lnTo>
                                  <a:pt x="16" y="0"/>
                                </a:lnTo>
                                <a:lnTo>
                                  <a:pt x="8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3"/>
                                </a:lnTo>
                                <a:lnTo>
                                  <a:pt x="0" y="20"/>
                                </a:lnTo>
                                <a:lnTo>
                                  <a:pt x="8" y="26"/>
                                </a:lnTo>
                                <a:lnTo>
                                  <a:pt x="16" y="26"/>
                                </a:lnTo>
                                <a:lnTo>
                                  <a:pt x="25" y="26"/>
                                </a:lnTo>
                                <a:lnTo>
                                  <a:pt x="32" y="20"/>
                                </a:lnTo>
                                <a:lnTo>
                                  <a:pt x="32" y="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0940689" name="Freeform 65"/>
                        <wps:cNvSpPr>
                          <a:spLocks/>
                        </wps:cNvSpPr>
                        <wps:spPr bwMode="auto">
                          <a:xfrm>
                            <a:off x="3144" y="3553"/>
                            <a:ext cx="13" cy="13"/>
                          </a:xfrm>
                          <a:custGeom>
                            <a:avLst/>
                            <a:gdLst>
                              <a:gd name="T0" fmla="+- 0 3154 3144"/>
                              <a:gd name="T1" fmla="*/ T0 w 13"/>
                              <a:gd name="T2" fmla="+- 0 3566 3554"/>
                              <a:gd name="T3" fmla="*/ 3566 h 13"/>
                              <a:gd name="T4" fmla="+- 0 3147 3144"/>
                              <a:gd name="T5" fmla="*/ T4 w 13"/>
                              <a:gd name="T6" fmla="+- 0 3566 3554"/>
                              <a:gd name="T7" fmla="*/ 3566 h 13"/>
                              <a:gd name="T8" fmla="+- 0 3144 3144"/>
                              <a:gd name="T9" fmla="*/ T8 w 13"/>
                              <a:gd name="T10" fmla="+- 0 3563 3554"/>
                              <a:gd name="T11" fmla="*/ 3563 h 13"/>
                              <a:gd name="T12" fmla="+- 0 3144 3144"/>
                              <a:gd name="T13" fmla="*/ T12 w 13"/>
                              <a:gd name="T14" fmla="+- 0 3557 3554"/>
                              <a:gd name="T15" fmla="*/ 3557 h 13"/>
                              <a:gd name="T16" fmla="+- 0 3147 3144"/>
                              <a:gd name="T17" fmla="*/ T16 w 13"/>
                              <a:gd name="T18" fmla="+- 0 3554 3554"/>
                              <a:gd name="T19" fmla="*/ 3554 h 13"/>
                              <a:gd name="T20" fmla="+- 0 3154 3144"/>
                              <a:gd name="T21" fmla="*/ T20 w 13"/>
                              <a:gd name="T22" fmla="+- 0 3554 3554"/>
                              <a:gd name="T23" fmla="*/ 3554 h 13"/>
                              <a:gd name="T24" fmla="+- 0 3156 3144"/>
                              <a:gd name="T25" fmla="*/ T24 w 13"/>
                              <a:gd name="T26" fmla="+- 0 3557 3554"/>
                              <a:gd name="T27" fmla="*/ 3557 h 13"/>
                              <a:gd name="T28" fmla="+- 0 3156 3144"/>
                              <a:gd name="T29" fmla="*/ T28 w 13"/>
                              <a:gd name="T30" fmla="+- 0 3560 3554"/>
                              <a:gd name="T31" fmla="*/ 3560 h 13"/>
                              <a:gd name="T32" fmla="+- 0 3156 3144"/>
                              <a:gd name="T33" fmla="*/ T32 w 13"/>
                              <a:gd name="T34" fmla="+- 0 3563 3554"/>
                              <a:gd name="T35" fmla="*/ 3563 h 13"/>
                              <a:gd name="T36" fmla="+- 0 3154 3144"/>
                              <a:gd name="T37" fmla="*/ T36 w 13"/>
                              <a:gd name="T38" fmla="+- 0 3566 3554"/>
                              <a:gd name="T39" fmla="*/ 3566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0" y="12"/>
                                </a:moveTo>
                                <a:lnTo>
                                  <a:pt x="3" y="12"/>
                                </a:lnTo>
                                <a:lnTo>
                                  <a:pt x="0" y="9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lnTo>
                                  <a:pt x="10" y="0"/>
                                </a:lnTo>
                                <a:lnTo>
                                  <a:pt x="12" y="3"/>
                                </a:lnTo>
                                <a:lnTo>
                                  <a:pt x="12" y="6"/>
                                </a:lnTo>
                                <a:lnTo>
                                  <a:pt x="12" y="9"/>
                                </a:lnTo>
                                <a:lnTo>
                                  <a:pt x="1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2738661" name="Freeform 66"/>
                        <wps:cNvSpPr>
                          <a:spLocks/>
                        </wps:cNvSpPr>
                        <wps:spPr bwMode="auto">
                          <a:xfrm>
                            <a:off x="3144" y="3553"/>
                            <a:ext cx="13" cy="13"/>
                          </a:xfrm>
                          <a:custGeom>
                            <a:avLst/>
                            <a:gdLst>
                              <a:gd name="T0" fmla="+- 0 3156 3144"/>
                              <a:gd name="T1" fmla="*/ T0 w 13"/>
                              <a:gd name="T2" fmla="+- 0 3560 3554"/>
                              <a:gd name="T3" fmla="*/ 3560 h 13"/>
                              <a:gd name="T4" fmla="+- 0 3156 3144"/>
                              <a:gd name="T5" fmla="*/ T4 w 13"/>
                              <a:gd name="T6" fmla="+- 0 3557 3554"/>
                              <a:gd name="T7" fmla="*/ 3557 h 13"/>
                              <a:gd name="T8" fmla="+- 0 3154 3144"/>
                              <a:gd name="T9" fmla="*/ T8 w 13"/>
                              <a:gd name="T10" fmla="+- 0 3554 3554"/>
                              <a:gd name="T11" fmla="*/ 3554 h 13"/>
                              <a:gd name="T12" fmla="+- 0 3150 3144"/>
                              <a:gd name="T13" fmla="*/ T12 w 13"/>
                              <a:gd name="T14" fmla="+- 0 3554 3554"/>
                              <a:gd name="T15" fmla="*/ 3554 h 13"/>
                              <a:gd name="T16" fmla="+- 0 3147 3144"/>
                              <a:gd name="T17" fmla="*/ T16 w 13"/>
                              <a:gd name="T18" fmla="+- 0 3554 3554"/>
                              <a:gd name="T19" fmla="*/ 3554 h 13"/>
                              <a:gd name="T20" fmla="+- 0 3144 3144"/>
                              <a:gd name="T21" fmla="*/ T20 w 13"/>
                              <a:gd name="T22" fmla="+- 0 3557 3554"/>
                              <a:gd name="T23" fmla="*/ 3557 h 13"/>
                              <a:gd name="T24" fmla="+- 0 3144 3144"/>
                              <a:gd name="T25" fmla="*/ T24 w 13"/>
                              <a:gd name="T26" fmla="+- 0 3560 3554"/>
                              <a:gd name="T27" fmla="*/ 3560 h 13"/>
                              <a:gd name="T28" fmla="+- 0 3144 3144"/>
                              <a:gd name="T29" fmla="*/ T28 w 13"/>
                              <a:gd name="T30" fmla="+- 0 3563 3554"/>
                              <a:gd name="T31" fmla="*/ 3563 h 13"/>
                              <a:gd name="T32" fmla="+- 0 3147 3144"/>
                              <a:gd name="T33" fmla="*/ T32 w 13"/>
                              <a:gd name="T34" fmla="+- 0 3566 3554"/>
                              <a:gd name="T35" fmla="*/ 3566 h 13"/>
                              <a:gd name="T36" fmla="+- 0 3150 3144"/>
                              <a:gd name="T37" fmla="*/ T36 w 13"/>
                              <a:gd name="T38" fmla="+- 0 3566 3554"/>
                              <a:gd name="T39" fmla="*/ 3566 h 13"/>
                              <a:gd name="T40" fmla="+- 0 3154 3144"/>
                              <a:gd name="T41" fmla="*/ T40 w 13"/>
                              <a:gd name="T42" fmla="+- 0 3566 3554"/>
                              <a:gd name="T43" fmla="*/ 3566 h 13"/>
                              <a:gd name="T44" fmla="+- 0 3156 3144"/>
                              <a:gd name="T45" fmla="*/ T44 w 13"/>
                              <a:gd name="T46" fmla="+- 0 3563 3554"/>
                              <a:gd name="T47" fmla="*/ 3563 h 13"/>
                              <a:gd name="T48" fmla="+- 0 3156 3144"/>
                              <a:gd name="T49" fmla="*/ T48 w 13"/>
                              <a:gd name="T50" fmla="+- 0 3560 3554"/>
                              <a:gd name="T51" fmla="*/ 3560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2" y="6"/>
                                </a:moveTo>
                                <a:lnTo>
                                  <a:pt x="12" y="3"/>
                                </a:lnTo>
                                <a:lnTo>
                                  <a:pt x="10" y="0"/>
                                </a:lnTo>
                                <a:lnTo>
                                  <a:pt x="6" y="0"/>
                                </a:ln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6"/>
                                </a:lnTo>
                                <a:lnTo>
                                  <a:pt x="0" y="9"/>
                                </a:lnTo>
                                <a:lnTo>
                                  <a:pt x="3" y="12"/>
                                </a:lnTo>
                                <a:lnTo>
                                  <a:pt x="6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9"/>
                                </a:lnTo>
                                <a:lnTo>
                                  <a:pt x="12" y="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980658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" y="3509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702492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353" y="3455"/>
                            <a:ext cx="41" cy="44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093111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3353" y="3455"/>
                            <a:ext cx="41" cy="446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4863346" name="AutoShape 70"/>
                        <wps:cNvSpPr>
                          <a:spLocks/>
                        </wps:cNvSpPr>
                        <wps:spPr bwMode="auto">
                          <a:xfrm>
                            <a:off x="5111" y="1329"/>
                            <a:ext cx="2185" cy="2"/>
                          </a:xfrm>
                          <a:custGeom>
                            <a:avLst/>
                            <a:gdLst>
                              <a:gd name="T0" fmla="+- 0 5112 5112"/>
                              <a:gd name="T1" fmla="*/ T0 w 2185"/>
                              <a:gd name="T2" fmla="+- 0 5602 5112"/>
                              <a:gd name="T3" fmla="*/ T2 w 2185"/>
                              <a:gd name="T4" fmla="+- 0 5642 5112"/>
                              <a:gd name="T5" fmla="*/ T4 w 2185"/>
                              <a:gd name="T6" fmla="+- 0 7296 5112"/>
                              <a:gd name="T7" fmla="*/ T6 w 218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2185">
                                <a:moveTo>
                                  <a:pt x="0" y="0"/>
                                </a:moveTo>
                                <a:lnTo>
                                  <a:pt x="490" y="0"/>
                                </a:lnTo>
                                <a:moveTo>
                                  <a:pt x="530" y="0"/>
                                </a:moveTo>
                                <a:lnTo>
                                  <a:pt x="2184" y="0"/>
                                </a:lnTo>
                              </a:path>
                            </a:pathLst>
                          </a:cu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705472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6" y="1277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6378391" name="AutoShape 72"/>
                        <wps:cNvSpPr>
                          <a:spLocks/>
                        </wps:cNvSpPr>
                        <wps:spPr bwMode="auto">
                          <a:xfrm>
                            <a:off x="5113" y="1790"/>
                            <a:ext cx="1223" cy="2"/>
                          </a:xfrm>
                          <a:custGeom>
                            <a:avLst/>
                            <a:gdLst>
                              <a:gd name="T0" fmla="+- 0 5114 5114"/>
                              <a:gd name="T1" fmla="*/ T0 w 1223"/>
                              <a:gd name="T2" fmla="+- 0 5602 5114"/>
                              <a:gd name="T3" fmla="*/ T2 w 1223"/>
                              <a:gd name="T4" fmla="+- 0 5642 5114"/>
                              <a:gd name="T5" fmla="*/ T4 w 1223"/>
                              <a:gd name="T6" fmla="+- 0 6337 5114"/>
                              <a:gd name="T7" fmla="*/ T6 w 122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223">
                                <a:moveTo>
                                  <a:pt x="0" y="0"/>
                                </a:moveTo>
                                <a:lnTo>
                                  <a:pt x="488" y="0"/>
                                </a:lnTo>
                                <a:moveTo>
                                  <a:pt x="528" y="0"/>
                                </a:moveTo>
                                <a:lnTo>
                                  <a:pt x="1223" y="0"/>
                                </a:lnTo>
                              </a:path>
                            </a:pathLst>
                          </a:custGeom>
                          <a:noFill/>
                          <a:ln w="718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9960281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0" y="1739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0661463" name="AutoShape 74"/>
                        <wps:cNvSpPr>
                          <a:spLocks/>
                        </wps:cNvSpPr>
                        <wps:spPr bwMode="auto">
                          <a:xfrm>
                            <a:off x="5117" y="1644"/>
                            <a:ext cx="1341" cy="2"/>
                          </a:xfrm>
                          <a:custGeom>
                            <a:avLst/>
                            <a:gdLst>
                              <a:gd name="T0" fmla="+- 0 5117 5117"/>
                              <a:gd name="T1" fmla="*/ T0 w 1341"/>
                              <a:gd name="T2" fmla="+- 0 5602 5117"/>
                              <a:gd name="T3" fmla="*/ T2 w 1341"/>
                              <a:gd name="T4" fmla="+- 0 5642 5117"/>
                              <a:gd name="T5" fmla="*/ T4 w 1341"/>
                              <a:gd name="T6" fmla="+- 0 6458 5117"/>
                              <a:gd name="T7" fmla="*/ T6 w 134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341">
                                <a:moveTo>
                                  <a:pt x="0" y="0"/>
                                </a:moveTo>
                                <a:lnTo>
                                  <a:pt x="485" y="0"/>
                                </a:lnTo>
                                <a:moveTo>
                                  <a:pt x="525" y="0"/>
                                </a:moveTo>
                                <a:lnTo>
                                  <a:pt x="1341" y="0"/>
                                </a:lnTo>
                              </a:path>
                            </a:pathLst>
                          </a:cu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3284228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0" y="1592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3792278" name="AutoShape 76"/>
                        <wps:cNvSpPr>
                          <a:spLocks/>
                        </wps:cNvSpPr>
                        <wps:spPr bwMode="auto">
                          <a:xfrm>
                            <a:off x="5072" y="1285"/>
                            <a:ext cx="570" cy="553"/>
                          </a:xfrm>
                          <a:custGeom>
                            <a:avLst/>
                            <a:gdLst>
                              <a:gd name="T0" fmla="+- 0 5602 5072"/>
                              <a:gd name="T1" fmla="*/ T0 w 570"/>
                              <a:gd name="T2" fmla="+- 0 1838 1285"/>
                              <a:gd name="T3" fmla="*/ 1838 h 553"/>
                              <a:gd name="T4" fmla="+- 0 5642 5072"/>
                              <a:gd name="T5" fmla="*/ T4 w 570"/>
                              <a:gd name="T6" fmla="+- 0 1838 1285"/>
                              <a:gd name="T7" fmla="*/ 1838 h 553"/>
                              <a:gd name="T8" fmla="+- 0 5642 5072"/>
                              <a:gd name="T9" fmla="*/ T8 w 570"/>
                              <a:gd name="T10" fmla="+- 0 1285 1285"/>
                              <a:gd name="T11" fmla="*/ 1285 h 553"/>
                              <a:gd name="T12" fmla="+- 0 5602 5072"/>
                              <a:gd name="T13" fmla="*/ T12 w 570"/>
                              <a:gd name="T14" fmla="+- 0 1285 1285"/>
                              <a:gd name="T15" fmla="*/ 1285 h 553"/>
                              <a:gd name="T16" fmla="+- 0 5602 5072"/>
                              <a:gd name="T17" fmla="*/ T16 w 570"/>
                              <a:gd name="T18" fmla="+- 0 1838 1285"/>
                              <a:gd name="T19" fmla="*/ 1838 h 553"/>
                              <a:gd name="T20" fmla="+- 0 5072 5072"/>
                              <a:gd name="T21" fmla="*/ T20 w 570"/>
                              <a:gd name="T22" fmla="+- 0 1838 1285"/>
                              <a:gd name="T23" fmla="*/ 1838 h 553"/>
                              <a:gd name="T24" fmla="+- 0 5113 5072"/>
                              <a:gd name="T25" fmla="*/ T24 w 570"/>
                              <a:gd name="T26" fmla="+- 0 1838 1285"/>
                              <a:gd name="T27" fmla="*/ 1838 h 553"/>
                              <a:gd name="T28" fmla="+- 0 5113 5072"/>
                              <a:gd name="T29" fmla="*/ T28 w 570"/>
                              <a:gd name="T30" fmla="+- 0 1285 1285"/>
                              <a:gd name="T31" fmla="*/ 1285 h 553"/>
                              <a:gd name="T32" fmla="+- 0 5072 5072"/>
                              <a:gd name="T33" fmla="*/ T32 w 570"/>
                              <a:gd name="T34" fmla="+- 0 1285 1285"/>
                              <a:gd name="T35" fmla="*/ 1285 h 553"/>
                              <a:gd name="T36" fmla="+- 0 5072 5072"/>
                              <a:gd name="T37" fmla="*/ T36 w 570"/>
                              <a:gd name="T38" fmla="+- 0 1838 1285"/>
                              <a:gd name="T39" fmla="*/ 1838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70" h="553">
                                <a:moveTo>
                                  <a:pt x="530" y="553"/>
                                </a:moveTo>
                                <a:lnTo>
                                  <a:pt x="570" y="553"/>
                                </a:lnTo>
                                <a:lnTo>
                                  <a:pt x="570" y="0"/>
                                </a:lnTo>
                                <a:lnTo>
                                  <a:pt x="530" y="0"/>
                                </a:lnTo>
                                <a:lnTo>
                                  <a:pt x="530" y="553"/>
                                </a:lnTo>
                                <a:close/>
                                <a:moveTo>
                                  <a:pt x="0" y="553"/>
                                </a:moveTo>
                                <a:lnTo>
                                  <a:pt x="41" y="553"/>
                                </a:lnTo>
                                <a:lnTo>
                                  <a:pt x="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7357155" name="AutoShape 77"/>
                        <wps:cNvSpPr>
                          <a:spLocks/>
                        </wps:cNvSpPr>
                        <wps:spPr bwMode="auto">
                          <a:xfrm>
                            <a:off x="5117" y="2331"/>
                            <a:ext cx="2183" cy="2"/>
                          </a:xfrm>
                          <a:custGeom>
                            <a:avLst/>
                            <a:gdLst>
                              <a:gd name="T0" fmla="+- 0 5118 5118"/>
                              <a:gd name="T1" fmla="*/ T0 w 2183"/>
                              <a:gd name="T2" fmla="+- 0 5616 5118"/>
                              <a:gd name="T3" fmla="*/ T2 w 2183"/>
                              <a:gd name="T4" fmla="+- 0 5656 5118"/>
                              <a:gd name="T5" fmla="*/ T4 w 2183"/>
                              <a:gd name="T6" fmla="+- 0 7300 5118"/>
                              <a:gd name="T7" fmla="*/ T6 w 218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2183">
                                <a:moveTo>
                                  <a:pt x="0" y="0"/>
                                </a:moveTo>
                                <a:lnTo>
                                  <a:pt x="498" y="0"/>
                                </a:lnTo>
                                <a:moveTo>
                                  <a:pt x="538" y="0"/>
                                </a:moveTo>
                                <a:lnTo>
                                  <a:pt x="2182" y="0"/>
                                </a:lnTo>
                              </a:path>
                            </a:pathLst>
                          </a:cu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025192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8" y="2279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6558323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5615" y="1991"/>
                            <a:ext cx="41" cy="441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3824149" name="AutoShape 80"/>
                        <wps:cNvSpPr>
                          <a:spLocks/>
                        </wps:cNvSpPr>
                        <wps:spPr bwMode="auto">
                          <a:xfrm>
                            <a:off x="5114" y="2730"/>
                            <a:ext cx="2185" cy="2"/>
                          </a:xfrm>
                          <a:custGeom>
                            <a:avLst/>
                            <a:gdLst>
                              <a:gd name="T0" fmla="+- 0 5115 5115"/>
                              <a:gd name="T1" fmla="*/ T0 w 2185"/>
                              <a:gd name="T2" fmla="+- 0 5618 5115"/>
                              <a:gd name="T3" fmla="*/ T2 w 2185"/>
                              <a:gd name="T4" fmla="+- 0 5658 5115"/>
                              <a:gd name="T5" fmla="*/ T4 w 2185"/>
                              <a:gd name="T6" fmla="+- 0 7300 5115"/>
                              <a:gd name="T7" fmla="*/ T6 w 218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2185">
                                <a:moveTo>
                                  <a:pt x="0" y="0"/>
                                </a:moveTo>
                                <a:lnTo>
                                  <a:pt x="503" y="0"/>
                                </a:lnTo>
                                <a:moveTo>
                                  <a:pt x="543" y="0"/>
                                </a:moveTo>
                                <a:lnTo>
                                  <a:pt x="2185" y="0"/>
                                </a:lnTo>
                              </a:path>
                            </a:pathLst>
                          </a:cu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240801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2" y="2679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9162669" name="AutoShape 82"/>
                        <wps:cNvSpPr>
                          <a:spLocks/>
                        </wps:cNvSpPr>
                        <wps:spPr bwMode="auto">
                          <a:xfrm>
                            <a:off x="5114" y="2978"/>
                            <a:ext cx="2185" cy="2"/>
                          </a:xfrm>
                          <a:custGeom>
                            <a:avLst/>
                            <a:gdLst>
                              <a:gd name="T0" fmla="+- 0 5115 5115"/>
                              <a:gd name="T1" fmla="*/ T0 w 2185"/>
                              <a:gd name="T2" fmla="+- 0 5618 5115"/>
                              <a:gd name="T3" fmla="*/ T2 w 2185"/>
                              <a:gd name="T4" fmla="+- 0 5658 5115"/>
                              <a:gd name="T5" fmla="*/ T4 w 2185"/>
                              <a:gd name="T6" fmla="+- 0 7300 5115"/>
                              <a:gd name="T7" fmla="*/ T6 w 218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2185">
                                <a:moveTo>
                                  <a:pt x="0" y="0"/>
                                </a:moveTo>
                                <a:lnTo>
                                  <a:pt x="503" y="0"/>
                                </a:lnTo>
                                <a:moveTo>
                                  <a:pt x="543" y="0"/>
                                </a:moveTo>
                                <a:lnTo>
                                  <a:pt x="2185" y="0"/>
                                </a:lnTo>
                              </a:path>
                            </a:pathLst>
                          </a:cu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795319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2" y="2927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276985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5617" y="2630"/>
                            <a:ext cx="41" cy="441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8038038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302" y="856"/>
                            <a:ext cx="816" cy="2537"/>
                          </a:xfrm>
                          <a:prstGeom prst="rect">
                            <a:avLst/>
                          </a:prstGeom>
                          <a:noFill/>
                          <a:ln w="639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9203321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7457" y="2168"/>
                            <a:ext cx="0" cy="138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296339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7470" y="2835"/>
                            <a:ext cx="0" cy="139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9801096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5550" y="3270"/>
                            <a:ext cx="627" cy="1303"/>
                          </a:xfrm>
                          <a:prstGeom prst="rect">
                            <a:avLst/>
                          </a:prstGeom>
                          <a:noFill/>
                          <a:ln w="639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009943" name="Line 89"/>
                        <wps:cNvCnPr>
                          <a:cxnSpLocks noChangeShapeType="1"/>
                        </wps:cNvCnPr>
                        <wps:spPr bwMode="auto">
                          <a:xfrm>
                            <a:off x="5973" y="3981"/>
                            <a:ext cx="0" cy="138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492025" name="Line 90"/>
                        <wps:cNvCnPr>
                          <a:cxnSpLocks noChangeShapeType="1"/>
                        </wps:cNvCnPr>
                        <wps:spPr bwMode="auto">
                          <a:xfrm>
                            <a:off x="6821" y="2084"/>
                            <a:ext cx="2" cy="3106"/>
                          </a:xfrm>
                          <a:prstGeom prst="line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444521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6177" y="3831"/>
                            <a:ext cx="655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2329857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6177" y="4232"/>
                            <a:ext cx="925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182090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7101" y="2322"/>
                            <a:ext cx="2" cy="3268"/>
                          </a:xfrm>
                          <a:prstGeom prst="line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6384506" name="Freeform 94"/>
                        <wps:cNvSpPr>
                          <a:spLocks/>
                        </wps:cNvSpPr>
                        <wps:spPr bwMode="auto">
                          <a:xfrm>
                            <a:off x="6804" y="2069"/>
                            <a:ext cx="33" cy="27"/>
                          </a:xfrm>
                          <a:custGeom>
                            <a:avLst/>
                            <a:gdLst>
                              <a:gd name="T0" fmla="+- 0 6829 6805"/>
                              <a:gd name="T1" fmla="*/ T0 w 33"/>
                              <a:gd name="T2" fmla="+- 0 2095 2069"/>
                              <a:gd name="T3" fmla="*/ 2095 h 27"/>
                              <a:gd name="T4" fmla="+- 0 6812 6805"/>
                              <a:gd name="T5" fmla="*/ T4 w 33"/>
                              <a:gd name="T6" fmla="+- 0 2095 2069"/>
                              <a:gd name="T7" fmla="*/ 2095 h 27"/>
                              <a:gd name="T8" fmla="+- 0 6805 6805"/>
                              <a:gd name="T9" fmla="*/ T8 w 33"/>
                              <a:gd name="T10" fmla="+- 0 2090 2069"/>
                              <a:gd name="T11" fmla="*/ 2090 h 27"/>
                              <a:gd name="T12" fmla="+- 0 6805 6805"/>
                              <a:gd name="T13" fmla="*/ T12 w 33"/>
                              <a:gd name="T14" fmla="+- 0 2075 2069"/>
                              <a:gd name="T15" fmla="*/ 2075 h 27"/>
                              <a:gd name="T16" fmla="+- 0 6812 6805"/>
                              <a:gd name="T17" fmla="*/ T16 w 33"/>
                              <a:gd name="T18" fmla="+- 0 2069 2069"/>
                              <a:gd name="T19" fmla="*/ 2069 h 27"/>
                              <a:gd name="T20" fmla="+- 0 6829 6805"/>
                              <a:gd name="T21" fmla="*/ T20 w 33"/>
                              <a:gd name="T22" fmla="+- 0 2069 2069"/>
                              <a:gd name="T23" fmla="*/ 2069 h 27"/>
                              <a:gd name="T24" fmla="+- 0 6837 6805"/>
                              <a:gd name="T25" fmla="*/ T24 w 33"/>
                              <a:gd name="T26" fmla="+- 0 2075 2069"/>
                              <a:gd name="T27" fmla="*/ 2075 h 27"/>
                              <a:gd name="T28" fmla="+- 0 6837 6805"/>
                              <a:gd name="T29" fmla="*/ T28 w 33"/>
                              <a:gd name="T30" fmla="+- 0 2082 2069"/>
                              <a:gd name="T31" fmla="*/ 2082 h 27"/>
                              <a:gd name="T32" fmla="+- 0 6837 6805"/>
                              <a:gd name="T33" fmla="*/ T32 w 33"/>
                              <a:gd name="T34" fmla="+- 0 2090 2069"/>
                              <a:gd name="T35" fmla="*/ 2090 h 27"/>
                              <a:gd name="T36" fmla="+- 0 6829 6805"/>
                              <a:gd name="T37" fmla="*/ T36 w 33"/>
                              <a:gd name="T38" fmla="+- 0 2095 2069"/>
                              <a:gd name="T39" fmla="*/ 2095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4" y="26"/>
                                </a:moveTo>
                                <a:lnTo>
                                  <a:pt x="7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6"/>
                                </a:lnTo>
                                <a:lnTo>
                                  <a:pt x="7" y="0"/>
                                </a:lnTo>
                                <a:lnTo>
                                  <a:pt x="24" y="0"/>
                                </a:lnTo>
                                <a:lnTo>
                                  <a:pt x="32" y="6"/>
                                </a:lnTo>
                                <a:lnTo>
                                  <a:pt x="32" y="13"/>
                                </a:lnTo>
                                <a:lnTo>
                                  <a:pt x="32" y="21"/>
                                </a:lnTo>
                                <a:lnTo>
                                  <a:pt x="24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5326208" name="Freeform 95"/>
                        <wps:cNvSpPr>
                          <a:spLocks/>
                        </wps:cNvSpPr>
                        <wps:spPr bwMode="auto">
                          <a:xfrm>
                            <a:off x="6804" y="2069"/>
                            <a:ext cx="33" cy="27"/>
                          </a:xfrm>
                          <a:custGeom>
                            <a:avLst/>
                            <a:gdLst>
                              <a:gd name="T0" fmla="+- 0 6837 6805"/>
                              <a:gd name="T1" fmla="*/ T0 w 33"/>
                              <a:gd name="T2" fmla="+- 0 2082 2069"/>
                              <a:gd name="T3" fmla="*/ 2082 h 27"/>
                              <a:gd name="T4" fmla="+- 0 6837 6805"/>
                              <a:gd name="T5" fmla="*/ T4 w 33"/>
                              <a:gd name="T6" fmla="+- 0 2075 2069"/>
                              <a:gd name="T7" fmla="*/ 2075 h 27"/>
                              <a:gd name="T8" fmla="+- 0 6829 6805"/>
                              <a:gd name="T9" fmla="*/ T8 w 33"/>
                              <a:gd name="T10" fmla="+- 0 2069 2069"/>
                              <a:gd name="T11" fmla="*/ 2069 h 27"/>
                              <a:gd name="T12" fmla="+- 0 6821 6805"/>
                              <a:gd name="T13" fmla="*/ T12 w 33"/>
                              <a:gd name="T14" fmla="+- 0 2069 2069"/>
                              <a:gd name="T15" fmla="*/ 2069 h 27"/>
                              <a:gd name="T16" fmla="+- 0 6812 6805"/>
                              <a:gd name="T17" fmla="*/ T16 w 33"/>
                              <a:gd name="T18" fmla="+- 0 2069 2069"/>
                              <a:gd name="T19" fmla="*/ 2069 h 27"/>
                              <a:gd name="T20" fmla="+- 0 6805 6805"/>
                              <a:gd name="T21" fmla="*/ T20 w 33"/>
                              <a:gd name="T22" fmla="+- 0 2075 2069"/>
                              <a:gd name="T23" fmla="*/ 2075 h 27"/>
                              <a:gd name="T24" fmla="+- 0 6805 6805"/>
                              <a:gd name="T25" fmla="*/ T24 w 33"/>
                              <a:gd name="T26" fmla="+- 0 2082 2069"/>
                              <a:gd name="T27" fmla="*/ 2082 h 27"/>
                              <a:gd name="T28" fmla="+- 0 6805 6805"/>
                              <a:gd name="T29" fmla="*/ T28 w 33"/>
                              <a:gd name="T30" fmla="+- 0 2090 2069"/>
                              <a:gd name="T31" fmla="*/ 2090 h 27"/>
                              <a:gd name="T32" fmla="+- 0 6812 6805"/>
                              <a:gd name="T33" fmla="*/ T32 w 33"/>
                              <a:gd name="T34" fmla="+- 0 2095 2069"/>
                              <a:gd name="T35" fmla="*/ 2095 h 27"/>
                              <a:gd name="T36" fmla="+- 0 6821 6805"/>
                              <a:gd name="T37" fmla="*/ T36 w 33"/>
                              <a:gd name="T38" fmla="+- 0 2095 2069"/>
                              <a:gd name="T39" fmla="*/ 2095 h 27"/>
                              <a:gd name="T40" fmla="+- 0 6829 6805"/>
                              <a:gd name="T41" fmla="*/ T40 w 33"/>
                              <a:gd name="T42" fmla="+- 0 2095 2069"/>
                              <a:gd name="T43" fmla="*/ 2095 h 27"/>
                              <a:gd name="T44" fmla="+- 0 6837 6805"/>
                              <a:gd name="T45" fmla="*/ T44 w 33"/>
                              <a:gd name="T46" fmla="+- 0 2090 2069"/>
                              <a:gd name="T47" fmla="*/ 2090 h 27"/>
                              <a:gd name="T48" fmla="+- 0 6837 6805"/>
                              <a:gd name="T49" fmla="*/ T48 w 33"/>
                              <a:gd name="T50" fmla="+- 0 2082 2069"/>
                              <a:gd name="T51" fmla="*/ 2082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32" y="13"/>
                                </a:moveTo>
                                <a:lnTo>
                                  <a:pt x="32" y="6"/>
                                </a:lnTo>
                                <a:lnTo>
                                  <a:pt x="24" y="0"/>
                                </a:lnTo>
                                <a:lnTo>
                                  <a:pt x="16" y="0"/>
                                </a:lnTo>
                                <a:lnTo>
                                  <a:pt x="7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3"/>
                                </a:lnTo>
                                <a:lnTo>
                                  <a:pt x="0" y="21"/>
                                </a:lnTo>
                                <a:lnTo>
                                  <a:pt x="7" y="26"/>
                                </a:lnTo>
                                <a:lnTo>
                                  <a:pt x="16" y="26"/>
                                </a:lnTo>
                                <a:lnTo>
                                  <a:pt x="24" y="26"/>
                                </a:lnTo>
                                <a:lnTo>
                                  <a:pt x="32" y="21"/>
                                </a:lnTo>
                                <a:lnTo>
                                  <a:pt x="32" y="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7468671" name="Freeform 96"/>
                        <wps:cNvSpPr>
                          <a:spLocks/>
                        </wps:cNvSpPr>
                        <wps:spPr bwMode="auto">
                          <a:xfrm>
                            <a:off x="6814" y="2075"/>
                            <a:ext cx="13" cy="13"/>
                          </a:xfrm>
                          <a:custGeom>
                            <a:avLst/>
                            <a:gdLst>
                              <a:gd name="T0" fmla="+- 0 6824 6815"/>
                              <a:gd name="T1" fmla="*/ T0 w 13"/>
                              <a:gd name="T2" fmla="+- 0 2087 2075"/>
                              <a:gd name="T3" fmla="*/ 2087 h 13"/>
                              <a:gd name="T4" fmla="+- 0 6817 6815"/>
                              <a:gd name="T5" fmla="*/ T4 w 13"/>
                              <a:gd name="T6" fmla="+- 0 2087 2075"/>
                              <a:gd name="T7" fmla="*/ 2087 h 13"/>
                              <a:gd name="T8" fmla="+- 0 6815 6815"/>
                              <a:gd name="T9" fmla="*/ T8 w 13"/>
                              <a:gd name="T10" fmla="+- 0 2085 2075"/>
                              <a:gd name="T11" fmla="*/ 2085 h 13"/>
                              <a:gd name="T12" fmla="+- 0 6815 6815"/>
                              <a:gd name="T13" fmla="*/ T12 w 13"/>
                              <a:gd name="T14" fmla="+- 0 2078 2075"/>
                              <a:gd name="T15" fmla="*/ 2078 h 13"/>
                              <a:gd name="T16" fmla="+- 0 6817 6815"/>
                              <a:gd name="T17" fmla="*/ T16 w 13"/>
                              <a:gd name="T18" fmla="+- 0 2075 2075"/>
                              <a:gd name="T19" fmla="*/ 2075 h 13"/>
                              <a:gd name="T20" fmla="+- 0 6824 6815"/>
                              <a:gd name="T21" fmla="*/ T20 w 13"/>
                              <a:gd name="T22" fmla="+- 0 2075 2075"/>
                              <a:gd name="T23" fmla="*/ 2075 h 13"/>
                              <a:gd name="T24" fmla="+- 0 6827 6815"/>
                              <a:gd name="T25" fmla="*/ T24 w 13"/>
                              <a:gd name="T26" fmla="+- 0 2078 2075"/>
                              <a:gd name="T27" fmla="*/ 2078 h 13"/>
                              <a:gd name="T28" fmla="+- 0 6827 6815"/>
                              <a:gd name="T29" fmla="*/ T28 w 13"/>
                              <a:gd name="T30" fmla="+- 0 2081 2075"/>
                              <a:gd name="T31" fmla="*/ 2081 h 13"/>
                              <a:gd name="T32" fmla="+- 0 6827 6815"/>
                              <a:gd name="T33" fmla="*/ T32 w 13"/>
                              <a:gd name="T34" fmla="+- 0 2085 2075"/>
                              <a:gd name="T35" fmla="*/ 2085 h 13"/>
                              <a:gd name="T36" fmla="+- 0 6824 6815"/>
                              <a:gd name="T37" fmla="*/ T36 w 13"/>
                              <a:gd name="T38" fmla="+- 0 2087 2075"/>
                              <a:gd name="T39" fmla="*/ 2087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9" y="12"/>
                                </a:moveTo>
                                <a:lnTo>
                                  <a:pt x="2" y="12"/>
                                </a:lnTo>
                                <a:lnTo>
                                  <a:pt x="0" y="10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9" y="0"/>
                                </a:lnTo>
                                <a:lnTo>
                                  <a:pt x="12" y="3"/>
                                </a:lnTo>
                                <a:lnTo>
                                  <a:pt x="12" y="6"/>
                                </a:lnTo>
                                <a:lnTo>
                                  <a:pt x="12" y="10"/>
                                </a:lnTo>
                                <a:lnTo>
                                  <a:pt x="9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572576" name="Freeform 97"/>
                        <wps:cNvSpPr>
                          <a:spLocks/>
                        </wps:cNvSpPr>
                        <wps:spPr bwMode="auto">
                          <a:xfrm>
                            <a:off x="6814" y="2075"/>
                            <a:ext cx="13" cy="13"/>
                          </a:xfrm>
                          <a:custGeom>
                            <a:avLst/>
                            <a:gdLst>
                              <a:gd name="T0" fmla="+- 0 6827 6815"/>
                              <a:gd name="T1" fmla="*/ T0 w 13"/>
                              <a:gd name="T2" fmla="+- 0 2081 2075"/>
                              <a:gd name="T3" fmla="*/ 2081 h 13"/>
                              <a:gd name="T4" fmla="+- 0 6827 6815"/>
                              <a:gd name="T5" fmla="*/ T4 w 13"/>
                              <a:gd name="T6" fmla="+- 0 2078 2075"/>
                              <a:gd name="T7" fmla="*/ 2078 h 13"/>
                              <a:gd name="T8" fmla="+- 0 6824 6815"/>
                              <a:gd name="T9" fmla="*/ T8 w 13"/>
                              <a:gd name="T10" fmla="+- 0 2075 2075"/>
                              <a:gd name="T11" fmla="*/ 2075 h 13"/>
                              <a:gd name="T12" fmla="+- 0 6821 6815"/>
                              <a:gd name="T13" fmla="*/ T12 w 13"/>
                              <a:gd name="T14" fmla="+- 0 2075 2075"/>
                              <a:gd name="T15" fmla="*/ 2075 h 13"/>
                              <a:gd name="T16" fmla="+- 0 6817 6815"/>
                              <a:gd name="T17" fmla="*/ T16 w 13"/>
                              <a:gd name="T18" fmla="+- 0 2075 2075"/>
                              <a:gd name="T19" fmla="*/ 2075 h 13"/>
                              <a:gd name="T20" fmla="+- 0 6815 6815"/>
                              <a:gd name="T21" fmla="*/ T20 w 13"/>
                              <a:gd name="T22" fmla="+- 0 2078 2075"/>
                              <a:gd name="T23" fmla="*/ 2078 h 13"/>
                              <a:gd name="T24" fmla="+- 0 6815 6815"/>
                              <a:gd name="T25" fmla="*/ T24 w 13"/>
                              <a:gd name="T26" fmla="+- 0 2081 2075"/>
                              <a:gd name="T27" fmla="*/ 2081 h 13"/>
                              <a:gd name="T28" fmla="+- 0 6815 6815"/>
                              <a:gd name="T29" fmla="*/ T28 w 13"/>
                              <a:gd name="T30" fmla="+- 0 2085 2075"/>
                              <a:gd name="T31" fmla="*/ 2085 h 13"/>
                              <a:gd name="T32" fmla="+- 0 6817 6815"/>
                              <a:gd name="T33" fmla="*/ T32 w 13"/>
                              <a:gd name="T34" fmla="+- 0 2087 2075"/>
                              <a:gd name="T35" fmla="*/ 2087 h 13"/>
                              <a:gd name="T36" fmla="+- 0 6821 6815"/>
                              <a:gd name="T37" fmla="*/ T36 w 13"/>
                              <a:gd name="T38" fmla="+- 0 2087 2075"/>
                              <a:gd name="T39" fmla="*/ 2087 h 13"/>
                              <a:gd name="T40" fmla="+- 0 6824 6815"/>
                              <a:gd name="T41" fmla="*/ T40 w 13"/>
                              <a:gd name="T42" fmla="+- 0 2087 2075"/>
                              <a:gd name="T43" fmla="*/ 2087 h 13"/>
                              <a:gd name="T44" fmla="+- 0 6827 6815"/>
                              <a:gd name="T45" fmla="*/ T44 w 13"/>
                              <a:gd name="T46" fmla="+- 0 2085 2075"/>
                              <a:gd name="T47" fmla="*/ 2085 h 13"/>
                              <a:gd name="T48" fmla="+- 0 6827 6815"/>
                              <a:gd name="T49" fmla="*/ T48 w 13"/>
                              <a:gd name="T50" fmla="+- 0 2081 2075"/>
                              <a:gd name="T51" fmla="*/ 2081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2" y="6"/>
                                </a:moveTo>
                                <a:lnTo>
                                  <a:pt x="12" y="3"/>
                                </a:lnTo>
                                <a:lnTo>
                                  <a:pt x="9" y="0"/>
                                </a:lnTo>
                                <a:lnTo>
                                  <a:pt x="6" y="0"/>
                                </a:lnTo>
                                <a:lnTo>
                                  <a:pt x="2" y="0"/>
                                </a:lnTo>
                                <a:lnTo>
                                  <a:pt x="0" y="3"/>
                                </a:lnTo>
                                <a:lnTo>
                                  <a:pt x="0" y="6"/>
                                </a:lnTo>
                                <a:lnTo>
                                  <a:pt x="0" y="10"/>
                                </a:lnTo>
                                <a:lnTo>
                                  <a:pt x="2" y="12"/>
                                </a:lnTo>
                                <a:lnTo>
                                  <a:pt x="6" y="12"/>
                                </a:lnTo>
                                <a:lnTo>
                                  <a:pt x="9" y="12"/>
                                </a:lnTo>
                                <a:lnTo>
                                  <a:pt x="12" y="10"/>
                                </a:lnTo>
                                <a:lnTo>
                                  <a:pt x="12" y="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06467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5628" y="5745"/>
                            <a:ext cx="41" cy="115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9792355" name="Line 99"/>
                        <wps:cNvCnPr>
                          <a:cxnSpLocks noChangeShapeType="1"/>
                        </wps:cNvCnPr>
                        <wps:spPr bwMode="auto">
                          <a:xfrm>
                            <a:off x="5138" y="5803"/>
                            <a:ext cx="490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014525405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5" y="5751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8513474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5093" y="5744"/>
                            <a:ext cx="41" cy="115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851194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5551" y="4622"/>
                            <a:ext cx="627" cy="1303"/>
                          </a:xfrm>
                          <a:prstGeom prst="rect">
                            <a:avLst/>
                          </a:prstGeom>
                          <a:noFill/>
                          <a:ln w="639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1953039" name="Line 103"/>
                        <wps:cNvCnPr>
                          <a:cxnSpLocks noChangeShapeType="1"/>
                        </wps:cNvCnPr>
                        <wps:spPr bwMode="auto">
                          <a:xfrm>
                            <a:off x="5974" y="5333"/>
                            <a:ext cx="0" cy="138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4522772" name="Line 104"/>
                        <wps:cNvCnPr>
                          <a:cxnSpLocks noChangeShapeType="1"/>
                        </wps:cNvCnPr>
                        <wps:spPr bwMode="auto">
                          <a:xfrm>
                            <a:off x="6180" y="5190"/>
                            <a:ext cx="643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2708665" name="Line 105"/>
                        <wps:cNvCnPr>
                          <a:cxnSpLocks noChangeShapeType="1"/>
                        </wps:cNvCnPr>
                        <wps:spPr bwMode="auto">
                          <a:xfrm>
                            <a:off x="6180" y="5590"/>
                            <a:ext cx="919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4679738" name="Line 106"/>
                        <wps:cNvCnPr>
                          <a:cxnSpLocks noChangeShapeType="1"/>
                        </wps:cNvCnPr>
                        <wps:spPr bwMode="auto">
                          <a:xfrm>
                            <a:off x="6458" y="1644"/>
                            <a:ext cx="0" cy="3295"/>
                          </a:xfrm>
                          <a:prstGeom prst="line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5329267" name="Line 107"/>
                        <wps:cNvCnPr>
                          <a:cxnSpLocks noChangeShapeType="1"/>
                        </wps:cNvCnPr>
                        <wps:spPr bwMode="auto">
                          <a:xfrm>
                            <a:off x="6178" y="4941"/>
                            <a:ext cx="276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2876443" name="Freeform 108"/>
                        <wps:cNvSpPr>
                          <a:spLocks/>
                        </wps:cNvSpPr>
                        <wps:spPr bwMode="auto">
                          <a:xfrm>
                            <a:off x="7085" y="2318"/>
                            <a:ext cx="33" cy="27"/>
                          </a:xfrm>
                          <a:custGeom>
                            <a:avLst/>
                            <a:gdLst>
                              <a:gd name="T0" fmla="+- 0 7110 7085"/>
                              <a:gd name="T1" fmla="*/ T0 w 33"/>
                              <a:gd name="T2" fmla="+- 0 2345 2319"/>
                              <a:gd name="T3" fmla="*/ 2345 h 27"/>
                              <a:gd name="T4" fmla="+- 0 7092 7085"/>
                              <a:gd name="T5" fmla="*/ T4 w 33"/>
                              <a:gd name="T6" fmla="+- 0 2345 2319"/>
                              <a:gd name="T7" fmla="*/ 2345 h 27"/>
                              <a:gd name="T8" fmla="+- 0 7085 7085"/>
                              <a:gd name="T9" fmla="*/ T8 w 33"/>
                              <a:gd name="T10" fmla="+- 0 2339 2319"/>
                              <a:gd name="T11" fmla="*/ 2339 h 27"/>
                              <a:gd name="T12" fmla="+- 0 7085 7085"/>
                              <a:gd name="T13" fmla="*/ T12 w 33"/>
                              <a:gd name="T14" fmla="+- 0 2325 2319"/>
                              <a:gd name="T15" fmla="*/ 2325 h 27"/>
                              <a:gd name="T16" fmla="+- 0 7092 7085"/>
                              <a:gd name="T17" fmla="*/ T16 w 33"/>
                              <a:gd name="T18" fmla="+- 0 2319 2319"/>
                              <a:gd name="T19" fmla="*/ 2319 h 27"/>
                              <a:gd name="T20" fmla="+- 0 7110 7085"/>
                              <a:gd name="T21" fmla="*/ T20 w 33"/>
                              <a:gd name="T22" fmla="+- 0 2319 2319"/>
                              <a:gd name="T23" fmla="*/ 2319 h 27"/>
                              <a:gd name="T24" fmla="+- 0 7117 7085"/>
                              <a:gd name="T25" fmla="*/ T24 w 33"/>
                              <a:gd name="T26" fmla="+- 0 2325 2319"/>
                              <a:gd name="T27" fmla="*/ 2325 h 27"/>
                              <a:gd name="T28" fmla="+- 0 7117 7085"/>
                              <a:gd name="T29" fmla="*/ T28 w 33"/>
                              <a:gd name="T30" fmla="+- 0 2332 2319"/>
                              <a:gd name="T31" fmla="*/ 2332 h 27"/>
                              <a:gd name="T32" fmla="+- 0 7117 7085"/>
                              <a:gd name="T33" fmla="*/ T32 w 33"/>
                              <a:gd name="T34" fmla="+- 0 2339 2319"/>
                              <a:gd name="T35" fmla="*/ 2339 h 27"/>
                              <a:gd name="T36" fmla="+- 0 7110 7085"/>
                              <a:gd name="T37" fmla="*/ T36 w 33"/>
                              <a:gd name="T38" fmla="+- 0 2345 2319"/>
                              <a:gd name="T39" fmla="*/ 2345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5" y="26"/>
                                </a:moveTo>
                                <a:lnTo>
                                  <a:pt x="7" y="26"/>
                                </a:lnTo>
                                <a:lnTo>
                                  <a:pt x="0" y="20"/>
                                </a:lnTo>
                                <a:lnTo>
                                  <a:pt x="0" y="6"/>
                                </a:lnTo>
                                <a:lnTo>
                                  <a:pt x="7" y="0"/>
                                </a:lnTo>
                                <a:lnTo>
                                  <a:pt x="25" y="0"/>
                                </a:lnTo>
                                <a:lnTo>
                                  <a:pt x="32" y="6"/>
                                </a:lnTo>
                                <a:lnTo>
                                  <a:pt x="32" y="13"/>
                                </a:lnTo>
                                <a:lnTo>
                                  <a:pt x="32" y="20"/>
                                </a:lnTo>
                                <a:lnTo>
                                  <a:pt x="25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5287925" name="Freeform 109"/>
                        <wps:cNvSpPr>
                          <a:spLocks/>
                        </wps:cNvSpPr>
                        <wps:spPr bwMode="auto">
                          <a:xfrm>
                            <a:off x="7085" y="2318"/>
                            <a:ext cx="33" cy="27"/>
                          </a:xfrm>
                          <a:custGeom>
                            <a:avLst/>
                            <a:gdLst>
                              <a:gd name="T0" fmla="+- 0 7117 7085"/>
                              <a:gd name="T1" fmla="*/ T0 w 33"/>
                              <a:gd name="T2" fmla="+- 0 2332 2319"/>
                              <a:gd name="T3" fmla="*/ 2332 h 27"/>
                              <a:gd name="T4" fmla="+- 0 7117 7085"/>
                              <a:gd name="T5" fmla="*/ T4 w 33"/>
                              <a:gd name="T6" fmla="+- 0 2325 2319"/>
                              <a:gd name="T7" fmla="*/ 2325 h 27"/>
                              <a:gd name="T8" fmla="+- 0 7110 7085"/>
                              <a:gd name="T9" fmla="*/ T8 w 33"/>
                              <a:gd name="T10" fmla="+- 0 2319 2319"/>
                              <a:gd name="T11" fmla="*/ 2319 h 27"/>
                              <a:gd name="T12" fmla="+- 0 7101 7085"/>
                              <a:gd name="T13" fmla="*/ T12 w 33"/>
                              <a:gd name="T14" fmla="+- 0 2319 2319"/>
                              <a:gd name="T15" fmla="*/ 2319 h 27"/>
                              <a:gd name="T16" fmla="+- 0 7092 7085"/>
                              <a:gd name="T17" fmla="*/ T16 w 33"/>
                              <a:gd name="T18" fmla="+- 0 2319 2319"/>
                              <a:gd name="T19" fmla="*/ 2319 h 27"/>
                              <a:gd name="T20" fmla="+- 0 7085 7085"/>
                              <a:gd name="T21" fmla="*/ T20 w 33"/>
                              <a:gd name="T22" fmla="+- 0 2325 2319"/>
                              <a:gd name="T23" fmla="*/ 2325 h 27"/>
                              <a:gd name="T24" fmla="+- 0 7085 7085"/>
                              <a:gd name="T25" fmla="*/ T24 w 33"/>
                              <a:gd name="T26" fmla="+- 0 2332 2319"/>
                              <a:gd name="T27" fmla="*/ 2332 h 27"/>
                              <a:gd name="T28" fmla="+- 0 7085 7085"/>
                              <a:gd name="T29" fmla="*/ T28 w 33"/>
                              <a:gd name="T30" fmla="+- 0 2339 2319"/>
                              <a:gd name="T31" fmla="*/ 2339 h 27"/>
                              <a:gd name="T32" fmla="+- 0 7092 7085"/>
                              <a:gd name="T33" fmla="*/ T32 w 33"/>
                              <a:gd name="T34" fmla="+- 0 2345 2319"/>
                              <a:gd name="T35" fmla="*/ 2345 h 27"/>
                              <a:gd name="T36" fmla="+- 0 7101 7085"/>
                              <a:gd name="T37" fmla="*/ T36 w 33"/>
                              <a:gd name="T38" fmla="+- 0 2345 2319"/>
                              <a:gd name="T39" fmla="*/ 2345 h 27"/>
                              <a:gd name="T40" fmla="+- 0 7110 7085"/>
                              <a:gd name="T41" fmla="*/ T40 w 33"/>
                              <a:gd name="T42" fmla="+- 0 2345 2319"/>
                              <a:gd name="T43" fmla="*/ 2345 h 27"/>
                              <a:gd name="T44" fmla="+- 0 7117 7085"/>
                              <a:gd name="T45" fmla="*/ T44 w 33"/>
                              <a:gd name="T46" fmla="+- 0 2339 2319"/>
                              <a:gd name="T47" fmla="*/ 2339 h 27"/>
                              <a:gd name="T48" fmla="+- 0 7117 7085"/>
                              <a:gd name="T49" fmla="*/ T48 w 33"/>
                              <a:gd name="T50" fmla="+- 0 2332 2319"/>
                              <a:gd name="T51" fmla="*/ 2332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32" y="13"/>
                                </a:moveTo>
                                <a:lnTo>
                                  <a:pt x="32" y="6"/>
                                </a:lnTo>
                                <a:lnTo>
                                  <a:pt x="25" y="0"/>
                                </a:lnTo>
                                <a:lnTo>
                                  <a:pt x="16" y="0"/>
                                </a:lnTo>
                                <a:lnTo>
                                  <a:pt x="7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3"/>
                                </a:lnTo>
                                <a:lnTo>
                                  <a:pt x="0" y="20"/>
                                </a:lnTo>
                                <a:lnTo>
                                  <a:pt x="7" y="26"/>
                                </a:lnTo>
                                <a:lnTo>
                                  <a:pt x="16" y="26"/>
                                </a:lnTo>
                                <a:lnTo>
                                  <a:pt x="25" y="26"/>
                                </a:lnTo>
                                <a:lnTo>
                                  <a:pt x="32" y="20"/>
                                </a:lnTo>
                                <a:lnTo>
                                  <a:pt x="32" y="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855095" name="Freeform 110"/>
                        <wps:cNvSpPr>
                          <a:spLocks/>
                        </wps:cNvSpPr>
                        <wps:spPr bwMode="auto">
                          <a:xfrm>
                            <a:off x="7095" y="2324"/>
                            <a:ext cx="13" cy="13"/>
                          </a:xfrm>
                          <a:custGeom>
                            <a:avLst/>
                            <a:gdLst>
                              <a:gd name="T0" fmla="+- 0 7105 7095"/>
                              <a:gd name="T1" fmla="*/ T0 w 13"/>
                              <a:gd name="T2" fmla="+- 0 2337 2325"/>
                              <a:gd name="T3" fmla="*/ 2337 h 13"/>
                              <a:gd name="T4" fmla="+- 0 7098 7095"/>
                              <a:gd name="T5" fmla="*/ T4 w 13"/>
                              <a:gd name="T6" fmla="+- 0 2337 2325"/>
                              <a:gd name="T7" fmla="*/ 2337 h 13"/>
                              <a:gd name="T8" fmla="+- 0 7095 7095"/>
                              <a:gd name="T9" fmla="*/ T8 w 13"/>
                              <a:gd name="T10" fmla="+- 0 2334 2325"/>
                              <a:gd name="T11" fmla="*/ 2334 h 13"/>
                              <a:gd name="T12" fmla="+- 0 7095 7095"/>
                              <a:gd name="T13" fmla="*/ T12 w 13"/>
                              <a:gd name="T14" fmla="+- 0 2328 2325"/>
                              <a:gd name="T15" fmla="*/ 2328 h 13"/>
                              <a:gd name="T16" fmla="+- 0 7098 7095"/>
                              <a:gd name="T17" fmla="*/ T16 w 13"/>
                              <a:gd name="T18" fmla="+- 0 2325 2325"/>
                              <a:gd name="T19" fmla="*/ 2325 h 13"/>
                              <a:gd name="T20" fmla="+- 0 7105 7095"/>
                              <a:gd name="T21" fmla="*/ T20 w 13"/>
                              <a:gd name="T22" fmla="+- 0 2325 2325"/>
                              <a:gd name="T23" fmla="*/ 2325 h 13"/>
                              <a:gd name="T24" fmla="+- 0 7107 7095"/>
                              <a:gd name="T25" fmla="*/ T24 w 13"/>
                              <a:gd name="T26" fmla="+- 0 2328 2325"/>
                              <a:gd name="T27" fmla="*/ 2328 h 13"/>
                              <a:gd name="T28" fmla="+- 0 7107 7095"/>
                              <a:gd name="T29" fmla="*/ T28 w 13"/>
                              <a:gd name="T30" fmla="+- 0 2331 2325"/>
                              <a:gd name="T31" fmla="*/ 2331 h 13"/>
                              <a:gd name="T32" fmla="+- 0 7107 7095"/>
                              <a:gd name="T33" fmla="*/ T32 w 13"/>
                              <a:gd name="T34" fmla="+- 0 2334 2325"/>
                              <a:gd name="T35" fmla="*/ 2334 h 13"/>
                              <a:gd name="T36" fmla="+- 0 7105 7095"/>
                              <a:gd name="T37" fmla="*/ T36 w 13"/>
                              <a:gd name="T38" fmla="+- 0 2337 2325"/>
                              <a:gd name="T39" fmla="*/ 2337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0" y="12"/>
                                </a:moveTo>
                                <a:lnTo>
                                  <a:pt x="3" y="12"/>
                                </a:lnTo>
                                <a:lnTo>
                                  <a:pt x="0" y="9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lnTo>
                                  <a:pt x="10" y="0"/>
                                </a:lnTo>
                                <a:lnTo>
                                  <a:pt x="12" y="3"/>
                                </a:lnTo>
                                <a:lnTo>
                                  <a:pt x="12" y="6"/>
                                </a:lnTo>
                                <a:lnTo>
                                  <a:pt x="12" y="9"/>
                                </a:lnTo>
                                <a:lnTo>
                                  <a:pt x="1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7712583" name="Freeform 111"/>
                        <wps:cNvSpPr>
                          <a:spLocks/>
                        </wps:cNvSpPr>
                        <wps:spPr bwMode="auto">
                          <a:xfrm>
                            <a:off x="7095" y="2324"/>
                            <a:ext cx="13" cy="13"/>
                          </a:xfrm>
                          <a:custGeom>
                            <a:avLst/>
                            <a:gdLst>
                              <a:gd name="T0" fmla="+- 0 7107 7095"/>
                              <a:gd name="T1" fmla="*/ T0 w 13"/>
                              <a:gd name="T2" fmla="+- 0 2331 2325"/>
                              <a:gd name="T3" fmla="*/ 2331 h 13"/>
                              <a:gd name="T4" fmla="+- 0 7107 7095"/>
                              <a:gd name="T5" fmla="*/ T4 w 13"/>
                              <a:gd name="T6" fmla="+- 0 2328 2325"/>
                              <a:gd name="T7" fmla="*/ 2328 h 13"/>
                              <a:gd name="T8" fmla="+- 0 7105 7095"/>
                              <a:gd name="T9" fmla="*/ T8 w 13"/>
                              <a:gd name="T10" fmla="+- 0 2325 2325"/>
                              <a:gd name="T11" fmla="*/ 2325 h 13"/>
                              <a:gd name="T12" fmla="+- 0 7101 7095"/>
                              <a:gd name="T13" fmla="*/ T12 w 13"/>
                              <a:gd name="T14" fmla="+- 0 2325 2325"/>
                              <a:gd name="T15" fmla="*/ 2325 h 13"/>
                              <a:gd name="T16" fmla="+- 0 7098 7095"/>
                              <a:gd name="T17" fmla="*/ T16 w 13"/>
                              <a:gd name="T18" fmla="+- 0 2325 2325"/>
                              <a:gd name="T19" fmla="*/ 2325 h 13"/>
                              <a:gd name="T20" fmla="+- 0 7095 7095"/>
                              <a:gd name="T21" fmla="*/ T20 w 13"/>
                              <a:gd name="T22" fmla="+- 0 2328 2325"/>
                              <a:gd name="T23" fmla="*/ 2328 h 13"/>
                              <a:gd name="T24" fmla="+- 0 7095 7095"/>
                              <a:gd name="T25" fmla="*/ T24 w 13"/>
                              <a:gd name="T26" fmla="+- 0 2331 2325"/>
                              <a:gd name="T27" fmla="*/ 2331 h 13"/>
                              <a:gd name="T28" fmla="+- 0 7095 7095"/>
                              <a:gd name="T29" fmla="*/ T28 w 13"/>
                              <a:gd name="T30" fmla="+- 0 2334 2325"/>
                              <a:gd name="T31" fmla="*/ 2334 h 13"/>
                              <a:gd name="T32" fmla="+- 0 7098 7095"/>
                              <a:gd name="T33" fmla="*/ T32 w 13"/>
                              <a:gd name="T34" fmla="+- 0 2337 2325"/>
                              <a:gd name="T35" fmla="*/ 2337 h 13"/>
                              <a:gd name="T36" fmla="+- 0 7101 7095"/>
                              <a:gd name="T37" fmla="*/ T36 w 13"/>
                              <a:gd name="T38" fmla="+- 0 2337 2325"/>
                              <a:gd name="T39" fmla="*/ 2337 h 13"/>
                              <a:gd name="T40" fmla="+- 0 7105 7095"/>
                              <a:gd name="T41" fmla="*/ T40 w 13"/>
                              <a:gd name="T42" fmla="+- 0 2337 2325"/>
                              <a:gd name="T43" fmla="*/ 2337 h 13"/>
                              <a:gd name="T44" fmla="+- 0 7107 7095"/>
                              <a:gd name="T45" fmla="*/ T44 w 13"/>
                              <a:gd name="T46" fmla="+- 0 2334 2325"/>
                              <a:gd name="T47" fmla="*/ 2334 h 13"/>
                              <a:gd name="T48" fmla="+- 0 7107 7095"/>
                              <a:gd name="T49" fmla="*/ T48 w 13"/>
                              <a:gd name="T50" fmla="+- 0 2331 2325"/>
                              <a:gd name="T51" fmla="*/ 2331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2" y="6"/>
                                </a:moveTo>
                                <a:lnTo>
                                  <a:pt x="12" y="3"/>
                                </a:lnTo>
                                <a:lnTo>
                                  <a:pt x="10" y="0"/>
                                </a:lnTo>
                                <a:lnTo>
                                  <a:pt x="6" y="0"/>
                                </a:ln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6"/>
                                </a:lnTo>
                                <a:lnTo>
                                  <a:pt x="0" y="9"/>
                                </a:lnTo>
                                <a:lnTo>
                                  <a:pt x="3" y="12"/>
                                </a:lnTo>
                                <a:lnTo>
                                  <a:pt x="6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9"/>
                                </a:lnTo>
                                <a:lnTo>
                                  <a:pt x="12" y="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8158512" name="Freeform 112"/>
                        <wps:cNvSpPr>
                          <a:spLocks/>
                        </wps:cNvSpPr>
                        <wps:spPr bwMode="auto">
                          <a:xfrm>
                            <a:off x="6806" y="3819"/>
                            <a:ext cx="33" cy="27"/>
                          </a:xfrm>
                          <a:custGeom>
                            <a:avLst/>
                            <a:gdLst>
                              <a:gd name="T0" fmla="+- 0 6831 6807"/>
                              <a:gd name="T1" fmla="*/ T0 w 33"/>
                              <a:gd name="T2" fmla="+- 0 3846 3819"/>
                              <a:gd name="T3" fmla="*/ 3846 h 27"/>
                              <a:gd name="T4" fmla="+- 0 6814 6807"/>
                              <a:gd name="T5" fmla="*/ T4 w 33"/>
                              <a:gd name="T6" fmla="+- 0 3846 3819"/>
                              <a:gd name="T7" fmla="*/ 3846 h 27"/>
                              <a:gd name="T8" fmla="+- 0 6807 6807"/>
                              <a:gd name="T9" fmla="*/ T8 w 33"/>
                              <a:gd name="T10" fmla="+- 0 3840 3819"/>
                              <a:gd name="T11" fmla="*/ 3840 h 27"/>
                              <a:gd name="T12" fmla="+- 0 6807 6807"/>
                              <a:gd name="T13" fmla="*/ T12 w 33"/>
                              <a:gd name="T14" fmla="+- 0 3825 3819"/>
                              <a:gd name="T15" fmla="*/ 3825 h 27"/>
                              <a:gd name="T16" fmla="+- 0 6814 6807"/>
                              <a:gd name="T17" fmla="*/ T16 w 33"/>
                              <a:gd name="T18" fmla="+- 0 3819 3819"/>
                              <a:gd name="T19" fmla="*/ 3819 h 27"/>
                              <a:gd name="T20" fmla="+- 0 6831 6807"/>
                              <a:gd name="T21" fmla="*/ T20 w 33"/>
                              <a:gd name="T22" fmla="+- 0 3819 3819"/>
                              <a:gd name="T23" fmla="*/ 3819 h 27"/>
                              <a:gd name="T24" fmla="+- 0 6839 6807"/>
                              <a:gd name="T25" fmla="*/ T24 w 33"/>
                              <a:gd name="T26" fmla="+- 0 3825 3819"/>
                              <a:gd name="T27" fmla="*/ 3825 h 27"/>
                              <a:gd name="T28" fmla="+- 0 6839 6807"/>
                              <a:gd name="T29" fmla="*/ T28 w 33"/>
                              <a:gd name="T30" fmla="+- 0 3832 3819"/>
                              <a:gd name="T31" fmla="*/ 3832 h 27"/>
                              <a:gd name="T32" fmla="+- 0 6839 6807"/>
                              <a:gd name="T33" fmla="*/ T32 w 33"/>
                              <a:gd name="T34" fmla="+- 0 3840 3819"/>
                              <a:gd name="T35" fmla="*/ 3840 h 27"/>
                              <a:gd name="T36" fmla="+- 0 6831 6807"/>
                              <a:gd name="T37" fmla="*/ T36 w 33"/>
                              <a:gd name="T38" fmla="+- 0 3846 3819"/>
                              <a:gd name="T39" fmla="*/ 3846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4" y="27"/>
                                </a:moveTo>
                                <a:lnTo>
                                  <a:pt x="7" y="27"/>
                                </a:lnTo>
                                <a:lnTo>
                                  <a:pt x="0" y="21"/>
                                </a:lnTo>
                                <a:lnTo>
                                  <a:pt x="0" y="6"/>
                                </a:lnTo>
                                <a:lnTo>
                                  <a:pt x="7" y="0"/>
                                </a:lnTo>
                                <a:lnTo>
                                  <a:pt x="24" y="0"/>
                                </a:lnTo>
                                <a:lnTo>
                                  <a:pt x="32" y="6"/>
                                </a:lnTo>
                                <a:lnTo>
                                  <a:pt x="32" y="13"/>
                                </a:lnTo>
                                <a:lnTo>
                                  <a:pt x="32" y="21"/>
                                </a:lnTo>
                                <a:lnTo>
                                  <a:pt x="24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667239" name="Freeform 113"/>
                        <wps:cNvSpPr>
                          <a:spLocks/>
                        </wps:cNvSpPr>
                        <wps:spPr bwMode="auto">
                          <a:xfrm>
                            <a:off x="6806" y="3819"/>
                            <a:ext cx="33" cy="27"/>
                          </a:xfrm>
                          <a:custGeom>
                            <a:avLst/>
                            <a:gdLst>
                              <a:gd name="T0" fmla="+- 0 6839 6807"/>
                              <a:gd name="T1" fmla="*/ T0 w 33"/>
                              <a:gd name="T2" fmla="+- 0 3832 3819"/>
                              <a:gd name="T3" fmla="*/ 3832 h 27"/>
                              <a:gd name="T4" fmla="+- 0 6839 6807"/>
                              <a:gd name="T5" fmla="*/ T4 w 33"/>
                              <a:gd name="T6" fmla="+- 0 3825 3819"/>
                              <a:gd name="T7" fmla="*/ 3825 h 27"/>
                              <a:gd name="T8" fmla="+- 0 6831 6807"/>
                              <a:gd name="T9" fmla="*/ T8 w 33"/>
                              <a:gd name="T10" fmla="+- 0 3819 3819"/>
                              <a:gd name="T11" fmla="*/ 3819 h 27"/>
                              <a:gd name="T12" fmla="+- 0 6823 6807"/>
                              <a:gd name="T13" fmla="*/ T12 w 33"/>
                              <a:gd name="T14" fmla="+- 0 3819 3819"/>
                              <a:gd name="T15" fmla="*/ 3819 h 27"/>
                              <a:gd name="T16" fmla="+- 0 6814 6807"/>
                              <a:gd name="T17" fmla="*/ T16 w 33"/>
                              <a:gd name="T18" fmla="+- 0 3819 3819"/>
                              <a:gd name="T19" fmla="*/ 3819 h 27"/>
                              <a:gd name="T20" fmla="+- 0 6807 6807"/>
                              <a:gd name="T21" fmla="*/ T20 w 33"/>
                              <a:gd name="T22" fmla="+- 0 3825 3819"/>
                              <a:gd name="T23" fmla="*/ 3825 h 27"/>
                              <a:gd name="T24" fmla="+- 0 6807 6807"/>
                              <a:gd name="T25" fmla="*/ T24 w 33"/>
                              <a:gd name="T26" fmla="+- 0 3832 3819"/>
                              <a:gd name="T27" fmla="*/ 3832 h 27"/>
                              <a:gd name="T28" fmla="+- 0 6807 6807"/>
                              <a:gd name="T29" fmla="*/ T28 w 33"/>
                              <a:gd name="T30" fmla="+- 0 3840 3819"/>
                              <a:gd name="T31" fmla="*/ 3840 h 27"/>
                              <a:gd name="T32" fmla="+- 0 6814 6807"/>
                              <a:gd name="T33" fmla="*/ T32 w 33"/>
                              <a:gd name="T34" fmla="+- 0 3846 3819"/>
                              <a:gd name="T35" fmla="*/ 3846 h 27"/>
                              <a:gd name="T36" fmla="+- 0 6823 6807"/>
                              <a:gd name="T37" fmla="*/ T36 w 33"/>
                              <a:gd name="T38" fmla="+- 0 3846 3819"/>
                              <a:gd name="T39" fmla="*/ 3846 h 27"/>
                              <a:gd name="T40" fmla="+- 0 6831 6807"/>
                              <a:gd name="T41" fmla="*/ T40 w 33"/>
                              <a:gd name="T42" fmla="+- 0 3846 3819"/>
                              <a:gd name="T43" fmla="*/ 3846 h 27"/>
                              <a:gd name="T44" fmla="+- 0 6839 6807"/>
                              <a:gd name="T45" fmla="*/ T44 w 33"/>
                              <a:gd name="T46" fmla="+- 0 3840 3819"/>
                              <a:gd name="T47" fmla="*/ 3840 h 27"/>
                              <a:gd name="T48" fmla="+- 0 6839 6807"/>
                              <a:gd name="T49" fmla="*/ T48 w 33"/>
                              <a:gd name="T50" fmla="+- 0 3832 3819"/>
                              <a:gd name="T51" fmla="*/ 3832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32" y="13"/>
                                </a:moveTo>
                                <a:lnTo>
                                  <a:pt x="32" y="6"/>
                                </a:lnTo>
                                <a:lnTo>
                                  <a:pt x="24" y="0"/>
                                </a:lnTo>
                                <a:lnTo>
                                  <a:pt x="16" y="0"/>
                                </a:lnTo>
                                <a:lnTo>
                                  <a:pt x="7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3"/>
                                </a:lnTo>
                                <a:lnTo>
                                  <a:pt x="0" y="21"/>
                                </a:lnTo>
                                <a:lnTo>
                                  <a:pt x="7" y="27"/>
                                </a:lnTo>
                                <a:lnTo>
                                  <a:pt x="16" y="27"/>
                                </a:lnTo>
                                <a:lnTo>
                                  <a:pt x="24" y="27"/>
                                </a:lnTo>
                                <a:lnTo>
                                  <a:pt x="32" y="21"/>
                                </a:lnTo>
                                <a:lnTo>
                                  <a:pt x="32" y="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4692007" name="Freeform 114"/>
                        <wps:cNvSpPr>
                          <a:spLocks/>
                        </wps:cNvSpPr>
                        <wps:spPr bwMode="auto">
                          <a:xfrm>
                            <a:off x="6816" y="3825"/>
                            <a:ext cx="13" cy="13"/>
                          </a:xfrm>
                          <a:custGeom>
                            <a:avLst/>
                            <a:gdLst>
                              <a:gd name="T0" fmla="+- 0 6826 6817"/>
                              <a:gd name="T1" fmla="*/ T0 w 13"/>
                              <a:gd name="T2" fmla="+- 0 3838 3825"/>
                              <a:gd name="T3" fmla="*/ 3838 h 13"/>
                              <a:gd name="T4" fmla="+- 0 6819 6817"/>
                              <a:gd name="T5" fmla="*/ T4 w 13"/>
                              <a:gd name="T6" fmla="+- 0 3838 3825"/>
                              <a:gd name="T7" fmla="*/ 3838 h 13"/>
                              <a:gd name="T8" fmla="+- 0 6817 6817"/>
                              <a:gd name="T9" fmla="*/ T8 w 13"/>
                              <a:gd name="T10" fmla="+- 0 3835 3825"/>
                              <a:gd name="T11" fmla="*/ 3835 h 13"/>
                              <a:gd name="T12" fmla="+- 0 6817 6817"/>
                              <a:gd name="T13" fmla="*/ T12 w 13"/>
                              <a:gd name="T14" fmla="+- 0 3828 3825"/>
                              <a:gd name="T15" fmla="*/ 3828 h 13"/>
                              <a:gd name="T16" fmla="+- 0 6819 6817"/>
                              <a:gd name="T17" fmla="*/ T16 w 13"/>
                              <a:gd name="T18" fmla="+- 0 3825 3825"/>
                              <a:gd name="T19" fmla="*/ 3825 h 13"/>
                              <a:gd name="T20" fmla="+- 0 6826 6817"/>
                              <a:gd name="T21" fmla="*/ T20 w 13"/>
                              <a:gd name="T22" fmla="+- 0 3825 3825"/>
                              <a:gd name="T23" fmla="*/ 3825 h 13"/>
                              <a:gd name="T24" fmla="+- 0 6829 6817"/>
                              <a:gd name="T25" fmla="*/ T24 w 13"/>
                              <a:gd name="T26" fmla="+- 0 3828 3825"/>
                              <a:gd name="T27" fmla="*/ 3828 h 13"/>
                              <a:gd name="T28" fmla="+- 0 6829 6817"/>
                              <a:gd name="T29" fmla="*/ T28 w 13"/>
                              <a:gd name="T30" fmla="+- 0 3831 3825"/>
                              <a:gd name="T31" fmla="*/ 3831 h 13"/>
                              <a:gd name="T32" fmla="+- 0 6829 6817"/>
                              <a:gd name="T33" fmla="*/ T32 w 13"/>
                              <a:gd name="T34" fmla="+- 0 3835 3825"/>
                              <a:gd name="T35" fmla="*/ 3835 h 13"/>
                              <a:gd name="T36" fmla="+- 0 6826 6817"/>
                              <a:gd name="T37" fmla="*/ T36 w 13"/>
                              <a:gd name="T38" fmla="+- 0 3838 3825"/>
                              <a:gd name="T39" fmla="*/ 3838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9" y="13"/>
                                </a:moveTo>
                                <a:lnTo>
                                  <a:pt x="2" y="13"/>
                                </a:lnTo>
                                <a:lnTo>
                                  <a:pt x="0" y="10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9" y="0"/>
                                </a:lnTo>
                                <a:lnTo>
                                  <a:pt x="12" y="3"/>
                                </a:lnTo>
                                <a:lnTo>
                                  <a:pt x="12" y="6"/>
                                </a:lnTo>
                                <a:lnTo>
                                  <a:pt x="12" y="10"/>
                                </a:lnTo>
                                <a:lnTo>
                                  <a:pt x="9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6121589" name="Freeform 115"/>
                        <wps:cNvSpPr>
                          <a:spLocks/>
                        </wps:cNvSpPr>
                        <wps:spPr bwMode="auto">
                          <a:xfrm>
                            <a:off x="6816" y="3825"/>
                            <a:ext cx="13" cy="13"/>
                          </a:xfrm>
                          <a:custGeom>
                            <a:avLst/>
                            <a:gdLst>
                              <a:gd name="T0" fmla="+- 0 6829 6817"/>
                              <a:gd name="T1" fmla="*/ T0 w 13"/>
                              <a:gd name="T2" fmla="+- 0 3831 3825"/>
                              <a:gd name="T3" fmla="*/ 3831 h 13"/>
                              <a:gd name="T4" fmla="+- 0 6829 6817"/>
                              <a:gd name="T5" fmla="*/ T4 w 13"/>
                              <a:gd name="T6" fmla="+- 0 3828 3825"/>
                              <a:gd name="T7" fmla="*/ 3828 h 13"/>
                              <a:gd name="T8" fmla="+- 0 6826 6817"/>
                              <a:gd name="T9" fmla="*/ T8 w 13"/>
                              <a:gd name="T10" fmla="+- 0 3825 3825"/>
                              <a:gd name="T11" fmla="*/ 3825 h 13"/>
                              <a:gd name="T12" fmla="+- 0 6823 6817"/>
                              <a:gd name="T13" fmla="*/ T12 w 13"/>
                              <a:gd name="T14" fmla="+- 0 3825 3825"/>
                              <a:gd name="T15" fmla="*/ 3825 h 13"/>
                              <a:gd name="T16" fmla="+- 0 6819 6817"/>
                              <a:gd name="T17" fmla="*/ T16 w 13"/>
                              <a:gd name="T18" fmla="+- 0 3825 3825"/>
                              <a:gd name="T19" fmla="*/ 3825 h 13"/>
                              <a:gd name="T20" fmla="+- 0 6817 6817"/>
                              <a:gd name="T21" fmla="*/ T20 w 13"/>
                              <a:gd name="T22" fmla="+- 0 3828 3825"/>
                              <a:gd name="T23" fmla="*/ 3828 h 13"/>
                              <a:gd name="T24" fmla="+- 0 6817 6817"/>
                              <a:gd name="T25" fmla="*/ T24 w 13"/>
                              <a:gd name="T26" fmla="+- 0 3831 3825"/>
                              <a:gd name="T27" fmla="*/ 3831 h 13"/>
                              <a:gd name="T28" fmla="+- 0 6817 6817"/>
                              <a:gd name="T29" fmla="*/ T28 w 13"/>
                              <a:gd name="T30" fmla="+- 0 3835 3825"/>
                              <a:gd name="T31" fmla="*/ 3835 h 13"/>
                              <a:gd name="T32" fmla="+- 0 6819 6817"/>
                              <a:gd name="T33" fmla="*/ T32 w 13"/>
                              <a:gd name="T34" fmla="+- 0 3838 3825"/>
                              <a:gd name="T35" fmla="*/ 3838 h 13"/>
                              <a:gd name="T36" fmla="+- 0 6823 6817"/>
                              <a:gd name="T37" fmla="*/ T36 w 13"/>
                              <a:gd name="T38" fmla="+- 0 3838 3825"/>
                              <a:gd name="T39" fmla="*/ 3838 h 13"/>
                              <a:gd name="T40" fmla="+- 0 6826 6817"/>
                              <a:gd name="T41" fmla="*/ T40 w 13"/>
                              <a:gd name="T42" fmla="+- 0 3838 3825"/>
                              <a:gd name="T43" fmla="*/ 3838 h 13"/>
                              <a:gd name="T44" fmla="+- 0 6829 6817"/>
                              <a:gd name="T45" fmla="*/ T44 w 13"/>
                              <a:gd name="T46" fmla="+- 0 3835 3825"/>
                              <a:gd name="T47" fmla="*/ 3835 h 13"/>
                              <a:gd name="T48" fmla="+- 0 6829 6817"/>
                              <a:gd name="T49" fmla="*/ T48 w 13"/>
                              <a:gd name="T50" fmla="+- 0 3831 3825"/>
                              <a:gd name="T51" fmla="*/ 3831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2" y="6"/>
                                </a:moveTo>
                                <a:lnTo>
                                  <a:pt x="12" y="3"/>
                                </a:lnTo>
                                <a:lnTo>
                                  <a:pt x="9" y="0"/>
                                </a:lnTo>
                                <a:lnTo>
                                  <a:pt x="6" y="0"/>
                                </a:lnTo>
                                <a:lnTo>
                                  <a:pt x="2" y="0"/>
                                </a:lnTo>
                                <a:lnTo>
                                  <a:pt x="0" y="3"/>
                                </a:lnTo>
                                <a:lnTo>
                                  <a:pt x="0" y="6"/>
                                </a:lnTo>
                                <a:lnTo>
                                  <a:pt x="0" y="10"/>
                                </a:lnTo>
                                <a:lnTo>
                                  <a:pt x="2" y="13"/>
                                </a:lnTo>
                                <a:lnTo>
                                  <a:pt x="6" y="13"/>
                                </a:lnTo>
                                <a:lnTo>
                                  <a:pt x="9" y="13"/>
                                </a:lnTo>
                                <a:lnTo>
                                  <a:pt x="12" y="10"/>
                                </a:lnTo>
                                <a:lnTo>
                                  <a:pt x="12" y="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181731" name="Freeform 116"/>
                        <wps:cNvSpPr>
                          <a:spLocks/>
                        </wps:cNvSpPr>
                        <wps:spPr bwMode="auto">
                          <a:xfrm>
                            <a:off x="7085" y="4218"/>
                            <a:ext cx="33" cy="27"/>
                          </a:xfrm>
                          <a:custGeom>
                            <a:avLst/>
                            <a:gdLst>
                              <a:gd name="T0" fmla="+- 0 7110 7085"/>
                              <a:gd name="T1" fmla="*/ T0 w 33"/>
                              <a:gd name="T2" fmla="+- 0 4244 4218"/>
                              <a:gd name="T3" fmla="*/ 4244 h 27"/>
                              <a:gd name="T4" fmla="+- 0 7092 7085"/>
                              <a:gd name="T5" fmla="*/ T4 w 33"/>
                              <a:gd name="T6" fmla="+- 0 4244 4218"/>
                              <a:gd name="T7" fmla="*/ 4244 h 27"/>
                              <a:gd name="T8" fmla="+- 0 7085 7085"/>
                              <a:gd name="T9" fmla="*/ T8 w 33"/>
                              <a:gd name="T10" fmla="+- 0 4238 4218"/>
                              <a:gd name="T11" fmla="*/ 4238 h 27"/>
                              <a:gd name="T12" fmla="+- 0 7085 7085"/>
                              <a:gd name="T13" fmla="*/ T12 w 33"/>
                              <a:gd name="T14" fmla="+- 0 4224 4218"/>
                              <a:gd name="T15" fmla="*/ 4224 h 27"/>
                              <a:gd name="T16" fmla="+- 0 7092 7085"/>
                              <a:gd name="T17" fmla="*/ T16 w 33"/>
                              <a:gd name="T18" fmla="+- 0 4218 4218"/>
                              <a:gd name="T19" fmla="*/ 4218 h 27"/>
                              <a:gd name="T20" fmla="+- 0 7110 7085"/>
                              <a:gd name="T21" fmla="*/ T20 w 33"/>
                              <a:gd name="T22" fmla="+- 0 4218 4218"/>
                              <a:gd name="T23" fmla="*/ 4218 h 27"/>
                              <a:gd name="T24" fmla="+- 0 7117 7085"/>
                              <a:gd name="T25" fmla="*/ T24 w 33"/>
                              <a:gd name="T26" fmla="+- 0 4224 4218"/>
                              <a:gd name="T27" fmla="*/ 4224 h 27"/>
                              <a:gd name="T28" fmla="+- 0 7117 7085"/>
                              <a:gd name="T29" fmla="*/ T28 w 33"/>
                              <a:gd name="T30" fmla="+- 0 4231 4218"/>
                              <a:gd name="T31" fmla="*/ 4231 h 27"/>
                              <a:gd name="T32" fmla="+- 0 7117 7085"/>
                              <a:gd name="T33" fmla="*/ T32 w 33"/>
                              <a:gd name="T34" fmla="+- 0 4238 4218"/>
                              <a:gd name="T35" fmla="*/ 4238 h 27"/>
                              <a:gd name="T36" fmla="+- 0 7110 7085"/>
                              <a:gd name="T37" fmla="*/ T36 w 33"/>
                              <a:gd name="T38" fmla="+- 0 4244 4218"/>
                              <a:gd name="T39" fmla="*/ 4244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5" y="26"/>
                                </a:moveTo>
                                <a:lnTo>
                                  <a:pt x="7" y="26"/>
                                </a:lnTo>
                                <a:lnTo>
                                  <a:pt x="0" y="20"/>
                                </a:lnTo>
                                <a:lnTo>
                                  <a:pt x="0" y="6"/>
                                </a:lnTo>
                                <a:lnTo>
                                  <a:pt x="7" y="0"/>
                                </a:lnTo>
                                <a:lnTo>
                                  <a:pt x="25" y="0"/>
                                </a:lnTo>
                                <a:lnTo>
                                  <a:pt x="32" y="6"/>
                                </a:lnTo>
                                <a:lnTo>
                                  <a:pt x="32" y="13"/>
                                </a:lnTo>
                                <a:lnTo>
                                  <a:pt x="32" y="20"/>
                                </a:lnTo>
                                <a:lnTo>
                                  <a:pt x="25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076876" name="Freeform 117"/>
                        <wps:cNvSpPr>
                          <a:spLocks/>
                        </wps:cNvSpPr>
                        <wps:spPr bwMode="auto">
                          <a:xfrm>
                            <a:off x="7085" y="4218"/>
                            <a:ext cx="33" cy="27"/>
                          </a:xfrm>
                          <a:custGeom>
                            <a:avLst/>
                            <a:gdLst>
                              <a:gd name="T0" fmla="+- 0 7117 7085"/>
                              <a:gd name="T1" fmla="*/ T0 w 33"/>
                              <a:gd name="T2" fmla="+- 0 4231 4218"/>
                              <a:gd name="T3" fmla="*/ 4231 h 27"/>
                              <a:gd name="T4" fmla="+- 0 7117 7085"/>
                              <a:gd name="T5" fmla="*/ T4 w 33"/>
                              <a:gd name="T6" fmla="+- 0 4224 4218"/>
                              <a:gd name="T7" fmla="*/ 4224 h 27"/>
                              <a:gd name="T8" fmla="+- 0 7110 7085"/>
                              <a:gd name="T9" fmla="*/ T8 w 33"/>
                              <a:gd name="T10" fmla="+- 0 4218 4218"/>
                              <a:gd name="T11" fmla="*/ 4218 h 27"/>
                              <a:gd name="T12" fmla="+- 0 7101 7085"/>
                              <a:gd name="T13" fmla="*/ T12 w 33"/>
                              <a:gd name="T14" fmla="+- 0 4218 4218"/>
                              <a:gd name="T15" fmla="*/ 4218 h 27"/>
                              <a:gd name="T16" fmla="+- 0 7092 7085"/>
                              <a:gd name="T17" fmla="*/ T16 w 33"/>
                              <a:gd name="T18" fmla="+- 0 4218 4218"/>
                              <a:gd name="T19" fmla="*/ 4218 h 27"/>
                              <a:gd name="T20" fmla="+- 0 7085 7085"/>
                              <a:gd name="T21" fmla="*/ T20 w 33"/>
                              <a:gd name="T22" fmla="+- 0 4224 4218"/>
                              <a:gd name="T23" fmla="*/ 4224 h 27"/>
                              <a:gd name="T24" fmla="+- 0 7085 7085"/>
                              <a:gd name="T25" fmla="*/ T24 w 33"/>
                              <a:gd name="T26" fmla="+- 0 4231 4218"/>
                              <a:gd name="T27" fmla="*/ 4231 h 27"/>
                              <a:gd name="T28" fmla="+- 0 7085 7085"/>
                              <a:gd name="T29" fmla="*/ T28 w 33"/>
                              <a:gd name="T30" fmla="+- 0 4238 4218"/>
                              <a:gd name="T31" fmla="*/ 4238 h 27"/>
                              <a:gd name="T32" fmla="+- 0 7092 7085"/>
                              <a:gd name="T33" fmla="*/ T32 w 33"/>
                              <a:gd name="T34" fmla="+- 0 4244 4218"/>
                              <a:gd name="T35" fmla="*/ 4244 h 27"/>
                              <a:gd name="T36" fmla="+- 0 7101 7085"/>
                              <a:gd name="T37" fmla="*/ T36 w 33"/>
                              <a:gd name="T38" fmla="+- 0 4244 4218"/>
                              <a:gd name="T39" fmla="*/ 4244 h 27"/>
                              <a:gd name="T40" fmla="+- 0 7110 7085"/>
                              <a:gd name="T41" fmla="*/ T40 w 33"/>
                              <a:gd name="T42" fmla="+- 0 4244 4218"/>
                              <a:gd name="T43" fmla="*/ 4244 h 27"/>
                              <a:gd name="T44" fmla="+- 0 7117 7085"/>
                              <a:gd name="T45" fmla="*/ T44 w 33"/>
                              <a:gd name="T46" fmla="+- 0 4238 4218"/>
                              <a:gd name="T47" fmla="*/ 4238 h 27"/>
                              <a:gd name="T48" fmla="+- 0 7117 7085"/>
                              <a:gd name="T49" fmla="*/ T48 w 33"/>
                              <a:gd name="T50" fmla="+- 0 4231 4218"/>
                              <a:gd name="T51" fmla="*/ 4231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32" y="13"/>
                                </a:moveTo>
                                <a:lnTo>
                                  <a:pt x="32" y="6"/>
                                </a:lnTo>
                                <a:lnTo>
                                  <a:pt x="25" y="0"/>
                                </a:lnTo>
                                <a:lnTo>
                                  <a:pt x="16" y="0"/>
                                </a:lnTo>
                                <a:lnTo>
                                  <a:pt x="7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3"/>
                                </a:lnTo>
                                <a:lnTo>
                                  <a:pt x="0" y="20"/>
                                </a:lnTo>
                                <a:lnTo>
                                  <a:pt x="7" y="26"/>
                                </a:lnTo>
                                <a:lnTo>
                                  <a:pt x="16" y="26"/>
                                </a:lnTo>
                                <a:lnTo>
                                  <a:pt x="25" y="26"/>
                                </a:lnTo>
                                <a:lnTo>
                                  <a:pt x="32" y="20"/>
                                </a:lnTo>
                                <a:lnTo>
                                  <a:pt x="32" y="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3796285" name="Freeform 118"/>
                        <wps:cNvSpPr>
                          <a:spLocks/>
                        </wps:cNvSpPr>
                        <wps:spPr bwMode="auto">
                          <a:xfrm>
                            <a:off x="7095" y="4224"/>
                            <a:ext cx="13" cy="13"/>
                          </a:xfrm>
                          <a:custGeom>
                            <a:avLst/>
                            <a:gdLst>
                              <a:gd name="T0" fmla="+- 0 7105 7095"/>
                              <a:gd name="T1" fmla="*/ T0 w 13"/>
                              <a:gd name="T2" fmla="+- 0 4236 4224"/>
                              <a:gd name="T3" fmla="*/ 4236 h 13"/>
                              <a:gd name="T4" fmla="+- 0 7098 7095"/>
                              <a:gd name="T5" fmla="*/ T4 w 13"/>
                              <a:gd name="T6" fmla="+- 0 4236 4224"/>
                              <a:gd name="T7" fmla="*/ 4236 h 13"/>
                              <a:gd name="T8" fmla="+- 0 7095 7095"/>
                              <a:gd name="T9" fmla="*/ T8 w 13"/>
                              <a:gd name="T10" fmla="+- 0 4234 4224"/>
                              <a:gd name="T11" fmla="*/ 4234 h 13"/>
                              <a:gd name="T12" fmla="+- 0 7095 7095"/>
                              <a:gd name="T13" fmla="*/ T12 w 13"/>
                              <a:gd name="T14" fmla="+- 0 4227 4224"/>
                              <a:gd name="T15" fmla="*/ 4227 h 13"/>
                              <a:gd name="T16" fmla="+- 0 7098 7095"/>
                              <a:gd name="T17" fmla="*/ T16 w 13"/>
                              <a:gd name="T18" fmla="+- 0 4224 4224"/>
                              <a:gd name="T19" fmla="*/ 4224 h 13"/>
                              <a:gd name="T20" fmla="+- 0 7105 7095"/>
                              <a:gd name="T21" fmla="*/ T20 w 13"/>
                              <a:gd name="T22" fmla="+- 0 4224 4224"/>
                              <a:gd name="T23" fmla="*/ 4224 h 13"/>
                              <a:gd name="T24" fmla="+- 0 7107 7095"/>
                              <a:gd name="T25" fmla="*/ T24 w 13"/>
                              <a:gd name="T26" fmla="+- 0 4227 4224"/>
                              <a:gd name="T27" fmla="*/ 4227 h 13"/>
                              <a:gd name="T28" fmla="+- 0 7107 7095"/>
                              <a:gd name="T29" fmla="*/ T28 w 13"/>
                              <a:gd name="T30" fmla="+- 0 4230 4224"/>
                              <a:gd name="T31" fmla="*/ 4230 h 13"/>
                              <a:gd name="T32" fmla="+- 0 7107 7095"/>
                              <a:gd name="T33" fmla="*/ T32 w 13"/>
                              <a:gd name="T34" fmla="+- 0 4234 4224"/>
                              <a:gd name="T35" fmla="*/ 4234 h 13"/>
                              <a:gd name="T36" fmla="+- 0 7105 7095"/>
                              <a:gd name="T37" fmla="*/ T36 w 13"/>
                              <a:gd name="T38" fmla="+- 0 4236 4224"/>
                              <a:gd name="T39" fmla="*/ 4236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0" y="12"/>
                                </a:moveTo>
                                <a:lnTo>
                                  <a:pt x="3" y="12"/>
                                </a:lnTo>
                                <a:lnTo>
                                  <a:pt x="0" y="10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lnTo>
                                  <a:pt x="10" y="0"/>
                                </a:lnTo>
                                <a:lnTo>
                                  <a:pt x="12" y="3"/>
                                </a:lnTo>
                                <a:lnTo>
                                  <a:pt x="12" y="6"/>
                                </a:lnTo>
                                <a:lnTo>
                                  <a:pt x="12" y="10"/>
                                </a:lnTo>
                                <a:lnTo>
                                  <a:pt x="1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0302710" name="Freeform 119"/>
                        <wps:cNvSpPr>
                          <a:spLocks/>
                        </wps:cNvSpPr>
                        <wps:spPr bwMode="auto">
                          <a:xfrm>
                            <a:off x="7095" y="4224"/>
                            <a:ext cx="13" cy="13"/>
                          </a:xfrm>
                          <a:custGeom>
                            <a:avLst/>
                            <a:gdLst>
                              <a:gd name="T0" fmla="+- 0 7107 7095"/>
                              <a:gd name="T1" fmla="*/ T0 w 13"/>
                              <a:gd name="T2" fmla="+- 0 4230 4224"/>
                              <a:gd name="T3" fmla="*/ 4230 h 13"/>
                              <a:gd name="T4" fmla="+- 0 7107 7095"/>
                              <a:gd name="T5" fmla="*/ T4 w 13"/>
                              <a:gd name="T6" fmla="+- 0 4227 4224"/>
                              <a:gd name="T7" fmla="*/ 4227 h 13"/>
                              <a:gd name="T8" fmla="+- 0 7105 7095"/>
                              <a:gd name="T9" fmla="*/ T8 w 13"/>
                              <a:gd name="T10" fmla="+- 0 4224 4224"/>
                              <a:gd name="T11" fmla="*/ 4224 h 13"/>
                              <a:gd name="T12" fmla="+- 0 7101 7095"/>
                              <a:gd name="T13" fmla="*/ T12 w 13"/>
                              <a:gd name="T14" fmla="+- 0 4224 4224"/>
                              <a:gd name="T15" fmla="*/ 4224 h 13"/>
                              <a:gd name="T16" fmla="+- 0 7098 7095"/>
                              <a:gd name="T17" fmla="*/ T16 w 13"/>
                              <a:gd name="T18" fmla="+- 0 4224 4224"/>
                              <a:gd name="T19" fmla="*/ 4224 h 13"/>
                              <a:gd name="T20" fmla="+- 0 7095 7095"/>
                              <a:gd name="T21" fmla="*/ T20 w 13"/>
                              <a:gd name="T22" fmla="+- 0 4227 4224"/>
                              <a:gd name="T23" fmla="*/ 4227 h 13"/>
                              <a:gd name="T24" fmla="+- 0 7095 7095"/>
                              <a:gd name="T25" fmla="*/ T24 w 13"/>
                              <a:gd name="T26" fmla="+- 0 4230 4224"/>
                              <a:gd name="T27" fmla="*/ 4230 h 13"/>
                              <a:gd name="T28" fmla="+- 0 7095 7095"/>
                              <a:gd name="T29" fmla="*/ T28 w 13"/>
                              <a:gd name="T30" fmla="+- 0 4234 4224"/>
                              <a:gd name="T31" fmla="*/ 4234 h 13"/>
                              <a:gd name="T32" fmla="+- 0 7098 7095"/>
                              <a:gd name="T33" fmla="*/ T32 w 13"/>
                              <a:gd name="T34" fmla="+- 0 4236 4224"/>
                              <a:gd name="T35" fmla="*/ 4236 h 13"/>
                              <a:gd name="T36" fmla="+- 0 7101 7095"/>
                              <a:gd name="T37" fmla="*/ T36 w 13"/>
                              <a:gd name="T38" fmla="+- 0 4236 4224"/>
                              <a:gd name="T39" fmla="*/ 4236 h 13"/>
                              <a:gd name="T40" fmla="+- 0 7105 7095"/>
                              <a:gd name="T41" fmla="*/ T40 w 13"/>
                              <a:gd name="T42" fmla="+- 0 4236 4224"/>
                              <a:gd name="T43" fmla="*/ 4236 h 13"/>
                              <a:gd name="T44" fmla="+- 0 7107 7095"/>
                              <a:gd name="T45" fmla="*/ T44 w 13"/>
                              <a:gd name="T46" fmla="+- 0 4234 4224"/>
                              <a:gd name="T47" fmla="*/ 4234 h 13"/>
                              <a:gd name="T48" fmla="+- 0 7107 7095"/>
                              <a:gd name="T49" fmla="*/ T48 w 13"/>
                              <a:gd name="T50" fmla="+- 0 4230 4224"/>
                              <a:gd name="T51" fmla="*/ 4230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2" y="6"/>
                                </a:moveTo>
                                <a:lnTo>
                                  <a:pt x="12" y="3"/>
                                </a:lnTo>
                                <a:lnTo>
                                  <a:pt x="10" y="0"/>
                                </a:lnTo>
                                <a:lnTo>
                                  <a:pt x="6" y="0"/>
                                </a:ln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6"/>
                                </a:lnTo>
                                <a:lnTo>
                                  <a:pt x="0" y="10"/>
                                </a:lnTo>
                                <a:lnTo>
                                  <a:pt x="3" y="12"/>
                                </a:lnTo>
                                <a:lnTo>
                                  <a:pt x="6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10"/>
                                </a:lnTo>
                                <a:lnTo>
                                  <a:pt x="12" y="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868254" name="Line 120"/>
                        <wps:cNvCnPr>
                          <a:cxnSpLocks noChangeShapeType="1"/>
                        </wps:cNvCnPr>
                        <wps:spPr bwMode="auto">
                          <a:xfrm>
                            <a:off x="8117" y="3253"/>
                            <a:ext cx="161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9378607" name="Line 121"/>
                        <wps:cNvCnPr>
                          <a:cxnSpLocks noChangeShapeType="1"/>
                        </wps:cNvCnPr>
                        <wps:spPr bwMode="auto">
                          <a:xfrm>
                            <a:off x="8278" y="3253"/>
                            <a:ext cx="0" cy="60"/>
                          </a:xfrm>
                          <a:prstGeom prst="line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4557283" name="Line 122"/>
                        <wps:cNvCnPr>
                          <a:cxnSpLocks noChangeShapeType="1"/>
                        </wps:cNvCnPr>
                        <wps:spPr bwMode="auto">
                          <a:xfrm>
                            <a:off x="8214" y="3321"/>
                            <a:ext cx="128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7126209" name="Line 123"/>
                        <wps:cNvCnPr>
                          <a:cxnSpLocks noChangeShapeType="1"/>
                        </wps:cNvCnPr>
                        <wps:spPr bwMode="auto">
                          <a:xfrm>
                            <a:off x="8242" y="3361"/>
                            <a:ext cx="68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5162727" name="Line 124"/>
                        <wps:cNvCnPr>
                          <a:cxnSpLocks noChangeShapeType="1"/>
                        </wps:cNvCnPr>
                        <wps:spPr bwMode="auto">
                          <a:xfrm>
                            <a:off x="2569" y="1097"/>
                            <a:ext cx="1866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22664068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8" y="1044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7626103" name="Line 126"/>
                        <wps:cNvCnPr>
                          <a:cxnSpLocks noChangeShapeType="1"/>
                        </wps:cNvCnPr>
                        <wps:spPr bwMode="auto">
                          <a:xfrm>
                            <a:off x="2567" y="800"/>
                            <a:ext cx="1866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97488099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6" y="747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4744396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4417" y="744"/>
                            <a:ext cx="41" cy="4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370280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4417" y="744"/>
                            <a:ext cx="41" cy="401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292636" name="Line 130"/>
                        <wps:cNvCnPr>
                          <a:cxnSpLocks noChangeShapeType="1"/>
                        </wps:cNvCnPr>
                        <wps:spPr bwMode="auto">
                          <a:xfrm>
                            <a:off x="2636" y="1918"/>
                            <a:ext cx="644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7148431" name="Line 131"/>
                        <wps:cNvCnPr>
                          <a:cxnSpLocks noChangeShapeType="1"/>
                        </wps:cNvCnPr>
                        <wps:spPr bwMode="auto">
                          <a:xfrm>
                            <a:off x="2577" y="2358"/>
                            <a:ext cx="754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6821518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4" y="2306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9439731" name="Line 133"/>
                        <wps:cNvCnPr>
                          <a:cxnSpLocks noChangeShapeType="1"/>
                        </wps:cNvCnPr>
                        <wps:spPr bwMode="auto">
                          <a:xfrm>
                            <a:off x="996" y="1775"/>
                            <a:ext cx="357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9492631" name="Line 134"/>
                        <wps:cNvCnPr>
                          <a:cxnSpLocks noChangeShapeType="1"/>
                        </wps:cNvCnPr>
                        <wps:spPr bwMode="auto">
                          <a:xfrm>
                            <a:off x="996" y="1919"/>
                            <a:ext cx="356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9867644" name="Line 135"/>
                        <wps:cNvCnPr>
                          <a:cxnSpLocks noChangeShapeType="1"/>
                        </wps:cNvCnPr>
                        <wps:spPr bwMode="auto">
                          <a:xfrm>
                            <a:off x="996" y="2075"/>
                            <a:ext cx="356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4468876" name="Line 136"/>
                        <wps:cNvCnPr>
                          <a:cxnSpLocks noChangeShapeType="1"/>
                        </wps:cNvCnPr>
                        <wps:spPr bwMode="auto">
                          <a:xfrm>
                            <a:off x="996" y="2308"/>
                            <a:ext cx="357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3310931" name="Line 137"/>
                        <wps:cNvCnPr>
                          <a:cxnSpLocks noChangeShapeType="1"/>
                        </wps:cNvCnPr>
                        <wps:spPr bwMode="auto">
                          <a:xfrm>
                            <a:off x="996" y="2465"/>
                            <a:ext cx="357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3789388" name="Line 138"/>
                        <wps:cNvCnPr>
                          <a:cxnSpLocks noChangeShapeType="1"/>
                        </wps:cNvCnPr>
                        <wps:spPr bwMode="auto">
                          <a:xfrm>
                            <a:off x="995" y="2609"/>
                            <a:ext cx="357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1188915" name="Line 139"/>
                        <wps:cNvCnPr>
                          <a:cxnSpLocks noChangeShapeType="1"/>
                        </wps:cNvCnPr>
                        <wps:spPr bwMode="auto">
                          <a:xfrm>
                            <a:off x="995" y="2765"/>
                            <a:ext cx="357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753694" name="Line 140"/>
                        <wps:cNvCnPr>
                          <a:cxnSpLocks noChangeShapeType="1"/>
                        </wps:cNvCnPr>
                        <wps:spPr bwMode="auto">
                          <a:xfrm>
                            <a:off x="996" y="2990"/>
                            <a:ext cx="356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7454917" name="Line 141"/>
                        <wps:cNvCnPr>
                          <a:cxnSpLocks noChangeShapeType="1"/>
                        </wps:cNvCnPr>
                        <wps:spPr bwMode="auto">
                          <a:xfrm>
                            <a:off x="996" y="3146"/>
                            <a:ext cx="356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344660" name="Line 142"/>
                        <wps:cNvCnPr>
                          <a:cxnSpLocks noChangeShapeType="1"/>
                        </wps:cNvCnPr>
                        <wps:spPr bwMode="auto">
                          <a:xfrm>
                            <a:off x="925" y="650"/>
                            <a:ext cx="498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92186936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1" y="596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7329976" name="Line 144"/>
                        <wps:cNvCnPr>
                          <a:cxnSpLocks noChangeShapeType="1"/>
                        </wps:cNvCnPr>
                        <wps:spPr bwMode="auto">
                          <a:xfrm>
                            <a:off x="1174" y="778"/>
                            <a:ext cx="0" cy="139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8629862" name="Line 145"/>
                        <wps:cNvCnPr>
                          <a:cxnSpLocks noChangeShapeType="1"/>
                        </wps:cNvCnPr>
                        <wps:spPr bwMode="auto">
                          <a:xfrm>
                            <a:off x="5355" y="2820"/>
                            <a:ext cx="0" cy="80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45331" name="Line 146"/>
                        <wps:cNvCnPr>
                          <a:cxnSpLocks noChangeShapeType="1"/>
                        </wps:cNvCnPr>
                        <wps:spPr bwMode="auto">
                          <a:xfrm>
                            <a:off x="5363" y="2171"/>
                            <a:ext cx="0" cy="80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4908696" name="Line 147"/>
                        <wps:cNvCnPr>
                          <a:cxnSpLocks noChangeShapeType="1"/>
                        </wps:cNvCnPr>
                        <wps:spPr bwMode="auto">
                          <a:xfrm>
                            <a:off x="5127" y="215"/>
                            <a:ext cx="489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112337194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4" y="163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3069632" name="Line 149"/>
                        <wps:cNvCnPr>
                          <a:cxnSpLocks noChangeShapeType="1"/>
                        </wps:cNvCnPr>
                        <wps:spPr bwMode="auto">
                          <a:xfrm>
                            <a:off x="5127" y="355"/>
                            <a:ext cx="489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67350367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4" y="303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2706407" name="Line 151"/>
                        <wps:cNvCnPr>
                          <a:cxnSpLocks noChangeShapeType="1"/>
                        </wps:cNvCnPr>
                        <wps:spPr bwMode="auto">
                          <a:xfrm>
                            <a:off x="5127" y="508"/>
                            <a:ext cx="489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1228492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4" y="456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825775" name="Line 153"/>
                        <wps:cNvCnPr>
                          <a:cxnSpLocks noChangeShapeType="1"/>
                        </wps:cNvCnPr>
                        <wps:spPr bwMode="auto">
                          <a:xfrm>
                            <a:off x="5127" y="648"/>
                            <a:ext cx="489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87271162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4" y="596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4852503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5616" y="163"/>
                            <a:ext cx="41" cy="553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31485" name="Line 156"/>
                        <wps:cNvCnPr>
                          <a:cxnSpLocks noChangeShapeType="1"/>
                        </wps:cNvCnPr>
                        <wps:spPr bwMode="auto">
                          <a:xfrm>
                            <a:off x="921" y="3806"/>
                            <a:ext cx="2433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8239162" name="Freeform 157"/>
                        <wps:cNvSpPr>
                          <a:spLocks/>
                        </wps:cNvSpPr>
                        <wps:spPr bwMode="auto">
                          <a:xfrm>
                            <a:off x="2272" y="3547"/>
                            <a:ext cx="33" cy="27"/>
                          </a:xfrm>
                          <a:custGeom>
                            <a:avLst/>
                            <a:gdLst>
                              <a:gd name="T0" fmla="+- 0 2297 2272"/>
                              <a:gd name="T1" fmla="*/ T0 w 33"/>
                              <a:gd name="T2" fmla="+- 0 3573 3547"/>
                              <a:gd name="T3" fmla="*/ 3573 h 27"/>
                              <a:gd name="T4" fmla="+- 0 2280 2272"/>
                              <a:gd name="T5" fmla="*/ T4 w 33"/>
                              <a:gd name="T6" fmla="+- 0 3573 3547"/>
                              <a:gd name="T7" fmla="*/ 3573 h 27"/>
                              <a:gd name="T8" fmla="+- 0 2272 2272"/>
                              <a:gd name="T9" fmla="*/ T8 w 33"/>
                              <a:gd name="T10" fmla="+- 0 3568 3547"/>
                              <a:gd name="T11" fmla="*/ 3568 h 27"/>
                              <a:gd name="T12" fmla="+- 0 2272 2272"/>
                              <a:gd name="T13" fmla="*/ T12 w 33"/>
                              <a:gd name="T14" fmla="+- 0 3553 3547"/>
                              <a:gd name="T15" fmla="*/ 3553 h 27"/>
                              <a:gd name="T16" fmla="+- 0 2280 2272"/>
                              <a:gd name="T17" fmla="*/ T16 w 33"/>
                              <a:gd name="T18" fmla="+- 0 3547 3547"/>
                              <a:gd name="T19" fmla="*/ 3547 h 27"/>
                              <a:gd name="T20" fmla="+- 0 2297 2272"/>
                              <a:gd name="T21" fmla="*/ T20 w 33"/>
                              <a:gd name="T22" fmla="+- 0 3547 3547"/>
                              <a:gd name="T23" fmla="*/ 3547 h 27"/>
                              <a:gd name="T24" fmla="+- 0 2305 2272"/>
                              <a:gd name="T25" fmla="*/ T24 w 33"/>
                              <a:gd name="T26" fmla="+- 0 3553 3547"/>
                              <a:gd name="T27" fmla="*/ 3553 h 27"/>
                              <a:gd name="T28" fmla="+- 0 2305 2272"/>
                              <a:gd name="T29" fmla="*/ T28 w 33"/>
                              <a:gd name="T30" fmla="+- 0 3560 3547"/>
                              <a:gd name="T31" fmla="*/ 3560 h 27"/>
                              <a:gd name="T32" fmla="+- 0 2305 2272"/>
                              <a:gd name="T33" fmla="*/ T32 w 33"/>
                              <a:gd name="T34" fmla="+- 0 3568 3547"/>
                              <a:gd name="T35" fmla="*/ 3568 h 27"/>
                              <a:gd name="T36" fmla="+- 0 2297 2272"/>
                              <a:gd name="T37" fmla="*/ T36 w 33"/>
                              <a:gd name="T38" fmla="+- 0 3573 3547"/>
                              <a:gd name="T39" fmla="*/ 357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5" y="26"/>
                                </a:moveTo>
                                <a:lnTo>
                                  <a:pt x="8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6"/>
                                </a:lnTo>
                                <a:lnTo>
                                  <a:pt x="8" y="0"/>
                                </a:lnTo>
                                <a:lnTo>
                                  <a:pt x="25" y="0"/>
                                </a:lnTo>
                                <a:lnTo>
                                  <a:pt x="33" y="6"/>
                                </a:lnTo>
                                <a:lnTo>
                                  <a:pt x="33" y="13"/>
                                </a:lnTo>
                                <a:lnTo>
                                  <a:pt x="33" y="21"/>
                                </a:lnTo>
                                <a:lnTo>
                                  <a:pt x="25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2082431" name="Freeform 158"/>
                        <wps:cNvSpPr>
                          <a:spLocks/>
                        </wps:cNvSpPr>
                        <wps:spPr bwMode="auto">
                          <a:xfrm>
                            <a:off x="2272" y="3547"/>
                            <a:ext cx="33" cy="27"/>
                          </a:xfrm>
                          <a:custGeom>
                            <a:avLst/>
                            <a:gdLst>
                              <a:gd name="T0" fmla="+- 0 2305 2272"/>
                              <a:gd name="T1" fmla="*/ T0 w 33"/>
                              <a:gd name="T2" fmla="+- 0 3560 3547"/>
                              <a:gd name="T3" fmla="*/ 3560 h 27"/>
                              <a:gd name="T4" fmla="+- 0 2305 2272"/>
                              <a:gd name="T5" fmla="*/ T4 w 33"/>
                              <a:gd name="T6" fmla="+- 0 3553 3547"/>
                              <a:gd name="T7" fmla="*/ 3553 h 27"/>
                              <a:gd name="T8" fmla="+- 0 2297 2272"/>
                              <a:gd name="T9" fmla="*/ T8 w 33"/>
                              <a:gd name="T10" fmla="+- 0 3547 3547"/>
                              <a:gd name="T11" fmla="*/ 3547 h 27"/>
                              <a:gd name="T12" fmla="+- 0 2288 2272"/>
                              <a:gd name="T13" fmla="*/ T12 w 33"/>
                              <a:gd name="T14" fmla="+- 0 3547 3547"/>
                              <a:gd name="T15" fmla="*/ 3547 h 27"/>
                              <a:gd name="T16" fmla="+- 0 2280 2272"/>
                              <a:gd name="T17" fmla="*/ T16 w 33"/>
                              <a:gd name="T18" fmla="+- 0 3547 3547"/>
                              <a:gd name="T19" fmla="*/ 3547 h 27"/>
                              <a:gd name="T20" fmla="+- 0 2272 2272"/>
                              <a:gd name="T21" fmla="*/ T20 w 33"/>
                              <a:gd name="T22" fmla="+- 0 3553 3547"/>
                              <a:gd name="T23" fmla="*/ 3553 h 27"/>
                              <a:gd name="T24" fmla="+- 0 2272 2272"/>
                              <a:gd name="T25" fmla="*/ T24 w 33"/>
                              <a:gd name="T26" fmla="+- 0 3560 3547"/>
                              <a:gd name="T27" fmla="*/ 3560 h 27"/>
                              <a:gd name="T28" fmla="+- 0 2272 2272"/>
                              <a:gd name="T29" fmla="*/ T28 w 33"/>
                              <a:gd name="T30" fmla="+- 0 3568 3547"/>
                              <a:gd name="T31" fmla="*/ 3568 h 27"/>
                              <a:gd name="T32" fmla="+- 0 2280 2272"/>
                              <a:gd name="T33" fmla="*/ T32 w 33"/>
                              <a:gd name="T34" fmla="+- 0 3573 3547"/>
                              <a:gd name="T35" fmla="*/ 3573 h 27"/>
                              <a:gd name="T36" fmla="+- 0 2288 2272"/>
                              <a:gd name="T37" fmla="*/ T36 w 33"/>
                              <a:gd name="T38" fmla="+- 0 3573 3547"/>
                              <a:gd name="T39" fmla="*/ 3573 h 27"/>
                              <a:gd name="T40" fmla="+- 0 2297 2272"/>
                              <a:gd name="T41" fmla="*/ T40 w 33"/>
                              <a:gd name="T42" fmla="+- 0 3573 3547"/>
                              <a:gd name="T43" fmla="*/ 3573 h 27"/>
                              <a:gd name="T44" fmla="+- 0 2305 2272"/>
                              <a:gd name="T45" fmla="*/ T44 w 33"/>
                              <a:gd name="T46" fmla="+- 0 3568 3547"/>
                              <a:gd name="T47" fmla="*/ 3568 h 27"/>
                              <a:gd name="T48" fmla="+- 0 2305 2272"/>
                              <a:gd name="T49" fmla="*/ T48 w 33"/>
                              <a:gd name="T50" fmla="+- 0 3560 3547"/>
                              <a:gd name="T51" fmla="*/ 3560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33" y="13"/>
                                </a:moveTo>
                                <a:lnTo>
                                  <a:pt x="33" y="6"/>
                                </a:lnTo>
                                <a:lnTo>
                                  <a:pt x="25" y="0"/>
                                </a:lnTo>
                                <a:lnTo>
                                  <a:pt x="16" y="0"/>
                                </a:lnTo>
                                <a:lnTo>
                                  <a:pt x="8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3"/>
                                </a:lnTo>
                                <a:lnTo>
                                  <a:pt x="0" y="21"/>
                                </a:lnTo>
                                <a:lnTo>
                                  <a:pt x="8" y="26"/>
                                </a:lnTo>
                                <a:lnTo>
                                  <a:pt x="16" y="26"/>
                                </a:lnTo>
                                <a:lnTo>
                                  <a:pt x="25" y="26"/>
                                </a:lnTo>
                                <a:lnTo>
                                  <a:pt x="33" y="21"/>
                                </a:lnTo>
                                <a:lnTo>
                                  <a:pt x="33" y="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0869297" name="Freeform 159"/>
                        <wps:cNvSpPr>
                          <a:spLocks/>
                        </wps:cNvSpPr>
                        <wps:spPr bwMode="auto">
                          <a:xfrm>
                            <a:off x="2282" y="3553"/>
                            <a:ext cx="13" cy="13"/>
                          </a:xfrm>
                          <a:custGeom>
                            <a:avLst/>
                            <a:gdLst>
                              <a:gd name="T0" fmla="+- 0 2292 2282"/>
                              <a:gd name="T1" fmla="*/ T0 w 13"/>
                              <a:gd name="T2" fmla="+- 0 3565 3553"/>
                              <a:gd name="T3" fmla="*/ 3565 h 13"/>
                              <a:gd name="T4" fmla="+- 0 2285 2282"/>
                              <a:gd name="T5" fmla="*/ T4 w 13"/>
                              <a:gd name="T6" fmla="+- 0 3565 3553"/>
                              <a:gd name="T7" fmla="*/ 3565 h 13"/>
                              <a:gd name="T8" fmla="+- 0 2282 2282"/>
                              <a:gd name="T9" fmla="*/ T8 w 13"/>
                              <a:gd name="T10" fmla="+- 0 3563 3553"/>
                              <a:gd name="T11" fmla="*/ 3563 h 13"/>
                              <a:gd name="T12" fmla="+- 0 2282 2282"/>
                              <a:gd name="T13" fmla="*/ T12 w 13"/>
                              <a:gd name="T14" fmla="+- 0 3556 3553"/>
                              <a:gd name="T15" fmla="*/ 3556 h 13"/>
                              <a:gd name="T16" fmla="+- 0 2285 2282"/>
                              <a:gd name="T17" fmla="*/ T16 w 13"/>
                              <a:gd name="T18" fmla="+- 0 3553 3553"/>
                              <a:gd name="T19" fmla="*/ 3553 h 13"/>
                              <a:gd name="T20" fmla="+- 0 2292 2282"/>
                              <a:gd name="T21" fmla="*/ T20 w 13"/>
                              <a:gd name="T22" fmla="+- 0 3553 3553"/>
                              <a:gd name="T23" fmla="*/ 3553 h 13"/>
                              <a:gd name="T24" fmla="+- 0 2294 2282"/>
                              <a:gd name="T25" fmla="*/ T24 w 13"/>
                              <a:gd name="T26" fmla="+- 0 3556 3553"/>
                              <a:gd name="T27" fmla="*/ 3556 h 13"/>
                              <a:gd name="T28" fmla="+- 0 2294 2282"/>
                              <a:gd name="T29" fmla="*/ T28 w 13"/>
                              <a:gd name="T30" fmla="+- 0 3559 3553"/>
                              <a:gd name="T31" fmla="*/ 3559 h 13"/>
                              <a:gd name="T32" fmla="+- 0 2294 2282"/>
                              <a:gd name="T33" fmla="*/ T32 w 13"/>
                              <a:gd name="T34" fmla="+- 0 3563 3553"/>
                              <a:gd name="T35" fmla="*/ 3563 h 13"/>
                              <a:gd name="T36" fmla="+- 0 2292 2282"/>
                              <a:gd name="T37" fmla="*/ T36 w 13"/>
                              <a:gd name="T38" fmla="+- 0 3565 3553"/>
                              <a:gd name="T39" fmla="*/ 3565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0" y="12"/>
                                </a:moveTo>
                                <a:lnTo>
                                  <a:pt x="3" y="12"/>
                                </a:lnTo>
                                <a:lnTo>
                                  <a:pt x="0" y="10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lnTo>
                                  <a:pt x="10" y="0"/>
                                </a:lnTo>
                                <a:lnTo>
                                  <a:pt x="12" y="3"/>
                                </a:lnTo>
                                <a:lnTo>
                                  <a:pt x="12" y="6"/>
                                </a:lnTo>
                                <a:lnTo>
                                  <a:pt x="12" y="10"/>
                                </a:lnTo>
                                <a:lnTo>
                                  <a:pt x="1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336740" name="Freeform 160"/>
                        <wps:cNvSpPr>
                          <a:spLocks/>
                        </wps:cNvSpPr>
                        <wps:spPr bwMode="auto">
                          <a:xfrm>
                            <a:off x="2282" y="3553"/>
                            <a:ext cx="13" cy="13"/>
                          </a:xfrm>
                          <a:custGeom>
                            <a:avLst/>
                            <a:gdLst>
                              <a:gd name="T0" fmla="+- 0 2294 2282"/>
                              <a:gd name="T1" fmla="*/ T0 w 13"/>
                              <a:gd name="T2" fmla="+- 0 3559 3553"/>
                              <a:gd name="T3" fmla="*/ 3559 h 13"/>
                              <a:gd name="T4" fmla="+- 0 2294 2282"/>
                              <a:gd name="T5" fmla="*/ T4 w 13"/>
                              <a:gd name="T6" fmla="+- 0 3556 3553"/>
                              <a:gd name="T7" fmla="*/ 3556 h 13"/>
                              <a:gd name="T8" fmla="+- 0 2292 2282"/>
                              <a:gd name="T9" fmla="*/ T8 w 13"/>
                              <a:gd name="T10" fmla="+- 0 3553 3553"/>
                              <a:gd name="T11" fmla="*/ 3553 h 13"/>
                              <a:gd name="T12" fmla="+- 0 2288 2282"/>
                              <a:gd name="T13" fmla="*/ T12 w 13"/>
                              <a:gd name="T14" fmla="+- 0 3553 3553"/>
                              <a:gd name="T15" fmla="*/ 3553 h 13"/>
                              <a:gd name="T16" fmla="+- 0 2285 2282"/>
                              <a:gd name="T17" fmla="*/ T16 w 13"/>
                              <a:gd name="T18" fmla="+- 0 3553 3553"/>
                              <a:gd name="T19" fmla="*/ 3553 h 13"/>
                              <a:gd name="T20" fmla="+- 0 2282 2282"/>
                              <a:gd name="T21" fmla="*/ T20 w 13"/>
                              <a:gd name="T22" fmla="+- 0 3556 3553"/>
                              <a:gd name="T23" fmla="*/ 3556 h 13"/>
                              <a:gd name="T24" fmla="+- 0 2282 2282"/>
                              <a:gd name="T25" fmla="*/ T24 w 13"/>
                              <a:gd name="T26" fmla="+- 0 3559 3553"/>
                              <a:gd name="T27" fmla="*/ 3559 h 13"/>
                              <a:gd name="T28" fmla="+- 0 2282 2282"/>
                              <a:gd name="T29" fmla="*/ T28 w 13"/>
                              <a:gd name="T30" fmla="+- 0 3563 3553"/>
                              <a:gd name="T31" fmla="*/ 3563 h 13"/>
                              <a:gd name="T32" fmla="+- 0 2285 2282"/>
                              <a:gd name="T33" fmla="*/ T32 w 13"/>
                              <a:gd name="T34" fmla="+- 0 3565 3553"/>
                              <a:gd name="T35" fmla="*/ 3565 h 13"/>
                              <a:gd name="T36" fmla="+- 0 2288 2282"/>
                              <a:gd name="T37" fmla="*/ T36 w 13"/>
                              <a:gd name="T38" fmla="+- 0 3565 3553"/>
                              <a:gd name="T39" fmla="*/ 3565 h 13"/>
                              <a:gd name="T40" fmla="+- 0 2292 2282"/>
                              <a:gd name="T41" fmla="*/ T40 w 13"/>
                              <a:gd name="T42" fmla="+- 0 3565 3553"/>
                              <a:gd name="T43" fmla="*/ 3565 h 13"/>
                              <a:gd name="T44" fmla="+- 0 2294 2282"/>
                              <a:gd name="T45" fmla="*/ T44 w 13"/>
                              <a:gd name="T46" fmla="+- 0 3563 3553"/>
                              <a:gd name="T47" fmla="*/ 3563 h 13"/>
                              <a:gd name="T48" fmla="+- 0 2294 2282"/>
                              <a:gd name="T49" fmla="*/ T48 w 13"/>
                              <a:gd name="T50" fmla="+- 0 3559 3553"/>
                              <a:gd name="T51" fmla="*/ 3559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2" y="6"/>
                                </a:moveTo>
                                <a:lnTo>
                                  <a:pt x="12" y="3"/>
                                </a:lnTo>
                                <a:lnTo>
                                  <a:pt x="10" y="0"/>
                                </a:lnTo>
                                <a:lnTo>
                                  <a:pt x="6" y="0"/>
                                </a:ln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6"/>
                                </a:lnTo>
                                <a:lnTo>
                                  <a:pt x="0" y="10"/>
                                </a:lnTo>
                                <a:lnTo>
                                  <a:pt x="3" y="12"/>
                                </a:lnTo>
                                <a:lnTo>
                                  <a:pt x="6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10"/>
                                </a:lnTo>
                                <a:lnTo>
                                  <a:pt x="12" y="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3339526" name="Freeform 161"/>
                        <wps:cNvSpPr>
                          <a:spLocks/>
                        </wps:cNvSpPr>
                        <wps:spPr bwMode="auto">
                          <a:xfrm>
                            <a:off x="2994" y="3792"/>
                            <a:ext cx="33" cy="27"/>
                          </a:xfrm>
                          <a:custGeom>
                            <a:avLst/>
                            <a:gdLst>
                              <a:gd name="T0" fmla="+- 0 3019 2994"/>
                              <a:gd name="T1" fmla="*/ T0 w 33"/>
                              <a:gd name="T2" fmla="+- 0 3819 3793"/>
                              <a:gd name="T3" fmla="*/ 3819 h 27"/>
                              <a:gd name="T4" fmla="+- 0 3001 2994"/>
                              <a:gd name="T5" fmla="*/ T4 w 33"/>
                              <a:gd name="T6" fmla="+- 0 3819 3793"/>
                              <a:gd name="T7" fmla="*/ 3819 h 27"/>
                              <a:gd name="T8" fmla="+- 0 2994 2994"/>
                              <a:gd name="T9" fmla="*/ T8 w 33"/>
                              <a:gd name="T10" fmla="+- 0 3813 3793"/>
                              <a:gd name="T11" fmla="*/ 3813 h 27"/>
                              <a:gd name="T12" fmla="+- 0 2994 2994"/>
                              <a:gd name="T13" fmla="*/ T12 w 33"/>
                              <a:gd name="T14" fmla="+- 0 3798 3793"/>
                              <a:gd name="T15" fmla="*/ 3798 h 27"/>
                              <a:gd name="T16" fmla="+- 0 3001 2994"/>
                              <a:gd name="T17" fmla="*/ T16 w 33"/>
                              <a:gd name="T18" fmla="+- 0 3793 3793"/>
                              <a:gd name="T19" fmla="*/ 3793 h 27"/>
                              <a:gd name="T20" fmla="+- 0 3019 2994"/>
                              <a:gd name="T21" fmla="*/ T20 w 33"/>
                              <a:gd name="T22" fmla="+- 0 3793 3793"/>
                              <a:gd name="T23" fmla="*/ 3793 h 27"/>
                              <a:gd name="T24" fmla="+- 0 3026 2994"/>
                              <a:gd name="T25" fmla="*/ T24 w 33"/>
                              <a:gd name="T26" fmla="+- 0 3798 3793"/>
                              <a:gd name="T27" fmla="*/ 3798 h 27"/>
                              <a:gd name="T28" fmla="+- 0 3026 2994"/>
                              <a:gd name="T29" fmla="*/ T28 w 33"/>
                              <a:gd name="T30" fmla="+- 0 3806 3793"/>
                              <a:gd name="T31" fmla="*/ 3806 h 27"/>
                              <a:gd name="T32" fmla="+- 0 3026 2994"/>
                              <a:gd name="T33" fmla="*/ T32 w 33"/>
                              <a:gd name="T34" fmla="+- 0 3813 3793"/>
                              <a:gd name="T35" fmla="*/ 3813 h 27"/>
                              <a:gd name="T36" fmla="+- 0 3019 2994"/>
                              <a:gd name="T37" fmla="*/ T36 w 33"/>
                              <a:gd name="T38" fmla="+- 0 3819 3793"/>
                              <a:gd name="T39" fmla="*/ 381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5" y="26"/>
                                </a:moveTo>
                                <a:lnTo>
                                  <a:pt x="7" y="26"/>
                                </a:lnTo>
                                <a:lnTo>
                                  <a:pt x="0" y="20"/>
                                </a:lnTo>
                                <a:lnTo>
                                  <a:pt x="0" y="5"/>
                                </a:lnTo>
                                <a:lnTo>
                                  <a:pt x="7" y="0"/>
                                </a:lnTo>
                                <a:lnTo>
                                  <a:pt x="25" y="0"/>
                                </a:lnTo>
                                <a:lnTo>
                                  <a:pt x="32" y="5"/>
                                </a:lnTo>
                                <a:lnTo>
                                  <a:pt x="32" y="13"/>
                                </a:lnTo>
                                <a:lnTo>
                                  <a:pt x="32" y="20"/>
                                </a:lnTo>
                                <a:lnTo>
                                  <a:pt x="25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991173" name="Freeform 162"/>
                        <wps:cNvSpPr>
                          <a:spLocks/>
                        </wps:cNvSpPr>
                        <wps:spPr bwMode="auto">
                          <a:xfrm>
                            <a:off x="2994" y="3792"/>
                            <a:ext cx="33" cy="27"/>
                          </a:xfrm>
                          <a:custGeom>
                            <a:avLst/>
                            <a:gdLst>
                              <a:gd name="T0" fmla="+- 0 3026 2994"/>
                              <a:gd name="T1" fmla="*/ T0 w 33"/>
                              <a:gd name="T2" fmla="+- 0 3806 3793"/>
                              <a:gd name="T3" fmla="*/ 3806 h 27"/>
                              <a:gd name="T4" fmla="+- 0 3026 2994"/>
                              <a:gd name="T5" fmla="*/ T4 w 33"/>
                              <a:gd name="T6" fmla="+- 0 3798 3793"/>
                              <a:gd name="T7" fmla="*/ 3798 h 27"/>
                              <a:gd name="T8" fmla="+- 0 3019 2994"/>
                              <a:gd name="T9" fmla="*/ T8 w 33"/>
                              <a:gd name="T10" fmla="+- 0 3793 3793"/>
                              <a:gd name="T11" fmla="*/ 3793 h 27"/>
                              <a:gd name="T12" fmla="+- 0 3010 2994"/>
                              <a:gd name="T13" fmla="*/ T12 w 33"/>
                              <a:gd name="T14" fmla="+- 0 3793 3793"/>
                              <a:gd name="T15" fmla="*/ 3793 h 27"/>
                              <a:gd name="T16" fmla="+- 0 3001 2994"/>
                              <a:gd name="T17" fmla="*/ T16 w 33"/>
                              <a:gd name="T18" fmla="+- 0 3793 3793"/>
                              <a:gd name="T19" fmla="*/ 3793 h 27"/>
                              <a:gd name="T20" fmla="+- 0 2994 2994"/>
                              <a:gd name="T21" fmla="*/ T20 w 33"/>
                              <a:gd name="T22" fmla="+- 0 3798 3793"/>
                              <a:gd name="T23" fmla="*/ 3798 h 27"/>
                              <a:gd name="T24" fmla="+- 0 2994 2994"/>
                              <a:gd name="T25" fmla="*/ T24 w 33"/>
                              <a:gd name="T26" fmla="+- 0 3806 3793"/>
                              <a:gd name="T27" fmla="*/ 3806 h 27"/>
                              <a:gd name="T28" fmla="+- 0 2994 2994"/>
                              <a:gd name="T29" fmla="*/ T28 w 33"/>
                              <a:gd name="T30" fmla="+- 0 3813 3793"/>
                              <a:gd name="T31" fmla="*/ 3813 h 27"/>
                              <a:gd name="T32" fmla="+- 0 3001 2994"/>
                              <a:gd name="T33" fmla="*/ T32 w 33"/>
                              <a:gd name="T34" fmla="+- 0 3819 3793"/>
                              <a:gd name="T35" fmla="*/ 3819 h 27"/>
                              <a:gd name="T36" fmla="+- 0 3010 2994"/>
                              <a:gd name="T37" fmla="*/ T36 w 33"/>
                              <a:gd name="T38" fmla="+- 0 3819 3793"/>
                              <a:gd name="T39" fmla="*/ 3819 h 27"/>
                              <a:gd name="T40" fmla="+- 0 3019 2994"/>
                              <a:gd name="T41" fmla="*/ T40 w 33"/>
                              <a:gd name="T42" fmla="+- 0 3819 3793"/>
                              <a:gd name="T43" fmla="*/ 3819 h 27"/>
                              <a:gd name="T44" fmla="+- 0 3026 2994"/>
                              <a:gd name="T45" fmla="*/ T44 w 33"/>
                              <a:gd name="T46" fmla="+- 0 3813 3793"/>
                              <a:gd name="T47" fmla="*/ 3813 h 27"/>
                              <a:gd name="T48" fmla="+- 0 3026 2994"/>
                              <a:gd name="T49" fmla="*/ T48 w 33"/>
                              <a:gd name="T50" fmla="+- 0 3806 3793"/>
                              <a:gd name="T51" fmla="*/ 3806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32" y="13"/>
                                </a:moveTo>
                                <a:lnTo>
                                  <a:pt x="32" y="5"/>
                                </a:lnTo>
                                <a:lnTo>
                                  <a:pt x="25" y="0"/>
                                </a:lnTo>
                                <a:lnTo>
                                  <a:pt x="16" y="0"/>
                                </a:lnTo>
                                <a:lnTo>
                                  <a:pt x="7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3"/>
                                </a:lnTo>
                                <a:lnTo>
                                  <a:pt x="0" y="20"/>
                                </a:lnTo>
                                <a:lnTo>
                                  <a:pt x="7" y="26"/>
                                </a:lnTo>
                                <a:lnTo>
                                  <a:pt x="16" y="26"/>
                                </a:lnTo>
                                <a:lnTo>
                                  <a:pt x="25" y="26"/>
                                </a:lnTo>
                                <a:lnTo>
                                  <a:pt x="32" y="20"/>
                                </a:lnTo>
                                <a:lnTo>
                                  <a:pt x="32" y="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0516550" name="Freeform 163"/>
                        <wps:cNvSpPr>
                          <a:spLocks/>
                        </wps:cNvSpPr>
                        <wps:spPr bwMode="auto">
                          <a:xfrm>
                            <a:off x="3004" y="3798"/>
                            <a:ext cx="13" cy="13"/>
                          </a:xfrm>
                          <a:custGeom>
                            <a:avLst/>
                            <a:gdLst>
                              <a:gd name="T0" fmla="+- 0 3013 3004"/>
                              <a:gd name="T1" fmla="*/ T0 w 13"/>
                              <a:gd name="T2" fmla="+- 0 3811 3799"/>
                              <a:gd name="T3" fmla="*/ 3811 h 13"/>
                              <a:gd name="T4" fmla="+- 0 3007 3004"/>
                              <a:gd name="T5" fmla="*/ T4 w 13"/>
                              <a:gd name="T6" fmla="+- 0 3811 3799"/>
                              <a:gd name="T7" fmla="*/ 3811 h 13"/>
                              <a:gd name="T8" fmla="+- 0 3004 3004"/>
                              <a:gd name="T9" fmla="*/ T8 w 13"/>
                              <a:gd name="T10" fmla="+- 0 3808 3799"/>
                              <a:gd name="T11" fmla="*/ 3808 h 13"/>
                              <a:gd name="T12" fmla="+- 0 3004 3004"/>
                              <a:gd name="T13" fmla="*/ T12 w 13"/>
                              <a:gd name="T14" fmla="+- 0 3801 3799"/>
                              <a:gd name="T15" fmla="*/ 3801 h 13"/>
                              <a:gd name="T16" fmla="+- 0 3007 3004"/>
                              <a:gd name="T17" fmla="*/ T16 w 13"/>
                              <a:gd name="T18" fmla="+- 0 3799 3799"/>
                              <a:gd name="T19" fmla="*/ 3799 h 13"/>
                              <a:gd name="T20" fmla="+- 0 3013 3004"/>
                              <a:gd name="T21" fmla="*/ T20 w 13"/>
                              <a:gd name="T22" fmla="+- 0 3799 3799"/>
                              <a:gd name="T23" fmla="*/ 3799 h 13"/>
                              <a:gd name="T24" fmla="+- 0 3016 3004"/>
                              <a:gd name="T25" fmla="*/ T24 w 13"/>
                              <a:gd name="T26" fmla="+- 0 3801 3799"/>
                              <a:gd name="T27" fmla="*/ 3801 h 13"/>
                              <a:gd name="T28" fmla="+- 0 3016 3004"/>
                              <a:gd name="T29" fmla="*/ T28 w 13"/>
                              <a:gd name="T30" fmla="+- 0 3805 3799"/>
                              <a:gd name="T31" fmla="*/ 3805 h 13"/>
                              <a:gd name="T32" fmla="+- 0 3016 3004"/>
                              <a:gd name="T33" fmla="*/ T32 w 13"/>
                              <a:gd name="T34" fmla="+- 0 3808 3799"/>
                              <a:gd name="T35" fmla="*/ 3808 h 13"/>
                              <a:gd name="T36" fmla="+- 0 3013 3004"/>
                              <a:gd name="T37" fmla="*/ T36 w 13"/>
                              <a:gd name="T38" fmla="+- 0 3811 3799"/>
                              <a:gd name="T39" fmla="*/ 3811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9" y="12"/>
                                </a:moveTo>
                                <a:lnTo>
                                  <a:pt x="3" y="12"/>
                                </a:lnTo>
                                <a:lnTo>
                                  <a:pt x="0" y="9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9" y="0"/>
                                </a:lnTo>
                                <a:lnTo>
                                  <a:pt x="12" y="2"/>
                                </a:lnTo>
                                <a:lnTo>
                                  <a:pt x="12" y="6"/>
                                </a:lnTo>
                                <a:lnTo>
                                  <a:pt x="12" y="9"/>
                                </a:lnTo>
                                <a:lnTo>
                                  <a:pt x="9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2094202" name="Freeform 164"/>
                        <wps:cNvSpPr>
                          <a:spLocks/>
                        </wps:cNvSpPr>
                        <wps:spPr bwMode="auto">
                          <a:xfrm>
                            <a:off x="3004" y="3798"/>
                            <a:ext cx="13" cy="13"/>
                          </a:xfrm>
                          <a:custGeom>
                            <a:avLst/>
                            <a:gdLst>
                              <a:gd name="T0" fmla="+- 0 3016 3004"/>
                              <a:gd name="T1" fmla="*/ T0 w 13"/>
                              <a:gd name="T2" fmla="+- 0 3805 3799"/>
                              <a:gd name="T3" fmla="*/ 3805 h 13"/>
                              <a:gd name="T4" fmla="+- 0 3016 3004"/>
                              <a:gd name="T5" fmla="*/ T4 w 13"/>
                              <a:gd name="T6" fmla="+- 0 3801 3799"/>
                              <a:gd name="T7" fmla="*/ 3801 h 13"/>
                              <a:gd name="T8" fmla="+- 0 3013 3004"/>
                              <a:gd name="T9" fmla="*/ T8 w 13"/>
                              <a:gd name="T10" fmla="+- 0 3799 3799"/>
                              <a:gd name="T11" fmla="*/ 3799 h 13"/>
                              <a:gd name="T12" fmla="+- 0 3010 3004"/>
                              <a:gd name="T13" fmla="*/ T12 w 13"/>
                              <a:gd name="T14" fmla="+- 0 3799 3799"/>
                              <a:gd name="T15" fmla="*/ 3799 h 13"/>
                              <a:gd name="T16" fmla="+- 0 3007 3004"/>
                              <a:gd name="T17" fmla="*/ T16 w 13"/>
                              <a:gd name="T18" fmla="+- 0 3799 3799"/>
                              <a:gd name="T19" fmla="*/ 3799 h 13"/>
                              <a:gd name="T20" fmla="+- 0 3004 3004"/>
                              <a:gd name="T21" fmla="*/ T20 w 13"/>
                              <a:gd name="T22" fmla="+- 0 3801 3799"/>
                              <a:gd name="T23" fmla="*/ 3801 h 13"/>
                              <a:gd name="T24" fmla="+- 0 3004 3004"/>
                              <a:gd name="T25" fmla="*/ T24 w 13"/>
                              <a:gd name="T26" fmla="+- 0 3805 3799"/>
                              <a:gd name="T27" fmla="*/ 3805 h 13"/>
                              <a:gd name="T28" fmla="+- 0 3004 3004"/>
                              <a:gd name="T29" fmla="*/ T28 w 13"/>
                              <a:gd name="T30" fmla="+- 0 3808 3799"/>
                              <a:gd name="T31" fmla="*/ 3808 h 13"/>
                              <a:gd name="T32" fmla="+- 0 3007 3004"/>
                              <a:gd name="T33" fmla="*/ T32 w 13"/>
                              <a:gd name="T34" fmla="+- 0 3811 3799"/>
                              <a:gd name="T35" fmla="*/ 3811 h 13"/>
                              <a:gd name="T36" fmla="+- 0 3010 3004"/>
                              <a:gd name="T37" fmla="*/ T36 w 13"/>
                              <a:gd name="T38" fmla="+- 0 3811 3799"/>
                              <a:gd name="T39" fmla="*/ 3811 h 13"/>
                              <a:gd name="T40" fmla="+- 0 3013 3004"/>
                              <a:gd name="T41" fmla="*/ T40 w 13"/>
                              <a:gd name="T42" fmla="+- 0 3811 3799"/>
                              <a:gd name="T43" fmla="*/ 3811 h 13"/>
                              <a:gd name="T44" fmla="+- 0 3016 3004"/>
                              <a:gd name="T45" fmla="*/ T44 w 13"/>
                              <a:gd name="T46" fmla="+- 0 3808 3799"/>
                              <a:gd name="T47" fmla="*/ 3808 h 13"/>
                              <a:gd name="T48" fmla="+- 0 3016 3004"/>
                              <a:gd name="T49" fmla="*/ T48 w 13"/>
                              <a:gd name="T50" fmla="+- 0 3805 3799"/>
                              <a:gd name="T51" fmla="*/ 3805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2" y="6"/>
                                </a:moveTo>
                                <a:lnTo>
                                  <a:pt x="12" y="2"/>
                                </a:lnTo>
                                <a:lnTo>
                                  <a:pt x="9" y="0"/>
                                </a:lnTo>
                                <a:lnTo>
                                  <a:pt x="6" y="0"/>
                                </a:lnTo>
                                <a:lnTo>
                                  <a:pt x="3" y="0"/>
                                </a:lnTo>
                                <a:lnTo>
                                  <a:pt x="0" y="2"/>
                                </a:lnTo>
                                <a:lnTo>
                                  <a:pt x="0" y="6"/>
                                </a:lnTo>
                                <a:lnTo>
                                  <a:pt x="0" y="9"/>
                                </a:lnTo>
                                <a:lnTo>
                                  <a:pt x="3" y="12"/>
                                </a:lnTo>
                                <a:lnTo>
                                  <a:pt x="6" y="12"/>
                                </a:lnTo>
                                <a:lnTo>
                                  <a:pt x="9" y="12"/>
                                </a:lnTo>
                                <a:lnTo>
                                  <a:pt x="12" y="9"/>
                                </a:lnTo>
                                <a:lnTo>
                                  <a:pt x="12" y="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0148206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8" y="3754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387731" name="Line 166"/>
                        <wps:cNvCnPr>
                          <a:cxnSpLocks noChangeShapeType="1"/>
                        </wps:cNvCnPr>
                        <wps:spPr bwMode="auto">
                          <a:xfrm>
                            <a:off x="998" y="4403"/>
                            <a:ext cx="841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9368207" name="Line 167"/>
                        <wps:cNvCnPr>
                          <a:cxnSpLocks noChangeShapeType="1"/>
                        </wps:cNvCnPr>
                        <wps:spPr bwMode="auto">
                          <a:xfrm>
                            <a:off x="1839" y="3806"/>
                            <a:ext cx="0" cy="595"/>
                          </a:xfrm>
                          <a:prstGeom prst="line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7356719" name="Freeform 168"/>
                        <wps:cNvSpPr>
                          <a:spLocks/>
                        </wps:cNvSpPr>
                        <wps:spPr bwMode="auto">
                          <a:xfrm>
                            <a:off x="1823" y="3793"/>
                            <a:ext cx="33" cy="27"/>
                          </a:xfrm>
                          <a:custGeom>
                            <a:avLst/>
                            <a:gdLst>
                              <a:gd name="T0" fmla="+- 0 1848 1823"/>
                              <a:gd name="T1" fmla="*/ T0 w 33"/>
                              <a:gd name="T2" fmla="+- 0 3820 3794"/>
                              <a:gd name="T3" fmla="*/ 3820 h 27"/>
                              <a:gd name="T4" fmla="+- 0 1831 1823"/>
                              <a:gd name="T5" fmla="*/ T4 w 33"/>
                              <a:gd name="T6" fmla="+- 0 3820 3794"/>
                              <a:gd name="T7" fmla="*/ 3820 h 27"/>
                              <a:gd name="T8" fmla="+- 0 1823 1823"/>
                              <a:gd name="T9" fmla="*/ T8 w 33"/>
                              <a:gd name="T10" fmla="+- 0 3814 3794"/>
                              <a:gd name="T11" fmla="*/ 3814 h 27"/>
                              <a:gd name="T12" fmla="+- 0 1823 1823"/>
                              <a:gd name="T13" fmla="*/ T12 w 33"/>
                              <a:gd name="T14" fmla="+- 0 3799 3794"/>
                              <a:gd name="T15" fmla="*/ 3799 h 27"/>
                              <a:gd name="T16" fmla="+- 0 1831 1823"/>
                              <a:gd name="T17" fmla="*/ T16 w 33"/>
                              <a:gd name="T18" fmla="+- 0 3794 3794"/>
                              <a:gd name="T19" fmla="*/ 3794 h 27"/>
                              <a:gd name="T20" fmla="+- 0 1848 1823"/>
                              <a:gd name="T21" fmla="*/ T20 w 33"/>
                              <a:gd name="T22" fmla="+- 0 3794 3794"/>
                              <a:gd name="T23" fmla="*/ 3794 h 27"/>
                              <a:gd name="T24" fmla="+- 0 1855 1823"/>
                              <a:gd name="T25" fmla="*/ T24 w 33"/>
                              <a:gd name="T26" fmla="+- 0 3799 3794"/>
                              <a:gd name="T27" fmla="*/ 3799 h 27"/>
                              <a:gd name="T28" fmla="+- 0 1855 1823"/>
                              <a:gd name="T29" fmla="*/ T28 w 33"/>
                              <a:gd name="T30" fmla="+- 0 3807 3794"/>
                              <a:gd name="T31" fmla="*/ 3807 h 27"/>
                              <a:gd name="T32" fmla="+- 0 1855 1823"/>
                              <a:gd name="T33" fmla="*/ T32 w 33"/>
                              <a:gd name="T34" fmla="+- 0 3814 3794"/>
                              <a:gd name="T35" fmla="*/ 3814 h 27"/>
                              <a:gd name="T36" fmla="+- 0 1848 1823"/>
                              <a:gd name="T37" fmla="*/ T36 w 33"/>
                              <a:gd name="T38" fmla="+- 0 3820 3794"/>
                              <a:gd name="T39" fmla="*/ 3820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5" y="26"/>
                                </a:moveTo>
                                <a:lnTo>
                                  <a:pt x="8" y="26"/>
                                </a:lnTo>
                                <a:lnTo>
                                  <a:pt x="0" y="20"/>
                                </a:lnTo>
                                <a:lnTo>
                                  <a:pt x="0" y="5"/>
                                </a:lnTo>
                                <a:lnTo>
                                  <a:pt x="8" y="0"/>
                                </a:lnTo>
                                <a:lnTo>
                                  <a:pt x="25" y="0"/>
                                </a:lnTo>
                                <a:lnTo>
                                  <a:pt x="32" y="5"/>
                                </a:lnTo>
                                <a:lnTo>
                                  <a:pt x="32" y="13"/>
                                </a:lnTo>
                                <a:lnTo>
                                  <a:pt x="32" y="20"/>
                                </a:lnTo>
                                <a:lnTo>
                                  <a:pt x="25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9703990" name="Freeform 169"/>
                        <wps:cNvSpPr>
                          <a:spLocks/>
                        </wps:cNvSpPr>
                        <wps:spPr bwMode="auto">
                          <a:xfrm>
                            <a:off x="1823" y="3793"/>
                            <a:ext cx="33" cy="27"/>
                          </a:xfrm>
                          <a:custGeom>
                            <a:avLst/>
                            <a:gdLst>
                              <a:gd name="T0" fmla="+- 0 1855 1823"/>
                              <a:gd name="T1" fmla="*/ T0 w 33"/>
                              <a:gd name="T2" fmla="+- 0 3807 3794"/>
                              <a:gd name="T3" fmla="*/ 3807 h 27"/>
                              <a:gd name="T4" fmla="+- 0 1855 1823"/>
                              <a:gd name="T5" fmla="*/ T4 w 33"/>
                              <a:gd name="T6" fmla="+- 0 3799 3794"/>
                              <a:gd name="T7" fmla="*/ 3799 h 27"/>
                              <a:gd name="T8" fmla="+- 0 1848 1823"/>
                              <a:gd name="T9" fmla="*/ T8 w 33"/>
                              <a:gd name="T10" fmla="+- 0 3794 3794"/>
                              <a:gd name="T11" fmla="*/ 3794 h 27"/>
                              <a:gd name="T12" fmla="+- 0 1839 1823"/>
                              <a:gd name="T13" fmla="*/ T12 w 33"/>
                              <a:gd name="T14" fmla="+- 0 3794 3794"/>
                              <a:gd name="T15" fmla="*/ 3794 h 27"/>
                              <a:gd name="T16" fmla="+- 0 1831 1823"/>
                              <a:gd name="T17" fmla="*/ T16 w 33"/>
                              <a:gd name="T18" fmla="+- 0 3794 3794"/>
                              <a:gd name="T19" fmla="*/ 3794 h 27"/>
                              <a:gd name="T20" fmla="+- 0 1823 1823"/>
                              <a:gd name="T21" fmla="*/ T20 w 33"/>
                              <a:gd name="T22" fmla="+- 0 3799 3794"/>
                              <a:gd name="T23" fmla="*/ 3799 h 27"/>
                              <a:gd name="T24" fmla="+- 0 1823 1823"/>
                              <a:gd name="T25" fmla="*/ T24 w 33"/>
                              <a:gd name="T26" fmla="+- 0 3807 3794"/>
                              <a:gd name="T27" fmla="*/ 3807 h 27"/>
                              <a:gd name="T28" fmla="+- 0 1823 1823"/>
                              <a:gd name="T29" fmla="*/ T28 w 33"/>
                              <a:gd name="T30" fmla="+- 0 3814 3794"/>
                              <a:gd name="T31" fmla="*/ 3814 h 27"/>
                              <a:gd name="T32" fmla="+- 0 1831 1823"/>
                              <a:gd name="T33" fmla="*/ T32 w 33"/>
                              <a:gd name="T34" fmla="+- 0 3820 3794"/>
                              <a:gd name="T35" fmla="*/ 3820 h 27"/>
                              <a:gd name="T36" fmla="+- 0 1839 1823"/>
                              <a:gd name="T37" fmla="*/ T36 w 33"/>
                              <a:gd name="T38" fmla="+- 0 3820 3794"/>
                              <a:gd name="T39" fmla="*/ 3820 h 27"/>
                              <a:gd name="T40" fmla="+- 0 1848 1823"/>
                              <a:gd name="T41" fmla="*/ T40 w 33"/>
                              <a:gd name="T42" fmla="+- 0 3820 3794"/>
                              <a:gd name="T43" fmla="*/ 3820 h 27"/>
                              <a:gd name="T44" fmla="+- 0 1855 1823"/>
                              <a:gd name="T45" fmla="*/ T44 w 33"/>
                              <a:gd name="T46" fmla="+- 0 3814 3794"/>
                              <a:gd name="T47" fmla="*/ 3814 h 27"/>
                              <a:gd name="T48" fmla="+- 0 1855 1823"/>
                              <a:gd name="T49" fmla="*/ T48 w 33"/>
                              <a:gd name="T50" fmla="+- 0 3807 3794"/>
                              <a:gd name="T51" fmla="*/ 3807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32" y="13"/>
                                </a:moveTo>
                                <a:lnTo>
                                  <a:pt x="32" y="5"/>
                                </a:lnTo>
                                <a:lnTo>
                                  <a:pt x="25" y="0"/>
                                </a:lnTo>
                                <a:lnTo>
                                  <a:pt x="16" y="0"/>
                                </a:lnTo>
                                <a:lnTo>
                                  <a:pt x="8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3"/>
                                </a:lnTo>
                                <a:lnTo>
                                  <a:pt x="0" y="20"/>
                                </a:lnTo>
                                <a:lnTo>
                                  <a:pt x="8" y="26"/>
                                </a:lnTo>
                                <a:lnTo>
                                  <a:pt x="16" y="26"/>
                                </a:lnTo>
                                <a:lnTo>
                                  <a:pt x="25" y="26"/>
                                </a:lnTo>
                                <a:lnTo>
                                  <a:pt x="32" y="20"/>
                                </a:lnTo>
                                <a:lnTo>
                                  <a:pt x="32" y="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767239" name="Freeform 170"/>
                        <wps:cNvSpPr>
                          <a:spLocks/>
                        </wps:cNvSpPr>
                        <wps:spPr bwMode="auto">
                          <a:xfrm>
                            <a:off x="1833" y="3799"/>
                            <a:ext cx="13" cy="13"/>
                          </a:xfrm>
                          <a:custGeom>
                            <a:avLst/>
                            <a:gdLst>
                              <a:gd name="T0" fmla="+- 0 1843 1833"/>
                              <a:gd name="T1" fmla="*/ T0 w 13"/>
                              <a:gd name="T2" fmla="+- 0 3812 3800"/>
                              <a:gd name="T3" fmla="*/ 3812 h 13"/>
                              <a:gd name="T4" fmla="+- 0 1836 1833"/>
                              <a:gd name="T5" fmla="*/ T4 w 13"/>
                              <a:gd name="T6" fmla="+- 0 3812 3800"/>
                              <a:gd name="T7" fmla="*/ 3812 h 13"/>
                              <a:gd name="T8" fmla="+- 0 1833 1833"/>
                              <a:gd name="T9" fmla="*/ T8 w 13"/>
                              <a:gd name="T10" fmla="+- 0 3809 3800"/>
                              <a:gd name="T11" fmla="*/ 3809 h 13"/>
                              <a:gd name="T12" fmla="+- 0 1833 1833"/>
                              <a:gd name="T13" fmla="*/ T12 w 13"/>
                              <a:gd name="T14" fmla="+- 0 3802 3800"/>
                              <a:gd name="T15" fmla="*/ 3802 h 13"/>
                              <a:gd name="T16" fmla="+- 0 1836 1833"/>
                              <a:gd name="T17" fmla="*/ T16 w 13"/>
                              <a:gd name="T18" fmla="+- 0 3800 3800"/>
                              <a:gd name="T19" fmla="*/ 3800 h 13"/>
                              <a:gd name="T20" fmla="+- 0 1843 1833"/>
                              <a:gd name="T21" fmla="*/ T20 w 13"/>
                              <a:gd name="T22" fmla="+- 0 3800 3800"/>
                              <a:gd name="T23" fmla="*/ 3800 h 13"/>
                              <a:gd name="T24" fmla="+- 0 1845 1833"/>
                              <a:gd name="T25" fmla="*/ T24 w 13"/>
                              <a:gd name="T26" fmla="+- 0 3802 3800"/>
                              <a:gd name="T27" fmla="*/ 3802 h 13"/>
                              <a:gd name="T28" fmla="+- 0 1845 1833"/>
                              <a:gd name="T29" fmla="*/ T28 w 13"/>
                              <a:gd name="T30" fmla="+- 0 3806 3800"/>
                              <a:gd name="T31" fmla="*/ 3806 h 13"/>
                              <a:gd name="T32" fmla="+- 0 1845 1833"/>
                              <a:gd name="T33" fmla="*/ T32 w 13"/>
                              <a:gd name="T34" fmla="+- 0 3809 3800"/>
                              <a:gd name="T35" fmla="*/ 3809 h 13"/>
                              <a:gd name="T36" fmla="+- 0 1843 1833"/>
                              <a:gd name="T37" fmla="*/ T36 w 13"/>
                              <a:gd name="T38" fmla="+- 0 3812 3800"/>
                              <a:gd name="T39" fmla="*/ 3812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0" y="12"/>
                                </a:moveTo>
                                <a:lnTo>
                                  <a:pt x="3" y="12"/>
                                </a:lnTo>
                                <a:lnTo>
                                  <a:pt x="0" y="9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10" y="0"/>
                                </a:lnTo>
                                <a:lnTo>
                                  <a:pt x="12" y="2"/>
                                </a:lnTo>
                                <a:lnTo>
                                  <a:pt x="12" y="6"/>
                                </a:lnTo>
                                <a:lnTo>
                                  <a:pt x="12" y="9"/>
                                </a:lnTo>
                                <a:lnTo>
                                  <a:pt x="1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3310378" name="Freeform 171"/>
                        <wps:cNvSpPr>
                          <a:spLocks/>
                        </wps:cNvSpPr>
                        <wps:spPr bwMode="auto">
                          <a:xfrm>
                            <a:off x="1833" y="3799"/>
                            <a:ext cx="13" cy="13"/>
                          </a:xfrm>
                          <a:custGeom>
                            <a:avLst/>
                            <a:gdLst>
                              <a:gd name="T0" fmla="+- 0 1845 1833"/>
                              <a:gd name="T1" fmla="*/ T0 w 13"/>
                              <a:gd name="T2" fmla="+- 0 3806 3800"/>
                              <a:gd name="T3" fmla="*/ 3806 h 13"/>
                              <a:gd name="T4" fmla="+- 0 1845 1833"/>
                              <a:gd name="T5" fmla="*/ T4 w 13"/>
                              <a:gd name="T6" fmla="+- 0 3802 3800"/>
                              <a:gd name="T7" fmla="*/ 3802 h 13"/>
                              <a:gd name="T8" fmla="+- 0 1843 1833"/>
                              <a:gd name="T9" fmla="*/ T8 w 13"/>
                              <a:gd name="T10" fmla="+- 0 3800 3800"/>
                              <a:gd name="T11" fmla="*/ 3800 h 13"/>
                              <a:gd name="T12" fmla="+- 0 1839 1833"/>
                              <a:gd name="T13" fmla="*/ T12 w 13"/>
                              <a:gd name="T14" fmla="+- 0 3800 3800"/>
                              <a:gd name="T15" fmla="*/ 3800 h 13"/>
                              <a:gd name="T16" fmla="+- 0 1836 1833"/>
                              <a:gd name="T17" fmla="*/ T16 w 13"/>
                              <a:gd name="T18" fmla="+- 0 3800 3800"/>
                              <a:gd name="T19" fmla="*/ 3800 h 13"/>
                              <a:gd name="T20" fmla="+- 0 1833 1833"/>
                              <a:gd name="T21" fmla="*/ T20 w 13"/>
                              <a:gd name="T22" fmla="+- 0 3802 3800"/>
                              <a:gd name="T23" fmla="*/ 3802 h 13"/>
                              <a:gd name="T24" fmla="+- 0 1833 1833"/>
                              <a:gd name="T25" fmla="*/ T24 w 13"/>
                              <a:gd name="T26" fmla="+- 0 3806 3800"/>
                              <a:gd name="T27" fmla="*/ 3806 h 13"/>
                              <a:gd name="T28" fmla="+- 0 1833 1833"/>
                              <a:gd name="T29" fmla="*/ T28 w 13"/>
                              <a:gd name="T30" fmla="+- 0 3809 3800"/>
                              <a:gd name="T31" fmla="*/ 3809 h 13"/>
                              <a:gd name="T32" fmla="+- 0 1836 1833"/>
                              <a:gd name="T33" fmla="*/ T32 w 13"/>
                              <a:gd name="T34" fmla="+- 0 3812 3800"/>
                              <a:gd name="T35" fmla="*/ 3812 h 13"/>
                              <a:gd name="T36" fmla="+- 0 1839 1833"/>
                              <a:gd name="T37" fmla="*/ T36 w 13"/>
                              <a:gd name="T38" fmla="+- 0 3812 3800"/>
                              <a:gd name="T39" fmla="*/ 3812 h 13"/>
                              <a:gd name="T40" fmla="+- 0 1843 1833"/>
                              <a:gd name="T41" fmla="*/ T40 w 13"/>
                              <a:gd name="T42" fmla="+- 0 3812 3800"/>
                              <a:gd name="T43" fmla="*/ 3812 h 13"/>
                              <a:gd name="T44" fmla="+- 0 1845 1833"/>
                              <a:gd name="T45" fmla="*/ T44 w 13"/>
                              <a:gd name="T46" fmla="+- 0 3809 3800"/>
                              <a:gd name="T47" fmla="*/ 3809 h 13"/>
                              <a:gd name="T48" fmla="+- 0 1845 1833"/>
                              <a:gd name="T49" fmla="*/ T48 w 13"/>
                              <a:gd name="T50" fmla="+- 0 3806 3800"/>
                              <a:gd name="T51" fmla="*/ 3806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2" y="6"/>
                                </a:moveTo>
                                <a:lnTo>
                                  <a:pt x="12" y="2"/>
                                </a:lnTo>
                                <a:lnTo>
                                  <a:pt x="10" y="0"/>
                                </a:lnTo>
                                <a:lnTo>
                                  <a:pt x="6" y="0"/>
                                </a:lnTo>
                                <a:lnTo>
                                  <a:pt x="3" y="0"/>
                                </a:lnTo>
                                <a:lnTo>
                                  <a:pt x="0" y="2"/>
                                </a:lnTo>
                                <a:lnTo>
                                  <a:pt x="0" y="6"/>
                                </a:lnTo>
                                <a:lnTo>
                                  <a:pt x="0" y="9"/>
                                </a:lnTo>
                                <a:lnTo>
                                  <a:pt x="3" y="12"/>
                                </a:lnTo>
                                <a:lnTo>
                                  <a:pt x="6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9"/>
                                </a:lnTo>
                                <a:lnTo>
                                  <a:pt x="12" y="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3147399" name="Line 172"/>
                        <wps:cNvCnPr>
                          <a:cxnSpLocks noChangeShapeType="1"/>
                        </wps:cNvCnPr>
                        <wps:spPr bwMode="auto">
                          <a:xfrm>
                            <a:off x="996" y="5024"/>
                            <a:ext cx="1477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9332679" name="Line 173"/>
                        <wps:cNvCnPr>
                          <a:cxnSpLocks noChangeShapeType="1"/>
                        </wps:cNvCnPr>
                        <wps:spPr bwMode="auto">
                          <a:xfrm>
                            <a:off x="2473" y="3808"/>
                            <a:ext cx="0" cy="1216"/>
                          </a:xfrm>
                          <a:prstGeom prst="line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9797736" name="Freeform 174"/>
                        <wps:cNvSpPr>
                          <a:spLocks/>
                        </wps:cNvSpPr>
                        <wps:spPr bwMode="auto">
                          <a:xfrm>
                            <a:off x="2454" y="3790"/>
                            <a:ext cx="33" cy="27"/>
                          </a:xfrm>
                          <a:custGeom>
                            <a:avLst/>
                            <a:gdLst>
                              <a:gd name="T0" fmla="+- 0 2480 2455"/>
                              <a:gd name="T1" fmla="*/ T0 w 33"/>
                              <a:gd name="T2" fmla="+- 0 3817 3791"/>
                              <a:gd name="T3" fmla="*/ 3817 h 27"/>
                              <a:gd name="T4" fmla="+- 0 2462 2455"/>
                              <a:gd name="T5" fmla="*/ T4 w 33"/>
                              <a:gd name="T6" fmla="+- 0 3817 3791"/>
                              <a:gd name="T7" fmla="*/ 3817 h 27"/>
                              <a:gd name="T8" fmla="+- 0 2455 2455"/>
                              <a:gd name="T9" fmla="*/ T8 w 33"/>
                              <a:gd name="T10" fmla="+- 0 3811 3791"/>
                              <a:gd name="T11" fmla="*/ 3811 h 27"/>
                              <a:gd name="T12" fmla="+- 0 2455 2455"/>
                              <a:gd name="T13" fmla="*/ T12 w 33"/>
                              <a:gd name="T14" fmla="+- 0 3797 3791"/>
                              <a:gd name="T15" fmla="*/ 3797 h 27"/>
                              <a:gd name="T16" fmla="+- 0 2462 2455"/>
                              <a:gd name="T17" fmla="*/ T16 w 33"/>
                              <a:gd name="T18" fmla="+- 0 3791 3791"/>
                              <a:gd name="T19" fmla="*/ 3791 h 27"/>
                              <a:gd name="T20" fmla="+- 0 2480 2455"/>
                              <a:gd name="T21" fmla="*/ T20 w 33"/>
                              <a:gd name="T22" fmla="+- 0 3791 3791"/>
                              <a:gd name="T23" fmla="*/ 3791 h 27"/>
                              <a:gd name="T24" fmla="+- 0 2487 2455"/>
                              <a:gd name="T25" fmla="*/ T24 w 33"/>
                              <a:gd name="T26" fmla="+- 0 3797 3791"/>
                              <a:gd name="T27" fmla="*/ 3797 h 27"/>
                              <a:gd name="T28" fmla="+- 0 2487 2455"/>
                              <a:gd name="T29" fmla="*/ T28 w 33"/>
                              <a:gd name="T30" fmla="+- 0 3804 3791"/>
                              <a:gd name="T31" fmla="*/ 3804 h 27"/>
                              <a:gd name="T32" fmla="+- 0 2487 2455"/>
                              <a:gd name="T33" fmla="*/ T32 w 33"/>
                              <a:gd name="T34" fmla="+- 0 3811 3791"/>
                              <a:gd name="T35" fmla="*/ 3811 h 27"/>
                              <a:gd name="T36" fmla="+- 0 2480 2455"/>
                              <a:gd name="T37" fmla="*/ T36 w 33"/>
                              <a:gd name="T38" fmla="+- 0 3817 3791"/>
                              <a:gd name="T39" fmla="*/ 3817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5" y="26"/>
                                </a:moveTo>
                                <a:lnTo>
                                  <a:pt x="7" y="26"/>
                                </a:lnTo>
                                <a:lnTo>
                                  <a:pt x="0" y="20"/>
                                </a:lnTo>
                                <a:lnTo>
                                  <a:pt x="0" y="6"/>
                                </a:lnTo>
                                <a:lnTo>
                                  <a:pt x="7" y="0"/>
                                </a:lnTo>
                                <a:lnTo>
                                  <a:pt x="25" y="0"/>
                                </a:lnTo>
                                <a:lnTo>
                                  <a:pt x="32" y="6"/>
                                </a:lnTo>
                                <a:lnTo>
                                  <a:pt x="32" y="13"/>
                                </a:lnTo>
                                <a:lnTo>
                                  <a:pt x="32" y="20"/>
                                </a:lnTo>
                                <a:lnTo>
                                  <a:pt x="25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147204" name="Freeform 175"/>
                        <wps:cNvSpPr>
                          <a:spLocks/>
                        </wps:cNvSpPr>
                        <wps:spPr bwMode="auto">
                          <a:xfrm>
                            <a:off x="2454" y="3790"/>
                            <a:ext cx="33" cy="27"/>
                          </a:xfrm>
                          <a:custGeom>
                            <a:avLst/>
                            <a:gdLst>
                              <a:gd name="T0" fmla="+- 0 2487 2455"/>
                              <a:gd name="T1" fmla="*/ T0 w 33"/>
                              <a:gd name="T2" fmla="+- 0 3804 3791"/>
                              <a:gd name="T3" fmla="*/ 3804 h 27"/>
                              <a:gd name="T4" fmla="+- 0 2487 2455"/>
                              <a:gd name="T5" fmla="*/ T4 w 33"/>
                              <a:gd name="T6" fmla="+- 0 3797 3791"/>
                              <a:gd name="T7" fmla="*/ 3797 h 27"/>
                              <a:gd name="T8" fmla="+- 0 2480 2455"/>
                              <a:gd name="T9" fmla="*/ T8 w 33"/>
                              <a:gd name="T10" fmla="+- 0 3791 3791"/>
                              <a:gd name="T11" fmla="*/ 3791 h 27"/>
                              <a:gd name="T12" fmla="+- 0 2471 2455"/>
                              <a:gd name="T13" fmla="*/ T12 w 33"/>
                              <a:gd name="T14" fmla="+- 0 3791 3791"/>
                              <a:gd name="T15" fmla="*/ 3791 h 27"/>
                              <a:gd name="T16" fmla="+- 0 2462 2455"/>
                              <a:gd name="T17" fmla="*/ T16 w 33"/>
                              <a:gd name="T18" fmla="+- 0 3791 3791"/>
                              <a:gd name="T19" fmla="*/ 3791 h 27"/>
                              <a:gd name="T20" fmla="+- 0 2455 2455"/>
                              <a:gd name="T21" fmla="*/ T20 w 33"/>
                              <a:gd name="T22" fmla="+- 0 3797 3791"/>
                              <a:gd name="T23" fmla="*/ 3797 h 27"/>
                              <a:gd name="T24" fmla="+- 0 2455 2455"/>
                              <a:gd name="T25" fmla="*/ T24 w 33"/>
                              <a:gd name="T26" fmla="+- 0 3804 3791"/>
                              <a:gd name="T27" fmla="*/ 3804 h 27"/>
                              <a:gd name="T28" fmla="+- 0 2455 2455"/>
                              <a:gd name="T29" fmla="*/ T28 w 33"/>
                              <a:gd name="T30" fmla="+- 0 3811 3791"/>
                              <a:gd name="T31" fmla="*/ 3811 h 27"/>
                              <a:gd name="T32" fmla="+- 0 2462 2455"/>
                              <a:gd name="T33" fmla="*/ T32 w 33"/>
                              <a:gd name="T34" fmla="+- 0 3817 3791"/>
                              <a:gd name="T35" fmla="*/ 3817 h 27"/>
                              <a:gd name="T36" fmla="+- 0 2471 2455"/>
                              <a:gd name="T37" fmla="*/ T36 w 33"/>
                              <a:gd name="T38" fmla="+- 0 3817 3791"/>
                              <a:gd name="T39" fmla="*/ 3817 h 27"/>
                              <a:gd name="T40" fmla="+- 0 2480 2455"/>
                              <a:gd name="T41" fmla="*/ T40 w 33"/>
                              <a:gd name="T42" fmla="+- 0 3817 3791"/>
                              <a:gd name="T43" fmla="*/ 3817 h 27"/>
                              <a:gd name="T44" fmla="+- 0 2487 2455"/>
                              <a:gd name="T45" fmla="*/ T44 w 33"/>
                              <a:gd name="T46" fmla="+- 0 3811 3791"/>
                              <a:gd name="T47" fmla="*/ 3811 h 27"/>
                              <a:gd name="T48" fmla="+- 0 2487 2455"/>
                              <a:gd name="T49" fmla="*/ T48 w 33"/>
                              <a:gd name="T50" fmla="+- 0 3804 3791"/>
                              <a:gd name="T51" fmla="*/ 3804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32" y="13"/>
                                </a:moveTo>
                                <a:lnTo>
                                  <a:pt x="32" y="6"/>
                                </a:lnTo>
                                <a:lnTo>
                                  <a:pt x="25" y="0"/>
                                </a:lnTo>
                                <a:lnTo>
                                  <a:pt x="16" y="0"/>
                                </a:lnTo>
                                <a:lnTo>
                                  <a:pt x="7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3"/>
                                </a:lnTo>
                                <a:lnTo>
                                  <a:pt x="0" y="20"/>
                                </a:lnTo>
                                <a:lnTo>
                                  <a:pt x="7" y="26"/>
                                </a:lnTo>
                                <a:lnTo>
                                  <a:pt x="16" y="26"/>
                                </a:lnTo>
                                <a:lnTo>
                                  <a:pt x="25" y="26"/>
                                </a:lnTo>
                                <a:lnTo>
                                  <a:pt x="32" y="20"/>
                                </a:lnTo>
                                <a:lnTo>
                                  <a:pt x="32" y="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252788" name="Freeform 176"/>
                        <wps:cNvSpPr>
                          <a:spLocks/>
                        </wps:cNvSpPr>
                        <wps:spPr bwMode="auto">
                          <a:xfrm>
                            <a:off x="2464" y="3796"/>
                            <a:ext cx="13" cy="13"/>
                          </a:xfrm>
                          <a:custGeom>
                            <a:avLst/>
                            <a:gdLst>
                              <a:gd name="T0" fmla="+- 0 2474 2465"/>
                              <a:gd name="T1" fmla="*/ T0 w 13"/>
                              <a:gd name="T2" fmla="+- 0 3809 3797"/>
                              <a:gd name="T3" fmla="*/ 3809 h 13"/>
                              <a:gd name="T4" fmla="+- 0 2468 2465"/>
                              <a:gd name="T5" fmla="*/ T4 w 13"/>
                              <a:gd name="T6" fmla="+- 0 3809 3797"/>
                              <a:gd name="T7" fmla="*/ 3809 h 13"/>
                              <a:gd name="T8" fmla="+- 0 2465 2465"/>
                              <a:gd name="T9" fmla="*/ T8 w 13"/>
                              <a:gd name="T10" fmla="+- 0 3806 3797"/>
                              <a:gd name="T11" fmla="*/ 3806 h 13"/>
                              <a:gd name="T12" fmla="+- 0 2465 2465"/>
                              <a:gd name="T13" fmla="*/ T12 w 13"/>
                              <a:gd name="T14" fmla="+- 0 3799 3797"/>
                              <a:gd name="T15" fmla="*/ 3799 h 13"/>
                              <a:gd name="T16" fmla="+- 0 2468 2465"/>
                              <a:gd name="T17" fmla="*/ T16 w 13"/>
                              <a:gd name="T18" fmla="+- 0 3797 3797"/>
                              <a:gd name="T19" fmla="*/ 3797 h 13"/>
                              <a:gd name="T20" fmla="+- 0 2474 2465"/>
                              <a:gd name="T21" fmla="*/ T20 w 13"/>
                              <a:gd name="T22" fmla="+- 0 3797 3797"/>
                              <a:gd name="T23" fmla="*/ 3797 h 13"/>
                              <a:gd name="T24" fmla="+- 0 2477 2465"/>
                              <a:gd name="T25" fmla="*/ T24 w 13"/>
                              <a:gd name="T26" fmla="+- 0 3799 3797"/>
                              <a:gd name="T27" fmla="*/ 3799 h 13"/>
                              <a:gd name="T28" fmla="+- 0 2477 2465"/>
                              <a:gd name="T29" fmla="*/ T28 w 13"/>
                              <a:gd name="T30" fmla="+- 0 3803 3797"/>
                              <a:gd name="T31" fmla="*/ 3803 h 13"/>
                              <a:gd name="T32" fmla="+- 0 2477 2465"/>
                              <a:gd name="T33" fmla="*/ T32 w 13"/>
                              <a:gd name="T34" fmla="+- 0 3806 3797"/>
                              <a:gd name="T35" fmla="*/ 3806 h 13"/>
                              <a:gd name="T36" fmla="+- 0 2474 2465"/>
                              <a:gd name="T37" fmla="*/ T36 w 13"/>
                              <a:gd name="T38" fmla="+- 0 3809 3797"/>
                              <a:gd name="T39" fmla="*/ 3809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9" y="12"/>
                                </a:moveTo>
                                <a:lnTo>
                                  <a:pt x="3" y="12"/>
                                </a:lnTo>
                                <a:lnTo>
                                  <a:pt x="0" y="9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9" y="0"/>
                                </a:lnTo>
                                <a:lnTo>
                                  <a:pt x="12" y="2"/>
                                </a:lnTo>
                                <a:lnTo>
                                  <a:pt x="12" y="6"/>
                                </a:lnTo>
                                <a:lnTo>
                                  <a:pt x="12" y="9"/>
                                </a:lnTo>
                                <a:lnTo>
                                  <a:pt x="9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1237000" name="Freeform 177"/>
                        <wps:cNvSpPr>
                          <a:spLocks/>
                        </wps:cNvSpPr>
                        <wps:spPr bwMode="auto">
                          <a:xfrm>
                            <a:off x="2464" y="3796"/>
                            <a:ext cx="13" cy="13"/>
                          </a:xfrm>
                          <a:custGeom>
                            <a:avLst/>
                            <a:gdLst>
                              <a:gd name="T0" fmla="+- 0 2477 2465"/>
                              <a:gd name="T1" fmla="*/ T0 w 13"/>
                              <a:gd name="T2" fmla="+- 0 3803 3797"/>
                              <a:gd name="T3" fmla="*/ 3803 h 13"/>
                              <a:gd name="T4" fmla="+- 0 2477 2465"/>
                              <a:gd name="T5" fmla="*/ T4 w 13"/>
                              <a:gd name="T6" fmla="+- 0 3799 3797"/>
                              <a:gd name="T7" fmla="*/ 3799 h 13"/>
                              <a:gd name="T8" fmla="+- 0 2474 2465"/>
                              <a:gd name="T9" fmla="*/ T8 w 13"/>
                              <a:gd name="T10" fmla="+- 0 3797 3797"/>
                              <a:gd name="T11" fmla="*/ 3797 h 13"/>
                              <a:gd name="T12" fmla="+- 0 2471 2465"/>
                              <a:gd name="T13" fmla="*/ T12 w 13"/>
                              <a:gd name="T14" fmla="+- 0 3797 3797"/>
                              <a:gd name="T15" fmla="*/ 3797 h 13"/>
                              <a:gd name="T16" fmla="+- 0 2468 2465"/>
                              <a:gd name="T17" fmla="*/ T16 w 13"/>
                              <a:gd name="T18" fmla="+- 0 3797 3797"/>
                              <a:gd name="T19" fmla="*/ 3797 h 13"/>
                              <a:gd name="T20" fmla="+- 0 2465 2465"/>
                              <a:gd name="T21" fmla="*/ T20 w 13"/>
                              <a:gd name="T22" fmla="+- 0 3799 3797"/>
                              <a:gd name="T23" fmla="*/ 3799 h 13"/>
                              <a:gd name="T24" fmla="+- 0 2465 2465"/>
                              <a:gd name="T25" fmla="*/ T24 w 13"/>
                              <a:gd name="T26" fmla="+- 0 3803 3797"/>
                              <a:gd name="T27" fmla="*/ 3803 h 13"/>
                              <a:gd name="T28" fmla="+- 0 2465 2465"/>
                              <a:gd name="T29" fmla="*/ T28 w 13"/>
                              <a:gd name="T30" fmla="+- 0 3806 3797"/>
                              <a:gd name="T31" fmla="*/ 3806 h 13"/>
                              <a:gd name="T32" fmla="+- 0 2468 2465"/>
                              <a:gd name="T33" fmla="*/ T32 w 13"/>
                              <a:gd name="T34" fmla="+- 0 3809 3797"/>
                              <a:gd name="T35" fmla="*/ 3809 h 13"/>
                              <a:gd name="T36" fmla="+- 0 2471 2465"/>
                              <a:gd name="T37" fmla="*/ T36 w 13"/>
                              <a:gd name="T38" fmla="+- 0 3809 3797"/>
                              <a:gd name="T39" fmla="*/ 3809 h 13"/>
                              <a:gd name="T40" fmla="+- 0 2474 2465"/>
                              <a:gd name="T41" fmla="*/ T40 w 13"/>
                              <a:gd name="T42" fmla="+- 0 3809 3797"/>
                              <a:gd name="T43" fmla="*/ 3809 h 13"/>
                              <a:gd name="T44" fmla="+- 0 2477 2465"/>
                              <a:gd name="T45" fmla="*/ T44 w 13"/>
                              <a:gd name="T46" fmla="+- 0 3806 3797"/>
                              <a:gd name="T47" fmla="*/ 3806 h 13"/>
                              <a:gd name="T48" fmla="+- 0 2477 2465"/>
                              <a:gd name="T49" fmla="*/ T48 w 13"/>
                              <a:gd name="T50" fmla="+- 0 3803 3797"/>
                              <a:gd name="T51" fmla="*/ 3803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2" y="6"/>
                                </a:moveTo>
                                <a:lnTo>
                                  <a:pt x="12" y="2"/>
                                </a:lnTo>
                                <a:lnTo>
                                  <a:pt x="9" y="0"/>
                                </a:lnTo>
                                <a:lnTo>
                                  <a:pt x="6" y="0"/>
                                </a:lnTo>
                                <a:lnTo>
                                  <a:pt x="3" y="0"/>
                                </a:lnTo>
                                <a:lnTo>
                                  <a:pt x="0" y="2"/>
                                </a:lnTo>
                                <a:lnTo>
                                  <a:pt x="0" y="6"/>
                                </a:lnTo>
                                <a:lnTo>
                                  <a:pt x="0" y="9"/>
                                </a:lnTo>
                                <a:lnTo>
                                  <a:pt x="3" y="12"/>
                                </a:lnTo>
                                <a:lnTo>
                                  <a:pt x="6" y="12"/>
                                </a:lnTo>
                                <a:lnTo>
                                  <a:pt x="9" y="12"/>
                                </a:lnTo>
                                <a:lnTo>
                                  <a:pt x="12" y="9"/>
                                </a:lnTo>
                                <a:lnTo>
                                  <a:pt x="12" y="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68188" name="Line 178"/>
                        <wps:cNvCnPr>
                          <a:cxnSpLocks noChangeShapeType="1"/>
                        </wps:cNvCnPr>
                        <wps:spPr bwMode="auto">
                          <a:xfrm>
                            <a:off x="2575" y="2651"/>
                            <a:ext cx="575" cy="1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18692026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4" y="2600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6525801" name="Line 180"/>
                        <wps:cNvCnPr>
                          <a:cxnSpLocks noChangeShapeType="1"/>
                        </wps:cNvCnPr>
                        <wps:spPr bwMode="auto">
                          <a:xfrm>
                            <a:off x="3012" y="2879"/>
                            <a:ext cx="0" cy="927"/>
                          </a:xfrm>
                          <a:prstGeom prst="line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7862134" name="Line 181"/>
                        <wps:cNvCnPr>
                          <a:cxnSpLocks noChangeShapeType="1"/>
                        </wps:cNvCnPr>
                        <wps:spPr bwMode="auto">
                          <a:xfrm>
                            <a:off x="2830" y="2732"/>
                            <a:ext cx="0" cy="80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4954133" name="Line 182"/>
                        <wps:cNvCnPr>
                          <a:cxnSpLocks noChangeShapeType="1"/>
                        </wps:cNvCnPr>
                        <wps:spPr bwMode="auto">
                          <a:xfrm>
                            <a:off x="1238" y="3645"/>
                            <a:ext cx="0" cy="81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3247506" name="Line 183"/>
                        <wps:cNvCnPr>
                          <a:cxnSpLocks noChangeShapeType="1"/>
                        </wps:cNvCnPr>
                        <wps:spPr bwMode="auto">
                          <a:xfrm>
                            <a:off x="7019" y="326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0771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7127347" name="Text Box 184"/>
                        <wps:cNvSpPr txBox="1">
                          <a:spLocks noChangeArrowheads="1"/>
                        </wps:cNvSpPr>
                        <wps:spPr bwMode="auto">
                          <a:xfrm>
                            <a:off x="45" y="69"/>
                            <a:ext cx="950" cy="3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2B2548" w14:textId="77777777" w:rsidR="0060692B" w:rsidRDefault="0060692B" w:rsidP="0060692B">
                              <w:pPr>
                                <w:spacing w:line="186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ALU&amp;REG</w:t>
                              </w:r>
                              <w:r>
                                <w:rPr>
                                  <w:sz w:val="17"/>
                                </w:rPr>
                                <w:t>单元</w:t>
                              </w:r>
                            </w:p>
                            <w:p w14:paraId="0D42148D" w14:textId="77777777" w:rsidR="0060692B" w:rsidRDefault="0060692B" w:rsidP="0060692B">
                              <w:pPr>
                                <w:spacing w:before="54" w:line="153" w:lineRule="auto"/>
                                <w:ind w:left="483" w:right="210" w:firstLine="80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CN</w:t>
                              </w:r>
                              <w:r>
                                <w:rPr>
                                  <w:spacing w:val="-8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S3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S2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S1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S0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LDA</w:t>
                              </w:r>
                              <w:r>
                                <w:rPr>
                                  <w:spacing w:val="-8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LDB</w:t>
                              </w:r>
                            </w:p>
                            <w:p w14:paraId="3B1B0D16" w14:textId="77777777" w:rsidR="0060692B" w:rsidRDefault="0060692B" w:rsidP="0060692B">
                              <w:pPr>
                                <w:spacing w:line="178" w:lineRule="exact"/>
                                <w:ind w:left="314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ALU_B</w:t>
                              </w:r>
                            </w:p>
                            <w:p w14:paraId="17D1D0BF" w14:textId="77777777" w:rsidR="0060692B" w:rsidRDefault="0060692B" w:rsidP="0060692B">
                              <w:pPr>
                                <w:spacing w:before="102" w:line="165" w:lineRule="auto"/>
                                <w:ind w:left="510" w:right="99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R0_B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R1_B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R2_B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R3_B</w:t>
                              </w:r>
                            </w:p>
                            <w:p w14:paraId="6741FB5D" w14:textId="77777777" w:rsidR="0060692B" w:rsidRDefault="0060692B" w:rsidP="0060692B">
                              <w:pPr>
                                <w:spacing w:before="89" w:line="165" w:lineRule="auto"/>
                                <w:ind w:left="510" w:right="99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LDR0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LDR1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LDR2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LDR3</w:t>
                              </w:r>
                            </w:p>
                            <w:p w14:paraId="6954FFAA" w14:textId="77777777" w:rsidR="0060692B" w:rsidRDefault="0060692B" w:rsidP="0060692B">
                              <w:pPr>
                                <w:spacing w:before="83" w:line="163" w:lineRule="auto"/>
                                <w:ind w:left="527" w:right="103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FC</w:t>
                              </w:r>
                              <w:r>
                                <w:rPr>
                                  <w:spacing w:val="-8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FZ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5441716" name="Text Box 185"/>
                        <wps:cNvSpPr txBox="1">
                          <a:spLocks noChangeArrowheads="1"/>
                        </wps:cNvSpPr>
                        <wps:spPr bwMode="auto">
                          <a:xfrm>
                            <a:off x="1441" y="52"/>
                            <a:ext cx="1052" cy="3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E117A3" w14:textId="77777777" w:rsidR="0060692B" w:rsidRDefault="0060692B" w:rsidP="0060692B">
                              <w:pPr>
                                <w:spacing w:line="193" w:lineRule="exact"/>
                                <w:ind w:left="185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w w:val="95"/>
                                  <w:sz w:val="17"/>
                                </w:rPr>
                                <w:t>控制器单元</w:t>
                              </w:r>
                            </w:p>
                            <w:p w14:paraId="6254C438" w14:textId="77777777" w:rsidR="0060692B" w:rsidRDefault="0060692B" w:rsidP="0060692B">
                              <w:pPr>
                                <w:spacing w:before="64" w:line="153" w:lineRule="auto"/>
                                <w:ind w:left="88" w:right="689" w:hanging="3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CN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S3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S2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S1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S0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LDA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LDB</w:t>
                              </w:r>
                            </w:p>
                            <w:p w14:paraId="68F889DC" w14:textId="77777777" w:rsidR="0060692B" w:rsidRDefault="0060692B" w:rsidP="0060692B">
                              <w:pPr>
                                <w:spacing w:line="178" w:lineRule="exact"/>
                                <w:ind w:left="88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ALU_B</w:t>
                              </w:r>
                            </w:p>
                            <w:p w14:paraId="21CD9DE2" w14:textId="77777777" w:rsidR="0060692B" w:rsidRDefault="0060692B" w:rsidP="0060692B">
                              <w:pPr>
                                <w:spacing w:before="103" w:line="165" w:lineRule="auto"/>
                                <w:ind w:right="71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R0_B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R1_B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R2_B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R3_B</w:t>
                              </w:r>
                            </w:p>
                            <w:p w14:paraId="682E9C39" w14:textId="77777777" w:rsidR="0060692B" w:rsidRDefault="0060692B" w:rsidP="0060692B">
                              <w:pPr>
                                <w:spacing w:before="88" w:line="165" w:lineRule="auto"/>
                                <w:ind w:left="4" w:right="707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LDR0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LDR1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LDR2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LDR3</w:t>
                              </w:r>
                            </w:p>
                            <w:p w14:paraId="5F2C2E97" w14:textId="77777777" w:rsidR="0060692B" w:rsidRDefault="0060692B" w:rsidP="0060692B">
                              <w:pPr>
                                <w:spacing w:before="79" w:line="163" w:lineRule="auto"/>
                                <w:ind w:right="86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FC</w:t>
                              </w:r>
                              <w:r>
                                <w:rPr>
                                  <w:spacing w:val="-8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FZ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558013" name="Text Box 186"/>
                        <wps:cNvSpPr txBox="1">
                          <a:spLocks noChangeArrowheads="1"/>
                        </wps:cNvSpPr>
                        <wps:spPr bwMode="auto">
                          <a:xfrm>
                            <a:off x="4842" y="128"/>
                            <a:ext cx="190" cy="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0448AC" w14:textId="77777777" w:rsidR="0060692B" w:rsidRDefault="0060692B" w:rsidP="0060692B">
                              <w:pPr>
                                <w:spacing w:before="25" w:line="165" w:lineRule="auto"/>
                                <w:ind w:right="18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T1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T2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T3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T4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94235862" name="Text Box 187"/>
                        <wps:cNvSpPr txBox="1">
                          <a:spLocks noChangeArrowheads="1"/>
                        </wps:cNvSpPr>
                        <wps:spPr bwMode="auto">
                          <a:xfrm>
                            <a:off x="2208" y="710"/>
                            <a:ext cx="274" cy="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64C4F3" w14:textId="77777777" w:rsidR="0060692B" w:rsidRDefault="0060692B" w:rsidP="0060692B">
                              <w:pPr>
                                <w:spacing w:before="28" w:line="160" w:lineRule="auto"/>
                                <w:ind w:right="18" w:firstLine="8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WR</w:t>
                              </w:r>
                              <w:r>
                                <w:rPr>
                                  <w:spacing w:val="-8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RD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IOM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9396277" name="Text Box 188"/>
                        <wps:cNvSpPr txBox="1">
                          <a:spLocks noChangeArrowheads="1"/>
                        </wps:cNvSpPr>
                        <wps:spPr bwMode="auto">
                          <a:xfrm>
                            <a:off x="4526" y="712"/>
                            <a:ext cx="276" cy="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E48FA4" w14:textId="77777777" w:rsidR="0060692B" w:rsidRDefault="0060692B" w:rsidP="0060692B">
                              <w:pPr>
                                <w:spacing w:before="30" w:line="158" w:lineRule="auto"/>
                                <w:ind w:left="1" w:right="18" w:hanging="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WR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RD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IOM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9239513" name="Text Box 189"/>
                        <wps:cNvSpPr txBox="1">
                          <a:spLocks noChangeArrowheads="1"/>
                        </wps:cNvSpPr>
                        <wps:spPr bwMode="auto">
                          <a:xfrm>
                            <a:off x="2126" y="1676"/>
                            <a:ext cx="472" cy="1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677FF6" w14:textId="77777777" w:rsidR="0060692B" w:rsidRDefault="0060692B" w:rsidP="0060692B">
                              <w:pPr>
                                <w:spacing w:before="26" w:line="168" w:lineRule="auto"/>
                                <w:ind w:left="113" w:right="-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LDPC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LOAD</w:t>
                              </w:r>
                            </w:p>
                            <w:p w14:paraId="08A4E41A" w14:textId="77777777" w:rsidR="0060692B" w:rsidRDefault="0060692B" w:rsidP="0060692B">
                              <w:pPr>
                                <w:spacing w:before="122" w:line="177" w:lineRule="auto"/>
                                <w:ind w:right="131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PC_B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LDAR</w:t>
                              </w:r>
                            </w:p>
                            <w:p w14:paraId="38CF63DB" w14:textId="77777777" w:rsidR="0060692B" w:rsidRDefault="0060692B" w:rsidP="0060692B">
                              <w:pPr>
                                <w:spacing w:before="56"/>
                                <w:ind w:right="131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I7</w:t>
                              </w:r>
                            </w:p>
                            <w:p w14:paraId="07369B0F" w14:textId="77777777" w:rsidR="0060692B" w:rsidRDefault="0060692B" w:rsidP="0060692B">
                              <w:pPr>
                                <w:spacing w:before="67" w:line="194" w:lineRule="exact"/>
                                <w:ind w:right="129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I0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809707" name="Text Box 190"/>
                        <wps:cNvSpPr txBox="1">
                          <a:spLocks noChangeArrowheads="1"/>
                        </wps:cNvSpPr>
                        <wps:spPr bwMode="auto">
                          <a:xfrm>
                            <a:off x="3342" y="1381"/>
                            <a:ext cx="686" cy="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74166" w14:textId="77777777" w:rsidR="0060692B" w:rsidRDefault="0060692B" w:rsidP="0060692B">
                              <w:pPr>
                                <w:spacing w:line="193" w:lineRule="exact"/>
                                <w:ind w:left="73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ABI</w:t>
                              </w:r>
                              <w:r>
                                <w:rPr>
                                  <w:sz w:val="17"/>
                                </w:rPr>
                                <w:t>单元</w:t>
                              </w:r>
                            </w:p>
                            <w:p w14:paraId="46C4D3AD" w14:textId="77777777" w:rsidR="0060692B" w:rsidRDefault="0060692B" w:rsidP="0060692B">
                              <w:pPr>
                                <w:spacing w:before="116" w:line="172" w:lineRule="auto"/>
                                <w:ind w:right="326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LDPC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LOAD</w:t>
                              </w:r>
                            </w:p>
                            <w:p w14:paraId="07F963BA" w14:textId="77777777" w:rsidR="0060692B" w:rsidRDefault="0060692B" w:rsidP="0060692B">
                              <w:pPr>
                                <w:spacing w:before="120" w:line="180" w:lineRule="auto"/>
                                <w:ind w:left="96" w:right="230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PC_B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4517443" name="Text Box 191"/>
                        <wps:cNvSpPr txBox="1">
                          <a:spLocks noChangeArrowheads="1"/>
                        </wps:cNvSpPr>
                        <wps:spPr bwMode="auto">
                          <a:xfrm>
                            <a:off x="4665" y="1237"/>
                            <a:ext cx="378" cy="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737BD0" w14:textId="77777777" w:rsidR="0060692B" w:rsidRDefault="0060692B" w:rsidP="0060692B">
                              <w:pPr>
                                <w:spacing w:before="28" w:line="165" w:lineRule="auto"/>
                                <w:ind w:right="37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XMWR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XMRD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XIOW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XIOR</w:t>
                              </w:r>
                            </w:p>
                            <w:p w14:paraId="3A61989B" w14:textId="77777777" w:rsidR="0060692B" w:rsidRDefault="0060692B" w:rsidP="0060692B">
                              <w:pPr>
                                <w:spacing w:before="27" w:line="194" w:lineRule="exact"/>
                                <w:ind w:left="104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XD7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971073" name="Text Box 192"/>
                        <wps:cNvSpPr txBox="1">
                          <a:spLocks noChangeArrowheads="1"/>
                        </wps:cNvSpPr>
                        <wps:spPr bwMode="auto">
                          <a:xfrm>
                            <a:off x="7342" y="962"/>
                            <a:ext cx="704" cy="1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283512" w14:textId="77777777" w:rsidR="0060692B" w:rsidRDefault="0060692B" w:rsidP="0060692B">
                              <w:pPr>
                                <w:spacing w:line="193" w:lineRule="exact"/>
                                <w:ind w:left="9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MEM</w:t>
                              </w:r>
                              <w:r>
                                <w:rPr>
                                  <w:sz w:val="17"/>
                                </w:rPr>
                                <w:t>单元</w:t>
                              </w:r>
                            </w:p>
                            <w:p w14:paraId="1A88C750" w14:textId="77777777" w:rsidR="0060692B" w:rsidRDefault="0060692B" w:rsidP="0060692B">
                              <w:pPr>
                                <w:spacing w:before="117" w:line="163" w:lineRule="auto"/>
                                <w:ind w:left="40" w:right="389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MWR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MRD</w:t>
                              </w:r>
                            </w:p>
                            <w:p w14:paraId="0C52FE64" w14:textId="77777777" w:rsidR="0060692B" w:rsidRDefault="0060692B" w:rsidP="0060692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14:paraId="66F5E9E3" w14:textId="77777777" w:rsidR="0060692B" w:rsidRDefault="0060692B" w:rsidP="0060692B">
                              <w:pPr>
                                <w:spacing w:before="141" w:line="194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XD7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4724295" name="Text Box 193"/>
                        <wps:cNvSpPr txBox="1">
                          <a:spLocks noChangeArrowheads="1"/>
                        </wps:cNvSpPr>
                        <wps:spPr bwMode="auto">
                          <a:xfrm>
                            <a:off x="4763" y="2320"/>
                            <a:ext cx="280" cy="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1AA613" w14:textId="77777777" w:rsidR="0060692B" w:rsidRDefault="0060692B" w:rsidP="0060692B">
                              <w:pPr>
                                <w:spacing w:line="193" w:lineRule="exact"/>
                                <w:ind w:left="6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XD0</w:t>
                              </w:r>
                            </w:p>
                            <w:p w14:paraId="3061DD00" w14:textId="77777777" w:rsidR="0060692B" w:rsidRDefault="0060692B" w:rsidP="0060692B">
                              <w:pPr>
                                <w:spacing w:before="47" w:line="194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XA7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6008485" name="Text Box 194"/>
                        <wps:cNvSpPr txBox="1">
                          <a:spLocks noChangeArrowheads="1"/>
                        </wps:cNvSpPr>
                        <wps:spPr bwMode="auto">
                          <a:xfrm>
                            <a:off x="7336" y="2340"/>
                            <a:ext cx="280" cy="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82863" w14:textId="77777777" w:rsidR="0060692B" w:rsidRDefault="0060692B" w:rsidP="0060692B">
                              <w:pPr>
                                <w:spacing w:line="193" w:lineRule="exact"/>
                                <w:ind w:left="6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XD0</w:t>
                              </w:r>
                            </w:p>
                            <w:p w14:paraId="77E23135" w14:textId="77777777" w:rsidR="0060692B" w:rsidRDefault="0060692B" w:rsidP="0060692B">
                              <w:pPr>
                                <w:spacing w:before="47" w:line="194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XA7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1430765" name="Text Box 195"/>
                        <wps:cNvSpPr txBox="1">
                          <a:spLocks noChangeArrowheads="1"/>
                        </wps:cNvSpPr>
                        <wps:spPr bwMode="auto">
                          <a:xfrm>
                            <a:off x="4763" y="2961"/>
                            <a:ext cx="274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86B6E4" w14:textId="77777777" w:rsidR="0060692B" w:rsidRDefault="0060692B" w:rsidP="0060692B">
                              <w:pPr>
                                <w:spacing w:line="169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XA0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1812988" name="Text Box 196"/>
                        <wps:cNvSpPr txBox="1">
                          <a:spLocks noChangeArrowheads="1"/>
                        </wps:cNvSpPr>
                        <wps:spPr bwMode="auto">
                          <a:xfrm>
                            <a:off x="7336" y="2981"/>
                            <a:ext cx="274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230D63" w14:textId="77777777" w:rsidR="0060692B" w:rsidRDefault="0060692B" w:rsidP="0060692B">
                              <w:pPr>
                                <w:spacing w:line="169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XA0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5684851" name="Text Box 197"/>
                        <wps:cNvSpPr txBox="1">
                          <a:spLocks noChangeArrowheads="1"/>
                        </wps:cNvSpPr>
                        <wps:spPr bwMode="auto">
                          <a:xfrm>
                            <a:off x="7697" y="3166"/>
                            <a:ext cx="443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C57085" w14:textId="77777777" w:rsidR="0060692B" w:rsidRDefault="0060692B" w:rsidP="0060692B">
                              <w:pPr>
                                <w:spacing w:line="169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M_CS1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3604825" name="Text Box 198"/>
                        <wps:cNvSpPr txBox="1">
                          <a:spLocks noChangeArrowheads="1"/>
                        </wps:cNvSpPr>
                        <wps:spPr bwMode="auto">
                          <a:xfrm>
                            <a:off x="572" y="3421"/>
                            <a:ext cx="274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7A8B30" w14:textId="77777777" w:rsidR="0060692B" w:rsidRDefault="0060692B" w:rsidP="0060692B">
                              <w:pPr>
                                <w:spacing w:line="169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IN7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5937381" name="Text Box 199"/>
                        <wps:cNvSpPr txBox="1">
                          <a:spLocks noChangeArrowheads="1"/>
                        </wps:cNvSpPr>
                        <wps:spPr bwMode="auto">
                          <a:xfrm>
                            <a:off x="3445" y="3421"/>
                            <a:ext cx="190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3A876E" w14:textId="77777777" w:rsidR="0060692B" w:rsidRDefault="0060692B" w:rsidP="0060692B">
                              <w:pPr>
                                <w:spacing w:line="169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D7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5139701" name="Text Box 200"/>
                        <wps:cNvSpPr txBox="1">
                          <a:spLocks noChangeArrowheads="1"/>
                        </wps:cNvSpPr>
                        <wps:spPr bwMode="auto">
                          <a:xfrm>
                            <a:off x="4441" y="3507"/>
                            <a:ext cx="697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6A5C62" w14:textId="77777777" w:rsidR="0060692B" w:rsidRDefault="0060692B" w:rsidP="0060692B">
                              <w:pPr>
                                <w:spacing w:line="169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w w:val="95"/>
                                  <w:sz w:val="17"/>
                                </w:rPr>
                                <w:t>系统总线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8312905" name="Text Box 201"/>
                        <wps:cNvSpPr txBox="1">
                          <a:spLocks noChangeArrowheads="1"/>
                        </wps:cNvSpPr>
                        <wps:spPr bwMode="auto">
                          <a:xfrm>
                            <a:off x="572" y="3751"/>
                            <a:ext cx="424" cy="1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66D1C7" w14:textId="77777777" w:rsidR="0060692B" w:rsidRDefault="0060692B" w:rsidP="0060692B">
                              <w:pPr>
                                <w:spacing w:line="193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IN0</w:t>
                              </w:r>
                            </w:p>
                            <w:p w14:paraId="248A7F49" w14:textId="77777777" w:rsidR="0060692B" w:rsidRDefault="0060692B" w:rsidP="0060692B">
                              <w:pPr>
                                <w:spacing w:before="49" w:line="336" w:lineRule="auto"/>
                                <w:ind w:right="18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OUT7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OUT0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D7</w:t>
                              </w:r>
                            </w:p>
                            <w:p w14:paraId="7041CBA3" w14:textId="77777777" w:rsidR="0060692B" w:rsidRDefault="0060692B" w:rsidP="0060692B">
                              <w:pPr>
                                <w:spacing w:line="194" w:lineRule="exact"/>
                                <w:ind w:right="18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D0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966357" name="Text Box 202"/>
                        <wps:cNvSpPr txBox="1">
                          <a:spLocks noChangeArrowheads="1"/>
                        </wps:cNvSpPr>
                        <wps:spPr bwMode="auto">
                          <a:xfrm>
                            <a:off x="3325" y="3762"/>
                            <a:ext cx="781" cy="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2E2E4B" w14:textId="77777777" w:rsidR="0060692B" w:rsidRDefault="0060692B" w:rsidP="0060692B">
                              <w:pPr>
                                <w:spacing w:line="193" w:lineRule="exact"/>
                                <w:ind w:left="120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D0</w:t>
                              </w:r>
                            </w:p>
                            <w:p w14:paraId="31B2B350" w14:textId="77777777" w:rsidR="0060692B" w:rsidRDefault="0060692B" w:rsidP="0060692B">
                              <w:pPr>
                                <w:spacing w:before="6" w:line="194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CPU</w:t>
                              </w:r>
                              <w:r>
                                <w:rPr>
                                  <w:sz w:val="17"/>
                                </w:rPr>
                                <w:t>内总线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2944997" name="Text Box 203"/>
                        <wps:cNvSpPr txBox="1">
                          <a:spLocks noChangeArrowheads="1"/>
                        </wps:cNvSpPr>
                        <wps:spPr bwMode="auto">
                          <a:xfrm>
                            <a:off x="5622" y="3314"/>
                            <a:ext cx="528" cy="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95C327" w14:textId="77777777" w:rsidR="0060692B" w:rsidRDefault="0060692B" w:rsidP="0060692B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w w:val="95"/>
                                  <w:sz w:val="17"/>
                                </w:rPr>
                                <w:t>IN</w:t>
                              </w:r>
                              <w:r>
                                <w:rPr>
                                  <w:w w:val="95"/>
                                  <w:sz w:val="17"/>
                                </w:rPr>
                                <w:t>单元</w:t>
                              </w:r>
                            </w:p>
                            <w:p w14:paraId="1F6C86C3" w14:textId="77777777" w:rsidR="0060692B" w:rsidRDefault="0060692B" w:rsidP="0060692B">
                              <w:pPr>
                                <w:spacing w:line="207" w:lineRule="exact"/>
                                <w:ind w:right="42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IOR</w:t>
                              </w:r>
                            </w:p>
                            <w:p w14:paraId="217AA748" w14:textId="77777777" w:rsidR="0060692B" w:rsidRDefault="0060692B" w:rsidP="0060692B">
                              <w:pPr>
                                <w:spacing w:before="22" w:line="194" w:lineRule="exact"/>
                                <w:ind w:right="36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XD7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98364806" name="Text Box 204"/>
                        <wps:cNvSpPr txBox="1">
                          <a:spLocks noChangeArrowheads="1"/>
                        </wps:cNvSpPr>
                        <wps:spPr bwMode="auto">
                          <a:xfrm>
                            <a:off x="4699" y="4360"/>
                            <a:ext cx="359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7030B9" w14:textId="77777777" w:rsidR="0060692B" w:rsidRDefault="0060692B" w:rsidP="0060692B">
                              <w:pPr>
                                <w:spacing w:line="169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IOY0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9832638" name="Text Box 205"/>
                        <wps:cNvSpPr txBox="1">
                          <a:spLocks noChangeArrowheads="1"/>
                        </wps:cNvSpPr>
                        <wps:spPr bwMode="auto">
                          <a:xfrm>
                            <a:off x="5581" y="4152"/>
                            <a:ext cx="612" cy="1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0A128E" w14:textId="77777777" w:rsidR="0060692B" w:rsidRDefault="0060692B" w:rsidP="0060692B">
                              <w:pPr>
                                <w:spacing w:line="189" w:lineRule="exact"/>
                                <w:ind w:right="79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XD0</w:t>
                              </w:r>
                            </w:p>
                            <w:p w14:paraId="7D76BA68" w14:textId="77777777" w:rsidR="0060692B" w:rsidRDefault="0060692B" w:rsidP="0060692B">
                              <w:pPr>
                                <w:spacing w:line="214" w:lineRule="exact"/>
                                <w:ind w:right="158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IN_B</w:t>
                              </w:r>
                            </w:p>
                            <w:p w14:paraId="4EDA2C67" w14:textId="77777777" w:rsidR="0060692B" w:rsidRDefault="0060692B" w:rsidP="0060692B">
                              <w:pPr>
                                <w:spacing w:before="86" w:line="207" w:lineRule="exact"/>
                                <w:ind w:right="18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w w:val="95"/>
                                  <w:sz w:val="17"/>
                                </w:rPr>
                                <w:t>OUT</w:t>
                              </w:r>
                              <w:r>
                                <w:rPr>
                                  <w:w w:val="95"/>
                                  <w:sz w:val="17"/>
                                </w:rPr>
                                <w:t>单元</w:t>
                              </w:r>
                            </w:p>
                            <w:p w14:paraId="22E658BE" w14:textId="77777777" w:rsidR="0060692B" w:rsidRDefault="0060692B" w:rsidP="0060692B">
                              <w:pPr>
                                <w:spacing w:line="207" w:lineRule="exact"/>
                                <w:ind w:right="84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IOW</w:t>
                              </w:r>
                            </w:p>
                            <w:p w14:paraId="79E72505" w14:textId="77777777" w:rsidR="0060692B" w:rsidRDefault="0060692B" w:rsidP="0060692B">
                              <w:pPr>
                                <w:spacing w:before="22" w:line="194" w:lineRule="exact"/>
                                <w:ind w:right="78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XD7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6049420" name="Text Box 206"/>
                        <wps:cNvSpPr txBox="1">
                          <a:spLocks noChangeArrowheads="1"/>
                        </wps:cNvSpPr>
                        <wps:spPr bwMode="auto">
                          <a:xfrm>
                            <a:off x="4700" y="5713"/>
                            <a:ext cx="359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843345" w14:textId="77777777" w:rsidR="0060692B" w:rsidRDefault="0060692B" w:rsidP="0060692B">
                              <w:pPr>
                                <w:spacing w:line="169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IOY1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2728188" name="Text Box 207"/>
                        <wps:cNvSpPr txBox="1">
                          <a:spLocks noChangeArrowheads="1"/>
                        </wps:cNvSpPr>
                        <wps:spPr bwMode="auto">
                          <a:xfrm>
                            <a:off x="5706" y="5504"/>
                            <a:ext cx="443" cy="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AF9AAE" w14:textId="77777777" w:rsidR="0060692B" w:rsidRDefault="0060692B" w:rsidP="0060692B">
                              <w:pPr>
                                <w:spacing w:line="190" w:lineRule="exact"/>
                                <w:ind w:right="34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XD0</w:t>
                              </w:r>
                            </w:p>
                            <w:p w14:paraId="78CE0363" w14:textId="77777777" w:rsidR="0060692B" w:rsidRDefault="0060692B" w:rsidP="0060692B">
                              <w:pPr>
                                <w:spacing w:line="190" w:lineRule="exact"/>
                                <w:ind w:right="18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w w:val="95"/>
                                  <w:sz w:val="17"/>
                                </w:rPr>
                                <w:t>LED_B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0058404" name="Text Box 208"/>
                        <wps:cNvSpPr txBox="1">
                          <a:spLocks noChangeArrowheads="1"/>
                        </wps:cNvSpPr>
                        <wps:spPr bwMode="auto">
                          <a:xfrm>
                            <a:off x="5555" y="2983"/>
                            <a:ext cx="617" cy="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64E8AD" w14:textId="77777777" w:rsidR="0060692B" w:rsidRDefault="0060692B" w:rsidP="0060692B">
                              <w:pPr>
                                <w:spacing w:line="179" w:lineRule="exact"/>
                                <w:ind w:left="119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XA0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631844" name="Text Box 209"/>
                        <wps:cNvSpPr txBox="1">
                          <a:spLocks noChangeArrowheads="1"/>
                        </wps:cNvSpPr>
                        <wps:spPr bwMode="auto">
                          <a:xfrm>
                            <a:off x="5550" y="2332"/>
                            <a:ext cx="627" cy="399"/>
                          </a:xfrm>
                          <a:prstGeom prst="rect">
                            <a:avLst/>
                          </a:prstGeom>
                          <a:noFill/>
                          <a:ln w="639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43EE421" w14:textId="77777777" w:rsidR="0060692B" w:rsidRDefault="0060692B" w:rsidP="0060692B">
                              <w:pPr>
                                <w:spacing w:line="176" w:lineRule="exact"/>
                                <w:ind w:left="12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XD0</w:t>
                              </w:r>
                            </w:p>
                            <w:p w14:paraId="3BC29111" w14:textId="77777777" w:rsidR="0060692B" w:rsidRDefault="0060692B" w:rsidP="0060692B">
                              <w:pPr>
                                <w:spacing w:before="38" w:line="175" w:lineRule="exact"/>
                                <w:ind w:left="12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XA7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5012808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5550" y="1778"/>
                            <a:ext cx="627" cy="305"/>
                          </a:xfrm>
                          <a:prstGeom prst="rect">
                            <a:avLst/>
                          </a:prstGeom>
                          <a:noFill/>
                          <a:ln w="639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244132A" w14:textId="77777777" w:rsidR="0060692B" w:rsidRDefault="0060692B" w:rsidP="0060692B">
                              <w:pPr>
                                <w:spacing w:before="111" w:line="184" w:lineRule="exact"/>
                                <w:ind w:left="12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XD7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1506181" name="Text Box 211"/>
                        <wps:cNvSpPr txBox="1">
                          <a:spLocks noChangeArrowheads="1"/>
                        </wps:cNvSpPr>
                        <wps:spPr bwMode="auto">
                          <a:xfrm>
                            <a:off x="5653" y="1631"/>
                            <a:ext cx="525" cy="148"/>
                          </a:xfrm>
                          <a:prstGeom prst="rect">
                            <a:avLst/>
                          </a:prstGeom>
                          <a:noFill/>
                          <a:ln w="639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8A011DD" w14:textId="77777777" w:rsidR="0060692B" w:rsidRDefault="0060692B" w:rsidP="0060692B">
                              <w:pPr>
                                <w:spacing w:line="137" w:lineRule="exact"/>
                                <w:ind w:left="3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IOR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4961209" name="Text Box 212"/>
                        <wps:cNvSpPr txBox="1">
                          <a:spLocks noChangeArrowheads="1"/>
                        </wps:cNvSpPr>
                        <wps:spPr bwMode="auto">
                          <a:xfrm>
                            <a:off x="5653" y="1476"/>
                            <a:ext cx="525" cy="155"/>
                          </a:xfrm>
                          <a:prstGeom prst="rect">
                            <a:avLst/>
                          </a:prstGeom>
                          <a:noFill/>
                          <a:ln w="639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FDA42CC" w14:textId="77777777" w:rsidR="0060692B" w:rsidRDefault="0060692B" w:rsidP="0060692B">
                              <w:pPr>
                                <w:spacing w:line="144" w:lineRule="exact"/>
                                <w:ind w:left="3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IOW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5920225" name="Text Box 213"/>
                        <wps:cNvSpPr txBox="1">
                          <a:spLocks noChangeArrowheads="1"/>
                        </wps:cNvSpPr>
                        <wps:spPr bwMode="auto">
                          <a:xfrm>
                            <a:off x="5653" y="1332"/>
                            <a:ext cx="525" cy="144"/>
                          </a:xfrm>
                          <a:prstGeom prst="rect">
                            <a:avLst/>
                          </a:prstGeom>
                          <a:noFill/>
                          <a:ln w="639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3415B28" w14:textId="77777777" w:rsidR="0060692B" w:rsidRDefault="0060692B" w:rsidP="0060692B">
                              <w:pPr>
                                <w:spacing w:line="134" w:lineRule="exact"/>
                                <w:ind w:left="3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MRD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3683830" name="Text Box 214"/>
                        <wps:cNvSpPr txBox="1">
                          <a:spLocks noChangeArrowheads="1"/>
                        </wps:cNvSpPr>
                        <wps:spPr bwMode="auto">
                          <a:xfrm>
                            <a:off x="5550" y="803"/>
                            <a:ext cx="627" cy="530"/>
                          </a:xfrm>
                          <a:prstGeom prst="rect">
                            <a:avLst/>
                          </a:prstGeom>
                          <a:noFill/>
                          <a:ln w="639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D52FF92" w14:textId="77777777" w:rsidR="0060692B" w:rsidRDefault="0060692B" w:rsidP="0060692B">
                              <w:pPr>
                                <w:spacing w:before="46" w:line="240" w:lineRule="atLeast"/>
                                <w:ind w:left="133" w:right="50" w:hanging="77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pacing w:val="-1"/>
                                  <w:sz w:val="17"/>
                                </w:rPr>
                                <w:t>CI</w:t>
                              </w:r>
                              <w:r>
                                <w:rPr>
                                  <w:spacing w:val="-1"/>
                                  <w:sz w:val="17"/>
                                </w:rPr>
                                <w:t>单元</w:t>
                              </w:r>
                              <w:r>
                                <w:rPr>
                                  <w:sz w:val="17"/>
                                </w:rPr>
                                <w:t>MWR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2504618" name="Text Box 215"/>
                        <wps:cNvSpPr txBox="1">
                          <a:spLocks noChangeArrowheads="1"/>
                        </wps:cNvSpPr>
                        <wps:spPr bwMode="auto">
                          <a:xfrm>
                            <a:off x="7004" y="395"/>
                            <a:ext cx="359" cy="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75F425" w14:textId="77777777" w:rsidR="0060692B" w:rsidRDefault="0060692B" w:rsidP="0060692B">
                              <w:pPr>
                                <w:spacing w:line="193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CLK0</w:t>
                              </w:r>
                            </w:p>
                            <w:p w14:paraId="3E2429F3" w14:textId="77777777" w:rsidR="0060692B" w:rsidRDefault="0060692B" w:rsidP="0060692B">
                              <w:pPr>
                                <w:spacing w:line="194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30Hz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0125775" name="Text Box 216"/>
                        <wps:cNvSpPr txBox="1">
                          <a:spLocks noChangeArrowheads="1"/>
                        </wps:cNvSpPr>
                        <wps:spPr bwMode="auto">
                          <a:xfrm>
                            <a:off x="5718" y="428"/>
                            <a:ext cx="274" cy="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A1369A" w14:textId="77777777" w:rsidR="0060692B" w:rsidRDefault="0060692B" w:rsidP="0060692B">
                              <w:pPr>
                                <w:spacing w:before="27" w:line="163" w:lineRule="auto"/>
                                <w:ind w:right="-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TS3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TS4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8513245" name="Text Box 217"/>
                        <wps:cNvSpPr txBox="1">
                          <a:spLocks noChangeArrowheads="1"/>
                        </wps:cNvSpPr>
                        <wps:spPr bwMode="auto">
                          <a:xfrm>
                            <a:off x="5718" y="120"/>
                            <a:ext cx="1717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B6F791" w14:textId="77777777" w:rsidR="0060692B" w:rsidRDefault="0060692B" w:rsidP="0060692B">
                              <w:pPr>
                                <w:spacing w:line="166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TS1</w:t>
                              </w:r>
                              <w:r>
                                <w:rPr>
                                  <w:spacing w:val="-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position w:val="1"/>
                                  <w:sz w:val="17"/>
                                </w:rPr>
                                <w:t>时序与操作台单元</w:t>
                              </w:r>
                            </w:p>
                            <w:p w14:paraId="4744373D" w14:textId="77777777" w:rsidR="0060692B" w:rsidRDefault="0060692B" w:rsidP="0060692B">
                              <w:pPr>
                                <w:spacing w:line="159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TS2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F09556" id="Group 201" o:spid="_x0000_s1026" style="width:417.15pt;height:296.55pt;mso-position-horizontal-relative:char;mso-position-vertical-relative:line" coordsize="8343,59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">
                <v:shape id="AutoShape 6" o:spid="_x0000_s1027" style="position:absolute;left:5;top:5;width:2631;height:5291;visibility:visible;mso-wrap-style:square;v-text-anchor:top" coordsize="2631,5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" path="m1348,3335r1283,l2631,,1348,r,3335xm,5291r991,l991,2,,2,,5291xe" filled="f" strokeweight=".17769mm">
                  <v:path arrowok="t" o:connecttype="custom" o:connectlocs="1348,3340;2631,3340;2631,5;1348,5;1348,3340;0,5296;991,5296;991,7;0,7;0,5296" o:connectangles="0,0,0,0,0,0,0,0,0,0"/>
                </v:shape>
                <v:line id="Line 7" o:spid="_x0000_s1028" style="position:absolute;visibility:visible;mso-wrap-style:square" from="710,3613" to="710,3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" strokeweight=".29936mm">
                  <v:stroke dashstyle="dot"/>
                </v:line>
                <v:rect id="Rectangle 8" o:spid="_x0000_s1029" style="position:absolute;left:876;top:3461;width:41;height: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" filled="f" strokeweight=".17961mm"/>
                <v:line id="Line 9" o:spid="_x0000_s1030" style="position:absolute;visibility:visible;mso-wrap-style:square" from="1003,4110" to="1649,4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" strokeweight=".17953mm"/>
                <v:shape id="AutoShape 10" o:spid="_x0000_s1031" style="position:absolute;left:3279;top:6;width:1896;height:5911;visibility:visible;mso-wrap-style:square;v-text-anchor:top" coordsize="1896,5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" path="m1053,5910r842,l1895,,1053,r,5910xm,4235r839,l839,1330,,1330,,4235xe" filled="f" strokeweight=".17769mm">
                  <v:path arrowok="t" o:connecttype="custom" o:connectlocs="1053,5917;1895,5917;1895,7;1053,7;1053,5917;0,4242;839,4242;839,1337;0,1337;0,4242" o:connectangles="0,0,0,0,0,0,0,0,0,0"/>
                </v:shape>
                <v:line id="Line 11" o:spid="_x0000_s1032" style="position:absolute;visibility:visible;mso-wrap-style:square" from="4126,2454" to="4329,2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" strokeweight=".17953mm"/>
                <v:line id="Line 12" o:spid="_x0000_s1033" style="position:absolute;visibility:visible;mso-wrap-style:square" from="4329,2454" to="4329,2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" strokeweight=".17958mm"/>
                <v:line id="Line 13" o:spid="_x0000_s1034" style="position:absolute;visibility:visible;mso-wrap-style:square" from="4126,2454" to="4177,2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" strokeweight=".17958mm"/>
                <v:line id="Line 14" o:spid="_x0000_s1035" style="position:absolute;visibility:visible;mso-wrap-style:square" from="4327,2725" to="4327,2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" strokeweight=".17953mm"/>
                <v:line id="Line 15" o:spid="_x0000_s1036" style="position:absolute;visibility:visible;mso-wrap-style:square" from="4124,2725" to="4175,2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" strokeweight=".17958mm"/>
                <v:line id="Line 16" o:spid="_x0000_s1037" style="position:absolute;visibility:visible;mso-wrap-style:square" from="4327,2725" to="4327,2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" strokeweight=".17958mm"/>
                <v:line id="Line 17" o:spid="_x0000_s1038" style="position:absolute;visibility:visible;mso-wrap-style:square" from="918,3561" to="3373,35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" strokeweight=".17953mm"/>
                <v:line id="Line 18" o:spid="_x0000_s1039" style="position:absolute;visibility:visible;mso-wrap-style:square" from="996,1618" to="1353,1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" strokeweight=".17953mm"/>
                <v:line id="Line 19" o:spid="_x0000_s1040" style="position:absolute;visibility:visible;mso-wrap-style:square" from="920,1037" to="1417,1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" strokeweight=".17953mm"/>
                <v:rect id="Rectangle 20" o:spid="_x0000_s1041" style="position:absolute;left:1421;top:308;width:41;height:1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" filled="f" strokeweight=".17961mm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" o:spid="_x0000_s1042" type="#_x0000_t75" style="position:absolute;left:1115;top:984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">
                  <v:imagedata r:id="rId24" o:title=""/>
                </v:shape>
                <v:line id="Line 22" o:spid="_x0000_s1043" style="position:absolute;visibility:visible;mso-wrap-style:square" from="996,4743" to="2288,47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" strokeweight=".17953mm"/>
                <v:rect id="Rectangle 23" o:spid="_x0000_s1044" style="position:absolute;left:2535;top:2572;width:41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" filled="f" strokeweight=".17961mm"/>
                <v:line id="Line 24" o:spid="_x0000_s1045" style="position:absolute;visibility:visible;mso-wrap-style:square" from="2576,2878" to="3012,2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" strokeweight=".17953mm"/>
                <v:shape id="Picture 25" o:spid="_x0000_s1046" type="#_x0000_t75" style="position:absolute;left:2775;top:2827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">
                  <v:imagedata r:id="rId24" o:title=""/>
                </v:shape>
                <v:line id="Line 26" o:spid="_x0000_s1047" style="position:absolute;visibility:visible;mso-wrap-style:square" from="2551,941" to="4417,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" strokeweight=".17953mm"/>
                <v:shape id="Picture 27" o:spid="_x0000_s1048" type="#_x0000_t75" style="position:absolute;left:3425;top:891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">
                  <v:imagedata r:id="rId25" o:title=""/>
                </v:shape>
                <v:rect id="Rectangle 28" o:spid="_x0000_s1049" style="position:absolute;left:5550;top:856;width:62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" filled="f" strokeweight=".17775mm"/>
                <v:shape id="AutoShape 29" o:spid="_x0000_s1050" style="position:absolute;left:5112;top:1476;width:2193;height:2;visibility:visible;mso-wrap-style:square;v-text-anchor:top" coordsize="219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" path="m,l489,t40,l2192,e" filled="f" strokeweight=".19392mm">
                  <v:path arrowok="t" o:connecttype="custom" o:connectlocs="0,0;489,0;529,0;2192,0" o:connectangles="0,0,0,0"/>
                </v:shape>
                <v:shape id="Picture 30" o:spid="_x0000_s1051" type="#_x0000_t75" style="position:absolute;left:5296;top:1424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">
                  <v:imagedata r:id="rId26" o:title=""/>
                </v:shape>
                <v:rect id="Rectangle 31" o:spid="_x0000_s1052" style="position:absolute;left:5074;top:1991;width:41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" filled="f" strokeweight=".17961mm"/>
                <v:line id="Line 32" o:spid="_x0000_s1053" style="position:absolute;visibility:visible;mso-wrap-style:square" from="827,4197" to="827,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" strokeweight=".29936mm">
                  <v:stroke dashstyle="dot"/>
                </v:line>
                <v:line id="Line 33" o:spid="_x0000_s1054" style="position:absolute;visibility:visible;mso-wrap-style:square" from="897,4803" to="897,4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" strokeweight=".29936mm">
                  <v:stroke dashstyle="dot"/>
                </v:line>
                <v:line id="Line 34" o:spid="_x0000_s1055" style="position:absolute;visibility:visible;mso-wrap-style:square" from="2379,2692" to="2379,28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" strokeweight=".29936mm">
                  <v:stroke dashstyle="dot"/>
                </v:line>
                <v:line id="Line 35" o:spid="_x0000_s1056" style="position:absolute;visibility:visible;mso-wrap-style:square" from="3516,3619" to="3516,3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" strokeweight=".29936mm">
                  <v:stroke dashstyle="dot"/>
                </v:line>
                <v:line id="Line 36" o:spid="_x0000_s1057" style="position:absolute;visibility:visible;mso-wrap-style:square" from="4235,2526" to="4235,2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" strokeweight=".29936mm">
                  <v:stroke dashstyle="dot"/>
                </v:line>
                <v:line id="Line 37" o:spid="_x0000_s1058" style="position:absolute;visibility:visible;mso-wrap-style:square" from="4884,2148" to="4884,2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" strokeweight=".29936mm">
                  <v:stroke dashstyle="dot"/>
                </v:line>
                <v:line id="Line 38" o:spid="_x0000_s1059" style="position:absolute;visibility:visible;mso-wrap-style:square" from="4896,2815" to="4896,29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" strokeweight=".29936mm">
                  <v:stroke dashstyle="dot"/>
                </v:line>
                <v:rect id="Rectangle 39" o:spid="_x0000_s1060" style="position:absolute;left:5551;top:6;width:1949;height: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" filled="f" strokeweight=".17767mm"/>
                <v:shape id="Picture 40" o:spid="_x0000_s1061" type="#_x0000_t75" style="position:absolute;left:7392;top:424;width:371;height: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">
                  <v:imagedata r:id="rId27" o:title=""/>
                </v:shape>
                <v:shape id="AutoShape 41" o:spid="_x0000_s1062" style="position:absolute;left:876;top:163;width:4248;height:2913;visibility:visible;mso-wrap-style:square;v-text-anchor:top" coordsize="4248,2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" path="m4197,2912r40,l4237,2472r-40,l4197,2912xm4207,553r40,l4247,r-40,l4207,553xm,1253r40,l40,143,,143,,1253xe" filled="f" strokeweight=".17956mm">
                  <v:path arrowok="t" o:connecttype="custom" o:connectlocs="4197,3075;4237,3075;4237,2635;4197,2635;4197,3075;4207,716;4247,716;4247,163;4207,163;4207,716;0,1416;40,1416;40,306;0,306;0,1416" o:connectangles="0,0,0,0,0,0,0,0,0,0,0,0,0,0,0"/>
                </v:shape>
                <v:line id="Line 42" o:spid="_x0000_s1063" style="position:absolute;visibility:visible;mso-wrap-style:square" from="3150,2651" to="3150,35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" strokeweight=".17961mm"/>
                <v:line id="Line 43" o:spid="_x0000_s1064" style="position:absolute;visibility:visible;mso-wrap-style:square" from="2290,3565" to="2290,47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" strokeweight=".17961mm"/>
                <v:line id="Line 44" o:spid="_x0000_s1065" style="position:absolute;visibility:visible;mso-wrap-style:square" from="1649,3564" to="1649,41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" strokeweight=".17961mm"/>
                <v:shape id="Freeform 45" o:spid="_x0000_s1066" style="position:absolute;left:1631;top:3548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" path="m25,26l7,26,,20,,6,7,,25,r7,6l32,13r,7l25,26xe" stroked="f">
                  <v:path arrowok="t" o:connecttype="custom" o:connectlocs="25,3575;7,3575;0,3569;0,3555;7,3549;25,3549;32,3555;32,3562;32,3569;25,3575" o:connectangles="0,0,0,0,0,0,0,0,0,0"/>
                </v:shape>
                <v:shape id="Freeform 46" o:spid="_x0000_s1067" style="position:absolute;left:1631;top:3548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" path="m32,13r,-7l25,,16,,7,,,6r,7l,20r7,6l16,26r9,l32,20r,-7xe" filled="f" strokeweight=".17956mm">
                  <v:path arrowok="t" o:connecttype="custom" o:connectlocs="32,3562;32,3555;25,3549;16,3549;7,3549;0,3555;0,3562;0,3569;7,3575;16,3575;25,3575;32,3569;32,3562" o:connectangles="0,0,0,0,0,0,0,0,0,0,0,0,0"/>
                </v:shape>
                <v:shape id="Freeform 47" o:spid="_x0000_s1068" style="position:absolute;left:1641;top:3554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" path="m9,12r-7,l,9,,3,2,,9,r3,3l12,6r,3l9,12xe" stroked="f">
                  <v:path arrowok="t" o:connecttype="custom" o:connectlocs="9,3567;2,3567;0,3564;0,3558;2,3555;9,3555;12,3558;12,3561;12,3564;9,3567" o:connectangles="0,0,0,0,0,0,0,0,0,0"/>
                </v:shape>
                <v:shape id="Freeform 48" o:spid="_x0000_s1069" style="position:absolute;left:1641;top:3554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" path="m12,6r,-3l9,,6,,2,,,3,,6,,9r2,3l6,12r3,l12,9r,-3xe" filled="f" strokeweight=".17956mm">
                  <v:path arrowok="t" o:connecttype="custom" o:connectlocs="12,3561;12,3558;9,3555;6,3555;2,3555;0,3558;0,3561;0,3564;2,3567;6,3567;9,3567;12,3564;12,3561" o:connectangles="0,0,0,0,0,0,0,0,0,0,0,0,0"/>
                </v:shape>
                <v:shape id="AutoShape 49" o:spid="_x0000_s1070" style="position:absolute;left:2535;top:2140;width:842;height:271;visibility:visible;mso-wrap-style:square;v-text-anchor:top" coordsize="842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" path="m,270r40,l40,,,,,270xm802,270r40,l842,,802,r,270xe" filled="f" strokeweight=".17956mm">
                  <v:path arrowok="t" o:connecttype="custom" o:connectlocs="0,2411;40,2411;40,2141;0,2141;0,2411;802,2411;842,2411;842,2141;802,2141;802,2411" o:connectangles="0,0,0,0,0,0,0,0,0,0"/>
                </v:shape>
                <v:line id="Line 50" o:spid="_x0000_s1071" style="position:absolute;visibility:visible;mso-wrap-style:square" from="2636,1758" to="3280,17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" strokeweight=".17953mm"/>
                <v:line id="Line 51" o:spid="_x0000_s1072" style="position:absolute;visibility:visible;mso-wrap-style:square" from="2576,2207" to="3330,2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" strokeweight=".17953mm"/>
                <v:shape id="Picture 52" o:spid="_x0000_s1073" type="#_x0000_t75" style="position:absolute;left:2903;top:2154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">
                  <v:imagedata r:id="rId25" o:title=""/>
                </v:shape>
                <v:rect id="Rectangle 53" o:spid="_x0000_s1074" style="position:absolute;left:2525;top:744;width:41;height: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" stroked="f"/>
                <v:rect id="Rectangle 54" o:spid="_x0000_s1075" style="position:absolute;left:2525;top:744;width:41;height: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" filled="f" strokeweight=".17961mm"/>
                <v:shape id="AutoShape 55" o:spid="_x0000_s1076" style="position:absolute;left:5117;top:2083;width:2183;height:2;visibility:visible;mso-wrap-style:square;v-text-anchor:top" coordsize="218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" path="m,l498,t40,l2182,e" filled="f" strokeweight=".17953mm">
                  <v:path arrowok="t" o:connecttype="custom" o:connectlocs="0,0;498,0;538,0;2182,0" o:connectangles="0,0,0,0"/>
                </v:shape>
                <v:shape id="Picture 56" o:spid="_x0000_s1077" type="#_x0000_t75" style="position:absolute;left:5308;top:2032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">
                  <v:imagedata r:id="rId28" o:title=""/>
                </v:shape>
                <v:line id="Line 57" o:spid="_x0000_s1078" style="position:absolute;visibility:visible;mso-wrap-style:square" from="6332,1790" to="6332,3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" strokeweight=".17961mm"/>
                <v:rect id="Rectangle 58" o:spid="_x0000_s1079" style="position:absolute;left:5627;top:4393;width:41;height: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" filled="f" strokeweight=".17961mm"/>
                <v:line id="Line 59" o:spid="_x0000_s1080" style="position:absolute;visibility:visible;mso-wrap-style:square" from="5137,4451" to="5627,4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" strokeweight=".17953mm"/>
                <v:shape id="Picture 60" o:spid="_x0000_s1081" type="#_x0000_t75" style="position:absolute;left:5324;top:4399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">
                  <v:imagedata r:id="rId24" o:title=""/>
                </v:shape>
                <v:rect id="Rectangle 61" o:spid="_x0000_s1082" style="position:absolute;left:5092;top:4391;width:41;height: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" filled="f" strokeweight=".17961mm"/>
                <v:line id="Line 62" o:spid="_x0000_s1083" style="position:absolute;visibility:visible;mso-wrap-style:square" from="6177,3591" to="6330,3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" strokeweight=".17953mm"/>
                <v:shape id="Freeform 63" o:spid="_x0000_s1084" style="position:absolute;left:3134;top:3547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" path="m25,26l8,26,,20,,6,8,,25,r7,6l32,13r,7l25,26xe" stroked="f">
                  <v:path arrowok="t" o:connecttype="custom" o:connectlocs="25,3574;8,3574;0,3568;0,3554;8,3548;25,3548;32,3554;32,3561;32,3568;25,3574" o:connectangles="0,0,0,0,0,0,0,0,0,0"/>
                </v:shape>
                <v:shape id="Freeform 64" o:spid="_x0000_s1085" style="position:absolute;left:3134;top:3547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" path="m32,13r,-7l25,,16,,8,,,6r,7l,20r8,6l16,26r9,l32,20r,-7xe" filled="f" strokeweight=".17956mm">
                  <v:path arrowok="t" o:connecttype="custom" o:connectlocs="32,3561;32,3554;25,3548;16,3548;8,3548;0,3554;0,3561;0,3568;8,3574;16,3574;25,3574;32,3568;32,3561" o:connectangles="0,0,0,0,0,0,0,0,0,0,0,0,0"/>
                </v:shape>
                <v:shape id="Freeform 65" o:spid="_x0000_s1086" style="position:absolute;left:3144;top:3553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" path="m10,12r-7,l,9,,3,3,r7,l12,3r,3l12,9r-2,3xe" stroked="f">
                  <v:path arrowok="t" o:connecttype="custom" o:connectlocs="10,3566;3,3566;0,3563;0,3557;3,3554;10,3554;12,3557;12,3560;12,3563;10,3566" o:connectangles="0,0,0,0,0,0,0,0,0,0"/>
                </v:shape>
                <v:shape id="Freeform 66" o:spid="_x0000_s1087" style="position:absolute;left:3144;top:3553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" path="m12,6r,-3l10,,6,,3,,,3,,6,,9r3,3l6,12r4,l12,9r,-3xe" filled="f" strokeweight=".17956mm">
                  <v:path arrowok="t" o:connecttype="custom" o:connectlocs="12,3560;12,3557;10,3554;6,3554;3,3554;0,3557;0,3560;0,3563;3,3566;6,3566;10,3566;12,3563;12,3560" o:connectangles="0,0,0,0,0,0,0,0,0,0,0,0,0"/>
                </v:shape>
                <v:shape id="Picture 67" o:spid="_x0000_s1088" type="#_x0000_t75" style="position:absolute;left:1185;top:3509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">
                  <v:imagedata r:id="rId29" o:title=""/>
                </v:shape>
                <v:rect id="Rectangle 68" o:spid="_x0000_s1089" style="position:absolute;left:3353;top:3455;width:41;height: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" stroked="f"/>
                <v:rect id="Rectangle 69" o:spid="_x0000_s1090" style="position:absolute;left:3353;top:3455;width:41;height: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" filled="f" strokeweight=".17961mm"/>
                <v:shape id="AutoShape 70" o:spid="_x0000_s1091" style="position:absolute;left:5111;top:1329;width:2185;height:2;visibility:visible;mso-wrap-style:square;v-text-anchor:top" coordsize="218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" path="m,l490,t40,l2184,e" filled="f" strokeweight=".17953mm">
                  <v:path arrowok="t" o:connecttype="custom" o:connectlocs="0,0;490,0;530,0;2184,0" o:connectangles="0,0,0,0"/>
                </v:shape>
                <v:shape id="Picture 71" o:spid="_x0000_s1092" type="#_x0000_t75" style="position:absolute;left:5296;top:1277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">
                  <v:imagedata r:id="rId30" o:title=""/>
                </v:shape>
                <v:shape id="AutoShape 72" o:spid="_x0000_s1093" style="position:absolute;left:5113;top:1790;width:1223;height:2;visibility:visible;mso-wrap-style:square;v-text-anchor:top" coordsize="122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" path="m,l488,t40,l1223,e" filled="f" strokeweight=".19953mm">
                  <v:path arrowok="t" o:connecttype="custom" o:connectlocs="0,0;488,0;528,0;1223,0" o:connectangles="0,0,0,0"/>
                </v:shape>
                <v:shape id="Picture 73" o:spid="_x0000_s1094" type="#_x0000_t75" style="position:absolute;left:5300;top:1739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">
                  <v:imagedata r:id="rId26" o:title=""/>
                </v:shape>
                <v:shape id="AutoShape 74" o:spid="_x0000_s1095" style="position:absolute;left:5117;top:1644;width:1341;height:2;visibility:visible;mso-wrap-style:square;v-text-anchor:top" coordsize="134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" path="m,l485,t40,l1341,e" filled="f" strokeweight=".17953mm">
                  <v:path arrowok="t" o:connecttype="custom" o:connectlocs="0,0;485,0;525,0;1341,0" o:connectangles="0,0,0,0"/>
                </v:shape>
                <v:shape id="Picture 75" o:spid="_x0000_s1096" type="#_x0000_t75" style="position:absolute;left:5300;top:1592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">
                  <v:imagedata r:id="rId31" o:title=""/>
                </v:shape>
                <v:shape id="AutoShape 76" o:spid="_x0000_s1097" style="position:absolute;left:5072;top:1285;width:570;height:553;visibility:visible;mso-wrap-style:square;v-text-anchor:top" coordsize="570,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" path="m530,553r40,l570,,530,r,553xm,553r41,l41,,,,,553xe" filled="f" strokeweight=".17956mm">
                  <v:path arrowok="t" o:connecttype="custom" o:connectlocs="530,1838;570,1838;570,1285;530,1285;530,1838;0,1838;41,1838;41,1285;0,1285;0,1838" o:connectangles="0,0,0,0,0,0,0,0,0,0"/>
                </v:shape>
                <v:shape id="AutoShape 77" o:spid="_x0000_s1098" style="position:absolute;left:5117;top:2331;width:2183;height:2;visibility:visible;mso-wrap-style:square;v-text-anchor:top" coordsize="218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" path="m,l498,t40,l2182,e" filled="f" strokeweight=".17953mm">
                  <v:path arrowok="t" o:connecttype="custom" o:connectlocs="0,0;498,0;538,0;2182,0" o:connectangles="0,0,0,0"/>
                </v:shape>
                <v:shape id="Picture 78" o:spid="_x0000_s1099" type="#_x0000_t75" style="position:absolute;left:5308;top:2279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">
                  <v:imagedata r:id="rId25" o:title=""/>
                </v:shape>
                <v:rect id="Rectangle 79" o:spid="_x0000_s1100" style="position:absolute;left:5615;top:1991;width:41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" filled="f" strokeweight=".17961mm"/>
                <v:shape id="AutoShape 80" o:spid="_x0000_s1101" style="position:absolute;left:5114;top:2730;width:2185;height:2;visibility:visible;mso-wrap-style:square;v-text-anchor:top" coordsize="218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" path="m,l503,t40,l2185,e" filled="f" strokeweight=".17953mm">
                  <v:path arrowok="t" o:connecttype="custom" o:connectlocs="0,0;503,0;543,0;2185,0" o:connectangles="0,0,0,0"/>
                </v:shape>
                <v:shape id="Picture 81" o:spid="_x0000_s1102" type="#_x0000_t75" style="position:absolute;left:5302;top:2679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">
                  <v:imagedata r:id="rId25" o:title=""/>
                </v:shape>
                <v:shape id="AutoShape 82" o:spid="_x0000_s1103" style="position:absolute;left:5114;top:2978;width:2185;height:2;visibility:visible;mso-wrap-style:square;v-text-anchor:top" coordsize="218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" path="m,l503,t40,l2185,e" filled="f" strokeweight=".17953mm">
                  <v:path arrowok="t" o:connecttype="custom" o:connectlocs="0,0;503,0;543,0;2185,0" o:connectangles="0,0,0,0"/>
                </v:shape>
                <v:shape id="Picture 83" o:spid="_x0000_s1104" type="#_x0000_t75" style="position:absolute;left:5302;top:2927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">
                  <v:imagedata r:id="rId24" o:title=""/>
                </v:shape>
                <v:rect id="Rectangle 84" o:spid="_x0000_s1105" style="position:absolute;left:5617;top:2630;width:41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" filled="f" strokeweight=".17961mm"/>
                <v:rect id="Rectangle 85" o:spid="_x0000_s1106" style="position:absolute;left:7302;top:856;width:816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" filled="f" strokeweight=".17772mm"/>
                <v:line id="Line 86" o:spid="_x0000_s1107" style="position:absolute;visibility:visible;mso-wrap-style:square" from="7457,2168" to="7457,2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" strokeweight=".29936mm">
                  <v:stroke dashstyle="dot"/>
                </v:line>
                <v:line id="Line 87" o:spid="_x0000_s1108" style="position:absolute;visibility:visible;mso-wrap-style:square" from="7470,2835" to="7470,2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" strokeweight=".29936mm">
                  <v:stroke dashstyle="dot"/>
                </v:line>
                <v:rect id="Rectangle 88" o:spid="_x0000_s1109" style="position:absolute;left:5550;top:3270;width:627;height:1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" filled="f" strokeweight=".17772mm"/>
                <v:line id="Line 89" o:spid="_x0000_s1110" style="position:absolute;visibility:visible;mso-wrap-style:square" from="5973,3981" to="5973,41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" strokeweight=".29936mm">
                  <v:stroke dashstyle="dot"/>
                </v:line>
                <v:line id="Line 90" o:spid="_x0000_s1111" style="position:absolute;visibility:visible;mso-wrap-style:square" from="6821,2084" to="6823,5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" strokeweight=".17961mm"/>
                <v:line id="Line 91" o:spid="_x0000_s1112" style="position:absolute;visibility:visible;mso-wrap-style:square" from="6177,3831" to="6832,38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" strokeweight=".17953mm"/>
                <v:line id="Line 92" o:spid="_x0000_s1113" style="position:absolute;visibility:visible;mso-wrap-style:square" from="6177,4232" to="7102,4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" strokeweight=".17953mm"/>
                <v:line id="Line 93" o:spid="_x0000_s1114" style="position:absolute;visibility:visible;mso-wrap-style:square" from="7101,2322" to="7103,5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" strokeweight=".17961mm"/>
                <v:shape id="Freeform 94" o:spid="_x0000_s1115" style="position:absolute;left:6804;top:2069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" path="m24,26l7,26,,21,,6,7,,24,r8,6l32,13r,8l24,26xe" stroked="f">
                  <v:path arrowok="t" o:connecttype="custom" o:connectlocs="24,2095;7,2095;0,2090;0,2075;7,2069;24,2069;32,2075;32,2082;32,2090;24,2095" o:connectangles="0,0,0,0,0,0,0,0,0,0"/>
                </v:shape>
                <v:shape id="Freeform 95" o:spid="_x0000_s1116" style="position:absolute;left:6804;top:2069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" path="m32,13r,-7l24,,16,,7,,,6r,7l,21r7,5l16,26r8,l32,21r,-8xe" filled="f" strokeweight=".17956mm">
                  <v:path arrowok="t" o:connecttype="custom" o:connectlocs="32,2082;32,2075;24,2069;16,2069;7,2069;0,2075;0,2082;0,2090;7,2095;16,2095;24,2095;32,2090;32,2082" o:connectangles="0,0,0,0,0,0,0,0,0,0,0,0,0"/>
                </v:shape>
                <v:shape id="Freeform 96" o:spid="_x0000_s1117" style="position:absolute;left:6814;top:2075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" path="m9,12r-7,l,10,,3,2,,9,r3,3l12,6r,4l9,12xe" stroked="f">
                  <v:path arrowok="t" o:connecttype="custom" o:connectlocs="9,2087;2,2087;0,2085;0,2078;2,2075;9,2075;12,2078;12,2081;12,2085;9,2087" o:connectangles="0,0,0,0,0,0,0,0,0,0"/>
                </v:shape>
                <v:shape id="Freeform 97" o:spid="_x0000_s1118" style="position:absolute;left:6814;top:2075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" path="m12,6r,-3l9,,6,,2,,,3,,6r,4l2,12r4,l9,12r3,-2l12,6xe" filled="f" strokeweight=".17956mm">
                  <v:path arrowok="t" o:connecttype="custom" o:connectlocs="12,2081;12,2078;9,2075;6,2075;2,2075;0,2078;0,2081;0,2085;2,2087;6,2087;9,2087;12,2085;12,2081" o:connectangles="0,0,0,0,0,0,0,0,0,0,0,0,0"/>
                </v:shape>
                <v:rect id="Rectangle 98" o:spid="_x0000_s1119" style="position:absolute;left:5628;top:5745;width:41;height: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" filled="f" strokeweight=".17961mm"/>
                <v:line id="Line 99" o:spid="_x0000_s1120" style="position:absolute;visibility:visible;mso-wrap-style:square" from="5138,5803" to="5628,58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" strokeweight=".17953mm"/>
                <v:shape id="Picture 100" o:spid="_x0000_s1121" type="#_x0000_t75" style="position:absolute;left:5325;top:5751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">
                  <v:imagedata r:id="rId24" o:title=""/>
                </v:shape>
                <v:rect id="Rectangle 101" o:spid="_x0000_s1122" style="position:absolute;left:5093;top:5744;width:41;height: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" filled="f" strokeweight=".17961mm"/>
                <v:rect id="Rectangle 102" o:spid="_x0000_s1123" style="position:absolute;left:5551;top:4622;width:627;height:1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" filled="f" strokeweight=".17772mm"/>
                <v:line id="Line 103" o:spid="_x0000_s1124" style="position:absolute;visibility:visible;mso-wrap-style:square" from="5974,5333" to="5974,54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" strokeweight=".29936mm">
                  <v:stroke dashstyle="dot"/>
                </v:line>
                <v:line id="Line 104" o:spid="_x0000_s1125" style="position:absolute;visibility:visible;mso-wrap-style:square" from="6180,5190" to="6823,5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" strokeweight=".17953mm"/>
                <v:line id="Line 105" o:spid="_x0000_s1126" style="position:absolute;visibility:visible;mso-wrap-style:square" from="6180,5590" to="7099,5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" strokeweight=".17953mm"/>
                <v:line id="Line 106" o:spid="_x0000_s1127" style="position:absolute;visibility:visible;mso-wrap-style:square" from="6458,1644" to="6458,4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" strokeweight=".17961mm"/>
                <v:line id="Line 107" o:spid="_x0000_s1128" style="position:absolute;visibility:visible;mso-wrap-style:square" from="6178,4941" to="6454,4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" strokeweight=".17953mm"/>
                <v:shape id="Freeform 108" o:spid="_x0000_s1129" style="position:absolute;left:7085;top:2318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" path="m25,26l7,26,,20,,6,7,,25,r7,6l32,13r,7l25,26xe" stroked="f">
                  <v:path arrowok="t" o:connecttype="custom" o:connectlocs="25,2345;7,2345;0,2339;0,2325;7,2319;25,2319;32,2325;32,2332;32,2339;25,2345" o:connectangles="0,0,0,0,0,0,0,0,0,0"/>
                </v:shape>
                <v:shape id="Freeform 109" o:spid="_x0000_s1130" style="position:absolute;left:7085;top:2318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" path="m32,13r,-7l25,,16,,7,,,6r,7l,20r7,6l16,26r9,l32,20r,-7xe" filled="f" strokeweight=".17956mm">
                  <v:path arrowok="t" o:connecttype="custom" o:connectlocs="32,2332;32,2325;25,2319;16,2319;7,2319;0,2325;0,2332;0,2339;7,2345;16,2345;25,2345;32,2339;32,2332" o:connectangles="0,0,0,0,0,0,0,0,0,0,0,0,0"/>
                </v:shape>
                <v:shape id="Freeform 110" o:spid="_x0000_s1131" style="position:absolute;left:7095;top:2324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" path="m10,12r-7,l,9,,3,3,r7,l12,3r,3l12,9r-2,3xe" stroked="f">
                  <v:path arrowok="t" o:connecttype="custom" o:connectlocs="10,2337;3,2337;0,2334;0,2328;3,2325;10,2325;12,2328;12,2331;12,2334;10,2337" o:connectangles="0,0,0,0,0,0,0,0,0,0"/>
                </v:shape>
                <v:shape id="Freeform 111" o:spid="_x0000_s1132" style="position:absolute;left:7095;top:2324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" path="m12,6r,-3l10,,6,,3,,,3,,6,,9r3,3l6,12r4,l12,9r,-3xe" filled="f" strokeweight=".17956mm">
                  <v:path arrowok="t" o:connecttype="custom" o:connectlocs="12,2331;12,2328;10,2325;6,2325;3,2325;0,2328;0,2331;0,2334;3,2337;6,2337;10,2337;12,2334;12,2331" o:connectangles="0,0,0,0,0,0,0,0,0,0,0,0,0"/>
                </v:shape>
                <v:shape id="Freeform 112" o:spid="_x0000_s1133" style="position:absolute;left:6806;top:3819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" path="m24,27l7,27,,21,,6,7,,24,r8,6l32,13r,8l24,27xe" stroked="f">
                  <v:path arrowok="t" o:connecttype="custom" o:connectlocs="24,3846;7,3846;0,3840;0,3825;7,3819;24,3819;32,3825;32,3832;32,3840;24,3846" o:connectangles="0,0,0,0,0,0,0,0,0,0"/>
                </v:shape>
                <v:shape id="Freeform 113" o:spid="_x0000_s1134" style="position:absolute;left:6806;top:3819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" path="m32,13r,-7l24,,16,,7,,,6r,7l,21r7,6l16,27r8,l32,21r,-8xe" filled="f" strokeweight=".17956mm">
                  <v:path arrowok="t" o:connecttype="custom" o:connectlocs="32,3832;32,3825;24,3819;16,3819;7,3819;0,3825;0,3832;0,3840;7,3846;16,3846;24,3846;32,3840;32,3832" o:connectangles="0,0,0,0,0,0,0,0,0,0,0,0,0"/>
                </v:shape>
                <v:shape id="Freeform 114" o:spid="_x0000_s1135" style="position:absolute;left:6816;top:3825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" path="m9,13r-7,l,10,,3,2,,9,r3,3l12,6r,4l9,13xe" stroked="f">
                  <v:path arrowok="t" o:connecttype="custom" o:connectlocs="9,3838;2,3838;0,3835;0,3828;2,3825;9,3825;12,3828;12,3831;12,3835;9,3838" o:connectangles="0,0,0,0,0,0,0,0,0,0"/>
                </v:shape>
                <v:shape id="Freeform 115" o:spid="_x0000_s1136" style="position:absolute;left:6816;top:3825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" path="m12,6r,-3l9,,6,,2,,,3,,6r,4l2,13r4,l9,13r3,-3l12,6xe" filled="f" strokeweight=".17956mm">
                  <v:path arrowok="t" o:connecttype="custom" o:connectlocs="12,3831;12,3828;9,3825;6,3825;2,3825;0,3828;0,3831;0,3835;2,3838;6,3838;9,3838;12,3835;12,3831" o:connectangles="0,0,0,0,0,0,0,0,0,0,0,0,0"/>
                </v:shape>
                <v:shape id="Freeform 116" o:spid="_x0000_s1137" style="position:absolute;left:7085;top:4218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" path="m25,26l7,26,,20,,6,7,,25,r7,6l32,13r,7l25,26xe" stroked="f">
                  <v:path arrowok="t" o:connecttype="custom" o:connectlocs="25,4244;7,4244;0,4238;0,4224;7,4218;25,4218;32,4224;32,4231;32,4238;25,4244" o:connectangles="0,0,0,0,0,0,0,0,0,0"/>
                </v:shape>
                <v:shape id="Freeform 117" o:spid="_x0000_s1138" style="position:absolute;left:7085;top:4218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" path="m32,13r,-7l25,,16,,7,,,6r,7l,20r7,6l16,26r9,l32,20r,-7xe" filled="f" strokeweight=".17956mm">
                  <v:path arrowok="t" o:connecttype="custom" o:connectlocs="32,4231;32,4224;25,4218;16,4218;7,4218;0,4224;0,4231;0,4238;7,4244;16,4244;25,4244;32,4238;32,4231" o:connectangles="0,0,0,0,0,0,0,0,0,0,0,0,0"/>
                </v:shape>
                <v:shape id="Freeform 118" o:spid="_x0000_s1139" style="position:absolute;left:7095;top:4224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" path="m10,12r-7,l,10,,3,3,r7,l12,3r,3l12,10r-2,2xe" stroked="f">
                  <v:path arrowok="t" o:connecttype="custom" o:connectlocs="10,4236;3,4236;0,4234;0,4227;3,4224;10,4224;12,4227;12,4230;12,4234;10,4236" o:connectangles="0,0,0,0,0,0,0,0,0,0"/>
                </v:shape>
                <v:shape id="Freeform 119" o:spid="_x0000_s1140" style="position:absolute;left:7095;top:4224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" path="m12,6r,-3l10,,6,,3,,,3,,6r,4l3,12r3,l10,12r2,-2l12,6xe" filled="f" strokeweight=".17956mm">
                  <v:path arrowok="t" o:connecttype="custom" o:connectlocs="12,4230;12,4227;10,4224;6,4224;3,4224;0,4227;0,4230;0,4234;3,4236;6,4236;10,4236;12,4234;12,4230" o:connectangles="0,0,0,0,0,0,0,0,0,0,0,0,0"/>
                </v:shape>
                <v:line id="Line 120" o:spid="_x0000_s1141" style="position:absolute;visibility:visible;mso-wrap-style:square" from="8117,3253" to="8278,32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" strokeweight=".17953mm"/>
                <v:line id="Line 121" o:spid="_x0000_s1142" style="position:absolute;visibility:visible;mso-wrap-style:square" from="8278,3253" to="8278,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" strokeweight=".17961mm"/>
                <v:line id="Line 122" o:spid="_x0000_s1143" style="position:absolute;visibility:visible;mso-wrap-style:square" from="8214,3321" to="8342,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" strokeweight=".17953mm"/>
                <v:line id="Line 123" o:spid="_x0000_s1144" style="position:absolute;visibility:visible;mso-wrap-style:square" from="8242,3361" to="8310,3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" strokeweight=".17953mm"/>
                <v:line id="Line 124" o:spid="_x0000_s1145" style="position:absolute;visibility:visible;mso-wrap-style:square" from="2569,1097" to="4435,1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" strokeweight=".17953mm"/>
                <v:shape id="Picture 125" o:spid="_x0000_s1146" type="#_x0000_t75" style="position:absolute;left:3428;top:1044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">
                  <v:imagedata r:id="rId31" o:title=""/>
                </v:shape>
                <v:line id="Line 126" o:spid="_x0000_s1147" style="position:absolute;visibility:visible;mso-wrap-style:square" from="2567,800" to="4433,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" strokeweight=".17953mm"/>
                <v:shape id="Picture 127" o:spid="_x0000_s1148" type="#_x0000_t75" style="position:absolute;left:3426;top:747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">
                  <v:imagedata r:id="rId31" o:title=""/>
                </v:shape>
                <v:rect id="Rectangle 128" o:spid="_x0000_s1149" style="position:absolute;left:4417;top:744;width:41;height: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" stroked="f"/>
                <v:rect id="Rectangle 129" o:spid="_x0000_s1150" style="position:absolute;left:4417;top:744;width:41;height: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" filled="f" strokeweight=".17961mm"/>
                <v:line id="Line 130" o:spid="_x0000_s1151" style="position:absolute;visibility:visible;mso-wrap-style:square" from="2636,1918" to="3280,1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" strokeweight=".17953mm"/>
                <v:line id="Line 131" o:spid="_x0000_s1152" style="position:absolute;visibility:visible;mso-wrap-style:square" from="2577,2358" to="3331,23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" strokeweight=".17953mm"/>
                <v:shape id="Picture 132" o:spid="_x0000_s1153" type="#_x0000_t75" style="position:absolute;left:2904;top:2306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">
                  <v:imagedata r:id="rId24" o:title=""/>
                </v:shape>
                <v:line id="Line 133" o:spid="_x0000_s1154" style="position:absolute;visibility:visible;mso-wrap-style:square" from="996,1775" to="1353,17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" strokeweight=".17953mm"/>
                <v:line id="Line 134" o:spid="_x0000_s1155" style="position:absolute;visibility:visible;mso-wrap-style:square" from="996,1919" to="1352,19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" strokeweight=".17953mm"/>
                <v:line id="Line 135" o:spid="_x0000_s1156" style="position:absolute;visibility:visible;mso-wrap-style:square" from="996,2075" to="1352,20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" strokeweight=".17953mm"/>
                <v:line id="Line 136" o:spid="_x0000_s1157" style="position:absolute;visibility:visible;mso-wrap-style:square" from="996,2308" to="1353,23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" strokeweight=".17953mm"/>
                <v:line id="Line 137" o:spid="_x0000_s1158" style="position:absolute;visibility:visible;mso-wrap-style:square" from="996,2465" to="1353,2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" strokeweight=".17953mm"/>
                <v:line id="Line 138" o:spid="_x0000_s1159" style="position:absolute;visibility:visible;mso-wrap-style:square" from="995,2609" to="1352,2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" strokeweight=".17953mm"/>
                <v:line id="Line 139" o:spid="_x0000_s1160" style="position:absolute;visibility:visible;mso-wrap-style:square" from="995,2765" to="1352,2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" strokeweight=".17953mm"/>
                <v:line id="Line 140" o:spid="_x0000_s1161" style="position:absolute;visibility:visible;mso-wrap-style:square" from="996,2990" to="1352,2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" strokeweight=".17953mm"/>
                <v:line id="Line 141" o:spid="_x0000_s1162" style="position:absolute;visibility:visible;mso-wrap-style:square" from="996,3146" to="1352,3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" strokeweight=".17953mm"/>
                <v:line id="Line 142" o:spid="_x0000_s1163" style="position:absolute;visibility:visible;mso-wrap-style:square" from="925,650" to="1423,6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" strokeweight=".17953mm"/>
                <v:shape id="Picture 143" o:spid="_x0000_s1164" type="#_x0000_t75" style="position:absolute;left:1121;top:596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">
                  <v:imagedata r:id="rId24" o:title=""/>
                </v:shape>
                <v:line id="Line 144" o:spid="_x0000_s1165" style="position:absolute;visibility:visible;mso-wrap-style:square" from="1174,778" to="1174,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" strokeweight=".29936mm">
                  <v:stroke dashstyle="dot"/>
                </v:line>
                <v:line id="Line 145" o:spid="_x0000_s1166" style="position:absolute;visibility:visible;mso-wrap-style:square" from="5355,2820" to="5355,2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" strokeweight=".29936mm">
                  <v:stroke dashstyle="dot"/>
                </v:line>
                <v:line id="Line 146" o:spid="_x0000_s1167" style="position:absolute;visibility:visible;mso-wrap-style:square" from="5363,2171" to="5363,2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" strokeweight=".29936mm">
                  <v:stroke dashstyle="dot"/>
                </v:line>
                <v:line id="Line 147" o:spid="_x0000_s1168" style="position:absolute;visibility:visible;mso-wrap-style:square" from="5127,215" to="5616,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" strokeweight=".17953mm"/>
                <v:shape id="Picture 148" o:spid="_x0000_s1169" type="#_x0000_t75" style="position:absolute;left:5314;top:163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">
                  <v:imagedata r:id="rId32" o:title=""/>
                </v:shape>
                <v:line id="Line 149" o:spid="_x0000_s1170" style="position:absolute;visibility:visible;mso-wrap-style:square" from="5127,355" to="5616,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" strokeweight=".17953mm"/>
                <v:shape id="Picture 150" o:spid="_x0000_s1171" type="#_x0000_t75" style="position:absolute;left:5314;top:303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">
                  <v:imagedata r:id="rId33" o:title=""/>
                </v:shape>
                <v:line id="Line 151" o:spid="_x0000_s1172" style="position:absolute;visibility:visible;mso-wrap-style:square" from="5127,508" to="5616,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" strokeweight=".17953mm"/>
                <v:shape id="Picture 152" o:spid="_x0000_s1173" type="#_x0000_t75" style="position:absolute;left:5314;top:456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">
                  <v:imagedata r:id="rId34" o:title=""/>
                </v:shape>
                <v:line id="Line 153" o:spid="_x0000_s1174" style="position:absolute;visibility:visible;mso-wrap-style:square" from="5127,648" to="5616,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" strokeweight=".17953mm"/>
                <v:shape id="Picture 154" o:spid="_x0000_s1175" type="#_x0000_t75" style="position:absolute;left:5314;top:596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">
                  <v:imagedata r:id="rId35" o:title=""/>
                </v:shape>
                <v:rect id="Rectangle 155" o:spid="_x0000_s1176" style="position:absolute;left:5616;top:163;width:41;height: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" filled="f" strokeweight=".17961mm"/>
                <v:line id="Line 156" o:spid="_x0000_s1177" style="position:absolute;visibility:visible;mso-wrap-style:square" from="921,3806" to="3354,38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" strokeweight=".17953mm"/>
                <v:shape id="Freeform 157" o:spid="_x0000_s1178" style="position:absolute;left:2272;top:3547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" path="m25,26l8,26,,21,,6,8,,25,r8,6l33,13r,8l25,26xe" stroked="f">
                  <v:path arrowok="t" o:connecttype="custom" o:connectlocs="25,3573;8,3573;0,3568;0,3553;8,3547;25,3547;33,3553;33,3560;33,3568;25,3573" o:connectangles="0,0,0,0,0,0,0,0,0,0"/>
                </v:shape>
                <v:shape id="Freeform 158" o:spid="_x0000_s1179" style="position:absolute;left:2272;top:3547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" path="m33,13r,-7l25,,16,,8,,,6r,7l,21r8,5l16,26r9,l33,21r,-8xe" filled="f" strokeweight=".17956mm">
                  <v:path arrowok="t" o:connecttype="custom" o:connectlocs="33,3560;33,3553;25,3547;16,3547;8,3547;0,3553;0,3560;0,3568;8,3573;16,3573;25,3573;33,3568;33,3560" o:connectangles="0,0,0,0,0,0,0,0,0,0,0,0,0"/>
                </v:shape>
                <v:shape id="Freeform 159" o:spid="_x0000_s1180" style="position:absolute;left:2282;top:3553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" path="m10,12r-7,l,10,,3,3,r7,l12,3r,3l12,10r-2,2xe" stroked="f">
                  <v:path arrowok="t" o:connecttype="custom" o:connectlocs="10,3565;3,3565;0,3563;0,3556;3,3553;10,3553;12,3556;12,3559;12,3563;10,3565" o:connectangles="0,0,0,0,0,0,0,0,0,0"/>
                </v:shape>
                <v:shape id="Freeform 160" o:spid="_x0000_s1181" style="position:absolute;left:2282;top:3553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" path="m12,6r,-3l10,,6,,3,,,3,,6r,4l3,12r3,l10,12r2,-2l12,6xe" filled="f" strokeweight=".17956mm">
                  <v:path arrowok="t" o:connecttype="custom" o:connectlocs="12,3559;12,3556;10,3553;6,3553;3,3553;0,3556;0,3559;0,3563;3,3565;6,3565;10,3565;12,3563;12,3559" o:connectangles="0,0,0,0,0,0,0,0,0,0,0,0,0"/>
                </v:shape>
                <v:shape id="Freeform 161" o:spid="_x0000_s1182" style="position:absolute;left:2994;top:3792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" path="m25,26l7,26,,20,,5,7,,25,r7,5l32,13r,7l25,26xe" stroked="f">
                  <v:path arrowok="t" o:connecttype="custom" o:connectlocs="25,3819;7,3819;0,3813;0,3798;7,3793;25,3793;32,3798;32,3806;32,3813;25,3819" o:connectangles="0,0,0,0,0,0,0,0,0,0"/>
                </v:shape>
                <v:shape id="Freeform 162" o:spid="_x0000_s1183" style="position:absolute;left:2994;top:3792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" path="m32,13r,-8l25,,16,,7,,,5r,8l,20r7,6l16,26r9,l32,20r,-7xe" filled="f" strokeweight=".17956mm">
                  <v:path arrowok="t" o:connecttype="custom" o:connectlocs="32,3806;32,3798;25,3793;16,3793;7,3793;0,3798;0,3806;0,3813;7,3819;16,3819;25,3819;32,3813;32,3806" o:connectangles="0,0,0,0,0,0,0,0,0,0,0,0,0"/>
                </v:shape>
                <v:shape id="Freeform 163" o:spid="_x0000_s1184" style="position:absolute;left:3004;top:3798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" path="m9,12r-6,l,9,,2,3,,9,r3,2l12,6r,3l9,12xe" stroked="f">
                  <v:path arrowok="t" o:connecttype="custom" o:connectlocs="9,3811;3,3811;0,3808;0,3801;3,3799;9,3799;12,3801;12,3805;12,3808;9,3811" o:connectangles="0,0,0,0,0,0,0,0,0,0"/>
                </v:shape>
                <v:shape id="Freeform 164" o:spid="_x0000_s1185" style="position:absolute;left:3004;top:3798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" path="m12,6r,-4l9,,6,,3,,,2,,6,,9r3,3l6,12r3,l12,9r,-3xe" filled="f" strokeweight=".17956mm">
                  <v:path arrowok="t" o:connecttype="custom" o:connectlocs="12,3805;12,3801;9,3799;6,3799;3,3799;0,3801;0,3805;0,3808;3,3811;6,3811;9,3811;12,3808;12,3805" o:connectangles="0,0,0,0,0,0,0,0,0,0,0,0,0"/>
                </v:shape>
                <v:shape id="Picture 165" o:spid="_x0000_s1186" type="#_x0000_t75" style="position:absolute;left:1188;top:3754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">
                  <v:imagedata r:id="rId36" o:title=""/>
                </v:shape>
                <v:line id="Line 166" o:spid="_x0000_s1187" style="position:absolute;visibility:visible;mso-wrap-style:square" from="998,4403" to="1839,4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" strokeweight=".17953mm"/>
                <v:line id="Line 167" o:spid="_x0000_s1188" style="position:absolute;visibility:visible;mso-wrap-style:square" from="1839,3806" to="1839,4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" strokeweight=".17961mm"/>
                <v:shape id="Freeform 168" o:spid="_x0000_s1189" style="position:absolute;left:1823;top:3793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" path="m25,26l8,26,,20,,5,8,,25,r7,5l32,13r,7l25,26xe" stroked="f">
                  <v:path arrowok="t" o:connecttype="custom" o:connectlocs="25,3820;8,3820;0,3814;0,3799;8,3794;25,3794;32,3799;32,3807;32,3814;25,3820" o:connectangles="0,0,0,0,0,0,0,0,0,0"/>
                </v:shape>
                <v:shape id="Freeform 169" o:spid="_x0000_s1190" style="position:absolute;left:1823;top:3793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" path="m32,13r,-8l25,,16,,8,,,5r,8l,20r8,6l16,26r9,l32,20r,-7xe" filled="f" strokeweight=".17956mm">
                  <v:path arrowok="t" o:connecttype="custom" o:connectlocs="32,3807;32,3799;25,3794;16,3794;8,3794;0,3799;0,3807;0,3814;8,3820;16,3820;25,3820;32,3814;32,3807" o:connectangles="0,0,0,0,0,0,0,0,0,0,0,0,0"/>
                </v:shape>
                <v:shape id="Freeform 170" o:spid="_x0000_s1191" style="position:absolute;left:1833;top:3799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" path="m10,12r-7,l,9,,2,3,r7,l12,2r,4l12,9r-2,3xe" stroked="f">
                  <v:path arrowok="t" o:connecttype="custom" o:connectlocs="10,3812;3,3812;0,3809;0,3802;3,3800;10,3800;12,3802;12,3806;12,3809;10,3812" o:connectangles="0,0,0,0,0,0,0,0,0,0"/>
                </v:shape>
                <v:shape id="Freeform 171" o:spid="_x0000_s1192" style="position:absolute;left:1833;top:3799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" path="m12,6r,-4l10,,6,,3,,,2,,6,,9r3,3l6,12r4,l12,9r,-3xe" filled="f" strokeweight=".17956mm">
                  <v:path arrowok="t" o:connecttype="custom" o:connectlocs="12,3806;12,3802;10,3800;6,3800;3,3800;0,3802;0,3806;0,3809;3,3812;6,3812;10,3812;12,3809;12,3806" o:connectangles="0,0,0,0,0,0,0,0,0,0,0,0,0"/>
                </v:shape>
                <v:line id="Line 172" o:spid="_x0000_s1193" style="position:absolute;visibility:visible;mso-wrap-style:square" from="996,5024" to="2473,50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" strokeweight=".17953mm"/>
                <v:line id="Line 173" o:spid="_x0000_s1194" style="position:absolute;visibility:visible;mso-wrap-style:square" from="2473,3808" to="2473,50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" strokeweight=".17961mm"/>
                <v:shape id="Freeform 174" o:spid="_x0000_s1195" style="position:absolute;left:2454;top:3790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" path="m25,26l7,26,,20,,6,7,,25,r7,6l32,13r,7l25,26xe" stroked="f">
                  <v:path arrowok="t" o:connecttype="custom" o:connectlocs="25,3817;7,3817;0,3811;0,3797;7,3791;25,3791;32,3797;32,3804;32,3811;25,3817" o:connectangles="0,0,0,0,0,0,0,0,0,0"/>
                </v:shape>
                <v:shape id="Freeform 175" o:spid="_x0000_s1196" style="position:absolute;left:2454;top:3790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" path="m32,13r,-7l25,,16,,7,,,6r,7l,20r7,6l16,26r9,l32,20r,-7xe" filled="f" strokeweight=".17956mm">
                  <v:path arrowok="t" o:connecttype="custom" o:connectlocs="32,3804;32,3797;25,3791;16,3791;7,3791;0,3797;0,3804;0,3811;7,3817;16,3817;25,3817;32,3811;32,3804" o:connectangles="0,0,0,0,0,0,0,0,0,0,0,0,0"/>
                </v:shape>
                <v:shape id="Freeform 176" o:spid="_x0000_s1197" style="position:absolute;left:2464;top:3796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" path="m9,12r-6,l,9,,2,3,,9,r3,2l12,6r,3l9,12xe" stroked="f">
                  <v:path arrowok="t" o:connecttype="custom" o:connectlocs="9,3809;3,3809;0,3806;0,3799;3,3797;9,3797;12,3799;12,3803;12,3806;9,3809" o:connectangles="0,0,0,0,0,0,0,0,0,0"/>
                </v:shape>
                <v:shape id="Freeform 177" o:spid="_x0000_s1198" style="position:absolute;left:2464;top:3796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" path="m12,6r,-4l9,,6,,3,,,2,,6,,9r3,3l6,12r3,l12,9r,-3xe" filled="f" strokeweight=".17956mm">
                  <v:path arrowok="t" o:connecttype="custom" o:connectlocs="12,3803;12,3799;9,3797;6,3797;3,3797;0,3799;0,3803;0,3806;3,3809;6,3809;9,3809;12,3806;12,3803" o:connectangles="0,0,0,0,0,0,0,0,0,0,0,0,0"/>
                </v:shape>
                <v:line id="Line 178" o:spid="_x0000_s1199" style="position:absolute;visibility:visible;mso-wrap-style:square" from="2575,2651" to="3150,2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" strokeweight=".17953mm"/>
                <v:shape id="Picture 179" o:spid="_x0000_s1200" type="#_x0000_t75" style="position:absolute;left:2774;top:2600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">
                  <v:imagedata r:id="rId24" o:title=""/>
                </v:shape>
                <v:line id="Line 180" o:spid="_x0000_s1201" style="position:absolute;visibility:visible;mso-wrap-style:square" from="3012,2879" to="3012,38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" strokeweight=".17961mm"/>
                <v:line id="Line 181" o:spid="_x0000_s1202" style="position:absolute;visibility:visible;mso-wrap-style:square" from="2830,2732" to="2830,2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" strokeweight=".29936mm">
                  <v:stroke dashstyle="dot"/>
                </v:line>
                <v:line id="Line 182" o:spid="_x0000_s1203" style="position:absolute;visibility:visible;mso-wrap-style:square" from="1238,3645" to="1238,3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" strokeweight=".29936mm">
                  <v:stroke dashstyle="dot"/>
                </v:line>
                <v:line id="Line 183" o:spid="_x0000_s1204" style="position:absolute;visibility:visible;mso-wrap-style:square" from="7019,3261" to="7019,32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" strokeweight=".29919mm">
                  <v:stroke dashstyle="dot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84" o:spid="_x0000_s1205" type="#_x0000_t202" style="position:absolute;left:45;top:69;width:950;height:3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" filled="f" stroked="f">
                  <v:textbox inset="0,0,0,0">
                    <w:txbxContent>
                      <w:p w14:paraId="372B2548" w14:textId="77777777" w:rsidR="0060692B" w:rsidRDefault="0060692B" w:rsidP="0060692B">
                        <w:pPr>
                          <w:spacing w:line="186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ALU&amp;REG</w:t>
                        </w:r>
                        <w:r>
                          <w:rPr>
                            <w:sz w:val="17"/>
                          </w:rPr>
                          <w:t>单元</w:t>
                        </w:r>
                      </w:p>
                      <w:p w14:paraId="0D42148D" w14:textId="77777777" w:rsidR="0060692B" w:rsidRDefault="0060692B" w:rsidP="0060692B">
                        <w:pPr>
                          <w:spacing w:before="54" w:line="153" w:lineRule="auto"/>
                          <w:ind w:left="483" w:right="210" w:firstLine="80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CN</w:t>
                        </w:r>
                        <w:r>
                          <w:rPr>
                            <w:spacing w:val="-83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S3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S2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S1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S0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LDA</w:t>
                        </w:r>
                        <w:r>
                          <w:rPr>
                            <w:spacing w:val="-84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LDB</w:t>
                        </w:r>
                      </w:p>
                      <w:p w14:paraId="3B1B0D16" w14:textId="77777777" w:rsidR="0060692B" w:rsidRDefault="0060692B" w:rsidP="0060692B">
                        <w:pPr>
                          <w:spacing w:line="178" w:lineRule="exact"/>
                          <w:ind w:left="314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ALU_B</w:t>
                        </w:r>
                      </w:p>
                      <w:p w14:paraId="17D1D0BF" w14:textId="77777777" w:rsidR="0060692B" w:rsidRDefault="0060692B" w:rsidP="0060692B">
                        <w:pPr>
                          <w:spacing w:before="102" w:line="165" w:lineRule="auto"/>
                          <w:ind w:left="510" w:right="99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R0_B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R1_B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R2_B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R3_B</w:t>
                        </w:r>
                      </w:p>
                      <w:p w14:paraId="6741FB5D" w14:textId="77777777" w:rsidR="0060692B" w:rsidRDefault="0060692B" w:rsidP="0060692B">
                        <w:pPr>
                          <w:spacing w:before="89" w:line="165" w:lineRule="auto"/>
                          <w:ind w:left="510" w:right="99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LDR0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LDR1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LDR2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LDR3</w:t>
                        </w:r>
                      </w:p>
                      <w:p w14:paraId="6954FFAA" w14:textId="77777777" w:rsidR="0060692B" w:rsidRDefault="0060692B" w:rsidP="0060692B">
                        <w:pPr>
                          <w:spacing w:before="83" w:line="163" w:lineRule="auto"/>
                          <w:ind w:left="527" w:right="103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FC</w:t>
                        </w:r>
                        <w:r>
                          <w:rPr>
                            <w:spacing w:val="-83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FZ</w:t>
                        </w:r>
                      </w:p>
                    </w:txbxContent>
                  </v:textbox>
                </v:shape>
                <v:shape id="Text Box 185" o:spid="_x0000_s1206" type="#_x0000_t202" style="position:absolute;left:1441;top:52;width:105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" filled="f" stroked="f">
                  <v:textbox inset="0,0,0,0">
                    <w:txbxContent>
                      <w:p w14:paraId="7CE117A3" w14:textId="77777777" w:rsidR="0060692B" w:rsidRDefault="0060692B" w:rsidP="0060692B">
                        <w:pPr>
                          <w:spacing w:line="193" w:lineRule="exact"/>
                          <w:ind w:left="185"/>
                          <w:rPr>
                            <w:sz w:val="17"/>
                          </w:rPr>
                        </w:pPr>
                        <w:r>
                          <w:rPr>
                            <w:w w:val="95"/>
                            <w:sz w:val="17"/>
                          </w:rPr>
                          <w:t>控制器单元</w:t>
                        </w:r>
                      </w:p>
                      <w:p w14:paraId="6254C438" w14:textId="77777777" w:rsidR="0060692B" w:rsidRDefault="0060692B" w:rsidP="0060692B">
                        <w:pPr>
                          <w:spacing w:before="64" w:line="153" w:lineRule="auto"/>
                          <w:ind w:left="88" w:right="689" w:hanging="3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CN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S3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S2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S1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S0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LDA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LDB</w:t>
                        </w:r>
                      </w:p>
                      <w:p w14:paraId="68F889DC" w14:textId="77777777" w:rsidR="0060692B" w:rsidRDefault="0060692B" w:rsidP="0060692B">
                        <w:pPr>
                          <w:spacing w:line="178" w:lineRule="exact"/>
                          <w:ind w:left="88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ALU_B</w:t>
                        </w:r>
                      </w:p>
                      <w:p w14:paraId="21CD9DE2" w14:textId="77777777" w:rsidR="0060692B" w:rsidRDefault="0060692B" w:rsidP="0060692B">
                        <w:pPr>
                          <w:spacing w:before="103" w:line="165" w:lineRule="auto"/>
                          <w:ind w:right="71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R0_B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R1_B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R2_B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R3_B</w:t>
                        </w:r>
                      </w:p>
                      <w:p w14:paraId="682E9C39" w14:textId="77777777" w:rsidR="0060692B" w:rsidRDefault="0060692B" w:rsidP="0060692B">
                        <w:pPr>
                          <w:spacing w:before="88" w:line="165" w:lineRule="auto"/>
                          <w:ind w:left="4" w:right="707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LDR0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LDR1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LDR2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LDR3</w:t>
                        </w:r>
                      </w:p>
                      <w:p w14:paraId="5F2C2E97" w14:textId="77777777" w:rsidR="0060692B" w:rsidRDefault="0060692B" w:rsidP="0060692B">
                        <w:pPr>
                          <w:spacing w:before="79" w:line="163" w:lineRule="auto"/>
                          <w:ind w:right="86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FC</w:t>
                        </w:r>
                        <w:r>
                          <w:rPr>
                            <w:spacing w:val="-83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FZ</w:t>
                        </w:r>
                      </w:p>
                    </w:txbxContent>
                  </v:textbox>
                </v:shape>
                <v:shape id="Text Box 186" o:spid="_x0000_s1207" type="#_x0000_t202" style="position:absolute;left:4842;top:128;width:190;height: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" filled="f" stroked="f">
                  <v:textbox inset="0,0,0,0">
                    <w:txbxContent>
                      <w:p w14:paraId="3D0448AC" w14:textId="77777777" w:rsidR="0060692B" w:rsidRDefault="0060692B" w:rsidP="0060692B">
                        <w:pPr>
                          <w:spacing w:before="25" w:line="165" w:lineRule="auto"/>
                          <w:ind w:right="18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T1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T2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T3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T4</w:t>
                        </w:r>
                      </w:p>
                    </w:txbxContent>
                  </v:textbox>
                </v:shape>
                <v:shape id="Text Box 187" o:spid="_x0000_s1208" type="#_x0000_t202" style="position:absolute;left:2208;top:710;width:274;height:4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" filled="f" stroked="f">
                  <v:textbox inset="0,0,0,0">
                    <w:txbxContent>
                      <w:p w14:paraId="6864C4F3" w14:textId="77777777" w:rsidR="0060692B" w:rsidRDefault="0060692B" w:rsidP="0060692B">
                        <w:pPr>
                          <w:spacing w:before="28" w:line="160" w:lineRule="auto"/>
                          <w:ind w:right="18" w:firstLine="8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WR</w:t>
                        </w:r>
                        <w:r>
                          <w:rPr>
                            <w:spacing w:val="-83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RD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IOM</w:t>
                        </w:r>
                      </w:p>
                    </w:txbxContent>
                  </v:textbox>
                </v:shape>
                <v:shape id="Text Box 188" o:spid="_x0000_s1209" type="#_x0000_t202" style="position:absolute;left:4526;top:712;width:276;height: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" filled="f" stroked="f">
                  <v:textbox inset="0,0,0,0">
                    <w:txbxContent>
                      <w:p w14:paraId="7CE48FA4" w14:textId="77777777" w:rsidR="0060692B" w:rsidRDefault="0060692B" w:rsidP="0060692B">
                        <w:pPr>
                          <w:spacing w:before="30" w:line="158" w:lineRule="auto"/>
                          <w:ind w:left="1" w:right="18" w:hanging="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WR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RD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IOM</w:t>
                        </w:r>
                      </w:p>
                    </w:txbxContent>
                  </v:textbox>
                </v:shape>
                <v:shape id="Text Box 189" o:spid="_x0000_s1210" type="#_x0000_t202" style="position:absolute;left:2126;top:1676;width:472;height:1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" filled="f" stroked="f">
                  <v:textbox inset="0,0,0,0">
                    <w:txbxContent>
                      <w:p w14:paraId="67677FF6" w14:textId="77777777" w:rsidR="0060692B" w:rsidRDefault="0060692B" w:rsidP="0060692B">
                        <w:pPr>
                          <w:spacing w:before="26" w:line="168" w:lineRule="auto"/>
                          <w:ind w:left="113" w:right="-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LDPC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LOAD</w:t>
                        </w:r>
                      </w:p>
                      <w:p w14:paraId="08A4E41A" w14:textId="77777777" w:rsidR="0060692B" w:rsidRDefault="0060692B" w:rsidP="0060692B">
                        <w:pPr>
                          <w:spacing w:before="122" w:line="177" w:lineRule="auto"/>
                          <w:ind w:right="131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PC_B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LDAR</w:t>
                        </w:r>
                      </w:p>
                      <w:p w14:paraId="38CF63DB" w14:textId="77777777" w:rsidR="0060692B" w:rsidRDefault="0060692B" w:rsidP="0060692B">
                        <w:pPr>
                          <w:spacing w:before="56"/>
                          <w:ind w:right="131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I7</w:t>
                        </w:r>
                      </w:p>
                      <w:p w14:paraId="07369B0F" w14:textId="77777777" w:rsidR="0060692B" w:rsidRDefault="0060692B" w:rsidP="0060692B">
                        <w:pPr>
                          <w:spacing w:before="67" w:line="194" w:lineRule="exact"/>
                          <w:ind w:right="12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I0</w:t>
                        </w:r>
                      </w:p>
                    </w:txbxContent>
                  </v:textbox>
                </v:shape>
                <v:shape id="Text Box 190" o:spid="_x0000_s1211" type="#_x0000_t202" style="position:absolute;left:3342;top:1381;width:686;height:1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" filled="f" stroked="f">
                  <v:textbox inset="0,0,0,0">
                    <w:txbxContent>
                      <w:p w14:paraId="54E74166" w14:textId="77777777" w:rsidR="0060692B" w:rsidRDefault="0060692B" w:rsidP="0060692B">
                        <w:pPr>
                          <w:spacing w:line="193" w:lineRule="exact"/>
                          <w:ind w:left="73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ABI</w:t>
                        </w:r>
                        <w:r>
                          <w:rPr>
                            <w:sz w:val="17"/>
                          </w:rPr>
                          <w:t>单元</w:t>
                        </w:r>
                      </w:p>
                      <w:p w14:paraId="46C4D3AD" w14:textId="77777777" w:rsidR="0060692B" w:rsidRDefault="0060692B" w:rsidP="0060692B">
                        <w:pPr>
                          <w:spacing w:before="116" w:line="172" w:lineRule="auto"/>
                          <w:ind w:right="326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LDPC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LOAD</w:t>
                        </w:r>
                      </w:p>
                      <w:p w14:paraId="07F963BA" w14:textId="77777777" w:rsidR="0060692B" w:rsidRDefault="0060692B" w:rsidP="0060692B">
                        <w:pPr>
                          <w:spacing w:before="120" w:line="180" w:lineRule="auto"/>
                          <w:ind w:left="96" w:right="230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PC_B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LDAR</w:t>
                        </w:r>
                      </w:p>
                    </w:txbxContent>
                  </v:textbox>
                </v:shape>
                <v:shape id="Text Box 191" o:spid="_x0000_s1212" type="#_x0000_t202" style="position:absolute;left:4665;top:1237;width:378;height: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" filled="f" stroked="f">
                  <v:textbox inset="0,0,0,0">
                    <w:txbxContent>
                      <w:p w14:paraId="05737BD0" w14:textId="77777777" w:rsidR="0060692B" w:rsidRDefault="0060692B" w:rsidP="0060692B">
                        <w:pPr>
                          <w:spacing w:before="28" w:line="165" w:lineRule="auto"/>
                          <w:ind w:right="37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XMWR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XMRD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XIOW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XIOR</w:t>
                        </w:r>
                      </w:p>
                      <w:p w14:paraId="3A61989B" w14:textId="77777777" w:rsidR="0060692B" w:rsidRDefault="0060692B" w:rsidP="0060692B">
                        <w:pPr>
                          <w:spacing w:before="27" w:line="194" w:lineRule="exact"/>
                          <w:ind w:left="104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XD7</w:t>
                        </w:r>
                      </w:p>
                    </w:txbxContent>
                  </v:textbox>
                </v:shape>
                <v:shape id="Text Box 192" o:spid="_x0000_s1213" type="#_x0000_t202" style="position:absolute;left:7342;top:962;width:704;height:1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" filled="f" stroked="f">
                  <v:textbox inset="0,0,0,0">
                    <w:txbxContent>
                      <w:p w14:paraId="4D283512" w14:textId="77777777" w:rsidR="0060692B" w:rsidRDefault="0060692B" w:rsidP="0060692B">
                        <w:pPr>
                          <w:spacing w:line="193" w:lineRule="exact"/>
                          <w:ind w:left="9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MEM</w:t>
                        </w:r>
                        <w:r>
                          <w:rPr>
                            <w:sz w:val="17"/>
                          </w:rPr>
                          <w:t>单元</w:t>
                        </w:r>
                      </w:p>
                      <w:p w14:paraId="1A88C750" w14:textId="77777777" w:rsidR="0060692B" w:rsidRDefault="0060692B" w:rsidP="0060692B">
                        <w:pPr>
                          <w:spacing w:before="117" w:line="163" w:lineRule="auto"/>
                          <w:ind w:left="40" w:right="389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MWR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MRD</w:t>
                        </w:r>
                      </w:p>
                      <w:p w14:paraId="0C52FE64" w14:textId="77777777" w:rsidR="0060692B" w:rsidRDefault="0060692B" w:rsidP="0060692B">
                        <w:pPr>
                          <w:rPr>
                            <w:sz w:val="16"/>
                          </w:rPr>
                        </w:pPr>
                      </w:p>
                      <w:p w14:paraId="66F5E9E3" w14:textId="77777777" w:rsidR="0060692B" w:rsidRDefault="0060692B" w:rsidP="0060692B">
                        <w:pPr>
                          <w:spacing w:before="141" w:line="194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XD7</w:t>
                        </w:r>
                      </w:p>
                    </w:txbxContent>
                  </v:textbox>
                </v:shape>
                <v:shape id="Text Box 193" o:spid="_x0000_s1214" type="#_x0000_t202" style="position:absolute;left:4763;top:2320;width:280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" filled="f" stroked="f">
                  <v:textbox inset="0,0,0,0">
                    <w:txbxContent>
                      <w:p w14:paraId="031AA613" w14:textId="77777777" w:rsidR="0060692B" w:rsidRDefault="0060692B" w:rsidP="0060692B">
                        <w:pPr>
                          <w:spacing w:line="193" w:lineRule="exact"/>
                          <w:ind w:left="6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XD0</w:t>
                        </w:r>
                      </w:p>
                      <w:p w14:paraId="3061DD00" w14:textId="77777777" w:rsidR="0060692B" w:rsidRDefault="0060692B" w:rsidP="0060692B">
                        <w:pPr>
                          <w:spacing w:before="47" w:line="194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XA7</w:t>
                        </w:r>
                      </w:p>
                    </w:txbxContent>
                  </v:textbox>
                </v:shape>
                <v:shape id="Text Box 194" o:spid="_x0000_s1215" type="#_x0000_t202" style="position:absolute;left:7336;top:2340;width:280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" filled="f" stroked="f">
                  <v:textbox inset="0,0,0,0">
                    <w:txbxContent>
                      <w:p w14:paraId="35682863" w14:textId="77777777" w:rsidR="0060692B" w:rsidRDefault="0060692B" w:rsidP="0060692B">
                        <w:pPr>
                          <w:spacing w:line="193" w:lineRule="exact"/>
                          <w:ind w:left="6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XD0</w:t>
                        </w:r>
                      </w:p>
                      <w:p w14:paraId="77E23135" w14:textId="77777777" w:rsidR="0060692B" w:rsidRDefault="0060692B" w:rsidP="0060692B">
                        <w:pPr>
                          <w:spacing w:before="47" w:line="194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XA7</w:t>
                        </w:r>
                      </w:p>
                    </w:txbxContent>
                  </v:textbox>
                </v:shape>
                <v:shape id="Text Box 195" o:spid="_x0000_s1216" type="#_x0000_t202" style="position:absolute;left:4763;top:2961;width:274;height: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" filled="f" stroked="f">
                  <v:textbox inset="0,0,0,0">
                    <w:txbxContent>
                      <w:p w14:paraId="3B86B6E4" w14:textId="77777777" w:rsidR="0060692B" w:rsidRDefault="0060692B" w:rsidP="0060692B">
                        <w:pPr>
                          <w:spacing w:line="169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XA0</w:t>
                        </w:r>
                      </w:p>
                    </w:txbxContent>
                  </v:textbox>
                </v:shape>
                <v:shape id="Text Box 196" o:spid="_x0000_s1217" type="#_x0000_t202" style="position:absolute;left:7336;top:2981;width:274;height: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" filled="f" stroked="f">
                  <v:textbox inset="0,0,0,0">
                    <w:txbxContent>
                      <w:p w14:paraId="3A230D63" w14:textId="77777777" w:rsidR="0060692B" w:rsidRDefault="0060692B" w:rsidP="0060692B">
                        <w:pPr>
                          <w:spacing w:line="169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XA0</w:t>
                        </w:r>
                      </w:p>
                    </w:txbxContent>
                  </v:textbox>
                </v:shape>
                <v:shape id="Text Box 197" o:spid="_x0000_s1218" type="#_x0000_t202" style="position:absolute;left:7697;top:3166;width:443;height: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" filled="f" stroked="f">
                  <v:textbox inset="0,0,0,0">
                    <w:txbxContent>
                      <w:p w14:paraId="6DC57085" w14:textId="77777777" w:rsidR="0060692B" w:rsidRDefault="0060692B" w:rsidP="0060692B">
                        <w:pPr>
                          <w:spacing w:line="169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M_CS1</w:t>
                        </w:r>
                      </w:p>
                    </w:txbxContent>
                  </v:textbox>
                </v:shape>
                <v:shape id="Text Box 198" o:spid="_x0000_s1219" type="#_x0000_t202" style="position:absolute;left:572;top:3421;width:274;height: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" filled="f" stroked="f">
                  <v:textbox inset="0,0,0,0">
                    <w:txbxContent>
                      <w:p w14:paraId="4A7A8B30" w14:textId="77777777" w:rsidR="0060692B" w:rsidRDefault="0060692B" w:rsidP="0060692B">
                        <w:pPr>
                          <w:spacing w:line="169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IN7</w:t>
                        </w:r>
                      </w:p>
                    </w:txbxContent>
                  </v:textbox>
                </v:shape>
                <v:shape id="Text Box 199" o:spid="_x0000_s1220" type="#_x0000_t202" style="position:absolute;left:3445;top:3421;width:190;height: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" filled="f" stroked="f">
                  <v:textbox inset="0,0,0,0">
                    <w:txbxContent>
                      <w:p w14:paraId="5A3A876E" w14:textId="77777777" w:rsidR="0060692B" w:rsidRDefault="0060692B" w:rsidP="0060692B">
                        <w:pPr>
                          <w:spacing w:line="169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D7</w:t>
                        </w:r>
                      </w:p>
                    </w:txbxContent>
                  </v:textbox>
                </v:shape>
                <v:shape id="Text Box 200" o:spid="_x0000_s1221" type="#_x0000_t202" style="position:absolute;left:4441;top:3507;width:697;height: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" filled="f" stroked="f">
                  <v:textbox inset="0,0,0,0">
                    <w:txbxContent>
                      <w:p w14:paraId="126A5C62" w14:textId="77777777" w:rsidR="0060692B" w:rsidRDefault="0060692B" w:rsidP="0060692B">
                        <w:pPr>
                          <w:spacing w:line="169" w:lineRule="exact"/>
                          <w:rPr>
                            <w:sz w:val="17"/>
                          </w:rPr>
                        </w:pPr>
                        <w:r>
                          <w:rPr>
                            <w:w w:val="95"/>
                            <w:sz w:val="17"/>
                          </w:rPr>
                          <w:t>系统总线</w:t>
                        </w:r>
                      </w:p>
                    </w:txbxContent>
                  </v:textbox>
                </v:shape>
                <v:shape id="Text Box 201" o:spid="_x0000_s1222" type="#_x0000_t202" style="position:absolute;left:572;top:3751;width:424;height:1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" filled="f" stroked="f">
                  <v:textbox inset="0,0,0,0">
                    <w:txbxContent>
                      <w:p w14:paraId="1566D1C7" w14:textId="77777777" w:rsidR="0060692B" w:rsidRDefault="0060692B" w:rsidP="0060692B">
                        <w:pPr>
                          <w:spacing w:line="193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IN0</w:t>
                        </w:r>
                      </w:p>
                      <w:p w14:paraId="248A7F49" w14:textId="77777777" w:rsidR="0060692B" w:rsidRDefault="0060692B" w:rsidP="0060692B">
                        <w:pPr>
                          <w:spacing w:before="49" w:line="336" w:lineRule="auto"/>
                          <w:ind w:right="1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OUT7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OUT0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D7</w:t>
                        </w:r>
                      </w:p>
                      <w:p w14:paraId="7041CBA3" w14:textId="77777777" w:rsidR="0060692B" w:rsidRDefault="0060692B" w:rsidP="0060692B">
                        <w:pPr>
                          <w:spacing w:line="194" w:lineRule="exact"/>
                          <w:ind w:right="1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D0</w:t>
                        </w:r>
                      </w:p>
                    </w:txbxContent>
                  </v:textbox>
                </v:shape>
                <v:shape id="Text Box 202" o:spid="_x0000_s1223" type="#_x0000_t202" style="position:absolute;left:3325;top:3762;width:781;height: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" filled="f" stroked="f">
                  <v:textbox inset="0,0,0,0">
                    <w:txbxContent>
                      <w:p w14:paraId="272E2E4B" w14:textId="77777777" w:rsidR="0060692B" w:rsidRDefault="0060692B" w:rsidP="0060692B">
                        <w:pPr>
                          <w:spacing w:line="193" w:lineRule="exact"/>
                          <w:ind w:left="120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D0</w:t>
                        </w:r>
                      </w:p>
                      <w:p w14:paraId="31B2B350" w14:textId="77777777" w:rsidR="0060692B" w:rsidRDefault="0060692B" w:rsidP="0060692B">
                        <w:pPr>
                          <w:spacing w:before="6" w:line="194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CPU</w:t>
                        </w:r>
                        <w:r>
                          <w:rPr>
                            <w:sz w:val="17"/>
                          </w:rPr>
                          <w:t>内总线</w:t>
                        </w:r>
                      </w:p>
                    </w:txbxContent>
                  </v:textbox>
                </v:shape>
                <v:shape id="Text Box 203" o:spid="_x0000_s1224" type="#_x0000_t202" style="position:absolute;left:5622;top:3314;width:528;height: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" filled="f" stroked="f">
                  <v:textbox inset="0,0,0,0">
                    <w:txbxContent>
                      <w:p w14:paraId="2F95C327" w14:textId="77777777" w:rsidR="0060692B" w:rsidRDefault="0060692B" w:rsidP="0060692B">
                        <w:pPr>
                          <w:spacing w:line="183" w:lineRule="exact"/>
                          <w:ind w:right="1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w w:val="95"/>
                            <w:sz w:val="17"/>
                          </w:rPr>
                          <w:t>IN</w:t>
                        </w:r>
                        <w:r>
                          <w:rPr>
                            <w:w w:val="95"/>
                            <w:sz w:val="17"/>
                          </w:rPr>
                          <w:t>单元</w:t>
                        </w:r>
                      </w:p>
                      <w:p w14:paraId="1F6C86C3" w14:textId="77777777" w:rsidR="0060692B" w:rsidRDefault="0060692B" w:rsidP="0060692B">
                        <w:pPr>
                          <w:spacing w:line="207" w:lineRule="exact"/>
                          <w:ind w:right="42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IOR</w:t>
                        </w:r>
                      </w:p>
                      <w:p w14:paraId="217AA748" w14:textId="77777777" w:rsidR="0060692B" w:rsidRDefault="0060692B" w:rsidP="0060692B">
                        <w:pPr>
                          <w:spacing w:before="22" w:line="194" w:lineRule="exact"/>
                          <w:ind w:right="36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XD7</w:t>
                        </w:r>
                      </w:p>
                    </w:txbxContent>
                  </v:textbox>
                </v:shape>
                <v:shape id="Text Box 204" o:spid="_x0000_s1225" type="#_x0000_t202" style="position:absolute;left:4699;top:4360;width:359;height: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" filled="f" stroked="f">
                  <v:textbox inset="0,0,0,0">
                    <w:txbxContent>
                      <w:p w14:paraId="797030B9" w14:textId="77777777" w:rsidR="0060692B" w:rsidRDefault="0060692B" w:rsidP="0060692B">
                        <w:pPr>
                          <w:spacing w:line="169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IOY0</w:t>
                        </w:r>
                      </w:p>
                    </w:txbxContent>
                  </v:textbox>
                </v:shape>
                <v:shape id="Text Box 205" o:spid="_x0000_s1226" type="#_x0000_t202" style="position:absolute;left:5581;top:4152;width:612;height:1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" filled="f" stroked="f">
                  <v:textbox inset="0,0,0,0">
                    <w:txbxContent>
                      <w:p w14:paraId="600A128E" w14:textId="77777777" w:rsidR="0060692B" w:rsidRDefault="0060692B" w:rsidP="0060692B">
                        <w:pPr>
                          <w:spacing w:line="189" w:lineRule="exact"/>
                          <w:ind w:right="7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XD0</w:t>
                        </w:r>
                      </w:p>
                      <w:p w14:paraId="7D76BA68" w14:textId="77777777" w:rsidR="0060692B" w:rsidRDefault="0060692B" w:rsidP="0060692B">
                        <w:pPr>
                          <w:spacing w:line="214" w:lineRule="exact"/>
                          <w:ind w:right="15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IN_B</w:t>
                        </w:r>
                      </w:p>
                      <w:p w14:paraId="4EDA2C67" w14:textId="77777777" w:rsidR="0060692B" w:rsidRDefault="0060692B" w:rsidP="0060692B">
                        <w:pPr>
                          <w:spacing w:before="86" w:line="207" w:lineRule="exact"/>
                          <w:ind w:right="1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w w:val="95"/>
                            <w:sz w:val="17"/>
                          </w:rPr>
                          <w:t>OUT</w:t>
                        </w:r>
                        <w:r>
                          <w:rPr>
                            <w:w w:val="95"/>
                            <w:sz w:val="17"/>
                          </w:rPr>
                          <w:t>单元</w:t>
                        </w:r>
                      </w:p>
                      <w:p w14:paraId="22E658BE" w14:textId="77777777" w:rsidR="0060692B" w:rsidRDefault="0060692B" w:rsidP="0060692B">
                        <w:pPr>
                          <w:spacing w:line="207" w:lineRule="exact"/>
                          <w:ind w:right="8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IOW</w:t>
                        </w:r>
                      </w:p>
                      <w:p w14:paraId="79E72505" w14:textId="77777777" w:rsidR="0060692B" w:rsidRDefault="0060692B" w:rsidP="0060692B">
                        <w:pPr>
                          <w:spacing w:before="22" w:line="194" w:lineRule="exact"/>
                          <w:ind w:right="7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XD7</w:t>
                        </w:r>
                      </w:p>
                    </w:txbxContent>
                  </v:textbox>
                </v:shape>
                <v:shape id="Text Box 206" o:spid="_x0000_s1227" type="#_x0000_t202" style="position:absolute;left:4700;top:5713;width:359;height: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" filled="f" stroked="f">
                  <v:textbox inset="0,0,0,0">
                    <w:txbxContent>
                      <w:p w14:paraId="33843345" w14:textId="77777777" w:rsidR="0060692B" w:rsidRDefault="0060692B" w:rsidP="0060692B">
                        <w:pPr>
                          <w:spacing w:line="169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IOY1</w:t>
                        </w:r>
                      </w:p>
                    </w:txbxContent>
                  </v:textbox>
                </v:shape>
                <v:shape id="Text Box 207" o:spid="_x0000_s1228" type="#_x0000_t202" style="position:absolute;left:5706;top:5504;width:443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" filled="f" stroked="f">
                  <v:textbox inset="0,0,0,0">
                    <w:txbxContent>
                      <w:p w14:paraId="71AF9AAE" w14:textId="77777777" w:rsidR="0060692B" w:rsidRDefault="0060692B" w:rsidP="0060692B">
                        <w:pPr>
                          <w:spacing w:line="190" w:lineRule="exact"/>
                          <w:ind w:right="3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XD0</w:t>
                        </w:r>
                      </w:p>
                      <w:p w14:paraId="78CE0363" w14:textId="77777777" w:rsidR="0060692B" w:rsidRDefault="0060692B" w:rsidP="0060692B">
                        <w:pPr>
                          <w:spacing w:line="190" w:lineRule="exact"/>
                          <w:ind w:right="1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w w:val="95"/>
                            <w:sz w:val="17"/>
                          </w:rPr>
                          <w:t>LED_B</w:t>
                        </w:r>
                      </w:p>
                    </w:txbxContent>
                  </v:textbox>
                </v:shape>
                <v:shape id="Text Box 208" o:spid="_x0000_s1229" type="#_x0000_t202" style="position:absolute;left:5555;top:2983;width:617;height: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" filled="f" stroked="f">
                  <v:textbox inset="0,0,0,0">
                    <w:txbxContent>
                      <w:p w14:paraId="1264E8AD" w14:textId="77777777" w:rsidR="0060692B" w:rsidRDefault="0060692B" w:rsidP="0060692B">
                        <w:pPr>
                          <w:spacing w:line="179" w:lineRule="exact"/>
                          <w:ind w:left="119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XA0</w:t>
                        </w:r>
                      </w:p>
                    </w:txbxContent>
                  </v:textbox>
                </v:shape>
                <v:shape id="Text Box 209" o:spid="_x0000_s1230" type="#_x0000_t202" style="position:absolute;left:5550;top:2332;width:627;height: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" filled="f" strokeweight=".17775mm">
                  <v:textbox inset="0,0,0,0">
                    <w:txbxContent>
                      <w:p w14:paraId="443EE421" w14:textId="77777777" w:rsidR="0060692B" w:rsidRDefault="0060692B" w:rsidP="0060692B">
                        <w:pPr>
                          <w:spacing w:line="176" w:lineRule="exact"/>
                          <w:ind w:left="12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XD0</w:t>
                        </w:r>
                      </w:p>
                      <w:p w14:paraId="3BC29111" w14:textId="77777777" w:rsidR="0060692B" w:rsidRDefault="0060692B" w:rsidP="0060692B">
                        <w:pPr>
                          <w:spacing w:before="38" w:line="175" w:lineRule="exact"/>
                          <w:ind w:left="12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XA7</w:t>
                        </w:r>
                      </w:p>
                    </w:txbxContent>
                  </v:textbox>
                </v:shape>
                <v:shape id="Text Box 210" o:spid="_x0000_s1231" type="#_x0000_t202" style="position:absolute;left:5550;top:1778;width:627;height: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" filled="f" strokeweight=".17775mm">
                  <v:textbox inset="0,0,0,0">
                    <w:txbxContent>
                      <w:p w14:paraId="3244132A" w14:textId="77777777" w:rsidR="0060692B" w:rsidRDefault="0060692B" w:rsidP="0060692B">
                        <w:pPr>
                          <w:spacing w:before="111" w:line="184" w:lineRule="exact"/>
                          <w:ind w:left="12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XD7</w:t>
                        </w:r>
                      </w:p>
                    </w:txbxContent>
                  </v:textbox>
                </v:shape>
                <v:shape id="Text Box 211" o:spid="_x0000_s1232" type="#_x0000_t202" style="position:absolute;left:5653;top:1631;width:525;height:1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" filled="f" strokeweight=".17775mm">
                  <v:textbox inset="0,0,0,0">
                    <w:txbxContent>
                      <w:p w14:paraId="78A011DD" w14:textId="77777777" w:rsidR="0060692B" w:rsidRDefault="0060692B" w:rsidP="0060692B">
                        <w:pPr>
                          <w:spacing w:line="137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IOR</w:t>
                        </w:r>
                      </w:p>
                    </w:txbxContent>
                  </v:textbox>
                </v:shape>
                <v:shape id="Text Box 212" o:spid="_x0000_s1233" type="#_x0000_t202" style="position:absolute;left:5653;top:1476;width:525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" filled="f" strokeweight=".17775mm">
                  <v:textbox inset="0,0,0,0">
                    <w:txbxContent>
                      <w:p w14:paraId="2FDA42CC" w14:textId="77777777" w:rsidR="0060692B" w:rsidRDefault="0060692B" w:rsidP="0060692B">
                        <w:pPr>
                          <w:spacing w:line="144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IOW</w:t>
                        </w:r>
                      </w:p>
                    </w:txbxContent>
                  </v:textbox>
                </v:shape>
                <v:shape id="Text Box 213" o:spid="_x0000_s1234" type="#_x0000_t202" style="position:absolute;left:5653;top:1332;width:525;height: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" filled="f" strokeweight=".17775mm">
                  <v:textbox inset="0,0,0,0">
                    <w:txbxContent>
                      <w:p w14:paraId="63415B28" w14:textId="77777777" w:rsidR="0060692B" w:rsidRDefault="0060692B" w:rsidP="0060692B">
                        <w:pPr>
                          <w:spacing w:line="134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MRD</w:t>
                        </w:r>
                      </w:p>
                    </w:txbxContent>
                  </v:textbox>
                </v:shape>
                <v:shape id="Text Box 214" o:spid="_x0000_s1235" type="#_x0000_t202" style="position:absolute;left:5550;top:803;width:627;height: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" filled="f" strokeweight=".17775mm">
                  <v:textbox inset="0,0,0,0">
                    <w:txbxContent>
                      <w:p w14:paraId="5D52FF92" w14:textId="77777777" w:rsidR="0060692B" w:rsidRDefault="0060692B" w:rsidP="0060692B">
                        <w:pPr>
                          <w:spacing w:before="46" w:line="240" w:lineRule="atLeast"/>
                          <w:ind w:left="133" w:right="50" w:hanging="77"/>
                          <w:rPr>
                            <w:sz w:val="17"/>
                          </w:rPr>
                        </w:pPr>
                        <w:r>
                          <w:rPr>
                            <w:spacing w:val="-1"/>
                            <w:sz w:val="17"/>
                          </w:rPr>
                          <w:t>CI</w:t>
                        </w:r>
                        <w:r>
                          <w:rPr>
                            <w:spacing w:val="-1"/>
                            <w:sz w:val="17"/>
                          </w:rPr>
                          <w:t>单元</w:t>
                        </w:r>
                        <w:r>
                          <w:rPr>
                            <w:sz w:val="17"/>
                          </w:rPr>
                          <w:t>MWR</w:t>
                        </w:r>
                      </w:p>
                    </w:txbxContent>
                  </v:textbox>
                </v:shape>
                <v:shape id="Text Box 215" o:spid="_x0000_s1236" type="#_x0000_t202" style="position:absolute;left:7004;top:395;width:359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" filled="f" stroked="f">
                  <v:textbox inset="0,0,0,0">
                    <w:txbxContent>
                      <w:p w14:paraId="6E75F425" w14:textId="77777777" w:rsidR="0060692B" w:rsidRDefault="0060692B" w:rsidP="0060692B">
                        <w:pPr>
                          <w:spacing w:line="193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CLK0</w:t>
                        </w:r>
                      </w:p>
                      <w:p w14:paraId="3E2429F3" w14:textId="77777777" w:rsidR="0060692B" w:rsidRDefault="0060692B" w:rsidP="0060692B">
                        <w:pPr>
                          <w:spacing w:line="194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30Hz</w:t>
                        </w:r>
                      </w:p>
                    </w:txbxContent>
                  </v:textbox>
                </v:shape>
                <v:shape id="Text Box 216" o:spid="_x0000_s1237" type="#_x0000_t202" style="position:absolute;left:5718;top:428;width:274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" filled="f" stroked="f">
                  <v:textbox inset="0,0,0,0">
                    <w:txbxContent>
                      <w:p w14:paraId="5FA1369A" w14:textId="77777777" w:rsidR="0060692B" w:rsidRDefault="0060692B" w:rsidP="0060692B">
                        <w:pPr>
                          <w:spacing w:before="27" w:line="163" w:lineRule="auto"/>
                          <w:ind w:right="-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TS3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TS4</w:t>
                        </w:r>
                      </w:p>
                    </w:txbxContent>
                  </v:textbox>
                </v:shape>
                <v:shape id="Text Box 217" o:spid="_x0000_s1238" type="#_x0000_t202" style="position:absolute;left:5718;top:120;width:1717;height: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" filled="f" stroked="f">
                  <v:textbox inset="0,0,0,0">
                    <w:txbxContent>
                      <w:p w14:paraId="35B6F791" w14:textId="77777777" w:rsidR="0060692B" w:rsidRDefault="0060692B" w:rsidP="0060692B">
                        <w:pPr>
                          <w:spacing w:line="166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TS1</w:t>
                        </w:r>
                        <w:r>
                          <w:rPr>
                            <w:spacing w:val="-3"/>
                            <w:sz w:val="17"/>
                          </w:rPr>
                          <w:t xml:space="preserve"> </w:t>
                        </w:r>
                        <w:r>
                          <w:rPr>
                            <w:position w:val="1"/>
                            <w:sz w:val="17"/>
                          </w:rPr>
                          <w:t>时序与操作台单元</w:t>
                        </w:r>
                      </w:p>
                      <w:p w14:paraId="4744373D" w14:textId="77777777" w:rsidR="0060692B" w:rsidRDefault="0060692B" w:rsidP="0060692B">
                        <w:pPr>
                          <w:spacing w:line="159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TS2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5AFB3A8" w14:textId="77777777" w:rsidR="0060692B" w:rsidRDefault="0060692B" w:rsidP="0060692B">
      <w:pPr>
        <w:pStyle w:val="BodyText"/>
        <w:spacing w:before="8"/>
        <w:rPr>
          <w:rFonts w:ascii="Times New Roman"/>
          <w:sz w:val="12"/>
        </w:rPr>
      </w:pPr>
    </w:p>
    <w:p w14:paraId="308C09D3" w14:textId="77777777" w:rsidR="0060692B" w:rsidRDefault="0060692B" w:rsidP="0060692B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eastAsia="Times New Roman"/>
          <w:b/>
          <w:sz w:val="18"/>
        </w:rPr>
        <w:t>5-3-6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实验接线图</w:t>
      </w:r>
    </w:p>
    <w:p w14:paraId="0761BCAC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4B8FBDDE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6473CE01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49B2ECD5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70347381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27400AAF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5EE6A7ED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51C50C75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0F7BCAC9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1B1F322D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16D4A1D2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7650B4FA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113BC3CC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3CD32F05" w14:textId="77777777" w:rsidR="0060692B" w:rsidRDefault="0060692B" w:rsidP="0060692B">
      <w:pPr>
        <w:pStyle w:val="BodyText"/>
        <w:rPr>
          <w:rFonts w:ascii="微软雅黑"/>
          <w:b/>
          <w:sz w:val="18"/>
        </w:rPr>
      </w:pPr>
    </w:p>
    <w:p w14:paraId="0CBF985A" w14:textId="77777777" w:rsidR="0060692B" w:rsidRDefault="0060692B" w:rsidP="0060692B">
      <w:pPr>
        <w:spacing w:before="93"/>
        <w:ind w:right="423"/>
        <w:jc w:val="right"/>
        <w:rPr>
          <w:sz w:val="18"/>
        </w:rPr>
      </w:pPr>
      <w:r>
        <w:rPr>
          <w:sz w:val="18"/>
        </w:rPr>
        <w:t>71</w:t>
      </w:r>
    </w:p>
    <w:p w14:paraId="2D447DC0" w14:textId="77777777" w:rsidR="0060692B" w:rsidRDefault="0060692B" w:rsidP="0060692B">
      <w:pPr>
        <w:jc w:val="right"/>
        <w:rPr>
          <w:sz w:val="18"/>
        </w:rPr>
        <w:sectPr w:rsidR="0060692B" w:rsidSect="0060692B">
          <w:pgSz w:w="10440" w:h="14750"/>
          <w:pgMar w:top="980" w:right="640" w:bottom="280" w:left="700" w:header="751" w:footer="0" w:gutter="0"/>
          <w:cols w:space="720"/>
        </w:sectPr>
      </w:pPr>
    </w:p>
    <w:p w14:paraId="37990C69" w14:textId="3F6B1808" w:rsidR="0060692B" w:rsidRDefault="0060692B" w:rsidP="0060692B">
      <w:pPr>
        <w:pStyle w:val="BodyText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F9DE067" wp14:editId="00AD2850">
                <wp:simplePos x="0" y="0"/>
                <wp:positionH relativeFrom="page">
                  <wp:posOffset>521335</wp:posOffset>
                </wp:positionH>
                <wp:positionV relativeFrom="page">
                  <wp:posOffset>452120</wp:posOffset>
                </wp:positionV>
                <wp:extent cx="5546725" cy="207010"/>
                <wp:effectExtent l="0" t="0" r="0" b="3175"/>
                <wp:wrapNone/>
                <wp:docPr id="813828992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6725" cy="207010"/>
                          <a:chOff x="821" y="712"/>
                          <a:chExt cx="8735" cy="326"/>
                        </a:xfrm>
                      </wpg:grpSpPr>
                      <pic:pic xmlns:pic="http://schemas.openxmlformats.org/drawingml/2006/picture">
                        <pic:nvPicPr>
                          <pic:cNvPr id="1662362844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1" y="712"/>
                            <a:ext cx="297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2235184" name="Rectangle 226"/>
                        <wps:cNvSpPr>
                          <a:spLocks noChangeArrowheads="1"/>
                        </wps:cNvSpPr>
                        <wps:spPr bwMode="auto">
                          <a:xfrm>
                            <a:off x="820" y="1023"/>
                            <a:ext cx="8735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EA1B7C" id="Group 200" o:spid="_x0000_s1026" style="position:absolute;margin-left:41.05pt;margin-top:35.6pt;width:436.75pt;height:16.3pt;z-index:251677696;mso-position-horizontal-relative:page;mso-position-vertical-relative:page" coordorigin="821,712" coordsize="8735,3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">
                <v:shape id="Picture 225" o:spid="_x0000_s1027" type="#_x0000_t75" style="position:absolute;left:881;top:712;width:297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">
                  <v:imagedata r:id="rId9" o:title=""/>
                </v:shape>
                <v:rect id="Rectangle 226" o:spid="_x0000_s1028" style="position:absolute;left:820;top:1023;width:8735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" fillcolor="black" stroked="f"/>
                <w10:wrap anchorx="page" anchory="page"/>
              </v:group>
            </w:pict>
          </mc:Fallback>
        </mc:AlternateContent>
      </w:r>
    </w:p>
    <w:p w14:paraId="057DF3F0" w14:textId="77777777" w:rsidR="0060692B" w:rsidRDefault="0060692B" w:rsidP="0060692B">
      <w:pPr>
        <w:pStyle w:val="BodyText"/>
        <w:spacing w:before="2"/>
        <w:rPr>
          <w:rFonts w:ascii="Times New Roman"/>
          <w:sz w:val="23"/>
        </w:rPr>
      </w:pPr>
    </w:p>
    <w:p w14:paraId="4C03DEDB" w14:textId="77777777" w:rsidR="0060692B" w:rsidRDefault="0060692B" w:rsidP="0060692B">
      <w:pPr>
        <w:ind w:left="510"/>
        <w:rPr>
          <w:rFonts w:ascii="Courier New"/>
          <w:sz w:val="18"/>
        </w:rPr>
      </w:pPr>
      <w:r>
        <w:rPr>
          <w:rFonts w:ascii="Courier New"/>
          <w:spacing w:val="-1"/>
          <w:sz w:val="18"/>
        </w:rPr>
        <w:t>;</w:t>
      </w:r>
      <w:r>
        <w:rPr>
          <w:rFonts w:ascii="Courier New"/>
          <w:sz w:val="18"/>
        </w:rPr>
        <w:t xml:space="preserve"> </w:t>
      </w:r>
      <w:r>
        <w:rPr>
          <w:rFonts w:ascii="Courier New"/>
          <w:spacing w:val="-1"/>
          <w:sz w:val="18"/>
        </w:rPr>
        <w:t>//***************************************</w:t>
      </w:r>
      <w:r>
        <w:rPr>
          <w:rFonts w:ascii="Courier New"/>
          <w:spacing w:val="-73"/>
          <w:sz w:val="18"/>
        </w:rPr>
        <w:t xml:space="preserve"> </w:t>
      </w:r>
      <w:r>
        <w:rPr>
          <w:rFonts w:ascii="Courier New"/>
          <w:spacing w:val="-1"/>
          <w:sz w:val="18"/>
        </w:rPr>
        <w:t>//</w:t>
      </w:r>
    </w:p>
    <w:p w14:paraId="4B8958E4" w14:textId="77777777" w:rsidR="0060692B" w:rsidRDefault="0060692B" w:rsidP="0060692B">
      <w:pPr>
        <w:tabs>
          <w:tab w:val="left" w:pos="5190"/>
        </w:tabs>
        <w:spacing w:before="1"/>
        <w:ind w:left="510"/>
        <w:rPr>
          <w:rFonts w:ascii="Courier New"/>
          <w:sz w:val="18"/>
        </w:rPr>
      </w:pPr>
      <w:r>
        <w:rPr>
          <w:rFonts w:ascii="Courier New"/>
          <w:sz w:val="18"/>
        </w:rPr>
        <w:t>;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//</w:t>
      </w:r>
      <w:r>
        <w:rPr>
          <w:rFonts w:ascii="Courier New"/>
          <w:sz w:val="18"/>
        </w:rPr>
        <w:tab/>
        <w:t>//</w:t>
      </w:r>
    </w:p>
    <w:p w14:paraId="6F23FACB" w14:textId="77777777" w:rsidR="0060692B" w:rsidRDefault="0060692B" w:rsidP="0060692B">
      <w:pPr>
        <w:tabs>
          <w:tab w:val="left" w:pos="1572"/>
          <w:tab w:val="left" w:pos="5190"/>
        </w:tabs>
        <w:spacing w:before="9"/>
        <w:ind w:left="510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;</w:t>
      </w:r>
      <w:r>
        <w:rPr>
          <w:rFonts w:ascii="Courier New" w:eastAsia="Courier New"/>
          <w:spacing w:val="-2"/>
          <w:sz w:val="18"/>
        </w:rPr>
        <w:t xml:space="preserve"> </w:t>
      </w:r>
      <w:r>
        <w:rPr>
          <w:rFonts w:ascii="Courier New" w:eastAsia="Courier New"/>
          <w:sz w:val="18"/>
        </w:rPr>
        <w:t>//</w:t>
      </w:r>
      <w:r>
        <w:rPr>
          <w:rFonts w:ascii="Courier New" w:eastAsia="Courier New"/>
          <w:sz w:val="18"/>
        </w:rPr>
        <w:tab/>
      </w:r>
      <w:r>
        <w:rPr>
          <w:sz w:val="18"/>
        </w:rPr>
        <w:t>复杂模型机实验指令文件</w:t>
      </w:r>
      <w:r>
        <w:rPr>
          <w:sz w:val="18"/>
        </w:rPr>
        <w:tab/>
      </w:r>
      <w:r>
        <w:rPr>
          <w:rFonts w:ascii="Courier New" w:eastAsia="Courier New"/>
          <w:sz w:val="18"/>
        </w:rPr>
        <w:t>//</w:t>
      </w:r>
    </w:p>
    <w:p w14:paraId="52592106" w14:textId="77777777" w:rsidR="0060692B" w:rsidRDefault="0060692B" w:rsidP="0060692B">
      <w:pPr>
        <w:tabs>
          <w:tab w:val="left" w:pos="5190"/>
        </w:tabs>
        <w:spacing w:before="23"/>
        <w:ind w:left="510"/>
        <w:rPr>
          <w:rFonts w:ascii="Courier New"/>
          <w:sz w:val="18"/>
        </w:rPr>
      </w:pPr>
      <w:r>
        <w:rPr>
          <w:rFonts w:ascii="Courier New"/>
          <w:sz w:val="18"/>
        </w:rPr>
        <w:t>;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//</w:t>
      </w:r>
      <w:r>
        <w:rPr>
          <w:rFonts w:ascii="Courier New"/>
          <w:sz w:val="18"/>
        </w:rPr>
        <w:tab/>
        <w:t>//</w:t>
      </w:r>
    </w:p>
    <w:p w14:paraId="4054D6F2" w14:textId="77777777" w:rsidR="0060692B" w:rsidRDefault="0060692B" w:rsidP="0060692B">
      <w:pPr>
        <w:tabs>
          <w:tab w:val="left" w:pos="1572"/>
          <w:tab w:val="left" w:pos="5190"/>
        </w:tabs>
        <w:ind w:left="510"/>
        <w:rPr>
          <w:rFonts w:ascii="Courier New"/>
          <w:sz w:val="18"/>
        </w:rPr>
      </w:pPr>
      <w:r>
        <w:rPr>
          <w:rFonts w:ascii="Courier New"/>
          <w:sz w:val="18"/>
        </w:rPr>
        <w:t>;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//</w:t>
      </w:r>
      <w:r>
        <w:rPr>
          <w:rFonts w:ascii="Courier New"/>
          <w:sz w:val="18"/>
        </w:rPr>
        <w:tab/>
        <w:t>By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TangDu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CO.,LTD</w:t>
      </w:r>
      <w:r>
        <w:rPr>
          <w:rFonts w:ascii="Courier New"/>
          <w:sz w:val="18"/>
        </w:rPr>
        <w:tab/>
        <w:t>//</w:t>
      </w:r>
    </w:p>
    <w:p w14:paraId="11C6CDBF" w14:textId="77777777" w:rsidR="0060692B" w:rsidRDefault="0060692B" w:rsidP="0060692B">
      <w:pPr>
        <w:tabs>
          <w:tab w:val="left" w:pos="5189"/>
        </w:tabs>
        <w:ind w:left="510"/>
        <w:rPr>
          <w:rFonts w:ascii="Courier New"/>
          <w:sz w:val="18"/>
        </w:rPr>
      </w:pPr>
      <w:r>
        <w:rPr>
          <w:rFonts w:ascii="Courier New"/>
          <w:sz w:val="18"/>
        </w:rPr>
        <w:t>;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//</w:t>
      </w:r>
      <w:r>
        <w:rPr>
          <w:rFonts w:ascii="Courier New"/>
          <w:sz w:val="18"/>
        </w:rPr>
        <w:tab/>
        <w:t>//</w:t>
      </w:r>
    </w:p>
    <w:p w14:paraId="12CFC4F9" w14:textId="77777777" w:rsidR="0060692B" w:rsidRDefault="0060692B" w:rsidP="0060692B">
      <w:pPr>
        <w:ind w:left="510"/>
        <w:rPr>
          <w:rFonts w:ascii="Courier New"/>
          <w:sz w:val="18"/>
        </w:rPr>
      </w:pPr>
      <w:r>
        <w:rPr>
          <w:rFonts w:ascii="Courier New"/>
          <w:spacing w:val="-1"/>
          <w:sz w:val="18"/>
        </w:rPr>
        <w:t>;</w:t>
      </w:r>
      <w:r>
        <w:rPr>
          <w:rFonts w:ascii="Courier New"/>
          <w:sz w:val="18"/>
        </w:rPr>
        <w:t xml:space="preserve"> </w:t>
      </w:r>
      <w:r>
        <w:rPr>
          <w:rFonts w:ascii="Courier New"/>
          <w:spacing w:val="-1"/>
          <w:sz w:val="18"/>
        </w:rPr>
        <w:t>//***************************************</w:t>
      </w:r>
      <w:r>
        <w:rPr>
          <w:rFonts w:ascii="Courier New"/>
          <w:spacing w:val="-72"/>
          <w:sz w:val="18"/>
        </w:rPr>
        <w:t xml:space="preserve"> </w:t>
      </w:r>
      <w:r>
        <w:rPr>
          <w:rFonts w:ascii="Courier New"/>
          <w:spacing w:val="-1"/>
          <w:sz w:val="18"/>
        </w:rPr>
        <w:t>//</w:t>
      </w:r>
    </w:p>
    <w:p w14:paraId="47C43ADB" w14:textId="77777777" w:rsidR="0060692B" w:rsidRDefault="0060692B" w:rsidP="0060692B">
      <w:pPr>
        <w:pStyle w:val="BodyText"/>
        <w:rPr>
          <w:rFonts w:ascii="Courier New"/>
          <w:sz w:val="18"/>
        </w:rPr>
      </w:pPr>
    </w:p>
    <w:p w14:paraId="4E12B874" w14:textId="77777777" w:rsidR="0060692B" w:rsidRDefault="0060692B" w:rsidP="0060692B">
      <w:pPr>
        <w:spacing w:after="9"/>
        <w:ind w:left="510"/>
        <w:rPr>
          <w:rFonts w:ascii="Courier New"/>
          <w:sz w:val="18"/>
        </w:rPr>
      </w:pPr>
      <w:r>
        <w:rPr>
          <w:rFonts w:ascii="Courier New"/>
          <w:spacing w:val="-1"/>
          <w:sz w:val="18"/>
        </w:rPr>
        <w:t>; //******</w:t>
      </w:r>
      <w:r>
        <w:rPr>
          <w:rFonts w:ascii="Courier New"/>
          <w:sz w:val="18"/>
        </w:rPr>
        <w:t xml:space="preserve"> </w:t>
      </w:r>
      <w:r>
        <w:rPr>
          <w:rFonts w:ascii="Courier New"/>
          <w:spacing w:val="-1"/>
          <w:sz w:val="18"/>
        </w:rPr>
        <w:t>Start</w:t>
      </w:r>
      <w:r>
        <w:rPr>
          <w:rFonts w:ascii="Courier New"/>
          <w:sz w:val="18"/>
        </w:rPr>
        <w:t xml:space="preserve"> </w:t>
      </w:r>
      <w:r>
        <w:rPr>
          <w:rFonts w:ascii="Courier New"/>
          <w:spacing w:val="-1"/>
          <w:sz w:val="18"/>
        </w:rPr>
        <w:t>Of</w:t>
      </w:r>
      <w:r>
        <w:rPr>
          <w:rFonts w:ascii="Courier New"/>
          <w:sz w:val="18"/>
        </w:rPr>
        <w:t xml:space="preserve"> </w:t>
      </w:r>
      <w:r>
        <w:rPr>
          <w:rFonts w:ascii="Courier New"/>
          <w:spacing w:val="-1"/>
          <w:sz w:val="18"/>
        </w:rPr>
        <w:t>Main</w:t>
      </w:r>
      <w:r>
        <w:rPr>
          <w:rFonts w:ascii="Courier New"/>
          <w:sz w:val="18"/>
        </w:rPr>
        <w:t xml:space="preserve"> </w:t>
      </w:r>
      <w:r>
        <w:rPr>
          <w:rFonts w:ascii="Courier New"/>
          <w:spacing w:val="-1"/>
          <w:sz w:val="18"/>
        </w:rPr>
        <w:t>Memory Data</w:t>
      </w:r>
      <w:r>
        <w:rPr>
          <w:rFonts w:ascii="Courier New"/>
          <w:sz w:val="18"/>
        </w:rPr>
        <w:t xml:space="preserve"> </w:t>
      </w:r>
      <w:r>
        <w:rPr>
          <w:rFonts w:ascii="Courier New"/>
          <w:spacing w:val="-1"/>
          <w:sz w:val="18"/>
        </w:rPr>
        <w:t>******</w:t>
      </w:r>
      <w:r>
        <w:rPr>
          <w:rFonts w:ascii="Courier New"/>
          <w:spacing w:val="-71"/>
          <w:sz w:val="18"/>
        </w:rPr>
        <w:t xml:space="preserve"> </w:t>
      </w:r>
      <w:r>
        <w:rPr>
          <w:rFonts w:ascii="Courier New"/>
          <w:sz w:val="18"/>
        </w:rPr>
        <w:t>//</w:t>
      </w:r>
    </w:p>
    <w:tbl>
      <w:tblPr>
        <w:tblW w:w="0" w:type="auto"/>
        <w:tblInd w:w="1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0"/>
        <w:gridCol w:w="324"/>
        <w:gridCol w:w="450"/>
        <w:gridCol w:w="333"/>
        <w:gridCol w:w="2036"/>
        <w:gridCol w:w="2609"/>
      </w:tblGrid>
      <w:tr w:rsidR="0060692B" w14:paraId="38E19BD9" w14:textId="77777777" w:rsidTr="00156373">
        <w:trPr>
          <w:trHeight w:val="247"/>
        </w:trPr>
        <w:tc>
          <w:tcPr>
            <w:tcW w:w="860" w:type="dxa"/>
          </w:tcPr>
          <w:p w14:paraId="3F3B0C43" w14:textId="77777777" w:rsidR="0060692B" w:rsidRDefault="0060692B" w:rsidP="00156373">
            <w:pPr>
              <w:pStyle w:val="TableParagraph"/>
              <w:spacing w:before="31" w:line="196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5752432D" w14:textId="77777777" w:rsidR="0060692B" w:rsidRDefault="0060692B" w:rsidP="00156373">
            <w:pPr>
              <w:pStyle w:val="TableParagraph"/>
              <w:spacing w:before="31" w:line="196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00</w:t>
            </w:r>
          </w:p>
        </w:tc>
        <w:tc>
          <w:tcPr>
            <w:tcW w:w="450" w:type="dxa"/>
          </w:tcPr>
          <w:p w14:paraId="09E7F137" w14:textId="77777777" w:rsidR="0060692B" w:rsidRDefault="0060692B" w:rsidP="00156373">
            <w:pPr>
              <w:pStyle w:val="TableParagraph"/>
              <w:spacing w:before="31" w:line="196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20</w:t>
            </w:r>
          </w:p>
        </w:tc>
        <w:tc>
          <w:tcPr>
            <w:tcW w:w="333" w:type="dxa"/>
          </w:tcPr>
          <w:p w14:paraId="221D729F" w14:textId="77777777" w:rsidR="0060692B" w:rsidRDefault="0060692B" w:rsidP="00156373">
            <w:pPr>
              <w:pStyle w:val="TableParagraph"/>
              <w:spacing w:before="31" w:line="196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2036" w:type="dxa"/>
          </w:tcPr>
          <w:p w14:paraId="5EC2F49C" w14:textId="77777777" w:rsidR="0060692B" w:rsidRDefault="0060692B" w:rsidP="00156373">
            <w:pPr>
              <w:pStyle w:val="TableParagraph"/>
              <w:spacing w:before="31" w:line="196" w:lineRule="exact"/>
              <w:ind w:left="62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START:</w:t>
            </w:r>
            <w:r>
              <w:rPr>
                <w:rFonts w:ascii="Courier New"/>
                <w:spacing w:val="-6"/>
                <w:sz w:val="18"/>
              </w:rPr>
              <w:t xml:space="preserve"> </w:t>
            </w:r>
            <w:r>
              <w:rPr>
                <w:rFonts w:ascii="Courier New"/>
                <w:sz w:val="18"/>
              </w:rPr>
              <w:t>IN</w:t>
            </w:r>
            <w:r>
              <w:rPr>
                <w:rFonts w:ascii="Courier New"/>
                <w:spacing w:val="-6"/>
                <w:sz w:val="18"/>
              </w:rPr>
              <w:t xml:space="preserve"> </w:t>
            </w:r>
            <w:r>
              <w:rPr>
                <w:rFonts w:ascii="Courier New"/>
                <w:sz w:val="18"/>
              </w:rPr>
              <w:t>R0,00H</w:t>
            </w:r>
          </w:p>
        </w:tc>
        <w:tc>
          <w:tcPr>
            <w:tcW w:w="2609" w:type="dxa"/>
          </w:tcPr>
          <w:p w14:paraId="782EDD02" w14:textId="77777777" w:rsidR="0060692B" w:rsidRDefault="0060692B" w:rsidP="00156373">
            <w:pPr>
              <w:pStyle w:val="TableParagraph"/>
              <w:spacing w:before="1" w:line="226" w:lineRule="exact"/>
              <w:ind w:left="246"/>
              <w:rPr>
                <w:sz w:val="18"/>
              </w:rPr>
            </w:pPr>
            <w:r>
              <w:rPr>
                <w:spacing w:val="-23"/>
                <w:sz w:val="18"/>
              </w:rPr>
              <w:t xml:space="preserve">从 </w:t>
            </w:r>
            <w:r>
              <w:rPr>
                <w:rFonts w:ascii="Courier New" w:eastAsia="Courier New"/>
                <w:sz w:val="18"/>
              </w:rPr>
              <w:t>IN</w:t>
            </w:r>
            <w:r>
              <w:rPr>
                <w:rFonts w:ascii="Courier New" w:eastAsia="Courier New"/>
                <w:spacing w:val="-64"/>
                <w:sz w:val="18"/>
              </w:rPr>
              <w:t xml:space="preserve"> </w:t>
            </w:r>
            <w:r>
              <w:rPr>
                <w:sz w:val="18"/>
              </w:rPr>
              <w:t>单元读入计数初值</w:t>
            </w:r>
          </w:p>
        </w:tc>
      </w:tr>
      <w:tr w:rsidR="0060692B" w14:paraId="56B8A91C" w14:textId="77777777" w:rsidTr="00156373">
        <w:trPr>
          <w:trHeight w:val="217"/>
        </w:trPr>
        <w:tc>
          <w:tcPr>
            <w:tcW w:w="860" w:type="dxa"/>
          </w:tcPr>
          <w:p w14:paraId="4224B311" w14:textId="77777777" w:rsidR="0060692B" w:rsidRDefault="0060692B" w:rsidP="00156373">
            <w:pPr>
              <w:pStyle w:val="TableParagraph"/>
              <w:spacing w:before="9" w:line="188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14F667D9" w14:textId="77777777" w:rsidR="0060692B" w:rsidRDefault="0060692B" w:rsidP="00156373">
            <w:pPr>
              <w:pStyle w:val="TableParagraph"/>
              <w:spacing w:before="9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01</w:t>
            </w:r>
          </w:p>
        </w:tc>
        <w:tc>
          <w:tcPr>
            <w:tcW w:w="450" w:type="dxa"/>
          </w:tcPr>
          <w:p w14:paraId="4BFAAD0C" w14:textId="77777777" w:rsidR="0060692B" w:rsidRDefault="0060692B" w:rsidP="00156373">
            <w:pPr>
              <w:pStyle w:val="TableParagraph"/>
              <w:spacing w:before="9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00</w:t>
            </w:r>
          </w:p>
        </w:tc>
        <w:tc>
          <w:tcPr>
            <w:tcW w:w="333" w:type="dxa"/>
          </w:tcPr>
          <w:p w14:paraId="6ACD8E8E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036" w:type="dxa"/>
          </w:tcPr>
          <w:p w14:paraId="6AE2DEAF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609" w:type="dxa"/>
          </w:tcPr>
          <w:p w14:paraId="1C85DE95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7D7CB8BB" w14:textId="77777777" w:rsidTr="00156373">
        <w:trPr>
          <w:trHeight w:val="252"/>
        </w:trPr>
        <w:tc>
          <w:tcPr>
            <w:tcW w:w="860" w:type="dxa"/>
          </w:tcPr>
          <w:p w14:paraId="053C6CBE" w14:textId="77777777" w:rsidR="0060692B" w:rsidRDefault="0060692B" w:rsidP="00156373">
            <w:pPr>
              <w:pStyle w:val="TableParagraph"/>
              <w:spacing w:before="35" w:line="197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7A247921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02</w:t>
            </w:r>
          </w:p>
        </w:tc>
        <w:tc>
          <w:tcPr>
            <w:tcW w:w="450" w:type="dxa"/>
          </w:tcPr>
          <w:p w14:paraId="6447EB76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61</w:t>
            </w:r>
          </w:p>
        </w:tc>
        <w:tc>
          <w:tcPr>
            <w:tcW w:w="333" w:type="dxa"/>
          </w:tcPr>
          <w:p w14:paraId="3620ED1A" w14:textId="77777777" w:rsidR="0060692B" w:rsidRDefault="0060692B" w:rsidP="00156373">
            <w:pPr>
              <w:pStyle w:val="TableParagraph"/>
              <w:spacing w:before="35" w:line="197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2036" w:type="dxa"/>
          </w:tcPr>
          <w:p w14:paraId="2834D31E" w14:textId="77777777" w:rsidR="0060692B" w:rsidRDefault="0060692B" w:rsidP="00156373">
            <w:pPr>
              <w:pStyle w:val="TableParagraph"/>
              <w:spacing w:before="35" w:line="197" w:lineRule="exact"/>
              <w:ind w:left="62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LDI</w:t>
            </w:r>
            <w:r>
              <w:rPr>
                <w:rFonts w:ascii="Courier New"/>
                <w:spacing w:val="65"/>
                <w:sz w:val="18"/>
              </w:rPr>
              <w:t xml:space="preserve"> </w:t>
            </w:r>
            <w:r>
              <w:rPr>
                <w:rFonts w:ascii="Courier New"/>
                <w:sz w:val="18"/>
              </w:rPr>
              <w:t>R1,0FH</w:t>
            </w:r>
          </w:p>
        </w:tc>
        <w:tc>
          <w:tcPr>
            <w:tcW w:w="2609" w:type="dxa"/>
          </w:tcPr>
          <w:p w14:paraId="0D93E31E" w14:textId="77777777" w:rsidR="0060692B" w:rsidRDefault="0060692B" w:rsidP="00156373">
            <w:pPr>
              <w:pStyle w:val="TableParagraph"/>
              <w:spacing w:before="5" w:line="227" w:lineRule="exact"/>
              <w:ind w:left="246"/>
              <w:rPr>
                <w:rFonts w:ascii="Courier New" w:eastAsia="Courier New"/>
                <w:sz w:val="18"/>
              </w:rPr>
            </w:pPr>
            <w:r>
              <w:rPr>
                <w:spacing w:val="-13"/>
                <w:sz w:val="18"/>
              </w:rPr>
              <w:t xml:space="preserve">立即数 </w:t>
            </w:r>
            <w:r>
              <w:rPr>
                <w:rFonts w:ascii="Courier New" w:eastAsia="Courier New"/>
                <w:spacing w:val="-1"/>
                <w:sz w:val="18"/>
              </w:rPr>
              <w:t>0FH</w:t>
            </w:r>
            <w:r>
              <w:rPr>
                <w:rFonts w:ascii="Courier New" w:eastAsia="Courier New"/>
                <w:spacing w:val="-62"/>
                <w:sz w:val="18"/>
              </w:rPr>
              <w:t xml:space="preserve"> </w:t>
            </w:r>
            <w:r>
              <w:rPr>
                <w:spacing w:val="-22"/>
                <w:sz w:val="18"/>
              </w:rPr>
              <w:t xml:space="preserve">送 </w:t>
            </w:r>
            <w:r>
              <w:rPr>
                <w:rFonts w:ascii="Courier New" w:eastAsia="Courier New"/>
                <w:sz w:val="18"/>
              </w:rPr>
              <w:t>R1</w:t>
            </w:r>
          </w:p>
        </w:tc>
      </w:tr>
      <w:tr w:rsidR="0060692B" w14:paraId="064178B9" w14:textId="77777777" w:rsidTr="00156373">
        <w:trPr>
          <w:trHeight w:val="217"/>
        </w:trPr>
        <w:tc>
          <w:tcPr>
            <w:tcW w:w="860" w:type="dxa"/>
          </w:tcPr>
          <w:p w14:paraId="34C7DF09" w14:textId="77777777" w:rsidR="0060692B" w:rsidRDefault="0060692B" w:rsidP="00156373">
            <w:pPr>
              <w:pStyle w:val="TableParagraph"/>
              <w:spacing w:before="10" w:line="188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72C434E8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03</w:t>
            </w:r>
          </w:p>
        </w:tc>
        <w:tc>
          <w:tcPr>
            <w:tcW w:w="450" w:type="dxa"/>
          </w:tcPr>
          <w:p w14:paraId="6C2EA3E9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0F</w:t>
            </w:r>
          </w:p>
        </w:tc>
        <w:tc>
          <w:tcPr>
            <w:tcW w:w="333" w:type="dxa"/>
          </w:tcPr>
          <w:p w14:paraId="545316C2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036" w:type="dxa"/>
          </w:tcPr>
          <w:p w14:paraId="129CE6B9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609" w:type="dxa"/>
          </w:tcPr>
          <w:p w14:paraId="284BFD4F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0DE17F69" w14:textId="77777777" w:rsidTr="00156373">
        <w:trPr>
          <w:trHeight w:val="256"/>
        </w:trPr>
        <w:tc>
          <w:tcPr>
            <w:tcW w:w="860" w:type="dxa"/>
          </w:tcPr>
          <w:p w14:paraId="18C10D74" w14:textId="77777777" w:rsidR="0060692B" w:rsidRDefault="0060692B" w:rsidP="00156373">
            <w:pPr>
              <w:pStyle w:val="TableParagraph"/>
              <w:spacing w:before="35" w:line="201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412DD01D" w14:textId="77777777" w:rsidR="0060692B" w:rsidRDefault="0060692B" w:rsidP="00156373">
            <w:pPr>
              <w:pStyle w:val="TableParagraph"/>
              <w:spacing w:before="35" w:line="201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04</w:t>
            </w:r>
          </w:p>
        </w:tc>
        <w:tc>
          <w:tcPr>
            <w:tcW w:w="450" w:type="dxa"/>
          </w:tcPr>
          <w:p w14:paraId="1595D27D" w14:textId="77777777" w:rsidR="0060692B" w:rsidRDefault="0060692B" w:rsidP="00156373">
            <w:pPr>
              <w:pStyle w:val="TableParagraph"/>
              <w:spacing w:before="35" w:line="201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14</w:t>
            </w:r>
          </w:p>
        </w:tc>
        <w:tc>
          <w:tcPr>
            <w:tcW w:w="333" w:type="dxa"/>
          </w:tcPr>
          <w:p w14:paraId="2FB8B2BE" w14:textId="77777777" w:rsidR="0060692B" w:rsidRDefault="0060692B" w:rsidP="00156373">
            <w:pPr>
              <w:pStyle w:val="TableParagraph"/>
              <w:spacing w:before="35" w:line="201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2036" w:type="dxa"/>
          </w:tcPr>
          <w:p w14:paraId="5BADF8BD" w14:textId="77777777" w:rsidR="0060692B" w:rsidRDefault="0060692B" w:rsidP="00156373">
            <w:pPr>
              <w:pStyle w:val="TableParagraph"/>
              <w:spacing w:before="35" w:line="201" w:lineRule="exact"/>
              <w:ind w:left="61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AND</w:t>
            </w:r>
            <w:r>
              <w:rPr>
                <w:rFonts w:ascii="Courier New"/>
                <w:spacing w:val="65"/>
                <w:sz w:val="18"/>
              </w:rPr>
              <w:t xml:space="preserve"> </w:t>
            </w:r>
            <w:r>
              <w:rPr>
                <w:rFonts w:ascii="Courier New"/>
                <w:sz w:val="18"/>
              </w:rPr>
              <w:t>R0,R1</w:t>
            </w:r>
          </w:p>
        </w:tc>
        <w:tc>
          <w:tcPr>
            <w:tcW w:w="2609" w:type="dxa"/>
          </w:tcPr>
          <w:p w14:paraId="3C2C6312" w14:textId="77777777" w:rsidR="0060692B" w:rsidRDefault="0060692B" w:rsidP="00156373">
            <w:pPr>
              <w:pStyle w:val="TableParagraph"/>
              <w:spacing w:before="5" w:line="231" w:lineRule="exact"/>
              <w:ind w:left="246"/>
              <w:rPr>
                <w:sz w:val="18"/>
              </w:rPr>
            </w:pPr>
            <w:r>
              <w:rPr>
                <w:spacing w:val="-16"/>
                <w:sz w:val="18"/>
              </w:rPr>
              <w:t xml:space="preserve">得到 </w:t>
            </w:r>
            <w:r>
              <w:rPr>
                <w:rFonts w:ascii="Courier New" w:eastAsia="Courier New"/>
                <w:sz w:val="18"/>
              </w:rPr>
              <w:t>R0</w:t>
            </w:r>
            <w:r>
              <w:rPr>
                <w:rFonts w:ascii="Courier New" w:eastAsia="Courier New"/>
                <w:spacing w:val="-63"/>
                <w:sz w:val="18"/>
              </w:rPr>
              <w:t xml:space="preserve"> </w:t>
            </w:r>
            <w:r>
              <w:rPr>
                <w:sz w:val="18"/>
              </w:rPr>
              <w:t>低四位</w:t>
            </w:r>
          </w:p>
        </w:tc>
      </w:tr>
      <w:tr w:rsidR="0060692B" w14:paraId="20C8EA39" w14:textId="77777777" w:rsidTr="00156373">
        <w:trPr>
          <w:trHeight w:val="262"/>
        </w:trPr>
        <w:tc>
          <w:tcPr>
            <w:tcW w:w="860" w:type="dxa"/>
          </w:tcPr>
          <w:p w14:paraId="1EE198C4" w14:textId="77777777" w:rsidR="0060692B" w:rsidRDefault="0060692B" w:rsidP="00156373">
            <w:pPr>
              <w:pStyle w:val="TableParagraph"/>
              <w:spacing w:before="45" w:line="197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4FAE64D4" w14:textId="77777777" w:rsidR="0060692B" w:rsidRDefault="0060692B" w:rsidP="00156373">
            <w:pPr>
              <w:pStyle w:val="TableParagraph"/>
              <w:spacing w:before="4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05</w:t>
            </w:r>
          </w:p>
        </w:tc>
        <w:tc>
          <w:tcPr>
            <w:tcW w:w="450" w:type="dxa"/>
          </w:tcPr>
          <w:p w14:paraId="705EF9BF" w14:textId="77777777" w:rsidR="0060692B" w:rsidRDefault="0060692B" w:rsidP="00156373">
            <w:pPr>
              <w:pStyle w:val="TableParagraph"/>
              <w:spacing w:before="4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61</w:t>
            </w:r>
          </w:p>
        </w:tc>
        <w:tc>
          <w:tcPr>
            <w:tcW w:w="333" w:type="dxa"/>
          </w:tcPr>
          <w:p w14:paraId="06A00156" w14:textId="77777777" w:rsidR="0060692B" w:rsidRDefault="0060692B" w:rsidP="00156373">
            <w:pPr>
              <w:pStyle w:val="TableParagraph"/>
              <w:spacing w:before="45" w:line="197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2036" w:type="dxa"/>
          </w:tcPr>
          <w:p w14:paraId="435FF7EA" w14:textId="77777777" w:rsidR="0060692B" w:rsidRDefault="0060692B" w:rsidP="00156373">
            <w:pPr>
              <w:pStyle w:val="TableParagraph"/>
              <w:spacing w:before="45" w:line="197" w:lineRule="exact"/>
              <w:ind w:left="62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LDI</w:t>
            </w:r>
            <w:r>
              <w:rPr>
                <w:rFonts w:ascii="Courier New"/>
                <w:spacing w:val="65"/>
                <w:sz w:val="18"/>
              </w:rPr>
              <w:t xml:space="preserve"> </w:t>
            </w:r>
            <w:r>
              <w:rPr>
                <w:rFonts w:ascii="Courier New"/>
                <w:sz w:val="18"/>
              </w:rPr>
              <w:t>R1,00H</w:t>
            </w:r>
          </w:p>
        </w:tc>
        <w:tc>
          <w:tcPr>
            <w:tcW w:w="2609" w:type="dxa"/>
          </w:tcPr>
          <w:p w14:paraId="53B6A446" w14:textId="77777777" w:rsidR="0060692B" w:rsidRDefault="0060692B" w:rsidP="00156373">
            <w:pPr>
              <w:pStyle w:val="TableParagraph"/>
              <w:spacing w:before="15" w:line="227" w:lineRule="exact"/>
              <w:ind w:left="246"/>
              <w:rPr>
                <w:rFonts w:ascii="Courier New" w:eastAsia="Courier New"/>
                <w:sz w:val="18"/>
              </w:rPr>
            </w:pPr>
            <w:r>
              <w:rPr>
                <w:spacing w:val="2"/>
                <w:w w:val="95"/>
                <w:sz w:val="18"/>
              </w:rPr>
              <w:t xml:space="preserve">装入和初值 </w:t>
            </w:r>
            <w:r>
              <w:rPr>
                <w:rFonts w:ascii="Courier New" w:eastAsia="Courier New"/>
                <w:w w:val="95"/>
                <w:sz w:val="18"/>
              </w:rPr>
              <w:t>00H</w:t>
            </w:r>
          </w:p>
        </w:tc>
      </w:tr>
      <w:tr w:rsidR="0060692B" w14:paraId="1FAA5025" w14:textId="77777777" w:rsidTr="00156373">
        <w:trPr>
          <w:trHeight w:val="217"/>
        </w:trPr>
        <w:tc>
          <w:tcPr>
            <w:tcW w:w="860" w:type="dxa"/>
          </w:tcPr>
          <w:p w14:paraId="56CE498C" w14:textId="77777777" w:rsidR="0060692B" w:rsidRDefault="0060692B" w:rsidP="00156373">
            <w:pPr>
              <w:pStyle w:val="TableParagraph"/>
              <w:spacing w:before="10" w:line="188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42E86C95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06</w:t>
            </w:r>
          </w:p>
        </w:tc>
        <w:tc>
          <w:tcPr>
            <w:tcW w:w="450" w:type="dxa"/>
          </w:tcPr>
          <w:p w14:paraId="699A591B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00</w:t>
            </w:r>
          </w:p>
        </w:tc>
        <w:tc>
          <w:tcPr>
            <w:tcW w:w="333" w:type="dxa"/>
          </w:tcPr>
          <w:p w14:paraId="61595DDD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036" w:type="dxa"/>
          </w:tcPr>
          <w:p w14:paraId="3C72C732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609" w:type="dxa"/>
          </w:tcPr>
          <w:p w14:paraId="1A508FD3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7509A402" w14:textId="77777777" w:rsidTr="00156373">
        <w:trPr>
          <w:trHeight w:val="252"/>
        </w:trPr>
        <w:tc>
          <w:tcPr>
            <w:tcW w:w="860" w:type="dxa"/>
          </w:tcPr>
          <w:p w14:paraId="63D161A6" w14:textId="77777777" w:rsidR="0060692B" w:rsidRDefault="0060692B" w:rsidP="00156373">
            <w:pPr>
              <w:pStyle w:val="TableParagraph"/>
              <w:spacing w:before="35" w:line="197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729BFEB5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07</w:t>
            </w:r>
          </w:p>
        </w:tc>
        <w:tc>
          <w:tcPr>
            <w:tcW w:w="450" w:type="dxa"/>
          </w:tcPr>
          <w:p w14:paraId="65876B0D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F0</w:t>
            </w:r>
          </w:p>
        </w:tc>
        <w:tc>
          <w:tcPr>
            <w:tcW w:w="333" w:type="dxa"/>
          </w:tcPr>
          <w:p w14:paraId="1722B0F6" w14:textId="77777777" w:rsidR="0060692B" w:rsidRDefault="0060692B" w:rsidP="00156373">
            <w:pPr>
              <w:pStyle w:val="TableParagraph"/>
              <w:spacing w:before="35" w:line="197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2036" w:type="dxa"/>
          </w:tcPr>
          <w:p w14:paraId="28EB7BAD" w14:textId="77777777" w:rsidR="0060692B" w:rsidRDefault="0060692B" w:rsidP="00156373">
            <w:pPr>
              <w:pStyle w:val="TableParagraph"/>
              <w:spacing w:before="35" w:line="197" w:lineRule="exact"/>
              <w:ind w:left="62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BZC</w:t>
            </w:r>
            <w:r>
              <w:rPr>
                <w:rFonts w:ascii="Courier New"/>
                <w:spacing w:val="65"/>
                <w:sz w:val="18"/>
              </w:rPr>
              <w:t xml:space="preserve"> </w:t>
            </w:r>
            <w:r>
              <w:rPr>
                <w:rFonts w:ascii="Courier New"/>
                <w:sz w:val="18"/>
              </w:rPr>
              <w:t>RESULT</w:t>
            </w:r>
          </w:p>
        </w:tc>
        <w:tc>
          <w:tcPr>
            <w:tcW w:w="2609" w:type="dxa"/>
          </w:tcPr>
          <w:p w14:paraId="6CF45910" w14:textId="77777777" w:rsidR="0060692B" w:rsidRDefault="0060692B" w:rsidP="00156373">
            <w:pPr>
              <w:pStyle w:val="TableParagraph"/>
              <w:spacing w:before="5" w:line="227" w:lineRule="exact"/>
              <w:ind w:left="246"/>
              <w:rPr>
                <w:sz w:val="18"/>
              </w:rPr>
            </w:pPr>
            <w:r>
              <w:rPr>
                <w:spacing w:val="-10"/>
                <w:sz w:val="18"/>
              </w:rPr>
              <w:t xml:space="preserve">计数值为 </w:t>
            </w:r>
            <w:r>
              <w:rPr>
                <w:rFonts w:ascii="Courier New" w:eastAsia="Courier New"/>
                <w:sz w:val="18"/>
              </w:rPr>
              <w:t>0</w:t>
            </w:r>
            <w:r>
              <w:rPr>
                <w:rFonts w:ascii="Courier New" w:eastAsia="Courier New"/>
                <w:spacing w:val="-63"/>
                <w:sz w:val="18"/>
              </w:rPr>
              <w:t xml:space="preserve"> </w:t>
            </w:r>
            <w:r>
              <w:rPr>
                <w:sz w:val="18"/>
              </w:rPr>
              <w:t>则跳转</w:t>
            </w:r>
          </w:p>
        </w:tc>
      </w:tr>
      <w:tr w:rsidR="0060692B" w14:paraId="5F0CA43F" w14:textId="77777777" w:rsidTr="00156373">
        <w:trPr>
          <w:trHeight w:val="217"/>
        </w:trPr>
        <w:tc>
          <w:tcPr>
            <w:tcW w:w="860" w:type="dxa"/>
          </w:tcPr>
          <w:p w14:paraId="0DE5E1D5" w14:textId="77777777" w:rsidR="0060692B" w:rsidRDefault="0060692B" w:rsidP="00156373">
            <w:pPr>
              <w:pStyle w:val="TableParagraph"/>
              <w:spacing w:before="10" w:line="188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47155AA8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08</w:t>
            </w:r>
          </w:p>
        </w:tc>
        <w:tc>
          <w:tcPr>
            <w:tcW w:w="450" w:type="dxa"/>
          </w:tcPr>
          <w:p w14:paraId="1943B44D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16</w:t>
            </w:r>
          </w:p>
        </w:tc>
        <w:tc>
          <w:tcPr>
            <w:tcW w:w="333" w:type="dxa"/>
          </w:tcPr>
          <w:p w14:paraId="5568BC92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036" w:type="dxa"/>
          </w:tcPr>
          <w:p w14:paraId="2E171BA2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609" w:type="dxa"/>
          </w:tcPr>
          <w:p w14:paraId="478BF396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2A35B68E" w14:textId="77777777" w:rsidTr="00156373">
        <w:trPr>
          <w:trHeight w:val="251"/>
        </w:trPr>
        <w:tc>
          <w:tcPr>
            <w:tcW w:w="860" w:type="dxa"/>
          </w:tcPr>
          <w:p w14:paraId="0305EE2A" w14:textId="77777777" w:rsidR="0060692B" w:rsidRDefault="0060692B" w:rsidP="00156373">
            <w:pPr>
              <w:pStyle w:val="TableParagraph"/>
              <w:spacing w:before="35" w:line="196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158E7C9B" w14:textId="77777777" w:rsidR="0060692B" w:rsidRDefault="0060692B" w:rsidP="00156373">
            <w:pPr>
              <w:pStyle w:val="TableParagraph"/>
              <w:spacing w:before="35" w:line="196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09</w:t>
            </w:r>
          </w:p>
        </w:tc>
        <w:tc>
          <w:tcPr>
            <w:tcW w:w="450" w:type="dxa"/>
          </w:tcPr>
          <w:p w14:paraId="164EF465" w14:textId="77777777" w:rsidR="0060692B" w:rsidRDefault="0060692B" w:rsidP="00156373">
            <w:pPr>
              <w:pStyle w:val="TableParagraph"/>
              <w:spacing w:before="35" w:line="196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62</w:t>
            </w:r>
          </w:p>
        </w:tc>
        <w:tc>
          <w:tcPr>
            <w:tcW w:w="333" w:type="dxa"/>
          </w:tcPr>
          <w:p w14:paraId="6E028601" w14:textId="77777777" w:rsidR="0060692B" w:rsidRDefault="0060692B" w:rsidP="00156373">
            <w:pPr>
              <w:pStyle w:val="TableParagraph"/>
              <w:spacing w:before="35" w:line="196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2036" w:type="dxa"/>
          </w:tcPr>
          <w:p w14:paraId="71DBC0DB" w14:textId="77777777" w:rsidR="0060692B" w:rsidRDefault="0060692B" w:rsidP="00156373">
            <w:pPr>
              <w:pStyle w:val="TableParagraph"/>
              <w:spacing w:before="35" w:line="196" w:lineRule="exact"/>
              <w:ind w:left="62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LDI</w:t>
            </w:r>
            <w:r>
              <w:rPr>
                <w:rFonts w:ascii="Courier New"/>
                <w:spacing w:val="65"/>
                <w:sz w:val="18"/>
              </w:rPr>
              <w:t xml:space="preserve"> </w:t>
            </w:r>
            <w:r>
              <w:rPr>
                <w:rFonts w:ascii="Courier New"/>
                <w:sz w:val="18"/>
              </w:rPr>
              <w:t>R2,60H</w:t>
            </w:r>
          </w:p>
        </w:tc>
        <w:tc>
          <w:tcPr>
            <w:tcW w:w="2609" w:type="dxa"/>
          </w:tcPr>
          <w:p w14:paraId="1682925D" w14:textId="77777777" w:rsidR="0060692B" w:rsidRDefault="0060692B" w:rsidP="00156373">
            <w:pPr>
              <w:pStyle w:val="TableParagraph"/>
              <w:spacing w:before="5" w:line="226" w:lineRule="exact"/>
              <w:ind w:left="246"/>
              <w:rPr>
                <w:sz w:val="18"/>
              </w:rPr>
            </w:pPr>
            <w:r>
              <w:rPr>
                <w:sz w:val="18"/>
              </w:rPr>
              <w:t>读入数据始地址</w:t>
            </w:r>
          </w:p>
        </w:tc>
      </w:tr>
      <w:tr w:rsidR="0060692B" w14:paraId="18EC931C" w14:textId="77777777" w:rsidTr="00156373">
        <w:trPr>
          <w:trHeight w:val="213"/>
        </w:trPr>
        <w:tc>
          <w:tcPr>
            <w:tcW w:w="860" w:type="dxa"/>
          </w:tcPr>
          <w:p w14:paraId="69A924F9" w14:textId="77777777" w:rsidR="0060692B" w:rsidRDefault="0060692B" w:rsidP="00156373">
            <w:pPr>
              <w:pStyle w:val="TableParagraph"/>
              <w:spacing w:before="9" w:line="184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18FC57ED" w14:textId="77777777" w:rsidR="0060692B" w:rsidRDefault="0060692B" w:rsidP="00156373">
            <w:pPr>
              <w:pStyle w:val="TableParagraph"/>
              <w:spacing w:before="9" w:line="184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0A</w:t>
            </w:r>
          </w:p>
        </w:tc>
        <w:tc>
          <w:tcPr>
            <w:tcW w:w="450" w:type="dxa"/>
          </w:tcPr>
          <w:p w14:paraId="23C5CF0E" w14:textId="77777777" w:rsidR="0060692B" w:rsidRDefault="0060692B" w:rsidP="00156373">
            <w:pPr>
              <w:pStyle w:val="TableParagraph"/>
              <w:spacing w:before="9" w:line="184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60</w:t>
            </w:r>
          </w:p>
        </w:tc>
        <w:tc>
          <w:tcPr>
            <w:tcW w:w="333" w:type="dxa"/>
          </w:tcPr>
          <w:p w14:paraId="76A50926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036" w:type="dxa"/>
          </w:tcPr>
          <w:p w14:paraId="345CF86F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609" w:type="dxa"/>
          </w:tcPr>
          <w:p w14:paraId="6DB37717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606EBA93" w14:textId="77777777" w:rsidTr="00156373">
        <w:trPr>
          <w:trHeight w:val="260"/>
        </w:trPr>
        <w:tc>
          <w:tcPr>
            <w:tcW w:w="860" w:type="dxa"/>
          </w:tcPr>
          <w:p w14:paraId="46D4666C" w14:textId="77777777" w:rsidR="0060692B" w:rsidRDefault="0060692B" w:rsidP="00156373">
            <w:pPr>
              <w:pStyle w:val="TableParagraph"/>
              <w:spacing w:before="31" w:line="201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5D6A217D" w14:textId="77777777" w:rsidR="0060692B" w:rsidRDefault="0060692B" w:rsidP="00156373">
            <w:pPr>
              <w:pStyle w:val="TableParagraph"/>
              <w:spacing w:before="31" w:line="201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0B</w:t>
            </w:r>
          </w:p>
        </w:tc>
        <w:tc>
          <w:tcPr>
            <w:tcW w:w="450" w:type="dxa"/>
          </w:tcPr>
          <w:p w14:paraId="4B939399" w14:textId="77777777" w:rsidR="0060692B" w:rsidRDefault="0060692B" w:rsidP="00156373">
            <w:pPr>
              <w:pStyle w:val="TableParagraph"/>
              <w:spacing w:before="31" w:line="201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CB</w:t>
            </w:r>
          </w:p>
        </w:tc>
        <w:tc>
          <w:tcPr>
            <w:tcW w:w="333" w:type="dxa"/>
          </w:tcPr>
          <w:p w14:paraId="77923097" w14:textId="77777777" w:rsidR="0060692B" w:rsidRDefault="0060692B" w:rsidP="00156373">
            <w:pPr>
              <w:pStyle w:val="TableParagraph"/>
              <w:spacing w:before="31" w:line="201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3E5F1328" w14:textId="77777777" w:rsidR="0060692B" w:rsidRDefault="0060692B" w:rsidP="00156373">
            <w:pPr>
              <w:pStyle w:val="TableParagraph"/>
              <w:spacing w:before="1" w:line="231" w:lineRule="exact"/>
              <w:ind w:left="62"/>
              <w:rPr>
                <w:sz w:val="18"/>
              </w:rPr>
            </w:pPr>
            <w:r>
              <w:rPr>
                <w:rFonts w:ascii="Courier New" w:eastAsia="Courier New"/>
                <w:spacing w:val="-1"/>
                <w:sz w:val="18"/>
              </w:rPr>
              <w:t>LOOP: LAD R3,[RI],00H</w:t>
            </w:r>
            <w:r>
              <w:rPr>
                <w:rFonts w:ascii="Courier New" w:eastAsia="Courier New"/>
                <w:spacing w:val="161"/>
                <w:sz w:val="18"/>
              </w:rPr>
              <w:t xml:space="preserve"> </w:t>
            </w:r>
            <w:r>
              <w:rPr>
                <w:spacing w:val="-24"/>
                <w:sz w:val="18"/>
              </w:rPr>
              <w:t xml:space="preserve">从 </w:t>
            </w:r>
            <w:r>
              <w:rPr>
                <w:rFonts w:ascii="Courier New" w:eastAsia="Courier New"/>
                <w:sz w:val="18"/>
              </w:rPr>
              <w:t>MEM</w:t>
            </w:r>
            <w:r>
              <w:rPr>
                <w:rFonts w:ascii="Courier New" w:eastAsia="Courier New"/>
                <w:spacing w:val="-63"/>
                <w:sz w:val="18"/>
              </w:rPr>
              <w:t xml:space="preserve"> </w:t>
            </w:r>
            <w:r>
              <w:rPr>
                <w:spacing w:val="-8"/>
                <w:sz w:val="18"/>
              </w:rPr>
              <w:t xml:space="preserve">读入数据送 </w:t>
            </w:r>
            <w:r>
              <w:rPr>
                <w:rFonts w:ascii="Courier New" w:eastAsia="Courier New"/>
                <w:sz w:val="18"/>
              </w:rPr>
              <w:t>R3</w:t>
            </w:r>
            <w:r>
              <w:rPr>
                <w:sz w:val="18"/>
              </w:rPr>
              <w:t>，</w:t>
            </w:r>
          </w:p>
        </w:tc>
      </w:tr>
      <w:tr w:rsidR="0060692B" w14:paraId="6D4BDEA3" w14:textId="77777777" w:rsidTr="00156373">
        <w:trPr>
          <w:trHeight w:val="262"/>
        </w:trPr>
        <w:tc>
          <w:tcPr>
            <w:tcW w:w="860" w:type="dxa"/>
          </w:tcPr>
          <w:p w14:paraId="12F87977" w14:textId="77777777" w:rsidR="0060692B" w:rsidRDefault="0060692B" w:rsidP="0015637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24" w:type="dxa"/>
          </w:tcPr>
          <w:p w14:paraId="61587876" w14:textId="77777777" w:rsidR="0060692B" w:rsidRDefault="0060692B" w:rsidP="0015637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50" w:type="dxa"/>
          </w:tcPr>
          <w:p w14:paraId="1A12237B" w14:textId="77777777" w:rsidR="0060692B" w:rsidRDefault="0060692B" w:rsidP="0015637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33" w:type="dxa"/>
          </w:tcPr>
          <w:p w14:paraId="44E7ECA4" w14:textId="77777777" w:rsidR="0060692B" w:rsidRDefault="0060692B" w:rsidP="0015637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45" w:type="dxa"/>
            <w:gridSpan w:val="2"/>
          </w:tcPr>
          <w:p w14:paraId="106E29F2" w14:textId="77777777" w:rsidR="0060692B" w:rsidRDefault="0060692B" w:rsidP="00156373">
            <w:pPr>
              <w:pStyle w:val="TableParagraph"/>
              <w:spacing w:before="15" w:line="227" w:lineRule="exact"/>
              <w:ind w:left="2282"/>
              <w:rPr>
                <w:rFonts w:ascii="Courier New" w:eastAsia="Courier New"/>
                <w:sz w:val="18"/>
              </w:rPr>
            </w:pPr>
            <w:r>
              <w:rPr>
                <w:spacing w:val="-6"/>
                <w:sz w:val="18"/>
              </w:rPr>
              <w:t xml:space="preserve">变址寻址，偏移量为 </w:t>
            </w:r>
            <w:r>
              <w:rPr>
                <w:rFonts w:ascii="Courier New" w:eastAsia="Courier New"/>
                <w:sz w:val="18"/>
              </w:rPr>
              <w:t>00H</w:t>
            </w:r>
          </w:p>
        </w:tc>
      </w:tr>
      <w:tr w:rsidR="0060692B" w14:paraId="743F064B" w14:textId="77777777" w:rsidTr="00156373">
        <w:trPr>
          <w:trHeight w:val="217"/>
        </w:trPr>
        <w:tc>
          <w:tcPr>
            <w:tcW w:w="860" w:type="dxa"/>
          </w:tcPr>
          <w:p w14:paraId="12A8F620" w14:textId="77777777" w:rsidR="0060692B" w:rsidRDefault="0060692B" w:rsidP="00156373">
            <w:pPr>
              <w:pStyle w:val="TableParagraph"/>
              <w:spacing w:before="10" w:line="188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76F6D41B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0C</w:t>
            </w:r>
          </w:p>
        </w:tc>
        <w:tc>
          <w:tcPr>
            <w:tcW w:w="450" w:type="dxa"/>
          </w:tcPr>
          <w:p w14:paraId="76340FA2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00</w:t>
            </w:r>
          </w:p>
        </w:tc>
        <w:tc>
          <w:tcPr>
            <w:tcW w:w="333" w:type="dxa"/>
          </w:tcPr>
          <w:p w14:paraId="4648B58F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6E6A0497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0C58C578" w14:textId="77777777" w:rsidTr="00156373">
        <w:trPr>
          <w:trHeight w:val="256"/>
        </w:trPr>
        <w:tc>
          <w:tcPr>
            <w:tcW w:w="860" w:type="dxa"/>
          </w:tcPr>
          <w:p w14:paraId="30E16BC0" w14:textId="77777777" w:rsidR="0060692B" w:rsidRDefault="0060692B" w:rsidP="00156373">
            <w:pPr>
              <w:pStyle w:val="TableParagraph"/>
              <w:spacing w:before="35" w:line="201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52EF6C02" w14:textId="77777777" w:rsidR="0060692B" w:rsidRDefault="0060692B" w:rsidP="00156373">
            <w:pPr>
              <w:pStyle w:val="TableParagraph"/>
              <w:spacing w:before="35" w:line="201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0D</w:t>
            </w:r>
          </w:p>
        </w:tc>
        <w:tc>
          <w:tcPr>
            <w:tcW w:w="450" w:type="dxa"/>
          </w:tcPr>
          <w:p w14:paraId="460F589A" w14:textId="77777777" w:rsidR="0060692B" w:rsidRDefault="0060692B" w:rsidP="00156373">
            <w:pPr>
              <w:pStyle w:val="TableParagraph"/>
              <w:spacing w:before="35" w:line="201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0D</w:t>
            </w:r>
          </w:p>
        </w:tc>
        <w:tc>
          <w:tcPr>
            <w:tcW w:w="333" w:type="dxa"/>
          </w:tcPr>
          <w:p w14:paraId="55C6D78C" w14:textId="77777777" w:rsidR="0060692B" w:rsidRDefault="0060692B" w:rsidP="00156373">
            <w:pPr>
              <w:pStyle w:val="TableParagraph"/>
              <w:spacing w:before="35" w:line="201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4847FA43" w14:textId="77777777" w:rsidR="0060692B" w:rsidRDefault="0060692B" w:rsidP="00156373">
            <w:pPr>
              <w:pStyle w:val="TableParagraph"/>
              <w:tabs>
                <w:tab w:val="left" w:pos="2282"/>
              </w:tabs>
              <w:spacing w:before="5" w:line="231" w:lineRule="exact"/>
              <w:ind w:left="62"/>
              <w:rPr>
                <w:sz w:val="18"/>
              </w:rPr>
            </w:pPr>
            <w:r>
              <w:rPr>
                <w:rFonts w:ascii="Courier New" w:eastAsia="Courier New"/>
                <w:sz w:val="18"/>
              </w:rPr>
              <w:t>ADD</w:t>
            </w:r>
            <w:r>
              <w:rPr>
                <w:rFonts w:ascii="Courier New" w:eastAsia="Courier New"/>
                <w:spacing w:val="67"/>
                <w:sz w:val="18"/>
              </w:rPr>
              <w:t xml:space="preserve"> </w:t>
            </w:r>
            <w:r>
              <w:rPr>
                <w:rFonts w:ascii="Courier New" w:eastAsia="Courier New"/>
                <w:sz w:val="18"/>
              </w:rPr>
              <w:t>R1,R3</w:t>
            </w:r>
            <w:r>
              <w:rPr>
                <w:rFonts w:ascii="Courier New" w:eastAsia="Courier New"/>
                <w:sz w:val="18"/>
              </w:rPr>
              <w:tab/>
            </w:r>
            <w:r>
              <w:rPr>
                <w:sz w:val="18"/>
              </w:rPr>
              <w:t>累加求和</w:t>
            </w:r>
          </w:p>
        </w:tc>
      </w:tr>
      <w:tr w:rsidR="0060692B" w14:paraId="56F1523F" w14:textId="77777777" w:rsidTr="00156373">
        <w:trPr>
          <w:trHeight w:val="266"/>
        </w:trPr>
        <w:tc>
          <w:tcPr>
            <w:tcW w:w="860" w:type="dxa"/>
          </w:tcPr>
          <w:p w14:paraId="449C3A00" w14:textId="77777777" w:rsidR="0060692B" w:rsidRDefault="0060692B" w:rsidP="00156373">
            <w:pPr>
              <w:pStyle w:val="TableParagraph"/>
              <w:spacing w:before="45" w:line="201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3869EEB0" w14:textId="77777777" w:rsidR="0060692B" w:rsidRDefault="0060692B" w:rsidP="00156373">
            <w:pPr>
              <w:pStyle w:val="TableParagraph"/>
              <w:spacing w:before="45" w:line="201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0E</w:t>
            </w:r>
          </w:p>
        </w:tc>
        <w:tc>
          <w:tcPr>
            <w:tcW w:w="450" w:type="dxa"/>
          </w:tcPr>
          <w:p w14:paraId="52F6A3DD" w14:textId="77777777" w:rsidR="0060692B" w:rsidRDefault="0060692B" w:rsidP="00156373">
            <w:pPr>
              <w:pStyle w:val="TableParagraph"/>
              <w:spacing w:before="45" w:line="201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72</w:t>
            </w:r>
          </w:p>
        </w:tc>
        <w:tc>
          <w:tcPr>
            <w:tcW w:w="333" w:type="dxa"/>
          </w:tcPr>
          <w:p w14:paraId="5AF92B87" w14:textId="77777777" w:rsidR="0060692B" w:rsidRDefault="0060692B" w:rsidP="00156373">
            <w:pPr>
              <w:pStyle w:val="TableParagraph"/>
              <w:spacing w:before="45" w:line="201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2407B682" w14:textId="77777777" w:rsidR="0060692B" w:rsidRDefault="0060692B" w:rsidP="00156373">
            <w:pPr>
              <w:pStyle w:val="TableParagraph"/>
              <w:tabs>
                <w:tab w:val="left" w:pos="2282"/>
              </w:tabs>
              <w:spacing w:before="15" w:line="231" w:lineRule="exact"/>
              <w:ind w:left="62"/>
              <w:rPr>
                <w:sz w:val="18"/>
              </w:rPr>
            </w:pPr>
            <w:r>
              <w:rPr>
                <w:rFonts w:ascii="Courier New" w:eastAsia="Courier New"/>
                <w:sz w:val="18"/>
              </w:rPr>
              <w:t>INC</w:t>
            </w:r>
            <w:r>
              <w:rPr>
                <w:rFonts w:ascii="Courier New" w:eastAsia="Courier New"/>
                <w:spacing w:val="69"/>
                <w:sz w:val="18"/>
              </w:rPr>
              <w:t xml:space="preserve"> </w:t>
            </w:r>
            <w:r>
              <w:rPr>
                <w:rFonts w:ascii="Courier New" w:eastAsia="Courier New"/>
                <w:sz w:val="18"/>
              </w:rPr>
              <w:t>RI</w:t>
            </w:r>
            <w:r>
              <w:rPr>
                <w:rFonts w:ascii="Courier New" w:eastAsia="Courier New"/>
                <w:sz w:val="18"/>
              </w:rPr>
              <w:tab/>
            </w:r>
            <w:r>
              <w:rPr>
                <w:spacing w:val="-9"/>
                <w:sz w:val="18"/>
              </w:rPr>
              <w:t xml:space="preserve">变址寄存加 </w:t>
            </w:r>
            <w:r>
              <w:rPr>
                <w:rFonts w:ascii="Courier New" w:eastAsia="Courier New"/>
                <w:sz w:val="18"/>
              </w:rPr>
              <w:t>1</w:t>
            </w:r>
            <w:r>
              <w:rPr>
                <w:sz w:val="18"/>
              </w:rPr>
              <w:t>，指向下一数据</w:t>
            </w:r>
          </w:p>
        </w:tc>
      </w:tr>
      <w:tr w:rsidR="0060692B" w14:paraId="53AA4DC3" w14:textId="77777777" w:rsidTr="00156373">
        <w:trPr>
          <w:trHeight w:val="261"/>
        </w:trPr>
        <w:tc>
          <w:tcPr>
            <w:tcW w:w="860" w:type="dxa"/>
          </w:tcPr>
          <w:p w14:paraId="02ED1D7F" w14:textId="77777777" w:rsidR="0060692B" w:rsidRDefault="0060692B" w:rsidP="00156373">
            <w:pPr>
              <w:pStyle w:val="TableParagraph"/>
              <w:spacing w:before="45" w:line="196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5D91461C" w14:textId="77777777" w:rsidR="0060692B" w:rsidRDefault="0060692B" w:rsidP="00156373">
            <w:pPr>
              <w:pStyle w:val="TableParagraph"/>
              <w:spacing w:before="45" w:line="196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0F</w:t>
            </w:r>
          </w:p>
        </w:tc>
        <w:tc>
          <w:tcPr>
            <w:tcW w:w="450" w:type="dxa"/>
          </w:tcPr>
          <w:p w14:paraId="293B8A20" w14:textId="77777777" w:rsidR="0060692B" w:rsidRDefault="0060692B" w:rsidP="00156373">
            <w:pPr>
              <w:pStyle w:val="TableParagraph"/>
              <w:spacing w:before="45" w:line="196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63</w:t>
            </w:r>
          </w:p>
        </w:tc>
        <w:tc>
          <w:tcPr>
            <w:tcW w:w="333" w:type="dxa"/>
          </w:tcPr>
          <w:p w14:paraId="6C2EB1F5" w14:textId="77777777" w:rsidR="0060692B" w:rsidRDefault="0060692B" w:rsidP="00156373">
            <w:pPr>
              <w:pStyle w:val="TableParagraph"/>
              <w:spacing w:before="45" w:line="196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566DF705" w14:textId="77777777" w:rsidR="0060692B" w:rsidRDefault="0060692B" w:rsidP="00156373">
            <w:pPr>
              <w:pStyle w:val="TableParagraph"/>
              <w:tabs>
                <w:tab w:val="left" w:pos="2282"/>
              </w:tabs>
              <w:spacing w:before="15" w:line="226" w:lineRule="exact"/>
              <w:ind w:left="62"/>
              <w:rPr>
                <w:sz w:val="18"/>
              </w:rPr>
            </w:pPr>
            <w:r>
              <w:rPr>
                <w:rFonts w:ascii="Courier New" w:eastAsia="Courier New"/>
                <w:sz w:val="18"/>
              </w:rPr>
              <w:t>LDI</w:t>
            </w:r>
            <w:r>
              <w:rPr>
                <w:rFonts w:ascii="Courier New" w:eastAsia="Courier New"/>
                <w:spacing w:val="67"/>
                <w:sz w:val="18"/>
              </w:rPr>
              <w:t xml:space="preserve"> </w:t>
            </w:r>
            <w:r>
              <w:rPr>
                <w:rFonts w:ascii="Courier New" w:eastAsia="Courier New"/>
                <w:sz w:val="18"/>
              </w:rPr>
              <w:t>R3,01H</w:t>
            </w:r>
            <w:r>
              <w:rPr>
                <w:rFonts w:ascii="Courier New" w:eastAsia="Courier New"/>
                <w:sz w:val="18"/>
              </w:rPr>
              <w:tab/>
            </w:r>
            <w:r>
              <w:rPr>
                <w:sz w:val="18"/>
              </w:rPr>
              <w:t>装入比较值</w:t>
            </w:r>
          </w:p>
        </w:tc>
      </w:tr>
      <w:tr w:rsidR="0060692B" w14:paraId="5C10D571" w14:textId="77777777" w:rsidTr="00156373">
        <w:trPr>
          <w:trHeight w:val="213"/>
        </w:trPr>
        <w:tc>
          <w:tcPr>
            <w:tcW w:w="860" w:type="dxa"/>
          </w:tcPr>
          <w:p w14:paraId="47760E9A" w14:textId="77777777" w:rsidR="0060692B" w:rsidRDefault="0060692B" w:rsidP="00156373">
            <w:pPr>
              <w:pStyle w:val="TableParagraph"/>
              <w:spacing w:before="9" w:line="184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171AFED8" w14:textId="77777777" w:rsidR="0060692B" w:rsidRDefault="0060692B" w:rsidP="00156373">
            <w:pPr>
              <w:pStyle w:val="TableParagraph"/>
              <w:spacing w:before="9" w:line="184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10</w:t>
            </w:r>
          </w:p>
        </w:tc>
        <w:tc>
          <w:tcPr>
            <w:tcW w:w="450" w:type="dxa"/>
          </w:tcPr>
          <w:p w14:paraId="01AF503B" w14:textId="77777777" w:rsidR="0060692B" w:rsidRDefault="0060692B" w:rsidP="00156373">
            <w:pPr>
              <w:pStyle w:val="TableParagraph"/>
              <w:spacing w:before="9" w:line="184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01</w:t>
            </w:r>
          </w:p>
        </w:tc>
        <w:tc>
          <w:tcPr>
            <w:tcW w:w="333" w:type="dxa"/>
          </w:tcPr>
          <w:p w14:paraId="3DA59DE8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15A7A926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684D204A" w14:textId="77777777" w:rsidTr="00156373">
        <w:trPr>
          <w:trHeight w:val="208"/>
        </w:trPr>
        <w:tc>
          <w:tcPr>
            <w:tcW w:w="860" w:type="dxa"/>
          </w:tcPr>
          <w:p w14:paraId="0CD94A90" w14:textId="77777777" w:rsidR="0060692B" w:rsidRDefault="0060692B" w:rsidP="00156373">
            <w:pPr>
              <w:pStyle w:val="TableParagraph"/>
              <w:spacing w:line="188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070E291E" w14:textId="77777777" w:rsidR="0060692B" w:rsidRDefault="0060692B" w:rsidP="00156373">
            <w:pPr>
              <w:pStyle w:val="TableParagraph"/>
              <w:spacing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11</w:t>
            </w:r>
          </w:p>
        </w:tc>
        <w:tc>
          <w:tcPr>
            <w:tcW w:w="450" w:type="dxa"/>
          </w:tcPr>
          <w:p w14:paraId="454C1D38" w14:textId="77777777" w:rsidR="0060692B" w:rsidRDefault="0060692B" w:rsidP="00156373">
            <w:pPr>
              <w:pStyle w:val="TableParagraph"/>
              <w:spacing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8C</w:t>
            </w:r>
          </w:p>
        </w:tc>
        <w:tc>
          <w:tcPr>
            <w:tcW w:w="333" w:type="dxa"/>
          </w:tcPr>
          <w:p w14:paraId="1409C576" w14:textId="77777777" w:rsidR="0060692B" w:rsidRDefault="0060692B" w:rsidP="00156373">
            <w:pPr>
              <w:pStyle w:val="TableParagraph"/>
              <w:spacing w:line="188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55E90AB8" w14:textId="77777777" w:rsidR="0060692B" w:rsidRDefault="0060692B" w:rsidP="00156373">
            <w:pPr>
              <w:pStyle w:val="TableParagraph"/>
              <w:spacing w:line="188" w:lineRule="exact"/>
              <w:ind w:left="62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SUB</w:t>
            </w:r>
            <w:r>
              <w:rPr>
                <w:rFonts w:ascii="Courier New"/>
                <w:spacing w:val="65"/>
                <w:sz w:val="18"/>
              </w:rPr>
              <w:t xml:space="preserve"> </w:t>
            </w:r>
            <w:r>
              <w:rPr>
                <w:rFonts w:ascii="Courier New"/>
                <w:sz w:val="18"/>
              </w:rPr>
              <w:t>R0,R3</w:t>
            </w:r>
          </w:p>
        </w:tc>
      </w:tr>
      <w:tr w:rsidR="0060692B" w14:paraId="083F0BB6" w14:textId="77777777" w:rsidTr="00156373">
        <w:trPr>
          <w:trHeight w:val="252"/>
        </w:trPr>
        <w:tc>
          <w:tcPr>
            <w:tcW w:w="860" w:type="dxa"/>
          </w:tcPr>
          <w:p w14:paraId="71DCA2DA" w14:textId="77777777" w:rsidR="0060692B" w:rsidRDefault="0060692B" w:rsidP="00156373">
            <w:pPr>
              <w:pStyle w:val="TableParagraph"/>
              <w:spacing w:before="35" w:line="197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38607B95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12</w:t>
            </w:r>
          </w:p>
        </w:tc>
        <w:tc>
          <w:tcPr>
            <w:tcW w:w="450" w:type="dxa"/>
          </w:tcPr>
          <w:p w14:paraId="6871DCAB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F0</w:t>
            </w:r>
          </w:p>
        </w:tc>
        <w:tc>
          <w:tcPr>
            <w:tcW w:w="333" w:type="dxa"/>
          </w:tcPr>
          <w:p w14:paraId="732B6848" w14:textId="77777777" w:rsidR="0060692B" w:rsidRDefault="0060692B" w:rsidP="00156373">
            <w:pPr>
              <w:pStyle w:val="TableParagraph"/>
              <w:spacing w:before="35" w:line="197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634C7C07" w14:textId="77777777" w:rsidR="0060692B" w:rsidRDefault="0060692B" w:rsidP="00156373">
            <w:pPr>
              <w:pStyle w:val="TableParagraph"/>
              <w:tabs>
                <w:tab w:val="left" w:pos="2282"/>
              </w:tabs>
              <w:spacing w:before="5" w:line="227" w:lineRule="exact"/>
              <w:ind w:left="62"/>
              <w:rPr>
                <w:sz w:val="18"/>
              </w:rPr>
            </w:pPr>
            <w:r>
              <w:rPr>
                <w:rFonts w:ascii="Courier New" w:eastAsia="Courier New"/>
                <w:sz w:val="18"/>
              </w:rPr>
              <w:t>BZC</w:t>
            </w:r>
            <w:r>
              <w:rPr>
                <w:rFonts w:ascii="Courier New" w:eastAsia="Courier New"/>
                <w:spacing w:val="67"/>
                <w:sz w:val="18"/>
              </w:rPr>
              <w:t xml:space="preserve"> </w:t>
            </w:r>
            <w:r>
              <w:rPr>
                <w:rFonts w:ascii="Courier New" w:eastAsia="Courier New"/>
                <w:sz w:val="18"/>
              </w:rPr>
              <w:t>RESULT</w:t>
            </w:r>
            <w:r>
              <w:rPr>
                <w:rFonts w:ascii="Courier New" w:eastAsia="Courier New"/>
                <w:sz w:val="18"/>
              </w:rPr>
              <w:tab/>
            </w:r>
            <w:r>
              <w:rPr>
                <w:spacing w:val="-13"/>
                <w:sz w:val="18"/>
              </w:rPr>
              <w:t xml:space="preserve">相减为 </w:t>
            </w:r>
            <w:r>
              <w:rPr>
                <w:rFonts w:ascii="Courier New" w:eastAsia="Courier New"/>
                <w:sz w:val="18"/>
              </w:rPr>
              <w:t>0</w:t>
            </w:r>
            <w:r>
              <w:rPr>
                <w:sz w:val="18"/>
              </w:rPr>
              <w:t>，表示求和完毕</w:t>
            </w:r>
          </w:p>
        </w:tc>
      </w:tr>
      <w:tr w:rsidR="0060692B" w14:paraId="2884583A" w14:textId="77777777" w:rsidTr="00156373">
        <w:trPr>
          <w:trHeight w:val="217"/>
        </w:trPr>
        <w:tc>
          <w:tcPr>
            <w:tcW w:w="860" w:type="dxa"/>
          </w:tcPr>
          <w:p w14:paraId="75B0FF8F" w14:textId="77777777" w:rsidR="0060692B" w:rsidRDefault="0060692B" w:rsidP="00156373">
            <w:pPr>
              <w:pStyle w:val="TableParagraph"/>
              <w:spacing w:before="10" w:line="188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224904DE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13</w:t>
            </w:r>
          </w:p>
        </w:tc>
        <w:tc>
          <w:tcPr>
            <w:tcW w:w="450" w:type="dxa"/>
          </w:tcPr>
          <w:p w14:paraId="664C6C1F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16</w:t>
            </w:r>
          </w:p>
        </w:tc>
        <w:tc>
          <w:tcPr>
            <w:tcW w:w="333" w:type="dxa"/>
          </w:tcPr>
          <w:p w14:paraId="1CDCD94D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5F8911FF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65A08072" w14:textId="77777777" w:rsidTr="00156373">
        <w:trPr>
          <w:trHeight w:val="252"/>
        </w:trPr>
        <w:tc>
          <w:tcPr>
            <w:tcW w:w="860" w:type="dxa"/>
          </w:tcPr>
          <w:p w14:paraId="783974D2" w14:textId="77777777" w:rsidR="0060692B" w:rsidRDefault="0060692B" w:rsidP="00156373">
            <w:pPr>
              <w:pStyle w:val="TableParagraph"/>
              <w:spacing w:before="35" w:line="197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4F438EA1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14</w:t>
            </w:r>
          </w:p>
        </w:tc>
        <w:tc>
          <w:tcPr>
            <w:tcW w:w="450" w:type="dxa"/>
          </w:tcPr>
          <w:p w14:paraId="6DC39785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E0</w:t>
            </w:r>
          </w:p>
        </w:tc>
        <w:tc>
          <w:tcPr>
            <w:tcW w:w="333" w:type="dxa"/>
          </w:tcPr>
          <w:p w14:paraId="0398ABC7" w14:textId="77777777" w:rsidR="0060692B" w:rsidRDefault="0060692B" w:rsidP="00156373">
            <w:pPr>
              <w:pStyle w:val="TableParagraph"/>
              <w:spacing w:before="35" w:line="197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1302987C" w14:textId="77777777" w:rsidR="0060692B" w:rsidRDefault="0060692B" w:rsidP="00156373">
            <w:pPr>
              <w:pStyle w:val="TableParagraph"/>
              <w:tabs>
                <w:tab w:val="left" w:pos="2282"/>
              </w:tabs>
              <w:spacing w:before="5" w:line="227" w:lineRule="exact"/>
              <w:ind w:left="62"/>
              <w:rPr>
                <w:sz w:val="18"/>
              </w:rPr>
            </w:pPr>
            <w:r>
              <w:rPr>
                <w:rFonts w:ascii="Courier New" w:eastAsia="Courier New"/>
                <w:sz w:val="18"/>
              </w:rPr>
              <w:t>JMP</w:t>
            </w:r>
            <w:r>
              <w:rPr>
                <w:rFonts w:ascii="Courier New" w:eastAsia="Courier New"/>
                <w:spacing w:val="68"/>
                <w:sz w:val="18"/>
              </w:rPr>
              <w:t xml:space="preserve"> </w:t>
            </w:r>
            <w:r>
              <w:rPr>
                <w:rFonts w:ascii="Courier New" w:eastAsia="Courier New"/>
                <w:sz w:val="18"/>
              </w:rPr>
              <w:t>LOOP</w:t>
            </w:r>
            <w:r>
              <w:rPr>
                <w:rFonts w:ascii="Courier New" w:eastAsia="Courier New"/>
                <w:sz w:val="18"/>
              </w:rPr>
              <w:tab/>
            </w:r>
            <w:r>
              <w:rPr>
                <w:sz w:val="18"/>
              </w:rPr>
              <w:t>未完则继续</w:t>
            </w:r>
          </w:p>
        </w:tc>
      </w:tr>
      <w:tr w:rsidR="0060692B" w14:paraId="1375B52E" w14:textId="77777777" w:rsidTr="00156373">
        <w:trPr>
          <w:trHeight w:val="217"/>
        </w:trPr>
        <w:tc>
          <w:tcPr>
            <w:tcW w:w="860" w:type="dxa"/>
          </w:tcPr>
          <w:p w14:paraId="596C867B" w14:textId="77777777" w:rsidR="0060692B" w:rsidRDefault="0060692B" w:rsidP="00156373">
            <w:pPr>
              <w:pStyle w:val="TableParagraph"/>
              <w:spacing w:before="10" w:line="188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336FFA32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15</w:t>
            </w:r>
          </w:p>
        </w:tc>
        <w:tc>
          <w:tcPr>
            <w:tcW w:w="450" w:type="dxa"/>
          </w:tcPr>
          <w:p w14:paraId="69DE1E03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0B</w:t>
            </w:r>
          </w:p>
        </w:tc>
        <w:tc>
          <w:tcPr>
            <w:tcW w:w="333" w:type="dxa"/>
          </w:tcPr>
          <w:p w14:paraId="09324EBB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6A031627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66F4A319" w14:textId="77777777" w:rsidTr="00156373">
        <w:trPr>
          <w:trHeight w:val="252"/>
        </w:trPr>
        <w:tc>
          <w:tcPr>
            <w:tcW w:w="860" w:type="dxa"/>
          </w:tcPr>
          <w:p w14:paraId="25B4657A" w14:textId="77777777" w:rsidR="0060692B" w:rsidRDefault="0060692B" w:rsidP="00156373">
            <w:pPr>
              <w:pStyle w:val="TableParagraph"/>
              <w:spacing w:before="35" w:line="197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14A5C2E7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16</w:t>
            </w:r>
          </w:p>
        </w:tc>
        <w:tc>
          <w:tcPr>
            <w:tcW w:w="450" w:type="dxa"/>
          </w:tcPr>
          <w:p w14:paraId="3632D9A2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D1</w:t>
            </w:r>
          </w:p>
        </w:tc>
        <w:tc>
          <w:tcPr>
            <w:tcW w:w="333" w:type="dxa"/>
          </w:tcPr>
          <w:p w14:paraId="57D3DACA" w14:textId="77777777" w:rsidR="0060692B" w:rsidRDefault="0060692B" w:rsidP="00156373">
            <w:pPr>
              <w:pStyle w:val="TableParagraph"/>
              <w:spacing w:before="35" w:line="197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757D6766" w14:textId="77777777" w:rsidR="0060692B" w:rsidRDefault="0060692B" w:rsidP="00156373">
            <w:pPr>
              <w:pStyle w:val="TableParagraph"/>
              <w:spacing w:before="5" w:line="227" w:lineRule="exact"/>
              <w:ind w:left="62"/>
              <w:rPr>
                <w:sz w:val="18"/>
              </w:rPr>
            </w:pPr>
            <w:r>
              <w:rPr>
                <w:rFonts w:ascii="Courier New" w:eastAsia="Courier New"/>
                <w:spacing w:val="-1"/>
                <w:sz w:val="18"/>
              </w:rPr>
              <w:t>RESULT: STA</w:t>
            </w:r>
            <w:r>
              <w:rPr>
                <w:rFonts w:ascii="Courier New" w:eastAsia="Courier New"/>
                <w:spacing w:val="71"/>
                <w:sz w:val="18"/>
              </w:rPr>
              <w:t xml:space="preserve"> </w:t>
            </w:r>
            <w:r>
              <w:rPr>
                <w:rFonts w:ascii="Courier New" w:eastAsia="Courier New"/>
                <w:spacing w:val="-1"/>
                <w:sz w:val="18"/>
              </w:rPr>
              <w:t>70H,R1</w:t>
            </w:r>
            <w:r>
              <w:rPr>
                <w:rFonts w:ascii="Courier New" w:eastAsia="Courier New"/>
                <w:spacing w:val="96"/>
                <w:sz w:val="18"/>
              </w:rPr>
              <w:t xml:space="preserve"> </w:t>
            </w:r>
            <w:r>
              <w:rPr>
                <w:spacing w:val="-13"/>
                <w:sz w:val="18"/>
              </w:rPr>
              <w:t xml:space="preserve">和存于 </w:t>
            </w:r>
            <w:r>
              <w:rPr>
                <w:rFonts w:ascii="Courier New" w:eastAsia="Courier New"/>
                <w:sz w:val="18"/>
              </w:rPr>
              <w:t>MEM</w:t>
            </w:r>
            <w:r>
              <w:rPr>
                <w:rFonts w:ascii="Courier New" w:eastAsia="Courier New"/>
                <w:spacing w:val="-63"/>
                <w:sz w:val="18"/>
              </w:rPr>
              <w:t xml:space="preserve"> </w:t>
            </w:r>
            <w:r>
              <w:rPr>
                <w:spacing w:val="-23"/>
                <w:sz w:val="18"/>
              </w:rPr>
              <w:t xml:space="preserve">的 </w:t>
            </w:r>
            <w:r>
              <w:rPr>
                <w:rFonts w:ascii="Courier New" w:eastAsia="Courier New"/>
                <w:sz w:val="18"/>
              </w:rPr>
              <w:t>70H</w:t>
            </w:r>
            <w:r>
              <w:rPr>
                <w:rFonts w:ascii="Courier New" w:eastAsia="Courier New"/>
                <w:spacing w:val="-64"/>
                <w:sz w:val="18"/>
              </w:rPr>
              <w:t xml:space="preserve"> </w:t>
            </w:r>
            <w:r>
              <w:rPr>
                <w:sz w:val="18"/>
              </w:rPr>
              <w:t>单元</w:t>
            </w:r>
          </w:p>
        </w:tc>
      </w:tr>
      <w:tr w:rsidR="0060692B" w14:paraId="2FFB4F06" w14:textId="77777777" w:rsidTr="00156373">
        <w:trPr>
          <w:trHeight w:val="217"/>
        </w:trPr>
        <w:tc>
          <w:tcPr>
            <w:tcW w:w="860" w:type="dxa"/>
          </w:tcPr>
          <w:p w14:paraId="5221D76A" w14:textId="77777777" w:rsidR="0060692B" w:rsidRDefault="0060692B" w:rsidP="00156373">
            <w:pPr>
              <w:pStyle w:val="TableParagraph"/>
              <w:spacing w:before="10" w:line="188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7751D578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17</w:t>
            </w:r>
          </w:p>
        </w:tc>
        <w:tc>
          <w:tcPr>
            <w:tcW w:w="450" w:type="dxa"/>
          </w:tcPr>
          <w:p w14:paraId="1977663D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70</w:t>
            </w:r>
          </w:p>
        </w:tc>
        <w:tc>
          <w:tcPr>
            <w:tcW w:w="333" w:type="dxa"/>
          </w:tcPr>
          <w:p w14:paraId="1499FF90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72EE0323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053590E5" w14:textId="77777777" w:rsidTr="00156373">
        <w:trPr>
          <w:trHeight w:val="251"/>
        </w:trPr>
        <w:tc>
          <w:tcPr>
            <w:tcW w:w="860" w:type="dxa"/>
          </w:tcPr>
          <w:p w14:paraId="57137604" w14:textId="77777777" w:rsidR="0060692B" w:rsidRDefault="0060692B" w:rsidP="00156373">
            <w:pPr>
              <w:pStyle w:val="TableParagraph"/>
              <w:spacing w:before="35" w:line="196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20A35351" w14:textId="77777777" w:rsidR="0060692B" w:rsidRDefault="0060692B" w:rsidP="00156373">
            <w:pPr>
              <w:pStyle w:val="TableParagraph"/>
              <w:spacing w:before="35" w:line="196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18</w:t>
            </w:r>
          </w:p>
        </w:tc>
        <w:tc>
          <w:tcPr>
            <w:tcW w:w="450" w:type="dxa"/>
          </w:tcPr>
          <w:p w14:paraId="34C0186D" w14:textId="77777777" w:rsidR="0060692B" w:rsidRDefault="0060692B" w:rsidP="00156373">
            <w:pPr>
              <w:pStyle w:val="TableParagraph"/>
              <w:spacing w:before="35" w:line="196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34</w:t>
            </w:r>
          </w:p>
        </w:tc>
        <w:tc>
          <w:tcPr>
            <w:tcW w:w="333" w:type="dxa"/>
          </w:tcPr>
          <w:p w14:paraId="4875EACF" w14:textId="77777777" w:rsidR="0060692B" w:rsidRDefault="0060692B" w:rsidP="00156373">
            <w:pPr>
              <w:pStyle w:val="TableParagraph"/>
              <w:spacing w:before="35" w:line="196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6EBDDF8A" w14:textId="77777777" w:rsidR="0060692B" w:rsidRDefault="0060692B" w:rsidP="00156373">
            <w:pPr>
              <w:pStyle w:val="TableParagraph"/>
              <w:tabs>
                <w:tab w:val="left" w:pos="2282"/>
              </w:tabs>
              <w:spacing w:before="5" w:line="226" w:lineRule="exact"/>
              <w:ind w:left="62"/>
              <w:rPr>
                <w:sz w:val="18"/>
              </w:rPr>
            </w:pPr>
            <w:r>
              <w:rPr>
                <w:rFonts w:ascii="Courier New" w:eastAsia="Courier New"/>
                <w:sz w:val="18"/>
              </w:rPr>
              <w:t>OUT</w:t>
            </w:r>
            <w:r>
              <w:rPr>
                <w:rFonts w:ascii="Courier New" w:eastAsia="Courier New"/>
                <w:spacing w:val="67"/>
                <w:sz w:val="18"/>
              </w:rPr>
              <w:t xml:space="preserve"> </w:t>
            </w:r>
            <w:r>
              <w:rPr>
                <w:rFonts w:ascii="Courier New" w:eastAsia="Courier New"/>
                <w:sz w:val="18"/>
              </w:rPr>
              <w:t>40H,R1</w:t>
            </w:r>
            <w:r>
              <w:rPr>
                <w:rFonts w:ascii="Courier New" w:eastAsia="Courier New"/>
                <w:sz w:val="18"/>
              </w:rPr>
              <w:tab/>
            </w:r>
            <w:r>
              <w:rPr>
                <w:spacing w:val="-16"/>
                <w:sz w:val="18"/>
              </w:rPr>
              <w:t xml:space="preserve">和在 </w:t>
            </w:r>
            <w:r>
              <w:rPr>
                <w:rFonts w:ascii="Courier New" w:eastAsia="Courier New"/>
                <w:sz w:val="18"/>
              </w:rPr>
              <w:t>OUT</w:t>
            </w:r>
            <w:r>
              <w:rPr>
                <w:rFonts w:ascii="Courier New" w:eastAsia="Courier New"/>
                <w:spacing w:val="-64"/>
                <w:sz w:val="18"/>
              </w:rPr>
              <w:t xml:space="preserve"> </w:t>
            </w:r>
            <w:r>
              <w:rPr>
                <w:sz w:val="18"/>
              </w:rPr>
              <w:t>单元显示</w:t>
            </w:r>
          </w:p>
        </w:tc>
      </w:tr>
      <w:tr w:rsidR="0060692B" w14:paraId="61215CFB" w14:textId="77777777" w:rsidTr="00156373">
        <w:trPr>
          <w:trHeight w:val="217"/>
        </w:trPr>
        <w:tc>
          <w:tcPr>
            <w:tcW w:w="860" w:type="dxa"/>
          </w:tcPr>
          <w:p w14:paraId="73045A0F" w14:textId="77777777" w:rsidR="0060692B" w:rsidRDefault="0060692B" w:rsidP="00156373">
            <w:pPr>
              <w:pStyle w:val="TableParagraph"/>
              <w:spacing w:before="9" w:line="188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08FFEC7C" w14:textId="77777777" w:rsidR="0060692B" w:rsidRDefault="0060692B" w:rsidP="00156373">
            <w:pPr>
              <w:pStyle w:val="TableParagraph"/>
              <w:spacing w:before="9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19</w:t>
            </w:r>
          </w:p>
        </w:tc>
        <w:tc>
          <w:tcPr>
            <w:tcW w:w="450" w:type="dxa"/>
          </w:tcPr>
          <w:p w14:paraId="5D200E69" w14:textId="77777777" w:rsidR="0060692B" w:rsidRDefault="0060692B" w:rsidP="00156373">
            <w:pPr>
              <w:pStyle w:val="TableParagraph"/>
              <w:spacing w:before="9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40</w:t>
            </w:r>
          </w:p>
        </w:tc>
        <w:tc>
          <w:tcPr>
            <w:tcW w:w="333" w:type="dxa"/>
          </w:tcPr>
          <w:p w14:paraId="31D5C948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7197A1A6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130788DD" w14:textId="77777777" w:rsidTr="00156373">
        <w:trPr>
          <w:trHeight w:val="252"/>
        </w:trPr>
        <w:tc>
          <w:tcPr>
            <w:tcW w:w="860" w:type="dxa"/>
          </w:tcPr>
          <w:p w14:paraId="57F8F6CD" w14:textId="77777777" w:rsidR="0060692B" w:rsidRDefault="0060692B" w:rsidP="00156373">
            <w:pPr>
              <w:pStyle w:val="TableParagraph"/>
              <w:spacing w:before="35" w:line="197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05210CB7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1A</w:t>
            </w:r>
          </w:p>
        </w:tc>
        <w:tc>
          <w:tcPr>
            <w:tcW w:w="450" w:type="dxa"/>
          </w:tcPr>
          <w:p w14:paraId="5FF16DB8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E0</w:t>
            </w:r>
          </w:p>
        </w:tc>
        <w:tc>
          <w:tcPr>
            <w:tcW w:w="333" w:type="dxa"/>
          </w:tcPr>
          <w:p w14:paraId="4C0B103F" w14:textId="77777777" w:rsidR="0060692B" w:rsidRDefault="0060692B" w:rsidP="00156373">
            <w:pPr>
              <w:pStyle w:val="TableParagraph"/>
              <w:spacing w:before="35" w:line="197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5F7B2A02" w14:textId="77777777" w:rsidR="0060692B" w:rsidRDefault="0060692B" w:rsidP="00156373">
            <w:pPr>
              <w:pStyle w:val="TableParagraph"/>
              <w:tabs>
                <w:tab w:val="left" w:pos="2282"/>
              </w:tabs>
              <w:spacing w:before="5" w:line="227" w:lineRule="exact"/>
              <w:ind w:left="62"/>
              <w:rPr>
                <w:rFonts w:ascii="Courier New" w:eastAsia="Courier New"/>
                <w:sz w:val="18"/>
              </w:rPr>
            </w:pPr>
            <w:r>
              <w:rPr>
                <w:rFonts w:ascii="Courier New" w:eastAsia="Courier New"/>
                <w:sz w:val="18"/>
              </w:rPr>
              <w:t>JMP</w:t>
            </w:r>
            <w:r>
              <w:rPr>
                <w:rFonts w:ascii="Courier New" w:eastAsia="Courier New"/>
                <w:spacing w:val="-4"/>
                <w:sz w:val="18"/>
              </w:rPr>
              <w:t xml:space="preserve"> </w:t>
            </w:r>
            <w:r>
              <w:rPr>
                <w:rFonts w:ascii="Courier New" w:eastAsia="Courier New"/>
                <w:sz w:val="18"/>
              </w:rPr>
              <w:t>START</w:t>
            </w:r>
            <w:r>
              <w:rPr>
                <w:rFonts w:ascii="Courier New" w:eastAsia="Courier New"/>
                <w:sz w:val="18"/>
              </w:rPr>
              <w:tab/>
            </w:r>
            <w:r>
              <w:rPr>
                <w:spacing w:val="-12"/>
                <w:sz w:val="18"/>
              </w:rPr>
              <w:t xml:space="preserve">跳转至 </w:t>
            </w:r>
            <w:r>
              <w:rPr>
                <w:rFonts w:ascii="Courier New" w:eastAsia="Courier New"/>
                <w:spacing w:val="-1"/>
                <w:sz w:val="18"/>
              </w:rPr>
              <w:t>START</w:t>
            </w:r>
          </w:p>
        </w:tc>
      </w:tr>
      <w:tr w:rsidR="0060692B" w14:paraId="23C690FB" w14:textId="77777777" w:rsidTr="00156373">
        <w:trPr>
          <w:trHeight w:val="217"/>
        </w:trPr>
        <w:tc>
          <w:tcPr>
            <w:tcW w:w="860" w:type="dxa"/>
          </w:tcPr>
          <w:p w14:paraId="231A3C9C" w14:textId="77777777" w:rsidR="0060692B" w:rsidRDefault="0060692B" w:rsidP="00156373">
            <w:pPr>
              <w:pStyle w:val="TableParagraph"/>
              <w:spacing w:before="10" w:line="188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4093FA99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1B</w:t>
            </w:r>
          </w:p>
        </w:tc>
        <w:tc>
          <w:tcPr>
            <w:tcW w:w="450" w:type="dxa"/>
          </w:tcPr>
          <w:p w14:paraId="080195D4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00</w:t>
            </w:r>
          </w:p>
        </w:tc>
        <w:tc>
          <w:tcPr>
            <w:tcW w:w="333" w:type="dxa"/>
          </w:tcPr>
          <w:p w14:paraId="3FDD9C1D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33BAE3EC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056C07AB" w14:textId="77777777" w:rsidTr="00156373">
        <w:trPr>
          <w:trHeight w:val="359"/>
        </w:trPr>
        <w:tc>
          <w:tcPr>
            <w:tcW w:w="860" w:type="dxa"/>
          </w:tcPr>
          <w:p w14:paraId="13B4A229" w14:textId="77777777" w:rsidR="0060692B" w:rsidRDefault="0060692B" w:rsidP="00156373">
            <w:pPr>
              <w:pStyle w:val="TableParagraph"/>
              <w:spacing w:before="35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13BDC27C" w14:textId="77777777" w:rsidR="0060692B" w:rsidRDefault="0060692B" w:rsidP="00156373">
            <w:pPr>
              <w:pStyle w:val="TableParagraph"/>
              <w:spacing w:before="35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1C</w:t>
            </w:r>
          </w:p>
        </w:tc>
        <w:tc>
          <w:tcPr>
            <w:tcW w:w="450" w:type="dxa"/>
          </w:tcPr>
          <w:p w14:paraId="71DABC60" w14:textId="77777777" w:rsidR="0060692B" w:rsidRDefault="0060692B" w:rsidP="00156373">
            <w:pPr>
              <w:pStyle w:val="TableParagraph"/>
              <w:spacing w:before="35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50</w:t>
            </w:r>
          </w:p>
        </w:tc>
        <w:tc>
          <w:tcPr>
            <w:tcW w:w="333" w:type="dxa"/>
          </w:tcPr>
          <w:p w14:paraId="6F79AAF4" w14:textId="77777777" w:rsidR="0060692B" w:rsidRDefault="0060692B" w:rsidP="00156373">
            <w:pPr>
              <w:pStyle w:val="TableParagraph"/>
              <w:spacing w:before="35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29A04B0D" w14:textId="77777777" w:rsidR="0060692B" w:rsidRDefault="0060692B" w:rsidP="00156373">
            <w:pPr>
              <w:pStyle w:val="TableParagraph"/>
              <w:tabs>
                <w:tab w:val="left" w:pos="2282"/>
              </w:tabs>
              <w:spacing w:before="5"/>
              <w:ind w:left="62"/>
              <w:rPr>
                <w:sz w:val="18"/>
              </w:rPr>
            </w:pPr>
            <w:r>
              <w:rPr>
                <w:rFonts w:ascii="Courier New" w:eastAsia="Courier New"/>
                <w:sz w:val="18"/>
              </w:rPr>
              <w:t>HLT</w:t>
            </w:r>
            <w:r>
              <w:rPr>
                <w:rFonts w:ascii="Courier New" w:eastAsia="Courier New"/>
                <w:sz w:val="18"/>
              </w:rPr>
              <w:tab/>
            </w:r>
            <w:r>
              <w:rPr>
                <w:sz w:val="18"/>
              </w:rPr>
              <w:t>停机</w:t>
            </w:r>
          </w:p>
        </w:tc>
      </w:tr>
      <w:tr w:rsidR="0060692B" w14:paraId="3E610126" w14:textId="77777777" w:rsidTr="00156373">
        <w:trPr>
          <w:trHeight w:val="365"/>
        </w:trPr>
        <w:tc>
          <w:tcPr>
            <w:tcW w:w="860" w:type="dxa"/>
          </w:tcPr>
          <w:p w14:paraId="1C6EEBB6" w14:textId="77777777" w:rsidR="0060692B" w:rsidRDefault="0060692B" w:rsidP="00156373">
            <w:pPr>
              <w:pStyle w:val="TableParagraph"/>
              <w:spacing w:before="148" w:line="197" w:lineRule="exact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66556E9F" w14:textId="77777777" w:rsidR="0060692B" w:rsidRDefault="0060692B" w:rsidP="00156373">
            <w:pPr>
              <w:pStyle w:val="TableParagraph"/>
              <w:spacing w:before="148" w:line="197" w:lineRule="exact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60</w:t>
            </w:r>
          </w:p>
        </w:tc>
        <w:tc>
          <w:tcPr>
            <w:tcW w:w="450" w:type="dxa"/>
          </w:tcPr>
          <w:p w14:paraId="7681AADE" w14:textId="77777777" w:rsidR="0060692B" w:rsidRDefault="0060692B" w:rsidP="00156373">
            <w:pPr>
              <w:pStyle w:val="TableParagraph"/>
              <w:spacing w:before="148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01</w:t>
            </w:r>
          </w:p>
        </w:tc>
        <w:tc>
          <w:tcPr>
            <w:tcW w:w="333" w:type="dxa"/>
          </w:tcPr>
          <w:p w14:paraId="6784F012" w14:textId="77777777" w:rsidR="0060692B" w:rsidRDefault="0060692B" w:rsidP="00156373">
            <w:pPr>
              <w:pStyle w:val="TableParagraph"/>
              <w:spacing w:before="148" w:line="197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71FAD241" w14:textId="77777777" w:rsidR="0060692B" w:rsidRDefault="0060692B" w:rsidP="00156373">
            <w:pPr>
              <w:pStyle w:val="TableParagraph"/>
              <w:spacing w:before="118" w:line="227" w:lineRule="exact"/>
              <w:ind w:left="44"/>
              <w:rPr>
                <w:sz w:val="18"/>
              </w:rPr>
            </w:pPr>
            <w:r>
              <w:rPr>
                <w:sz w:val="18"/>
              </w:rPr>
              <w:t>数据</w:t>
            </w:r>
          </w:p>
        </w:tc>
      </w:tr>
      <w:tr w:rsidR="0060692B" w14:paraId="7BD153B8" w14:textId="77777777" w:rsidTr="00156373">
        <w:trPr>
          <w:trHeight w:val="213"/>
        </w:trPr>
        <w:tc>
          <w:tcPr>
            <w:tcW w:w="860" w:type="dxa"/>
          </w:tcPr>
          <w:p w14:paraId="2A75DA42" w14:textId="77777777" w:rsidR="0060692B" w:rsidRDefault="0060692B" w:rsidP="00156373">
            <w:pPr>
              <w:pStyle w:val="TableParagraph"/>
              <w:spacing w:before="10" w:line="184" w:lineRule="exact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0642EC73" w14:textId="77777777" w:rsidR="0060692B" w:rsidRDefault="0060692B" w:rsidP="00156373">
            <w:pPr>
              <w:pStyle w:val="TableParagraph"/>
              <w:spacing w:before="10" w:line="184" w:lineRule="exact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61</w:t>
            </w:r>
          </w:p>
        </w:tc>
        <w:tc>
          <w:tcPr>
            <w:tcW w:w="450" w:type="dxa"/>
          </w:tcPr>
          <w:p w14:paraId="50759C6B" w14:textId="77777777" w:rsidR="0060692B" w:rsidRDefault="0060692B" w:rsidP="00156373">
            <w:pPr>
              <w:pStyle w:val="TableParagraph"/>
              <w:spacing w:before="10" w:line="184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02</w:t>
            </w:r>
          </w:p>
        </w:tc>
        <w:tc>
          <w:tcPr>
            <w:tcW w:w="333" w:type="dxa"/>
          </w:tcPr>
          <w:p w14:paraId="4AFE87E4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21B0198F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656D3CA6" w14:textId="77777777" w:rsidTr="00156373">
        <w:trPr>
          <w:trHeight w:val="203"/>
        </w:trPr>
        <w:tc>
          <w:tcPr>
            <w:tcW w:w="860" w:type="dxa"/>
          </w:tcPr>
          <w:p w14:paraId="2885B2B4" w14:textId="77777777" w:rsidR="0060692B" w:rsidRDefault="0060692B" w:rsidP="00156373">
            <w:pPr>
              <w:pStyle w:val="TableParagraph"/>
              <w:spacing w:line="184" w:lineRule="exact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2C257CC8" w14:textId="77777777" w:rsidR="0060692B" w:rsidRDefault="0060692B" w:rsidP="00156373">
            <w:pPr>
              <w:pStyle w:val="TableParagraph"/>
              <w:spacing w:line="184" w:lineRule="exact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62</w:t>
            </w:r>
          </w:p>
        </w:tc>
        <w:tc>
          <w:tcPr>
            <w:tcW w:w="450" w:type="dxa"/>
          </w:tcPr>
          <w:p w14:paraId="3530D2E2" w14:textId="77777777" w:rsidR="0060692B" w:rsidRDefault="0060692B" w:rsidP="00156373">
            <w:pPr>
              <w:pStyle w:val="TableParagraph"/>
              <w:spacing w:line="184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03</w:t>
            </w:r>
          </w:p>
        </w:tc>
        <w:tc>
          <w:tcPr>
            <w:tcW w:w="333" w:type="dxa"/>
          </w:tcPr>
          <w:p w14:paraId="2D16F3DB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6495E489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2AB69300" w14:textId="77777777" w:rsidTr="00156373">
        <w:trPr>
          <w:trHeight w:val="203"/>
        </w:trPr>
        <w:tc>
          <w:tcPr>
            <w:tcW w:w="860" w:type="dxa"/>
          </w:tcPr>
          <w:p w14:paraId="2ABCA730" w14:textId="77777777" w:rsidR="0060692B" w:rsidRDefault="0060692B" w:rsidP="00156373">
            <w:pPr>
              <w:pStyle w:val="TableParagraph"/>
              <w:spacing w:line="184" w:lineRule="exact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2266B215" w14:textId="77777777" w:rsidR="0060692B" w:rsidRDefault="0060692B" w:rsidP="00156373">
            <w:pPr>
              <w:pStyle w:val="TableParagraph"/>
              <w:spacing w:line="184" w:lineRule="exact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63</w:t>
            </w:r>
          </w:p>
        </w:tc>
        <w:tc>
          <w:tcPr>
            <w:tcW w:w="450" w:type="dxa"/>
          </w:tcPr>
          <w:p w14:paraId="58CA9AB5" w14:textId="77777777" w:rsidR="0060692B" w:rsidRDefault="0060692B" w:rsidP="00156373">
            <w:pPr>
              <w:pStyle w:val="TableParagraph"/>
              <w:spacing w:line="184" w:lineRule="exact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04</w:t>
            </w:r>
          </w:p>
        </w:tc>
        <w:tc>
          <w:tcPr>
            <w:tcW w:w="333" w:type="dxa"/>
          </w:tcPr>
          <w:p w14:paraId="6F9DEBBD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1869B7A2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5FB8DA7C" w14:textId="77777777" w:rsidTr="00156373">
        <w:trPr>
          <w:trHeight w:val="203"/>
        </w:trPr>
        <w:tc>
          <w:tcPr>
            <w:tcW w:w="860" w:type="dxa"/>
          </w:tcPr>
          <w:p w14:paraId="393235FA" w14:textId="77777777" w:rsidR="0060692B" w:rsidRDefault="0060692B" w:rsidP="00156373">
            <w:pPr>
              <w:pStyle w:val="TableParagraph"/>
              <w:spacing w:line="183" w:lineRule="exact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564D7C87" w14:textId="77777777" w:rsidR="0060692B" w:rsidRDefault="0060692B" w:rsidP="00156373">
            <w:pPr>
              <w:pStyle w:val="TableParagraph"/>
              <w:spacing w:line="183" w:lineRule="exact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64</w:t>
            </w:r>
          </w:p>
        </w:tc>
        <w:tc>
          <w:tcPr>
            <w:tcW w:w="450" w:type="dxa"/>
          </w:tcPr>
          <w:p w14:paraId="75AF3689" w14:textId="77777777" w:rsidR="0060692B" w:rsidRDefault="0060692B" w:rsidP="00156373">
            <w:pPr>
              <w:pStyle w:val="TableParagraph"/>
              <w:spacing w:line="183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05</w:t>
            </w:r>
          </w:p>
        </w:tc>
        <w:tc>
          <w:tcPr>
            <w:tcW w:w="333" w:type="dxa"/>
          </w:tcPr>
          <w:p w14:paraId="5DCC0A66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77B7C2CB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5C5B9B28" w14:textId="77777777" w:rsidTr="00156373">
        <w:trPr>
          <w:trHeight w:val="203"/>
        </w:trPr>
        <w:tc>
          <w:tcPr>
            <w:tcW w:w="860" w:type="dxa"/>
          </w:tcPr>
          <w:p w14:paraId="51A2A0E3" w14:textId="77777777" w:rsidR="0060692B" w:rsidRDefault="0060692B" w:rsidP="00156373">
            <w:pPr>
              <w:pStyle w:val="TableParagraph"/>
              <w:spacing w:line="183" w:lineRule="exact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6702F622" w14:textId="77777777" w:rsidR="0060692B" w:rsidRDefault="0060692B" w:rsidP="00156373">
            <w:pPr>
              <w:pStyle w:val="TableParagraph"/>
              <w:spacing w:line="183" w:lineRule="exact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65</w:t>
            </w:r>
          </w:p>
        </w:tc>
        <w:tc>
          <w:tcPr>
            <w:tcW w:w="450" w:type="dxa"/>
          </w:tcPr>
          <w:p w14:paraId="77A9761A" w14:textId="77777777" w:rsidR="0060692B" w:rsidRDefault="0060692B" w:rsidP="00156373">
            <w:pPr>
              <w:pStyle w:val="TableParagraph"/>
              <w:spacing w:line="183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06</w:t>
            </w:r>
          </w:p>
        </w:tc>
        <w:tc>
          <w:tcPr>
            <w:tcW w:w="333" w:type="dxa"/>
          </w:tcPr>
          <w:p w14:paraId="3B24B809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0AB4FD07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03B4BD2A" w14:textId="77777777" w:rsidTr="00156373">
        <w:trPr>
          <w:trHeight w:val="203"/>
        </w:trPr>
        <w:tc>
          <w:tcPr>
            <w:tcW w:w="860" w:type="dxa"/>
          </w:tcPr>
          <w:p w14:paraId="415C2E6A" w14:textId="77777777" w:rsidR="0060692B" w:rsidRDefault="0060692B" w:rsidP="00156373">
            <w:pPr>
              <w:pStyle w:val="TableParagraph"/>
              <w:spacing w:line="184" w:lineRule="exact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086D6D08" w14:textId="77777777" w:rsidR="0060692B" w:rsidRDefault="0060692B" w:rsidP="00156373">
            <w:pPr>
              <w:pStyle w:val="TableParagraph"/>
              <w:spacing w:line="184" w:lineRule="exact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66</w:t>
            </w:r>
          </w:p>
        </w:tc>
        <w:tc>
          <w:tcPr>
            <w:tcW w:w="450" w:type="dxa"/>
          </w:tcPr>
          <w:p w14:paraId="68FC7B2F" w14:textId="77777777" w:rsidR="0060692B" w:rsidRDefault="0060692B" w:rsidP="00156373">
            <w:pPr>
              <w:pStyle w:val="TableParagraph"/>
              <w:spacing w:line="184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07</w:t>
            </w:r>
          </w:p>
        </w:tc>
        <w:tc>
          <w:tcPr>
            <w:tcW w:w="333" w:type="dxa"/>
          </w:tcPr>
          <w:p w14:paraId="390EAB84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02D6C0F2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7A806A0E" w14:textId="77777777" w:rsidTr="00156373">
        <w:trPr>
          <w:trHeight w:val="203"/>
        </w:trPr>
        <w:tc>
          <w:tcPr>
            <w:tcW w:w="860" w:type="dxa"/>
          </w:tcPr>
          <w:p w14:paraId="47C99F0B" w14:textId="77777777" w:rsidR="0060692B" w:rsidRDefault="0060692B" w:rsidP="00156373">
            <w:pPr>
              <w:pStyle w:val="TableParagraph"/>
              <w:spacing w:line="184" w:lineRule="exact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1CE74EF7" w14:textId="77777777" w:rsidR="0060692B" w:rsidRDefault="0060692B" w:rsidP="00156373">
            <w:pPr>
              <w:pStyle w:val="TableParagraph"/>
              <w:spacing w:line="184" w:lineRule="exact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67</w:t>
            </w:r>
          </w:p>
        </w:tc>
        <w:tc>
          <w:tcPr>
            <w:tcW w:w="450" w:type="dxa"/>
          </w:tcPr>
          <w:p w14:paraId="70CD2C73" w14:textId="77777777" w:rsidR="0060692B" w:rsidRDefault="0060692B" w:rsidP="00156373">
            <w:pPr>
              <w:pStyle w:val="TableParagraph"/>
              <w:spacing w:line="184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08</w:t>
            </w:r>
          </w:p>
        </w:tc>
        <w:tc>
          <w:tcPr>
            <w:tcW w:w="333" w:type="dxa"/>
          </w:tcPr>
          <w:p w14:paraId="0A2F2600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4DD188F8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02D4D63F" w14:textId="77777777" w:rsidTr="00156373">
        <w:trPr>
          <w:trHeight w:val="203"/>
        </w:trPr>
        <w:tc>
          <w:tcPr>
            <w:tcW w:w="860" w:type="dxa"/>
          </w:tcPr>
          <w:p w14:paraId="2B71A4BB" w14:textId="77777777" w:rsidR="0060692B" w:rsidRDefault="0060692B" w:rsidP="00156373">
            <w:pPr>
              <w:pStyle w:val="TableParagraph"/>
              <w:spacing w:line="184" w:lineRule="exact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41C96756" w14:textId="77777777" w:rsidR="0060692B" w:rsidRDefault="0060692B" w:rsidP="00156373">
            <w:pPr>
              <w:pStyle w:val="TableParagraph"/>
              <w:spacing w:line="184" w:lineRule="exact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68</w:t>
            </w:r>
          </w:p>
        </w:tc>
        <w:tc>
          <w:tcPr>
            <w:tcW w:w="450" w:type="dxa"/>
          </w:tcPr>
          <w:p w14:paraId="668E1A11" w14:textId="77777777" w:rsidR="0060692B" w:rsidRDefault="0060692B" w:rsidP="00156373">
            <w:pPr>
              <w:pStyle w:val="TableParagraph"/>
              <w:spacing w:line="184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09</w:t>
            </w:r>
          </w:p>
        </w:tc>
        <w:tc>
          <w:tcPr>
            <w:tcW w:w="333" w:type="dxa"/>
          </w:tcPr>
          <w:p w14:paraId="748AF77B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12452CD0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7A8FF526" w14:textId="77777777" w:rsidTr="00156373">
        <w:trPr>
          <w:trHeight w:val="697"/>
        </w:trPr>
        <w:tc>
          <w:tcPr>
            <w:tcW w:w="860" w:type="dxa"/>
          </w:tcPr>
          <w:p w14:paraId="3A2BE895" w14:textId="77777777" w:rsidR="0060692B" w:rsidRDefault="0060692B" w:rsidP="00156373">
            <w:pPr>
              <w:pStyle w:val="TableParagraph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  <w:p w14:paraId="418670BA" w14:textId="77777777" w:rsidR="0060692B" w:rsidRDefault="0060692B" w:rsidP="00156373">
            <w:pPr>
              <w:pStyle w:val="TableParagraph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  <w:p w14:paraId="5D9F5CD2" w14:textId="77777777" w:rsidR="0060692B" w:rsidRDefault="0060692B" w:rsidP="00156373">
            <w:pPr>
              <w:pStyle w:val="TableParagraph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45B8C88B" w14:textId="77777777" w:rsidR="0060692B" w:rsidRDefault="0060692B" w:rsidP="00156373">
            <w:pPr>
              <w:pStyle w:val="TableParagraph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69</w:t>
            </w:r>
          </w:p>
          <w:p w14:paraId="5CF257AF" w14:textId="77777777" w:rsidR="0060692B" w:rsidRDefault="0060692B" w:rsidP="00156373">
            <w:pPr>
              <w:pStyle w:val="TableParagraph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6A</w:t>
            </w:r>
          </w:p>
          <w:p w14:paraId="581AB096" w14:textId="77777777" w:rsidR="0060692B" w:rsidRDefault="0060692B" w:rsidP="00156373">
            <w:pPr>
              <w:pStyle w:val="TableParagraph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6B</w:t>
            </w:r>
          </w:p>
        </w:tc>
        <w:tc>
          <w:tcPr>
            <w:tcW w:w="450" w:type="dxa"/>
          </w:tcPr>
          <w:p w14:paraId="12F5466F" w14:textId="77777777" w:rsidR="0060692B" w:rsidRDefault="0060692B" w:rsidP="00156373">
            <w:pPr>
              <w:pStyle w:val="TableParagraph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0A</w:t>
            </w:r>
          </w:p>
          <w:p w14:paraId="669BBEED" w14:textId="77777777" w:rsidR="0060692B" w:rsidRDefault="0060692B" w:rsidP="00156373">
            <w:pPr>
              <w:pStyle w:val="TableParagraph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0B</w:t>
            </w:r>
          </w:p>
          <w:p w14:paraId="7FF8898C" w14:textId="77777777" w:rsidR="0060692B" w:rsidRDefault="0060692B" w:rsidP="00156373">
            <w:pPr>
              <w:pStyle w:val="TableParagraph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0C</w:t>
            </w:r>
          </w:p>
        </w:tc>
        <w:tc>
          <w:tcPr>
            <w:tcW w:w="333" w:type="dxa"/>
          </w:tcPr>
          <w:p w14:paraId="7CC1BEEF" w14:textId="77777777" w:rsidR="0060692B" w:rsidRDefault="0060692B" w:rsidP="0015637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45" w:type="dxa"/>
            <w:gridSpan w:val="2"/>
          </w:tcPr>
          <w:p w14:paraId="2FC6D96D" w14:textId="77777777" w:rsidR="0060692B" w:rsidRDefault="0060692B" w:rsidP="0015637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60692B" w14:paraId="31B356B1" w14:textId="77777777" w:rsidTr="00156373">
        <w:trPr>
          <w:trHeight w:val="284"/>
        </w:trPr>
        <w:tc>
          <w:tcPr>
            <w:tcW w:w="860" w:type="dxa"/>
          </w:tcPr>
          <w:p w14:paraId="7FBCA8BD" w14:textId="77777777" w:rsidR="0060692B" w:rsidRDefault="0060692B" w:rsidP="00156373">
            <w:pPr>
              <w:pStyle w:val="TableParagraph"/>
              <w:spacing w:before="78" w:line="187" w:lineRule="exact"/>
              <w:ind w:left="50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72</w:t>
            </w:r>
          </w:p>
        </w:tc>
        <w:tc>
          <w:tcPr>
            <w:tcW w:w="324" w:type="dxa"/>
          </w:tcPr>
          <w:p w14:paraId="03A25745" w14:textId="77777777" w:rsidR="0060692B" w:rsidRDefault="0060692B" w:rsidP="0015637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50" w:type="dxa"/>
          </w:tcPr>
          <w:p w14:paraId="05FAA83E" w14:textId="77777777" w:rsidR="0060692B" w:rsidRDefault="0060692B" w:rsidP="0015637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33" w:type="dxa"/>
          </w:tcPr>
          <w:p w14:paraId="7C151282" w14:textId="77777777" w:rsidR="0060692B" w:rsidRDefault="0060692B" w:rsidP="0015637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45" w:type="dxa"/>
            <w:gridSpan w:val="2"/>
          </w:tcPr>
          <w:p w14:paraId="4F740A13" w14:textId="77777777" w:rsidR="0060692B" w:rsidRDefault="0060692B" w:rsidP="00156373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14:paraId="48118B55" w14:textId="77777777" w:rsidR="0060692B" w:rsidRDefault="0060692B" w:rsidP="0060692B">
      <w:pPr>
        <w:rPr>
          <w:sz w:val="18"/>
        </w:rPr>
        <w:sectPr w:rsidR="0060692B" w:rsidSect="0060692B">
          <w:pgSz w:w="10440" w:h="14750"/>
          <w:pgMar w:top="980" w:right="640" w:bottom="280" w:left="700" w:header="751" w:footer="0" w:gutter="0"/>
          <w:cols w:space="720"/>
        </w:sectPr>
      </w:pPr>
    </w:p>
    <w:p w14:paraId="641B1D35" w14:textId="629190A1" w:rsidR="0060692B" w:rsidRDefault="0060692B" w:rsidP="0060692B">
      <w:pPr>
        <w:pStyle w:val="BodyText"/>
        <w:rPr>
          <w:rFonts w:ascii="Courier New"/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76B6B94A" wp14:editId="5B5255A9">
                <wp:simplePos x="0" y="0"/>
                <wp:positionH relativeFrom="page">
                  <wp:posOffset>556895</wp:posOffset>
                </wp:positionH>
                <wp:positionV relativeFrom="page">
                  <wp:posOffset>436880</wp:posOffset>
                </wp:positionV>
                <wp:extent cx="5546725" cy="222250"/>
                <wp:effectExtent l="4445" t="4445" r="1905" b="1905"/>
                <wp:wrapNone/>
                <wp:docPr id="1592098124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6725" cy="222250"/>
                          <a:chOff x="877" y="688"/>
                          <a:chExt cx="8735" cy="350"/>
                        </a:xfrm>
                      </wpg:grpSpPr>
                      <pic:pic xmlns:pic="http://schemas.openxmlformats.org/drawingml/2006/picture">
                        <pic:nvPicPr>
                          <pic:cNvPr id="475860014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" y="688"/>
                            <a:ext cx="297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7102476" name="Rectangle 229"/>
                        <wps:cNvSpPr>
                          <a:spLocks noChangeArrowheads="1"/>
                        </wps:cNvSpPr>
                        <wps:spPr bwMode="auto">
                          <a:xfrm>
                            <a:off x="877" y="1023"/>
                            <a:ext cx="8735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1EBEC7" id="Group 199" o:spid="_x0000_s1026" style="position:absolute;margin-left:43.85pt;margin-top:34.4pt;width:436.75pt;height:17.5pt;z-index:251678720;mso-position-horizontal-relative:page;mso-position-vertical-relative:page" coordorigin="877,688" coordsize="8735,3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">
                <v:shape id="Picture 228" o:spid="_x0000_s1027" type="#_x0000_t75" style="position:absolute;left:932;top:688;width:297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">
                  <v:imagedata r:id="rId9" o:title=""/>
                </v:shape>
                <v:rect id="Rectangle 229" o:spid="_x0000_s1028" style="position:absolute;left:877;top:1023;width:8735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" fillcolor="black" stroked="f"/>
                <w10:wrap anchorx="page" anchory="page"/>
              </v:group>
            </w:pict>
          </mc:Fallback>
        </mc:AlternateContent>
      </w:r>
    </w:p>
    <w:p w14:paraId="7F3C7894" w14:textId="77777777" w:rsidR="0060692B" w:rsidRDefault="0060692B" w:rsidP="0060692B">
      <w:pPr>
        <w:spacing w:before="100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$P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6C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0D</w:t>
      </w:r>
    </w:p>
    <w:p w14:paraId="4DEACF69" w14:textId="77777777" w:rsidR="0060692B" w:rsidRDefault="0060692B" w:rsidP="0060692B">
      <w:pPr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$P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6D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0E</w:t>
      </w:r>
    </w:p>
    <w:p w14:paraId="4423BC8C" w14:textId="77777777" w:rsidR="0060692B" w:rsidRDefault="0060692B" w:rsidP="0060692B">
      <w:pPr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$P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6E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0F</w:t>
      </w:r>
    </w:p>
    <w:p w14:paraId="2A0512B0" w14:textId="77777777" w:rsidR="0060692B" w:rsidRDefault="0060692B" w:rsidP="0060692B">
      <w:pPr>
        <w:spacing w:before="1"/>
        <w:ind w:left="567"/>
        <w:rPr>
          <w:rFonts w:ascii="Courier New"/>
          <w:sz w:val="18"/>
        </w:rPr>
      </w:pPr>
      <w:r>
        <w:rPr>
          <w:rFonts w:ascii="Courier New"/>
          <w:sz w:val="18"/>
        </w:rPr>
        <w:t>;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//*****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End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Of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Main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Memory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Data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*****//</w:t>
      </w:r>
    </w:p>
    <w:p w14:paraId="1FAABCE3" w14:textId="77777777" w:rsidR="0060692B" w:rsidRDefault="0060692B" w:rsidP="0060692B">
      <w:pPr>
        <w:pStyle w:val="BodyText"/>
        <w:spacing w:before="1"/>
        <w:rPr>
          <w:rFonts w:ascii="Courier New"/>
          <w:sz w:val="9"/>
        </w:rPr>
      </w:pPr>
    </w:p>
    <w:p w14:paraId="741D06DC" w14:textId="77777777" w:rsidR="0060692B" w:rsidRDefault="0060692B" w:rsidP="0060692B">
      <w:pPr>
        <w:spacing w:before="101"/>
        <w:ind w:left="567"/>
        <w:rPr>
          <w:rFonts w:ascii="Courier New"/>
          <w:sz w:val="18"/>
        </w:rPr>
      </w:pPr>
      <w:r>
        <w:rPr>
          <w:rFonts w:ascii="Courier New"/>
          <w:sz w:val="18"/>
        </w:rPr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//**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Start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Of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MicroController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Data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**//</w:t>
      </w:r>
    </w:p>
    <w:p w14:paraId="189D212F" w14:textId="77777777" w:rsidR="0060692B" w:rsidRDefault="0060692B" w:rsidP="0060692B">
      <w:pPr>
        <w:tabs>
          <w:tab w:val="left" w:pos="2402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00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000001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NOP</w:t>
      </w:r>
    </w:p>
    <w:p w14:paraId="5F0EB3E8" w14:textId="77777777" w:rsidR="0060692B" w:rsidRDefault="0060692B" w:rsidP="0060692B">
      <w:pPr>
        <w:tabs>
          <w:tab w:val="left" w:pos="2402"/>
        </w:tabs>
        <w:spacing w:before="9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01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006D43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PC-&gt;AR, </w:t>
      </w:r>
      <w:r>
        <w:rPr>
          <w:rFonts w:ascii="Courier New" w:eastAsia="Courier New"/>
          <w:sz w:val="18"/>
        </w:rPr>
        <w:t>PC</w:t>
      </w:r>
      <w:r>
        <w:rPr>
          <w:rFonts w:ascii="Courier New" w:eastAsia="Courier New"/>
          <w:spacing w:val="-64"/>
          <w:sz w:val="18"/>
        </w:rPr>
        <w:t xml:space="preserve"> </w:t>
      </w:r>
      <w:r>
        <w:rPr>
          <w:spacing w:val="-23"/>
          <w:sz w:val="18"/>
        </w:rPr>
        <w:t>加</w:t>
      </w:r>
      <w:r>
        <w:rPr>
          <w:spacing w:val="-23"/>
          <w:sz w:val="18"/>
        </w:rPr>
        <w:t xml:space="preserve"> </w:t>
      </w:r>
      <w:r>
        <w:rPr>
          <w:rFonts w:ascii="Courier New" w:eastAsia="Courier New"/>
          <w:sz w:val="18"/>
        </w:rPr>
        <w:t>1</w:t>
      </w:r>
    </w:p>
    <w:p w14:paraId="5218AF16" w14:textId="77777777" w:rsidR="0060692B" w:rsidRDefault="0060692B" w:rsidP="0060692B">
      <w:pPr>
        <w:tabs>
          <w:tab w:val="left" w:pos="2403"/>
        </w:tabs>
        <w:spacing w:before="23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03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107070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MEM-&gt;IR,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P&lt;1&gt;</w:t>
      </w:r>
    </w:p>
    <w:p w14:paraId="1801B6BC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04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002405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RS-&gt;B</w:t>
      </w:r>
    </w:p>
    <w:p w14:paraId="14CC18AD" w14:textId="77777777" w:rsidR="0060692B" w:rsidRDefault="0060692B" w:rsidP="0060692B">
      <w:pPr>
        <w:tabs>
          <w:tab w:val="left" w:pos="2403"/>
        </w:tabs>
        <w:spacing w:before="9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05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04B201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</w:t>
      </w:r>
      <w:r>
        <w:rPr>
          <w:rFonts w:ascii="Courier New" w:eastAsia="Courier New"/>
          <w:sz w:val="18"/>
        </w:rPr>
        <w:t>A</w:t>
      </w:r>
      <w:r>
        <w:rPr>
          <w:rFonts w:ascii="Courier New" w:eastAsia="Courier New"/>
          <w:spacing w:val="-63"/>
          <w:sz w:val="18"/>
        </w:rPr>
        <w:t xml:space="preserve"> </w:t>
      </w:r>
      <w:r>
        <w:rPr>
          <w:spacing w:val="39"/>
          <w:sz w:val="18"/>
        </w:rPr>
        <w:t>加</w:t>
      </w:r>
      <w:r>
        <w:rPr>
          <w:rFonts w:ascii="Courier New" w:eastAsia="Courier New"/>
          <w:sz w:val="18"/>
        </w:rPr>
        <w:t>B-&gt;RD</w:t>
      </w:r>
    </w:p>
    <w:p w14:paraId="74DB582C" w14:textId="77777777" w:rsidR="0060692B" w:rsidRDefault="0060692B" w:rsidP="0060692B">
      <w:pPr>
        <w:tabs>
          <w:tab w:val="left" w:pos="2403"/>
        </w:tabs>
        <w:spacing w:before="22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06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002407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RS-&gt;B</w:t>
      </w:r>
    </w:p>
    <w:p w14:paraId="1DD27A16" w14:textId="77777777" w:rsidR="0060692B" w:rsidRDefault="0060692B" w:rsidP="0060692B">
      <w:pPr>
        <w:tabs>
          <w:tab w:val="left" w:pos="2403"/>
        </w:tabs>
        <w:spacing w:before="10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07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013201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</w:t>
      </w:r>
      <w:r>
        <w:rPr>
          <w:rFonts w:ascii="Courier New" w:eastAsia="Courier New"/>
          <w:sz w:val="18"/>
        </w:rPr>
        <w:t>A</w:t>
      </w:r>
      <w:r>
        <w:rPr>
          <w:rFonts w:ascii="Courier New" w:eastAsia="Courier New"/>
          <w:spacing w:val="-63"/>
          <w:sz w:val="18"/>
        </w:rPr>
        <w:t xml:space="preserve"> </w:t>
      </w:r>
      <w:r>
        <w:rPr>
          <w:spacing w:val="39"/>
          <w:sz w:val="18"/>
        </w:rPr>
        <w:t>与</w:t>
      </w:r>
      <w:r>
        <w:rPr>
          <w:rFonts w:ascii="Courier New" w:eastAsia="Courier New"/>
          <w:sz w:val="18"/>
        </w:rPr>
        <w:t>B-&gt;RD</w:t>
      </w:r>
    </w:p>
    <w:p w14:paraId="2EA25943" w14:textId="77777777" w:rsidR="0060692B" w:rsidRDefault="0060692B" w:rsidP="0060692B">
      <w:pPr>
        <w:tabs>
          <w:tab w:val="left" w:pos="2403"/>
        </w:tabs>
        <w:spacing w:before="23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08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106009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MEM-&gt;AR</w:t>
      </w:r>
    </w:p>
    <w:p w14:paraId="25472CD1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09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183001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IO-&gt;RD</w:t>
      </w:r>
    </w:p>
    <w:p w14:paraId="368F20B9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0A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106010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MEM-&gt;AR</w:t>
      </w:r>
    </w:p>
    <w:p w14:paraId="2BE72808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0B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000001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NOP</w:t>
      </w:r>
    </w:p>
    <w:p w14:paraId="5DF7980A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0C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103001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MEM-&gt;RD</w:t>
      </w:r>
    </w:p>
    <w:p w14:paraId="7E90AF5D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0D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200601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RD-&gt;MEM</w:t>
      </w:r>
    </w:p>
    <w:p w14:paraId="0FA48D08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0E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005341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A-&gt;PC</w:t>
      </w:r>
    </w:p>
    <w:p w14:paraId="36C32454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0F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0000CB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NOP,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P&lt;3&gt;</w:t>
      </w:r>
    </w:p>
    <w:p w14:paraId="77557BBC" w14:textId="77777777" w:rsidR="0060692B" w:rsidRDefault="0060692B" w:rsidP="0060692B">
      <w:pPr>
        <w:tabs>
          <w:tab w:val="left" w:pos="2403"/>
        </w:tabs>
        <w:spacing w:line="203" w:lineRule="exact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10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280401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RS-&gt;IO</w:t>
      </w:r>
    </w:p>
    <w:p w14:paraId="2578D79B" w14:textId="77777777" w:rsidR="0060692B" w:rsidRDefault="0060692B" w:rsidP="0060692B">
      <w:pPr>
        <w:tabs>
          <w:tab w:val="left" w:pos="2403"/>
        </w:tabs>
        <w:spacing w:line="203" w:lineRule="exact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11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103001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MEM-&gt;RD</w:t>
      </w:r>
    </w:p>
    <w:p w14:paraId="27F415F9" w14:textId="77777777" w:rsidR="0060692B" w:rsidRDefault="0060692B" w:rsidP="0060692B">
      <w:pPr>
        <w:tabs>
          <w:tab w:val="left" w:pos="2403"/>
        </w:tabs>
        <w:spacing w:before="9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12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06B201</w:t>
      </w:r>
      <w:r>
        <w:rPr>
          <w:rFonts w:ascii="Courier New" w:eastAsia="Courier New"/>
          <w:sz w:val="18"/>
        </w:rPr>
        <w:tab/>
        <w:t xml:space="preserve">; </w:t>
      </w:r>
      <w:r>
        <w:rPr>
          <w:rFonts w:ascii="Courier New" w:eastAsia="Courier New"/>
          <w:spacing w:val="-1"/>
          <w:sz w:val="18"/>
        </w:rPr>
        <w:t>A</w:t>
      </w:r>
      <w:r>
        <w:rPr>
          <w:rFonts w:ascii="Courier New" w:eastAsia="Courier New"/>
          <w:spacing w:val="-63"/>
          <w:sz w:val="18"/>
        </w:rPr>
        <w:t xml:space="preserve"> </w:t>
      </w:r>
      <w:r>
        <w:rPr>
          <w:spacing w:val="-23"/>
          <w:sz w:val="18"/>
        </w:rPr>
        <w:t>加</w:t>
      </w:r>
      <w:r>
        <w:rPr>
          <w:spacing w:val="-23"/>
          <w:sz w:val="18"/>
        </w:rPr>
        <w:t xml:space="preserve"> </w:t>
      </w:r>
      <w:r>
        <w:rPr>
          <w:rFonts w:ascii="Courier New" w:eastAsia="Courier New"/>
          <w:spacing w:val="-1"/>
          <w:sz w:val="18"/>
        </w:rPr>
        <w:t>1-&gt;RD</w:t>
      </w:r>
    </w:p>
    <w:p w14:paraId="59FBC1EE" w14:textId="77777777" w:rsidR="0060692B" w:rsidRDefault="0060692B" w:rsidP="0060692B">
      <w:pPr>
        <w:tabs>
          <w:tab w:val="left" w:pos="2403"/>
        </w:tabs>
        <w:spacing w:before="23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13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002414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RS-&gt;B</w:t>
      </w:r>
    </w:p>
    <w:p w14:paraId="2A4BA473" w14:textId="77777777" w:rsidR="0060692B" w:rsidRDefault="0060692B" w:rsidP="0060692B">
      <w:pPr>
        <w:tabs>
          <w:tab w:val="left" w:pos="2403"/>
        </w:tabs>
        <w:spacing w:before="10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14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05B201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</w:t>
      </w:r>
      <w:r>
        <w:rPr>
          <w:rFonts w:ascii="Courier New" w:eastAsia="Courier New"/>
          <w:sz w:val="18"/>
        </w:rPr>
        <w:t>A</w:t>
      </w:r>
      <w:r>
        <w:rPr>
          <w:rFonts w:ascii="Courier New" w:eastAsia="Courier New"/>
          <w:spacing w:val="-63"/>
          <w:sz w:val="18"/>
        </w:rPr>
        <w:t xml:space="preserve"> </w:t>
      </w:r>
      <w:r>
        <w:rPr>
          <w:spacing w:val="39"/>
          <w:sz w:val="18"/>
        </w:rPr>
        <w:t>减</w:t>
      </w:r>
      <w:r>
        <w:rPr>
          <w:rFonts w:ascii="Courier New" w:eastAsia="Courier New"/>
          <w:sz w:val="18"/>
        </w:rPr>
        <w:t>B-&gt;RD</w:t>
      </w:r>
    </w:p>
    <w:p w14:paraId="32F09337" w14:textId="77777777" w:rsidR="0060692B" w:rsidRDefault="0060692B" w:rsidP="0060692B">
      <w:pPr>
        <w:tabs>
          <w:tab w:val="left" w:pos="2403"/>
        </w:tabs>
        <w:spacing w:before="23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15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002416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RS-&gt;B</w:t>
      </w:r>
    </w:p>
    <w:p w14:paraId="524C6ABD" w14:textId="77777777" w:rsidR="0060692B" w:rsidRDefault="0060692B" w:rsidP="0060692B">
      <w:pPr>
        <w:tabs>
          <w:tab w:val="left" w:pos="2403"/>
        </w:tabs>
        <w:spacing w:before="9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16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01B201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</w:t>
      </w:r>
      <w:r>
        <w:rPr>
          <w:rFonts w:ascii="Courier New" w:eastAsia="Courier New"/>
          <w:sz w:val="18"/>
        </w:rPr>
        <w:t>A</w:t>
      </w:r>
      <w:r>
        <w:rPr>
          <w:rFonts w:ascii="Courier New" w:eastAsia="Courier New"/>
          <w:spacing w:val="-63"/>
          <w:sz w:val="18"/>
        </w:rPr>
        <w:t xml:space="preserve"> </w:t>
      </w:r>
      <w:r>
        <w:rPr>
          <w:spacing w:val="39"/>
          <w:sz w:val="18"/>
        </w:rPr>
        <w:t>或</w:t>
      </w:r>
      <w:r>
        <w:rPr>
          <w:rFonts w:ascii="Courier New" w:eastAsia="Courier New"/>
          <w:sz w:val="18"/>
        </w:rPr>
        <w:t>B-&gt;RD</w:t>
      </w:r>
    </w:p>
    <w:p w14:paraId="58A7B29E" w14:textId="77777777" w:rsidR="0060692B" w:rsidRDefault="0060692B" w:rsidP="0060692B">
      <w:pPr>
        <w:tabs>
          <w:tab w:val="left" w:pos="2403"/>
        </w:tabs>
        <w:spacing w:before="23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17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002418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RS-&gt;B</w:t>
      </w:r>
    </w:p>
    <w:p w14:paraId="347C4F0F" w14:textId="77777777" w:rsidR="0060692B" w:rsidRDefault="0060692B" w:rsidP="0060692B">
      <w:pPr>
        <w:tabs>
          <w:tab w:val="left" w:pos="2403"/>
        </w:tabs>
        <w:spacing w:before="9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18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02B201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>; A</w:t>
      </w:r>
      <w:r>
        <w:rPr>
          <w:rFonts w:ascii="Courier New" w:eastAsia="Courier New"/>
          <w:spacing w:val="-63"/>
          <w:sz w:val="18"/>
        </w:rPr>
        <w:t xml:space="preserve"> </w:t>
      </w:r>
      <w:r>
        <w:rPr>
          <w:spacing w:val="-1"/>
          <w:sz w:val="18"/>
        </w:rPr>
        <w:t>右环移</w:t>
      </w:r>
      <w:r>
        <w:rPr>
          <w:rFonts w:ascii="Courier New" w:eastAsia="Courier New"/>
          <w:sz w:val="18"/>
        </w:rPr>
        <w:t>-&gt;RD</w:t>
      </w:r>
    </w:p>
    <w:p w14:paraId="1FF1CF5D" w14:textId="77777777" w:rsidR="0060692B" w:rsidRDefault="0060692B" w:rsidP="0060692B">
      <w:pPr>
        <w:tabs>
          <w:tab w:val="left" w:pos="2403"/>
        </w:tabs>
        <w:spacing w:before="23" w:line="203" w:lineRule="exact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1B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005341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A-&gt;PC</w:t>
      </w:r>
    </w:p>
    <w:p w14:paraId="1AACDF41" w14:textId="77777777" w:rsidR="0060692B" w:rsidRDefault="0060692B" w:rsidP="0060692B">
      <w:pPr>
        <w:tabs>
          <w:tab w:val="left" w:pos="2403"/>
        </w:tabs>
        <w:spacing w:line="203" w:lineRule="exact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1C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10101D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MEM-&gt;A</w:t>
      </w:r>
    </w:p>
    <w:p w14:paraId="74FD8A7D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1D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10608C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MEM-&gt;AR,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P&lt;2&gt;</w:t>
      </w:r>
    </w:p>
    <w:p w14:paraId="3DB6E15C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1E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10601F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MEM-&gt;AR</w:t>
      </w:r>
    </w:p>
    <w:p w14:paraId="2BF05B51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1F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101020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MEM-&gt;A</w:t>
      </w:r>
    </w:p>
    <w:p w14:paraId="3EEC048C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20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10608C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MEM-&gt;AR,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P&lt;2&gt;</w:t>
      </w:r>
    </w:p>
    <w:p w14:paraId="7F774BB1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28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101029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MEM-&gt;A</w:t>
      </w:r>
    </w:p>
    <w:p w14:paraId="1E9FC787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29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00282A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RI-&gt;B</w:t>
      </w:r>
    </w:p>
    <w:p w14:paraId="72B65431" w14:textId="77777777" w:rsidR="0060692B" w:rsidRDefault="0060692B" w:rsidP="0060692B">
      <w:pPr>
        <w:tabs>
          <w:tab w:val="left" w:pos="2403"/>
        </w:tabs>
        <w:spacing w:before="10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2A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04E22B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</w:t>
      </w:r>
      <w:r>
        <w:rPr>
          <w:rFonts w:ascii="Courier New" w:eastAsia="Courier New"/>
          <w:sz w:val="18"/>
        </w:rPr>
        <w:t>A</w:t>
      </w:r>
      <w:r>
        <w:rPr>
          <w:rFonts w:ascii="Courier New" w:eastAsia="Courier New"/>
          <w:spacing w:val="-63"/>
          <w:sz w:val="18"/>
        </w:rPr>
        <w:t xml:space="preserve"> </w:t>
      </w:r>
      <w:r>
        <w:rPr>
          <w:spacing w:val="39"/>
          <w:sz w:val="18"/>
        </w:rPr>
        <w:t>加</w:t>
      </w:r>
      <w:r>
        <w:rPr>
          <w:rFonts w:ascii="Courier New" w:eastAsia="Courier New"/>
          <w:sz w:val="18"/>
        </w:rPr>
        <w:t>B-&gt;AR</w:t>
      </w:r>
    </w:p>
    <w:p w14:paraId="57C8C6F2" w14:textId="77777777" w:rsidR="0060692B" w:rsidRDefault="0060692B" w:rsidP="0060692B">
      <w:pPr>
        <w:tabs>
          <w:tab w:val="left" w:pos="2403"/>
        </w:tabs>
        <w:spacing w:before="32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2B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04928C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</w:t>
      </w:r>
      <w:r>
        <w:rPr>
          <w:rFonts w:ascii="Courier New" w:eastAsia="Courier New"/>
          <w:sz w:val="18"/>
        </w:rPr>
        <w:t>A</w:t>
      </w:r>
      <w:r>
        <w:rPr>
          <w:rFonts w:ascii="Courier New" w:eastAsia="Courier New"/>
          <w:spacing w:val="-63"/>
          <w:sz w:val="18"/>
        </w:rPr>
        <w:t xml:space="preserve"> </w:t>
      </w:r>
      <w:r>
        <w:rPr>
          <w:spacing w:val="39"/>
          <w:sz w:val="18"/>
        </w:rPr>
        <w:t>加</w:t>
      </w:r>
      <w:r>
        <w:rPr>
          <w:rFonts w:ascii="Courier New" w:eastAsia="Courier New"/>
          <w:sz w:val="18"/>
        </w:rPr>
        <w:t>B-&gt;A</w:t>
      </w:r>
      <w:r>
        <w:rPr>
          <w:rFonts w:ascii="Courier New" w:eastAsia="Courier New"/>
          <w:spacing w:val="-1"/>
          <w:sz w:val="18"/>
        </w:rPr>
        <w:t xml:space="preserve">, </w:t>
      </w:r>
      <w:r>
        <w:rPr>
          <w:rFonts w:ascii="Courier New" w:eastAsia="Courier New"/>
          <w:sz w:val="18"/>
        </w:rPr>
        <w:t>P&lt;2&gt;</w:t>
      </w:r>
    </w:p>
    <w:p w14:paraId="4C852886" w14:textId="77777777" w:rsidR="0060692B" w:rsidRDefault="0060692B" w:rsidP="0060692B">
      <w:pPr>
        <w:tabs>
          <w:tab w:val="left" w:pos="2403"/>
        </w:tabs>
        <w:spacing w:before="23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2C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10102D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MEM-&gt;A</w:t>
      </w:r>
    </w:p>
    <w:p w14:paraId="2B708B20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2D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002C2E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PC-&gt;B</w:t>
      </w:r>
    </w:p>
    <w:p w14:paraId="17961A6D" w14:textId="77777777" w:rsidR="0060692B" w:rsidRDefault="0060692B" w:rsidP="0060692B">
      <w:pPr>
        <w:tabs>
          <w:tab w:val="left" w:pos="2403"/>
        </w:tabs>
        <w:spacing w:before="9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2E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04E22F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</w:t>
      </w:r>
      <w:r>
        <w:rPr>
          <w:rFonts w:ascii="Courier New" w:eastAsia="Courier New"/>
          <w:sz w:val="18"/>
        </w:rPr>
        <w:t>A</w:t>
      </w:r>
      <w:r>
        <w:rPr>
          <w:rFonts w:ascii="Courier New" w:eastAsia="Courier New"/>
          <w:spacing w:val="-63"/>
          <w:sz w:val="18"/>
        </w:rPr>
        <w:t xml:space="preserve"> </w:t>
      </w:r>
      <w:r>
        <w:rPr>
          <w:spacing w:val="39"/>
          <w:sz w:val="18"/>
        </w:rPr>
        <w:t>加</w:t>
      </w:r>
      <w:r>
        <w:rPr>
          <w:rFonts w:ascii="Courier New" w:eastAsia="Courier New"/>
          <w:sz w:val="18"/>
        </w:rPr>
        <w:t>B-&gt;AR</w:t>
      </w:r>
    </w:p>
    <w:p w14:paraId="74808C3B" w14:textId="77777777" w:rsidR="0060692B" w:rsidRDefault="0060692B" w:rsidP="0060692B">
      <w:pPr>
        <w:tabs>
          <w:tab w:val="left" w:pos="2403"/>
        </w:tabs>
        <w:spacing w:before="32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2F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04928C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</w:t>
      </w:r>
      <w:r>
        <w:rPr>
          <w:rFonts w:ascii="Courier New" w:eastAsia="Courier New"/>
          <w:sz w:val="18"/>
        </w:rPr>
        <w:t>A</w:t>
      </w:r>
      <w:r>
        <w:rPr>
          <w:rFonts w:ascii="Courier New" w:eastAsia="Courier New"/>
          <w:spacing w:val="-63"/>
          <w:sz w:val="18"/>
        </w:rPr>
        <w:t xml:space="preserve"> </w:t>
      </w:r>
      <w:r>
        <w:rPr>
          <w:spacing w:val="39"/>
          <w:sz w:val="18"/>
        </w:rPr>
        <w:t>加</w:t>
      </w:r>
      <w:r>
        <w:rPr>
          <w:rFonts w:ascii="Courier New" w:eastAsia="Courier New"/>
          <w:sz w:val="18"/>
        </w:rPr>
        <w:t>B-&gt;A</w:t>
      </w:r>
      <w:r>
        <w:rPr>
          <w:rFonts w:ascii="Courier New" w:eastAsia="Courier New"/>
          <w:spacing w:val="-1"/>
          <w:sz w:val="18"/>
        </w:rPr>
        <w:t xml:space="preserve">, </w:t>
      </w:r>
      <w:r>
        <w:rPr>
          <w:rFonts w:ascii="Courier New" w:eastAsia="Courier New"/>
          <w:sz w:val="18"/>
        </w:rPr>
        <w:t>P&lt;2&gt;</w:t>
      </w:r>
    </w:p>
    <w:p w14:paraId="02909BF6" w14:textId="77777777" w:rsidR="0060692B" w:rsidRDefault="0060692B" w:rsidP="0060692B">
      <w:pPr>
        <w:tabs>
          <w:tab w:val="left" w:pos="2403"/>
        </w:tabs>
        <w:spacing w:before="23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30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001604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RD-&gt;A</w:t>
      </w:r>
    </w:p>
    <w:p w14:paraId="00BBEED5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31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001606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RD-&gt;A</w:t>
      </w:r>
    </w:p>
    <w:p w14:paraId="44C61947" w14:textId="77777777" w:rsidR="0060692B" w:rsidRDefault="0060692B" w:rsidP="0060692B">
      <w:pPr>
        <w:tabs>
          <w:tab w:val="left" w:pos="2403"/>
        </w:tabs>
        <w:spacing w:before="9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32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006D48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PC-&gt;AR, </w:t>
      </w:r>
      <w:r>
        <w:rPr>
          <w:rFonts w:ascii="Courier New" w:eastAsia="Courier New"/>
          <w:sz w:val="18"/>
        </w:rPr>
        <w:t>PC</w:t>
      </w:r>
      <w:r>
        <w:rPr>
          <w:rFonts w:ascii="Courier New" w:eastAsia="Courier New"/>
          <w:spacing w:val="-64"/>
          <w:sz w:val="18"/>
        </w:rPr>
        <w:t xml:space="preserve"> </w:t>
      </w:r>
      <w:r>
        <w:rPr>
          <w:spacing w:val="-23"/>
          <w:sz w:val="18"/>
        </w:rPr>
        <w:t>加</w:t>
      </w:r>
      <w:r>
        <w:rPr>
          <w:spacing w:val="-23"/>
          <w:sz w:val="18"/>
        </w:rPr>
        <w:t xml:space="preserve"> </w:t>
      </w:r>
      <w:r>
        <w:rPr>
          <w:rFonts w:ascii="Courier New" w:eastAsia="Courier New"/>
          <w:sz w:val="18"/>
        </w:rPr>
        <w:t>1</w:t>
      </w:r>
    </w:p>
    <w:p w14:paraId="7EC49698" w14:textId="77777777" w:rsidR="0060692B" w:rsidRDefault="0060692B" w:rsidP="0060692B">
      <w:pPr>
        <w:tabs>
          <w:tab w:val="left" w:pos="2403"/>
        </w:tabs>
        <w:spacing w:before="33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33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006D4A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PC-&gt;AR, </w:t>
      </w:r>
      <w:r>
        <w:rPr>
          <w:rFonts w:ascii="Courier New" w:eastAsia="Courier New"/>
          <w:sz w:val="18"/>
        </w:rPr>
        <w:t>PC</w:t>
      </w:r>
      <w:r>
        <w:rPr>
          <w:rFonts w:ascii="Courier New" w:eastAsia="Courier New"/>
          <w:spacing w:val="-64"/>
          <w:sz w:val="18"/>
        </w:rPr>
        <w:t xml:space="preserve"> </w:t>
      </w:r>
      <w:r>
        <w:rPr>
          <w:spacing w:val="-23"/>
          <w:sz w:val="18"/>
        </w:rPr>
        <w:t>加</w:t>
      </w:r>
      <w:r>
        <w:rPr>
          <w:spacing w:val="-23"/>
          <w:sz w:val="18"/>
        </w:rPr>
        <w:t xml:space="preserve"> </w:t>
      </w:r>
      <w:r>
        <w:rPr>
          <w:rFonts w:ascii="Courier New" w:eastAsia="Courier New"/>
          <w:sz w:val="18"/>
        </w:rPr>
        <w:t>1</w:t>
      </w:r>
    </w:p>
    <w:p w14:paraId="56D24233" w14:textId="77777777" w:rsidR="0060692B" w:rsidRDefault="0060692B" w:rsidP="0060692B">
      <w:pPr>
        <w:tabs>
          <w:tab w:val="left" w:pos="2402"/>
        </w:tabs>
        <w:spacing w:before="24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34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003401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RS-&gt;RD</w:t>
      </w:r>
    </w:p>
    <w:p w14:paraId="5B427777" w14:textId="77777777" w:rsidR="0060692B" w:rsidRDefault="0060692B" w:rsidP="0060692B">
      <w:pPr>
        <w:tabs>
          <w:tab w:val="left" w:pos="2402"/>
        </w:tabs>
        <w:spacing w:before="1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35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000035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NOP</w:t>
      </w:r>
    </w:p>
    <w:p w14:paraId="1FEE0160" w14:textId="77777777" w:rsidR="0060692B" w:rsidRDefault="0060692B" w:rsidP="0060692B">
      <w:pPr>
        <w:tabs>
          <w:tab w:val="left" w:pos="2402"/>
        </w:tabs>
        <w:spacing w:before="9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36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006D51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PC-&gt;AR, </w:t>
      </w:r>
      <w:r>
        <w:rPr>
          <w:rFonts w:ascii="Courier New" w:eastAsia="Courier New"/>
          <w:sz w:val="18"/>
        </w:rPr>
        <w:t>PC</w:t>
      </w:r>
      <w:r>
        <w:rPr>
          <w:rFonts w:ascii="Courier New" w:eastAsia="Courier New"/>
          <w:spacing w:val="-64"/>
          <w:sz w:val="18"/>
        </w:rPr>
        <w:t xml:space="preserve"> </w:t>
      </w:r>
      <w:r>
        <w:rPr>
          <w:spacing w:val="-23"/>
          <w:sz w:val="18"/>
        </w:rPr>
        <w:t>加</w:t>
      </w:r>
      <w:r>
        <w:rPr>
          <w:spacing w:val="-23"/>
          <w:sz w:val="18"/>
        </w:rPr>
        <w:t xml:space="preserve"> </w:t>
      </w:r>
      <w:r>
        <w:rPr>
          <w:rFonts w:ascii="Courier New" w:eastAsia="Courier New"/>
          <w:sz w:val="18"/>
        </w:rPr>
        <w:t>1</w:t>
      </w:r>
    </w:p>
    <w:p w14:paraId="08B77DFF" w14:textId="77777777" w:rsidR="0060692B" w:rsidRDefault="0060692B" w:rsidP="0060692B">
      <w:pPr>
        <w:tabs>
          <w:tab w:val="left" w:pos="2403"/>
        </w:tabs>
        <w:spacing w:before="22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37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001612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RD-&gt;A</w:t>
      </w:r>
    </w:p>
    <w:p w14:paraId="02694302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38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001613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RD-&gt;A</w:t>
      </w:r>
    </w:p>
    <w:p w14:paraId="1B3C4D04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39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001615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RD-&gt;A</w:t>
      </w:r>
    </w:p>
    <w:p w14:paraId="73634926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3A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001617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RD-&gt;A</w:t>
      </w:r>
    </w:p>
    <w:p w14:paraId="42FA3E93" w14:textId="77777777" w:rsidR="0060692B" w:rsidRDefault="0060692B" w:rsidP="0060692B">
      <w:pPr>
        <w:spacing w:before="67"/>
        <w:ind w:right="423"/>
        <w:jc w:val="right"/>
        <w:rPr>
          <w:sz w:val="18"/>
        </w:rPr>
      </w:pPr>
      <w:r>
        <w:rPr>
          <w:sz w:val="18"/>
        </w:rPr>
        <w:t>73</w:t>
      </w:r>
    </w:p>
    <w:p w14:paraId="153F6C57" w14:textId="77777777" w:rsidR="0060692B" w:rsidRDefault="0060692B" w:rsidP="0060692B">
      <w:pPr>
        <w:jc w:val="right"/>
        <w:rPr>
          <w:sz w:val="18"/>
        </w:rPr>
        <w:sectPr w:rsidR="0060692B" w:rsidSect="0060692B">
          <w:pgSz w:w="10440" w:h="14750"/>
          <w:pgMar w:top="980" w:right="640" w:bottom="280" w:left="700" w:header="751" w:footer="0" w:gutter="0"/>
          <w:cols w:space="720"/>
        </w:sectPr>
      </w:pPr>
    </w:p>
    <w:p w14:paraId="3D2BFE67" w14:textId="2F882F27" w:rsidR="0060692B" w:rsidRDefault="0060692B" w:rsidP="0060692B">
      <w:pPr>
        <w:pStyle w:val="BodyText"/>
        <w:spacing w:before="9"/>
        <w:rPr>
          <w:rFonts w:ascii="Times New Roman"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AEF3EF9" wp14:editId="2DD4E498">
                <wp:simplePos x="0" y="0"/>
                <wp:positionH relativeFrom="page">
                  <wp:posOffset>521335</wp:posOffset>
                </wp:positionH>
                <wp:positionV relativeFrom="page">
                  <wp:posOffset>452120</wp:posOffset>
                </wp:positionV>
                <wp:extent cx="5546725" cy="207010"/>
                <wp:effectExtent l="0" t="1905" r="0" b="635"/>
                <wp:wrapNone/>
                <wp:docPr id="11622706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6725" cy="207010"/>
                          <a:chOff x="821" y="712"/>
                          <a:chExt cx="8735" cy="326"/>
                        </a:xfrm>
                      </wpg:grpSpPr>
                      <pic:pic xmlns:pic="http://schemas.openxmlformats.org/drawingml/2006/picture">
                        <pic:nvPicPr>
                          <pic:cNvPr id="417761143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1" y="712"/>
                            <a:ext cx="297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3090133" name="Rectangle 232"/>
                        <wps:cNvSpPr>
                          <a:spLocks noChangeArrowheads="1"/>
                        </wps:cNvSpPr>
                        <wps:spPr bwMode="auto">
                          <a:xfrm>
                            <a:off x="820" y="1023"/>
                            <a:ext cx="8735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9D2A0C" id="Group 198" o:spid="_x0000_s1026" style="position:absolute;margin-left:41.05pt;margin-top:35.6pt;width:436.75pt;height:16.3pt;z-index:251679744;mso-position-horizontal-relative:page;mso-position-vertical-relative:page" coordorigin="821,712" coordsize="8735,3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">
                <v:shape id="Picture 231" o:spid="_x0000_s1027" type="#_x0000_t75" style="position:absolute;left:881;top:712;width:297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">
                  <v:imagedata r:id="rId9" o:title=""/>
                </v:shape>
                <v:rect id="Rectangle 232" o:spid="_x0000_s1028" style="position:absolute;left:820;top:1023;width:8735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" fillcolor="black" stroked="f"/>
                <w10:wrap anchorx="page" anchory="page"/>
              </v:group>
            </w:pict>
          </mc:Fallback>
        </mc:AlternateContent>
      </w:r>
    </w:p>
    <w:p w14:paraId="5BCB831E" w14:textId="77777777" w:rsidR="0060692B" w:rsidRDefault="0060692B" w:rsidP="0060692B">
      <w:pPr>
        <w:tabs>
          <w:tab w:val="left" w:pos="2346"/>
        </w:tabs>
        <w:spacing w:before="100"/>
        <w:ind w:left="690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3B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000001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NOP</w:t>
      </w:r>
    </w:p>
    <w:p w14:paraId="2971FD9A" w14:textId="77777777" w:rsidR="0060692B" w:rsidRDefault="0060692B" w:rsidP="0060692B">
      <w:pPr>
        <w:tabs>
          <w:tab w:val="left" w:pos="2346"/>
        </w:tabs>
        <w:spacing w:before="10"/>
        <w:ind w:left="690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3C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006D5C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PC-&gt;AR, </w:t>
      </w:r>
      <w:r>
        <w:rPr>
          <w:rFonts w:ascii="Courier New" w:eastAsia="Courier New"/>
          <w:sz w:val="18"/>
        </w:rPr>
        <w:t>PC</w:t>
      </w:r>
      <w:r>
        <w:rPr>
          <w:rFonts w:ascii="Courier New" w:eastAsia="Courier New"/>
          <w:spacing w:val="-64"/>
          <w:sz w:val="18"/>
        </w:rPr>
        <w:t xml:space="preserve"> </w:t>
      </w:r>
      <w:r>
        <w:rPr>
          <w:spacing w:val="-23"/>
          <w:sz w:val="18"/>
        </w:rPr>
        <w:t>加</w:t>
      </w:r>
      <w:r>
        <w:rPr>
          <w:spacing w:val="-23"/>
          <w:sz w:val="18"/>
        </w:rPr>
        <w:t xml:space="preserve"> </w:t>
      </w:r>
      <w:r>
        <w:rPr>
          <w:rFonts w:ascii="Courier New" w:eastAsia="Courier New"/>
          <w:sz w:val="18"/>
        </w:rPr>
        <w:t>1</w:t>
      </w:r>
    </w:p>
    <w:p w14:paraId="151ABF69" w14:textId="77777777" w:rsidR="0060692B" w:rsidRDefault="0060692B" w:rsidP="0060692B">
      <w:pPr>
        <w:tabs>
          <w:tab w:val="left" w:pos="2346"/>
        </w:tabs>
        <w:spacing w:before="32"/>
        <w:ind w:left="690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3D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006D5E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PC-&gt;AR, </w:t>
      </w:r>
      <w:r>
        <w:rPr>
          <w:rFonts w:ascii="Courier New" w:eastAsia="Courier New"/>
          <w:sz w:val="18"/>
        </w:rPr>
        <w:t>PC</w:t>
      </w:r>
      <w:r>
        <w:rPr>
          <w:rFonts w:ascii="Courier New" w:eastAsia="Courier New"/>
          <w:spacing w:val="-64"/>
          <w:sz w:val="18"/>
        </w:rPr>
        <w:t xml:space="preserve"> </w:t>
      </w:r>
      <w:r>
        <w:rPr>
          <w:spacing w:val="-23"/>
          <w:sz w:val="18"/>
        </w:rPr>
        <w:t>加</w:t>
      </w:r>
      <w:r>
        <w:rPr>
          <w:spacing w:val="-23"/>
          <w:sz w:val="18"/>
        </w:rPr>
        <w:t xml:space="preserve"> </w:t>
      </w:r>
      <w:r>
        <w:rPr>
          <w:rFonts w:ascii="Courier New" w:eastAsia="Courier New"/>
          <w:sz w:val="18"/>
        </w:rPr>
        <w:t>1</w:t>
      </w:r>
    </w:p>
    <w:p w14:paraId="3E2DD70B" w14:textId="77777777" w:rsidR="0060692B" w:rsidRDefault="0060692B" w:rsidP="0060692B">
      <w:pPr>
        <w:tabs>
          <w:tab w:val="left" w:pos="2346"/>
        </w:tabs>
        <w:spacing w:before="32"/>
        <w:ind w:left="691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3E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006D68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PC-&gt;AR, </w:t>
      </w:r>
      <w:r>
        <w:rPr>
          <w:rFonts w:ascii="Courier New" w:eastAsia="Courier New"/>
          <w:sz w:val="18"/>
        </w:rPr>
        <w:t>PC</w:t>
      </w:r>
      <w:r>
        <w:rPr>
          <w:rFonts w:ascii="Courier New" w:eastAsia="Courier New"/>
          <w:spacing w:val="-64"/>
          <w:sz w:val="18"/>
        </w:rPr>
        <w:t xml:space="preserve"> </w:t>
      </w:r>
      <w:r>
        <w:rPr>
          <w:spacing w:val="-23"/>
          <w:sz w:val="18"/>
        </w:rPr>
        <w:t>加</w:t>
      </w:r>
      <w:r>
        <w:rPr>
          <w:spacing w:val="-23"/>
          <w:sz w:val="18"/>
        </w:rPr>
        <w:t xml:space="preserve"> </w:t>
      </w:r>
      <w:r>
        <w:rPr>
          <w:rFonts w:ascii="Courier New" w:eastAsia="Courier New"/>
          <w:sz w:val="18"/>
        </w:rPr>
        <w:t>1</w:t>
      </w:r>
    </w:p>
    <w:p w14:paraId="7F9F87CD" w14:textId="77777777" w:rsidR="0060692B" w:rsidRDefault="0060692B" w:rsidP="0060692B">
      <w:pPr>
        <w:tabs>
          <w:tab w:val="left" w:pos="2347"/>
        </w:tabs>
        <w:spacing w:before="33"/>
        <w:ind w:left="691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3F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006D6C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PC-&gt;AR, </w:t>
      </w:r>
      <w:r>
        <w:rPr>
          <w:rFonts w:ascii="Courier New" w:eastAsia="Courier New"/>
          <w:sz w:val="18"/>
        </w:rPr>
        <w:t>PC</w:t>
      </w:r>
      <w:r>
        <w:rPr>
          <w:rFonts w:ascii="Courier New" w:eastAsia="Courier New"/>
          <w:spacing w:val="-64"/>
          <w:sz w:val="18"/>
        </w:rPr>
        <w:t xml:space="preserve"> </w:t>
      </w:r>
      <w:r>
        <w:rPr>
          <w:spacing w:val="-23"/>
          <w:sz w:val="18"/>
        </w:rPr>
        <w:t>加</w:t>
      </w:r>
      <w:r>
        <w:rPr>
          <w:spacing w:val="-23"/>
          <w:sz w:val="18"/>
        </w:rPr>
        <w:t xml:space="preserve"> </w:t>
      </w:r>
      <w:r>
        <w:rPr>
          <w:rFonts w:ascii="Courier New" w:eastAsia="Courier New"/>
          <w:sz w:val="18"/>
        </w:rPr>
        <w:t>1</w:t>
      </w:r>
    </w:p>
    <w:p w14:paraId="2629B644" w14:textId="77777777" w:rsidR="0060692B" w:rsidRDefault="0060692B" w:rsidP="0060692B">
      <w:pPr>
        <w:spacing w:before="22"/>
        <w:ind w:left="511"/>
        <w:rPr>
          <w:rFonts w:ascii="Courier New"/>
          <w:sz w:val="18"/>
        </w:rPr>
      </w:pPr>
      <w:r>
        <w:rPr>
          <w:rFonts w:ascii="Courier New"/>
          <w:sz w:val="18"/>
        </w:rPr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//**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End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Of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MicroController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Data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**//</w:t>
      </w:r>
    </w:p>
    <w:p w14:paraId="29420CAC" w14:textId="77777777" w:rsidR="0060692B" w:rsidRDefault="0060692B" w:rsidP="0060692B">
      <w:pPr>
        <w:pStyle w:val="BodyText"/>
        <w:spacing w:before="9"/>
        <w:rPr>
          <w:rFonts w:ascii="Courier New"/>
          <w:sz w:val="28"/>
        </w:rPr>
      </w:pPr>
    </w:p>
    <w:p w14:paraId="65ECDE46" w14:textId="77777777" w:rsidR="0060692B" w:rsidRDefault="0060692B" w:rsidP="0060692B">
      <w:pPr>
        <w:pStyle w:val="BodyText"/>
        <w:spacing w:before="1" w:line="278" w:lineRule="auto"/>
        <w:ind w:left="150" w:right="159" w:firstLine="420"/>
      </w:pPr>
      <w:r>
        <w:rPr>
          <w:spacing w:val="-17"/>
        </w:rPr>
        <w:t>选择联机软件的“【转储】—【装载】”功能，在打开文件对话框中选择上面所保存的文件，</w:t>
      </w:r>
      <w:r>
        <w:rPr>
          <w:spacing w:val="-102"/>
        </w:rPr>
        <w:t xml:space="preserve"> </w:t>
      </w:r>
      <w:r>
        <w:t>软件自动将机器程序和微程序写入指定单元。</w:t>
      </w:r>
    </w:p>
    <w:p w14:paraId="4B1821AF" w14:textId="77777777" w:rsidR="0060692B" w:rsidRDefault="0060692B" w:rsidP="0060692B">
      <w:pPr>
        <w:pStyle w:val="BodyText"/>
        <w:spacing w:line="278" w:lineRule="auto"/>
        <w:ind w:left="150" w:right="160" w:firstLine="420"/>
      </w:pPr>
      <w:r>
        <w:rPr>
          <w:spacing w:val="-15"/>
        </w:rPr>
        <w:t>选择联机软件的“【转储】—【刷新指令区】”可以读出下位机所有的机器指令和微指令，</w:t>
      </w:r>
      <w:r>
        <w:rPr>
          <w:spacing w:val="1"/>
        </w:rPr>
        <w:t xml:space="preserve"> </w:t>
      </w:r>
      <w:r>
        <w:t>并在指令区显示，对照文件检查微程序和机器程序是否正确，如果不正确，则说明写入操作失败，应重新写入，可以通过联机软件单独修改某个单元的指令，以修改微指令为例，先用鼠标</w:t>
      </w:r>
      <w:r>
        <w:rPr>
          <w:spacing w:val="-3"/>
        </w:rPr>
        <w:t>左键单击指令区的‘微存’</w:t>
      </w:r>
      <w:r>
        <w:rPr>
          <w:rFonts w:ascii="Times New Roman" w:eastAsia="Times New Roman" w:hAnsi="Times New Roman"/>
          <w:spacing w:val="-2"/>
        </w:rPr>
        <w:t>TAB</w:t>
      </w:r>
      <w:r>
        <w:rPr>
          <w:rFonts w:ascii="Times New Roman" w:eastAsia="Times New Roman" w:hAnsi="Times New Roman"/>
          <w:spacing w:val="-11"/>
        </w:rPr>
        <w:t xml:space="preserve"> </w:t>
      </w:r>
      <w:r>
        <w:rPr>
          <w:spacing w:val="-2"/>
        </w:rPr>
        <w:t>按钮，然后再单击需修改单元的数据，此时该单元变为编辑框，</w:t>
      </w:r>
      <w:r>
        <w:rPr>
          <w:spacing w:val="-102"/>
        </w:rPr>
        <w:t xml:space="preserve"> </w:t>
      </w:r>
      <w:r>
        <w:rPr>
          <w:spacing w:val="-19"/>
        </w:rPr>
        <w:t xml:space="preserve">输入 </w:t>
      </w:r>
      <w:r>
        <w:rPr>
          <w:rFonts w:ascii="Times New Roman" w:eastAsia="Times New Roman" w:hAnsi="Times New Roman"/>
        </w:rPr>
        <w:t xml:space="preserve">6 </w:t>
      </w:r>
      <w:r>
        <w:t>位数据并回车，编辑框消失，并以红色显示写入的数据。</w:t>
      </w:r>
    </w:p>
    <w:p w14:paraId="77D112E2" w14:textId="3700FEA5" w:rsidR="0060692B" w:rsidRDefault="005E02BE" w:rsidP="0060692B">
      <w:pPr>
        <w:pStyle w:val="BodyText"/>
        <w:spacing w:before="3"/>
        <w:rPr>
          <w:sz w:val="24"/>
        </w:rPr>
      </w:pPr>
      <w:r>
        <w:rPr>
          <w:rFonts w:hint="eastAsia"/>
          <w:sz w:val="24"/>
        </w:rPr>
        <w:t>如图二所示：</w:t>
      </w:r>
    </w:p>
    <w:p w14:paraId="777DD002" w14:textId="77777777" w:rsidR="005E02BE" w:rsidRDefault="005E02BE" w:rsidP="0060692B">
      <w:pPr>
        <w:pStyle w:val="BodyText"/>
        <w:spacing w:before="3"/>
        <w:rPr>
          <w:sz w:val="24"/>
        </w:rPr>
      </w:pPr>
    </w:p>
    <w:p w14:paraId="4BC25259" w14:textId="3200275D" w:rsidR="005E02BE" w:rsidRDefault="005E02BE" w:rsidP="0060692B">
      <w:pPr>
        <w:pStyle w:val="BodyText"/>
        <w:spacing w:before="3"/>
        <w:rPr>
          <w:sz w:val="24"/>
        </w:rPr>
      </w:pPr>
      <w:r>
        <w:rPr>
          <w:noProof/>
        </w:rPr>
        <w:drawing>
          <wp:inline distT="0" distB="0" distL="0" distR="0" wp14:anchorId="3C3FDAA7" wp14:editId="04D2451D">
            <wp:extent cx="5274310" cy="3956050"/>
            <wp:effectExtent l="0" t="0" r="2540" b="6350"/>
            <wp:docPr id="1343683292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87A10" w14:textId="2464887A" w:rsidR="005E02BE" w:rsidRDefault="005E02BE" w:rsidP="005E02BE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图二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指令装载图</w:t>
      </w:r>
    </w:p>
    <w:p w14:paraId="3A172237" w14:textId="77777777" w:rsidR="005E02BE" w:rsidRDefault="005E02BE" w:rsidP="0060692B">
      <w:pPr>
        <w:pStyle w:val="BodyText"/>
        <w:spacing w:before="3"/>
        <w:rPr>
          <w:sz w:val="24"/>
        </w:rPr>
      </w:pPr>
    </w:p>
    <w:p w14:paraId="2ACE5FEA" w14:textId="77777777" w:rsidR="0060692B" w:rsidRDefault="0060692B">
      <w:pPr>
        <w:pStyle w:val="ListParagraph"/>
        <w:numPr>
          <w:ilvl w:val="3"/>
          <w:numId w:val="6"/>
        </w:numPr>
        <w:tabs>
          <w:tab w:val="left" w:pos="835"/>
        </w:tabs>
        <w:autoSpaceDE w:val="0"/>
        <w:autoSpaceDN w:val="0"/>
        <w:spacing w:before="1"/>
        <w:ind w:left="834" w:firstLineChars="0" w:hanging="265"/>
        <w:rPr>
          <w:rFonts w:eastAsia="Times New Roman"/>
        </w:rPr>
      </w:pPr>
      <w:r>
        <w:t>运行程序</w:t>
      </w:r>
    </w:p>
    <w:p w14:paraId="4A425891" w14:textId="77777777" w:rsidR="0060692B" w:rsidRDefault="0060692B" w:rsidP="0060692B">
      <w:pPr>
        <w:pStyle w:val="BodyText"/>
        <w:spacing w:before="43"/>
        <w:ind w:left="570"/>
      </w:pPr>
      <w:r>
        <w:lastRenderedPageBreak/>
        <w:t>方法一：本机运行</w:t>
      </w:r>
    </w:p>
    <w:p w14:paraId="6E4C943B" w14:textId="77777777" w:rsidR="0060692B" w:rsidRDefault="0060692B" w:rsidP="0060692B">
      <w:pPr>
        <w:pStyle w:val="BodyText"/>
        <w:spacing w:before="43" w:line="278" w:lineRule="auto"/>
        <w:ind w:left="150" w:right="160" w:firstLine="420"/>
        <w:jc w:val="both"/>
      </w:pPr>
      <w:r>
        <w:rPr>
          <w:spacing w:val="-7"/>
        </w:rPr>
        <w:t xml:space="preserve">将时序与操作台单元的开关 </w:t>
      </w:r>
      <w:r>
        <w:rPr>
          <w:rFonts w:ascii="Times New Roman" w:eastAsia="Times New Roman" w:hAnsi="Times New Roman"/>
          <w:spacing w:val="-2"/>
        </w:rPr>
        <w:t>KK1</w:t>
      </w:r>
      <w:r>
        <w:rPr>
          <w:spacing w:val="-2"/>
        </w:rPr>
        <w:t>、</w:t>
      </w:r>
      <w:r>
        <w:rPr>
          <w:rFonts w:ascii="Times New Roman" w:eastAsia="Times New Roman" w:hAnsi="Times New Roman"/>
          <w:spacing w:val="-2"/>
        </w:rPr>
        <w:t>KK3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7"/>
        </w:rPr>
        <w:t xml:space="preserve">置为‘运行’档，按动 </w:t>
      </w:r>
      <w:r>
        <w:rPr>
          <w:rFonts w:ascii="Times New Roman" w:eastAsia="Times New Roman" w:hAnsi="Times New Roman"/>
          <w:spacing w:val="-2"/>
        </w:rPr>
        <w:t>CON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rPr>
          <w:spacing w:val="-9"/>
        </w:rPr>
        <w:t xml:space="preserve">单元的总清按钮 </w:t>
      </w:r>
      <w:r>
        <w:rPr>
          <w:rFonts w:ascii="Times New Roman" w:eastAsia="Times New Roman" w:hAnsi="Times New Roman"/>
          <w:spacing w:val="-2"/>
        </w:rPr>
        <w:t>CLR</w:t>
      </w:r>
      <w:r>
        <w:rPr>
          <w:spacing w:val="-2"/>
        </w:rPr>
        <w:t>，</w:t>
      </w:r>
      <w:r>
        <w:rPr>
          <w:spacing w:val="-103"/>
        </w:rPr>
        <w:t xml:space="preserve"> </w:t>
      </w:r>
      <w:r>
        <w:rPr>
          <w:spacing w:val="-10"/>
        </w:rPr>
        <w:t xml:space="preserve">将使程序计数器 </w:t>
      </w:r>
      <w:r>
        <w:rPr>
          <w:rFonts w:ascii="Times New Roman" w:eastAsia="Times New Roman" w:hAnsi="Times New Roman"/>
          <w:spacing w:val="-3"/>
        </w:rPr>
        <w:t>PC</w:t>
      </w:r>
      <w:r>
        <w:rPr>
          <w:spacing w:val="-11"/>
        </w:rPr>
        <w:t xml:space="preserve">、地址寄存器 </w:t>
      </w:r>
      <w:r>
        <w:rPr>
          <w:rFonts w:ascii="Times New Roman" w:eastAsia="Times New Roman" w:hAnsi="Times New Roman"/>
          <w:spacing w:val="-3"/>
        </w:rPr>
        <w:t>AR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0"/>
        </w:rPr>
        <w:t xml:space="preserve">和微程序地址为 </w:t>
      </w:r>
      <w:r>
        <w:rPr>
          <w:rFonts w:ascii="Times New Roman" w:eastAsia="Times New Roman" w:hAnsi="Times New Roman"/>
          <w:spacing w:val="-2"/>
        </w:rPr>
        <w:t>00H</w:t>
      </w:r>
      <w:r>
        <w:rPr>
          <w:spacing w:val="-6"/>
        </w:rPr>
        <w:t xml:space="preserve">，程序可以从头开始运行，暂存器 </w:t>
      </w:r>
      <w:r>
        <w:rPr>
          <w:rFonts w:ascii="Times New Roman" w:eastAsia="Times New Roman" w:hAnsi="Times New Roman"/>
          <w:spacing w:val="-2"/>
        </w:rPr>
        <w:t>A</w:t>
      </w:r>
      <w:r>
        <w:rPr>
          <w:spacing w:val="-2"/>
        </w:rPr>
        <w:t>、</w:t>
      </w:r>
      <w:r>
        <w:rPr>
          <w:rFonts w:ascii="Times New Roman" w:eastAsia="Times New Roman" w:hAnsi="Times New Roman"/>
          <w:spacing w:val="-1"/>
        </w:rPr>
        <w:t>B</w:t>
      </w:r>
      <w:r>
        <w:rPr>
          <w:spacing w:val="-9"/>
        </w:rPr>
        <w:t xml:space="preserve">，指令寄存器 </w:t>
      </w:r>
      <w:r>
        <w:rPr>
          <w:rFonts w:ascii="Times New Roman" w:eastAsia="Times New Roman" w:hAnsi="Times New Roman"/>
        </w:rPr>
        <w:t xml:space="preserve">IR </w:t>
      </w:r>
      <w:r>
        <w:rPr>
          <w:spacing w:val="-27"/>
        </w:rPr>
        <w:t xml:space="preserve">和 </w:t>
      </w:r>
      <w:r>
        <w:rPr>
          <w:rFonts w:ascii="Times New Roman" w:eastAsia="Times New Roman" w:hAnsi="Times New Roman"/>
        </w:rPr>
        <w:t xml:space="preserve">OUT </w:t>
      </w:r>
      <w:r>
        <w:t>单元也会被清零。</w:t>
      </w:r>
    </w:p>
    <w:p w14:paraId="3D8AEAA1" w14:textId="16FB5462" w:rsidR="00111AA1" w:rsidRDefault="0060692B" w:rsidP="001B31F6">
      <w:pPr>
        <w:pStyle w:val="BodyText"/>
        <w:spacing w:line="278" w:lineRule="auto"/>
        <w:ind w:left="149" w:right="262" w:firstLine="420"/>
        <w:jc w:val="both"/>
        <w:rPr>
          <w:rFonts w:ascii="微软雅黑" w:eastAsia="微软雅黑"/>
          <w:b/>
          <w:sz w:val="18"/>
        </w:rPr>
      </w:pPr>
      <w:r>
        <w:rPr>
          <w:spacing w:val="-5"/>
        </w:rPr>
        <w:t xml:space="preserve">将时序与操作台单元的开关 </w:t>
      </w:r>
      <w:r>
        <w:rPr>
          <w:rFonts w:ascii="Times New Roman" w:eastAsia="Times New Roman" w:hAnsi="Times New Roman"/>
        </w:rPr>
        <w:t>KK2</w:t>
      </w:r>
      <w:r>
        <w:rPr>
          <w:rFonts w:ascii="Times New Roman" w:eastAsia="Times New Roman" w:hAnsi="Times New Roman"/>
          <w:spacing w:val="10"/>
        </w:rPr>
        <w:t xml:space="preserve"> </w:t>
      </w:r>
      <w:r>
        <w:rPr>
          <w:spacing w:val="-4"/>
        </w:rPr>
        <w:t xml:space="preserve">置为‘单步’档，每按动一次 </w:t>
      </w:r>
      <w:r>
        <w:rPr>
          <w:rFonts w:ascii="Times New Roman" w:eastAsia="Times New Roman" w:hAnsi="Times New Roman"/>
        </w:rPr>
        <w:t>ST</w:t>
      </w:r>
      <w:r>
        <w:rPr>
          <w:rFonts w:ascii="Times New Roman" w:eastAsia="Times New Roman" w:hAnsi="Times New Roman"/>
          <w:spacing w:val="10"/>
        </w:rPr>
        <w:t xml:space="preserve"> </w:t>
      </w:r>
      <w:r>
        <w:t>按钮，即可单步运行一条微指令，对照微程序流程图，观察微地址显示灯是否和流程一致。每运行完一条微指令，观测一次数据总线和地址总线，对照数据通路图，分析总线上的数据是否正确。</w:t>
      </w:r>
    </w:p>
    <w:p w14:paraId="06F3442B" w14:textId="77777777" w:rsidR="00111AA1" w:rsidRDefault="00111AA1" w:rsidP="0060692B">
      <w:pPr>
        <w:pStyle w:val="BodyText"/>
        <w:spacing w:line="278" w:lineRule="auto"/>
        <w:ind w:left="149" w:right="262" w:firstLine="420"/>
        <w:jc w:val="both"/>
      </w:pPr>
    </w:p>
    <w:p w14:paraId="3C7CEF54" w14:textId="77777777" w:rsidR="0060692B" w:rsidRDefault="0060692B" w:rsidP="0060692B">
      <w:pPr>
        <w:pStyle w:val="BodyText"/>
        <w:spacing w:line="278" w:lineRule="auto"/>
        <w:ind w:left="149" w:right="161" w:firstLine="420"/>
        <w:jc w:val="both"/>
      </w:pPr>
      <w:r>
        <w:rPr>
          <w:spacing w:val="-10"/>
        </w:rPr>
        <w:t xml:space="preserve">当模型机执行完 </w:t>
      </w:r>
      <w:r>
        <w:rPr>
          <w:rFonts w:ascii="Times New Roman" w:eastAsia="Times New Roman"/>
          <w:spacing w:val="-3"/>
        </w:rPr>
        <w:t>OUT</w:t>
      </w:r>
      <w:r>
        <w:rPr>
          <w:rFonts w:ascii="Times New Roman" w:eastAsia="Times New Roman"/>
        </w:rPr>
        <w:t xml:space="preserve"> </w:t>
      </w:r>
      <w:r>
        <w:rPr>
          <w:spacing w:val="-11"/>
        </w:rPr>
        <w:t xml:space="preserve">指令后，检查 </w:t>
      </w:r>
      <w:r>
        <w:rPr>
          <w:rFonts w:ascii="Times New Roman" w:eastAsia="Times New Roman"/>
          <w:spacing w:val="-2"/>
        </w:rPr>
        <w:t>OUT</w:t>
      </w:r>
      <w:r>
        <w:rPr>
          <w:rFonts w:ascii="Times New Roman" w:eastAsia="Times New Roman"/>
        </w:rPr>
        <w:t xml:space="preserve"> </w:t>
      </w:r>
      <w:r>
        <w:rPr>
          <w:spacing w:val="-6"/>
        </w:rPr>
        <w:t xml:space="preserve">单元显示的数是否正确，按下 </w:t>
      </w:r>
      <w:r>
        <w:rPr>
          <w:rFonts w:ascii="Times New Roman" w:eastAsia="Times New Roman"/>
          <w:spacing w:val="-2"/>
        </w:rPr>
        <w:t>CON</w:t>
      </w:r>
      <w:r>
        <w:rPr>
          <w:rFonts w:ascii="Times New Roman" w:eastAsia="Times New Roman"/>
          <w:spacing w:val="-1"/>
        </w:rPr>
        <w:t xml:space="preserve"> </w:t>
      </w:r>
      <w:r>
        <w:rPr>
          <w:spacing w:val="-2"/>
        </w:rPr>
        <w:t>单元的总清按</w:t>
      </w:r>
      <w:r>
        <w:rPr>
          <w:spacing w:val="-28"/>
        </w:rPr>
        <w:t xml:space="preserve">钮 </w:t>
      </w:r>
      <w:r>
        <w:rPr>
          <w:rFonts w:ascii="Times New Roman" w:eastAsia="Times New Roman"/>
          <w:spacing w:val="-3"/>
        </w:rPr>
        <w:t>CLR</w:t>
      </w:r>
      <w:r>
        <w:rPr>
          <w:spacing w:val="-16"/>
        </w:rPr>
        <w:t xml:space="preserve">，改变 </w:t>
      </w:r>
      <w:r>
        <w:rPr>
          <w:rFonts w:ascii="Times New Roman" w:eastAsia="Times New Roman"/>
          <w:spacing w:val="-3"/>
        </w:rPr>
        <w:t>IN</w:t>
      </w:r>
      <w:r>
        <w:rPr>
          <w:rFonts w:ascii="Times New Roman" w:eastAsia="Times New Roman"/>
          <w:spacing w:val="-1"/>
        </w:rPr>
        <w:t xml:space="preserve"> </w:t>
      </w:r>
      <w:r>
        <w:rPr>
          <w:spacing w:val="-7"/>
        </w:rPr>
        <w:t xml:space="preserve">单元的值，再次执行机器程序，从 </w:t>
      </w:r>
      <w:r>
        <w:rPr>
          <w:rFonts w:ascii="Times New Roman" w:eastAsia="Times New Roman"/>
          <w:spacing w:val="-2"/>
        </w:rPr>
        <w:t>OUT</w:t>
      </w:r>
      <w:r>
        <w:rPr>
          <w:rFonts w:ascii="Times New Roman" w:eastAsia="Times New Roman"/>
        </w:rPr>
        <w:t xml:space="preserve"> </w:t>
      </w:r>
      <w:r>
        <w:rPr>
          <w:spacing w:val="-2"/>
        </w:rPr>
        <w:t>单元显示的数判别程序执行是否正确。</w:t>
      </w:r>
    </w:p>
    <w:p w14:paraId="1FF63EF0" w14:textId="77777777" w:rsidR="0060692B" w:rsidRDefault="0060692B" w:rsidP="0060692B">
      <w:pPr>
        <w:pStyle w:val="BodyText"/>
        <w:spacing w:before="3"/>
        <w:rPr>
          <w:sz w:val="24"/>
        </w:rPr>
      </w:pPr>
    </w:p>
    <w:p w14:paraId="44D9335C" w14:textId="77777777" w:rsidR="0060692B" w:rsidRDefault="0060692B" w:rsidP="0060692B">
      <w:pPr>
        <w:pStyle w:val="BodyText"/>
        <w:spacing w:before="1"/>
        <w:ind w:left="569"/>
        <w:jc w:val="both"/>
      </w:pPr>
      <w:r>
        <w:rPr>
          <w:w w:val="95"/>
        </w:rPr>
        <w:t>方法二：联机运行（软件使用说明请看附录</w:t>
      </w:r>
      <w:r>
        <w:rPr>
          <w:spacing w:val="162"/>
        </w:rPr>
        <w:t xml:space="preserve"> </w:t>
      </w:r>
      <w:r>
        <w:rPr>
          <w:rFonts w:ascii="Times New Roman" w:eastAsia="Times New Roman"/>
          <w:w w:val="95"/>
        </w:rPr>
        <w:t>1</w:t>
      </w:r>
      <w:r>
        <w:rPr>
          <w:w w:val="95"/>
        </w:rPr>
        <w:t>）</w:t>
      </w:r>
    </w:p>
    <w:p w14:paraId="5B9436C6" w14:textId="77777777" w:rsidR="0060692B" w:rsidRDefault="0060692B" w:rsidP="0060692B">
      <w:pPr>
        <w:pStyle w:val="BodyText"/>
        <w:spacing w:before="43" w:line="278" w:lineRule="auto"/>
        <w:ind w:left="149" w:right="266" w:firstLine="419"/>
        <w:jc w:val="both"/>
      </w:pPr>
      <w:r>
        <w:rPr>
          <w:spacing w:val="-8"/>
        </w:rPr>
        <w:t>进入软件界面，选择菜单命令“【实验】—【</w:t>
      </w:r>
      <w:r>
        <w:rPr>
          <w:rFonts w:ascii="Times New Roman" w:eastAsia="Times New Roman" w:hAnsi="Times New Roman"/>
        </w:rPr>
        <w:t>C</w:t>
      </w:r>
      <w:r>
        <w:rPr>
          <w:rFonts w:ascii="Times New Roman" w:eastAsia="Times New Roman" w:hAnsi="Times New Roman"/>
          <w:spacing w:val="-1"/>
        </w:rPr>
        <w:t>I</w:t>
      </w:r>
      <w:r>
        <w:rPr>
          <w:rFonts w:ascii="Times New Roman" w:eastAsia="Times New Roman" w:hAnsi="Times New Roman"/>
        </w:rPr>
        <w:t xml:space="preserve">SC  </w:t>
      </w:r>
      <w:r>
        <w:rPr>
          <w:spacing w:val="-15"/>
        </w:rPr>
        <w:t>实验】”，打开相应的数据通路图，选择</w:t>
      </w:r>
      <w:r>
        <w:t>相应的功能命令，即可联机运行、监控、调试程序。</w:t>
      </w:r>
    </w:p>
    <w:p w14:paraId="114AB540" w14:textId="2818FC68" w:rsidR="001B31F6" w:rsidRDefault="0060692B" w:rsidP="001B31F6">
      <w:pPr>
        <w:pStyle w:val="BodyText"/>
        <w:spacing w:line="278" w:lineRule="auto"/>
        <w:ind w:left="149" w:right="255" w:firstLine="420"/>
        <w:jc w:val="both"/>
      </w:pPr>
      <w:r>
        <w:rPr>
          <w:spacing w:val="-19"/>
        </w:rPr>
        <w:t xml:space="preserve">按动 </w:t>
      </w:r>
      <w:r>
        <w:rPr>
          <w:rFonts w:ascii="Times New Roman" w:eastAsia="Times New Roman"/>
          <w:spacing w:val="-1"/>
        </w:rPr>
        <w:t xml:space="preserve">CON </w:t>
      </w:r>
      <w:r>
        <w:rPr>
          <w:spacing w:val="-8"/>
        </w:rPr>
        <w:t xml:space="preserve">单元的总清按钮 </w:t>
      </w:r>
      <w:r>
        <w:rPr>
          <w:rFonts w:ascii="Times New Roman" w:eastAsia="Times New Roman"/>
        </w:rPr>
        <w:t>CLR</w:t>
      </w:r>
      <w:r>
        <w:rPr>
          <w:spacing w:val="-3"/>
        </w:rPr>
        <w:t xml:space="preserve">，然后通过软件运行程序，当模型机执行完 </w:t>
      </w:r>
      <w:r>
        <w:rPr>
          <w:rFonts w:ascii="Times New Roman" w:eastAsia="Times New Roman"/>
        </w:rPr>
        <w:t xml:space="preserve">OUT </w:t>
      </w:r>
      <w:r>
        <w:t>指令后，</w:t>
      </w:r>
      <w:r>
        <w:rPr>
          <w:spacing w:val="-102"/>
        </w:rPr>
        <w:t xml:space="preserve"> </w:t>
      </w:r>
      <w:r>
        <w:rPr>
          <w:spacing w:val="-20"/>
        </w:rPr>
        <w:t xml:space="preserve">检查 </w:t>
      </w:r>
      <w:r>
        <w:rPr>
          <w:rFonts w:ascii="Times New Roman" w:eastAsia="Times New Roman"/>
          <w:spacing w:val="-2"/>
        </w:rPr>
        <w:t>OUT</w:t>
      </w:r>
      <w:r>
        <w:rPr>
          <w:rFonts w:ascii="Times New Roman" w:eastAsia="Times New Roman"/>
        </w:rPr>
        <w:t xml:space="preserve"> </w:t>
      </w:r>
      <w:r>
        <w:rPr>
          <w:spacing w:val="-2"/>
        </w:rPr>
        <w:t>单元显示的数是否正确。在数据通路图和微程序流中观测指令的执行过程，并观测软</w:t>
      </w:r>
      <w:r>
        <w:t>件中地址总线、数据总线以及微指令显示和下位机是否一致。</w:t>
      </w:r>
      <w:r w:rsidR="001B31F6">
        <w:rPr>
          <w:rFonts w:hint="eastAsia"/>
        </w:rPr>
        <w:t>如图三所示：</w:t>
      </w:r>
    </w:p>
    <w:p w14:paraId="7A1802BB" w14:textId="77777777" w:rsidR="001B31F6" w:rsidRDefault="001B31F6" w:rsidP="001B31F6">
      <w:pPr>
        <w:pStyle w:val="BodyText"/>
        <w:spacing w:line="278" w:lineRule="auto"/>
        <w:ind w:right="262"/>
        <w:jc w:val="both"/>
      </w:pPr>
      <w:r>
        <w:rPr>
          <w:noProof/>
        </w:rPr>
        <w:drawing>
          <wp:inline distT="0" distB="0" distL="0" distR="0" wp14:anchorId="2422712F" wp14:editId="585CEDA4">
            <wp:extent cx="5274310" cy="3956050"/>
            <wp:effectExtent l="0" t="0" r="2540" b="6350"/>
            <wp:docPr id="88252034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BFC4" w14:textId="77777777" w:rsidR="001B31F6" w:rsidRDefault="001B31F6" w:rsidP="001B31F6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图三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数据通路图</w:t>
      </w:r>
    </w:p>
    <w:p w14:paraId="50530011" w14:textId="37DC3E9F" w:rsidR="001B31F6" w:rsidRDefault="009F195F" w:rsidP="0060692B">
      <w:pPr>
        <w:pStyle w:val="BodyText"/>
        <w:spacing w:line="278" w:lineRule="auto"/>
        <w:ind w:left="149" w:right="255" w:firstLine="420"/>
        <w:jc w:val="both"/>
      </w:pPr>
      <w:r>
        <w:rPr>
          <w:rFonts w:hint="eastAsia"/>
        </w:rPr>
        <w:lastRenderedPageBreak/>
        <w:t>根据图四所示，我们可以了解到CISC的基本工作流程：</w:t>
      </w:r>
    </w:p>
    <w:p w14:paraId="21222942" w14:textId="04012547" w:rsidR="009F195F" w:rsidRDefault="009F195F" w:rsidP="009F195F">
      <w:pPr>
        <w:pStyle w:val="BodyText"/>
        <w:spacing w:line="278" w:lineRule="auto"/>
        <w:ind w:right="255"/>
        <w:jc w:val="both"/>
      </w:pPr>
      <w:r>
        <w:rPr>
          <w:noProof/>
        </w:rPr>
        <w:drawing>
          <wp:inline distT="0" distB="0" distL="0" distR="0" wp14:anchorId="3AFFBD1B" wp14:editId="66B1C831">
            <wp:extent cx="5274310" cy="3364230"/>
            <wp:effectExtent l="0" t="0" r="2540" b="7620"/>
            <wp:docPr id="36256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50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6D3B" w14:textId="5EC8F109" w:rsidR="009F195F" w:rsidRDefault="009F195F" w:rsidP="009F195F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图四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CISC工作流程图</w:t>
      </w:r>
    </w:p>
    <w:p w14:paraId="3F07BC52" w14:textId="77777777" w:rsidR="009F195F" w:rsidRDefault="009F195F" w:rsidP="009F195F">
      <w:pPr>
        <w:pStyle w:val="BodyText"/>
        <w:spacing w:line="278" w:lineRule="auto"/>
        <w:ind w:right="255"/>
        <w:jc w:val="both"/>
      </w:pPr>
    </w:p>
    <w:p w14:paraId="58C17AF9" w14:textId="77777777" w:rsidR="00AC4331" w:rsidRDefault="00AC4331" w:rsidP="00E1795C">
      <w:r>
        <w:rPr>
          <w:rFonts w:hint="eastAsia"/>
        </w:rPr>
        <w:t>简而言之，</w:t>
      </w:r>
      <w:r>
        <w:rPr>
          <w:rFonts w:hint="eastAsia"/>
        </w:rPr>
        <w:t>PC</w:t>
      </w:r>
      <w:r>
        <w:rPr>
          <w:rFonts w:hint="eastAsia"/>
        </w:rPr>
        <w:t>计数器在每个周期赋值给</w:t>
      </w:r>
      <w:r>
        <w:rPr>
          <w:rFonts w:hint="eastAsia"/>
        </w:rPr>
        <w:t>AR</w:t>
      </w:r>
      <w:r>
        <w:rPr>
          <w:rFonts w:hint="eastAsia"/>
        </w:rPr>
        <w:t>寄存器，随后自增。正如之前图三所示。</w:t>
      </w:r>
      <w:r>
        <w:rPr>
          <w:rFonts w:hint="eastAsia"/>
        </w:rPr>
        <w:t>AR</w:t>
      </w:r>
      <w:r>
        <w:rPr>
          <w:rFonts w:hint="eastAsia"/>
        </w:rPr>
        <w:t>寄存器从自身被写入的数据去寻找对应的指令操作码送入</w:t>
      </w:r>
      <w:r>
        <w:rPr>
          <w:rFonts w:hint="eastAsia"/>
        </w:rPr>
        <w:t>MEM</w:t>
      </w:r>
      <w:r>
        <w:rPr>
          <w:rFonts w:hint="eastAsia"/>
        </w:rPr>
        <w:t>寄存器，如图五所示：</w:t>
      </w:r>
    </w:p>
    <w:p w14:paraId="7E961E1A" w14:textId="77777777" w:rsidR="00AC4331" w:rsidRDefault="00AC4331" w:rsidP="00E1795C"/>
    <w:p w14:paraId="0C2B5BD9" w14:textId="77777777" w:rsidR="00AC4331" w:rsidRDefault="00AC4331" w:rsidP="00E1795C">
      <w:r>
        <w:rPr>
          <w:noProof/>
        </w:rPr>
        <w:lastRenderedPageBreak/>
        <w:drawing>
          <wp:inline distT="0" distB="0" distL="0" distR="0" wp14:anchorId="64B67C23" wp14:editId="4E784F1C">
            <wp:extent cx="5274310" cy="3956050"/>
            <wp:effectExtent l="0" t="0" r="2540" b="6350"/>
            <wp:docPr id="474184622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A3645" w14:textId="63C317E3" w:rsidR="00AC4331" w:rsidRDefault="00AC4331" w:rsidP="00AC4331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图五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数据通路图</w:t>
      </w:r>
    </w:p>
    <w:p w14:paraId="2482C538" w14:textId="77777777" w:rsidR="00AC4331" w:rsidRDefault="00AC4331" w:rsidP="00E1795C"/>
    <w:p w14:paraId="4E91D1F8" w14:textId="0264304A" w:rsidR="006527DE" w:rsidRDefault="00AC4331" w:rsidP="00E1795C">
      <w:r>
        <w:rPr>
          <w:rFonts w:hint="eastAsia"/>
        </w:rPr>
        <w:t>MEM</w:t>
      </w:r>
      <w:r>
        <w:rPr>
          <w:rFonts w:hint="eastAsia"/>
        </w:rPr>
        <w:t>寄存器随后将操作码送入</w:t>
      </w:r>
      <w:r>
        <w:rPr>
          <w:rFonts w:hint="eastAsia"/>
        </w:rPr>
        <w:t>IR</w:t>
      </w:r>
      <w:r>
        <w:rPr>
          <w:rFonts w:hint="eastAsia"/>
        </w:rPr>
        <w:t>寄存器。</w:t>
      </w:r>
      <w:r w:rsidR="00C06E00">
        <w:rPr>
          <w:rFonts w:hint="eastAsia"/>
        </w:rPr>
        <w:t>如图六所示：</w:t>
      </w:r>
    </w:p>
    <w:p w14:paraId="21593E2B" w14:textId="2D79B8C3" w:rsidR="00C06E00" w:rsidRDefault="00C06E00" w:rsidP="00E1795C">
      <w:r>
        <w:rPr>
          <w:noProof/>
        </w:rPr>
        <w:drawing>
          <wp:inline distT="0" distB="0" distL="0" distR="0" wp14:anchorId="50C2E1C2" wp14:editId="7567ADA8">
            <wp:extent cx="5274310" cy="3956050"/>
            <wp:effectExtent l="0" t="0" r="2540" b="6350"/>
            <wp:docPr id="1728137556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C4161" w14:textId="20A6A082" w:rsidR="00C06E00" w:rsidRDefault="00C06E00" w:rsidP="00C06E00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lastRenderedPageBreak/>
        <w:t>图六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数据通路图</w:t>
      </w:r>
    </w:p>
    <w:p w14:paraId="3B3E4650" w14:textId="77777777" w:rsidR="00C06E00" w:rsidRDefault="00C06E00" w:rsidP="00E1795C"/>
    <w:p w14:paraId="4571CC1D" w14:textId="01BE1F51" w:rsidR="00C06E00" w:rsidRDefault="00C06E00" w:rsidP="00E1795C">
      <w:r>
        <w:rPr>
          <w:rFonts w:hint="eastAsia"/>
        </w:rPr>
        <w:t>随后，</w:t>
      </w:r>
      <w:r>
        <w:rPr>
          <w:rFonts w:hint="eastAsia"/>
        </w:rPr>
        <w:t>PC</w:t>
      </w:r>
      <w:r>
        <w:rPr>
          <w:rFonts w:hint="eastAsia"/>
        </w:rPr>
        <w:t>赋值给</w:t>
      </w:r>
      <w:r>
        <w:rPr>
          <w:rFonts w:hint="eastAsia"/>
        </w:rPr>
        <w:t>AR</w:t>
      </w:r>
      <w:r>
        <w:rPr>
          <w:rFonts w:hint="eastAsia"/>
        </w:rPr>
        <w:t>，继续下一时钟周期，如图七所示：</w:t>
      </w:r>
    </w:p>
    <w:p w14:paraId="0075B556" w14:textId="77777777" w:rsidR="00C06E00" w:rsidRDefault="00C06E00" w:rsidP="00E1795C"/>
    <w:p w14:paraId="0D458536" w14:textId="081169E8" w:rsidR="00C06E00" w:rsidRDefault="00C06E00" w:rsidP="00E1795C">
      <w:r>
        <w:rPr>
          <w:noProof/>
        </w:rPr>
        <w:drawing>
          <wp:inline distT="0" distB="0" distL="0" distR="0" wp14:anchorId="60DF05E3" wp14:editId="0019B5FF">
            <wp:extent cx="5274310" cy="3956050"/>
            <wp:effectExtent l="0" t="0" r="2540" b="6350"/>
            <wp:docPr id="925203312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0C9E1" w14:textId="2337252C" w:rsidR="00C06E00" w:rsidRDefault="00C06E00" w:rsidP="00C06E00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图七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数据通路图</w:t>
      </w:r>
    </w:p>
    <w:p w14:paraId="395A25F7" w14:textId="77777777" w:rsidR="00C06E00" w:rsidRDefault="00C06E00" w:rsidP="00E1795C"/>
    <w:p w14:paraId="4C9FCA1A" w14:textId="7075E84D" w:rsidR="001E1C1B" w:rsidRDefault="00C06E00" w:rsidP="00E1795C">
      <w:r>
        <w:rPr>
          <w:rFonts w:hint="eastAsia"/>
        </w:rPr>
        <w:t>IR</w:t>
      </w:r>
      <w:r>
        <w:rPr>
          <w:rFonts w:hint="eastAsia"/>
        </w:rPr>
        <w:t>内部指令为</w:t>
      </w:r>
      <w:r>
        <w:rPr>
          <w:rFonts w:hint="eastAsia"/>
        </w:rPr>
        <w:t>20</w:t>
      </w:r>
      <w:r w:rsidR="001E1C1B">
        <w:rPr>
          <w:rFonts w:hint="eastAsia"/>
        </w:rPr>
        <w:t>，</w:t>
      </w:r>
      <w:r w:rsidR="001E1C1B">
        <w:rPr>
          <w:rFonts w:hint="eastAsia"/>
        </w:rPr>
        <w:t xml:space="preserve"> 20</w:t>
      </w:r>
      <w:r w:rsidR="001E1C1B">
        <w:rPr>
          <w:rFonts w:hint="eastAsia"/>
        </w:rPr>
        <w:t>经过如下译码，可以计算得到的值为</w:t>
      </w:r>
      <w:r w:rsidR="001E1C1B">
        <w:rPr>
          <w:rFonts w:hint="eastAsia"/>
        </w:rPr>
        <w:t>32</w:t>
      </w:r>
      <w:r w:rsidR="001E1C1B">
        <w:rPr>
          <w:rFonts w:hint="eastAsia"/>
        </w:rPr>
        <w:t>：</w:t>
      </w:r>
    </w:p>
    <w:p w14:paraId="5AEADFCC" w14:textId="4D075EE8" w:rsidR="001E1C1B" w:rsidRDefault="001E1C1B" w:rsidP="00E1795C">
      <w:pPr>
        <w:rPr>
          <w:rFonts w:hint="eastAsia"/>
        </w:rPr>
      </w:pPr>
      <w:r>
        <w:rPr>
          <w:noProof/>
        </w:rPr>
        <w:drawing>
          <wp:inline distT="0" distB="0" distL="0" distR="0" wp14:anchorId="2ED0C1CD" wp14:editId="3282AC33">
            <wp:extent cx="5274310" cy="2979420"/>
            <wp:effectExtent l="0" t="0" r="2540" b="0"/>
            <wp:docPr id="212581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68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A6EE" w14:textId="7DC4F541" w:rsidR="001E1C1B" w:rsidRDefault="001E1C1B" w:rsidP="00E1795C">
      <w:r>
        <w:rPr>
          <w:noProof/>
        </w:rPr>
        <w:lastRenderedPageBreak/>
        <w:drawing>
          <wp:inline distT="0" distB="0" distL="0" distR="0" wp14:anchorId="0801C989" wp14:editId="0EC28A56">
            <wp:extent cx="5274310" cy="4578985"/>
            <wp:effectExtent l="0" t="0" r="2540" b="0"/>
            <wp:docPr id="46612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222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C3B4" w14:textId="01FE7E84" w:rsidR="001E1C1B" w:rsidRDefault="001E1C1B" w:rsidP="00E1795C">
      <w:r>
        <w:rPr>
          <w:rFonts w:hint="eastAsia"/>
        </w:rPr>
        <w:t>那么，经过</w:t>
      </w:r>
      <w:r>
        <w:rPr>
          <w:rFonts w:hint="eastAsia"/>
        </w:rPr>
        <w:t>P&lt;1&gt;</w:t>
      </w:r>
      <w:r>
        <w:rPr>
          <w:rFonts w:hint="eastAsia"/>
        </w:rPr>
        <w:t>选择，会选择</w:t>
      </w:r>
      <w:r>
        <w:rPr>
          <w:rFonts w:hint="eastAsia"/>
        </w:rPr>
        <w:t>IN</w:t>
      </w:r>
      <w:r>
        <w:rPr>
          <w:rFonts w:hint="eastAsia"/>
        </w:rPr>
        <w:t>分支执行。</w:t>
      </w:r>
    </w:p>
    <w:p w14:paraId="11C7587E" w14:textId="3384B2F6" w:rsidR="00C06E00" w:rsidRDefault="001E1C1B" w:rsidP="00E1795C">
      <w:r>
        <w:rPr>
          <w:rFonts w:hint="eastAsia"/>
        </w:rPr>
        <w:t>执行结果</w:t>
      </w:r>
      <w:r w:rsidR="00C06E00">
        <w:rPr>
          <w:rFonts w:hint="eastAsia"/>
        </w:rPr>
        <w:t>如图八所示：</w:t>
      </w:r>
    </w:p>
    <w:p w14:paraId="398D4992" w14:textId="41426655" w:rsidR="00C06E00" w:rsidRDefault="00C06E00" w:rsidP="00E1795C">
      <w:r>
        <w:rPr>
          <w:noProof/>
        </w:rPr>
        <w:lastRenderedPageBreak/>
        <w:drawing>
          <wp:inline distT="0" distB="0" distL="0" distR="0" wp14:anchorId="65A7F128" wp14:editId="1710F1D2">
            <wp:extent cx="5274310" cy="3956050"/>
            <wp:effectExtent l="0" t="0" r="2540" b="6350"/>
            <wp:docPr id="310005774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CD95E" w14:textId="5DEAC81F" w:rsidR="00C06E00" w:rsidRDefault="00C06E00" w:rsidP="00C06E00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图八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数据通路图</w:t>
      </w:r>
    </w:p>
    <w:p w14:paraId="6FB39BB6" w14:textId="77777777" w:rsidR="00C06E00" w:rsidRDefault="00C06E00" w:rsidP="00E1795C"/>
    <w:p w14:paraId="6A5A7EE8" w14:textId="6FFBFCFE" w:rsidR="00BA0950" w:rsidRDefault="00BA0950" w:rsidP="00E1795C">
      <w:r>
        <w:rPr>
          <w:rFonts w:hint="eastAsia"/>
        </w:rPr>
        <w:t>我们可以观察到数据确实从</w:t>
      </w:r>
      <w:r>
        <w:rPr>
          <w:rFonts w:hint="eastAsia"/>
        </w:rPr>
        <w:t>IN</w:t>
      </w:r>
      <w:r>
        <w:rPr>
          <w:rFonts w:hint="eastAsia"/>
        </w:rPr>
        <w:t>进入了寄存器</w:t>
      </w:r>
      <w:r>
        <w:rPr>
          <w:rFonts w:hint="eastAsia"/>
        </w:rPr>
        <w:t>R0</w:t>
      </w:r>
      <w:r>
        <w:rPr>
          <w:rFonts w:hint="eastAsia"/>
        </w:rPr>
        <w:t>。</w:t>
      </w:r>
    </w:p>
    <w:p w14:paraId="075EAF32" w14:textId="77777777" w:rsidR="00BA0950" w:rsidRDefault="00BA0950" w:rsidP="00E1795C"/>
    <w:p w14:paraId="34316365" w14:textId="4BF3188A" w:rsidR="00BA0950" w:rsidRDefault="00BA0950" w:rsidP="00E1795C">
      <w:r>
        <w:rPr>
          <w:rFonts w:hint="eastAsia"/>
        </w:rPr>
        <w:t>随后读出指令</w:t>
      </w:r>
      <w:r>
        <w:rPr>
          <w:rFonts w:hint="eastAsia"/>
        </w:rPr>
        <w:t>61</w:t>
      </w:r>
      <w:r>
        <w:rPr>
          <w:rFonts w:hint="eastAsia"/>
        </w:rPr>
        <w:t>如图九所示：</w:t>
      </w:r>
    </w:p>
    <w:p w14:paraId="7413F8B6" w14:textId="6AB1A64F" w:rsidR="00BA0950" w:rsidRDefault="00BA0950" w:rsidP="00E1795C">
      <w:r>
        <w:rPr>
          <w:noProof/>
        </w:rPr>
        <w:lastRenderedPageBreak/>
        <w:drawing>
          <wp:inline distT="0" distB="0" distL="0" distR="0" wp14:anchorId="149B8786" wp14:editId="28410111">
            <wp:extent cx="5274310" cy="3956050"/>
            <wp:effectExtent l="0" t="0" r="2540" b="6350"/>
            <wp:docPr id="1360674029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807FF" w14:textId="76FBEB90" w:rsidR="00BA0950" w:rsidRDefault="00BA0950" w:rsidP="00BA0950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图九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数据通路图</w:t>
      </w:r>
    </w:p>
    <w:p w14:paraId="246B1D19" w14:textId="77777777" w:rsidR="00BA0950" w:rsidRDefault="00BA0950" w:rsidP="00E1795C"/>
    <w:p w14:paraId="11B9BBD2" w14:textId="719FE871" w:rsidR="00BA0950" w:rsidRDefault="00BA0950" w:rsidP="00E1795C">
      <w:r>
        <w:rPr>
          <w:rFonts w:hint="eastAsia"/>
        </w:rPr>
        <w:t>指令被装载：</w:t>
      </w:r>
    </w:p>
    <w:p w14:paraId="441760D8" w14:textId="0B759CBB" w:rsidR="00BA0950" w:rsidRDefault="00BA0950" w:rsidP="00E1795C">
      <w:r>
        <w:rPr>
          <w:noProof/>
        </w:rPr>
        <w:drawing>
          <wp:inline distT="0" distB="0" distL="0" distR="0" wp14:anchorId="21A7E38C" wp14:editId="6CAF9DAE">
            <wp:extent cx="5274310" cy="3956050"/>
            <wp:effectExtent l="0" t="0" r="2540" b="6350"/>
            <wp:docPr id="1995467299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56543" w14:textId="3E8AE263" w:rsidR="00BA0950" w:rsidRDefault="00BA0950" w:rsidP="00BA0950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lastRenderedPageBreak/>
        <w:t>图十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数据通路图</w:t>
      </w:r>
    </w:p>
    <w:p w14:paraId="6847C4F1" w14:textId="77777777" w:rsidR="00BA0950" w:rsidRDefault="00BA0950" w:rsidP="00E1795C"/>
    <w:p w14:paraId="515D6DF1" w14:textId="49347F28" w:rsidR="00BA0950" w:rsidRDefault="00BA0950" w:rsidP="00E1795C">
      <w:r>
        <w:rPr>
          <w:rFonts w:hint="eastAsia"/>
        </w:rPr>
        <w:t>这个指令需要一个立即数</w:t>
      </w:r>
      <w:r>
        <w:rPr>
          <w:rFonts w:hint="eastAsia"/>
        </w:rPr>
        <w:t>0FH</w:t>
      </w:r>
      <w:r>
        <w:rPr>
          <w:rFonts w:hint="eastAsia"/>
        </w:rPr>
        <w:t>，他从下一条指令装载：</w:t>
      </w:r>
    </w:p>
    <w:p w14:paraId="380A13B0" w14:textId="15F97FFD" w:rsidR="00BA0950" w:rsidRDefault="00BA0950" w:rsidP="00E1795C">
      <w:r>
        <w:rPr>
          <w:noProof/>
        </w:rPr>
        <w:drawing>
          <wp:inline distT="0" distB="0" distL="0" distR="0" wp14:anchorId="32A38116" wp14:editId="22BDF6BE">
            <wp:extent cx="5274310" cy="3956050"/>
            <wp:effectExtent l="0" t="0" r="2540" b="6350"/>
            <wp:docPr id="960938648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4F5B6" w14:textId="5D65BAD9" w:rsidR="00BA0950" w:rsidRDefault="00BA0950" w:rsidP="00BA0950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图十一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数据通路图</w:t>
      </w:r>
    </w:p>
    <w:p w14:paraId="6F072223" w14:textId="77777777" w:rsidR="00BA0950" w:rsidRDefault="00BA0950" w:rsidP="00E1795C"/>
    <w:p w14:paraId="716B2723" w14:textId="65E5DAF6" w:rsidR="00BA0950" w:rsidRDefault="009708DF" w:rsidP="00E1795C">
      <w:r>
        <w:rPr>
          <w:rFonts w:hint="eastAsia"/>
        </w:rPr>
        <w:t>这个立即数被送入寄存器，如图十二所示：</w:t>
      </w:r>
    </w:p>
    <w:p w14:paraId="03805F01" w14:textId="77777777" w:rsidR="009708DF" w:rsidRDefault="009708DF" w:rsidP="00E1795C"/>
    <w:p w14:paraId="3CD922D7" w14:textId="0801DD90" w:rsidR="009708DF" w:rsidRDefault="009708DF" w:rsidP="00E1795C">
      <w:r>
        <w:rPr>
          <w:noProof/>
        </w:rPr>
        <w:lastRenderedPageBreak/>
        <w:drawing>
          <wp:inline distT="0" distB="0" distL="0" distR="0" wp14:anchorId="2F338616" wp14:editId="3E0DF9FE">
            <wp:extent cx="5274310" cy="3956050"/>
            <wp:effectExtent l="0" t="0" r="2540" b="6350"/>
            <wp:docPr id="422501560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F38D3" w14:textId="5B885026" w:rsidR="009708DF" w:rsidRDefault="009708DF" w:rsidP="009708DF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图十二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数据通路图</w:t>
      </w:r>
    </w:p>
    <w:p w14:paraId="6686FE69" w14:textId="77777777" w:rsidR="00BA0950" w:rsidRDefault="00BA0950" w:rsidP="00E1795C"/>
    <w:p w14:paraId="6243D588" w14:textId="52647EBB" w:rsidR="00BA0950" w:rsidRDefault="006F7A48" w:rsidP="00E1795C">
      <w:r>
        <w:rPr>
          <w:rFonts w:hint="eastAsia"/>
        </w:rPr>
        <w:t>这个数是用于与运算，以取得数低四位的值。</w:t>
      </w:r>
      <w:r w:rsidR="008A5353">
        <w:rPr>
          <w:rFonts w:hint="eastAsia"/>
        </w:rPr>
        <w:t>取指过程略过，</w:t>
      </w:r>
      <w:r>
        <w:rPr>
          <w:rFonts w:hint="eastAsia"/>
        </w:rPr>
        <w:t>如图十三所示：</w:t>
      </w:r>
    </w:p>
    <w:p w14:paraId="394EF9BD" w14:textId="6CEBFBC3" w:rsidR="006F7A48" w:rsidRDefault="006F7A48" w:rsidP="00E1795C">
      <w:r>
        <w:rPr>
          <w:noProof/>
        </w:rPr>
        <w:drawing>
          <wp:inline distT="0" distB="0" distL="0" distR="0" wp14:anchorId="2F0DD323" wp14:editId="1C82D7D4">
            <wp:extent cx="5274310" cy="3956050"/>
            <wp:effectExtent l="0" t="0" r="2540" b="6350"/>
            <wp:docPr id="1446080248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0BDEB" w14:textId="6F13731D" w:rsidR="006F7A48" w:rsidRDefault="006F7A48" w:rsidP="006F7A48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lastRenderedPageBreak/>
        <w:t>图十三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数据通路图</w:t>
      </w:r>
    </w:p>
    <w:p w14:paraId="15AFEB11" w14:textId="77777777" w:rsidR="006F7A48" w:rsidRDefault="006F7A48" w:rsidP="00E1795C"/>
    <w:p w14:paraId="005FC998" w14:textId="77777777" w:rsidR="006F7A48" w:rsidRDefault="006F7A48" w:rsidP="00E1795C"/>
    <w:p w14:paraId="32FA75C6" w14:textId="7714978F" w:rsidR="006F7A48" w:rsidRDefault="006F7A48" w:rsidP="00E1795C">
      <w:r>
        <w:rPr>
          <w:rFonts w:hint="eastAsia"/>
        </w:rPr>
        <w:t>由于整个过程较长，故不再一一展示。接下来展示结果</w:t>
      </w:r>
      <w:r w:rsidR="000C6003">
        <w:rPr>
          <w:rFonts w:hint="eastAsia"/>
        </w:rPr>
        <w:t>，如图十四十五所示</w:t>
      </w:r>
      <w:r>
        <w:rPr>
          <w:rFonts w:hint="eastAsia"/>
        </w:rPr>
        <w:t>：</w:t>
      </w:r>
    </w:p>
    <w:p w14:paraId="5937A604" w14:textId="3B83B1B7" w:rsidR="00BA0950" w:rsidRDefault="006F7A48" w:rsidP="00E1795C">
      <w:r>
        <w:rPr>
          <w:noProof/>
        </w:rPr>
        <w:drawing>
          <wp:inline distT="0" distB="0" distL="0" distR="0" wp14:anchorId="73657515" wp14:editId="62D4E5DA">
            <wp:extent cx="5274310" cy="3956050"/>
            <wp:effectExtent l="0" t="0" r="2540" b="6350"/>
            <wp:docPr id="14284358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62CA4" w14:textId="02AAFE8D" w:rsidR="000C6003" w:rsidRDefault="000C6003" w:rsidP="000C6003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图十四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结果图</w:t>
      </w:r>
    </w:p>
    <w:p w14:paraId="75FB8264" w14:textId="77777777" w:rsidR="000C6003" w:rsidRDefault="000C6003" w:rsidP="00E1795C"/>
    <w:p w14:paraId="3AB27976" w14:textId="125FF2EF" w:rsidR="006F7A48" w:rsidRDefault="006F7A48" w:rsidP="00E1795C">
      <w:r>
        <w:rPr>
          <w:noProof/>
        </w:rPr>
        <w:lastRenderedPageBreak/>
        <w:drawing>
          <wp:inline distT="0" distB="0" distL="0" distR="0" wp14:anchorId="7289A462" wp14:editId="583420A3">
            <wp:extent cx="5274310" cy="3956050"/>
            <wp:effectExtent l="0" t="0" r="2540" b="6350"/>
            <wp:docPr id="168956419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F7EB9" w14:textId="14F05FF0" w:rsidR="000C6003" w:rsidRDefault="000C6003" w:rsidP="000C6003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图十五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结果图</w:t>
      </w:r>
    </w:p>
    <w:p w14:paraId="22B8061E" w14:textId="77777777" w:rsidR="000C6003" w:rsidRDefault="000C6003" w:rsidP="00E1795C"/>
    <w:p w14:paraId="6D7A3B54" w14:textId="217485DC" w:rsidR="000C6003" w:rsidRDefault="000C6003" w:rsidP="00E1795C">
      <w:r>
        <w:rPr>
          <w:rFonts w:hint="eastAsia"/>
        </w:rPr>
        <w:t>整个程序接受一个数</w:t>
      </w:r>
      <w:r>
        <w:rPr>
          <w:rFonts w:hint="eastAsia"/>
        </w:rPr>
        <w:t>n</w:t>
      </w:r>
      <w:r>
        <w:rPr>
          <w:rFonts w:hint="eastAsia"/>
        </w:rPr>
        <w:t>，取后四位，一直加</w:t>
      </w:r>
      <w:r w:rsidR="006C5B1C">
        <w:rPr>
          <w:rFonts w:hint="eastAsia"/>
        </w:rPr>
        <w:t>比</w:t>
      </w:r>
      <w:r w:rsidR="006C5B1C">
        <w:rPr>
          <w:rFonts w:hint="eastAsia"/>
        </w:rPr>
        <w:t>n</w:t>
      </w:r>
      <w:r w:rsidR="006C5B1C">
        <w:rPr>
          <w:rFonts w:hint="eastAsia"/>
        </w:rPr>
        <w:t>小</w:t>
      </w:r>
      <w:r w:rsidR="006C5B1C">
        <w:rPr>
          <w:rFonts w:hint="eastAsia"/>
        </w:rPr>
        <w:t>1</w:t>
      </w:r>
      <w:r w:rsidR="006C5B1C">
        <w:rPr>
          <w:rFonts w:hint="eastAsia"/>
        </w:rPr>
        <w:t>的数，比</w:t>
      </w:r>
      <w:r w:rsidR="006C5B1C">
        <w:rPr>
          <w:rFonts w:hint="eastAsia"/>
        </w:rPr>
        <w:t>n</w:t>
      </w:r>
      <w:r w:rsidR="006C5B1C">
        <w:rPr>
          <w:rFonts w:hint="eastAsia"/>
        </w:rPr>
        <w:t>小</w:t>
      </w:r>
      <w:r w:rsidR="006C5B1C">
        <w:rPr>
          <w:rFonts w:hint="eastAsia"/>
        </w:rPr>
        <w:t>2</w:t>
      </w:r>
      <w:r w:rsidR="006C5B1C">
        <w:rPr>
          <w:rFonts w:hint="eastAsia"/>
        </w:rPr>
        <w:t>的数，</w:t>
      </w:r>
      <w:r>
        <w:rPr>
          <w:rFonts w:hint="eastAsia"/>
        </w:rPr>
        <w:t>一直到下一个数为</w:t>
      </w:r>
      <w:r>
        <w:rPr>
          <w:rFonts w:hint="eastAsia"/>
        </w:rPr>
        <w:t>1</w:t>
      </w:r>
      <w:r>
        <w:rPr>
          <w:rFonts w:hint="eastAsia"/>
        </w:rPr>
        <w:t>为止。</w:t>
      </w:r>
    </w:p>
    <w:p w14:paraId="345011CA" w14:textId="77777777" w:rsidR="00487D1F" w:rsidRDefault="00487D1F" w:rsidP="00E1795C"/>
    <w:p w14:paraId="3F1194E3" w14:textId="77777777" w:rsidR="00487D1F" w:rsidRDefault="00487D1F" w:rsidP="00E1795C"/>
    <w:p w14:paraId="5BA8960F" w14:textId="77777777" w:rsidR="00487D1F" w:rsidRDefault="00487D1F" w:rsidP="00E1795C"/>
    <w:p w14:paraId="05AAC074" w14:textId="77777777" w:rsidR="00487D1F" w:rsidRDefault="00487D1F" w:rsidP="00E1795C"/>
    <w:p w14:paraId="316244A8" w14:textId="77777777" w:rsidR="00487D1F" w:rsidRDefault="00487D1F" w:rsidP="00E1795C"/>
    <w:p w14:paraId="26BA59AD" w14:textId="77777777" w:rsidR="00487D1F" w:rsidRDefault="00487D1F" w:rsidP="00E1795C"/>
    <w:p w14:paraId="1C4724E1" w14:textId="77777777" w:rsidR="00487D1F" w:rsidRDefault="00487D1F" w:rsidP="00E1795C"/>
    <w:p w14:paraId="7753EF58" w14:textId="77777777" w:rsidR="00487D1F" w:rsidRDefault="00487D1F" w:rsidP="00E1795C"/>
    <w:p w14:paraId="4E2216FA" w14:textId="77777777" w:rsidR="00487D1F" w:rsidRDefault="00487D1F" w:rsidP="00E1795C"/>
    <w:p w14:paraId="5F463279" w14:textId="77777777" w:rsidR="00487D1F" w:rsidRDefault="00487D1F" w:rsidP="00E1795C"/>
    <w:p w14:paraId="00311834" w14:textId="77777777" w:rsidR="00487D1F" w:rsidRDefault="00487D1F" w:rsidP="00E1795C"/>
    <w:p w14:paraId="4AF19566" w14:textId="77777777" w:rsidR="00487D1F" w:rsidRDefault="00487D1F" w:rsidP="00E1795C"/>
    <w:p w14:paraId="7D8A4C39" w14:textId="77777777" w:rsidR="00487D1F" w:rsidRDefault="00487D1F" w:rsidP="00E1795C"/>
    <w:p w14:paraId="0594FA5C" w14:textId="77777777" w:rsidR="00487D1F" w:rsidRDefault="00487D1F" w:rsidP="00E1795C"/>
    <w:p w14:paraId="45E3492F" w14:textId="77777777" w:rsidR="00487D1F" w:rsidRDefault="00487D1F" w:rsidP="00E1795C"/>
    <w:p w14:paraId="0A19567C" w14:textId="77777777" w:rsidR="00487D1F" w:rsidRDefault="00487D1F" w:rsidP="00E1795C"/>
    <w:p w14:paraId="64D8C823" w14:textId="77777777" w:rsidR="00487D1F" w:rsidRDefault="00487D1F" w:rsidP="00E1795C"/>
    <w:p w14:paraId="14919D32" w14:textId="77777777" w:rsidR="00487D1F" w:rsidRDefault="00487D1F" w:rsidP="00E1795C"/>
    <w:p w14:paraId="3B4F875E" w14:textId="77777777" w:rsidR="00487D1F" w:rsidRPr="000C6003" w:rsidRDefault="00487D1F" w:rsidP="00E1795C"/>
    <w:p w14:paraId="0B7C02D6" w14:textId="26284C12" w:rsidR="00940DC6" w:rsidRDefault="00A129BE" w:rsidP="00642C97">
      <w:pPr>
        <w:pStyle w:val="Heading1"/>
      </w:pPr>
      <w:r w:rsidRPr="00A129BE">
        <w:rPr>
          <w:rFonts w:hint="eastAsia"/>
        </w:rPr>
        <w:lastRenderedPageBreak/>
        <w:t>实验小结</w:t>
      </w:r>
    </w:p>
    <w:p w14:paraId="4B4B9C3C" w14:textId="48A4ED9B" w:rsidR="00881251" w:rsidRPr="00881251" w:rsidRDefault="00881251" w:rsidP="00881251">
      <w:pPr>
        <w:ind w:firstLine="435"/>
        <w:rPr>
          <w:rFonts w:ascii="宋体" w:hAnsi="宋体" w:cs="宋体"/>
          <w:spacing w:val="-10"/>
          <w:kern w:val="0"/>
          <w:szCs w:val="21"/>
        </w:rPr>
      </w:pPr>
      <w:r w:rsidRPr="00881251">
        <w:rPr>
          <w:rFonts w:ascii="宋体" w:hAnsi="宋体" w:cs="宋体" w:hint="eastAsia"/>
          <w:spacing w:val="-10"/>
          <w:kern w:val="0"/>
          <w:szCs w:val="21"/>
        </w:rPr>
        <w:t>在本次实验中，我们深入</w:t>
      </w:r>
      <w:r>
        <w:rPr>
          <w:rFonts w:ascii="宋体" w:hAnsi="宋体" w:cs="宋体" w:hint="eastAsia"/>
          <w:spacing w:val="-10"/>
          <w:kern w:val="0"/>
          <w:szCs w:val="21"/>
        </w:rPr>
        <w:t>研究</w:t>
      </w:r>
      <w:r w:rsidRPr="00881251">
        <w:rPr>
          <w:rFonts w:ascii="宋体" w:hAnsi="宋体" w:cs="宋体" w:hint="eastAsia"/>
          <w:spacing w:val="-10"/>
          <w:kern w:val="0"/>
          <w:szCs w:val="21"/>
        </w:rPr>
        <w:t>了指令系统的手动编程与执行方法，并了解了其在简单计算模型中的具体应用。通过实验操作，我掌握了指令系统的基本组成结构，包括如何通过寄存器单元、控制单元和内存单元的协同工作实现指令的加载、执行与结果校验。</w:t>
      </w:r>
    </w:p>
    <w:p w14:paraId="2EB596E5" w14:textId="77777777" w:rsidR="00881251" w:rsidRPr="00881251" w:rsidRDefault="00881251" w:rsidP="00881251">
      <w:pPr>
        <w:ind w:firstLine="435"/>
        <w:rPr>
          <w:rFonts w:ascii="宋体" w:hAnsi="宋体" w:cs="宋体"/>
          <w:spacing w:val="-10"/>
          <w:kern w:val="0"/>
          <w:szCs w:val="21"/>
        </w:rPr>
      </w:pPr>
    </w:p>
    <w:p w14:paraId="076A94A7" w14:textId="70C2664D" w:rsidR="00881251" w:rsidRPr="00881251" w:rsidRDefault="00881251" w:rsidP="00881251">
      <w:pPr>
        <w:ind w:firstLine="435"/>
        <w:rPr>
          <w:rFonts w:ascii="宋体" w:hAnsi="宋体" w:cs="宋体"/>
          <w:spacing w:val="-10"/>
          <w:kern w:val="0"/>
          <w:szCs w:val="21"/>
        </w:rPr>
      </w:pPr>
      <w:r w:rsidRPr="00881251">
        <w:rPr>
          <w:rFonts w:ascii="宋体" w:hAnsi="宋体" w:cs="宋体" w:hint="eastAsia"/>
          <w:spacing w:val="-10"/>
          <w:kern w:val="0"/>
          <w:szCs w:val="21"/>
        </w:rPr>
        <w:t>实验的关键在于熟练掌握机器指令的编制和加载过程。在加载机器指令时，我们结合指令格式的操作码与操作数结构，逐条将指令输入到存储单元中，并利用寄存器的状态灯进行实时校验。通过观察操作数的传递路径与指令执行结果，确保指令的输入和逻辑操作准确无误。如果检测到异常，我们重新检查地址字段与操作数配置，及时更正并验证，直至所有指令正确完成加载。</w:t>
      </w:r>
    </w:p>
    <w:p w14:paraId="1ED58CC2" w14:textId="77777777" w:rsidR="00881251" w:rsidRPr="00881251" w:rsidRDefault="00881251" w:rsidP="00881251">
      <w:pPr>
        <w:ind w:firstLine="435"/>
        <w:rPr>
          <w:rFonts w:ascii="宋体" w:hAnsi="宋体" w:cs="宋体"/>
          <w:spacing w:val="-10"/>
          <w:kern w:val="0"/>
          <w:szCs w:val="21"/>
        </w:rPr>
      </w:pPr>
    </w:p>
    <w:p w14:paraId="0185A9E6" w14:textId="77777777" w:rsidR="00881251" w:rsidRPr="00881251" w:rsidRDefault="00881251" w:rsidP="00881251">
      <w:pPr>
        <w:ind w:firstLine="435"/>
        <w:rPr>
          <w:rFonts w:ascii="宋体" w:hAnsi="宋体" w:cs="宋体"/>
          <w:spacing w:val="-10"/>
          <w:kern w:val="0"/>
          <w:szCs w:val="21"/>
        </w:rPr>
      </w:pPr>
      <w:r w:rsidRPr="00881251">
        <w:rPr>
          <w:rFonts w:ascii="宋体" w:hAnsi="宋体" w:cs="宋体" w:hint="eastAsia"/>
          <w:spacing w:val="-10"/>
          <w:kern w:val="0"/>
          <w:szCs w:val="21"/>
        </w:rPr>
        <w:t>我们还探索了数据加载与结果验证的过程。实验中，通过模型机的操作台开关与指令组合方式，我们实现了从输入单元读取数据、执行数据运算，并将结果存储到指定内存单元的操作。利用控制信号灯的状态变化，我们能够快速确认指令执行的状态，同时通过存储器数据校验方法验证运算结果的正确性。</w:t>
      </w:r>
    </w:p>
    <w:p w14:paraId="7FD3919A" w14:textId="77777777" w:rsidR="00881251" w:rsidRPr="00881251" w:rsidRDefault="00881251" w:rsidP="00881251">
      <w:pPr>
        <w:ind w:firstLine="435"/>
        <w:rPr>
          <w:rFonts w:ascii="宋体" w:hAnsi="宋体" w:cs="宋体"/>
          <w:spacing w:val="-10"/>
          <w:kern w:val="0"/>
          <w:szCs w:val="21"/>
        </w:rPr>
      </w:pPr>
    </w:p>
    <w:p w14:paraId="7285B1DC" w14:textId="70BE28F6" w:rsidR="00881251" w:rsidRPr="00881251" w:rsidRDefault="00881251" w:rsidP="00881251">
      <w:pPr>
        <w:ind w:firstLine="435"/>
        <w:rPr>
          <w:rFonts w:ascii="宋体" w:hAnsi="宋体" w:cs="宋体"/>
          <w:spacing w:val="-10"/>
          <w:kern w:val="0"/>
          <w:szCs w:val="21"/>
        </w:rPr>
      </w:pPr>
      <w:r w:rsidRPr="00881251">
        <w:rPr>
          <w:rFonts w:ascii="宋体" w:hAnsi="宋体" w:cs="宋体" w:hint="eastAsia"/>
          <w:spacing w:val="-10"/>
          <w:kern w:val="0"/>
          <w:szCs w:val="21"/>
        </w:rPr>
        <w:t>在程序运行阶段，我们使用了单步执行与</w:t>
      </w:r>
      <w:r>
        <w:rPr>
          <w:rFonts w:ascii="宋体" w:hAnsi="宋体" w:cs="宋体" w:hint="eastAsia"/>
          <w:spacing w:val="-10"/>
          <w:kern w:val="0"/>
          <w:szCs w:val="21"/>
        </w:rPr>
        <w:t>自动时钟发生器全速</w:t>
      </w:r>
      <w:r w:rsidRPr="00881251">
        <w:rPr>
          <w:rFonts w:ascii="宋体" w:hAnsi="宋体" w:cs="宋体" w:hint="eastAsia"/>
          <w:spacing w:val="-10"/>
          <w:kern w:val="0"/>
          <w:szCs w:val="21"/>
        </w:rPr>
        <w:t>运行两种模式。通过逐步执行指令并对比程序流程图，我们观察到了寄存器、数据总线和地址总线之间的交互过程，进一步加深了对模型机中时序控制信号的理解。特别是在观察寄存器中数据变化的过程中，我体会到时序控制对于协调各个单元工作的重要性。同时，通过</w:t>
      </w:r>
      <w:r>
        <w:rPr>
          <w:rFonts w:ascii="宋体" w:hAnsi="宋体" w:cs="宋体" w:hint="eastAsia"/>
          <w:spacing w:val="-10"/>
          <w:kern w:val="0"/>
          <w:szCs w:val="21"/>
        </w:rPr>
        <w:t>自动</w:t>
      </w:r>
      <w:r w:rsidRPr="00881251">
        <w:rPr>
          <w:rFonts w:ascii="宋体" w:hAnsi="宋体" w:cs="宋体" w:hint="eastAsia"/>
          <w:spacing w:val="-10"/>
          <w:kern w:val="0"/>
          <w:szCs w:val="21"/>
        </w:rPr>
        <w:t>运行模式，我们验证了整个程序的完整性和执行效率。</w:t>
      </w:r>
    </w:p>
    <w:p w14:paraId="0E05467A" w14:textId="77777777" w:rsidR="00881251" w:rsidRPr="00881251" w:rsidRDefault="00881251" w:rsidP="00881251">
      <w:pPr>
        <w:ind w:firstLine="435"/>
        <w:rPr>
          <w:rFonts w:ascii="宋体" w:hAnsi="宋体" w:cs="宋体"/>
          <w:spacing w:val="-10"/>
          <w:kern w:val="0"/>
          <w:szCs w:val="21"/>
        </w:rPr>
      </w:pPr>
    </w:p>
    <w:p w14:paraId="0AC974DD" w14:textId="7B6D6C0A" w:rsidR="0065675D" w:rsidRPr="004B3B1F" w:rsidRDefault="00881251" w:rsidP="00881251">
      <w:pPr>
        <w:ind w:firstLine="435"/>
      </w:pPr>
      <w:r w:rsidRPr="00881251">
        <w:rPr>
          <w:rFonts w:ascii="宋体" w:hAnsi="宋体" w:cs="宋体" w:hint="eastAsia"/>
          <w:spacing w:val="-10"/>
          <w:kern w:val="0"/>
          <w:szCs w:val="21"/>
        </w:rPr>
        <w:t>总体而言，本次实验加深了我对简单计算模型的指令设计、加载和运行原理的理解，并让我熟悉了在硬件环境中通过手动方式编程、校验和调试的方法。这次实验不仅提升了我对模型机中指令系统各项原理的掌握，特别是在数据传输与信号控制方面的操作，还让我对其在基本计算任务中的实际应用有了更全面的认识。</w:t>
      </w:r>
    </w:p>
    <w:sectPr w:rsidR="0065675D" w:rsidRPr="004B3B1F" w:rsidSect="003B2A5E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33C67D" w14:textId="77777777" w:rsidR="00EE1606" w:rsidRDefault="00EE1606" w:rsidP="000C32BE">
      <w:pPr>
        <w:ind w:firstLine="420"/>
      </w:pPr>
      <w:r>
        <w:separator/>
      </w:r>
    </w:p>
  </w:endnote>
  <w:endnote w:type="continuationSeparator" w:id="0">
    <w:p w14:paraId="38E8F8BD" w14:textId="77777777" w:rsidR="00EE1606" w:rsidRDefault="00EE1606" w:rsidP="000C32BE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altName w:val="Arial Unicode MS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FB1DDD" w14:textId="77777777" w:rsidR="00023B5D" w:rsidRDefault="00023B5D" w:rsidP="00023B5D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D67B64" w14:textId="77777777" w:rsidR="00023B5D" w:rsidRDefault="00023B5D" w:rsidP="003B2A5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707645" w14:textId="77777777" w:rsidR="00023B5D" w:rsidRDefault="00023B5D" w:rsidP="00023B5D">
    <w:pPr>
      <w:pStyle w:val="Footer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02010D" w14:textId="77777777" w:rsidR="00EE1606" w:rsidRDefault="00EE1606" w:rsidP="000C32BE">
      <w:pPr>
        <w:ind w:firstLine="420"/>
      </w:pPr>
      <w:r>
        <w:separator/>
      </w:r>
    </w:p>
  </w:footnote>
  <w:footnote w:type="continuationSeparator" w:id="0">
    <w:p w14:paraId="0B2C0CBE" w14:textId="77777777" w:rsidR="00EE1606" w:rsidRDefault="00EE1606" w:rsidP="000C32BE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E08F65" w14:textId="77777777" w:rsidR="00023B5D" w:rsidRDefault="00023B5D" w:rsidP="00023B5D">
    <w:pPr>
      <w:pStyle w:val="Header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A38A9E" w14:textId="6B2D99D4" w:rsidR="00CB286C" w:rsidRPr="003B2A5E" w:rsidRDefault="00CB286C" w:rsidP="003B2A5E">
    <w:pPr>
      <w:pStyle w:val="Header"/>
      <w:jc w:val="both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38A1B0" w14:textId="77777777" w:rsidR="00023B5D" w:rsidRDefault="00023B5D" w:rsidP="00023B5D">
    <w:pPr>
      <w:pStyle w:val="Header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E77928"/>
    <w:multiLevelType w:val="multilevel"/>
    <w:tmpl w:val="6C42B400"/>
    <w:lvl w:ilvl="0">
      <w:start w:val="5"/>
      <w:numFmt w:val="decimal"/>
      <w:lvlText w:val="%1"/>
      <w:lvlJc w:val="left"/>
      <w:pPr>
        <w:ind w:left="907" w:hanging="720"/>
        <w:jc w:val="left"/>
      </w:pPr>
      <w:rPr>
        <w:rFonts w:hint="default"/>
        <w:lang w:val="en-US" w:eastAsia="zh-CN" w:bidi="ar-SA"/>
      </w:rPr>
    </w:lvl>
    <w:lvl w:ilvl="1">
      <w:start w:val="3"/>
      <w:numFmt w:val="decimal"/>
      <w:lvlText w:val="%1.%2"/>
      <w:lvlJc w:val="left"/>
      <w:pPr>
        <w:ind w:left="907" w:hanging="720"/>
        <w:jc w:val="left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907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%4."/>
      <w:lvlJc w:val="left"/>
      <w:pPr>
        <w:ind w:left="207" w:hanging="266"/>
        <w:jc w:val="left"/>
      </w:pPr>
      <w:rPr>
        <w:rFonts w:hint="default"/>
        <w:w w:val="100"/>
        <w:lang w:val="en-US" w:eastAsia="zh-CN" w:bidi="ar-SA"/>
      </w:rPr>
    </w:lvl>
    <w:lvl w:ilvl="4">
      <w:numFmt w:val="bullet"/>
      <w:lvlText w:val="•"/>
      <w:lvlJc w:val="left"/>
      <w:pPr>
        <w:ind w:left="1167" w:hanging="266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290" w:hanging="266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414" w:hanging="266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537" w:hanging="266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661" w:hanging="266"/>
      </w:pPr>
      <w:rPr>
        <w:rFonts w:hint="default"/>
        <w:lang w:val="en-US" w:eastAsia="zh-CN" w:bidi="ar-SA"/>
      </w:rPr>
    </w:lvl>
  </w:abstractNum>
  <w:abstractNum w:abstractNumId="1" w15:restartNumberingAfterBreak="0">
    <w:nsid w:val="2F68629B"/>
    <w:multiLevelType w:val="hybridMultilevel"/>
    <w:tmpl w:val="6114AEE8"/>
    <w:lvl w:ilvl="0" w:tplc="9D2C0B16">
      <w:start w:val="1"/>
      <w:numFmt w:val="decimal"/>
      <w:lvlText w:val="%1)"/>
      <w:lvlJc w:val="left"/>
      <w:pPr>
        <w:ind w:left="907" w:hanging="281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1" w:tplc="C1043570">
      <w:numFmt w:val="bullet"/>
      <w:lvlText w:val="•"/>
      <w:lvlJc w:val="left"/>
      <w:pPr>
        <w:ind w:left="1719" w:hanging="281"/>
      </w:pPr>
      <w:rPr>
        <w:rFonts w:hint="default"/>
        <w:lang w:val="en-US" w:eastAsia="zh-CN" w:bidi="ar-SA"/>
      </w:rPr>
    </w:lvl>
    <w:lvl w:ilvl="2" w:tplc="6680A6E4">
      <w:numFmt w:val="bullet"/>
      <w:lvlText w:val="•"/>
      <w:lvlJc w:val="left"/>
      <w:pPr>
        <w:ind w:left="2538" w:hanging="281"/>
      </w:pPr>
      <w:rPr>
        <w:rFonts w:hint="default"/>
        <w:lang w:val="en-US" w:eastAsia="zh-CN" w:bidi="ar-SA"/>
      </w:rPr>
    </w:lvl>
    <w:lvl w:ilvl="3" w:tplc="225EC72E">
      <w:numFmt w:val="bullet"/>
      <w:lvlText w:val="•"/>
      <w:lvlJc w:val="left"/>
      <w:pPr>
        <w:ind w:left="3357" w:hanging="281"/>
      </w:pPr>
      <w:rPr>
        <w:rFonts w:hint="default"/>
        <w:lang w:val="en-US" w:eastAsia="zh-CN" w:bidi="ar-SA"/>
      </w:rPr>
    </w:lvl>
    <w:lvl w:ilvl="4" w:tplc="E778AC98">
      <w:numFmt w:val="bullet"/>
      <w:lvlText w:val="•"/>
      <w:lvlJc w:val="left"/>
      <w:pPr>
        <w:ind w:left="4177" w:hanging="281"/>
      </w:pPr>
      <w:rPr>
        <w:rFonts w:hint="default"/>
        <w:lang w:val="en-US" w:eastAsia="zh-CN" w:bidi="ar-SA"/>
      </w:rPr>
    </w:lvl>
    <w:lvl w:ilvl="5" w:tplc="F68C107C">
      <w:numFmt w:val="bullet"/>
      <w:lvlText w:val="•"/>
      <w:lvlJc w:val="left"/>
      <w:pPr>
        <w:ind w:left="4996" w:hanging="281"/>
      </w:pPr>
      <w:rPr>
        <w:rFonts w:hint="default"/>
        <w:lang w:val="en-US" w:eastAsia="zh-CN" w:bidi="ar-SA"/>
      </w:rPr>
    </w:lvl>
    <w:lvl w:ilvl="6" w:tplc="AC0A84BE">
      <w:numFmt w:val="bullet"/>
      <w:lvlText w:val="•"/>
      <w:lvlJc w:val="left"/>
      <w:pPr>
        <w:ind w:left="5815" w:hanging="281"/>
      </w:pPr>
      <w:rPr>
        <w:rFonts w:hint="default"/>
        <w:lang w:val="en-US" w:eastAsia="zh-CN" w:bidi="ar-SA"/>
      </w:rPr>
    </w:lvl>
    <w:lvl w:ilvl="7" w:tplc="FADA2B4A">
      <w:numFmt w:val="bullet"/>
      <w:lvlText w:val="•"/>
      <w:lvlJc w:val="left"/>
      <w:pPr>
        <w:ind w:left="6634" w:hanging="281"/>
      </w:pPr>
      <w:rPr>
        <w:rFonts w:hint="default"/>
        <w:lang w:val="en-US" w:eastAsia="zh-CN" w:bidi="ar-SA"/>
      </w:rPr>
    </w:lvl>
    <w:lvl w:ilvl="8" w:tplc="0F70A1FA">
      <w:numFmt w:val="bullet"/>
      <w:lvlText w:val="•"/>
      <w:lvlJc w:val="left"/>
      <w:pPr>
        <w:ind w:left="7454" w:hanging="281"/>
      </w:pPr>
      <w:rPr>
        <w:rFonts w:hint="default"/>
        <w:lang w:val="en-US" w:eastAsia="zh-CN" w:bidi="ar-SA"/>
      </w:rPr>
    </w:lvl>
  </w:abstractNum>
  <w:abstractNum w:abstractNumId="2" w15:restartNumberingAfterBreak="0">
    <w:nsid w:val="4F040ED9"/>
    <w:multiLevelType w:val="hybridMultilevel"/>
    <w:tmpl w:val="90F21AB0"/>
    <w:lvl w:ilvl="0" w:tplc="4DF4F28E">
      <w:start w:val="5"/>
      <w:numFmt w:val="decimal"/>
      <w:lvlText w:val="(%1)"/>
      <w:lvlJc w:val="left"/>
      <w:pPr>
        <w:ind w:left="930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1" w:tplc="D40EB706">
      <w:numFmt w:val="bullet"/>
      <w:lvlText w:val="•"/>
      <w:lvlJc w:val="left"/>
      <w:pPr>
        <w:ind w:left="1755" w:hanging="360"/>
      </w:pPr>
      <w:rPr>
        <w:rFonts w:hint="default"/>
        <w:lang w:val="en-US" w:eastAsia="zh-CN" w:bidi="ar-SA"/>
      </w:rPr>
    </w:lvl>
    <w:lvl w:ilvl="2" w:tplc="1A9408E4">
      <w:numFmt w:val="bullet"/>
      <w:lvlText w:val="•"/>
      <w:lvlJc w:val="left"/>
      <w:pPr>
        <w:ind w:left="2570" w:hanging="360"/>
      </w:pPr>
      <w:rPr>
        <w:rFonts w:hint="default"/>
        <w:lang w:val="en-US" w:eastAsia="zh-CN" w:bidi="ar-SA"/>
      </w:rPr>
    </w:lvl>
    <w:lvl w:ilvl="3" w:tplc="70443D5A">
      <w:numFmt w:val="bullet"/>
      <w:lvlText w:val="•"/>
      <w:lvlJc w:val="left"/>
      <w:pPr>
        <w:ind w:left="3385" w:hanging="360"/>
      </w:pPr>
      <w:rPr>
        <w:rFonts w:hint="default"/>
        <w:lang w:val="en-US" w:eastAsia="zh-CN" w:bidi="ar-SA"/>
      </w:rPr>
    </w:lvl>
    <w:lvl w:ilvl="4" w:tplc="3A7CFD82">
      <w:numFmt w:val="bullet"/>
      <w:lvlText w:val="•"/>
      <w:lvlJc w:val="left"/>
      <w:pPr>
        <w:ind w:left="4201" w:hanging="360"/>
      </w:pPr>
      <w:rPr>
        <w:rFonts w:hint="default"/>
        <w:lang w:val="en-US" w:eastAsia="zh-CN" w:bidi="ar-SA"/>
      </w:rPr>
    </w:lvl>
    <w:lvl w:ilvl="5" w:tplc="094E6854">
      <w:numFmt w:val="bullet"/>
      <w:lvlText w:val="•"/>
      <w:lvlJc w:val="left"/>
      <w:pPr>
        <w:ind w:left="5016" w:hanging="360"/>
      </w:pPr>
      <w:rPr>
        <w:rFonts w:hint="default"/>
        <w:lang w:val="en-US" w:eastAsia="zh-CN" w:bidi="ar-SA"/>
      </w:rPr>
    </w:lvl>
    <w:lvl w:ilvl="6" w:tplc="D62CEA7C">
      <w:numFmt w:val="bullet"/>
      <w:lvlText w:val="•"/>
      <w:lvlJc w:val="left"/>
      <w:pPr>
        <w:ind w:left="5831" w:hanging="360"/>
      </w:pPr>
      <w:rPr>
        <w:rFonts w:hint="default"/>
        <w:lang w:val="en-US" w:eastAsia="zh-CN" w:bidi="ar-SA"/>
      </w:rPr>
    </w:lvl>
    <w:lvl w:ilvl="7" w:tplc="56486A82">
      <w:numFmt w:val="bullet"/>
      <w:lvlText w:val="•"/>
      <w:lvlJc w:val="left"/>
      <w:pPr>
        <w:ind w:left="6646" w:hanging="360"/>
      </w:pPr>
      <w:rPr>
        <w:rFonts w:hint="default"/>
        <w:lang w:val="en-US" w:eastAsia="zh-CN" w:bidi="ar-SA"/>
      </w:rPr>
    </w:lvl>
    <w:lvl w:ilvl="8" w:tplc="7DE2D548">
      <w:numFmt w:val="bullet"/>
      <w:lvlText w:val="•"/>
      <w:lvlJc w:val="left"/>
      <w:pPr>
        <w:ind w:left="7462" w:hanging="360"/>
      </w:pPr>
      <w:rPr>
        <w:rFonts w:hint="default"/>
        <w:lang w:val="en-US" w:eastAsia="zh-CN" w:bidi="ar-SA"/>
      </w:rPr>
    </w:lvl>
  </w:abstractNum>
  <w:abstractNum w:abstractNumId="3" w15:restartNumberingAfterBreak="0">
    <w:nsid w:val="541F643A"/>
    <w:multiLevelType w:val="multilevel"/>
    <w:tmpl w:val="9266E888"/>
    <w:lvl w:ilvl="0">
      <w:start w:val="1"/>
      <w:numFmt w:val="decimal"/>
      <w:pStyle w:val="Heading1"/>
      <w:lvlText w:val="%1"/>
      <w:lvlJc w:val="left"/>
      <w:pPr>
        <w:ind w:left="113" w:firstLine="0"/>
      </w:pPr>
      <w:rPr>
        <w:rFonts w:ascii="Times New Roman" w:eastAsia="黑体" w:hAnsi="Times New Roman" w:hint="default"/>
        <w:sz w:val="28"/>
      </w:rPr>
    </w:lvl>
    <w:lvl w:ilvl="1">
      <w:start w:val="1"/>
      <w:numFmt w:val="decimal"/>
      <w:lvlText w:val="%1.%2"/>
      <w:lvlJc w:val="left"/>
      <w:pPr>
        <w:ind w:left="227" w:firstLine="0"/>
      </w:pPr>
      <w:rPr>
        <w:rFonts w:ascii="Times New Roman" w:eastAsia="黑体" w:hAnsi="Times New Roman" w:hint="default"/>
        <w:sz w:val="24"/>
      </w:rPr>
    </w:lvl>
    <w:lvl w:ilvl="2">
      <w:start w:val="1"/>
      <w:numFmt w:val="decimal"/>
      <w:pStyle w:val="Heading3"/>
      <w:lvlText w:val="%1.%2.%3"/>
      <w:lvlJc w:val="left"/>
      <w:pPr>
        <w:ind w:left="226" w:firstLine="0"/>
      </w:pPr>
      <w:rPr>
        <w:rFonts w:ascii="Times New Roman" w:eastAsia="楷体" w:hAnsi="Times New Roman" w:hint="default"/>
        <w:sz w:val="21"/>
      </w:rPr>
    </w:lvl>
    <w:lvl w:ilvl="3">
      <w:start w:val="1"/>
      <w:numFmt w:val="decimal"/>
      <w:lvlText w:val="%1.%2.%3.%4"/>
      <w:lvlJc w:val="left"/>
      <w:pPr>
        <w:ind w:left="339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52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565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78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791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904" w:firstLine="0"/>
      </w:pPr>
      <w:rPr>
        <w:rFonts w:hint="eastAsia"/>
      </w:rPr>
    </w:lvl>
  </w:abstractNum>
  <w:abstractNum w:abstractNumId="4" w15:restartNumberingAfterBreak="0">
    <w:nsid w:val="58C8319E"/>
    <w:multiLevelType w:val="hybridMultilevel"/>
    <w:tmpl w:val="5678914C"/>
    <w:lvl w:ilvl="0" w:tplc="7ECA9F1C">
      <w:start w:val="1"/>
      <w:numFmt w:val="decimal"/>
      <w:lvlText w:val="(%1)"/>
      <w:lvlJc w:val="left"/>
      <w:pPr>
        <w:ind w:left="977" w:hanging="351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1" w:tplc="699622F0">
      <w:numFmt w:val="bullet"/>
      <w:lvlText w:val="•"/>
      <w:lvlJc w:val="left"/>
      <w:pPr>
        <w:ind w:left="1791" w:hanging="351"/>
      </w:pPr>
      <w:rPr>
        <w:rFonts w:hint="default"/>
        <w:lang w:val="en-US" w:eastAsia="zh-CN" w:bidi="ar-SA"/>
      </w:rPr>
    </w:lvl>
    <w:lvl w:ilvl="2" w:tplc="B41C22A6">
      <w:numFmt w:val="bullet"/>
      <w:lvlText w:val="•"/>
      <w:lvlJc w:val="left"/>
      <w:pPr>
        <w:ind w:left="2602" w:hanging="351"/>
      </w:pPr>
      <w:rPr>
        <w:rFonts w:hint="default"/>
        <w:lang w:val="en-US" w:eastAsia="zh-CN" w:bidi="ar-SA"/>
      </w:rPr>
    </w:lvl>
    <w:lvl w:ilvl="3" w:tplc="A116751E">
      <w:numFmt w:val="bullet"/>
      <w:lvlText w:val="•"/>
      <w:lvlJc w:val="left"/>
      <w:pPr>
        <w:ind w:left="3413" w:hanging="351"/>
      </w:pPr>
      <w:rPr>
        <w:rFonts w:hint="default"/>
        <w:lang w:val="en-US" w:eastAsia="zh-CN" w:bidi="ar-SA"/>
      </w:rPr>
    </w:lvl>
    <w:lvl w:ilvl="4" w:tplc="85184DA4">
      <w:numFmt w:val="bullet"/>
      <w:lvlText w:val="•"/>
      <w:lvlJc w:val="left"/>
      <w:pPr>
        <w:ind w:left="4225" w:hanging="351"/>
      </w:pPr>
      <w:rPr>
        <w:rFonts w:hint="default"/>
        <w:lang w:val="en-US" w:eastAsia="zh-CN" w:bidi="ar-SA"/>
      </w:rPr>
    </w:lvl>
    <w:lvl w:ilvl="5" w:tplc="177C68B4">
      <w:numFmt w:val="bullet"/>
      <w:lvlText w:val="•"/>
      <w:lvlJc w:val="left"/>
      <w:pPr>
        <w:ind w:left="5036" w:hanging="351"/>
      </w:pPr>
      <w:rPr>
        <w:rFonts w:hint="default"/>
        <w:lang w:val="en-US" w:eastAsia="zh-CN" w:bidi="ar-SA"/>
      </w:rPr>
    </w:lvl>
    <w:lvl w:ilvl="6" w:tplc="2C285AC0">
      <w:numFmt w:val="bullet"/>
      <w:lvlText w:val="•"/>
      <w:lvlJc w:val="left"/>
      <w:pPr>
        <w:ind w:left="5847" w:hanging="351"/>
      </w:pPr>
      <w:rPr>
        <w:rFonts w:hint="default"/>
        <w:lang w:val="en-US" w:eastAsia="zh-CN" w:bidi="ar-SA"/>
      </w:rPr>
    </w:lvl>
    <w:lvl w:ilvl="7" w:tplc="E5EC1BF6">
      <w:numFmt w:val="bullet"/>
      <w:lvlText w:val="•"/>
      <w:lvlJc w:val="left"/>
      <w:pPr>
        <w:ind w:left="6658" w:hanging="351"/>
      </w:pPr>
      <w:rPr>
        <w:rFonts w:hint="default"/>
        <w:lang w:val="en-US" w:eastAsia="zh-CN" w:bidi="ar-SA"/>
      </w:rPr>
    </w:lvl>
    <w:lvl w:ilvl="8" w:tplc="2A28C920">
      <w:numFmt w:val="bullet"/>
      <w:lvlText w:val="•"/>
      <w:lvlJc w:val="left"/>
      <w:pPr>
        <w:ind w:left="7470" w:hanging="351"/>
      </w:pPr>
      <w:rPr>
        <w:rFonts w:hint="default"/>
        <w:lang w:val="en-US" w:eastAsia="zh-CN" w:bidi="ar-SA"/>
      </w:rPr>
    </w:lvl>
  </w:abstractNum>
  <w:num w:numId="1" w16cid:durableId="1595043275">
    <w:abstractNumId w:val="3"/>
  </w:num>
  <w:num w:numId="2" w16cid:durableId="1888835676">
    <w:abstractNumId w:val="3"/>
  </w:num>
  <w:num w:numId="3" w16cid:durableId="290521760">
    <w:abstractNumId w:val="2"/>
  </w:num>
  <w:num w:numId="4" w16cid:durableId="2070684437">
    <w:abstractNumId w:val="4"/>
  </w:num>
  <w:num w:numId="5" w16cid:durableId="1867711054">
    <w:abstractNumId w:val="1"/>
  </w:num>
  <w:num w:numId="6" w16cid:durableId="1565678909">
    <w:abstractNumId w:val="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35F9"/>
    <w:rsid w:val="00000145"/>
    <w:rsid w:val="000128DC"/>
    <w:rsid w:val="00023B5D"/>
    <w:rsid w:val="00024510"/>
    <w:rsid w:val="000248E9"/>
    <w:rsid w:val="0003768F"/>
    <w:rsid w:val="00047CDE"/>
    <w:rsid w:val="000547D3"/>
    <w:rsid w:val="00071716"/>
    <w:rsid w:val="00086D31"/>
    <w:rsid w:val="00090AF1"/>
    <w:rsid w:val="000954D9"/>
    <w:rsid w:val="000A6196"/>
    <w:rsid w:val="000B2BE1"/>
    <w:rsid w:val="000B52E1"/>
    <w:rsid w:val="000C290F"/>
    <w:rsid w:val="000C32BE"/>
    <w:rsid w:val="000C33F3"/>
    <w:rsid w:val="000C6003"/>
    <w:rsid w:val="000D764B"/>
    <w:rsid w:val="000F4D1C"/>
    <w:rsid w:val="000F5F8B"/>
    <w:rsid w:val="000F6B2C"/>
    <w:rsid w:val="00106D71"/>
    <w:rsid w:val="00111AA1"/>
    <w:rsid w:val="00125862"/>
    <w:rsid w:val="00127D2F"/>
    <w:rsid w:val="00130DA6"/>
    <w:rsid w:val="001427E5"/>
    <w:rsid w:val="00156EF7"/>
    <w:rsid w:val="00180433"/>
    <w:rsid w:val="00186512"/>
    <w:rsid w:val="001A4A41"/>
    <w:rsid w:val="001B31F6"/>
    <w:rsid w:val="001B7566"/>
    <w:rsid w:val="001B7B49"/>
    <w:rsid w:val="001D48AA"/>
    <w:rsid w:val="001D4FAC"/>
    <w:rsid w:val="001E1C1B"/>
    <w:rsid w:val="001F1757"/>
    <w:rsid w:val="002156E4"/>
    <w:rsid w:val="00223F8A"/>
    <w:rsid w:val="002412FB"/>
    <w:rsid w:val="002604AE"/>
    <w:rsid w:val="002613D6"/>
    <w:rsid w:val="002624DF"/>
    <w:rsid w:val="0027184F"/>
    <w:rsid w:val="00282F5D"/>
    <w:rsid w:val="00290EF7"/>
    <w:rsid w:val="002916F4"/>
    <w:rsid w:val="0029182C"/>
    <w:rsid w:val="00296CC9"/>
    <w:rsid w:val="002B567E"/>
    <w:rsid w:val="002C733E"/>
    <w:rsid w:val="002C79A7"/>
    <w:rsid w:val="002D15A3"/>
    <w:rsid w:val="002D28E6"/>
    <w:rsid w:val="002D3089"/>
    <w:rsid w:val="002F5045"/>
    <w:rsid w:val="003256AD"/>
    <w:rsid w:val="00357C1A"/>
    <w:rsid w:val="003643AA"/>
    <w:rsid w:val="0036579D"/>
    <w:rsid w:val="00383124"/>
    <w:rsid w:val="00391A40"/>
    <w:rsid w:val="003B2A5E"/>
    <w:rsid w:val="004010CD"/>
    <w:rsid w:val="00416A85"/>
    <w:rsid w:val="00424EE7"/>
    <w:rsid w:val="00444C5B"/>
    <w:rsid w:val="00445330"/>
    <w:rsid w:val="0044607F"/>
    <w:rsid w:val="00451829"/>
    <w:rsid w:val="00471584"/>
    <w:rsid w:val="00474C70"/>
    <w:rsid w:val="00482818"/>
    <w:rsid w:val="00487D1F"/>
    <w:rsid w:val="004969EF"/>
    <w:rsid w:val="004A6649"/>
    <w:rsid w:val="004A74C8"/>
    <w:rsid w:val="004B3B1F"/>
    <w:rsid w:val="004B6000"/>
    <w:rsid w:val="004F2477"/>
    <w:rsid w:val="00504AE8"/>
    <w:rsid w:val="00527C77"/>
    <w:rsid w:val="00570751"/>
    <w:rsid w:val="00570AB3"/>
    <w:rsid w:val="0059591B"/>
    <w:rsid w:val="0059718A"/>
    <w:rsid w:val="005A03C2"/>
    <w:rsid w:val="005A38FD"/>
    <w:rsid w:val="005A5609"/>
    <w:rsid w:val="005A7D8E"/>
    <w:rsid w:val="005C61F2"/>
    <w:rsid w:val="005C6626"/>
    <w:rsid w:val="005D602B"/>
    <w:rsid w:val="005E02BE"/>
    <w:rsid w:val="005E1624"/>
    <w:rsid w:val="005F6F4C"/>
    <w:rsid w:val="00606359"/>
    <w:rsid w:val="0060692B"/>
    <w:rsid w:val="00616035"/>
    <w:rsid w:val="006245F9"/>
    <w:rsid w:val="00636976"/>
    <w:rsid w:val="00642C97"/>
    <w:rsid w:val="00650986"/>
    <w:rsid w:val="006527DE"/>
    <w:rsid w:val="00655A6A"/>
    <w:rsid w:val="0065675D"/>
    <w:rsid w:val="006636B8"/>
    <w:rsid w:val="006835F9"/>
    <w:rsid w:val="00692537"/>
    <w:rsid w:val="006A68D7"/>
    <w:rsid w:val="006B4439"/>
    <w:rsid w:val="006B4B24"/>
    <w:rsid w:val="006C5B1C"/>
    <w:rsid w:val="006F0283"/>
    <w:rsid w:val="006F177A"/>
    <w:rsid w:val="006F2B35"/>
    <w:rsid w:val="006F7A48"/>
    <w:rsid w:val="00706A38"/>
    <w:rsid w:val="00742761"/>
    <w:rsid w:val="00747795"/>
    <w:rsid w:val="00761BCF"/>
    <w:rsid w:val="00773EDC"/>
    <w:rsid w:val="007A3BB7"/>
    <w:rsid w:val="007A5877"/>
    <w:rsid w:val="007C44BF"/>
    <w:rsid w:val="007E78ED"/>
    <w:rsid w:val="007F3D5E"/>
    <w:rsid w:val="007F5829"/>
    <w:rsid w:val="00817ED4"/>
    <w:rsid w:val="008354C4"/>
    <w:rsid w:val="00850DD2"/>
    <w:rsid w:val="008654D6"/>
    <w:rsid w:val="0087336D"/>
    <w:rsid w:val="00881251"/>
    <w:rsid w:val="00893AAC"/>
    <w:rsid w:val="008A5353"/>
    <w:rsid w:val="008B061D"/>
    <w:rsid w:val="008B148C"/>
    <w:rsid w:val="008B6687"/>
    <w:rsid w:val="008B788E"/>
    <w:rsid w:val="008C5BD9"/>
    <w:rsid w:val="008E6D92"/>
    <w:rsid w:val="008F61FE"/>
    <w:rsid w:val="009009E6"/>
    <w:rsid w:val="00900A56"/>
    <w:rsid w:val="00904411"/>
    <w:rsid w:val="00913DDA"/>
    <w:rsid w:val="009145DC"/>
    <w:rsid w:val="00921167"/>
    <w:rsid w:val="00940DC6"/>
    <w:rsid w:val="00947B4B"/>
    <w:rsid w:val="009708DF"/>
    <w:rsid w:val="00970BB4"/>
    <w:rsid w:val="00976F5C"/>
    <w:rsid w:val="009903BB"/>
    <w:rsid w:val="009D1F49"/>
    <w:rsid w:val="009E7804"/>
    <w:rsid w:val="009F195F"/>
    <w:rsid w:val="00A0724F"/>
    <w:rsid w:val="00A129BE"/>
    <w:rsid w:val="00A40761"/>
    <w:rsid w:val="00A414C7"/>
    <w:rsid w:val="00A54E38"/>
    <w:rsid w:val="00A754D3"/>
    <w:rsid w:val="00A7662E"/>
    <w:rsid w:val="00A82BEC"/>
    <w:rsid w:val="00A917D5"/>
    <w:rsid w:val="00A92D6C"/>
    <w:rsid w:val="00AB5E35"/>
    <w:rsid w:val="00AC4331"/>
    <w:rsid w:val="00AD3E6E"/>
    <w:rsid w:val="00AE1AD4"/>
    <w:rsid w:val="00B01F3D"/>
    <w:rsid w:val="00B11548"/>
    <w:rsid w:val="00B2351E"/>
    <w:rsid w:val="00B2665E"/>
    <w:rsid w:val="00B30734"/>
    <w:rsid w:val="00B56931"/>
    <w:rsid w:val="00B6688F"/>
    <w:rsid w:val="00B671FA"/>
    <w:rsid w:val="00B87A38"/>
    <w:rsid w:val="00BA0950"/>
    <w:rsid w:val="00BA74BD"/>
    <w:rsid w:val="00BB2BAD"/>
    <w:rsid w:val="00BC421E"/>
    <w:rsid w:val="00BC5B94"/>
    <w:rsid w:val="00BE6D76"/>
    <w:rsid w:val="00BF7063"/>
    <w:rsid w:val="00C03484"/>
    <w:rsid w:val="00C06E00"/>
    <w:rsid w:val="00C07CFA"/>
    <w:rsid w:val="00C115C6"/>
    <w:rsid w:val="00C643E2"/>
    <w:rsid w:val="00C745B5"/>
    <w:rsid w:val="00C93E4E"/>
    <w:rsid w:val="00CA17B8"/>
    <w:rsid w:val="00CB286C"/>
    <w:rsid w:val="00CB33E6"/>
    <w:rsid w:val="00CB5799"/>
    <w:rsid w:val="00CC7A15"/>
    <w:rsid w:val="00CE53F6"/>
    <w:rsid w:val="00D035A8"/>
    <w:rsid w:val="00D10C60"/>
    <w:rsid w:val="00D22331"/>
    <w:rsid w:val="00D348DD"/>
    <w:rsid w:val="00D402D6"/>
    <w:rsid w:val="00D74646"/>
    <w:rsid w:val="00D814AB"/>
    <w:rsid w:val="00D92CE0"/>
    <w:rsid w:val="00D95F3E"/>
    <w:rsid w:val="00DB30E7"/>
    <w:rsid w:val="00DB6CA7"/>
    <w:rsid w:val="00DE38E2"/>
    <w:rsid w:val="00DE3BBC"/>
    <w:rsid w:val="00DF2390"/>
    <w:rsid w:val="00DF72AC"/>
    <w:rsid w:val="00E0621E"/>
    <w:rsid w:val="00E1795C"/>
    <w:rsid w:val="00E30330"/>
    <w:rsid w:val="00E5285D"/>
    <w:rsid w:val="00E60367"/>
    <w:rsid w:val="00EA4765"/>
    <w:rsid w:val="00EB3579"/>
    <w:rsid w:val="00EB416F"/>
    <w:rsid w:val="00EC3B41"/>
    <w:rsid w:val="00ED01C0"/>
    <w:rsid w:val="00ED4A25"/>
    <w:rsid w:val="00ED5886"/>
    <w:rsid w:val="00EE1606"/>
    <w:rsid w:val="00EE1B2D"/>
    <w:rsid w:val="00EF357A"/>
    <w:rsid w:val="00F009B3"/>
    <w:rsid w:val="00F00BE9"/>
    <w:rsid w:val="00F272DE"/>
    <w:rsid w:val="00F32B17"/>
    <w:rsid w:val="00F37993"/>
    <w:rsid w:val="00F4241A"/>
    <w:rsid w:val="00F42D1F"/>
    <w:rsid w:val="00F52053"/>
    <w:rsid w:val="00F74B7C"/>
    <w:rsid w:val="00F82F76"/>
    <w:rsid w:val="00F84FDC"/>
    <w:rsid w:val="00F87A9F"/>
    <w:rsid w:val="00FA5A22"/>
    <w:rsid w:val="00FA62AE"/>
    <w:rsid w:val="00FC76EA"/>
    <w:rsid w:val="00FD2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0026CB"/>
  <w15:docId w15:val="{7F2084B6-DE3A-4F08-8663-280718E2E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1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6003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C7A15"/>
    <w:pPr>
      <w:keepNext/>
      <w:keepLines/>
      <w:widowControl/>
      <w:numPr>
        <w:numId w:val="1"/>
      </w:numPr>
      <w:spacing w:line="360" w:lineRule="auto"/>
      <w:outlineLvl w:val="0"/>
    </w:pPr>
    <w:rPr>
      <w:rFonts w:eastAsia="黑体"/>
      <w:bCs/>
      <w:kern w:val="44"/>
      <w:sz w:val="28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7336D"/>
    <w:pPr>
      <w:keepNext/>
      <w:keepLines/>
      <w:tabs>
        <w:tab w:val="left" w:pos="859"/>
        <w:tab w:val="left" w:pos="860"/>
        <w:tab w:val="left" w:pos="915"/>
        <w:tab w:val="left" w:pos="916"/>
      </w:tabs>
      <w:spacing w:before="12"/>
      <w:ind w:left="859"/>
      <w:jc w:val="center"/>
      <w:outlineLvl w:val="1"/>
    </w:pPr>
    <w:rPr>
      <w:rFonts w:eastAsia="黑体" w:cstheme="majorBidi"/>
      <w:bCs/>
      <w:sz w:val="24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C7A15"/>
    <w:pPr>
      <w:numPr>
        <w:ilvl w:val="2"/>
        <w:numId w:val="2"/>
      </w:numPr>
      <w:spacing w:line="360" w:lineRule="auto"/>
      <w:outlineLvl w:val="2"/>
    </w:pPr>
    <w:rPr>
      <w:rFonts w:eastAsia="楷体"/>
      <w:bCs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2351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2351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link w:val="Heading6Char"/>
    <w:uiPriority w:val="9"/>
    <w:unhideWhenUsed/>
    <w:qFormat/>
    <w:rsid w:val="0060692B"/>
    <w:pPr>
      <w:autoSpaceDE w:val="0"/>
      <w:autoSpaceDN w:val="0"/>
      <w:spacing w:before="214"/>
      <w:ind w:left="18"/>
      <w:jc w:val="center"/>
      <w:outlineLvl w:val="5"/>
    </w:pPr>
    <w:rPr>
      <w:rFonts w:ascii="宋体" w:hAnsi="宋体" w:cs="宋体"/>
      <w:kern w:val="0"/>
      <w:sz w:val="22"/>
      <w:szCs w:val="22"/>
    </w:rPr>
  </w:style>
  <w:style w:type="paragraph" w:styleId="Heading7">
    <w:name w:val="heading 7"/>
    <w:basedOn w:val="Normal"/>
    <w:link w:val="Heading7Char"/>
    <w:uiPriority w:val="1"/>
    <w:qFormat/>
    <w:rsid w:val="0060692B"/>
    <w:pPr>
      <w:autoSpaceDE w:val="0"/>
      <w:autoSpaceDN w:val="0"/>
      <w:ind w:left="923"/>
      <w:jc w:val="left"/>
      <w:outlineLvl w:val="6"/>
    </w:pPr>
    <w:rPr>
      <w:rFonts w:ascii="微软雅黑" w:eastAsia="微软雅黑" w:hAnsi="微软雅黑" w:cs="微软雅黑"/>
      <w:b/>
      <w:bCs/>
      <w:kern w:val="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28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CB286C"/>
    <w:rPr>
      <w:sz w:val="18"/>
      <w:szCs w:val="18"/>
    </w:rPr>
  </w:style>
  <w:style w:type="paragraph" w:styleId="Footer">
    <w:name w:val="footer"/>
    <w:basedOn w:val="Normal"/>
    <w:link w:val="FooterChar"/>
    <w:unhideWhenUsed/>
    <w:rsid w:val="00CB28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CB286C"/>
    <w:rPr>
      <w:sz w:val="18"/>
      <w:szCs w:val="18"/>
    </w:rPr>
  </w:style>
  <w:style w:type="paragraph" w:customStyle="1" w:styleId="062">
    <w:name w:val="[06]英文标题2"/>
    <w:basedOn w:val="Normal"/>
    <w:autoRedefine/>
    <w:rsid w:val="00CB286C"/>
    <w:pPr>
      <w:spacing w:before="180" w:after="120" w:line="0" w:lineRule="atLeast"/>
      <w:jc w:val="center"/>
    </w:pPr>
    <w:rPr>
      <w:rFonts w:eastAsia="楷体_GB2312"/>
    </w:rPr>
  </w:style>
  <w:style w:type="paragraph" w:customStyle="1" w:styleId="a">
    <w:name w:val="论文大题目"/>
    <w:basedOn w:val="Normal"/>
    <w:link w:val="Char"/>
    <w:qFormat/>
    <w:rsid w:val="00090AF1"/>
    <w:pPr>
      <w:spacing w:line="480" w:lineRule="auto"/>
      <w:jc w:val="center"/>
    </w:pPr>
    <w:rPr>
      <w:rFonts w:eastAsia="黑体"/>
      <w:sz w:val="36"/>
      <w:szCs w:val="36"/>
    </w:rPr>
  </w:style>
  <w:style w:type="paragraph" w:customStyle="1" w:styleId="a0">
    <w:name w:val="作者地址"/>
    <w:basedOn w:val="Normal"/>
    <w:link w:val="Char0"/>
    <w:qFormat/>
    <w:rsid w:val="00CB286C"/>
    <w:pPr>
      <w:spacing w:line="480" w:lineRule="auto"/>
      <w:jc w:val="center"/>
    </w:pPr>
    <w:rPr>
      <w:sz w:val="15"/>
    </w:rPr>
  </w:style>
  <w:style w:type="character" w:customStyle="1" w:styleId="Char">
    <w:name w:val="论文大题目 Char"/>
    <w:basedOn w:val="DefaultParagraphFont"/>
    <w:link w:val="a"/>
    <w:rsid w:val="00090AF1"/>
    <w:rPr>
      <w:rFonts w:ascii="Times New Roman" w:eastAsia="黑体" w:hAnsi="Times New Roman"/>
      <w:sz w:val="36"/>
      <w:szCs w:val="36"/>
    </w:rPr>
  </w:style>
  <w:style w:type="paragraph" w:customStyle="1" w:styleId="a1">
    <w:name w:val="作者姓名"/>
    <w:basedOn w:val="Normal"/>
    <w:link w:val="Char1"/>
    <w:qFormat/>
    <w:rsid w:val="00CB286C"/>
    <w:pPr>
      <w:spacing w:line="360" w:lineRule="auto"/>
      <w:jc w:val="center"/>
    </w:pPr>
    <w:rPr>
      <w:rFonts w:eastAsia="楷体"/>
    </w:rPr>
  </w:style>
  <w:style w:type="character" w:customStyle="1" w:styleId="Char0">
    <w:name w:val="作者地址 Char"/>
    <w:basedOn w:val="DefaultParagraphFont"/>
    <w:link w:val="a0"/>
    <w:rsid w:val="00CB286C"/>
    <w:rPr>
      <w:rFonts w:ascii="Times New Roman" w:eastAsia="宋体" w:hAnsi="Times New Roman"/>
      <w:sz w:val="15"/>
    </w:rPr>
  </w:style>
  <w:style w:type="paragraph" w:customStyle="1" w:styleId="a2">
    <w:name w:val="摘要"/>
    <w:basedOn w:val="Normal"/>
    <w:link w:val="Char2"/>
    <w:qFormat/>
    <w:rsid w:val="00CB286C"/>
    <w:pPr>
      <w:ind w:firstLine="360"/>
    </w:pPr>
    <w:rPr>
      <w:rFonts w:ascii="仿宋" w:eastAsia="仿宋" w:hAnsi="仿宋"/>
      <w:sz w:val="18"/>
      <w:szCs w:val="18"/>
    </w:rPr>
  </w:style>
  <w:style w:type="character" w:customStyle="1" w:styleId="Char1">
    <w:name w:val="作者姓名 Char"/>
    <w:basedOn w:val="DefaultParagraphFont"/>
    <w:link w:val="a1"/>
    <w:rsid w:val="00CB286C"/>
    <w:rPr>
      <w:rFonts w:ascii="Times New Roman" w:eastAsia="楷体" w:hAnsi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CC7A15"/>
    <w:rPr>
      <w:rFonts w:ascii="Times New Roman" w:eastAsia="黑体" w:hAnsi="Times New Roman" w:cs="Times New Roman"/>
      <w:bCs/>
      <w:kern w:val="44"/>
      <w:sz w:val="28"/>
      <w:szCs w:val="44"/>
    </w:rPr>
  </w:style>
  <w:style w:type="character" w:customStyle="1" w:styleId="Char2">
    <w:name w:val="摘要 Char"/>
    <w:basedOn w:val="DefaultParagraphFont"/>
    <w:link w:val="a2"/>
    <w:rsid w:val="00CB286C"/>
    <w:rPr>
      <w:rFonts w:ascii="仿宋" w:eastAsia="仿宋" w:hAnsi="仿宋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87336D"/>
    <w:rPr>
      <w:rFonts w:ascii="Times New Roman" w:eastAsia="黑体" w:hAnsi="Times New Roman" w:cstheme="majorBidi"/>
      <w:bCs/>
      <w:sz w:val="24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36976"/>
    <w:rPr>
      <w:rFonts w:ascii="Times New Roman" w:eastAsia="楷体" w:hAnsi="Times New Roman" w:cs="Times New Roman"/>
      <w:bCs/>
      <w:szCs w:val="32"/>
    </w:rPr>
  </w:style>
  <w:style w:type="paragraph" w:customStyle="1" w:styleId="17">
    <w:name w:val="[17]表中文字"/>
    <w:basedOn w:val="Normal"/>
    <w:autoRedefine/>
    <w:rsid w:val="00B2351E"/>
    <w:pPr>
      <w:tabs>
        <w:tab w:val="decimal" w:pos="210"/>
      </w:tabs>
      <w:spacing w:line="240" w:lineRule="exact"/>
      <w:ind w:leftChars="-51" w:left="1" w:rightChars="-1765" w:right="-3706" w:hangingChars="72" w:hanging="108"/>
    </w:pPr>
    <w:rPr>
      <w:kern w:val="0"/>
      <w:sz w:val="15"/>
    </w:rPr>
  </w:style>
  <w:style w:type="paragraph" w:customStyle="1" w:styleId="15">
    <w:name w:val="[15]表头"/>
    <w:basedOn w:val="Heading4"/>
    <w:autoRedefine/>
    <w:rsid w:val="00B2351E"/>
    <w:pPr>
      <w:spacing w:before="0" w:after="0" w:line="0" w:lineRule="atLeast"/>
      <w:jc w:val="left"/>
    </w:pPr>
    <w:rPr>
      <w:rFonts w:ascii="黑体" w:eastAsia="黑体" w:hAnsi="Times New Roman" w:cs="Times New Roman"/>
      <w:b w:val="0"/>
      <w:bCs w:val="0"/>
      <w:sz w:val="18"/>
    </w:rPr>
  </w:style>
  <w:style w:type="paragraph" w:customStyle="1" w:styleId="16">
    <w:name w:val="[16]英文表头"/>
    <w:basedOn w:val="Heading5"/>
    <w:autoRedefine/>
    <w:rsid w:val="00B2351E"/>
    <w:pPr>
      <w:spacing w:before="60" w:after="60" w:line="0" w:lineRule="atLeast"/>
      <w:ind w:left="726" w:hanging="726"/>
    </w:pPr>
    <w:rPr>
      <w:b w:val="0"/>
      <w:bCs w:val="0"/>
      <w:sz w:val="18"/>
    </w:rPr>
  </w:style>
  <w:style w:type="character" w:customStyle="1" w:styleId="Heading4Char">
    <w:name w:val="Heading 4 Char"/>
    <w:basedOn w:val="DefaultParagraphFont"/>
    <w:link w:val="Heading4"/>
    <w:uiPriority w:val="9"/>
    <w:rsid w:val="00B2351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B2351E"/>
    <w:rPr>
      <w:b/>
      <w:bCs/>
      <w:sz w:val="28"/>
      <w:szCs w:val="28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A917D5"/>
    <w:rPr>
      <w:rFonts w:asciiTheme="majorHAnsi" w:eastAsia="黑体" w:hAnsiTheme="majorHAnsi" w:cstheme="majorBidi"/>
      <w:sz w:val="20"/>
      <w:szCs w:val="20"/>
    </w:rPr>
  </w:style>
  <w:style w:type="paragraph" w:customStyle="1" w:styleId="a3">
    <w:name w:val="图表题"/>
    <w:basedOn w:val="Caption"/>
    <w:link w:val="Char3"/>
    <w:qFormat/>
    <w:rsid w:val="00D22331"/>
    <w:pPr>
      <w:spacing w:before="60" w:after="60" w:line="400" w:lineRule="exact"/>
      <w:jc w:val="center"/>
    </w:pPr>
  </w:style>
  <w:style w:type="paragraph" w:customStyle="1" w:styleId="a4">
    <w:name w:val="图"/>
    <w:basedOn w:val="Normal"/>
    <w:link w:val="Char4"/>
    <w:qFormat/>
    <w:rsid w:val="0059591B"/>
    <w:pPr>
      <w:jc w:val="center"/>
    </w:pPr>
  </w:style>
  <w:style w:type="character" w:customStyle="1" w:styleId="CaptionChar">
    <w:name w:val="Caption Char"/>
    <w:basedOn w:val="DefaultParagraphFont"/>
    <w:link w:val="Caption"/>
    <w:uiPriority w:val="35"/>
    <w:rsid w:val="00D22331"/>
    <w:rPr>
      <w:rFonts w:asciiTheme="majorHAnsi" w:eastAsia="黑体" w:hAnsiTheme="majorHAnsi" w:cstheme="majorBidi"/>
      <w:sz w:val="20"/>
      <w:szCs w:val="20"/>
    </w:rPr>
  </w:style>
  <w:style w:type="character" w:customStyle="1" w:styleId="Char3">
    <w:name w:val="图表题 Char"/>
    <w:basedOn w:val="CaptionChar"/>
    <w:link w:val="a3"/>
    <w:rsid w:val="00D22331"/>
    <w:rPr>
      <w:rFonts w:asciiTheme="majorHAnsi" w:eastAsia="黑体" w:hAnsiTheme="majorHAnsi" w:cstheme="majorBidi"/>
      <w:sz w:val="20"/>
      <w:szCs w:val="20"/>
    </w:rPr>
  </w:style>
  <w:style w:type="table" w:customStyle="1" w:styleId="a5">
    <w:name w:val="三线表"/>
    <w:basedOn w:val="TableNormal"/>
    <w:uiPriority w:val="99"/>
    <w:rsid w:val="0059591B"/>
    <w:tblPr/>
  </w:style>
  <w:style w:type="character" w:customStyle="1" w:styleId="Char4">
    <w:name w:val="图 Char"/>
    <w:basedOn w:val="DefaultParagraphFont"/>
    <w:link w:val="a4"/>
    <w:rsid w:val="0059591B"/>
  </w:style>
  <w:style w:type="paragraph" w:styleId="FootnoteText">
    <w:name w:val="footnote text"/>
    <w:basedOn w:val="Normal"/>
    <w:link w:val="FootnoteTextChar"/>
    <w:uiPriority w:val="99"/>
    <w:semiHidden/>
    <w:unhideWhenUsed/>
    <w:rsid w:val="00223F8A"/>
    <w:pPr>
      <w:snapToGrid w:val="0"/>
      <w:jc w:val="left"/>
    </w:pPr>
    <w:rPr>
      <w:sz w:val="18"/>
      <w:szCs w:val="18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23F8A"/>
    <w:rPr>
      <w:sz w:val="18"/>
      <w:szCs w:val="18"/>
    </w:rPr>
  </w:style>
  <w:style w:type="character" w:styleId="FootnoteReference">
    <w:name w:val="footnote reference"/>
    <w:basedOn w:val="DefaultParagraphFont"/>
    <w:uiPriority w:val="99"/>
    <w:semiHidden/>
    <w:unhideWhenUsed/>
    <w:rsid w:val="00223F8A"/>
    <w:rPr>
      <w:vertAlign w:val="superscript"/>
    </w:rPr>
  </w:style>
  <w:style w:type="paragraph" w:customStyle="1" w:styleId="21">
    <w:name w:val="书眉[21]"/>
    <w:basedOn w:val="Normal"/>
    <w:autoRedefine/>
    <w:rsid w:val="00223F8A"/>
    <w:rPr>
      <w:sz w:val="18"/>
    </w:rPr>
  </w:style>
  <w:style w:type="paragraph" w:styleId="NoSpacing">
    <w:name w:val="No Spacing"/>
    <w:uiPriority w:val="1"/>
    <w:qFormat/>
    <w:rsid w:val="006835F9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ListParagraph">
    <w:name w:val="List Paragraph"/>
    <w:basedOn w:val="Normal"/>
    <w:uiPriority w:val="1"/>
    <w:qFormat/>
    <w:rsid w:val="0029182C"/>
    <w:pPr>
      <w:ind w:firstLineChars="200" w:firstLine="420"/>
    </w:pPr>
  </w:style>
  <w:style w:type="paragraph" w:styleId="BodyText">
    <w:name w:val="Body Text"/>
    <w:basedOn w:val="Normal"/>
    <w:link w:val="BodyTextChar"/>
    <w:uiPriority w:val="1"/>
    <w:qFormat/>
    <w:rsid w:val="0087336D"/>
    <w:pPr>
      <w:autoSpaceDE w:val="0"/>
      <w:autoSpaceDN w:val="0"/>
      <w:jc w:val="left"/>
    </w:pPr>
    <w:rPr>
      <w:rFonts w:ascii="宋体" w:hAnsi="宋体" w:cs="宋体"/>
      <w:kern w:val="0"/>
      <w:szCs w:val="21"/>
    </w:rPr>
  </w:style>
  <w:style w:type="character" w:customStyle="1" w:styleId="BodyTextChar">
    <w:name w:val="Body Text Char"/>
    <w:basedOn w:val="DefaultParagraphFont"/>
    <w:link w:val="BodyText"/>
    <w:uiPriority w:val="1"/>
    <w:rsid w:val="0087336D"/>
    <w:rPr>
      <w:rFonts w:ascii="宋体" w:eastAsia="宋体" w:hAnsi="宋体" w:cs="宋体"/>
      <w:kern w:val="0"/>
      <w:szCs w:val="21"/>
    </w:rPr>
  </w:style>
  <w:style w:type="paragraph" w:customStyle="1" w:styleId="TableParagraph">
    <w:name w:val="Table Paragraph"/>
    <w:basedOn w:val="Normal"/>
    <w:uiPriority w:val="1"/>
    <w:qFormat/>
    <w:rsid w:val="00EF357A"/>
    <w:pPr>
      <w:autoSpaceDE w:val="0"/>
      <w:autoSpaceDN w:val="0"/>
      <w:jc w:val="left"/>
    </w:pPr>
    <w:rPr>
      <w:rFonts w:ascii="宋体" w:hAnsi="宋体" w:cs="宋体"/>
      <w:kern w:val="0"/>
      <w:sz w:val="22"/>
      <w:szCs w:val="22"/>
    </w:rPr>
  </w:style>
  <w:style w:type="paragraph" w:styleId="NormalWeb">
    <w:name w:val="Normal (Web)"/>
    <w:basedOn w:val="Normal"/>
    <w:uiPriority w:val="99"/>
    <w:semiHidden/>
    <w:unhideWhenUsed/>
    <w:rsid w:val="005C6626"/>
    <w:pPr>
      <w:widowControl/>
      <w:spacing w:before="100" w:beforeAutospacing="1" w:after="100" w:afterAutospacing="1"/>
      <w:jc w:val="left"/>
    </w:pPr>
    <w:rPr>
      <w:rFonts w:eastAsia="Times New Roman"/>
      <w:kern w:val="0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60692B"/>
    <w:rPr>
      <w:rFonts w:ascii="宋体" w:eastAsia="宋体" w:hAnsi="宋体" w:cs="宋体"/>
      <w:kern w:val="0"/>
      <w:sz w:val="22"/>
    </w:rPr>
  </w:style>
  <w:style w:type="character" w:customStyle="1" w:styleId="Heading7Char">
    <w:name w:val="Heading 7 Char"/>
    <w:basedOn w:val="DefaultParagraphFont"/>
    <w:link w:val="Heading7"/>
    <w:uiPriority w:val="1"/>
    <w:rsid w:val="0060692B"/>
    <w:rPr>
      <w:rFonts w:ascii="微软雅黑" w:eastAsia="微软雅黑" w:hAnsi="微软雅黑" w:cs="微软雅黑"/>
      <w:b/>
      <w:bCs/>
      <w:kern w:val="0"/>
      <w:szCs w:val="21"/>
    </w:rPr>
  </w:style>
  <w:style w:type="paragraph" w:styleId="TOC1">
    <w:name w:val="toc 1"/>
    <w:basedOn w:val="Normal"/>
    <w:uiPriority w:val="1"/>
    <w:qFormat/>
    <w:rsid w:val="0060692B"/>
    <w:pPr>
      <w:autoSpaceDE w:val="0"/>
      <w:autoSpaceDN w:val="0"/>
      <w:spacing w:before="54"/>
      <w:ind w:left="230"/>
      <w:jc w:val="left"/>
    </w:pPr>
    <w:rPr>
      <w:rFonts w:ascii="微软雅黑" w:eastAsia="微软雅黑" w:hAnsi="微软雅黑" w:cs="微软雅黑"/>
      <w:b/>
      <w:bCs/>
      <w:kern w:val="0"/>
      <w:szCs w:val="21"/>
    </w:rPr>
  </w:style>
  <w:style w:type="paragraph" w:styleId="TOC2">
    <w:name w:val="toc 2"/>
    <w:basedOn w:val="Normal"/>
    <w:uiPriority w:val="1"/>
    <w:qFormat/>
    <w:rsid w:val="0060692B"/>
    <w:pPr>
      <w:autoSpaceDE w:val="0"/>
      <w:autoSpaceDN w:val="0"/>
      <w:spacing w:before="43"/>
      <w:ind w:left="1124" w:hanging="475"/>
      <w:jc w:val="left"/>
    </w:pPr>
    <w:rPr>
      <w:rFonts w:ascii="宋体" w:hAnsi="宋体" w:cs="宋体"/>
      <w:kern w:val="0"/>
      <w:szCs w:val="21"/>
    </w:rPr>
  </w:style>
  <w:style w:type="paragraph" w:styleId="Title">
    <w:name w:val="Title"/>
    <w:basedOn w:val="Normal"/>
    <w:link w:val="TitleChar"/>
    <w:uiPriority w:val="10"/>
    <w:qFormat/>
    <w:rsid w:val="0060692B"/>
    <w:pPr>
      <w:autoSpaceDE w:val="0"/>
      <w:autoSpaceDN w:val="0"/>
      <w:spacing w:line="1019" w:lineRule="exact"/>
      <w:ind w:left="672"/>
      <w:jc w:val="left"/>
    </w:pPr>
    <w:rPr>
      <w:rFonts w:ascii="微软雅黑" w:eastAsia="微软雅黑" w:hAnsi="微软雅黑" w:cs="微软雅黑"/>
      <w:b/>
      <w:bCs/>
      <w:kern w:val="0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60692B"/>
    <w:rPr>
      <w:rFonts w:ascii="微软雅黑" w:eastAsia="微软雅黑" w:hAnsi="微软雅黑" w:cs="微软雅黑"/>
      <w:b/>
      <w:bCs/>
      <w:kern w:val="0"/>
      <w:sz w:val="60"/>
      <w:szCs w:val="6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58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7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0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header" Target="header1.xml"/><Relationship Id="rId58" Type="http://schemas.openxmlformats.org/officeDocument/2006/relationships/footer" Target="footer3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header" Target="header3.xm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MYDOC\Documents\&#33258;&#23450;&#20041;%20Office%20&#27169;&#26495;\&#35770;&#25991;&#27169;&#29256;%20-%20&#21103;&#26412;.dot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EC2808-5050-4AEC-B22D-65575596B6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论文模版 - 副本.dotm</Template>
  <TotalTime>634</TotalTime>
  <Pages>1</Pages>
  <Words>990</Words>
  <Characters>5644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Jiake Lyu</dc:creator>
  <cp:lastModifiedBy>lezhi Zhang</cp:lastModifiedBy>
  <cp:revision>122</cp:revision>
  <dcterms:created xsi:type="dcterms:W3CDTF">2024-09-26T10:00:00Z</dcterms:created>
  <dcterms:modified xsi:type="dcterms:W3CDTF">2024-12-08T20:00:00Z</dcterms:modified>
</cp:coreProperties>
</file>