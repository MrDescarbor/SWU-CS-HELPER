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78B20" w14:textId="77777777" w:rsidR="006835F9" w:rsidRPr="00C77F88" w:rsidRDefault="006835F9" w:rsidP="006835F9">
      <w:pPr>
        <w:pStyle w:val="a7"/>
      </w:pPr>
      <w:r w:rsidRPr="00C77F88">
        <w:rPr>
          <w:rFonts w:hint="eastAsia"/>
        </w:rPr>
        <w:t>《</w:t>
      </w:r>
      <w:r w:rsidR="00893AAC">
        <w:rPr>
          <w:rFonts w:hint="eastAsia"/>
        </w:rPr>
        <w:t>计算机组成</w:t>
      </w:r>
      <w:r w:rsidR="00893AAC">
        <w:t>原理</w:t>
      </w:r>
      <w:r w:rsidRPr="00C77F88">
        <w:rPr>
          <w:rFonts w:hint="eastAsia"/>
        </w:rPr>
        <w:t>》实验报告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  <w:gridCol w:w="3185"/>
        <w:gridCol w:w="1134"/>
        <w:gridCol w:w="2917"/>
      </w:tblGrid>
      <w:tr w:rsidR="006835F9" w14:paraId="0134B489" w14:textId="77777777" w:rsidTr="006835F9">
        <w:trPr>
          <w:cantSplit/>
        </w:trPr>
        <w:tc>
          <w:tcPr>
            <w:tcW w:w="642" w:type="pct"/>
            <w:vAlign w:val="center"/>
          </w:tcPr>
          <w:p w14:paraId="2F1131CD" w14:textId="77777777" w:rsidR="006835F9" w:rsidRPr="006835F9" w:rsidRDefault="006835F9" w:rsidP="006835F9">
            <w:pPr>
              <w:adjustRightInd w:val="0"/>
              <w:spacing w:line="360" w:lineRule="auto"/>
              <w:rPr>
                <w:rFonts w:ascii="黑体" w:eastAsia="黑体" w:hAnsi="黑体"/>
                <w:bCs/>
              </w:rPr>
            </w:pPr>
            <w:r w:rsidRPr="006835F9">
              <w:rPr>
                <w:rFonts w:ascii="黑体" w:eastAsia="黑体" w:hAnsi="黑体" w:hint="eastAsia"/>
                <w:bCs/>
              </w:rPr>
              <w:t>实验</w:t>
            </w:r>
            <w:r>
              <w:rPr>
                <w:rFonts w:ascii="黑体" w:eastAsia="黑体" w:hAnsi="黑体" w:hint="eastAsia"/>
                <w:bCs/>
              </w:rPr>
              <w:t>名称</w:t>
            </w:r>
          </w:p>
        </w:tc>
        <w:tc>
          <w:tcPr>
            <w:tcW w:w="1918" w:type="pct"/>
            <w:vAlign w:val="center"/>
          </w:tcPr>
          <w:p w14:paraId="41B063E2" w14:textId="72E31CC8" w:rsidR="006835F9" w:rsidRDefault="006835F9" w:rsidP="00A51C0F">
            <w:pPr>
              <w:adjustRightInd w:val="0"/>
              <w:spacing w:line="360" w:lineRule="auto"/>
              <w:ind w:firstLine="420"/>
              <w:jc w:val="center"/>
              <w:rPr>
                <w:rFonts w:ascii="宋体"/>
                <w:bCs/>
              </w:rPr>
            </w:pPr>
          </w:p>
        </w:tc>
        <w:tc>
          <w:tcPr>
            <w:tcW w:w="683" w:type="pct"/>
            <w:vAlign w:val="center"/>
          </w:tcPr>
          <w:p w14:paraId="26F4A9D9" w14:textId="77777777" w:rsidR="006835F9" w:rsidRDefault="006835F9" w:rsidP="006835F9">
            <w:pPr>
              <w:adjustRightInd w:val="0"/>
              <w:spacing w:line="360" w:lineRule="auto"/>
              <w:rPr>
                <w:rFonts w:ascii="宋体"/>
                <w:bCs/>
              </w:rPr>
            </w:pPr>
            <w:r w:rsidRPr="006835F9">
              <w:rPr>
                <w:rFonts w:ascii="黑体" w:eastAsia="黑体" w:hAnsi="黑体" w:hint="eastAsia"/>
                <w:bCs/>
              </w:rPr>
              <w:t>实验时间</w:t>
            </w:r>
          </w:p>
        </w:tc>
        <w:tc>
          <w:tcPr>
            <w:tcW w:w="1757" w:type="pct"/>
            <w:vAlign w:val="center"/>
          </w:tcPr>
          <w:p w14:paraId="1324AE05" w14:textId="12ABB3E8" w:rsidR="006835F9" w:rsidRDefault="001A4A41" w:rsidP="00E1795C">
            <w:pPr>
              <w:adjustRightInd w:val="0"/>
              <w:spacing w:line="360" w:lineRule="auto"/>
              <w:ind w:firstLine="420"/>
              <w:jc w:val="center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年</w:t>
            </w:r>
            <w:r w:rsidR="00E1795C">
              <w:rPr>
                <w:rFonts w:ascii="宋体"/>
                <w:bCs/>
              </w:rPr>
              <w:t xml:space="preserve">  </w:t>
            </w:r>
            <w:r>
              <w:rPr>
                <w:rFonts w:ascii="宋体"/>
                <w:bCs/>
              </w:rPr>
              <w:t>月</w:t>
            </w:r>
            <w:r w:rsidR="00E1795C">
              <w:rPr>
                <w:rFonts w:ascii="宋体"/>
                <w:bCs/>
              </w:rPr>
              <w:t xml:space="preserve">  </w:t>
            </w:r>
            <w:r>
              <w:rPr>
                <w:rFonts w:ascii="宋体"/>
                <w:bCs/>
              </w:rPr>
              <w:t>日</w:t>
            </w:r>
          </w:p>
        </w:tc>
      </w:tr>
    </w:tbl>
    <w:p w14:paraId="5DFEA084" w14:textId="77777777" w:rsidR="006835F9" w:rsidRPr="001B1600" w:rsidRDefault="006835F9" w:rsidP="006835F9">
      <w:pPr>
        <w:ind w:firstLine="420"/>
      </w:pPr>
    </w:p>
    <w:p w14:paraId="0C60E35D" w14:textId="77777777" w:rsidR="006835F9" w:rsidRDefault="006835F9" w:rsidP="006835F9">
      <w:pPr>
        <w:pStyle w:val="1"/>
      </w:pPr>
      <w:r>
        <w:rPr>
          <w:rFonts w:hint="eastAsia"/>
        </w:rPr>
        <w:t>实验目的</w:t>
      </w:r>
    </w:p>
    <w:p w14:paraId="109313B2" w14:textId="7EBC6D26" w:rsidR="001A4A41" w:rsidRDefault="001A4A41" w:rsidP="001A4A41"/>
    <w:p w14:paraId="1DB44A8F" w14:textId="77777777" w:rsidR="00E1795C" w:rsidRPr="006835F9" w:rsidRDefault="00E1795C" w:rsidP="001A4A41"/>
    <w:p w14:paraId="0745AF7F" w14:textId="77777777" w:rsidR="006835F9" w:rsidRDefault="00A129BE" w:rsidP="006835F9">
      <w:pPr>
        <w:pStyle w:val="1"/>
      </w:pPr>
      <w:r>
        <w:rPr>
          <w:rFonts w:hint="eastAsia"/>
        </w:rPr>
        <w:t>实验主要内容及过程</w:t>
      </w:r>
    </w:p>
    <w:p w14:paraId="577A9D51" w14:textId="77777777" w:rsidR="00E1795C" w:rsidRDefault="00E1795C" w:rsidP="00E1795C"/>
    <w:p w14:paraId="15F223CA" w14:textId="77777777" w:rsidR="00E1795C" w:rsidRPr="00E1795C" w:rsidRDefault="00E1795C" w:rsidP="00E1795C"/>
    <w:p w14:paraId="29DD1343" w14:textId="1E52F6C2" w:rsidR="006835F9" w:rsidRDefault="00A129BE" w:rsidP="00A129BE">
      <w:pPr>
        <w:pStyle w:val="1"/>
      </w:pPr>
      <w:r w:rsidRPr="00A129BE">
        <w:rPr>
          <w:rFonts w:hint="eastAsia"/>
        </w:rPr>
        <w:t>实验小结</w:t>
      </w:r>
    </w:p>
    <w:p w14:paraId="1A44DBFB" w14:textId="4D5B39BF" w:rsidR="00B2351E" w:rsidRDefault="00B2351E" w:rsidP="00642C97"/>
    <w:p w14:paraId="3FC3308D" w14:textId="72CC6DEC" w:rsidR="00940DC6" w:rsidRDefault="00940DC6" w:rsidP="00642C97"/>
    <w:p w14:paraId="27A1F5AA" w14:textId="1A005731" w:rsidR="00940DC6" w:rsidRDefault="00940DC6" w:rsidP="00642C97"/>
    <w:p w14:paraId="0B7C02D6" w14:textId="77777777" w:rsidR="00940DC6" w:rsidRPr="006835F9" w:rsidRDefault="00940DC6" w:rsidP="00642C97">
      <w:bookmarkStart w:id="0" w:name="_GoBack"/>
      <w:bookmarkEnd w:id="0"/>
    </w:p>
    <w:sectPr w:rsidR="00940DC6" w:rsidRPr="006835F9" w:rsidSect="00655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7789C" w14:textId="77777777" w:rsidR="000A6196" w:rsidRDefault="000A6196" w:rsidP="000C32BE">
      <w:pPr>
        <w:ind w:firstLine="420"/>
      </w:pPr>
      <w:r>
        <w:separator/>
      </w:r>
    </w:p>
  </w:endnote>
  <w:endnote w:type="continuationSeparator" w:id="0">
    <w:p w14:paraId="2F13E3A8" w14:textId="77777777" w:rsidR="000A6196" w:rsidRDefault="000A6196" w:rsidP="000C32B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Arial Unicode MS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B1DDD" w14:textId="77777777" w:rsidR="00023B5D" w:rsidRDefault="00023B5D" w:rsidP="00023B5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67B64" w14:textId="77777777" w:rsidR="00023B5D" w:rsidRDefault="00023B5D" w:rsidP="00023B5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07645" w14:textId="77777777" w:rsidR="00023B5D" w:rsidRDefault="00023B5D" w:rsidP="00023B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72C5E" w14:textId="77777777" w:rsidR="000A6196" w:rsidRDefault="000A6196" w:rsidP="000C32BE">
      <w:pPr>
        <w:ind w:firstLine="420"/>
      </w:pPr>
      <w:r>
        <w:separator/>
      </w:r>
    </w:p>
  </w:footnote>
  <w:footnote w:type="continuationSeparator" w:id="0">
    <w:p w14:paraId="0540CBE6" w14:textId="77777777" w:rsidR="000A6196" w:rsidRDefault="000A6196" w:rsidP="000C32B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08F65" w14:textId="77777777" w:rsidR="00023B5D" w:rsidRDefault="00023B5D" w:rsidP="00023B5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38A9E" w14:textId="38142D07" w:rsidR="00CB286C" w:rsidRPr="00CB286C" w:rsidRDefault="006835F9" w:rsidP="006835F9">
    <w:pPr>
      <w:pStyle w:val="a3"/>
      <w:pBdr>
        <w:bottom w:val="thinThickSmallGap" w:sz="24" w:space="1" w:color="auto"/>
      </w:pBdr>
      <w:ind w:firstLine="360"/>
      <w:jc w:val="both"/>
      <w:rPr>
        <w:rFonts w:ascii="楷体" w:eastAsia="楷体" w:hAnsi="楷体"/>
      </w:rPr>
    </w:pPr>
    <w:r w:rsidRPr="006835F9">
      <w:rPr>
        <w:rFonts w:ascii="楷体" w:eastAsia="楷体" w:hAnsi="楷体" w:hint="eastAsia"/>
      </w:rPr>
      <w:t>《</w:t>
    </w:r>
    <w:r w:rsidR="00893AAC">
      <w:rPr>
        <w:rFonts w:ascii="楷体" w:eastAsia="楷体" w:hAnsi="楷体" w:hint="eastAsia"/>
      </w:rPr>
      <w:t>计算机组成</w:t>
    </w:r>
    <w:r w:rsidR="00893AAC">
      <w:rPr>
        <w:rFonts w:ascii="楷体" w:eastAsia="楷体" w:hAnsi="楷体"/>
      </w:rPr>
      <w:t>原理</w:t>
    </w:r>
    <w:r w:rsidRPr="006835F9">
      <w:rPr>
        <w:rFonts w:ascii="楷体" w:eastAsia="楷体" w:hAnsi="楷体" w:hint="eastAsia"/>
      </w:rPr>
      <w:t>》实验报告</w:t>
    </w:r>
    <w:r w:rsidRPr="006835F9">
      <w:rPr>
        <w:rFonts w:ascii="楷体" w:eastAsia="楷体" w:hAnsi="楷体"/>
      </w:rPr>
      <w:ptab w:relativeTo="margin" w:alignment="center" w:leader="none"/>
    </w:r>
    <w:r w:rsidRPr="006835F9">
      <w:rPr>
        <w:rFonts w:ascii="楷体" w:eastAsia="楷体" w:hAnsi="楷体"/>
      </w:rPr>
      <w:ptab w:relativeTo="margin" w:alignment="right" w:leader="none"/>
    </w:r>
    <w:r w:rsidRPr="006835F9">
      <w:rPr>
        <w:rFonts w:ascii="楷体" w:eastAsia="楷体" w:hAnsi="楷体"/>
        <w:lang w:val="zh-CN"/>
      </w:rPr>
      <w:t xml:space="preserve"> </w:t>
    </w:r>
    <w:r w:rsidRPr="006835F9">
      <w:rPr>
        <w:rFonts w:ascii="楷体" w:eastAsia="楷体" w:hAnsi="楷体"/>
        <w:b/>
        <w:bCs/>
      </w:rPr>
      <w:fldChar w:fldCharType="begin"/>
    </w:r>
    <w:r w:rsidRPr="006835F9">
      <w:rPr>
        <w:rFonts w:ascii="楷体" w:eastAsia="楷体" w:hAnsi="楷体"/>
        <w:b/>
        <w:bCs/>
      </w:rPr>
      <w:instrText>PAGE  \* Arabic  \* MERGEFORMAT</w:instrText>
    </w:r>
    <w:r w:rsidRPr="006835F9">
      <w:rPr>
        <w:rFonts w:ascii="楷体" w:eastAsia="楷体" w:hAnsi="楷体"/>
        <w:b/>
        <w:bCs/>
      </w:rPr>
      <w:fldChar w:fldCharType="separate"/>
    </w:r>
    <w:r w:rsidR="002156E4" w:rsidRPr="002156E4">
      <w:rPr>
        <w:rFonts w:ascii="楷体" w:eastAsia="楷体" w:hAnsi="楷体"/>
        <w:b/>
        <w:bCs/>
        <w:noProof/>
        <w:lang w:val="zh-CN"/>
      </w:rPr>
      <w:t>1</w:t>
    </w:r>
    <w:r w:rsidRPr="006835F9">
      <w:rPr>
        <w:rFonts w:ascii="楷体" w:eastAsia="楷体" w:hAnsi="楷体"/>
        <w:b/>
        <w:bCs/>
      </w:rPr>
      <w:fldChar w:fldCharType="end"/>
    </w:r>
    <w:r w:rsidRPr="006835F9">
      <w:rPr>
        <w:rFonts w:ascii="楷体" w:eastAsia="楷体" w:hAnsi="楷体"/>
        <w:lang w:val="zh-CN"/>
      </w:rPr>
      <w:t xml:space="preserve"> / </w:t>
    </w:r>
    <w:r w:rsidRPr="006835F9">
      <w:rPr>
        <w:rFonts w:ascii="楷体" w:eastAsia="楷体" w:hAnsi="楷体"/>
        <w:b/>
        <w:bCs/>
      </w:rPr>
      <w:fldChar w:fldCharType="begin"/>
    </w:r>
    <w:r w:rsidRPr="006835F9">
      <w:rPr>
        <w:rFonts w:ascii="楷体" w:eastAsia="楷体" w:hAnsi="楷体"/>
        <w:b/>
        <w:bCs/>
      </w:rPr>
      <w:instrText>NUMPAGES  \* Arabic  \* MERGEFORMAT</w:instrText>
    </w:r>
    <w:r w:rsidRPr="006835F9">
      <w:rPr>
        <w:rFonts w:ascii="楷体" w:eastAsia="楷体" w:hAnsi="楷体"/>
        <w:b/>
        <w:bCs/>
      </w:rPr>
      <w:fldChar w:fldCharType="separate"/>
    </w:r>
    <w:r w:rsidR="002156E4" w:rsidRPr="002156E4">
      <w:rPr>
        <w:rFonts w:ascii="楷体" w:eastAsia="楷体" w:hAnsi="楷体"/>
        <w:b/>
        <w:bCs/>
        <w:noProof/>
        <w:lang w:val="zh-CN"/>
      </w:rPr>
      <w:t>1</w:t>
    </w:r>
    <w:r w:rsidRPr="006835F9">
      <w:rPr>
        <w:rFonts w:ascii="楷体" w:eastAsia="楷体" w:hAnsi="楷体"/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8A1B0" w14:textId="77777777" w:rsidR="00023B5D" w:rsidRDefault="00023B5D" w:rsidP="00023B5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73FBB"/>
    <w:multiLevelType w:val="hybridMultilevel"/>
    <w:tmpl w:val="AC4C8128"/>
    <w:lvl w:ilvl="0" w:tplc="6E448E82">
      <w:start w:val="1"/>
      <w:numFmt w:val="decimalEnclosedCircl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41F643A"/>
    <w:multiLevelType w:val="multilevel"/>
    <w:tmpl w:val="9266E888"/>
    <w:lvl w:ilvl="0">
      <w:start w:val="1"/>
      <w:numFmt w:val="decimal"/>
      <w:pStyle w:val="1"/>
      <w:lvlText w:val="%1"/>
      <w:lvlJc w:val="left"/>
      <w:pPr>
        <w:ind w:left="113" w:firstLine="0"/>
      </w:pPr>
      <w:rPr>
        <w:rFonts w:ascii="Times New Roman" w:eastAsia="黑体" w:hAnsi="Times New Roman" w:hint="default"/>
        <w:sz w:val="28"/>
      </w:rPr>
    </w:lvl>
    <w:lvl w:ilvl="1">
      <w:start w:val="1"/>
      <w:numFmt w:val="decimal"/>
      <w:pStyle w:val="2"/>
      <w:lvlText w:val="%1.%2"/>
      <w:lvlJc w:val="left"/>
      <w:pPr>
        <w:ind w:left="227" w:firstLine="0"/>
      </w:pPr>
      <w:rPr>
        <w:rFonts w:ascii="Times New Roman" w:eastAsia="黑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ind w:left="226" w:firstLine="0"/>
      </w:pPr>
      <w:rPr>
        <w:rFonts w:ascii="Times New Roman" w:eastAsia="楷体" w:hAnsi="Times New Roman" w:hint="default"/>
        <w:sz w:val="21"/>
      </w:rPr>
    </w:lvl>
    <w:lvl w:ilvl="3">
      <w:start w:val="1"/>
      <w:numFmt w:val="decimal"/>
      <w:lvlText w:val="%1.%2.%3.%4"/>
      <w:lvlJc w:val="left"/>
      <w:pPr>
        <w:ind w:left="339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F9"/>
    <w:rsid w:val="00000145"/>
    <w:rsid w:val="000128DC"/>
    <w:rsid w:val="00023B5D"/>
    <w:rsid w:val="00024510"/>
    <w:rsid w:val="00047CDE"/>
    <w:rsid w:val="000547D3"/>
    <w:rsid w:val="00090AF1"/>
    <w:rsid w:val="000954D9"/>
    <w:rsid w:val="000A6196"/>
    <w:rsid w:val="000B2BE1"/>
    <w:rsid w:val="000C32BE"/>
    <w:rsid w:val="000D764B"/>
    <w:rsid w:val="000F5F8B"/>
    <w:rsid w:val="000F6B2C"/>
    <w:rsid w:val="00156EF7"/>
    <w:rsid w:val="00180433"/>
    <w:rsid w:val="00186512"/>
    <w:rsid w:val="001A4A41"/>
    <w:rsid w:val="001B7566"/>
    <w:rsid w:val="001B7B49"/>
    <w:rsid w:val="002156E4"/>
    <w:rsid w:val="00223F8A"/>
    <w:rsid w:val="002412FB"/>
    <w:rsid w:val="002613D6"/>
    <w:rsid w:val="00282F5D"/>
    <w:rsid w:val="00290EF7"/>
    <w:rsid w:val="002916F4"/>
    <w:rsid w:val="0029182C"/>
    <w:rsid w:val="00296CC9"/>
    <w:rsid w:val="002C733E"/>
    <w:rsid w:val="002C79A7"/>
    <w:rsid w:val="002D15A3"/>
    <w:rsid w:val="00357C1A"/>
    <w:rsid w:val="00383124"/>
    <w:rsid w:val="00444C5B"/>
    <w:rsid w:val="00445330"/>
    <w:rsid w:val="0044607F"/>
    <w:rsid w:val="00482818"/>
    <w:rsid w:val="004A6649"/>
    <w:rsid w:val="004F2477"/>
    <w:rsid w:val="0059591B"/>
    <w:rsid w:val="005A03C2"/>
    <w:rsid w:val="005A5609"/>
    <w:rsid w:val="005C61F2"/>
    <w:rsid w:val="005D602B"/>
    <w:rsid w:val="00606359"/>
    <w:rsid w:val="00636976"/>
    <w:rsid w:val="00642C97"/>
    <w:rsid w:val="00655A6A"/>
    <w:rsid w:val="006835F9"/>
    <w:rsid w:val="00692537"/>
    <w:rsid w:val="006F177A"/>
    <w:rsid w:val="00706A38"/>
    <w:rsid w:val="00761BCF"/>
    <w:rsid w:val="00773EDC"/>
    <w:rsid w:val="007E78ED"/>
    <w:rsid w:val="008654D6"/>
    <w:rsid w:val="00893AAC"/>
    <w:rsid w:val="008B6687"/>
    <w:rsid w:val="008E6D92"/>
    <w:rsid w:val="009009E6"/>
    <w:rsid w:val="00913DDA"/>
    <w:rsid w:val="00921167"/>
    <w:rsid w:val="00940DC6"/>
    <w:rsid w:val="00976F5C"/>
    <w:rsid w:val="00A129BE"/>
    <w:rsid w:val="00A82BEC"/>
    <w:rsid w:val="00A917D5"/>
    <w:rsid w:val="00A92D6C"/>
    <w:rsid w:val="00AB5E35"/>
    <w:rsid w:val="00AD3E6E"/>
    <w:rsid w:val="00AE1AD4"/>
    <w:rsid w:val="00B2351E"/>
    <w:rsid w:val="00BB2BAD"/>
    <w:rsid w:val="00BF7063"/>
    <w:rsid w:val="00C03484"/>
    <w:rsid w:val="00C643E2"/>
    <w:rsid w:val="00C93E4E"/>
    <w:rsid w:val="00CB286C"/>
    <w:rsid w:val="00CC7A15"/>
    <w:rsid w:val="00D22331"/>
    <w:rsid w:val="00D348DD"/>
    <w:rsid w:val="00D402D6"/>
    <w:rsid w:val="00D92CE0"/>
    <w:rsid w:val="00DE3BBC"/>
    <w:rsid w:val="00E1795C"/>
    <w:rsid w:val="00ED01C0"/>
    <w:rsid w:val="00ED5886"/>
    <w:rsid w:val="00EE1B2D"/>
    <w:rsid w:val="00F00BE9"/>
    <w:rsid w:val="00F32B17"/>
    <w:rsid w:val="00F37993"/>
    <w:rsid w:val="00F82F76"/>
    <w:rsid w:val="00F87A9F"/>
    <w:rsid w:val="00F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026CB"/>
  <w15:docId w15:val="{7F2084B6-DE3A-4F08-8663-280718E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5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7A15"/>
    <w:pPr>
      <w:keepNext/>
      <w:keepLines/>
      <w:widowControl/>
      <w:numPr>
        <w:numId w:val="1"/>
      </w:numPr>
      <w:spacing w:line="360" w:lineRule="auto"/>
      <w:ind w:left="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7A15"/>
    <w:pPr>
      <w:keepNext/>
      <w:keepLines/>
      <w:numPr>
        <w:ilvl w:val="1"/>
        <w:numId w:val="36"/>
      </w:numPr>
      <w:outlineLvl w:val="1"/>
    </w:pPr>
    <w:rPr>
      <w:rFonts w:eastAsia="黑体" w:cstheme="majorBidi"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C7A15"/>
    <w:pPr>
      <w:numPr>
        <w:ilvl w:val="2"/>
        <w:numId w:val="36"/>
      </w:numPr>
      <w:spacing w:line="360" w:lineRule="auto"/>
      <w:outlineLvl w:val="2"/>
    </w:pPr>
    <w:rPr>
      <w:rFonts w:eastAsia="楷体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5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5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86C"/>
    <w:rPr>
      <w:sz w:val="18"/>
      <w:szCs w:val="18"/>
    </w:rPr>
  </w:style>
  <w:style w:type="paragraph" w:styleId="a5">
    <w:name w:val="footer"/>
    <w:basedOn w:val="a"/>
    <w:link w:val="a6"/>
    <w:unhideWhenUsed/>
    <w:rsid w:val="00CB2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86C"/>
    <w:rPr>
      <w:sz w:val="18"/>
      <w:szCs w:val="18"/>
    </w:rPr>
  </w:style>
  <w:style w:type="paragraph" w:customStyle="1" w:styleId="062">
    <w:name w:val="[06]英文标题2"/>
    <w:basedOn w:val="a"/>
    <w:autoRedefine/>
    <w:rsid w:val="00CB286C"/>
    <w:pPr>
      <w:spacing w:before="180" w:after="120" w:line="0" w:lineRule="atLeast"/>
      <w:jc w:val="center"/>
    </w:pPr>
    <w:rPr>
      <w:rFonts w:eastAsia="楷体_GB2312"/>
    </w:rPr>
  </w:style>
  <w:style w:type="paragraph" w:customStyle="1" w:styleId="a7">
    <w:name w:val="论文大题目"/>
    <w:basedOn w:val="a"/>
    <w:link w:val="Char"/>
    <w:qFormat/>
    <w:rsid w:val="00090AF1"/>
    <w:pPr>
      <w:spacing w:line="480" w:lineRule="auto"/>
      <w:jc w:val="center"/>
    </w:pPr>
    <w:rPr>
      <w:rFonts w:eastAsia="黑体"/>
      <w:sz w:val="36"/>
      <w:szCs w:val="36"/>
    </w:rPr>
  </w:style>
  <w:style w:type="paragraph" w:customStyle="1" w:styleId="a8">
    <w:name w:val="作者地址"/>
    <w:basedOn w:val="a"/>
    <w:link w:val="Char0"/>
    <w:qFormat/>
    <w:rsid w:val="00CB286C"/>
    <w:pPr>
      <w:spacing w:line="480" w:lineRule="auto"/>
      <w:jc w:val="center"/>
    </w:pPr>
    <w:rPr>
      <w:sz w:val="15"/>
    </w:rPr>
  </w:style>
  <w:style w:type="character" w:customStyle="1" w:styleId="Char">
    <w:name w:val="论文大题目 Char"/>
    <w:basedOn w:val="a0"/>
    <w:link w:val="a7"/>
    <w:rsid w:val="00090AF1"/>
    <w:rPr>
      <w:rFonts w:ascii="Times New Roman" w:eastAsia="黑体" w:hAnsi="Times New Roman"/>
      <w:sz w:val="36"/>
      <w:szCs w:val="36"/>
    </w:rPr>
  </w:style>
  <w:style w:type="paragraph" w:customStyle="1" w:styleId="a9">
    <w:name w:val="作者姓名"/>
    <w:basedOn w:val="a"/>
    <w:link w:val="Char1"/>
    <w:qFormat/>
    <w:rsid w:val="00CB286C"/>
    <w:pPr>
      <w:spacing w:line="360" w:lineRule="auto"/>
      <w:jc w:val="center"/>
    </w:pPr>
    <w:rPr>
      <w:rFonts w:eastAsia="楷体"/>
    </w:rPr>
  </w:style>
  <w:style w:type="character" w:customStyle="1" w:styleId="Char0">
    <w:name w:val="作者地址 Char"/>
    <w:basedOn w:val="a0"/>
    <w:link w:val="a8"/>
    <w:rsid w:val="00CB286C"/>
    <w:rPr>
      <w:rFonts w:ascii="Times New Roman" w:eastAsia="宋体" w:hAnsi="Times New Roman"/>
      <w:sz w:val="15"/>
    </w:rPr>
  </w:style>
  <w:style w:type="paragraph" w:customStyle="1" w:styleId="aa">
    <w:name w:val="摘要"/>
    <w:basedOn w:val="a"/>
    <w:link w:val="Char2"/>
    <w:qFormat/>
    <w:rsid w:val="00CB286C"/>
    <w:pPr>
      <w:ind w:firstLine="360"/>
    </w:pPr>
    <w:rPr>
      <w:rFonts w:ascii="仿宋" w:eastAsia="仿宋" w:hAnsi="仿宋"/>
      <w:sz w:val="18"/>
      <w:szCs w:val="18"/>
    </w:rPr>
  </w:style>
  <w:style w:type="character" w:customStyle="1" w:styleId="Char1">
    <w:name w:val="作者姓名 Char"/>
    <w:basedOn w:val="a0"/>
    <w:link w:val="a9"/>
    <w:rsid w:val="00CB286C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CC7A15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Char2">
    <w:name w:val="摘要 Char"/>
    <w:basedOn w:val="a0"/>
    <w:link w:val="aa"/>
    <w:rsid w:val="00CB286C"/>
    <w:rPr>
      <w:rFonts w:ascii="仿宋" w:eastAsia="仿宋" w:hAnsi="仿宋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591B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36976"/>
    <w:rPr>
      <w:rFonts w:ascii="Times New Roman" w:eastAsia="楷体" w:hAnsi="Times New Roman"/>
      <w:bCs/>
      <w:szCs w:val="32"/>
    </w:rPr>
  </w:style>
  <w:style w:type="paragraph" w:customStyle="1" w:styleId="17">
    <w:name w:val="[17]表中文字"/>
    <w:basedOn w:val="a"/>
    <w:autoRedefine/>
    <w:rsid w:val="00B2351E"/>
    <w:pPr>
      <w:tabs>
        <w:tab w:val="decimal" w:pos="210"/>
      </w:tabs>
      <w:spacing w:line="240" w:lineRule="exact"/>
      <w:ind w:leftChars="-51" w:left="1" w:rightChars="-1765" w:right="-3706" w:hangingChars="72" w:hanging="108"/>
    </w:pPr>
    <w:rPr>
      <w:kern w:val="0"/>
      <w:sz w:val="15"/>
    </w:rPr>
  </w:style>
  <w:style w:type="paragraph" w:customStyle="1" w:styleId="15">
    <w:name w:val="[15]表头"/>
    <w:basedOn w:val="4"/>
    <w:autoRedefine/>
    <w:rsid w:val="00B2351E"/>
    <w:pPr>
      <w:spacing w:before="0" w:after="0" w:line="0" w:lineRule="atLeast"/>
      <w:jc w:val="left"/>
    </w:pPr>
    <w:rPr>
      <w:rFonts w:ascii="黑体" w:eastAsia="黑体" w:hAnsi="Times New Roman" w:cs="Times New Roman"/>
      <w:b w:val="0"/>
      <w:bCs w:val="0"/>
      <w:sz w:val="18"/>
    </w:rPr>
  </w:style>
  <w:style w:type="paragraph" w:customStyle="1" w:styleId="16">
    <w:name w:val="[16]英文表头"/>
    <w:basedOn w:val="5"/>
    <w:autoRedefine/>
    <w:rsid w:val="00B2351E"/>
    <w:pPr>
      <w:spacing w:before="60" w:after="60" w:line="0" w:lineRule="atLeast"/>
      <w:ind w:left="726" w:hanging="726"/>
    </w:pPr>
    <w:rPr>
      <w:b w:val="0"/>
      <w:bCs w:val="0"/>
      <w:sz w:val="18"/>
    </w:rPr>
  </w:style>
  <w:style w:type="character" w:customStyle="1" w:styleId="40">
    <w:name w:val="标题 4 字符"/>
    <w:basedOn w:val="a0"/>
    <w:link w:val="4"/>
    <w:uiPriority w:val="9"/>
    <w:semiHidden/>
    <w:rsid w:val="00B235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351E"/>
    <w:rPr>
      <w:b/>
      <w:bCs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A917D5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图表题"/>
    <w:basedOn w:val="ab"/>
    <w:link w:val="Char3"/>
    <w:qFormat/>
    <w:rsid w:val="00D22331"/>
    <w:pPr>
      <w:spacing w:before="60" w:after="60" w:line="400" w:lineRule="exact"/>
      <w:jc w:val="center"/>
    </w:pPr>
  </w:style>
  <w:style w:type="paragraph" w:customStyle="1" w:styleId="ae">
    <w:name w:val="图"/>
    <w:basedOn w:val="a"/>
    <w:link w:val="Char4"/>
    <w:qFormat/>
    <w:rsid w:val="0059591B"/>
    <w:pPr>
      <w:jc w:val="center"/>
    </w:pPr>
  </w:style>
  <w:style w:type="character" w:customStyle="1" w:styleId="ac">
    <w:name w:val="题注 字符"/>
    <w:basedOn w:val="a0"/>
    <w:link w:val="ab"/>
    <w:uiPriority w:val="35"/>
    <w:rsid w:val="00D22331"/>
    <w:rPr>
      <w:rFonts w:asciiTheme="majorHAnsi" w:eastAsia="黑体" w:hAnsiTheme="majorHAnsi" w:cstheme="majorBidi"/>
      <w:sz w:val="20"/>
      <w:szCs w:val="20"/>
    </w:rPr>
  </w:style>
  <w:style w:type="character" w:customStyle="1" w:styleId="Char3">
    <w:name w:val="图表题 Char"/>
    <w:basedOn w:val="ac"/>
    <w:link w:val="ad"/>
    <w:rsid w:val="00D22331"/>
    <w:rPr>
      <w:rFonts w:asciiTheme="majorHAnsi" w:eastAsia="黑体" w:hAnsiTheme="majorHAnsi" w:cstheme="majorBidi"/>
      <w:sz w:val="20"/>
      <w:szCs w:val="20"/>
    </w:rPr>
  </w:style>
  <w:style w:type="table" w:customStyle="1" w:styleId="af">
    <w:name w:val="三线表"/>
    <w:basedOn w:val="a1"/>
    <w:uiPriority w:val="99"/>
    <w:rsid w:val="0059591B"/>
    <w:tblPr/>
  </w:style>
  <w:style w:type="character" w:customStyle="1" w:styleId="Char4">
    <w:name w:val="图 Char"/>
    <w:basedOn w:val="a0"/>
    <w:link w:val="ae"/>
    <w:rsid w:val="0059591B"/>
  </w:style>
  <w:style w:type="paragraph" w:styleId="af0">
    <w:name w:val="footnote text"/>
    <w:basedOn w:val="a"/>
    <w:link w:val="af1"/>
    <w:uiPriority w:val="99"/>
    <w:semiHidden/>
    <w:unhideWhenUsed/>
    <w:rsid w:val="00223F8A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223F8A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223F8A"/>
    <w:rPr>
      <w:vertAlign w:val="superscript"/>
    </w:rPr>
  </w:style>
  <w:style w:type="paragraph" w:customStyle="1" w:styleId="21">
    <w:name w:val="书眉[21]"/>
    <w:basedOn w:val="a"/>
    <w:autoRedefine/>
    <w:rsid w:val="00223F8A"/>
    <w:rPr>
      <w:sz w:val="18"/>
    </w:rPr>
  </w:style>
  <w:style w:type="paragraph" w:styleId="af3">
    <w:name w:val="No Spacing"/>
    <w:uiPriority w:val="1"/>
    <w:qFormat/>
    <w:rsid w:val="006835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4">
    <w:name w:val="List Paragraph"/>
    <w:basedOn w:val="a"/>
    <w:uiPriority w:val="34"/>
    <w:qFormat/>
    <w:rsid w:val="00291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\Documents\&#33258;&#23450;&#20041;%20Office%20&#27169;&#26495;\&#35770;&#25991;&#27169;&#29256;%20-%20&#21103;&#26412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C2808-5050-4AEC-B22D-65575596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论文模版 - 副本.dotm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Jiake Lyu</dc:creator>
  <cp:lastModifiedBy>User</cp:lastModifiedBy>
  <cp:revision>6</cp:revision>
  <dcterms:created xsi:type="dcterms:W3CDTF">2024-09-26T10:00:00Z</dcterms:created>
  <dcterms:modified xsi:type="dcterms:W3CDTF">2024-09-27T01:40:00Z</dcterms:modified>
</cp:coreProperties>
</file>