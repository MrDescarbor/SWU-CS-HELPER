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278B20" w14:textId="77777777" w:rsidR="006835F9" w:rsidRPr="00C77F88" w:rsidRDefault="006835F9" w:rsidP="006835F9">
      <w:pPr>
        <w:pStyle w:val="a"/>
      </w:pPr>
      <w:bookmarkStart w:id="0" w:name="_Hlk180845214"/>
      <w:bookmarkEnd w:id="0"/>
      <w:r w:rsidRPr="00C77F88">
        <w:rPr>
          <w:rFonts w:hint="eastAsia"/>
        </w:rPr>
        <w:t>《</w:t>
      </w:r>
      <w:r w:rsidR="00893AAC">
        <w:rPr>
          <w:rFonts w:hint="eastAsia"/>
        </w:rPr>
        <w:t>计算机组成</w:t>
      </w:r>
      <w:r w:rsidR="00893AAC">
        <w:t>原理</w:t>
      </w:r>
      <w:r w:rsidRPr="00C77F88">
        <w:rPr>
          <w:rFonts w:hint="eastAsia"/>
        </w:rPr>
        <w:t>》实验报告</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3"/>
        <w:gridCol w:w="3533"/>
        <w:gridCol w:w="1258"/>
        <w:gridCol w:w="3236"/>
      </w:tblGrid>
      <w:tr w:rsidR="006835F9" w14:paraId="0134B489" w14:textId="77777777" w:rsidTr="006835F9">
        <w:trPr>
          <w:cantSplit/>
        </w:trPr>
        <w:tc>
          <w:tcPr>
            <w:tcW w:w="642" w:type="pct"/>
            <w:vAlign w:val="center"/>
          </w:tcPr>
          <w:p w14:paraId="2F1131CD" w14:textId="77777777" w:rsidR="006835F9" w:rsidRPr="006835F9" w:rsidRDefault="006835F9" w:rsidP="006835F9">
            <w:pPr>
              <w:adjustRightInd w:val="0"/>
              <w:spacing w:line="360" w:lineRule="auto"/>
              <w:rPr>
                <w:rFonts w:ascii="黑体" w:eastAsia="黑体" w:hAnsi="黑体"/>
                <w:bCs/>
              </w:rPr>
            </w:pPr>
            <w:r w:rsidRPr="006835F9">
              <w:rPr>
                <w:rFonts w:ascii="黑体" w:eastAsia="黑体" w:hAnsi="黑体" w:hint="eastAsia"/>
                <w:bCs/>
              </w:rPr>
              <w:t>实验</w:t>
            </w:r>
            <w:r>
              <w:rPr>
                <w:rFonts w:ascii="黑体" w:eastAsia="黑体" w:hAnsi="黑体" w:hint="eastAsia"/>
                <w:bCs/>
              </w:rPr>
              <w:t>名称</w:t>
            </w:r>
          </w:p>
        </w:tc>
        <w:tc>
          <w:tcPr>
            <w:tcW w:w="1918" w:type="pct"/>
            <w:vAlign w:val="center"/>
          </w:tcPr>
          <w:p w14:paraId="41B063E2" w14:textId="156BB225" w:rsidR="006835F9" w:rsidRDefault="004969EF" w:rsidP="00A51C0F">
            <w:pPr>
              <w:adjustRightInd w:val="0"/>
              <w:spacing w:line="360" w:lineRule="auto"/>
              <w:ind w:firstLine="420"/>
              <w:jc w:val="center"/>
              <w:rPr>
                <w:rFonts w:ascii="宋体"/>
                <w:bCs/>
              </w:rPr>
            </w:pPr>
            <w:r>
              <w:rPr>
                <w:rFonts w:ascii="宋体" w:hint="eastAsia"/>
                <w:bCs/>
              </w:rPr>
              <w:t>控制器</w:t>
            </w:r>
            <w:r w:rsidR="00BC5B94">
              <w:rPr>
                <w:rFonts w:ascii="宋体" w:hint="eastAsia"/>
                <w:bCs/>
              </w:rPr>
              <w:t>实验</w:t>
            </w:r>
          </w:p>
        </w:tc>
        <w:tc>
          <w:tcPr>
            <w:tcW w:w="683" w:type="pct"/>
            <w:vAlign w:val="center"/>
          </w:tcPr>
          <w:p w14:paraId="26F4A9D9" w14:textId="77777777" w:rsidR="006835F9" w:rsidRDefault="006835F9" w:rsidP="006835F9">
            <w:pPr>
              <w:adjustRightInd w:val="0"/>
              <w:spacing w:line="360" w:lineRule="auto"/>
              <w:rPr>
                <w:rFonts w:ascii="宋体"/>
                <w:bCs/>
              </w:rPr>
            </w:pPr>
            <w:r w:rsidRPr="006835F9">
              <w:rPr>
                <w:rFonts w:ascii="黑体" w:eastAsia="黑体" w:hAnsi="黑体" w:hint="eastAsia"/>
                <w:bCs/>
              </w:rPr>
              <w:t>实验时间</w:t>
            </w:r>
          </w:p>
        </w:tc>
        <w:tc>
          <w:tcPr>
            <w:tcW w:w="1757" w:type="pct"/>
            <w:vAlign w:val="center"/>
          </w:tcPr>
          <w:p w14:paraId="1324AE05" w14:textId="71079396" w:rsidR="006835F9" w:rsidRDefault="00BC5B94" w:rsidP="00E1795C">
            <w:pPr>
              <w:adjustRightInd w:val="0"/>
              <w:spacing w:line="360" w:lineRule="auto"/>
              <w:ind w:firstLine="420"/>
              <w:jc w:val="center"/>
              <w:rPr>
                <w:rFonts w:ascii="宋体"/>
                <w:bCs/>
              </w:rPr>
            </w:pPr>
            <w:r>
              <w:rPr>
                <w:rFonts w:ascii="宋体" w:hint="eastAsia"/>
                <w:bCs/>
              </w:rPr>
              <w:t>2024</w:t>
            </w:r>
            <w:r w:rsidR="001A4A41">
              <w:rPr>
                <w:rFonts w:ascii="宋体"/>
                <w:bCs/>
              </w:rPr>
              <w:t>年</w:t>
            </w:r>
            <w:r w:rsidR="00E1795C">
              <w:rPr>
                <w:rFonts w:ascii="宋体"/>
                <w:bCs/>
              </w:rPr>
              <w:t xml:space="preserve"> </w:t>
            </w:r>
            <w:r w:rsidR="004A74C8">
              <w:rPr>
                <w:rFonts w:ascii="宋体" w:hint="eastAsia"/>
                <w:bCs/>
              </w:rPr>
              <w:t>10</w:t>
            </w:r>
            <w:r w:rsidR="00E1795C">
              <w:rPr>
                <w:rFonts w:ascii="宋体"/>
                <w:bCs/>
              </w:rPr>
              <w:t xml:space="preserve"> </w:t>
            </w:r>
            <w:r w:rsidR="001A4A41">
              <w:rPr>
                <w:rFonts w:ascii="宋体"/>
                <w:bCs/>
              </w:rPr>
              <w:t>月</w:t>
            </w:r>
            <w:r w:rsidR="00E1795C">
              <w:rPr>
                <w:rFonts w:ascii="宋体"/>
                <w:bCs/>
              </w:rPr>
              <w:t xml:space="preserve"> </w:t>
            </w:r>
            <w:r w:rsidR="004969EF">
              <w:rPr>
                <w:rFonts w:ascii="宋体" w:hint="eastAsia"/>
                <w:bCs/>
              </w:rPr>
              <w:t>25</w:t>
            </w:r>
            <w:r w:rsidR="00E1795C">
              <w:rPr>
                <w:rFonts w:ascii="宋体"/>
                <w:bCs/>
              </w:rPr>
              <w:t xml:space="preserve"> </w:t>
            </w:r>
            <w:r w:rsidR="001A4A41">
              <w:rPr>
                <w:rFonts w:ascii="宋体"/>
                <w:bCs/>
              </w:rPr>
              <w:t>日</w:t>
            </w:r>
          </w:p>
        </w:tc>
      </w:tr>
    </w:tbl>
    <w:p w14:paraId="5DFEA084" w14:textId="77777777" w:rsidR="006835F9" w:rsidRPr="001B1600" w:rsidRDefault="006835F9" w:rsidP="006835F9">
      <w:pPr>
        <w:ind w:firstLine="420"/>
      </w:pPr>
    </w:p>
    <w:p w14:paraId="0C60E35D" w14:textId="77777777" w:rsidR="006835F9" w:rsidRDefault="006835F9" w:rsidP="006835F9">
      <w:pPr>
        <w:pStyle w:val="Heading1"/>
      </w:pPr>
      <w:r>
        <w:rPr>
          <w:rFonts w:hint="eastAsia"/>
        </w:rPr>
        <w:t>实验目的</w:t>
      </w:r>
    </w:p>
    <w:p w14:paraId="1FECB26D" w14:textId="23856C10" w:rsidR="00106D71" w:rsidRDefault="00106D71" w:rsidP="005C6626">
      <w:pPr>
        <w:pStyle w:val="ListParagraph"/>
        <w:numPr>
          <w:ilvl w:val="2"/>
          <w:numId w:val="49"/>
        </w:numPr>
        <w:tabs>
          <w:tab w:val="left" w:pos="1002"/>
        </w:tabs>
        <w:autoSpaceDE w:val="0"/>
        <w:autoSpaceDN w:val="0"/>
        <w:spacing w:before="123"/>
        <w:ind w:firstLineChars="0" w:hanging="352"/>
        <w:jc w:val="left"/>
      </w:pPr>
      <w:r>
        <w:rPr>
          <w:noProof/>
          <w:sz w:val="22"/>
        </w:rPr>
        <mc:AlternateContent>
          <mc:Choice Requires="wpg">
            <w:drawing>
              <wp:anchor distT="0" distB="0" distL="114300" distR="114300" simplePos="0" relativeHeight="251704320" behindDoc="0" locked="0" layoutInCell="1" allowOverlap="1" wp14:anchorId="3C017B87" wp14:editId="7430F0E3">
                <wp:simplePos x="0" y="0"/>
                <wp:positionH relativeFrom="page">
                  <wp:posOffset>521335</wp:posOffset>
                </wp:positionH>
                <wp:positionV relativeFrom="page">
                  <wp:posOffset>452120</wp:posOffset>
                </wp:positionV>
                <wp:extent cx="5546725" cy="207010"/>
                <wp:effectExtent l="0" t="4445" r="0" b="0"/>
                <wp:wrapNone/>
                <wp:docPr id="1659958994"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07010"/>
                          <a:chOff x="821" y="712"/>
                          <a:chExt cx="8735" cy="326"/>
                        </a:xfrm>
                      </wpg:grpSpPr>
                      <pic:pic xmlns:pic="http://schemas.openxmlformats.org/drawingml/2006/picture">
                        <pic:nvPicPr>
                          <pic:cNvPr id="1220823806"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81" y="712"/>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4275441" name="Rectangle 4"/>
                        <wps:cNvSpPr>
                          <a:spLocks noChangeArrowheads="1"/>
                        </wps:cNvSpPr>
                        <wps:spPr bwMode="auto">
                          <a:xfrm>
                            <a:off x="820"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25D41D" id="Group 125" o:spid="_x0000_s1026" style="position:absolute;margin-left:41.05pt;margin-top:35.6pt;width:436.75pt;height:16.3pt;z-index:251704320;mso-position-horizontal-relative:page;mso-position-vertical-relative:page" coordorigin="821,712" coordsize="8735,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81;top:712;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">
                  <v:imagedata r:id="rId9" o:title=""/>
                </v:shape>
                <v:rect id="Rectangle 4" o:spid="_x0000_s1028" style="position:absolute;left:820;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" fillcolor="black" stroked="f"/>
                <w10:wrap anchorx="page" anchory="page"/>
              </v:group>
            </w:pict>
          </mc:Fallback>
        </mc:AlternateContent>
      </w:r>
      <w:r>
        <w:t>掌握时序发生器的原理及其设计方法。</w:t>
      </w:r>
    </w:p>
    <w:p w14:paraId="533CF2CB" w14:textId="77777777" w:rsidR="00106D71" w:rsidRDefault="00106D71" w:rsidP="005C6626">
      <w:pPr>
        <w:pStyle w:val="ListParagraph"/>
        <w:numPr>
          <w:ilvl w:val="2"/>
          <w:numId w:val="49"/>
        </w:numPr>
        <w:tabs>
          <w:tab w:val="left" w:pos="1002"/>
        </w:tabs>
        <w:autoSpaceDE w:val="0"/>
        <w:autoSpaceDN w:val="0"/>
        <w:spacing w:before="43"/>
        <w:ind w:firstLineChars="0" w:hanging="352"/>
        <w:jc w:val="left"/>
      </w:pPr>
      <w:r>
        <w:rPr>
          <w:spacing w:val="-19"/>
        </w:rPr>
        <w:t>熟悉</w:t>
      </w:r>
      <w:r>
        <w:rPr>
          <w:spacing w:val="-19"/>
        </w:rPr>
        <w:t xml:space="preserve"> </w:t>
      </w:r>
      <w:r>
        <w:rPr>
          <w:rFonts w:eastAsia="Times New Roman"/>
          <w:spacing w:val="-1"/>
        </w:rPr>
        <w:t>FPGA</w:t>
      </w:r>
      <w:r>
        <w:rPr>
          <w:rFonts w:eastAsia="Times New Roman"/>
        </w:rPr>
        <w:t xml:space="preserve"> </w:t>
      </w:r>
      <w:r>
        <w:rPr>
          <w:spacing w:val="-9"/>
        </w:rPr>
        <w:t>应用设计及</w:t>
      </w:r>
      <w:r>
        <w:rPr>
          <w:spacing w:val="-9"/>
        </w:rPr>
        <w:t xml:space="preserve"> </w:t>
      </w:r>
      <w:r>
        <w:rPr>
          <w:rFonts w:eastAsia="Times New Roman"/>
        </w:rPr>
        <w:t xml:space="preserve">EDA </w:t>
      </w:r>
      <w:r>
        <w:t>软件的使用。</w:t>
      </w:r>
    </w:p>
    <w:p w14:paraId="32B405BE" w14:textId="77777777" w:rsidR="002D3089" w:rsidRDefault="002D3089" w:rsidP="005C6626">
      <w:pPr>
        <w:pStyle w:val="ListParagraph"/>
        <w:numPr>
          <w:ilvl w:val="2"/>
          <w:numId w:val="49"/>
        </w:numPr>
        <w:tabs>
          <w:tab w:val="left" w:pos="1002"/>
        </w:tabs>
        <w:autoSpaceDE w:val="0"/>
        <w:autoSpaceDN w:val="0"/>
        <w:spacing w:before="123"/>
        <w:ind w:firstLineChars="0" w:hanging="352"/>
        <w:jc w:val="left"/>
      </w:pPr>
      <w:r>
        <w:t>掌握微程序控制器的组成原理。</w:t>
      </w:r>
    </w:p>
    <w:p w14:paraId="3F4D1314" w14:textId="77777777" w:rsidR="002D3089" w:rsidRDefault="002D3089" w:rsidP="005C6626">
      <w:pPr>
        <w:pStyle w:val="ListParagraph"/>
        <w:numPr>
          <w:ilvl w:val="2"/>
          <w:numId w:val="49"/>
        </w:numPr>
        <w:tabs>
          <w:tab w:val="left" w:pos="1002"/>
        </w:tabs>
        <w:autoSpaceDE w:val="0"/>
        <w:autoSpaceDN w:val="0"/>
        <w:spacing w:before="123"/>
        <w:ind w:firstLineChars="0" w:hanging="352"/>
        <w:jc w:val="left"/>
      </w:pPr>
      <w:r>
        <w:t>掌握微程序的编制、写入，观察微程序的运行过程。</w:t>
      </w:r>
    </w:p>
    <w:p w14:paraId="0AE1C3EE" w14:textId="77777777" w:rsidR="002D3089" w:rsidRDefault="002D3089" w:rsidP="005C6626">
      <w:pPr>
        <w:pStyle w:val="ListParagraph"/>
        <w:numPr>
          <w:ilvl w:val="2"/>
          <w:numId w:val="49"/>
        </w:numPr>
        <w:tabs>
          <w:tab w:val="left" w:pos="1002"/>
        </w:tabs>
        <w:autoSpaceDE w:val="0"/>
        <w:autoSpaceDN w:val="0"/>
        <w:spacing w:before="123"/>
        <w:ind w:firstLineChars="0" w:hanging="352"/>
        <w:jc w:val="left"/>
      </w:pPr>
      <w:r>
        <w:t>基于数据通路图，掌握微程序控制器的工作原理。</w:t>
      </w:r>
    </w:p>
    <w:p w14:paraId="122636E3" w14:textId="77777777" w:rsidR="002D3089" w:rsidRDefault="002D3089" w:rsidP="005C6626">
      <w:pPr>
        <w:pStyle w:val="ListParagraph"/>
        <w:numPr>
          <w:ilvl w:val="2"/>
          <w:numId w:val="49"/>
        </w:numPr>
        <w:tabs>
          <w:tab w:val="left" w:pos="1002"/>
        </w:tabs>
        <w:autoSpaceDE w:val="0"/>
        <w:autoSpaceDN w:val="0"/>
        <w:spacing w:before="123"/>
        <w:ind w:firstLineChars="0" w:hanging="352"/>
        <w:jc w:val="left"/>
      </w:pPr>
      <w:r>
        <w:t>基于微程序流程图，掌握微程序控制器的工作原理。</w:t>
      </w:r>
    </w:p>
    <w:p w14:paraId="7FE942C9" w14:textId="42B5149D" w:rsidR="002D3089" w:rsidRDefault="002D3089" w:rsidP="005C6626">
      <w:pPr>
        <w:pStyle w:val="ListParagraph"/>
        <w:numPr>
          <w:ilvl w:val="2"/>
          <w:numId w:val="49"/>
        </w:numPr>
        <w:tabs>
          <w:tab w:val="left" w:pos="1002"/>
        </w:tabs>
        <w:autoSpaceDE w:val="0"/>
        <w:autoSpaceDN w:val="0"/>
        <w:spacing w:before="123"/>
        <w:ind w:firstLineChars="0" w:hanging="352"/>
        <w:jc w:val="left"/>
      </w:pPr>
      <w:r>
        <w:t>基于信号时序图，掌握微程序控制器的工作原理</w:t>
      </w:r>
      <w:r w:rsidR="004969EF">
        <w:rPr>
          <w:rFonts w:hint="eastAsia"/>
        </w:rPr>
        <w:t>。</w:t>
      </w:r>
    </w:p>
    <w:p w14:paraId="109313B2" w14:textId="7EBC6D26" w:rsidR="001A4A41" w:rsidRDefault="001A4A41" w:rsidP="001A4A41"/>
    <w:p w14:paraId="1DB44A8F" w14:textId="77777777" w:rsidR="00E1795C" w:rsidRPr="006835F9" w:rsidRDefault="00E1795C" w:rsidP="001A4A41"/>
    <w:p w14:paraId="25F31678" w14:textId="77777777" w:rsidR="0087336D" w:rsidRDefault="00A129BE" w:rsidP="0087336D">
      <w:pPr>
        <w:pStyle w:val="Heading1"/>
      </w:pPr>
      <w:r>
        <w:rPr>
          <w:rFonts w:hint="eastAsia"/>
        </w:rPr>
        <w:t>实验主要内容及过程</w:t>
      </w:r>
    </w:p>
    <w:p w14:paraId="381EF838" w14:textId="255B1A3C" w:rsidR="0087336D" w:rsidRPr="0087336D" w:rsidRDefault="00570AB3" w:rsidP="00570AB3">
      <w:pPr>
        <w:jc w:val="center"/>
      </w:pPr>
      <w:r w:rsidRPr="00570AB3">
        <w:rPr>
          <w:rFonts w:ascii="宋体" w:eastAsia="黑体" w:hint="eastAsia"/>
          <w:kern w:val="44"/>
          <w:sz w:val="28"/>
          <w:szCs w:val="44"/>
        </w:rPr>
        <w:t>时序发生器设计实验</w:t>
      </w:r>
    </w:p>
    <w:p w14:paraId="690BF8AD" w14:textId="77777777" w:rsidR="00570AB3" w:rsidRDefault="00570AB3" w:rsidP="00570AB3">
      <w:pPr>
        <w:pStyle w:val="ListParagraph"/>
        <w:numPr>
          <w:ilvl w:val="3"/>
          <w:numId w:val="50"/>
        </w:numPr>
        <w:tabs>
          <w:tab w:val="left" w:pos="1058"/>
        </w:tabs>
        <w:autoSpaceDE w:val="0"/>
        <w:autoSpaceDN w:val="0"/>
        <w:spacing w:before="123" w:line="278" w:lineRule="auto"/>
        <w:ind w:left="287" w:right="143" w:firstLineChars="0" w:firstLine="419"/>
      </w:pPr>
      <w:r>
        <w:rPr>
          <w:spacing w:val="-7"/>
        </w:rPr>
        <w:t>参照上面的实验原理，用</w:t>
      </w:r>
      <w:r>
        <w:rPr>
          <w:spacing w:val="-7"/>
        </w:rPr>
        <w:t xml:space="preserve"> </w:t>
      </w:r>
      <w:r>
        <w:rPr>
          <w:rFonts w:eastAsia="Times New Roman"/>
          <w:spacing w:val="-2"/>
        </w:rPr>
        <w:t>VHDL</w:t>
      </w:r>
      <w:r>
        <w:rPr>
          <w:rFonts w:eastAsia="Times New Roman"/>
        </w:rPr>
        <w:t xml:space="preserve"> </w:t>
      </w:r>
      <w:r>
        <w:rPr>
          <w:spacing w:val="-5"/>
        </w:rPr>
        <w:t>语言来具体设计一个时序发生器。使用</w:t>
      </w:r>
      <w:r>
        <w:rPr>
          <w:spacing w:val="-5"/>
        </w:rPr>
        <w:t xml:space="preserve"> </w:t>
      </w:r>
      <w:r>
        <w:rPr>
          <w:rFonts w:eastAsia="Times New Roman"/>
          <w:spacing w:val="-1"/>
        </w:rPr>
        <w:t xml:space="preserve">Quartus </w:t>
      </w:r>
      <w:r>
        <w:rPr>
          <w:spacing w:val="-1"/>
        </w:rPr>
        <w:t>软件编</w:t>
      </w:r>
      <w:r>
        <w:rPr>
          <w:spacing w:val="-22"/>
        </w:rPr>
        <w:t>辑</w:t>
      </w:r>
      <w:r>
        <w:rPr>
          <w:spacing w:val="-22"/>
        </w:rPr>
        <w:t xml:space="preserve"> </w:t>
      </w:r>
      <w:r>
        <w:rPr>
          <w:rFonts w:eastAsia="Times New Roman"/>
          <w:spacing w:val="-1"/>
        </w:rPr>
        <w:t>VHDL</w:t>
      </w:r>
      <w:r>
        <w:rPr>
          <w:rFonts w:eastAsia="Times New Roman"/>
          <w:spacing w:val="11"/>
        </w:rPr>
        <w:t xml:space="preserve"> </w:t>
      </w:r>
      <w:r>
        <w:rPr>
          <w:spacing w:val="-4"/>
        </w:rPr>
        <w:t>文件并进行编译，时序发生器在</w:t>
      </w:r>
      <w:r>
        <w:rPr>
          <w:spacing w:val="-4"/>
        </w:rPr>
        <w:t xml:space="preserve"> </w:t>
      </w:r>
      <w:r>
        <w:rPr>
          <w:rFonts w:eastAsia="Times New Roman"/>
        </w:rPr>
        <w:t>FPGA</w:t>
      </w:r>
      <w:r>
        <w:rPr>
          <w:rFonts w:eastAsia="Times New Roman"/>
          <w:spacing w:val="10"/>
        </w:rPr>
        <w:t xml:space="preserve"> </w:t>
      </w:r>
      <w:r>
        <w:rPr>
          <w:spacing w:val="-4"/>
        </w:rPr>
        <w:t>芯片中对应的引脚如图</w:t>
      </w:r>
      <w:r>
        <w:rPr>
          <w:spacing w:val="-4"/>
        </w:rPr>
        <w:t xml:space="preserve"> </w:t>
      </w:r>
      <w:r>
        <w:rPr>
          <w:rFonts w:eastAsia="Times New Roman"/>
        </w:rPr>
        <w:t>3-1-3</w:t>
      </w:r>
      <w:r>
        <w:rPr>
          <w:rFonts w:eastAsia="Times New Roman"/>
          <w:spacing w:val="11"/>
        </w:rPr>
        <w:t xml:space="preserve"> </w:t>
      </w:r>
      <w:r>
        <w:t>所示，框外文字</w:t>
      </w:r>
      <w:r>
        <w:rPr>
          <w:spacing w:val="-2"/>
        </w:rPr>
        <w:t>表示连接标号，框内文字表示该引脚的含义</w:t>
      </w:r>
      <w:r>
        <w:rPr>
          <w:spacing w:val="-1"/>
        </w:rPr>
        <w:t>（本实验例程见</w:t>
      </w:r>
      <w:r>
        <w:rPr>
          <w:spacing w:val="-1"/>
        </w:rPr>
        <w:t>‘</w:t>
      </w:r>
      <w:r>
        <w:rPr>
          <w:spacing w:val="-1"/>
        </w:rPr>
        <w:t>安装路径</w:t>
      </w:r>
      <w:r>
        <w:rPr>
          <w:rFonts w:eastAsia="Times New Roman"/>
          <w:spacing w:val="-1"/>
        </w:rPr>
        <w:t>\FPGA \Timer\Timer.qpf</w:t>
      </w:r>
      <w:r>
        <w:rPr>
          <w:spacing w:val="-1"/>
        </w:rPr>
        <w:t>’</w:t>
      </w:r>
      <w:r>
        <w:rPr>
          <w:spacing w:val="-102"/>
        </w:rPr>
        <w:t xml:space="preserve"> </w:t>
      </w:r>
      <w:r>
        <w:t>工程</w:t>
      </w:r>
      <w:r>
        <w:rPr>
          <w:spacing w:val="-105"/>
        </w:rPr>
        <w:t>）</w:t>
      </w:r>
      <w:r>
        <w:t>。</w:t>
      </w:r>
    </w:p>
    <w:p w14:paraId="0B4FF83E" w14:textId="77777777" w:rsidR="00570AB3" w:rsidRDefault="00570AB3" w:rsidP="00570AB3">
      <w:pPr>
        <w:pStyle w:val="BodyText"/>
        <w:spacing w:before="1"/>
        <w:rPr>
          <w:sz w:val="11"/>
        </w:rPr>
      </w:pPr>
    </w:p>
    <w:p w14:paraId="15F30B83" w14:textId="70257777" w:rsidR="00570AB3" w:rsidRDefault="00570AB3" w:rsidP="00570AB3">
      <w:pPr>
        <w:tabs>
          <w:tab w:val="left" w:pos="398"/>
          <w:tab w:val="left" w:pos="791"/>
          <w:tab w:val="left" w:pos="1168"/>
        </w:tabs>
        <w:ind w:left="20"/>
        <w:jc w:val="center"/>
        <w:rPr>
          <w:sz w:val="13"/>
        </w:rPr>
      </w:pPr>
      <w:r>
        <w:rPr>
          <w:noProof/>
          <w:sz w:val="22"/>
        </w:rPr>
        <mc:AlternateContent>
          <mc:Choice Requires="wps">
            <w:drawing>
              <wp:anchor distT="0" distB="0" distL="0" distR="0" simplePos="0" relativeHeight="251708416" behindDoc="1" locked="0" layoutInCell="1" allowOverlap="1" wp14:anchorId="22E21C1E" wp14:editId="2959ABED">
                <wp:simplePos x="0" y="0"/>
                <wp:positionH relativeFrom="page">
                  <wp:posOffset>2684145</wp:posOffset>
                </wp:positionH>
                <wp:positionV relativeFrom="paragraph">
                  <wp:posOffset>150495</wp:posOffset>
                </wp:positionV>
                <wp:extent cx="1292225" cy="665480"/>
                <wp:effectExtent l="7620" t="9525" r="5080" b="10795"/>
                <wp:wrapTopAndBottom/>
                <wp:docPr id="507564096"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225" cy="665480"/>
                        </a:xfrm>
                        <a:prstGeom prst="rect">
                          <a:avLst/>
                        </a:prstGeom>
                        <a:noFill/>
                        <a:ln w="574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10D7E77" w14:textId="77777777" w:rsidR="00570AB3" w:rsidRDefault="00570AB3" w:rsidP="00570AB3">
                            <w:pPr>
                              <w:tabs>
                                <w:tab w:val="left" w:pos="743"/>
                                <w:tab w:val="left" w:pos="1136"/>
                                <w:tab w:val="left" w:pos="1514"/>
                              </w:tabs>
                              <w:spacing w:before="49" w:line="504" w:lineRule="auto"/>
                              <w:ind w:left="366" w:right="380"/>
                              <w:jc w:val="center"/>
                              <w:rPr>
                                <w:sz w:val="13"/>
                              </w:rPr>
                            </w:pPr>
                            <w:r>
                              <w:rPr>
                                <w:sz w:val="13"/>
                              </w:rPr>
                              <w:t>T3</w:t>
                            </w:r>
                            <w:r>
                              <w:rPr>
                                <w:sz w:val="13"/>
                              </w:rPr>
                              <w:tab/>
                              <w:t>T2</w:t>
                            </w:r>
                            <w:r>
                              <w:rPr>
                                <w:sz w:val="13"/>
                              </w:rPr>
                              <w:tab/>
                              <w:t>T1</w:t>
                            </w:r>
                            <w:r>
                              <w:rPr>
                                <w:sz w:val="13"/>
                              </w:rPr>
                              <w:tab/>
                            </w:r>
                            <w:r>
                              <w:rPr>
                                <w:spacing w:val="-3"/>
                                <w:sz w:val="13"/>
                              </w:rPr>
                              <w:t>T0</w:t>
                            </w:r>
                            <w:r>
                              <w:rPr>
                                <w:spacing w:val="-62"/>
                                <w:sz w:val="13"/>
                              </w:rPr>
                              <w:t xml:space="preserve"> </w:t>
                            </w:r>
                            <w:r>
                              <w:rPr>
                                <w:sz w:val="13"/>
                              </w:rPr>
                              <w:t>FPGA</w:t>
                            </w:r>
                          </w:p>
                          <w:p w14:paraId="7DB9554C" w14:textId="77777777" w:rsidR="00570AB3" w:rsidRDefault="00570AB3" w:rsidP="00570AB3">
                            <w:pPr>
                              <w:tabs>
                                <w:tab w:val="left" w:pos="456"/>
                                <w:tab w:val="left" w:pos="860"/>
                                <w:tab w:val="left" w:pos="1336"/>
                              </w:tabs>
                              <w:spacing w:before="28"/>
                              <w:ind w:left="49"/>
                              <w:jc w:val="center"/>
                              <w:rPr>
                                <w:sz w:val="13"/>
                              </w:rPr>
                            </w:pPr>
                            <w:r>
                              <w:rPr>
                                <w:sz w:val="13"/>
                              </w:rPr>
                              <w:t>CLK</w:t>
                            </w:r>
                            <w:r>
                              <w:rPr>
                                <w:sz w:val="13"/>
                              </w:rPr>
                              <w:tab/>
                              <w:t>CLR</w:t>
                            </w:r>
                            <w:r>
                              <w:rPr>
                                <w:sz w:val="13"/>
                              </w:rPr>
                              <w:tab/>
                              <w:t>STOP</w:t>
                            </w:r>
                            <w:r>
                              <w:rPr>
                                <w:sz w:val="13"/>
                              </w:rPr>
                              <w:tab/>
                              <w:t>START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E21C1E" id="_x0000_t202" coordsize="21600,21600" o:spt="202" path="m,l,21600r21600,l21600,xe">
                <v:stroke joinstyle="miter"/>
                <v:path gradientshapeok="t" o:connecttype="rect"/>
              </v:shapetype>
              <v:shape id="Text Box 128" o:spid="_x0000_s1026" type="#_x0000_t202" style="position:absolute;left:0;text-align:left;margin-left:211.35pt;margin-top:11.85pt;width:101.75pt;height:52.4pt;z-index:-25160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" filled="f" strokeweight=".15964mm">
                <v:textbox inset="0,0,0,0">
                  <w:txbxContent>
                    <w:p w14:paraId="010D7E77" w14:textId="77777777" w:rsidR="00570AB3" w:rsidRDefault="00570AB3" w:rsidP="00570AB3">
                      <w:pPr>
                        <w:tabs>
                          <w:tab w:val="left" w:pos="743"/>
                          <w:tab w:val="left" w:pos="1136"/>
                          <w:tab w:val="left" w:pos="1514"/>
                        </w:tabs>
                        <w:spacing w:before="49" w:line="504" w:lineRule="auto"/>
                        <w:ind w:left="366" w:right="380"/>
                        <w:jc w:val="center"/>
                        <w:rPr>
                          <w:sz w:val="13"/>
                        </w:rPr>
                      </w:pPr>
                      <w:r>
                        <w:rPr>
                          <w:sz w:val="13"/>
                        </w:rPr>
                        <w:t>T3</w:t>
                      </w:r>
                      <w:r>
                        <w:rPr>
                          <w:sz w:val="13"/>
                        </w:rPr>
                        <w:tab/>
                        <w:t>T2</w:t>
                      </w:r>
                      <w:r>
                        <w:rPr>
                          <w:sz w:val="13"/>
                        </w:rPr>
                        <w:tab/>
                        <w:t>T1</w:t>
                      </w:r>
                      <w:r>
                        <w:rPr>
                          <w:sz w:val="13"/>
                        </w:rPr>
                        <w:tab/>
                      </w:r>
                      <w:r>
                        <w:rPr>
                          <w:spacing w:val="-3"/>
                          <w:sz w:val="13"/>
                        </w:rPr>
                        <w:t>T0</w:t>
                      </w:r>
                      <w:r>
                        <w:rPr>
                          <w:spacing w:val="-62"/>
                          <w:sz w:val="13"/>
                        </w:rPr>
                        <w:t xml:space="preserve"> </w:t>
                      </w:r>
                      <w:r>
                        <w:rPr>
                          <w:sz w:val="13"/>
                        </w:rPr>
                        <w:t>FPGA</w:t>
                      </w:r>
                    </w:p>
                    <w:p w14:paraId="7DB9554C" w14:textId="77777777" w:rsidR="00570AB3" w:rsidRDefault="00570AB3" w:rsidP="00570AB3">
                      <w:pPr>
                        <w:tabs>
                          <w:tab w:val="left" w:pos="456"/>
                          <w:tab w:val="left" w:pos="860"/>
                          <w:tab w:val="left" w:pos="1336"/>
                        </w:tabs>
                        <w:spacing w:before="28"/>
                        <w:ind w:left="49"/>
                        <w:jc w:val="center"/>
                        <w:rPr>
                          <w:sz w:val="13"/>
                        </w:rPr>
                      </w:pPr>
                      <w:r>
                        <w:rPr>
                          <w:sz w:val="13"/>
                        </w:rPr>
                        <w:t>CLK</w:t>
                      </w:r>
                      <w:r>
                        <w:rPr>
                          <w:sz w:val="13"/>
                        </w:rPr>
                        <w:tab/>
                        <w:t>CLR</w:t>
                      </w:r>
                      <w:r>
                        <w:rPr>
                          <w:sz w:val="13"/>
                        </w:rPr>
                        <w:tab/>
                        <w:t>STOP</w:t>
                      </w:r>
                      <w:r>
                        <w:rPr>
                          <w:sz w:val="13"/>
                        </w:rPr>
                        <w:tab/>
                        <w:t>START</w:t>
                      </w:r>
                    </w:p>
                  </w:txbxContent>
                </v:textbox>
                <w10:wrap type="topAndBottom" anchorx="page"/>
              </v:shape>
            </w:pict>
          </mc:Fallback>
        </mc:AlternateContent>
      </w:r>
      <w:r>
        <w:rPr>
          <w:sz w:val="13"/>
        </w:rPr>
        <w:t>X1</w:t>
      </w:r>
      <w:r>
        <w:rPr>
          <w:sz w:val="13"/>
        </w:rPr>
        <w:tab/>
        <w:t>X3</w:t>
      </w:r>
      <w:r>
        <w:rPr>
          <w:sz w:val="13"/>
        </w:rPr>
        <w:tab/>
        <w:t>X5</w:t>
      </w:r>
      <w:r>
        <w:rPr>
          <w:sz w:val="13"/>
        </w:rPr>
        <w:tab/>
        <w:t>X7</w:t>
      </w:r>
    </w:p>
    <w:p w14:paraId="280D61C7" w14:textId="77777777" w:rsidR="00570AB3" w:rsidRDefault="00570AB3" w:rsidP="00570AB3">
      <w:pPr>
        <w:tabs>
          <w:tab w:val="left" w:pos="399"/>
          <w:tab w:val="left" w:pos="836"/>
          <w:tab w:val="left" w:pos="1316"/>
        </w:tabs>
        <w:spacing w:before="48"/>
        <w:ind w:left="9"/>
        <w:jc w:val="center"/>
        <w:rPr>
          <w:sz w:val="13"/>
        </w:rPr>
      </w:pPr>
      <w:r>
        <w:rPr>
          <w:sz w:val="13"/>
        </w:rPr>
        <w:t>H6</w:t>
      </w:r>
      <w:r>
        <w:rPr>
          <w:sz w:val="13"/>
        </w:rPr>
        <w:tab/>
        <w:t>Z0</w:t>
      </w:r>
      <w:r>
        <w:rPr>
          <w:sz w:val="13"/>
        </w:rPr>
        <w:tab/>
        <w:t>Z1</w:t>
      </w:r>
      <w:r>
        <w:rPr>
          <w:sz w:val="13"/>
        </w:rPr>
        <w:tab/>
        <w:t>Z2</w:t>
      </w:r>
    </w:p>
    <w:p w14:paraId="246CEA2F" w14:textId="77777777" w:rsidR="00570AB3" w:rsidRDefault="00570AB3" w:rsidP="00570AB3">
      <w:pPr>
        <w:pStyle w:val="BodyText"/>
        <w:spacing w:before="12"/>
        <w:rPr>
          <w:sz w:val="14"/>
        </w:rPr>
      </w:pPr>
    </w:p>
    <w:p w14:paraId="0160CD38" w14:textId="77777777" w:rsidR="00570AB3" w:rsidRDefault="00570AB3" w:rsidP="00570AB3">
      <w:pPr>
        <w:spacing w:before="44"/>
        <w:ind w:left="36"/>
        <w:jc w:val="center"/>
        <w:rPr>
          <w:rFonts w:ascii="微软雅黑" w:eastAsia="微软雅黑"/>
          <w:b/>
          <w:sz w:val="18"/>
        </w:rPr>
      </w:pPr>
      <w:r>
        <w:rPr>
          <w:rFonts w:ascii="微软雅黑" w:eastAsia="微软雅黑" w:hint="eastAsia"/>
          <w:b/>
          <w:spacing w:val="-4"/>
          <w:sz w:val="18"/>
        </w:rPr>
        <w:t xml:space="preserve">图 </w:t>
      </w:r>
      <w:r>
        <w:rPr>
          <w:rFonts w:eastAsia="Times New Roman"/>
          <w:b/>
          <w:sz w:val="18"/>
        </w:rPr>
        <w:t>3-1-3</w:t>
      </w:r>
      <w:r>
        <w:rPr>
          <w:rFonts w:eastAsia="Times New Roman"/>
          <w:b/>
          <w:spacing w:val="89"/>
          <w:sz w:val="18"/>
        </w:rPr>
        <w:t xml:space="preserve"> </w:t>
      </w:r>
      <w:r>
        <w:rPr>
          <w:rFonts w:ascii="微软雅黑" w:eastAsia="微软雅黑" w:hint="eastAsia"/>
          <w:b/>
          <w:sz w:val="18"/>
        </w:rPr>
        <w:t>实验接线图</w:t>
      </w:r>
    </w:p>
    <w:p w14:paraId="29B2CC8C" w14:textId="77777777" w:rsidR="00947B4B" w:rsidRDefault="00947B4B" w:rsidP="00570AB3">
      <w:pPr>
        <w:spacing w:before="44"/>
        <w:ind w:left="36"/>
        <w:jc w:val="center"/>
        <w:rPr>
          <w:rFonts w:ascii="微软雅黑" w:eastAsia="微软雅黑"/>
          <w:b/>
          <w:sz w:val="18"/>
        </w:rPr>
      </w:pPr>
    </w:p>
    <w:p w14:paraId="6B165528" w14:textId="17FBC326" w:rsidR="00947B4B" w:rsidRDefault="00947B4B" w:rsidP="00570AB3">
      <w:pPr>
        <w:spacing w:before="44"/>
        <w:ind w:left="36"/>
        <w:jc w:val="center"/>
        <w:rPr>
          <w:rFonts w:ascii="微软雅黑" w:eastAsia="微软雅黑"/>
          <w:b/>
          <w:sz w:val="18"/>
        </w:rPr>
      </w:pPr>
      <w:r>
        <w:rPr>
          <w:noProof/>
        </w:rPr>
        <w:lastRenderedPageBreak/>
        <w:drawing>
          <wp:inline distT="0" distB="0" distL="0" distR="0" wp14:anchorId="307A529C" wp14:editId="507FFD0E">
            <wp:extent cx="5624623" cy="4097068"/>
            <wp:effectExtent l="0" t="0" r="0" b="0"/>
            <wp:docPr id="80581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13616" name=""/>
                    <pic:cNvPicPr/>
                  </pic:nvPicPr>
                  <pic:blipFill>
                    <a:blip r:embed="rId10"/>
                    <a:stretch>
                      <a:fillRect/>
                    </a:stretch>
                  </pic:blipFill>
                  <pic:spPr>
                    <a:xfrm>
                      <a:off x="0" y="0"/>
                      <a:ext cx="5629786" cy="4100829"/>
                    </a:xfrm>
                    <a:prstGeom prst="rect">
                      <a:avLst/>
                    </a:prstGeom>
                  </pic:spPr>
                </pic:pic>
              </a:graphicData>
            </a:graphic>
          </wp:inline>
        </w:drawing>
      </w:r>
    </w:p>
    <w:p w14:paraId="75D6C16C" w14:textId="4BAE029D" w:rsidR="00947B4B" w:rsidRDefault="00947B4B" w:rsidP="00570AB3">
      <w:pPr>
        <w:spacing w:before="44"/>
        <w:ind w:left="36"/>
        <w:jc w:val="center"/>
        <w:rPr>
          <w:rFonts w:ascii="微软雅黑" w:eastAsia="微软雅黑" w:hint="eastAsia"/>
          <w:b/>
          <w:sz w:val="18"/>
        </w:rPr>
      </w:pPr>
      <w:r>
        <w:rPr>
          <w:rFonts w:ascii="微软雅黑" w:eastAsia="微软雅黑" w:hint="eastAsia"/>
          <w:b/>
          <w:sz w:val="18"/>
        </w:rPr>
        <w:t>图3.1.1</w:t>
      </w:r>
    </w:p>
    <w:p w14:paraId="3A14110E" w14:textId="77777777" w:rsidR="00947B4B" w:rsidRDefault="00947B4B" w:rsidP="00570AB3">
      <w:pPr>
        <w:spacing w:before="44"/>
        <w:ind w:left="36"/>
        <w:jc w:val="center"/>
        <w:rPr>
          <w:rFonts w:ascii="微软雅黑" w:eastAsia="微软雅黑" w:hint="eastAsia"/>
          <w:b/>
          <w:sz w:val="18"/>
        </w:rPr>
      </w:pPr>
    </w:p>
    <w:p w14:paraId="79AD7D09" w14:textId="3A2E7C69" w:rsidR="00570AB3" w:rsidRDefault="00570AB3" w:rsidP="00570AB3">
      <w:pPr>
        <w:pStyle w:val="ListParagraph"/>
        <w:numPr>
          <w:ilvl w:val="3"/>
          <w:numId w:val="50"/>
        </w:numPr>
        <w:tabs>
          <w:tab w:val="left" w:pos="1164"/>
        </w:tabs>
        <w:autoSpaceDE w:val="0"/>
        <w:autoSpaceDN w:val="0"/>
        <w:spacing w:before="97" w:line="278" w:lineRule="auto"/>
        <w:ind w:left="287" w:right="248" w:firstLineChars="0" w:firstLine="525"/>
      </w:pPr>
      <w:r>
        <w:rPr>
          <w:spacing w:val="-1"/>
        </w:rPr>
        <w:t>关闭实验系统电源，按图</w:t>
      </w:r>
      <w:r>
        <w:rPr>
          <w:spacing w:val="-1"/>
        </w:rPr>
        <w:t xml:space="preserve"> </w:t>
      </w:r>
      <w:r>
        <w:rPr>
          <w:rFonts w:eastAsia="Times New Roman"/>
        </w:rPr>
        <w:t>3-1-4</w:t>
      </w:r>
      <w:r>
        <w:rPr>
          <w:rFonts w:eastAsia="Times New Roman"/>
          <w:spacing w:val="47"/>
        </w:rPr>
        <w:t xml:space="preserve"> </w:t>
      </w:r>
      <w:r>
        <w:t>连接实验电路，并检查无误，图中将用户需要连接的信号用圆圈标明。</w:t>
      </w:r>
      <w:r w:rsidR="00E0621E" w:rsidRPr="00947B4B">
        <w:rPr>
          <w:rFonts w:hint="eastAsia"/>
          <w:spacing w:val="-4"/>
        </w:rPr>
        <w:t>实验实际接线图如</w:t>
      </w:r>
      <w:r w:rsidR="00E0621E" w:rsidRPr="00947B4B">
        <w:rPr>
          <w:rFonts w:hint="eastAsia"/>
          <w:spacing w:val="-4"/>
        </w:rPr>
        <w:t>3.1.1</w:t>
      </w:r>
      <w:r w:rsidR="00E0621E" w:rsidRPr="00947B4B">
        <w:rPr>
          <w:rFonts w:hint="eastAsia"/>
          <w:spacing w:val="-4"/>
        </w:rPr>
        <w:t>所示</w:t>
      </w:r>
      <w:r w:rsidR="00E0621E">
        <w:rPr>
          <w:rFonts w:hint="eastAsia"/>
          <w:spacing w:val="-4"/>
        </w:rPr>
        <w:t>。</w:t>
      </w:r>
    </w:p>
    <w:p w14:paraId="0FA2BC1B" w14:textId="08CCEE7D" w:rsidR="00570AB3" w:rsidRPr="00FD27B8" w:rsidRDefault="00570AB3" w:rsidP="00DB6CA7">
      <w:pPr>
        <w:pStyle w:val="ListParagraph"/>
        <w:numPr>
          <w:ilvl w:val="3"/>
          <w:numId w:val="50"/>
        </w:numPr>
        <w:tabs>
          <w:tab w:val="left" w:pos="1164"/>
        </w:tabs>
        <w:autoSpaceDE w:val="0"/>
        <w:autoSpaceDN w:val="0"/>
        <w:spacing w:line="278" w:lineRule="auto"/>
        <w:ind w:left="287" w:right="248" w:firstLineChars="0" w:firstLine="525"/>
        <w:jc w:val="center"/>
      </w:pPr>
      <w:r>
        <w:rPr>
          <w:spacing w:val="-5"/>
        </w:rPr>
        <w:t>打开实验系统电源，将下载电缆插入扩展单元的</w:t>
      </w:r>
      <w:r>
        <w:rPr>
          <w:spacing w:val="-5"/>
        </w:rPr>
        <w:t xml:space="preserve"> </w:t>
      </w:r>
      <w:r>
        <w:rPr>
          <w:rFonts w:eastAsia="Times New Roman"/>
          <w:spacing w:val="-1"/>
        </w:rPr>
        <w:t xml:space="preserve">E_JTAG </w:t>
      </w:r>
      <w:r>
        <w:rPr>
          <w:spacing w:val="-9"/>
        </w:rPr>
        <w:t>口，把生成的</w:t>
      </w:r>
      <w:r>
        <w:rPr>
          <w:spacing w:val="-9"/>
        </w:rPr>
        <w:t xml:space="preserve"> </w:t>
      </w:r>
      <w:r>
        <w:rPr>
          <w:rFonts w:eastAsia="Times New Roman"/>
          <w:spacing w:val="-1"/>
        </w:rPr>
        <w:t xml:space="preserve">SOF </w:t>
      </w:r>
      <w:r>
        <w:rPr>
          <w:spacing w:val="-1"/>
        </w:rPr>
        <w:t>文件下载</w:t>
      </w:r>
      <w:r>
        <w:rPr>
          <w:spacing w:val="-4"/>
        </w:rPr>
        <w:t>到扩展单元中去，扩展单元介绍见实验</w:t>
      </w:r>
      <w:r>
        <w:rPr>
          <w:spacing w:val="-4"/>
        </w:rPr>
        <w:t xml:space="preserve"> </w:t>
      </w:r>
      <w:r>
        <w:rPr>
          <w:rFonts w:eastAsia="Times New Roman"/>
        </w:rPr>
        <w:t>1.2</w:t>
      </w:r>
      <w:r>
        <w:t>。</w:t>
      </w:r>
      <w:r w:rsidR="00FD27B8">
        <w:rPr>
          <w:rFonts w:hint="eastAsia"/>
          <w:spacing w:val="-4"/>
        </w:rPr>
        <w:t>下载过程</w:t>
      </w:r>
      <w:r w:rsidR="00E0621E" w:rsidRPr="00947B4B">
        <w:rPr>
          <w:rFonts w:hint="eastAsia"/>
          <w:spacing w:val="-4"/>
        </w:rPr>
        <w:t>图如</w:t>
      </w:r>
      <w:r w:rsidR="00E0621E" w:rsidRPr="00947B4B">
        <w:rPr>
          <w:rFonts w:hint="eastAsia"/>
          <w:spacing w:val="-4"/>
        </w:rPr>
        <w:t>3.1.</w:t>
      </w:r>
      <w:r w:rsidR="00E0621E">
        <w:rPr>
          <w:rFonts w:hint="eastAsia"/>
          <w:spacing w:val="-4"/>
        </w:rPr>
        <w:t>2</w:t>
      </w:r>
      <w:r w:rsidR="00E0621E" w:rsidRPr="00947B4B">
        <w:rPr>
          <w:rFonts w:hint="eastAsia"/>
          <w:spacing w:val="-4"/>
        </w:rPr>
        <w:t>所示</w:t>
      </w:r>
      <w:r w:rsidR="00E0621E">
        <w:rPr>
          <w:rFonts w:hint="eastAsia"/>
          <w:spacing w:val="-4"/>
        </w:rPr>
        <w:t>。</w:t>
      </w:r>
      <w:r w:rsidR="00DB6CA7">
        <w:rPr>
          <w:rFonts w:hint="eastAsia"/>
          <w:spacing w:val="-4"/>
        </w:rPr>
        <w:t xml:space="preserve">           </w:t>
      </w:r>
      <w:r w:rsidR="00FD27B8">
        <w:rPr>
          <w:noProof/>
        </w:rPr>
        <w:drawing>
          <wp:inline distT="0" distB="0" distL="0" distR="0" wp14:anchorId="73F69FF6" wp14:editId="7697A962">
            <wp:extent cx="3455035" cy="2591435"/>
            <wp:effectExtent l="0" t="0" r="0" b="0"/>
            <wp:docPr id="121009604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55035" cy="2591435"/>
                    </a:xfrm>
                    <a:prstGeom prst="rect">
                      <a:avLst/>
                    </a:prstGeom>
                    <a:noFill/>
                    <a:ln>
                      <a:noFill/>
                    </a:ln>
                  </pic:spPr>
                </pic:pic>
              </a:graphicData>
            </a:graphic>
          </wp:inline>
        </w:drawing>
      </w:r>
    </w:p>
    <w:p w14:paraId="5F18E883" w14:textId="687F6592" w:rsidR="00FD27B8" w:rsidRPr="00DB6CA7" w:rsidRDefault="00FD27B8" w:rsidP="00DB6CA7">
      <w:pPr>
        <w:spacing w:before="44"/>
        <w:jc w:val="center"/>
        <w:rPr>
          <w:rFonts w:ascii="微软雅黑" w:eastAsia="微软雅黑" w:hint="eastAsia"/>
          <w:b/>
          <w:sz w:val="18"/>
        </w:rPr>
      </w:pPr>
      <w:r w:rsidRPr="00DB6CA7">
        <w:rPr>
          <w:rFonts w:ascii="微软雅黑" w:eastAsia="微软雅黑" w:hint="eastAsia"/>
          <w:b/>
          <w:sz w:val="18"/>
        </w:rPr>
        <w:t>图3.1.</w:t>
      </w:r>
      <w:r w:rsidR="00850DD2" w:rsidRPr="00DB6CA7">
        <w:rPr>
          <w:rFonts w:ascii="微软雅黑" w:eastAsia="微软雅黑" w:hint="eastAsia"/>
          <w:b/>
          <w:sz w:val="18"/>
        </w:rPr>
        <w:t>2</w:t>
      </w:r>
    </w:p>
    <w:p w14:paraId="6F064884" w14:textId="77777777" w:rsidR="00FD27B8" w:rsidRDefault="00FD27B8" w:rsidP="00FD27B8">
      <w:pPr>
        <w:pStyle w:val="ListParagraph"/>
        <w:tabs>
          <w:tab w:val="left" w:pos="1164"/>
        </w:tabs>
        <w:autoSpaceDE w:val="0"/>
        <w:autoSpaceDN w:val="0"/>
        <w:spacing w:line="278" w:lineRule="auto"/>
        <w:ind w:left="812" w:right="248" w:firstLineChars="0" w:firstLine="0"/>
      </w:pPr>
    </w:p>
    <w:p w14:paraId="71172428" w14:textId="61C7D855" w:rsidR="00570AB3" w:rsidRDefault="00570AB3" w:rsidP="00570AB3">
      <w:pPr>
        <w:pStyle w:val="ListParagraph"/>
        <w:numPr>
          <w:ilvl w:val="3"/>
          <w:numId w:val="50"/>
        </w:numPr>
        <w:tabs>
          <w:tab w:val="left" w:pos="1164"/>
        </w:tabs>
        <w:autoSpaceDE w:val="0"/>
        <w:autoSpaceDN w:val="0"/>
        <w:spacing w:line="278" w:lineRule="auto"/>
        <w:ind w:left="287" w:right="247" w:firstLineChars="0" w:firstLine="525"/>
      </w:pPr>
      <w:r>
        <w:rPr>
          <w:spacing w:val="-19"/>
        </w:rPr>
        <w:lastRenderedPageBreak/>
        <w:t>将</w:t>
      </w:r>
      <w:r>
        <w:rPr>
          <w:spacing w:val="-19"/>
        </w:rPr>
        <w:t xml:space="preserve"> </w:t>
      </w:r>
      <w:r>
        <w:rPr>
          <w:rFonts w:eastAsia="Times New Roman"/>
        </w:rPr>
        <w:t>C</w:t>
      </w:r>
      <w:r>
        <w:rPr>
          <w:rFonts w:eastAsia="Times New Roman"/>
          <w:spacing w:val="-1"/>
        </w:rPr>
        <w:t>O</w:t>
      </w:r>
      <w:r>
        <w:rPr>
          <w:rFonts w:eastAsia="Times New Roman"/>
        </w:rPr>
        <w:t>N</w:t>
      </w:r>
      <w:r>
        <w:rPr>
          <w:rFonts w:eastAsia="Times New Roman"/>
          <w:spacing w:val="15"/>
        </w:rPr>
        <w:t xml:space="preserve"> </w:t>
      </w:r>
      <w:r>
        <w:rPr>
          <w:spacing w:val="-10"/>
        </w:rPr>
        <w:t>单元的</w:t>
      </w:r>
      <w:r>
        <w:rPr>
          <w:spacing w:val="-10"/>
        </w:rPr>
        <w:t xml:space="preserve"> </w:t>
      </w:r>
      <w:r>
        <w:rPr>
          <w:rFonts w:eastAsia="Times New Roman"/>
          <w:spacing w:val="-1"/>
        </w:rPr>
        <w:t>SD</w:t>
      </w:r>
      <w:r>
        <w:rPr>
          <w:rFonts w:eastAsia="Times New Roman"/>
        </w:rPr>
        <w:t>0</w:t>
      </w:r>
      <w:r>
        <w:rPr>
          <w:rFonts w:eastAsia="Times New Roman"/>
          <w:spacing w:val="-1"/>
        </w:rPr>
        <w:t>2</w:t>
      </w:r>
      <w:r>
        <w:t>（</w:t>
      </w:r>
      <w:r>
        <w:rPr>
          <w:rFonts w:eastAsia="Times New Roman"/>
          <w:spacing w:val="-1"/>
        </w:rPr>
        <w:t>S</w:t>
      </w:r>
      <w:r>
        <w:rPr>
          <w:rFonts w:eastAsia="Times New Roman"/>
          <w:spacing w:val="-17"/>
        </w:rPr>
        <w:t>T</w:t>
      </w:r>
      <w:r>
        <w:rPr>
          <w:rFonts w:eastAsia="Times New Roman"/>
          <w:spacing w:val="-1"/>
        </w:rPr>
        <w:t>A</w:t>
      </w:r>
      <w:r>
        <w:rPr>
          <w:rFonts w:eastAsia="Times New Roman"/>
          <w:spacing w:val="-13"/>
        </w:rPr>
        <w:t>R</w:t>
      </w:r>
      <w:r>
        <w:rPr>
          <w:rFonts w:eastAsia="Times New Roman"/>
        </w:rPr>
        <w:t>T</w:t>
      </w:r>
      <w:r>
        <w:rPr>
          <w:spacing w:val="-105"/>
        </w:rPr>
        <w:t>）</w:t>
      </w:r>
      <w:r>
        <w:t>、</w:t>
      </w:r>
      <w:r>
        <w:rPr>
          <w:rFonts w:eastAsia="Times New Roman"/>
          <w:spacing w:val="-1"/>
        </w:rPr>
        <w:t>SD</w:t>
      </w:r>
      <w:r>
        <w:rPr>
          <w:rFonts w:eastAsia="Times New Roman"/>
        </w:rPr>
        <w:t>01</w:t>
      </w:r>
      <w:r>
        <w:t>（</w:t>
      </w:r>
      <w:r>
        <w:rPr>
          <w:rFonts w:eastAsia="Times New Roman"/>
          <w:spacing w:val="-1"/>
        </w:rPr>
        <w:t>S</w:t>
      </w:r>
      <w:r>
        <w:rPr>
          <w:rFonts w:eastAsia="Times New Roman"/>
          <w:spacing w:val="-4"/>
        </w:rPr>
        <w:t>T</w:t>
      </w:r>
      <w:r>
        <w:rPr>
          <w:rFonts w:eastAsia="Times New Roman"/>
          <w:spacing w:val="-1"/>
        </w:rPr>
        <w:t>OP</w:t>
      </w:r>
      <w:r>
        <w:t>）开关置</w:t>
      </w:r>
      <w:r>
        <w:t>‘</w:t>
      </w:r>
      <w:r>
        <w:rPr>
          <w:rFonts w:eastAsia="Times New Roman"/>
          <w:spacing w:val="-1"/>
        </w:rPr>
        <w:t>1</w:t>
      </w:r>
      <w:r>
        <w:rPr>
          <w:spacing w:val="-29"/>
        </w:rPr>
        <w:t>’</w:t>
      </w:r>
      <w:r>
        <w:rPr>
          <w:spacing w:val="-29"/>
        </w:rPr>
        <w:t>，拨动</w:t>
      </w:r>
      <w:r>
        <w:rPr>
          <w:spacing w:val="-29"/>
        </w:rPr>
        <w:t xml:space="preserve"> </w:t>
      </w:r>
      <w:r>
        <w:rPr>
          <w:rFonts w:eastAsia="Times New Roman"/>
          <w:spacing w:val="-1"/>
        </w:rPr>
        <w:t>SD0</w:t>
      </w:r>
      <w:r>
        <w:rPr>
          <w:rFonts w:eastAsia="Times New Roman"/>
        </w:rPr>
        <w:t>0</w:t>
      </w:r>
      <w:r>
        <w:t>（</w:t>
      </w:r>
      <w:r>
        <w:rPr>
          <w:rFonts w:eastAsia="Times New Roman"/>
        </w:rPr>
        <w:t>CLR</w:t>
      </w:r>
      <w:r>
        <w:t>）置</w:t>
      </w:r>
      <w:r>
        <w:t xml:space="preserve"> ‘</w:t>
      </w:r>
      <w:r>
        <w:rPr>
          <w:rFonts w:eastAsia="Times New Roman"/>
        </w:rPr>
        <w:t>0</w:t>
      </w:r>
      <w:r>
        <w:rPr>
          <w:spacing w:val="-1"/>
        </w:rPr>
        <w:t>’</w:t>
      </w:r>
      <w:r>
        <w:rPr>
          <w:spacing w:val="-1"/>
        </w:rPr>
        <w:t>然后置</w:t>
      </w:r>
      <w:r>
        <w:rPr>
          <w:spacing w:val="-1"/>
        </w:rPr>
        <w:t>‘</w:t>
      </w:r>
      <w:r>
        <w:rPr>
          <w:rFonts w:eastAsia="Times New Roman"/>
        </w:rPr>
        <w:t>1</w:t>
      </w:r>
      <w:r>
        <w:rPr>
          <w:spacing w:val="-38"/>
        </w:rPr>
        <w:t>’</w:t>
      </w:r>
      <w:r>
        <w:rPr>
          <w:spacing w:val="-38"/>
        </w:rPr>
        <w:t>，使</w:t>
      </w:r>
      <w:r>
        <w:rPr>
          <w:spacing w:val="-38"/>
        </w:rPr>
        <w:t xml:space="preserve"> </w:t>
      </w:r>
      <w:r>
        <w:rPr>
          <w:rFonts w:eastAsia="Times New Roman"/>
        </w:rPr>
        <w:t>T</w:t>
      </w:r>
      <w:r>
        <w:rPr>
          <w:rFonts w:eastAsia="Times New Roman"/>
          <w:spacing w:val="-1"/>
        </w:rPr>
        <w:t>1</w:t>
      </w:r>
      <w:r>
        <w:rPr>
          <w:rFonts w:eastAsia="Times New Roman"/>
        </w:rPr>
        <w:t>…T4</w:t>
      </w:r>
      <w:r>
        <w:rPr>
          <w:rFonts w:eastAsia="Times New Roman"/>
          <w:spacing w:val="9"/>
        </w:rPr>
        <w:t xml:space="preserve"> </w:t>
      </w:r>
      <w:r>
        <w:rPr>
          <w:spacing w:val="-13"/>
        </w:rPr>
        <w:t>输出低。运行联机软件，选择</w:t>
      </w:r>
      <w:r>
        <w:rPr>
          <w:spacing w:val="-13"/>
        </w:rPr>
        <w:t>“</w:t>
      </w:r>
      <w:r>
        <w:rPr>
          <w:spacing w:val="-13"/>
        </w:rPr>
        <w:t>【波形】</w:t>
      </w:r>
      <w:r>
        <w:rPr>
          <w:spacing w:val="-13"/>
        </w:rPr>
        <w:t>—</w:t>
      </w:r>
      <w:r>
        <w:rPr>
          <w:spacing w:val="-13"/>
        </w:rPr>
        <w:t>【打开】</w:t>
      </w:r>
      <w:r>
        <w:rPr>
          <w:spacing w:val="-13"/>
        </w:rPr>
        <w:t>”</w:t>
      </w:r>
      <w:r>
        <w:rPr>
          <w:spacing w:val="-13"/>
        </w:rPr>
        <w:t>打开逻辑示</w:t>
      </w:r>
      <w:r>
        <w:rPr>
          <w:spacing w:val="-19"/>
        </w:rPr>
        <w:t>波器窗口，然后选择</w:t>
      </w:r>
      <w:r>
        <w:rPr>
          <w:spacing w:val="-19"/>
        </w:rPr>
        <w:t>“</w:t>
      </w:r>
      <w:r>
        <w:rPr>
          <w:spacing w:val="-19"/>
        </w:rPr>
        <w:t>【波形】</w:t>
      </w:r>
      <w:r>
        <w:rPr>
          <w:spacing w:val="-19"/>
        </w:rPr>
        <w:t>—</w:t>
      </w:r>
      <w:r>
        <w:rPr>
          <w:spacing w:val="-19"/>
        </w:rPr>
        <w:t>【运行】</w:t>
      </w:r>
      <w:r>
        <w:rPr>
          <w:spacing w:val="-19"/>
        </w:rPr>
        <w:t>”</w:t>
      </w:r>
      <w:r>
        <w:rPr>
          <w:spacing w:val="-19"/>
        </w:rPr>
        <w:t>启动逻辑示波器，逻辑示波器窗口显示</w:t>
      </w:r>
      <w:r>
        <w:rPr>
          <w:spacing w:val="-19"/>
        </w:rPr>
        <w:t xml:space="preserve"> </w:t>
      </w:r>
      <w:r>
        <w:rPr>
          <w:rFonts w:eastAsia="Times New Roman"/>
          <w:spacing w:val="-2"/>
        </w:rPr>
        <w:t>T1…T4</w:t>
      </w:r>
      <w:r>
        <w:rPr>
          <w:rFonts w:eastAsia="Times New Roman"/>
        </w:rPr>
        <w:t xml:space="preserve"> </w:t>
      </w:r>
      <w:r>
        <w:rPr>
          <w:spacing w:val="-2"/>
        </w:rPr>
        <w:t>四路</w:t>
      </w:r>
      <w:r>
        <w:t>时序信号波形。</w:t>
      </w:r>
      <w:r w:rsidR="008B148C">
        <w:rPr>
          <w:rFonts w:hint="eastAsia"/>
        </w:rPr>
        <w:t>如图</w:t>
      </w:r>
      <w:r w:rsidR="008B148C">
        <w:rPr>
          <w:rFonts w:hint="eastAsia"/>
        </w:rPr>
        <w:t>3.1.3</w:t>
      </w:r>
      <w:r w:rsidR="008B148C">
        <w:rPr>
          <w:rFonts w:hint="eastAsia"/>
        </w:rPr>
        <w:t>所示：</w:t>
      </w:r>
    </w:p>
    <w:p w14:paraId="3C31AB50" w14:textId="652132E2" w:rsidR="008B148C" w:rsidRDefault="00DB6CA7" w:rsidP="008B148C">
      <w:pPr>
        <w:pStyle w:val="ListParagraph"/>
        <w:tabs>
          <w:tab w:val="left" w:pos="1164"/>
        </w:tabs>
        <w:autoSpaceDE w:val="0"/>
        <w:autoSpaceDN w:val="0"/>
        <w:spacing w:line="278" w:lineRule="auto"/>
        <w:ind w:left="812" w:right="247" w:firstLineChars="0" w:firstLine="0"/>
      </w:pPr>
      <w:r>
        <w:rPr>
          <w:rFonts w:hint="eastAsia"/>
        </w:rPr>
        <w:t xml:space="preserve">             </w:t>
      </w:r>
      <w:r w:rsidR="008B148C">
        <w:rPr>
          <w:noProof/>
        </w:rPr>
        <w:drawing>
          <wp:inline distT="0" distB="0" distL="0" distR="0" wp14:anchorId="298DEA5A" wp14:editId="3DB57D60">
            <wp:extent cx="3359888" cy="2519187"/>
            <wp:effectExtent l="0" t="0" r="0" b="0"/>
            <wp:docPr id="69013176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1237" cy="2527696"/>
                    </a:xfrm>
                    <a:prstGeom prst="rect">
                      <a:avLst/>
                    </a:prstGeom>
                    <a:noFill/>
                    <a:ln>
                      <a:noFill/>
                    </a:ln>
                  </pic:spPr>
                </pic:pic>
              </a:graphicData>
            </a:graphic>
          </wp:inline>
        </w:drawing>
      </w:r>
    </w:p>
    <w:p w14:paraId="67D89708" w14:textId="4E73A8BE" w:rsidR="008B148C" w:rsidRPr="00FD27B8" w:rsidRDefault="008B148C" w:rsidP="00DB6CA7">
      <w:pPr>
        <w:pStyle w:val="ListParagraph"/>
        <w:spacing w:before="44"/>
        <w:ind w:left="950" w:firstLineChars="0" w:firstLine="0"/>
        <w:jc w:val="center"/>
        <w:rPr>
          <w:rFonts w:ascii="微软雅黑" w:eastAsia="微软雅黑" w:hint="eastAsia"/>
          <w:b/>
          <w:sz w:val="18"/>
        </w:rPr>
      </w:pPr>
      <w:r w:rsidRPr="00FD27B8">
        <w:rPr>
          <w:rFonts w:ascii="微软雅黑" w:eastAsia="微软雅黑" w:hint="eastAsia"/>
          <w:b/>
          <w:sz w:val="18"/>
        </w:rPr>
        <w:t>图3.1.</w:t>
      </w:r>
      <w:r>
        <w:rPr>
          <w:rFonts w:ascii="微软雅黑" w:eastAsia="微软雅黑" w:hint="eastAsia"/>
          <w:b/>
          <w:sz w:val="18"/>
        </w:rPr>
        <w:t>3</w:t>
      </w:r>
    </w:p>
    <w:p w14:paraId="131C58F6" w14:textId="77777777" w:rsidR="008B148C" w:rsidRDefault="008B148C" w:rsidP="008B148C">
      <w:pPr>
        <w:pStyle w:val="ListParagraph"/>
        <w:tabs>
          <w:tab w:val="left" w:pos="1164"/>
        </w:tabs>
        <w:autoSpaceDE w:val="0"/>
        <w:autoSpaceDN w:val="0"/>
        <w:spacing w:line="278" w:lineRule="auto"/>
        <w:ind w:left="812" w:right="247" w:firstLineChars="0" w:firstLine="0"/>
      </w:pPr>
    </w:p>
    <w:p w14:paraId="1FD31642" w14:textId="77777777" w:rsidR="00570AB3" w:rsidRDefault="00570AB3" w:rsidP="00570AB3">
      <w:pPr>
        <w:pStyle w:val="BodyText"/>
        <w:spacing w:before="11"/>
        <w:rPr>
          <w:sz w:val="14"/>
        </w:rPr>
      </w:pPr>
    </w:p>
    <w:p w14:paraId="0C9A3F17" w14:textId="77777777" w:rsidR="00570AB3" w:rsidRDefault="00570AB3" w:rsidP="005A38FD">
      <w:pPr>
        <w:ind w:right="540"/>
        <w:jc w:val="right"/>
        <w:rPr>
          <w:sz w:val="18"/>
        </w:rPr>
        <w:sectPr w:rsidR="00570AB3" w:rsidSect="00570AB3">
          <w:pgSz w:w="10440" w:h="14750"/>
          <w:pgMar w:top="980" w:right="600" w:bottom="280" w:left="620" w:header="751" w:footer="0" w:gutter="0"/>
          <w:cols w:space="720"/>
        </w:sectPr>
      </w:pPr>
    </w:p>
    <w:p w14:paraId="14730696" w14:textId="366CEBDD" w:rsidR="00570AB3" w:rsidRDefault="00570AB3" w:rsidP="00570AB3">
      <w:pPr>
        <w:pStyle w:val="BodyText"/>
        <w:rPr>
          <w:rFonts w:ascii="Times New Roman"/>
          <w:sz w:val="20"/>
        </w:rPr>
      </w:pPr>
      <w:r>
        <w:rPr>
          <w:noProof/>
        </w:rPr>
        <w:lastRenderedPageBreak/>
        <mc:AlternateContent>
          <mc:Choice Requires="wpg">
            <w:drawing>
              <wp:anchor distT="0" distB="0" distL="114300" distR="114300" simplePos="0" relativeHeight="251707392" behindDoc="0" locked="0" layoutInCell="1" allowOverlap="1" wp14:anchorId="575D6E42" wp14:editId="08454526">
                <wp:simplePos x="0" y="0"/>
                <wp:positionH relativeFrom="page">
                  <wp:posOffset>521335</wp:posOffset>
                </wp:positionH>
                <wp:positionV relativeFrom="page">
                  <wp:posOffset>452120</wp:posOffset>
                </wp:positionV>
                <wp:extent cx="5546725" cy="207010"/>
                <wp:effectExtent l="0" t="4445" r="0" b="0"/>
                <wp:wrapNone/>
                <wp:docPr id="432324089"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07010"/>
                          <a:chOff x="821" y="712"/>
                          <a:chExt cx="8735" cy="326"/>
                        </a:xfrm>
                      </wpg:grpSpPr>
                      <pic:pic xmlns:pic="http://schemas.openxmlformats.org/drawingml/2006/picture">
                        <pic:nvPicPr>
                          <pic:cNvPr id="66297141" name="Picture 3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81" y="712"/>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533566" name="Rectangle 37"/>
                        <wps:cNvSpPr>
                          <a:spLocks noChangeArrowheads="1"/>
                        </wps:cNvSpPr>
                        <wps:spPr bwMode="auto">
                          <a:xfrm>
                            <a:off x="820"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5F1FFC" id="Group 127" o:spid="_x0000_s1026" style="position:absolute;margin-left:41.05pt;margin-top:35.6pt;width:436.75pt;height:16.3pt;z-index:251707392;mso-position-horizontal-relative:page;mso-position-vertical-relative:page" coordorigin="821,712" coordsize="8735,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">
                <v:shape id="Picture 36" o:spid="_x0000_s1027" type="#_x0000_t75" style="position:absolute;left:881;top:712;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">
                  <v:imagedata r:id="rId9" o:title=""/>
                </v:shape>
                <v:rect id="Rectangle 37" o:spid="_x0000_s1028" style="position:absolute;left:820;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" fillcolor="black" stroked="f"/>
                <w10:wrap anchorx="page" anchory="page"/>
              </v:group>
            </w:pict>
          </mc:Fallback>
        </mc:AlternateContent>
      </w:r>
    </w:p>
    <w:p w14:paraId="1BD07697" w14:textId="77777777" w:rsidR="00570AB3" w:rsidRDefault="00570AB3" w:rsidP="00570AB3">
      <w:pPr>
        <w:pStyle w:val="BodyText"/>
        <w:spacing w:before="7"/>
        <w:rPr>
          <w:rFonts w:ascii="Times New Roman"/>
          <w:sz w:val="19"/>
        </w:rPr>
      </w:pPr>
    </w:p>
    <w:p w14:paraId="276234D3" w14:textId="0D1F06B0" w:rsidR="00570AB3" w:rsidRDefault="00570AB3" w:rsidP="00570AB3">
      <w:pPr>
        <w:pStyle w:val="BodyText"/>
        <w:ind w:left="3060"/>
        <w:rPr>
          <w:rFonts w:ascii="Times New Roman"/>
          <w:sz w:val="20"/>
        </w:rPr>
      </w:pPr>
      <w:r>
        <w:rPr>
          <w:rFonts w:ascii="Times New Roman"/>
          <w:noProof/>
          <w:sz w:val="20"/>
        </w:rPr>
        <mc:AlternateContent>
          <mc:Choice Requires="wpg">
            <w:drawing>
              <wp:inline distT="0" distB="0" distL="0" distR="0" wp14:anchorId="365BBF21" wp14:editId="23765170">
                <wp:extent cx="1771015" cy="2555240"/>
                <wp:effectExtent l="3175" t="6350" r="6985" b="10160"/>
                <wp:docPr id="357494021"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1015" cy="2555240"/>
                          <a:chOff x="0" y="0"/>
                          <a:chExt cx="2789" cy="4024"/>
                        </a:xfrm>
                      </wpg:grpSpPr>
                      <wps:wsp>
                        <wps:cNvPr id="1791172007" name="Rectangle 6"/>
                        <wps:cNvSpPr>
                          <a:spLocks noChangeArrowheads="1"/>
                        </wps:cNvSpPr>
                        <wps:spPr bwMode="auto">
                          <a:xfrm>
                            <a:off x="5" y="2807"/>
                            <a:ext cx="1799" cy="1211"/>
                          </a:xfrm>
                          <a:prstGeom prst="rect">
                            <a:avLst/>
                          </a:prstGeom>
                          <a:noFill/>
                          <a:ln w="728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8393972" name="Rectangle 7"/>
                        <wps:cNvSpPr>
                          <a:spLocks noChangeArrowheads="1"/>
                        </wps:cNvSpPr>
                        <wps:spPr bwMode="auto">
                          <a:xfrm>
                            <a:off x="269" y="2898"/>
                            <a:ext cx="1321" cy="46"/>
                          </a:xfrm>
                          <a:prstGeom prst="rect">
                            <a:avLst/>
                          </a:prstGeom>
                          <a:noFill/>
                          <a:ln w="73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617855" name="Rectangle 8"/>
                        <wps:cNvSpPr>
                          <a:spLocks noChangeArrowheads="1"/>
                        </wps:cNvSpPr>
                        <wps:spPr bwMode="auto">
                          <a:xfrm>
                            <a:off x="5" y="1406"/>
                            <a:ext cx="2777" cy="922"/>
                          </a:xfrm>
                          <a:prstGeom prst="rect">
                            <a:avLst/>
                          </a:prstGeom>
                          <a:noFill/>
                          <a:ln w="728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8963204" name="Line 9"/>
                        <wps:cNvCnPr>
                          <a:cxnSpLocks noChangeShapeType="1"/>
                        </wps:cNvCnPr>
                        <wps:spPr bwMode="auto">
                          <a:xfrm>
                            <a:off x="445" y="2889"/>
                            <a:ext cx="0" cy="0"/>
                          </a:xfrm>
                          <a:prstGeom prst="line">
                            <a:avLst/>
                          </a:prstGeom>
                          <a:noFill/>
                          <a:ln w="734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9206201" name="Line 10"/>
                        <wps:cNvCnPr>
                          <a:cxnSpLocks noChangeShapeType="1"/>
                        </wps:cNvCnPr>
                        <wps:spPr bwMode="auto">
                          <a:xfrm>
                            <a:off x="1409" y="2898"/>
                            <a:ext cx="0" cy="0"/>
                          </a:xfrm>
                          <a:prstGeom prst="line">
                            <a:avLst/>
                          </a:prstGeom>
                          <a:noFill/>
                          <a:ln w="734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26484458"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84" y="2512"/>
                            <a:ext cx="119"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6379741"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349" y="2517"/>
                            <a:ext cx="119"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2327588" name="Line 13"/>
                        <wps:cNvCnPr>
                          <a:cxnSpLocks noChangeShapeType="1"/>
                        </wps:cNvCnPr>
                        <wps:spPr bwMode="auto">
                          <a:xfrm>
                            <a:off x="926" y="2895"/>
                            <a:ext cx="0" cy="0"/>
                          </a:xfrm>
                          <a:prstGeom prst="line">
                            <a:avLst/>
                          </a:prstGeom>
                          <a:noFill/>
                          <a:ln w="734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36856664"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866" y="2514"/>
                            <a:ext cx="119"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8167498" name="Rectangle 15"/>
                        <wps:cNvSpPr>
                          <a:spLocks noChangeArrowheads="1"/>
                        </wps:cNvSpPr>
                        <wps:spPr bwMode="auto">
                          <a:xfrm>
                            <a:off x="269" y="2182"/>
                            <a:ext cx="1321" cy="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62380" name="AutoShape 16"/>
                        <wps:cNvSpPr>
                          <a:spLocks/>
                        </wps:cNvSpPr>
                        <wps:spPr bwMode="auto">
                          <a:xfrm>
                            <a:off x="269" y="1465"/>
                            <a:ext cx="1321" cy="763"/>
                          </a:xfrm>
                          <a:custGeom>
                            <a:avLst/>
                            <a:gdLst>
                              <a:gd name="T0" fmla="+- 0 1590 270"/>
                              <a:gd name="T1" fmla="*/ T0 w 1321"/>
                              <a:gd name="T2" fmla="+- 0 2183 1466"/>
                              <a:gd name="T3" fmla="*/ 2183 h 763"/>
                              <a:gd name="T4" fmla="+- 0 270 270"/>
                              <a:gd name="T5" fmla="*/ T4 w 1321"/>
                              <a:gd name="T6" fmla="+- 0 2183 1466"/>
                              <a:gd name="T7" fmla="*/ 2183 h 763"/>
                              <a:gd name="T8" fmla="+- 0 270 270"/>
                              <a:gd name="T9" fmla="*/ T8 w 1321"/>
                              <a:gd name="T10" fmla="+- 0 2229 1466"/>
                              <a:gd name="T11" fmla="*/ 2229 h 763"/>
                              <a:gd name="T12" fmla="+- 0 1590 270"/>
                              <a:gd name="T13" fmla="*/ T12 w 1321"/>
                              <a:gd name="T14" fmla="+- 0 2229 1466"/>
                              <a:gd name="T15" fmla="*/ 2229 h 763"/>
                              <a:gd name="T16" fmla="+- 0 1590 270"/>
                              <a:gd name="T17" fmla="*/ T16 w 1321"/>
                              <a:gd name="T18" fmla="+- 0 2183 1466"/>
                              <a:gd name="T19" fmla="*/ 2183 h 763"/>
                              <a:gd name="T20" fmla="+- 0 1112 270"/>
                              <a:gd name="T21" fmla="*/ T20 w 1321"/>
                              <a:gd name="T22" fmla="+- 0 1466 1466"/>
                              <a:gd name="T23" fmla="*/ 1466 h 763"/>
                              <a:gd name="T24" fmla="+- 0 274 270"/>
                              <a:gd name="T25" fmla="*/ T24 w 1321"/>
                              <a:gd name="T26" fmla="+- 0 1466 1466"/>
                              <a:gd name="T27" fmla="*/ 1466 h 763"/>
                              <a:gd name="T28" fmla="+- 0 274 270"/>
                              <a:gd name="T29" fmla="*/ T28 w 1321"/>
                              <a:gd name="T30" fmla="+- 0 1512 1466"/>
                              <a:gd name="T31" fmla="*/ 1512 h 763"/>
                              <a:gd name="T32" fmla="+- 0 1112 270"/>
                              <a:gd name="T33" fmla="*/ T32 w 1321"/>
                              <a:gd name="T34" fmla="+- 0 1512 1466"/>
                              <a:gd name="T35" fmla="*/ 1512 h 763"/>
                              <a:gd name="T36" fmla="+- 0 1112 270"/>
                              <a:gd name="T37" fmla="*/ T36 w 1321"/>
                              <a:gd name="T38" fmla="+- 0 1466 1466"/>
                              <a:gd name="T39" fmla="*/ 1466 h 7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21" h="763">
                                <a:moveTo>
                                  <a:pt x="1320" y="717"/>
                                </a:moveTo>
                                <a:lnTo>
                                  <a:pt x="0" y="717"/>
                                </a:lnTo>
                                <a:lnTo>
                                  <a:pt x="0" y="763"/>
                                </a:lnTo>
                                <a:lnTo>
                                  <a:pt x="1320" y="763"/>
                                </a:lnTo>
                                <a:lnTo>
                                  <a:pt x="1320" y="717"/>
                                </a:lnTo>
                                <a:close/>
                                <a:moveTo>
                                  <a:pt x="842" y="0"/>
                                </a:moveTo>
                                <a:lnTo>
                                  <a:pt x="4" y="0"/>
                                </a:lnTo>
                                <a:lnTo>
                                  <a:pt x="4" y="46"/>
                                </a:lnTo>
                                <a:lnTo>
                                  <a:pt x="842" y="46"/>
                                </a:lnTo>
                                <a:lnTo>
                                  <a:pt x="842" y="0"/>
                                </a:lnTo>
                                <a:close/>
                              </a:path>
                            </a:pathLst>
                          </a:custGeom>
                          <a:noFill/>
                          <a:ln w="73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20299" name="Rectangle 17"/>
                        <wps:cNvSpPr>
                          <a:spLocks noChangeArrowheads="1"/>
                        </wps:cNvSpPr>
                        <wps:spPr bwMode="auto">
                          <a:xfrm>
                            <a:off x="5" y="5"/>
                            <a:ext cx="1298" cy="922"/>
                          </a:xfrm>
                          <a:prstGeom prst="rect">
                            <a:avLst/>
                          </a:prstGeom>
                          <a:noFill/>
                          <a:ln w="728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965272" name="Line 18"/>
                        <wps:cNvCnPr>
                          <a:cxnSpLocks noChangeShapeType="1"/>
                        </wps:cNvCnPr>
                        <wps:spPr bwMode="auto">
                          <a:xfrm>
                            <a:off x="374" y="859"/>
                            <a:ext cx="0" cy="610"/>
                          </a:xfrm>
                          <a:prstGeom prst="line">
                            <a:avLst/>
                          </a:prstGeom>
                          <a:noFill/>
                          <a:ln w="85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7609086" name="Line 19"/>
                        <wps:cNvCnPr>
                          <a:cxnSpLocks noChangeShapeType="1"/>
                        </wps:cNvCnPr>
                        <wps:spPr bwMode="auto">
                          <a:xfrm>
                            <a:off x="974" y="859"/>
                            <a:ext cx="0" cy="607"/>
                          </a:xfrm>
                          <a:prstGeom prst="line">
                            <a:avLst/>
                          </a:prstGeom>
                          <a:noFill/>
                          <a:ln w="734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97281441"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15" y="1086"/>
                            <a:ext cx="119"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3930462"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15" y="1086"/>
                            <a:ext cx="119"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7604786" name="Rectangle 22"/>
                        <wps:cNvSpPr>
                          <a:spLocks noChangeArrowheads="1"/>
                        </wps:cNvSpPr>
                        <wps:spPr bwMode="auto">
                          <a:xfrm>
                            <a:off x="274" y="812"/>
                            <a:ext cx="838" cy="46"/>
                          </a:xfrm>
                          <a:prstGeom prst="rect">
                            <a:avLst/>
                          </a:prstGeom>
                          <a:noFill/>
                          <a:ln w="73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7406494" name="Line 23"/>
                        <wps:cNvCnPr>
                          <a:cxnSpLocks noChangeShapeType="1"/>
                        </wps:cNvCnPr>
                        <wps:spPr bwMode="auto">
                          <a:xfrm>
                            <a:off x="602" y="1155"/>
                            <a:ext cx="141" cy="0"/>
                          </a:xfrm>
                          <a:prstGeom prst="line">
                            <a:avLst/>
                          </a:prstGeom>
                          <a:noFill/>
                          <a:ln w="12276">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891259490" name="Rectangle 24"/>
                        <wps:cNvSpPr>
                          <a:spLocks noChangeArrowheads="1"/>
                        </wps:cNvSpPr>
                        <wps:spPr bwMode="auto">
                          <a:xfrm>
                            <a:off x="2298" y="1465"/>
                            <a:ext cx="132" cy="46"/>
                          </a:xfrm>
                          <a:prstGeom prst="rect">
                            <a:avLst/>
                          </a:prstGeom>
                          <a:noFill/>
                          <a:ln w="73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777043" name="Rectangle 25"/>
                        <wps:cNvSpPr>
                          <a:spLocks noChangeArrowheads="1"/>
                        </wps:cNvSpPr>
                        <wps:spPr bwMode="auto">
                          <a:xfrm>
                            <a:off x="1576" y="5"/>
                            <a:ext cx="1207" cy="922"/>
                          </a:xfrm>
                          <a:prstGeom prst="rect">
                            <a:avLst/>
                          </a:prstGeom>
                          <a:noFill/>
                          <a:ln w="72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2719179" name="Line 26"/>
                        <wps:cNvCnPr>
                          <a:cxnSpLocks noChangeShapeType="1"/>
                        </wps:cNvCnPr>
                        <wps:spPr bwMode="auto">
                          <a:xfrm>
                            <a:off x="2367" y="849"/>
                            <a:ext cx="0" cy="612"/>
                          </a:xfrm>
                          <a:prstGeom prst="line">
                            <a:avLst/>
                          </a:prstGeom>
                          <a:noFill/>
                          <a:ln w="734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79901001"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308" y="1090"/>
                            <a:ext cx="119"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5690788" name="Rectangle 28"/>
                        <wps:cNvSpPr>
                          <a:spLocks noChangeArrowheads="1"/>
                        </wps:cNvSpPr>
                        <wps:spPr bwMode="auto">
                          <a:xfrm>
                            <a:off x="2298" y="803"/>
                            <a:ext cx="132" cy="46"/>
                          </a:xfrm>
                          <a:prstGeom prst="rect">
                            <a:avLst/>
                          </a:prstGeom>
                          <a:noFill/>
                          <a:ln w="73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0735" name="Text Box 29"/>
                        <wps:cNvSpPr txBox="1">
                          <a:spLocks noChangeArrowheads="1"/>
                        </wps:cNvSpPr>
                        <wps:spPr bwMode="auto">
                          <a:xfrm>
                            <a:off x="252" y="111"/>
                            <a:ext cx="884"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A3C0C" w14:textId="77777777" w:rsidR="00570AB3" w:rsidRDefault="00570AB3" w:rsidP="00570AB3">
                              <w:pPr>
                                <w:spacing w:line="219" w:lineRule="exact"/>
                                <w:ind w:left="52"/>
                                <w:rPr>
                                  <w:sz w:val="19"/>
                                </w:rPr>
                              </w:pPr>
                              <w:r>
                                <w:rPr>
                                  <w:sz w:val="19"/>
                                </w:rPr>
                                <w:t>逻辑测量</w:t>
                              </w:r>
                            </w:p>
                            <w:p w14:paraId="05AE6BE9" w14:textId="77777777" w:rsidR="00570AB3" w:rsidRDefault="00570AB3" w:rsidP="00570AB3">
                              <w:pPr>
                                <w:spacing w:before="10"/>
                                <w:rPr>
                                  <w:sz w:val="18"/>
                                </w:rPr>
                              </w:pPr>
                            </w:p>
                            <w:p w14:paraId="0F6E6B11" w14:textId="77777777" w:rsidR="00570AB3" w:rsidRDefault="00570AB3" w:rsidP="00570AB3">
                              <w:pPr>
                                <w:spacing w:line="217" w:lineRule="exact"/>
                                <w:rPr>
                                  <w:sz w:val="19"/>
                                </w:rPr>
                              </w:pPr>
                              <w:r>
                                <w:rPr>
                                  <w:sz w:val="19"/>
                                </w:rPr>
                                <w:t>CH3...CH0</w:t>
                              </w:r>
                            </w:p>
                          </w:txbxContent>
                        </wps:txbx>
                        <wps:bodyPr rot="0" vert="horz" wrap="square" lIns="0" tIns="0" rIns="0" bIns="0" anchor="t" anchorCtr="0" upright="1">
                          <a:noAutofit/>
                        </wps:bodyPr>
                      </wps:wsp>
                      <wps:wsp>
                        <wps:cNvPr id="1782755243" name="Text Box 30"/>
                        <wps:cNvSpPr txBox="1">
                          <a:spLocks noChangeArrowheads="1"/>
                        </wps:cNvSpPr>
                        <wps:spPr bwMode="auto">
                          <a:xfrm>
                            <a:off x="1615" y="87"/>
                            <a:ext cx="1172" cy="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E1F1B" w14:textId="77777777" w:rsidR="00570AB3" w:rsidRDefault="00570AB3" w:rsidP="00570AB3">
                              <w:pPr>
                                <w:spacing w:line="213" w:lineRule="exact"/>
                                <w:ind w:right="18"/>
                                <w:jc w:val="center"/>
                                <w:rPr>
                                  <w:sz w:val="19"/>
                                </w:rPr>
                              </w:pPr>
                              <w:r>
                                <w:rPr>
                                  <w:spacing w:val="-2"/>
                                  <w:sz w:val="19"/>
                                </w:rPr>
                                <w:t>时序与操作台</w:t>
                              </w:r>
                            </w:p>
                            <w:p w14:paraId="2ACBFD91" w14:textId="77777777" w:rsidR="00570AB3" w:rsidRDefault="00570AB3" w:rsidP="00570AB3">
                              <w:pPr>
                                <w:spacing w:line="237" w:lineRule="exact"/>
                                <w:ind w:right="18"/>
                                <w:jc w:val="center"/>
                                <w:rPr>
                                  <w:sz w:val="19"/>
                                </w:rPr>
                              </w:pPr>
                              <w:r>
                                <w:rPr>
                                  <w:sz w:val="19"/>
                                </w:rPr>
                                <w:t>单元</w:t>
                              </w:r>
                            </w:p>
                            <w:p w14:paraId="6ECB6456" w14:textId="77777777" w:rsidR="00570AB3" w:rsidRDefault="00570AB3" w:rsidP="00570AB3">
                              <w:pPr>
                                <w:spacing w:before="47" w:line="217" w:lineRule="exact"/>
                                <w:ind w:left="362" w:right="18"/>
                                <w:jc w:val="center"/>
                                <w:rPr>
                                  <w:sz w:val="19"/>
                                </w:rPr>
                              </w:pPr>
                              <w:r>
                                <w:rPr>
                                  <w:sz w:val="19"/>
                                </w:rPr>
                                <w:t>30Hz</w:t>
                              </w:r>
                            </w:p>
                          </w:txbxContent>
                        </wps:txbx>
                        <wps:bodyPr rot="0" vert="horz" wrap="square" lIns="0" tIns="0" rIns="0" bIns="0" anchor="t" anchorCtr="0" upright="1">
                          <a:noAutofit/>
                        </wps:bodyPr>
                      </wps:wsp>
                      <wps:wsp>
                        <wps:cNvPr id="1879038498" name="Text Box 31"/>
                        <wps:cNvSpPr txBox="1">
                          <a:spLocks noChangeArrowheads="1"/>
                        </wps:cNvSpPr>
                        <wps:spPr bwMode="auto">
                          <a:xfrm>
                            <a:off x="341" y="1536"/>
                            <a:ext cx="692"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52E15" w14:textId="77777777" w:rsidR="00570AB3" w:rsidRDefault="00570AB3" w:rsidP="00570AB3">
                              <w:pPr>
                                <w:spacing w:line="193" w:lineRule="exact"/>
                                <w:rPr>
                                  <w:sz w:val="19"/>
                                </w:rPr>
                              </w:pPr>
                              <w:r>
                                <w:rPr>
                                  <w:sz w:val="19"/>
                                </w:rPr>
                                <w:t>X0...X7</w:t>
                              </w:r>
                            </w:p>
                          </w:txbxContent>
                        </wps:txbx>
                        <wps:bodyPr rot="0" vert="horz" wrap="square" lIns="0" tIns="0" rIns="0" bIns="0" anchor="t" anchorCtr="0" upright="1">
                          <a:noAutofit/>
                        </wps:bodyPr>
                      </wps:wsp>
                      <wps:wsp>
                        <wps:cNvPr id="1969536840" name="Text Box 32"/>
                        <wps:cNvSpPr txBox="1">
                          <a:spLocks noChangeArrowheads="1"/>
                        </wps:cNvSpPr>
                        <wps:spPr bwMode="auto">
                          <a:xfrm>
                            <a:off x="2271" y="1545"/>
                            <a:ext cx="212"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59268" w14:textId="77777777" w:rsidR="00570AB3" w:rsidRDefault="00570AB3" w:rsidP="00570AB3">
                              <w:pPr>
                                <w:spacing w:line="193" w:lineRule="exact"/>
                                <w:rPr>
                                  <w:sz w:val="19"/>
                                </w:rPr>
                              </w:pPr>
                              <w:r>
                                <w:rPr>
                                  <w:sz w:val="19"/>
                                </w:rPr>
                                <w:t>H6</w:t>
                              </w:r>
                            </w:p>
                          </w:txbxContent>
                        </wps:txbx>
                        <wps:bodyPr rot="0" vert="horz" wrap="square" lIns="0" tIns="0" rIns="0" bIns="0" anchor="t" anchorCtr="0" upright="1">
                          <a:noAutofit/>
                        </wps:bodyPr>
                      </wps:wsp>
                      <wps:wsp>
                        <wps:cNvPr id="93615701" name="Text Box 33"/>
                        <wps:cNvSpPr txBox="1">
                          <a:spLocks noChangeArrowheads="1"/>
                        </wps:cNvSpPr>
                        <wps:spPr bwMode="auto">
                          <a:xfrm>
                            <a:off x="342" y="1965"/>
                            <a:ext cx="2321"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E4ACA" w14:textId="77777777" w:rsidR="00570AB3" w:rsidRDefault="00570AB3" w:rsidP="00570AB3">
                              <w:pPr>
                                <w:tabs>
                                  <w:tab w:val="left" w:pos="491"/>
                                  <w:tab w:val="left" w:pos="969"/>
                                  <w:tab w:val="left" w:pos="1532"/>
                                </w:tabs>
                                <w:spacing w:line="209" w:lineRule="exact"/>
                                <w:rPr>
                                  <w:sz w:val="19"/>
                                </w:rPr>
                              </w:pPr>
                              <w:r>
                                <w:rPr>
                                  <w:position w:val="2"/>
                                  <w:sz w:val="19"/>
                                </w:rPr>
                                <w:t>Z2</w:t>
                              </w:r>
                              <w:r>
                                <w:rPr>
                                  <w:position w:val="2"/>
                                  <w:sz w:val="19"/>
                                </w:rPr>
                                <w:tab/>
                                <w:t>Z1</w:t>
                              </w:r>
                              <w:r>
                                <w:rPr>
                                  <w:position w:val="2"/>
                                  <w:sz w:val="19"/>
                                </w:rPr>
                                <w:tab/>
                                <w:t>Z0</w:t>
                              </w:r>
                              <w:r>
                                <w:rPr>
                                  <w:position w:val="2"/>
                                  <w:sz w:val="19"/>
                                </w:rPr>
                                <w:tab/>
                              </w:r>
                              <w:r>
                                <w:rPr>
                                  <w:sz w:val="19"/>
                                </w:rPr>
                                <w:t>扩展单元</w:t>
                              </w:r>
                            </w:p>
                          </w:txbxContent>
                        </wps:txbx>
                        <wps:bodyPr rot="0" vert="horz" wrap="square" lIns="0" tIns="0" rIns="0" bIns="0" anchor="t" anchorCtr="0" upright="1">
                          <a:noAutofit/>
                        </wps:bodyPr>
                      </wps:wsp>
                      <wps:wsp>
                        <wps:cNvPr id="735799124" name="Text Box 34"/>
                        <wps:cNvSpPr txBox="1">
                          <a:spLocks noChangeArrowheads="1"/>
                        </wps:cNvSpPr>
                        <wps:spPr bwMode="auto">
                          <a:xfrm>
                            <a:off x="147" y="2988"/>
                            <a:ext cx="1643" cy="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80B42" w14:textId="77777777" w:rsidR="00570AB3" w:rsidRDefault="00570AB3" w:rsidP="00570AB3">
                              <w:pPr>
                                <w:spacing w:line="199" w:lineRule="exact"/>
                                <w:ind w:left="91" w:right="162"/>
                                <w:jc w:val="center"/>
                                <w:rPr>
                                  <w:sz w:val="19"/>
                                </w:rPr>
                              </w:pPr>
                              <w:r>
                                <w:rPr>
                                  <w:sz w:val="19"/>
                                </w:rPr>
                                <w:t>SD02</w:t>
                              </w:r>
                              <w:r>
                                <w:rPr>
                                  <w:spacing w:val="16"/>
                                  <w:sz w:val="19"/>
                                </w:rPr>
                                <w:t xml:space="preserve"> </w:t>
                              </w:r>
                              <w:r>
                                <w:rPr>
                                  <w:sz w:val="19"/>
                                </w:rPr>
                                <w:t>SD01</w:t>
                              </w:r>
                              <w:r>
                                <w:rPr>
                                  <w:spacing w:val="3"/>
                                  <w:sz w:val="19"/>
                                </w:rPr>
                                <w:t xml:space="preserve"> </w:t>
                              </w:r>
                              <w:r>
                                <w:rPr>
                                  <w:sz w:val="19"/>
                                </w:rPr>
                                <w:t>SD00</w:t>
                              </w:r>
                            </w:p>
                            <w:p w14:paraId="3404E80D" w14:textId="77777777" w:rsidR="00570AB3" w:rsidRDefault="00570AB3" w:rsidP="00570AB3">
                              <w:pPr>
                                <w:spacing w:line="185" w:lineRule="exact"/>
                                <w:ind w:left="-1" w:right="18"/>
                                <w:jc w:val="center"/>
                                <w:rPr>
                                  <w:sz w:val="16"/>
                                </w:rPr>
                              </w:pPr>
                              <w:r>
                                <w:rPr>
                                  <w:spacing w:val="-1"/>
                                  <w:sz w:val="16"/>
                                </w:rPr>
                                <w:t>(START)(STOP)</w:t>
                              </w:r>
                              <w:r>
                                <w:rPr>
                                  <w:spacing w:val="-63"/>
                                  <w:sz w:val="16"/>
                                </w:rPr>
                                <w:t xml:space="preserve"> </w:t>
                              </w:r>
                              <w:r>
                                <w:rPr>
                                  <w:sz w:val="16"/>
                                </w:rPr>
                                <w:t>(CLEAR)</w:t>
                              </w:r>
                            </w:p>
                            <w:p w14:paraId="3B4704FA" w14:textId="77777777" w:rsidR="00570AB3" w:rsidRDefault="00570AB3" w:rsidP="00570AB3">
                              <w:pPr>
                                <w:spacing w:before="11"/>
                                <w:rPr>
                                  <w:sz w:val="18"/>
                                </w:rPr>
                              </w:pPr>
                            </w:p>
                            <w:p w14:paraId="2E96C4E3" w14:textId="77777777" w:rsidR="00570AB3" w:rsidRDefault="00570AB3" w:rsidP="00570AB3">
                              <w:pPr>
                                <w:spacing w:line="217" w:lineRule="exact"/>
                                <w:ind w:left="91" w:right="146"/>
                                <w:jc w:val="center"/>
                                <w:rPr>
                                  <w:sz w:val="19"/>
                                </w:rPr>
                              </w:pPr>
                              <w:r>
                                <w:rPr>
                                  <w:sz w:val="19"/>
                                </w:rPr>
                                <w:t>CON</w:t>
                              </w:r>
                              <w:r>
                                <w:rPr>
                                  <w:sz w:val="19"/>
                                </w:rPr>
                                <w:t>单元</w:t>
                              </w:r>
                            </w:p>
                          </w:txbxContent>
                        </wps:txbx>
                        <wps:bodyPr rot="0" vert="horz" wrap="square" lIns="0" tIns="0" rIns="0" bIns="0" anchor="t" anchorCtr="0" upright="1">
                          <a:noAutofit/>
                        </wps:bodyPr>
                      </wps:wsp>
                    </wpg:wgp>
                  </a:graphicData>
                </a:graphic>
              </wp:inline>
            </w:drawing>
          </mc:Choice>
          <mc:Fallback>
            <w:pict>
              <v:group w14:anchorId="365BBF21" id="Group 126" o:spid="_x0000_s1027" style="width:139.45pt;height:201.2pt;mso-position-horizontal-relative:char;mso-position-vertical-relative:line" coordsize="2789,4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&#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">
                <v:rect id="Rectangle 6" o:spid="_x0000_s1028" style="position:absolute;left:5;top:2807;width:1799;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" filled="f" strokeweight=".20228mm"/>
                <v:rect id="Rectangle 7" o:spid="_x0000_s1029" style="position:absolute;left:269;top:2898;width:1321;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" filled="f" strokeweight=".20458mm"/>
                <v:rect id="Rectangle 8" o:spid="_x0000_s1030" style="position:absolute;left:5;top:1406;width:2777;height: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" filled="f" strokeweight=".20239mm"/>
                <v:line id="Line 9" o:spid="_x0000_s1031" style="position:absolute;visibility:visible;mso-wrap-style:square" from="445,2889" to="445,2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" strokeweight=".20394mm"/>
                <v:line id="Line 10" o:spid="_x0000_s1032" style="position:absolute;visibility:visible;mso-wrap-style:square" from="1409,2898" to="1409,2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" strokeweight=".20394mm"/>
                <v:shape id="Picture 11" o:spid="_x0000_s1033" type="#_x0000_t75" style="position:absolute;left:384;top:2512;width:119;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">
                  <v:imagedata r:id="rId16" o:title=""/>
                </v:shape>
                <v:shape id="Picture 12" o:spid="_x0000_s1034" type="#_x0000_t75" style="position:absolute;left:1349;top:2517;width:119;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">
                  <v:imagedata r:id="rId17" o:title=""/>
                </v:shape>
                <v:line id="Line 13" o:spid="_x0000_s1035" style="position:absolute;visibility:visible;mso-wrap-style:square" from="926,2895" to="926,2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" strokeweight=".20394mm"/>
                <v:shape id="Picture 14" o:spid="_x0000_s1036" type="#_x0000_t75" style="position:absolute;left:866;top:2514;width:119;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">
                  <v:imagedata r:id="rId18" o:title=""/>
                </v:shape>
                <v:rect id="Rectangle 15" o:spid="_x0000_s1037" style="position:absolute;left:269;top:2182;width:1321;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" stroked="f"/>
                <v:shape id="AutoShape 16" o:spid="_x0000_s1038" style="position:absolute;left:269;top:1465;width:1321;height:763;visibility:visible;mso-wrap-style:square;v-text-anchor:top" coordsize="132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" path="m1320,717l,717r,46l1320,763r,-46xm842,l4,r,46l842,46,842,xe" filled="f" strokeweight=".20428mm">
                  <v:path arrowok="t" o:connecttype="custom" o:connectlocs="1320,2183;0,2183;0,2229;1320,2229;1320,2183;842,1466;4,1466;4,1512;842,1512;842,1466" o:connectangles="0,0,0,0,0,0,0,0,0,0"/>
                </v:shape>
                <v:rect id="Rectangle 17" o:spid="_x0000_s1039" style="position:absolute;left:5;top:5;width:1298;height: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" filled="f" strokeweight=".20225mm"/>
                <v:line id="Line 18" o:spid="_x0000_s1040" style="position:absolute;visibility:visible;mso-wrap-style:square" from="374,859" to="374,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" strokeweight=".23689mm"/>
                <v:line id="Line 19" o:spid="_x0000_s1041" style="position:absolute;visibility:visible;mso-wrap-style:square" from="974,859" to="974,1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" strokeweight=".20394mm"/>
                <v:shape id="Picture 20" o:spid="_x0000_s1042" type="#_x0000_t75" style="position:absolute;left:315;top:1086;width:119;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">
                  <v:imagedata r:id="rId18" o:title=""/>
                </v:shape>
                <v:shape id="Picture 21" o:spid="_x0000_s1043" type="#_x0000_t75" style="position:absolute;left:915;top:1086;width:119;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">
                  <v:imagedata r:id="rId18" o:title=""/>
                </v:shape>
                <v:rect id="Rectangle 22" o:spid="_x0000_s1044" style="position:absolute;left:274;top:812;width:838;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" filled="f" strokeweight=".20458mm"/>
                <v:line id="Line 23" o:spid="_x0000_s1045" style="position:absolute;visibility:visible;mso-wrap-style:square" from="602,1155" to="743,1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" strokeweight=".341mm">
                  <v:stroke dashstyle="dot"/>
                </v:line>
                <v:rect id="Rectangle 24" o:spid="_x0000_s1046" style="position:absolute;left:2298;top:1465;width:132;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" filled="f" strokeweight=".20453mm"/>
                <v:rect id="Rectangle 25" o:spid="_x0000_s1047" style="position:absolute;left:1576;top:5;width:1207;height: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" filled="f" strokeweight=".20222mm"/>
                <v:line id="Line 26" o:spid="_x0000_s1048" style="position:absolute;visibility:visible;mso-wrap-style:square" from="2367,849" to="2367,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" strokeweight=".20394mm"/>
                <v:shape id="Picture 27" o:spid="_x0000_s1049" type="#_x0000_t75" style="position:absolute;left:2308;top:1090;width:119;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">
                  <v:imagedata r:id="rId16" o:title=""/>
                </v:shape>
                <v:rect id="Rectangle 28" o:spid="_x0000_s1050" style="position:absolute;left:2298;top:803;width:132;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" filled="f" strokeweight=".20453mm"/>
                <v:shape id="Text Box 29" o:spid="_x0000_s1051" type="#_x0000_t202" style="position:absolute;left:252;top:111;width:884;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" filled="f" stroked="f">
                  <v:textbox inset="0,0,0,0">
                    <w:txbxContent>
                      <w:p w14:paraId="4A0A3C0C" w14:textId="77777777" w:rsidR="00570AB3" w:rsidRDefault="00570AB3" w:rsidP="00570AB3">
                        <w:pPr>
                          <w:spacing w:line="219" w:lineRule="exact"/>
                          <w:ind w:left="52"/>
                          <w:rPr>
                            <w:sz w:val="19"/>
                          </w:rPr>
                        </w:pPr>
                        <w:r>
                          <w:rPr>
                            <w:sz w:val="19"/>
                          </w:rPr>
                          <w:t>逻辑测量</w:t>
                        </w:r>
                      </w:p>
                      <w:p w14:paraId="05AE6BE9" w14:textId="77777777" w:rsidR="00570AB3" w:rsidRDefault="00570AB3" w:rsidP="00570AB3">
                        <w:pPr>
                          <w:spacing w:before="10"/>
                          <w:rPr>
                            <w:sz w:val="18"/>
                          </w:rPr>
                        </w:pPr>
                      </w:p>
                      <w:p w14:paraId="0F6E6B11" w14:textId="77777777" w:rsidR="00570AB3" w:rsidRDefault="00570AB3" w:rsidP="00570AB3">
                        <w:pPr>
                          <w:spacing w:line="217" w:lineRule="exact"/>
                          <w:rPr>
                            <w:sz w:val="19"/>
                          </w:rPr>
                        </w:pPr>
                        <w:r>
                          <w:rPr>
                            <w:sz w:val="19"/>
                          </w:rPr>
                          <w:t>CH3...CH0</w:t>
                        </w:r>
                      </w:p>
                    </w:txbxContent>
                  </v:textbox>
                </v:shape>
                <v:shape id="Text Box 30" o:spid="_x0000_s1052" type="#_x0000_t202" style="position:absolute;left:1615;top:87;width:1172;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" filled="f" stroked="f">
                  <v:textbox inset="0,0,0,0">
                    <w:txbxContent>
                      <w:p w14:paraId="1A0E1F1B" w14:textId="77777777" w:rsidR="00570AB3" w:rsidRDefault="00570AB3" w:rsidP="00570AB3">
                        <w:pPr>
                          <w:spacing w:line="213" w:lineRule="exact"/>
                          <w:ind w:right="18"/>
                          <w:jc w:val="center"/>
                          <w:rPr>
                            <w:sz w:val="19"/>
                          </w:rPr>
                        </w:pPr>
                        <w:r>
                          <w:rPr>
                            <w:spacing w:val="-2"/>
                            <w:sz w:val="19"/>
                          </w:rPr>
                          <w:t>时序与操作台</w:t>
                        </w:r>
                      </w:p>
                      <w:p w14:paraId="2ACBFD91" w14:textId="77777777" w:rsidR="00570AB3" w:rsidRDefault="00570AB3" w:rsidP="00570AB3">
                        <w:pPr>
                          <w:spacing w:line="237" w:lineRule="exact"/>
                          <w:ind w:right="18"/>
                          <w:jc w:val="center"/>
                          <w:rPr>
                            <w:sz w:val="19"/>
                          </w:rPr>
                        </w:pPr>
                        <w:r>
                          <w:rPr>
                            <w:sz w:val="19"/>
                          </w:rPr>
                          <w:t>单元</w:t>
                        </w:r>
                      </w:p>
                      <w:p w14:paraId="6ECB6456" w14:textId="77777777" w:rsidR="00570AB3" w:rsidRDefault="00570AB3" w:rsidP="00570AB3">
                        <w:pPr>
                          <w:spacing w:before="47" w:line="217" w:lineRule="exact"/>
                          <w:ind w:left="362" w:right="18"/>
                          <w:jc w:val="center"/>
                          <w:rPr>
                            <w:sz w:val="19"/>
                          </w:rPr>
                        </w:pPr>
                        <w:r>
                          <w:rPr>
                            <w:sz w:val="19"/>
                          </w:rPr>
                          <w:t>30Hz</w:t>
                        </w:r>
                      </w:p>
                    </w:txbxContent>
                  </v:textbox>
                </v:shape>
                <v:shape id="Text Box 31" o:spid="_x0000_s1053" type="#_x0000_t202" style="position:absolute;left:341;top:1536;width:692;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" filled="f" stroked="f">
                  <v:textbox inset="0,0,0,0">
                    <w:txbxContent>
                      <w:p w14:paraId="0BD52E15" w14:textId="77777777" w:rsidR="00570AB3" w:rsidRDefault="00570AB3" w:rsidP="00570AB3">
                        <w:pPr>
                          <w:spacing w:line="193" w:lineRule="exact"/>
                          <w:rPr>
                            <w:sz w:val="19"/>
                          </w:rPr>
                        </w:pPr>
                        <w:r>
                          <w:rPr>
                            <w:sz w:val="19"/>
                          </w:rPr>
                          <w:t>X0...X7</w:t>
                        </w:r>
                      </w:p>
                    </w:txbxContent>
                  </v:textbox>
                </v:shape>
                <v:shape id="Text Box 32" o:spid="_x0000_s1054" type="#_x0000_t202" style="position:absolute;left:2271;top:1545;width:212;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" filled="f" stroked="f">
                  <v:textbox inset="0,0,0,0">
                    <w:txbxContent>
                      <w:p w14:paraId="0C559268" w14:textId="77777777" w:rsidR="00570AB3" w:rsidRDefault="00570AB3" w:rsidP="00570AB3">
                        <w:pPr>
                          <w:spacing w:line="193" w:lineRule="exact"/>
                          <w:rPr>
                            <w:sz w:val="19"/>
                          </w:rPr>
                        </w:pPr>
                        <w:r>
                          <w:rPr>
                            <w:sz w:val="19"/>
                          </w:rPr>
                          <w:t>H6</w:t>
                        </w:r>
                      </w:p>
                    </w:txbxContent>
                  </v:textbox>
                </v:shape>
                <v:shape id="Text Box 33" o:spid="_x0000_s1055" type="#_x0000_t202" style="position:absolute;left:342;top:1965;width:2321;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" filled="f" stroked="f">
                  <v:textbox inset="0,0,0,0">
                    <w:txbxContent>
                      <w:p w14:paraId="49DE4ACA" w14:textId="77777777" w:rsidR="00570AB3" w:rsidRDefault="00570AB3" w:rsidP="00570AB3">
                        <w:pPr>
                          <w:tabs>
                            <w:tab w:val="left" w:pos="491"/>
                            <w:tab w:val="left" w:pos="969"/>
                            <w:tab w:val="left" w:pos="1532"/>
                          </w:tabs>
                          <w:spacing w:line="209" w:lineRule="exact"/>
                          <w:rPr>
                            <w:sz w:val="19"/>
                          </w:rPr>
                        </w:pPr>
                        <w:r>
                          <w:rPr>
                            <w:position w:val="2"/>
                            <w:sz w:val="19"/>
                          </w:rPr>
                          <w:t>Z2</w:t>
                        </w:r>
                        <w:r>
                          <w:rPr>
                            <w:position w:val="2"/>
                            <w:sz w:val="19"/>
                          </w:rPr>
                          <w:tab/>
                          <w:t>Z1</w:t>
                        </w:r>
                        <w:r>
                          <w:rPr>
                            <w:position w:val="2"/>
                            <w:sz w:val="19"/>
                          </w:rPr>
                          <w:tab/>
                          <w:t>Z0</w:t>
                        </w:r>
                        <w:r>
                          <w:rPr>
                            <w:position w:val="2"/>
                            <w:sz w:val="19"/>
                          </w:rPr>
                          <w:tab/>
                        </w:r>
                        <w:r>
                          <w:rPr>
                            <w:sz w:val="19"/>
                          </w:rPr>
                          <w:t>扩展单元</w:t>
                        </w:r>
                      </w:p>
                    </w:txbxContent>
                  </v:textbox>
                </v:shape>
                <v:shape id="Text Box 34" o:spid="_x0000_s1056" type="#_x0000_t202" style="position:absolute;left:147;top:2988;width:1643;height: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" filled="f" stroked="f">
                  <v:textbox inset="0,0,0,0">
                    <w:txbxContent>
                      <w:p w14:paraId="6FE80B42" w14:textId="77777777" w:rsidR="00570AB3" w:rsidRDefault="00570AB3" w:rsidP="00570AB3">
                        <w:pPr>
                          <w:spacing w:line="199" w:lineRule="exact"/>
                          <w:ind w:left="91" w:right="162"/>
                          <w:jc w:val="center"/>
                          <w:rPr>
                            <w:sz w:val="19"/>
                          </w:rPr>
                        </w:pPr>
                        <w:r>
                          <w:rPr>
                            <w:sz w:val="19"/>
                          </w:rPr>
                          <w:t>SD02</w:t>
                        </w:r>
                        <w:r>
                          <w:rPr>
                            <w:spacing w:val="16"/>
                            <w:sz w:val="19"/>
                          </w:rPr>
                          <w:t xml:space="preserve"> </w:t>
                        </w:r>
                        <w:r>
                          <w:rPr>
                            <w:sz w:val="19"/>
                          </w:rPr>
                          <w:t>SD01</w:t>
                        </w:r>
                        <w:r>
                          <w:rPr>
                            <w:spacing w:val="3"/>
                            <w:sz w:val="19"/>
                          </w:rPr>
                          <w:t xml:space="preserve"> </w:t>
                        </w:r>
                        <w:r>
                          <w:rPr>
                            <w:sz w:val="19"/>
                          </w:rPr>
                          <w:t>SD00</w:t>
                        </w:r>
                      </w:p>
                      <w:p w14:paraId="3404E80D" w14:textId="77777777" w:rsidR="00570AB3" w:rsidRDefault="00570AB3" w:rsidP="00570AB3">
                        <w:pPr>
                          <w:spacing w:line="185" w:lineRule="exact"/>
                          <w:ind w:left="-1" w:right="18"/>
                          <w:jc w:val="center"/>
                          <w:rPr>
                            <w:sz w:val="16"/>
                          </w:rPr>
                        </w:pPr>
                        <w:r>
                          <w:rPr>
                            <w:spacing w:val="-1"/>
                            <w:sz w:val="16"/>
                          </w:rPr>
                          <w:t>(START)(STOP)</w:t>
                        </w:r>
                        <w:r>
                          <w:rPr>
                            <w:spacing w:val="-63"/>
                            <w:sz w:val="16"/>
                          </w:rPr>
                          <w:t xml:space="preserve"> </w:t>
                        </w:r>
                        <w:r>
                          <w:rPr>
                            <w:sz w:val="16"/>
                          </w:rPr>
                          <w:t>(CLEAR)</w:t>
                        </w:r>
                      </w:p>
                      <w:p w14:paraId="3B4704FA" w14:textId="77777777" w:rsidR="00570AB3" w:rsidRDefault="00570AB3" w:rsidP="00570AB3">
                        <w:pPr>
                          <w:spacing w:before="11"/>
                          <w:rPr>
                            <w:sz w:val="18"/>
                          </w:rPr>
                        </w:pPr>
                      </w:p>
                      <w:p w14:paraId="2E96C4E3" w14:textId="77777777" w:rsidR="00570AB3" w:rsidRDefault="00570AB3" w:rsidP="00570AB3">
                        <w:pPr>
                          <w:spacing w:line="217" w:lineRule="exact"/>
                          <w:ind w:left="91" w:right="146"/>
                          <w:jc w:val="center"/>
                          <w:rPr>
                            <w:sz w:val="19"/>
                          </w:rPr>
                        </w:pPr>
                        <w:r>
                          <w:rPr>
                            <w:sz w:val="19"/>
                          </w:rPr>
                          <w:t>CON</w:t>
                        </w:r>
                        <w:r>
                          <w:rPr>
                            <w:sz w:val="19"/>
                          </w:rPr>
                          <w:t>单元</w:t>
                        </w:r>
                      </w:p>
                    </w:txbxContent>
                  </v:textbox>
                </v:shape>
                <w10:anchorlock/>
              </v:group>
            </w:pict>
          </mc:Fallback>
        </mc:AlternateContent>
      </w:r>
    </w:p>
    <w:p w14:paraId="7D914C3A" w14:textId="77777777" w:rsidR="00570AB3" w:rsidRDefault="00570AB3" w:rsidP="00570AB3">
      <w:pPr>
        <w:pStyle w:val="BodyText"/>
        <w:spacing w:before="4"/>
        <w:rPr>
          <w:rFonts w:ascii="Times New Roman"/>
          <w:sz w:val="14"/>
        </w:rPr>
      </w:pPr>
    </w:p>
    <w:p w14:paraId="4A265B82" w14:textId="77777777" w:rsidR="00570AB3" w:rsidRDefault="00570AB3" w:rsidP="00570AB3">
      <w:pPr>
        <w:spacing w:before="44"/>
        <w:ind w:left="8" w:right="82"/>
        <w:jc w:val="center"/>
        <w:rPr>
          <w:rFonts w:ascii="微软雅黑" w:eastAsia="微软雅黑"/>
          <w:b/>
          <w:sz w:val="18"/>
        </w:rPr>
      </w:pPr>
      <w:r>
        <w:rPr>
          <w:rFonts w:ascii="微软雅黑" w:eastAsia="微软雅黑" w:hint="eastAsia"/>
          <w:b/>
          <w:spacing w:val="-4"/>
          <w:sz w:val="18"/>
        </w:rPr>
        <w:t xml:space="preserve">图 </w:t>
      </w:r>
      <w:r>
        <w:rPr>
          <w:rFonts w:eastAsia="Times New Roman"/>
          <w:b/>
          <w:sz w:val="18"/>
        </w:rPr>
        <w:t>3-1-4</w:t>
      </w:r>
      <w:r>
        <w:rPr>
          <w:rFonts w:eastAsia="Times New Roman"/>
          <w:b/>
          <w:spacing w:val="89"/>
          <w:sz w:val="18"/>
        </w:rPr>
        <w:t xml:space="preserve"> </w:t>
      </w:r>
      <w:r>
        <w:rPr>
          <w:rFonts w:ascii="微软雅黑" w:eastAsia="微软雅黑" w:hint="eastAsia"/>
          <w:b/>
          <w:sz w:val="18"/>
        </w:rPr>
        <w:t>实验接线图</w:t>
      </w:r>
    </w:p>
    <w:p w14:paraId="3C916F9B" w14:textId="77777777" w:rsidR="00570AB3" w:rsidRDefault="00570AB3" w:rsidP="00570AB3">
      <w:pPr>
        <w:pStyle w:val="ListParagraph"/>
        <w:numPr>
          <w:ilvl w:val="3"/>
          <w:numId w:val="50"/>
        </w:numPr>
        <w:tabs>
          <w:tab w:val="left" w:pos="1107"/>
        </w:tabs>
        <w:autoSpaceDE w:val="0"/>
        <w:autoSpaceDN w:val="0"/>
        <w:spacing w:before="96"/>
        <w:ind w:left="1106" w:firstLineChars="0"/>
      </w:pPr>
      <w:r>
        <w:rPr>
          <w:spacing w:val="51"/>
        </w:rPr>
        <w:t>将</w:t>
      </w:r>
      <w:r>
        <w:rPr>
          <w:rFonts w:eastAsia="Times New Roman"/>
        </w:rPr>
        <w:t>C</w:t>
      </w:r>
      <w:r>
        <w:rPr>
          <w:rFonts w:eastAsia="Times New Roman"/>
          <w:spacing w:val="-1"/>
        </w:rPr>
        <w:t>O</w:t>
      </w:r>
      <w:r>
        <w:rPr>
          <w:rFonts w:eastAsia="Times New Roman"/>
        </w:rPr>
        <w:t>N</w:t>
      </w:r>
      <w:r>
        <w:rPr>
          <w:rFonts w:eastAsia="Times New Roman"/>
          <w:spacing w:val="-1"/>
        </w:rPr>
        <w:t xml:space="preserve"> </w:t>
      </w:r>
      <w:r>
        <w:rPr>
          <w:spacing w:val="-14"/>
        </w:rPr>
        <w:t>单元的</w:t>
      </w:r>
      <w:r>
        <w:rPr>
          <w:spacing w:val="-14"/>
        </w:rPr>
        <w:t xml:space="preserve"> </w:t>
      </w:r>
      <w:r>
        <w:rPr>
          <w:rFonts w:eastAsia="Times New Roman"/>
          <w:spacing w:val="-1"/>
        </w:rPr>
        <w:t>SD</w:t>
      </w:r>
      <w:r>
        <w:rPr>
          <w:rFonts w:eastAsia="Times New Roman"/>
        </w:rPr>
        <w:t>0</w:t>
      </w:r>
      <w:r>
        <w:rPr>
          <w:rFonts w:eastAsia="Times New Roman"/>
          <w:spacing w:val="-18"/>
        </w:rPr>
        <w:t>2</w:t>
      </w:r>
      <w:r>
        <w:t>（</w:t>
      </w:r>
      <w:r>
        <w:rPr>
          <w:rFonts w:eastAsia="Times New Roman"/>
          <w:spacing w:val="-1"/>
        </w:rPr>
        <w:t>S</w:t>
      </w:r>
      <w:r>
        <w:rPr>
          <w:rFonts w:eastAsia="Times New Roman"/>
          <w:spacing w:val="-17"/>
        </w:rPr>
        <w:t>T</w:t>
      </w:r>
      <w:r>
        <w:rPr>
          <w:rFonts w:eastAsia="Times New Roman"/>
          <w:spacing w:val="-1"/>
        </w:rPr>
        <w:t>A</w:t>
      </w:r>
      <w:r>
        <w:rPr>
          <w:rFonts w:eastAsia="Times New Roman"/>
          <w:spacing w:val="-13"/>
        </w:rPr>
        <w:t>R</w:t>
      </w:r>
      <w:r>
        <w:rPr>
          <w:rFonts w:eastAsia="Times New Roman"/>
        </w:rPr>
        <w:t>T</w:t>
      </w:r>
      <w:r>
        <w:rPr>
          <w:spacing w:val="-17"/>
        </w:rPr>
        <w:t>）</w:t>
      </w:r>
      <w:r>
        <w:rPr>
          <w:spacing w:val="-5"/>
        </w:rPr>
        <w:t>开关置</w:t>
      </w:r>
      <w:r>
        <w:rPr>
          <w:spacing w:val="-5"/>
        </w:rPr>
        <w:t>‘</w:t>
      </w:r>
      <w:r>
        <w:rPr>
          <w:rFonts w:eastAsia="Times New Roman"/>
        </w:rPr>
        <w:t>1</w:t>
      </w:r>
      <w:r>
        <w:rPr>
          <w:rFonts w:eastAsia="Times New Roman"/>
          <w:spacing w:val="-1"/>
        </w:rPr>
        <w:t>-</w:t>
      </w:r>
      <w:r>
        <w:rPr>
          <w:rFonts w:eastAsia="Times New Roman"/>
        </w:rPr>
        <w:t>0</w:t>
      </w:r>
      <w:r>
        <w:rPr>
          <w:rFonts w:eastAsia="Times New Roman"/>
          <w:spacing w:val="-2"/>
        </w:rPr>
        <w:t>-</w:t>
      </w:r>
      <w:r>
        <w:rPr>
          <w:rFonts w:eastAsia="Times New Roman"/>
        </w:rPr>
        <w:t>1</w:t>
      </w:r>
      <w:r>
        <w:rPr>
          <w:spacing w:val="-37"/>
        </w:rPr>
        <w:t>’</w:t>
      </w:r>
      <w:r>
        <w:rPr>
          <w:spacing w:val="-37"/>
        </w:rPr>
        <w:t>，启动</w:t>
      </w:r>
      <w:r>
        <w:rPr>
          <w:spacing w:val="-37"/>
        </w:rPr>
        <w:t xml:space="preserve"> </w:t>
      </w:r>
      <w:r>
        <w:rPr>
          <w:rFonts w:eastAsia="Times New Roman"/>
        </w:rPr>
        <w:t>T</w:t>
      </w:r>
      <w:r>
        <w:rPr>
          <w:rFonts w:eastAsia="Times New Roman"/>
          <w:spacing w:val="-1"/>
        </w:rPr>
        <w:t>1</w:t>
      </w:r>
      <w:r>
        <w:rPr>
          <w:rFonts w:eastAsia="Times New Roman"/>
        </w:rPr>
        <w:t xml:space="preserve">…T4 </w:t>
      </w:r>
      <w:r>
        <w:rPr>
          <w:spacing w:val="-4"/>
        </w:rPr>
        <w:t>时序，示波器窗口显示</w:t>
      </w:r>
    </w:p>
    <w:p w14:paraId="32735DEF" w14:textId="77777777" w:rsidR="00570AB3" w:rsidRDefault="00570AB3" w:rsidP="00570AB3">
      <w:pPr>
        <w:pStyle w:val="BodyText"/>
        <w:spacing w:before="43"/>
        <w:ind w:left="231"/>
      </w:pPr>
      <w:r>
        <w:rPr>
          <w:rFonts w:ascii="Times New Roman" w:eastAsia="Times New Roman" w:hAnsi="Times New Roman"/>
          <w:spacing w:val="-1"/>
        </w:rPr>
        <w:t>T1…T4</w:t>
      </w:r>
      <w:r>
        <w:rPr>
          <w:rFonts w:ascii="Times New Roman" w:eastAsia="Times New Roman" w:hAnsi="Times New Roman"/>
        </w:rPr>
        <w:t xml:space="preserve"> </w:t>
      </w:r>
      <w:r>
        <w:rPr>
          <w:spacing w:val="-9"/>
        </w:rPr>
        <w:t xml:space="preserve">波形，如图 </w:t>
      </w:r>
      <w:r>
        <w:rPr>
          <w:rFonts w:ascii="Times New Roman" w:eastAsia="Times New Roman" w:hAnsi="Times New Roman"/>
        </w:rPr>
        <w:t>3-1-5</w:t>
      </w:r>
      <w:r>
        <w:rPr>
          <w:rFonts w:ascii="Times New Roman" w:eastAsia="Times New Roman" w:hAnsi="Times New Roman"/>
          <w:spacing w:val="-1"/>
        </w:rPr>
        <w:t xml:space="preserve"> </w:t>
      </w:r>
      <w:r>
        <w:t>所示。</w:t>
      </w:r>
    </w:p>
    <w:p w14:paraId="0EE75E63" w14:textId="77777777" w:rsidR="00570AB3" w:rsidRDefault="00570AB3" w:rsidP="00570AB3">
      <w:pPr>
        <w:pStyle w:val="BodyText"/>
        <w:spacing w:before="12"/>
        <w:rPr>
          <w:sz w:val="10"/>
        </w:rPr>
      </w:pPr>
      <w:r>
        <w:rPr>
          <w:noProof/>
        </w:rPr>
        <w:drawing>
          <wp:anchor distT="0" distB="0" distL="0" distR="0" simplePos="0" relativeHeight="251706368" behindDoc="0" locked="0" layoutInCell="1" allowOverlap="1" wp14:anchorId="4AA435B1" wp14:editId="18ACA7F6">
            <wp:simplePos x="0" y="0"/>
            <wp:positionH relativeFrom="page">
              <wp:posOffset>1775499</wp:posOffset>
            </wp:positionH>
            <wp:positionV relativeFrom="paragraph">
              <wp:posOffset>113808</wp:posOffset>
            </wp:positionV>
            <wp:extent cx="3005075" cy="1759553"/>
            <wp:effectExtent l="0" t="0" r="0" b="0"/>
            <wp:wrapTopAndBottom/>
            <wp:docPr id="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3.png"/>
                    <pic:cNvPicPr/>
                  </pic:nvPicPr>
                  <pic:blipFill>
                    <a:blip r:embed="rId19" cstate="print"/>
                    <a:stretch>
                      <a:fillRect/>
                    </a:stretch>
                  </pic:blipFill>
                  <pic:spPr>
                    <a:xfrm>
                      <a:off x="0" y="0"/>
                      <a:ext cx="3005075" cy="1759553"/>
                    </a:xfrm>
                    <a:prstGeom prst="rect">
                      <a:avLst/>
                    </a:prstGeom>
                  </pic:spPr>
                </pic:pic>
              </a:graphicData>
            </a:graphic>
          </wp:anchor>
        </w:drawing>
      </w:r>
    </w:p>
    <w:p w14:paraId="5D1CB728" w14:textId="77777777" w:rsidR="00570AB3" w:rsidRDefault="00570AB3" w:rsidP="00570AB3">
      <w:pPr>
        <w:spacing w:before="224"/>
        <w:ind w:left="8" w:right="82"/>
        <w:jc w:val="center"/>
        <w:rPr>
          <w:rFonts w:ascii="微软雅黑" w:eastAsia="微软雅黑"/>
          <w:b/>
          <w:sz w:val="18"/>
        </w:rPr>
      </w:pPr>
      <w:r>
        <w:rPr>
          <w:rFonts w:ascii="微软雅黑" w:eastAsia="微软雅黑" w:hint="eastAsia"/>
          <w:b/>
          <w:spacing w:val="-4"/>
          <w:sz w:val="18"/>
        </w:rPr>
        <w:t xml:space="preserve">图 </w:t>
      </w:r>
      <w:r>
        <w:rPr>
          <w:rFonts w:eastAsia="Times New Roman"/>
          <w:b/>
          <w:sz w:val="18"/>
        </w:rPr>
        <w:t>3-1-5</w:t>
      </w:r>
      <w:r>
        <w:rPr>
          <w:rFonts w:eastAsia="Times New Roman"/>
          <w:b/>
          <w:spacing w:val="89"/>
          <w:sz w:val="18"/>
        </w:rPr>
        <w:t xml:space="preserve"> </w:t>
      </w:r>
      <w:r>
        <w:rPr>
          <w:rFonts w:ascii="微软雅黑" w:eastAsia="微软雅黑" w:hint="eastAsia"/>
          <w:b/>
          <w:sz w:val="18"/>
        </w:rPr>
        <w:t>时序波形图</w:t>
      </w:r>
    </w:p>
    <w:p w14:paraId="6D84755A" w14:textId="5B29BCC9" w:rsidR="008B148C" w:rsidRPr="008B148C" w:rsidRDefault="008B148C" w:rsidP="008B148C">
      <w:pPr>
        <w:spacing w:before="224"/>
        <w:ind w:left="8" w:right="82"/>
        <w:jc w:val="left"/>
        <w:rPr>
          <w:rFonts w:eastAsia="Times New Roman" w:hint="eastAsia"/>
          <w:spacing w:val="-1"/>
        </w:rPr>
      </w:pPr>
      <w:r w:rsidRPr="008B148C">
        <w:rPr>
          <w:rFonts w:ascii="宋体" w:hAnsi="宋体" w:cs="宋体" w:hint="eastAsia"/>
          <w:spacing w:val="-1"/>
        </w:rPr>
        <w:t>实验结果如图</w:t>
      </w:r>
      <w:r w:rsidRPr="008B148C">
        <w:rPr>
          <w:rFonts w:eastAsia="Times New Roman" w:hint="eastAsia"/>
          <w:spacing w:val="-1"/>
        </w:rPr>
        <w:t>3.1.4</w:t>
      </w:r>
      <w:r w:rsidRPr="008B148C">
        <w:rPr>
          <w:rFonts w:ascii="宋体" w:hAnsi="宋体" w:cs="宋体" w:hint="eastAsia"/>
          <w:spacing w:val="-1"/>
        </w:rPr>
        <w:t>所示</w:t>
      </w:r>
      <w:r>
        <w:rPr>
          <w:rFonts w:ascii="宋体" w:hAnsi="宋体" w:cs="宋体" w:hint="eastAsia"/>
          <w:spacing w:val="-1"/>
        </w:rPr>
        <w:t>。</w:t>
      </w:r>
    </w:p>
    <w:p w14:paraId="752CAB93" w14:textId="4FCA5A9C" w:rsidR="008B148C" w:rsidRDefault="008B148C" w:rsidP="00570AB3">
      <w:pPr>
        <w:spacing w:before="224"/>
        <w:ind w:left="8" w:right="82"/>
        <w:jc w:val="center"/>
        <w:rPr>
          <w:rFonts w:ascii="微软雅黑" w:eastAsia="微软雅黑"/>
          <w:b/>
          <w:sz w:val="18"/>
        </w:rPr>
      </w:pPr>
      <w:r>
        <w:rPr>
          <w:noProof/>
        </w:rPr>
        <w:lastRenderedPageBreak/>
        <w:drawing>
          <wp:inline distT="0" distB="0" distL="0" distR="0" wp14:anchorId="4DEB624C" wp14:editId="0F31E69B">
            <wp:extent cx="4688959" cy="3515870"/>
            <wp:effectExtent l="0" t="0" r="0" b="8890"/>
            <wp:docPr id="14061616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51" cy="3557704"/>
                    </a:xfrm>
                    <a:prstGeom prst="rect">
                      <a:avLst/>
                    </a:prstGeom>
                    <a:noFill/>
                    <a:ln>
                      <a:noFill/>
                    </a:ln>
                  </pic:spPr>
                </pic:pic>
              </a:graphicData>
            </a:graphic>
          </wp:inline>
        </w:drawing>
      </w:r>
    </w:p>
    <w:p w14:paraId="7C4D1BA6" w14:textId="71B2C553" w:rsidR="008B148C" w:rsidRPr="00FD27B8" w:rsidRDefault="008B148C" w:rsidP="005A38FD">
      <w:pPr>
        <w:pStyle w:val="ListParagraph"/>
        <w:spacing w:before="44"/>
        <w:ind w:left="950" w:firstLineChars="0" w:firstLine="0"/>
        <w:jc w:val="center"/>
        <w:rPr>
          <w:rFonts w:ascii="微软雅黑" w:eastAsia="微软雅黑" w:hint="eastAsia"/>
          <w:b/>
          <w:sz w:val="18"/>
        </w:rPr>
      </w:pPr>
      <w:r w:rsidRPr="00FD27B8">
        <w:rPr>
          <w:rFonts w:ascii="微软雅黑" w:eastAsia="微软雅黑" w:hint="eastAsia"/>
          <w:b/>
          <w:sz w:val="18"/>
        </w:rPr>
        <w:t>图3.1.</w:t>
      </w:r>
      <w:r w:rsidR="00C115C6">
        <w:rPr>
          <w:rFonts w:ascii="微软雅黑" w:eastAsia="微软雅黑" w:hint="eastAsia"/>
          <w:b/>
          <w:sz w:val="18"/>
        </w:rPr>
        <w:t>4</w:t>
      </w:r>
    </w:p>
    <w:p w14:paraId="18011346" w14:textId="77777777" w:rsidR="008B148C" w:rsidRDefault="008B148C" w:rsidP="00570AB3">
      <w:pPr>
        <w:spacing w:before="224"/>
        <w:ind w:left="8" w:right="82"/>
        <w:jc w:val="center"/>
        <w:rPr>
          <w:rFonts w:ascii="微软雅黑" w:eastAsia="微软雅黑" w:hint="eastAsia"/>
          <w:b/>
          <w:sz w:val="18"/>
        </w:rPr>
      </w:pPr>
    </w:p>
    <w:p w14:paraId="31AB6667" w14:textId="77777777" w:rsidR="00570AB3" w:rsidRDefault="00570AB3" w:rsidP="00570AB3">
      <w:pPr>
        <w:pStyle w:val="ListParagraph"/>
        <w:numPr>
          <w:ilvl w:val="3"/>
          <w:numId w:val="50"/>
        </w:numPr>
        <w:tabs>
          <w:tab w:val="left" w:pos="1002"/>
        </w:tabs>
        <w:autoSpaceDE w:val="0"/>
        <w:autoSpaceDN w:val="0"/>
        <w:spacing w:before="96"/>
        <w:ind w:firstLineChars="0" w:hanging="352"/>
        <w:rPr>
          <w:rFonts w:eastAsia="Times New Roman"/>
        </w:rPr>
      </w:pPr>
      <w:r>
        <w:rPr>
          <w:spacing w:val="-27"/>
        </w:rPr>
        <w:t>将</w:t>
      </w:r>
      <w:r>
        <w:rPr>
          <w:spacing w:val="-27"/>
        </w:rPr>
        <w:t xml:space="preserve"> </w:t>
      </w:r>
      <w:r>
        <w:rPr>
          <w:rFonts w:eastAsia="Times New Roman"/>
        </w:rPr>
        <w:t>C</w:t>
      </w:r>
      <w:r>
        <w:rPr>
          <w:rFonts w:eastAsia="Times New Roman"/>
          <w:spacing w:val="-1"/>
        </w:rPr>
        <w:t>O</w:t>
      </w:r>
      <w:r>
        <w:rPr>
          <w:rFonts w:eastAsia="Times New Roman"/>
        </w:rPr>
        <w:t>N</w:t>
      </w:r>
      <w:r>
        <w:rPr>
          <w:rFonts w:eastAsia="Times New Roman"/>
          <w:spacing w:val="-2"/>
        </w:rPr>
        <w:t xml:space="preserve"> </w:t>
      </w:r>
      <w:r>
        <w:rPr>
          <w:spacing w:val="-14"/>
        </w:rPr>
        <w:t>单元的</w:t>
      </w:r>
      <w:r>
        <w:rPr>
          <w:spacing w:val="-14"/>
        </w:rPr>
        <w:t xml:space="preserve"> </w:t>
      </w:r>
      <w:r>
        <w:rPr>
          <w:rFonts w:eastAsia="Times New Roman"/>
          <w:spacing w:val="-1"/>
        </w:rPr>
        <w:t>SD</w:t>
      </w:r>
      <w:r>
        <w:rPr>
          <w:rFonts w:eastAsia="Times New Roman"/>
        </w:rPr>
        <w:t>0</w:t>
      </w:r>
      <w:r>
        <w:rPr>
          <w:rFonts w:eastAsia="Times New Roman"/>
          <w:spacing w:val="-48"/>
        </w:rPr>
        <w:t>1</w:t>
      </w:r>
      <w:r>
        <w:t>（</w:t>
      </w:r>
      <w:r>
        <w:rPr>
          <w:rFonts w:eastAsia="Times New Roman"/>
          <w:spacing w:val="-1"/>
        </w:rPr>
        <w:t>S</w:t>
      </w:r>
      <w:r>
        <w:rPr>
          <w:rFonts w:eastAsia="Times New Roman"/>
          <w:spacing w:val="-4"/>
        </w:rPr>
        <w:t>T</w:t>
      </w:r>
      <w:r>
        <w:rPr>
          <w:rFonts w:eastAsia="Times New Roman"/>
          <w:spacing w:val="-1"/>
        </w:rPr>
        <w:t>OP</w:t>
      </w:r>
      <w:r>
        <w:rPr>
          <w:spacing w:val="-47"/>
        </w:rPr>
        <w:t>）</w:t>
      </w:r>
      <w:r>
        <w:rPr>
          <w:spacing w:val="-12"/>
        </w:rPr>
        <w:t>开关置</w:t>
      </w:r>
      <w:r>
        <w:rPr>
          <w:spacing w:val="-12"/>
        </w:rPr>
        <w:t>‘</w:t>
      </w:r>
      <w:r>
        <w:rPr>
          <w:rFonts w:eastAsia="Times New Roman"/>
        </w:rPr>
        <w:t>0</w:t>
      </w:r>
      <w:r>
        <w:rPr>
          <w:spacing w:val="-42"/>
        </w:rPr>
        <w:t>’</w:t>
      </w:r>
      <w:r>
        <w:rPr>
          <w:spacing w:val="-42"/>
        </w:rPr>
        <w:t>，停止</w:t>
      </w:r>
      <w:r>
        <w:rPr>
          <w:spacing w:val="-42"/>
        </w:rPr>
        <w:t xml:space="preserve"> </w:t>
      </w:r>
      <w:r>
        <w:rPr>
          <w:rFonts w:eastAsia="Times New Roman"/>
        </w:rPr>
        <w:t>T1…</w:t>
      </w:r>
      <w:r>
        <w:rPr>
          <w:rFonts w:eastAsia="Times New Roman"/>
          <w:spacing w:val="-2"/>
        </w:rPr>
        <w:t>T</w:t>
      </w:r>
      <w:r>
        <w:rPr>
          <w:rFonts w:eastAsia="Times New Roman"/>
        </w:rPr>
        <w:t xml:space="preserve">4 </w:t>
      </w:r>
      <w:r>
        <w:rPr>
          <w:spacing w:val="-13"/>
        </w:rPr>
        <w:t>时序，示波器窗口显示</w:t>
      </w:r>
      <w:r>
        <w:rPr>
          <w:spacing w:val="-13"/>
        </w:rPr>
        <w:t xml:space="preserve"> </w:t>
      </w:r>
      <w:r>
        <w:rPr>
          <w:rFonts w:eastAsia="Times New Roman"/>
        </w:rPr>
        <w:t>T1</w:t>
      </w:r>
      <w:r>
        <w:rPr>
          <w:rFonts w:eastAsia="Times New Roman"/>
          <w:spacing w:val="-2"/>
        </w:rPr>
        <w:t>…</w:t>
      </w:r>
      <w:r>
        <w:rPr>
          <w:rFonts w:eastAsia="Times New Roman"/>
        </w:rPr>
        <w:t>T4</w:t>
      </w:r>
    </w:p>
    <w:p w14:paraId="4D846D66" w14:textId="455F13EC" w:rsidR="00F4241A" w:rsidRDefault="00570AB3" w:rsidP="00F4241A">
      <w:pPr>
        <w:spacing w:before="224"/>
        <w:ind w:left="8" w:right="82"/>
        <w:jc w:val="left"/>
        <w:rPr>
          <w:rFonts w:ascii="宋体" w:hAnsi="宋体" w:cs="宋体"/>
          <w:spacing w:val="-1"/>
        </w:rPr>
      </w:pPr>
      <w:r>
        <w:t>波形均变为低。</w:t>
      </w:r>
      <w:r w:rsidR="00F4241A" w:rsidRPr="008B148C">
        <w:rPr>
          <w:rFonts w:ascii="宋体" w:hAnsi="宋体" w:cs="宋体" w:hint="eastAsia"/>
          <w:spacing w:val="-1"/>
        </w:rPr>
        <w:t>实验结果如图</w:t>
      </w:r>
      <w:r w:rsidR="00F4241A" w:rsidRPr="008B148C">
        <w:rPr>
          <w:rFonts w:eastAsia="Times New Roman" w:hint="eastAsia"/>
          <w:spacing w:val="-1"/>
        </w:rPr>
        <w:t>3.1.</w:t>
      </w:r>
      <w:r w:rsidR="00F4241A">
        <w:rPr>
          <w:rFonts w:eastAsiaTheme="minorEastAsia" w:hint="eastAsia"/>
          <w:spacing w:val="-1"/>
        </w:rPr>
        <w:t>5</w:t>
      </w:r>
      <w:r w:rsidR="00F4241A" w:rsidRPr="008B148C">
        <w:rPr>
          <w:rFonts w:ascii="宋体" w:hAnsi="宋体" w:cs="宋体" w:hint="eastAsia"/>
          <w:spacing w:val="-1"/>
        </w:rPr>
        <w:t>所示</w:t>
      </w:r>
      <w:r w:rsidR="00F4241A">
        <w:rPr>
          <w:rFonts w:ascii="宋体" w:hAnsi="宋体" w:cs="宋体" w:hint="eastAsia"/>
          <w:spacing w:val="-1"/>
        </w:rPr>
        <w:t>。</w:t>
      </w:r>
    </w:p>
    <w:p w14:paraId="0894B5BD" w14:textId="0E1A0000" w:rsidR="00B87A38" w:rsidRPr="008B148C" w:rsidRDefault="00B87A38" w:rsidP="00B87A38">
      <w:pPr>
        <w:spacing w:before="224"/>
        <w:ind w:left="8" w:right="82"/>
        <w:jc w:val="center"/>
        <w:rPr>
          <w:rFonts w:eastAsia="Times New Roman" w:hint="eastAsia"/>
          <w:spacing w:val="-1"/>
        </w:rPr>
      </w:pPr>
      <w:r>
        <w:rPr>
          <w:noProof/>
        </w:rPr>
        <w:drawing>
          <wp:inline distT="0" distB="0" distL="0" distR="0" wp14:anchorId="0C389642" wp14:editId="7D93B6C4">
            <wp:extent cx="4338084" cy="3252780"/>
            <wp:effectExtent l="0" t="0" r="5715" b="5080"/>
            <wp:docPr id="110738139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0258" cy="3254410"/>
                    </a:xfrm>
                    <a:prstGeom prst="rect">
                      <a:avLst/>
                    </a:prstGeom>
                    <a:noFill/>
                    <a:ln>
                      <a:noFill/>
                    </a:ln>
                  </pic:spPr>
                </pic:pic>
              </a:graphicData>
            </a:graphic>
          </wp:inline>
        </w:drawing>
      </w:r>
    </w:p>
    <w:p w14:paraId="17845456" w14:textId="6C65D212" w:rsidR="00570AB3" w:rsidRDefault="00570AB3" w:rsidP="00570AB3">
      <w:pPr>
        <w:pStyle w:val="BodyText"/>
        <w:spacing w:before="43"/>
        <w:ind w:left="230"/>
      </w:pPr>
    </w:p>
    <w:p w14:paraId="39B77A4B" w14:textId="3222D6B5" w:rsidR="00424EE7" w:rsidRPr="00B87A38" w:rsidRDefault="00B87A38" w:rsidP="00B87A38">
      <w:pPr>
        <w:pStyle w:val="ListParagraph"/>
        <w:spacing w:before="44"/>
        <w:ind w:left="950" w:firstLineChars="0" w:firstLine="0"/>
        <w:jc w:val="center"/>
        <w:rPr>
          <w:rFonts w:ascii="微软雅黑" w:eastAsia="微软雅黑" w:hint="eastAsia"/>
          <w:b/>
          <w:sz w:val="18"/>
        </w:rPr>
      </w:pPr>
      <w:r w:rsidRPr="00FD27B8">
        <w:rPr>
          <w:rFonts w:ascii="微软雅黑" w:eastAsia="微软雅黑" w:hint="eastAsia"/>
          <w:b/>
          <w:sz w:val="18"/>
        </w:rPr>
        <w:t>图3.1.</w:t>
      </w:r>
      <w:r>
        <w:rPr>
          <w:rFonts w:ascii="微软雅黑" w:eastAsia="微软雅黑" w:hint="eastAsia"/>
          <w:b/>
          <w:sz w:val="18"/>
        </w:rPr>
        <w:t>4</w:t>
      </w:r>
      <w:r>
        <w:rPr>
          <w:rFonts w:ascii="微软雅黑" w:eastAsia="微软雅黑" w:hint="eastAsia"/>
          <w:b/>
          <w:sz w:val="18"/>
        </w:rPr>
        <w:t>5</w:t>
      </w:r>
    </w:p>
    <w:p w14:paraId="3E4A9F96" w14:textId="77777777" w:rsidR="002D3089" w:rsidRPr="002D3089" w:rsidRDefault="002D3089" w:rsidP="002D3089">
      <w:pPr>
        <w:jc w:val="center"/>
        <w:rPr>
          <w:rFonts w:ascii="宋体" w:eastAsia="黑体"/>
          <w:kern w:val="44"/>
          <w:sz w:val="28"/>
          <w:szCs w:val="44"/>
        </w:rPr>
      </w:pPr>
      <w:r w:rsidRPr="002D3089">
        <w:rPr>
          <w:rFonts w:ascii="宋体" w:eastAsia="黑体"/>
          <w:kern w:val="44"/>
          <w:sz w:val="28"/>
          <w:szCs w:val="44"/>
        </w:rPr>
        <w:lastRenderedPageBreak/>
        <w:t>微程序控制器实验</w:t>
      </w:r>
    </w:p>
    <w:p w14:paraId="105067CA" w14:textId="77777777" w:rsidR="00817ED4" w:rsidRDefault="00817ED4" w:rsidP="00817ED4">
      <w:pPr>
        <w:pStyle w:val="ListParagraph"/>
        <w:numPr>
          <w:ilvl w:val="3"/>
          <w:numId w:val="57"/>
        </w:numPr>
        <w:tabs>
          <w:tab w:val="left" w:pos="872"/>
        </w:tabs>
        <w:autoSpaceDE w:val="0"/>
        <w:autoSpaceDN w:val="0"/>
        <w:spacing w:before="122" w:line="278" w:lineRule="auto"/>
        <w:ind w:right="206" w:firstLineChars="0" w:firstLine="420"/>
        <w:jc w:val="both"/>
      </w:pPr>
      <w:r>
        <w:t>把时序与操作台单元的</w:t>
      </w:r>
      <w:r>
        <w:t>“</w:t>
      </w:r>
      <w:r>
        <w:rPr>
          <w:rFonts w:eastAsia="Times New Roman"/>
        </w:rPr>
        <w:t>MODE</w:t>
      </w:r>
      <w:r>
        <w:t>”</w:t>
      </w:r>
      <w:r>
        <w:t>用短路块短接，使系统工作在四节拍模式，</w:t>
      </w:r>
      <w:r>
        <w:rPr>
          <w:rFonts w:eastAsia="Times New Roman"/>
        </w:rPr>
        <w:t>JP1</w:t>
      </w:r>
      <w:r>
        <w:rPr>
          <w:rFonts w:eastAsia="Times New Roman"/>
          <w:spacing w:val="19"/>
        </w:rPr>
        <w:t xml:space="preserve"> </w:t>
      </w:r>
      <w:r>
        <w:t>用短</w:t>
      </w:r>
      <w:r>
        <w:rPr>
          <w:spacing w:val="-15"/>
        </w:rPr>
        <w:t>路块将</w:t>
      </w:r>
      <w:r>
        <w:rPr>
          <w:spacing w:val="-15"/>
        </w:rPr>
        <w:t xml:space="preserve"> </w:t>
      </w:r>
      <w:r>
        <w:rPr>
          <w:rFonts w:eastAsia="Times New Roman"/>
          <w:spacing w:val="-2"/>
        </w:rPr>
        <w:t>1</w:t>
      </w:r>
      <w:r>
        <w:rPr>
          <w:spacing w:val="-2"/>
        </w:rPr>
        <w:t>、</w:t>
      </w:r>
      <w:r>
        <w:rPr>
          <w:rFonts w:eastAsia="Times New Roman"/>
          <w:spacing w:val="-2"/>
        </w:rPr>
        <w:t>2</w:t>
      </w:r>
      <w:r>
        <w:rPr>
          <w:rFonts w:eastAsia="Times New Roman"/>
          <w:spacing w:val="-1"/>
        </w:rPr>
        <w:t xml:space="preserve"> </w:t>
      </w:r>
      <w:r>
        <w:rPr>
          <w:spacing w:val="-11"/>
        </w:rPr>
        <w:t>短接，按图</w:t>
      </w:r>
      <w:r>
        <w:rPr>
          <w:spacing w:val="-11"/>
        </w:rPr>
        <w:t xml:space="preserve"> </w:t>
      </w:r>
      <w:r>
        <w:rPr>
          <w:rFonts w:eastAsia="Times New Roman"/>
          <w:spacing w:val="-2"/>
        </w:rPr>
        <w:t>3-2-10</w:t>
      </w:r>
      <w:r>
        <w:rPr>
          <w:rFonts w:eastAsia="Times New Roman"/>
        </w:rPr>
        <w:t xml:space="preserve"> </w:t>
      </w:r>
      <w:r>
        <w:rPr>
          <w:spacing w:val="-2"/>
        </w:rPr>
        <w:t>所示连接实验线路，仔细查线无误后接通电源。如果有</w:t>
      </w:r>
      <w:r>
        <w:rPr>
          <w:spacing w:val="-2"/>
        </w:rPr>
        <w:t>‘</w:t>
      </w:r>
      <w:r>
        <w:rPr>
          <w:spacing w:val="-2"/>
        </w:rPr>
        <w:t>滴</w:t>
      </w:r>
      <w:r>
        <w:rPr>
          <w:spacing w:val="-2"/>
        </w:rPr>
        <w:t>’</w:t>
      </w:r>
      <w:r>
        <w:rPr>
          <w:spacing w:val="-2"/>
        </w:rPr>
        <w:t>报</w:t>
      </w:r>
      <w:r>
        <w:t>警声，说明总线有竞争现象，应关闭电源，检查接线，直到错误排除。</w:t>
      </w:r>
    </w:p>
    <w:p w14:paraId="183BE43C" w14:textId="77777777" w:rsidR="005A7D8E" w:rsidRDefault="005A7D8E" w:rsidP="005A7D8E">
      <w:pPr>
        <w:pStyle w:val="ListParagraph"/>
        <w:tabs>
          <w:tab w:val="left" w:pos="872"/>
        </w:tabs>
        <w:autoSpaceDE w:val="0"/>
        <w:autoSpaceDN w:val="0"/>
        <w:spacing w:before="122" w:line="278" w:lineRule="auto"/>
        <w:ind w:left="606" w:right="206" w:firstLineChars="0" w:firstLine="0"/>
      </w:pPr>
    </w:p>
    <w:p w14:paraId="77AA5F0F" w14:textId="35689671" w:rsidR="00817ED4" w:rsidRDefault="006B4B24" w:rsidP="00817ED4">
      <w:pPr>
        <w:pStyle w:val="BodyText"/>
        <w:rPr>
          <w:sz w:val="20"/>
        </w:rPr>
      </w:pPr>
      <w:r>
        <w:rPr>
          <w:rFonts w:hint="eastAsia"/>
          <w:sz w:val="20"/>
        </w:rPr>
        <w:t>实验截图如3.2.1所示：</w:t>
      </w:r>
      <w:r>
        <w:rPr>
          <w:noProof/>
        </w:rPr>
        <w:drawing>
          <wp:inline distT="0" distB="0" distL="0" distR="0" wp14:anchorId="0D51C5DB" wp14:editId="3B9A7457">
            <wp:extent cx="5765800" cy="4323080"/>
            <wp:effectExtent l="0" t="0" r="6350" b="1270"/>
            <wp:docPr id="104825327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5800" cy="4323080"/>
                    </a:xfrm>
                    <a:prstGeom prst="rect">
                      <a:avLst/>
                    </a:prstGeom>
                    <a:noFill/>
                    <a:ln>
                      <a:noFill/>
                    </a:ln>
                  </pic:spPr>
                </pic:pic>
              </a:graphicData>
            </a:graphic>
          </wp:inline>
        </w:drawing>
      </w:r>
    </w:p>
    <w:p w14:paraId="29E7202F" w14:textId="77777777" w:rsidR="006B4B24" w:rsidRDefault="006B4B24" w:rsidP="00817ED4">
      <w:pPr>
        <w:pStyle w:val="BodyText"/>
        <w:rPr>
          <w:rFonts w:hint="eastAsia"/>
          <w:sz w:val="20"/>
        </w:rPr>
      </w:pPr>
    </w:p>
    <w:p w14:paraId="22EB8D8D" w14:textId="5AC0F1C8" w:rsidR="006B4B24" w:rsidRPr="00FD27B8" w:rsidRDefault="006B4B24" w:rsidP="006B4B24">
      <w:pPr>
        <w:pStyle w:val="ListParagraph"/>
        <w:spacing w:before="44"/>
        <w:ind w:left="950" w:firstLineChars="0" w:firstLine="0"/>
        <w:jc w:val="center"/>
        <w:rPr>
          <w:rFonts w:ascii="微软雅黑" w:eastAsia="微软雅黑" w:hint="eastAsia"/>
          <w:b/>
          <w:sz w:val="18"/>
        </w:rPr>
      </w:pPr>
      <w:r w:rsidRPr="00FD27B8">
        <w:rPr>
          <w:rFonts w:ascii="微软雅黑" w:eastAsia="微软雅黑" w:hint="eastAsia"/>
          <w:b/>
          <w:sz w:val="18"/>
        </w:rPr>
        <w:t>图3.</w:t>
      </w:r>
      <w:r>
        <w:rPr>
          <w:rFonts w:ascii="微软雅黑" w:eastAsia="微软雅黑" w:hint="eastAsia"/>
          <w:b/>
          <w:sz w:val="18"/>
        </w:rPr>
        <w:t>2.1</w:t>
      </w:r>
    </w:p>
    <w:p w14:paraId="5E0DC8DE" w14:textId="77777777" w:rsidR="00817ED4" w:rsidRDefault="00817ED4" w:rsidP="00817ED4">
      <w:pPr>
        <w:pStyle w:val="BodyText"/>
        <w:rPr>
          <w:sz w:val="20"/>
        </w:rPr>
      </w:pPr>
    </w:p>
    <w:p w14:paraId="51DFE7C1" w14:textId="77777777" w:rsidR="00817ED4" w:rsidRDefault="00817ED4" w:rsidP="00817ED4">
      <w:pPr>
        <w:pStyle w:val="BodyText"/>
        <w:rPr>
          <w:sz w:val="20"/>
        </w:rPr>
      </w:pPr>
    </w:p>
    <w:p w14:paraId="15CAC1AA" w14:textId="77777777" w:rsidR="00817ED4" w:rsidRDefault="00817ED4" w:rsidP="00817ED4">
      <w:pPr>
        <w:pStyle w:val="BodyText"/>
        <w:rPr>
          <w:sz w:val="20"/>
        </w:rPr>
      </w:pPr>
    </w:p>
    <w:p w14:paraId="1E74557A" w14:textId="77777777" w:rsidR="00817ED4" w:rsidRDefault="00817ED4" w:rsidP="00817ED4">
      <w:pPr>
        <w:pStyle w:val="BodyText"/>
        <w:rPr>
          <w:sz w:val="20"/>
        </w:rPr>
      </w:pPr>
    </w:p>
    <w:p w14:paraId="6FFFDE11" w14:textId="77777777" w:rsidR="00817ED4" w:rsidRDefault="00817ED4" w:rsidP="00817ED4">
      <w:pPr>
        <w:pStyle w:val="BodyText"/>
        <w:rPr>
          <w:sz w:val="20"/>
        </w:rPr>
      </w:pPr>
    </w:p>
    <w:p w14:paraId="45F72D95" w14:textId="77777777" w:rsidR="00817ED4" w:rsidRDefault="00817ED4" w:rsidP="00817ED4">
      <w:pPr>
        <w:pStyle w:val="BodyText"/>
        <w:rPr>
          <w:sz w:val="20"/>
        </w:rPr>
      </w:pPr>
    </w:p>
    <w:p w14:paraId="369C8D43" w14:textId="77777777" w:rsidR="00817ED4" w:rsidRDefault="00817ED4" w:rsidP="00817ED4">
      <w:pPr>
        <w:pStyle w:val="BodyText"/>
        <w:spacing w:before="5"/>
        <w:rPr>
          <w:sz w:val="20"/>
        </w:rPr>
      </w:pPr>
    </w:p>
    <w:p w14:paraId="00825C6A" w14:textId="77777777" w:rsidR="00817ED4" w:rsidRDefault="00817ED4" w:rsidP="00817ED4">
      <w:pPr>
        <w:jc w:val="right"/>
        <w:rPr>
          <w:sz w:val="18"/>
        </w:rPr>
        <w:sectPr w:rsidR="00817ED4" w:rsidSect="00817ED4">
          <w:pgSz w:w="10440" w:h="14750"/>
          <w:pgMar w:top="980" w:right="640" w:bottom="280" w:left="720" w:header="751" w:footer="0" w:gutter="0"/>
          <w:cols w:space="720"/>
        </w:sectPr>
      </w:pPr>
    </w:p>
    <w:p w14:paraId="241FEF7A" w14:textId="2766FB5F" w:rsidR="00817ED4" w:rsidRDefault="00817ED4" w:rsidP="00817ED4">
      <w:pPr>
        <w:pStyle w:val="BodyText"/>
        <w:rPr>
          <w:rFonts w:ascii="Times New Roman"/>
          <w:sz w:val="20"/>
        </w:rPr>
      </w:pPr>
      <w:r>
        <w:rPr>
          <w:noProof/>
        </w:rPr>
        <w:lastRenderedPageBreak/>
        <mc:AlternateContent>
          <mc:Choice Requires="wpg">
            <w:drawing>
              <wp:anchor distT="0" distB="0" distL="114300" distR="114300" simplePos="0" relativeHeight="251712512" behindDoc="0" locked="0" layoutInCell="1" allowOverlap="1" wp14:anchorId="156FF1A6" wp14:editId="7498C9E2">
                <wp:simplePos x="0" y="0"/>
                <wp:positionH relativeFrom="page">
                  <wp:posOffset>521335</wp:posOffset>
                </wp:positionH>
                <wp:positionV relativeFrom="page">
                  <wp:posOffset>452120</wp:posOffset>
                </wp:positionV>
                <wp:extent cx="5546725" cy="207010"/>
                <wp:effectExtent l="0" t="4445" r="0" b="0"/>
                <wp:wrapNone/>
                <wp:docPr id="1458506553"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07010"/>
                          <a:chOff x="821" y="712"/>
                          <a:chExt cx="8735" cy="326"/>
                        </a:xfrm>
                      </wpg:grpSpPr>
                      <pic:pic xmlns:pic="http://schemas.openxmlformats.org/drawingml/2006/picture">
                        <pic:nvPicPr>
                          <pic:cNvPr id="1906559100" name="Picture 2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81" y="712"/>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4349812" name="Rectangle 202"/>
                        <wps:cNvSpPr>
                          <a:spLocks noChangeArrowheads="1"/>
                        </wps:cNvSpPr>
                        <wps:spPr bwMode="auto">
                          <a:xfrm>
                            <a:off x="820"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7EFA9B" id="Group 141" o:spid="_x0000_s1026" style="position:absolute;margin-left:41.05pt;margin-top:35.6pt;width:436.75pt;height:16.3pt;z-index:251712512;mso-position-horizontal-relative:page;mso-position-vertical-relative:page" coordorigin="821,712" coordsize="8735,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">
                <v:shape id="Picture 201" o:spid="_x0000_s1027" type="#_x0000_t75" style="position:absolute;left:881;top:712;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">
                  <v:imagedata r:id="rId9" o:title=""/>
                </v:shape>
                <v:rect id="Rectangle 202" o:spid="_x0000_s1028" style="position:absolute;left:820;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" fillcolor="black" stroked="f"/>
                <w10:wrap anchorx="page" anchory="page"/>
              </v:group>
            </w:pict>
          </mc:Fallback>
        </mc:AlternateContent>
      </w:r>
    </w:p>
    <w:p w14:paraId="7832F229" w14:textId="77777777" w:rsidR="00817ED4" w:rsidRDefault="00817ED4" w:rsidP="00817ED4">
      <w:pPr>
        <w:pStyle w:val="BodyText"/>
        <w:spacing w:before="2"/>
        <w:rPr>
          <w:rFonts w:ascii="Times New Roman"/>
          <w:sz w:val="19"/>
        </w:rPr>
      </w:pPr>
    </w:p>
    <w:p w14:paraId="5581083D" w14:textId="33502CBD" w:rsidR="00817ED4" w:rsidRDefault="00817ED4" w:rsidP="00817ED4">
      <w:pPr>
        <w:pStyle w:val="BodyText"/>
        <w:ind w:left="438"/>
        <w:rPr>
          <w:rFonts w:ascii="Times New Roman"/>
          <w:sz w:val="20"/>
        </w:rPr>
      </w:pPr>
      <w:r>
        <w:rPr>
          <w:rFonts w:ascii="Times New Roman"/>
          <w:noProof/>
          <w:sz w:val="20"/>
        </w:rPr>
        <mc:AlternateContent>
          <mc:Choice Requires="wpg">
            <w:drawing>
              <wp:inline distT="0" distB="0" distL="0" distR="0" wp14:anchorId="02963A8F" wp14:editId="7D5EA796">
                <wp:extent cx="5292725" cy="3803650"/>
                <wp:effectExtent l="1905" t="3175" r="1270" b="3175"/>
                <wp:docPr id="106606131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2725" cy="3803650"/>
                          <a:chOff x="0" y="0"/>
                          <a:chExt cx="8335" cy="5990"/>
                        </a:xfrm>
                      </wpg:grpSpPr>
                      <wps:wsp>
                        <wps:cNvPr id="1374128588" name="AutoShape 40"/>
                        <wps:cNvSpPr>
                          <a:spLocks/>
                        </wps:cNvSpPr>
                        <wps:spPr bwMode="auto">
                          <a:xfrm>
                            <a:off x="5" y="5"/>
                            <a:ext cx="2825" cy="5872"/>
                          </a:xfrm>
                          <a:custGeom>
                            <a:avLst/>
                            <a:gdLst>
                              <a:gd name="T0" fmla="+- 0 1452 5"/>
                              <a:gd name="T1" fmla="*/ T0 w 2825"/>
                              <a:gd name="T2" fmla="+- 0 2500 5"/>
                              <a:gd name="T3" fmla="*/ 2500 h 5872"/>
                              <a:gd name="T4" fmla="+- 0 2830 5"/>
                              <a:gd name="T5" fmla="*/ T4 w 2825"/>
                              <a:gd name="T6" fmla="+- 0 2500 5"/>
                              <a:gd name="T7" fmla="*/ 2500 h 5872"/>
                              <a:gd name="T8" fmla="+- 0 2830 5"/>
                              <a:gd name="T9" fmla="*/ T8 w 2825"/>
                              <a:gd name="T10" fmla="+- 0 5 5"/>
                              <a:gd name="T11" fmla="*/ 5 h 5872"/>
                              <a:gd name="T12" fmla="+- 0 1452 5"/>
                              <a:gd name="T13" fmla="*/ T12 w 2825"/>
                              <a:gd name="T14" fmla="+- 0 5 5"/>
                              <a:gd name="T15" fmla="*/ 5 h 5872"/>
                              <a:gd name="T16" fmla="+- 0 1452 5"/>
                              <a:gd name="T17" fmla="*/ T16 w 2825"/>
                              <a:gd name="T18" fmla="+- 0 2500 5"/>
                              <a:gd name="T19" fmla="*/ 2500 h 5872"/>
                              <a:gd name="T20" fmla="+- 0 5 5"/>
                              <a:gd name="T21" fmla="*/ T20 w 2825"/>
                              <a:gd name="T22" fmla="+- 0 5877 5"/>
                              <a:gd name="T23" fmla="*/ 5877 h 5872"/>
                              <a:gd name="T24" fmla="+- 0 1070 5"/>
                              <a:gd name="T25" fmla="*/ T24 w 2825"/>
                              <a:gd name="T26" fmla="+- 0 5877 5"/>
                              <a:gd name="T27" fmla="*/ 5877 h 5872"/>
                              <a:gd name="T28" fmla="+- 0 1070 5"/>
                              <a:gd name="T29" fmla="*/ T28 w 2825"/>
                              <a:gd name="T30" fmla="+- 0 7 5"/>
                              <a:gd name="T31" fmla="*/ 7 h 5872"/>
                              <a:gd name="T32" fmla="+- 0 5 5"/>
                              <a:gd name="T33" fmla="*/ T32 w 2825"/>
                              <a:gd name="T34" fmla="+- 0 7 5"/>
                              <a:gd name="T35" fmla="*/ 7 h 5872"/>
                              <a:gd name="T36" fmla="+- 0 5 5"/>
                              <a:gd name="T37" fmla="*/ T36 w 2825"/>
                              <a:gd name="T38" fmla="+- 0 5877 5"/>
                              <a:gd name="T39" fmla="*/ 5877 h 58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825" h="5872">
                                <a:moveTo>
                                  <a:pt x="1447" y="2495"/>
                                </a:moveTo>
                                <a:lnTo>
                                  <a:pt x="2825" y="2495"/>
                                </a:lnTo>
                                <a:lnTo>
                                  <a:pt x="2825" y="0"/>
                                </a:lnTo>
                                <a:lnTo>
                                  <a:pt x="1447" y="0"/>
                                </a:lnTo>
                                <a:lnTo>
                                  <a:pt x="1447" y="2495"/>
                                </a:lnTo>
                                <a:close/>
                                <a:moveTo>
                                  <a:pt x="0" y="5872"/>
                                </a:moveTo>
                                <a:lnTo>
                                  <a:pt x="1065" y="5872"/>
                                </a:lnTo>
                                <a:lnTo>
                                  <a:pt x="1065" y="2"/>
                                </a:lnTo>
                                <a:lnTo>
                                  <a:pt x="0" y="2"/>
                                </a:lnTo>
                                <a:lnTo>
                                  <a:pt x="0" y="5872"/>
                                </a:lnTo>
                                <a:close/>
                              </a:path>
                            </a:pathLst>
                          </a:custGeom>
                          <a:noFill/>
                          <a:ln w="68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5305959" name="Line 41"/>
                        <wps:cNvCnPr>
                          <a:cxnSpLocks noChangeShapeType="1"/>
                        </wps:cNvCnPr>
                        <wps:spPr bwMode="auto">
                          <a:xfrm>
                            <a:off x="757" y="3944"/>
                            <a:ext cx="0" cy="149"/>
                          </a:xfrm>
                          <a:prstGeom prst="line">
                            <a:avLst/>
                          </a:prstGeom>
                          <a:noFill/>
                          <a:ln w="11569">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266067116" name="Rectangle 42"/>
                        <wps:cNvSpPr>
                          <a:spLocks noChangeArrowheads="1"/>
                        </wps:cNvSpPr>
                        <wps:spPr bwMode="auto">
                          <a:xfrm>
                            <a:off x="935" y="3781"/>
                            <a:ext cx="44" cy="452"/>
                          </a:xfrm>
                          <a:prstGeom prst="rect">
                            <a:avLst/>
                          </a:prstGeom>
                          <a:noFill/>
                          <a:ln w="6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26259" name="Line 43"/>
                        <wps:cNvCnPr>
                          <a:cxnSpLocks noChangeShapeType="1"/>
                        </wps:cNvCnPr>
                        <wps:spPr bwMode="auto">
                          <a:xfrm>
                            <a:off x="1071" y="4477"/>
                            <a:ext cx="694"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19346517" name="AutoShape 44"/>
                        <wps:cNvSpPr>
                          <a:spLocks/>
                        </wps:cNvSpPr>
                        <wps:spPr bwMode="auto">
                          <a:xfrm>
                            <a:off x="3515" y="7"/>
                            <a:ext cx="2041" cy="5852"/>
                          </a:xfrm>
                          <a:custGeom>
                            <a:avLst/>
                            <a:gdLst>
                              <a:gd name="T0" fmla="+- 0 4651 3515"/>
                              <a:gd name="T1" fmla="*/ T0 w 2041"/>
                              <a:gd name="T2" fmla="+- 0 5858 7"/>
                              <a:gd name="T3" fmla="*/ 5858 h 5852"/>
                              <a:gd name="T4" fmla="+- 0 5556 3515"/>
                              <a:gd name="T5" fmla="*/ T4 w 2041"/>
                              <a:gd name="T6" fmla="+- 0 5858 7"/>
                              <a:gd name="T7" fmla="*/ 5858 h 5852"/>
                              <a:gd name="T8" fmla="+- 0 5556 3515"/>
                              <a:gd name="T9" fmla="*/ T8 w 2041"/>
                              <a:gd name="T10" fmla="+- 0 7 7"/>
                              <a:gd name="T11" fmla="*/ 7 h 5852"/>
                              <a:gd name="T12" fmla="+- 0 4651 3515"/>
                              <a:gd name="T13" fmla="*/ T12 w 2041"/>
                              <a:gd name="T14" fmla="+- 0 7 7"/>
                              <a:gd name="T15" fmla="*/ 7 h 5852"/>
                              <a:gd name="T16" fmla="+- 0 4651 3515"/>
                              <a:gd name="T17" fmla="*/ T16 w 2041"/>
                              <a:gd name="T18" fmla="+- 0 5858 7"/>
                              <a:gd name="T19" fmla="*/ 5858 h 5852"/>
                              <a:gd name="T20" fmla="+- 0 3515 3515"/>
                              <a:gd name="T21" fmla="*/ T20 w 2041"/>
                              <a:gd name="T22" fmla="+- 0 4619 7"/>
                              <a:gd name="T23" fmla="*/ 4619 h 5852"/>
                              <a:gd name="T24" fmla="+- 0 4417 3515"/>
                              <a:gd name="T25" fmla="*/ T24 w 2041"/>
                              <a:gd name="T26" fmla="+- 0 4619 7"/>
                              <a:gd name="T27" fmla="*/ 4619 h 5852"/>
                              <a:gd name="T28" fmla="+- 0 4417 3515"/>
                              <a:gd name="T29" fmla="*/ T28 w 2041"/>
                              <a:gd name="T30" fmla="+- 0 3340 7"/>
                              <a:gd name="T31" fmla="*/ 3340 h 5852"/>
                              <a:gd name="T32" fmla="+- 0 3515 3515"/>
                              <a:gd name="T33" fmla="*/ T32 w 2041"/>
                              <a:gd name="T34" fmla="+- 0 3340 7"/>
                              <a:gd name="T35" fmla="*/ 3340 h 5852"/>
                              <a:gd name="T36" fmla="+- 0 3515 3515"/>
                              <a:gd name="T37" fmla="*/ T36 w 2041"/>
                              <a:gd name="T38" fmla="+- 0 4619 7"/>
                              <a:gd name="T39" fmla="*/ 4619 h 58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41" h="5852">
                                <a:moveTo>
                                  <a:pt x="1136" y="5851"/>
                                </a:moveTo>
                                <a:lnTo>
                                  <a:pt x="2041" y="5851"/>
                                </a:lnTo>
                                <a:lnTo>
                                  <a:pt x="2041" y="0"/>
                                </a:lnTo>
                                <a:lnTo>
                                  <a:pt x="1136" y="0"/>
                                </a:lnTo>
                                <a:lnTo>
                                  <a:pt x="1136" y="5851"/>
                                </a:lnTo>
                                <a:close/>
                                <a:moveTo>
                                  <a:pt x="0" y="4612"/>
                                </a:moveTo>
                                <a:lnTo>
                                  <a:pt x="902" y="4612"/>
                                </a:lnTo>
                                <a:lnTo>
                                  <a:pt x="902" y="3333"/>
                                </a:lnTo>
                                <a:lnTo>
                                  <a:pt x="0" y="3333"/>
                                </a:lnTo>
                                <a:lnTo>
                                  <a:pt x="0" y="4612"/>
                                </a:lnTo>
                                <a:close/>
                              </a:path>
                            </a:pathLst>
                          </a:custGeom>
                          <a:noFill/>
                          <a:ln w="68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242319" name="Line 45"/>
                        <wps:cNvCnPr>
                          <a:cxnSpLocks noChangeShapeType="1"/>
                        </wps:cNvCnPr>
                        <wps:spPr bwMode="auto">
                          <a:xfrm>
                            <a:off x="4424" y="3776"/>
                            <a:ext cx="218"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7764439" name="Line 46"/>
                        <wps:cNvCnPr>
                          <a:cxnSpLocks noChangeShapeType="1"/>
                        </wps:cNvCnPr>
                        <wps:spPr bwMode="auto">
                          <a:xfrm>
                            <a:off x="4642" y="3776"/>
                            <a:ext cx="0" cy="0"/>
                          </a:xfrm>
                          <a:prstGeom prst="line">
                            <a:avLst/>
                          </a:prstGeom>
                          <a:noFill/>
                          <a:ln w="69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30563603" name="Line 47"/>
                        <wps:cNvCnPr>
                          <a:cxnSpLocks noChangeShapeType="1"/>
                        </wps:cNvCnPr>
                        <wps:spPr bwMode="auto">
                          <a:xfrm>
                            <a:off x="4424" y="3776"/>
                            <a:ext cx="55" cy="0"/>
                          </a:xfrm>
                          <a:prstGeom prst="line">
                            <a:avLst/>
                          </a:prstGeom>
                          <a:noFill/>
                          <a:ln w="69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6827736" name="Line 48"/>
                        <wps:cNvCnPr>
                          <a:cxnSpLocks noChangeShapeType="1"/>
                        </wps:cNvCnPr>
                        <wps:spPr bwMode="auto">
                          <a:xfrm>
                            <a:off x="4640" y="4066"/>
                            <a:ext cx="0"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19067286" name="Line 49"/>
                        <wps:cNvCnPr>
                          <a:cxnSpLocks noChangeShapeType="1"/>
                        </wps:cNvCnPr>
                        <wps:spPr bwMode="auto">
                          <a:xfrm>
                            <a:off x="4422" y="4066"/>
                            <a:ext cx="55" cy="65"/>
                          </a:xfrm>
                          <a:prstGeom prst="line">
                            <a:avLst/>
                          </a:prstGeom>
                          <a:noFill/>
                          <a:ln w="69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62085" name="Line 50"/>
                        <wps:cNvCnPr>
                          <a:cxnSpLocks noChangeShapeType="1"/>
                        </wps:cNvCnPr>
                        <wps:spPr bwMode="auto">
                          <a:xfrm>
                            <a:off x="4640" y="4066"/>
                            <a:ext cx="0" cy="65"/>
                          </a:xfrm>
                          <a:prstGeom prst="line">
                            <a:avLst/>
                          </a:prstGeom>
                          <a:noFill/>
                          <a:ln w="69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9337970" name="Line 51"/>
                        <wps:cNvCnPr>
                          <a:cxnSpLocks noChangeShapeType="1"/>
                        </wps:cNvCnPr>
                        <wps:spPr bwMode="auto">
                          <a:xfrm>
                            <a:off x="980" y="3888"/>
                            <a:ext cx="2636"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4024880" name="Line 52"/>
                        <wps:cNvCnPr>
                          <a:cxnSpLocks noChangeShapeType="1"/>
                        </wps:cNvCnPr>
                        <wps:spPr bwMode="auto">
                          <a:xfrm>
                            <a:off x="1070" y="1737"/>
                            <a:ext cx="382"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22182364" name="Line 53"/>
                        <wps:cNvCnPr>
                          <a:cxnSpLocks noChangeShapeType="1"/>
                        </wps:cNvCnPr>
                        <wps:spPr bwMode="auto">
                          <a:xfrm>
                            <a:off x="988" y="1113"/>
                            <a:ext cx="533"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80230052" name="Rectangle 54"/>
                        <wps:cNvSpPr>
                          <a:spLocks noChangeArrowheads="1"/>
                        </wps:cNvSpPr>
                        <wps:spPr bwMode="auto">
                          <a:xfrm>
                            <a:off x="1525" y="330"/>
                            <a:ext cx="44" cy="1192"/>
                          </a:xfrm>
                          <a:prstGeom prst="rect">
                            <a:avLst/>
                          </a:prstGeom>
                          <a:noFill/>
                          <a:ln w="6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6769392" name="Picture 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197" y="1056"/>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5467573" name="Line 56"/>
                        <wps:cNvCnPr>
                          <a:cxnSpLocks noChangeShapeType="1"/>
                        </wps:cNvCnPr>
                        <wps:spPr bwMode="auto">
                          <a:xfrm>
                            <a:off x="1064" y="5157"/>
                            <a:ext cx="1387"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4688648" name="Rectangle 57"/>
                        <wps:cNvSpPr>
                          <a:spLocks noChangeArrowheads="1"/>
                        </wps:cNvSpPr>
                        <wps:spPr bwMode="auto">
                          <a:xfrm>
                            <a:off x="1955" y="2424"/>
                            <a:ext cx="414" cy="44"/>
                          </a:xfrm>
                          <a:prstGeom prst="rect">
                            <a:avLst/>
                          </a:prstGeom>
                          <a:noFill/>
                          <a:ln w="693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4658298" name="Line 58"/>
                        <wps:cNvCnPr>
                          <a:cxnSpLocks noChangeShapeType="1"/>
                        </wps:cNvCnPr>
                        <wps:spPr bwMode="auto">
                          <a:xfrm>
                            <a:off x="2039" y="2468"/>
                            <a:ext cx="0" cy="527"/>
                          </a:xfrm>
                          <a:prstGeom prst="line">
                            <a:avLst/>
                          </a:prstGeom>
                          <a:noFill/>
                          <a:ln w="6941">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4526709"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986" y="2645"/>
                            <a:ext cx="113"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4703200" name="Line 60"/>
                        <wps:cNvCnPr>
                          <a:cxnSpLocks noChangeShapeType="1"/>
                        </wps:cNvCnPr>
                        <wps:spPr bwMode="auto">
                          <a:xfrm>
                            <a:off x="2738" y="1011"/>
                            <a:ext cx="2004"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49504271"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677" y="956"/>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2714839" name="Rectangle 62"/>
                        <wps:cNvSpPr>
                          <a:spLocks noChangeArrowheads="1"/>
                        </wps:cNvSpPr>
                        <wps:spPr bwMode="auto">
                          <a:xfrm>
                            <a:off x="5958" y="919"/>
                            <a:ext cx="673" cy="1840"/>
                          </a:xfrm>
                          <a:prstGeom prst="rect">
                            <a:avLst/>
                          </a:prstGeom>
                          <a:noFill/>
                          <a:ln w="686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1143091" name="Line 63"/>
                        <wps:cNvCnPr>
                          <a:cxnSpLocks noChangeShapeType="1"/>
                        </wps:cNvCnPr>
                        <wps:spPr bwMode="auto">
                          <a:xfrm>
                            <a:off x="5488" y="1585"/>
                            <a:ext cx="524" cy="0"/>
                          </a:xfrm>
                          <a:prstGeom prst="line">
                            <a:avLst/>
                          </a:prstGeom>
                          <a:noFill/>
                          <a:ln w="749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61612074"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685" y="1529"/>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7033668" name="Rectangle 65"/>
                        <wps:cNvSpPr>
                          <a:spLocks noChangeArrowheads="1"/>
                        </wps:cNvSpPr>
                        <wps:spPr bwMode="auto">
                          <a:xfrm>
                            <a:off x="5447" y="2138"/>
                            <a:ext cx="44" cy="474"/>
                          </a:xfrm>
                          <a:prstGeom prst="rect">
                            <a:avLst/>
                          </a:prstGeom>
                          <a:noFill/>
                          <a:ln w="6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880782" name="Line 66"/>
                        <wps:cNvCnPr>
                          <a:cxnSpLocks noChangeShapeType="1"/>
                        </wps:cNvCnPr>
                        <wps:spPr bwMode="auto">
                          <a:xfrm>
                            <a:off x="883" y="4571"/>
                            <a:ext cx="0" cy="148"/>
                          </a:xfrm>
                          <a:prstGeom prst="line">
                            <a:avLst/>
                          </a:prstGeom>
                          <a:noFill/>
                          <a:ln w="11569">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003112620" name="Line 67"/>
                        <wps:cNvCnPr>
                          <a:cxnSpLocks noChangeShapeType="1"/>
                        </wps:cNvCnPr>
                        <wps:spPr bwMode="auto">
                          <a:xfrm>
                            <a:off x="958" y="5222"/>
                            <a:ext cx="0" cy="148"/>
                          </a:xfrm>
                          <a:prstGeom prst="line">
                            <a:avLst/>
                          </a:prstGeom>
                          <a:noFill/>
                          <a:ln w="11569">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954566242" name="Line 68"/>
                        <wps:cNvCnPr>
                          <a:cxnSpLocks noChangeShapeType="1"/>
                        </wps:cNvCnPr>
                        <wps:spPr bwMode="auto">
                          <a:xfrm>
                            <a:off x="2239" y="2257"/>
                            <a:ext cx="0" cy="0"/>
                          </a:xfrm>
                          <a:prstGeom prst="line">
                            <a:avLst/>
                          </a:prstGeom>
                          <a:noFill/>
                          <a:ln w="11562">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209519165" name="Line 69"/>
                        <wps:cNvCnPr>
                          <a:cxnSpLocks noChangeShapeType="1"/>
                        </wps:cNvCnPr>
                        <wps:spPr bwMode="auto">
                          <a:xfrm>
                            <a:off x="3769" y="3951"/>
                            <a:ext cx="0" cy="148"/>
                          </a:xfrm>
                          <a:prstGeom prst="line">
                            <a:avLst/>
                          </a:prstGeom>
                          <a:noFill/>
                          <a:ln w="11569">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43351651" name="Line 70"/>
                        <wps:cNvCnPr>
                          <a:cxnSpLocks noChangeShapeType="1"/>
                        </wps:cNvCnPr>
                        <wps:spPr bwMode="auto">
                          <a:xfrm>
                            <a:off x="4541" y="3853"/>
                            <a:ext cx="0" cy="149"/>
                          </a:xfrm>
                          <a:prstGeom prst="line">
                            <a:avLst/>
                          </a:prstGeom>
                          <a:noFill/>
                          <a:ln w="11569">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64202673" name="Line 71"/>
                        <wps:cNvCnPr>
                          <a:cxnSpLocks noChangeShapeType="1"/>
                        </wps:cNvCnPr>
                        <wps:spPr bwMode="auto">
                          <a:xfrm>
                            <a:off x="5243" y="2306"/>
                            <a:ext cx="0" cy="148"/>
                          </a:xfrm>
                          <a:prstGeom prst="line">
                            <a:avLst/>
                          </a:prstGeom>
                          <a:noFill/>
                          <a:ln w="11569">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738380131" name="Rectangle 72"/>
                        <wps:cNvSpPr>
                          <a:spLocks noChangeArrowheads="1"/>
                        </wps:cNvSpPr>
                        <wps:spPr bwMode="auto">
                          <a:xfrm>
                            <a:off x="5959" y="7"/>
                            <a:ext cx="2093" cy="861"/>
                          </a:xfrm>
                          <a:prstGeom prst="rect">
                            <a:avLst/>
                          </a:prstGeom>
                          <a:noFill/>
                          <a:ln w="68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3368784"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935" y="455"/>
                            <a:ext cx="399"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4472787" name="AutoShape 74"/>
                        <wps:cNvSpPr>
                          <a:spLocks/>
                        </wps:cNvSpPr>
                        <wps:spPr bwMode="auto">
                          <a:xfrm>
                            <a:off x="940" y="174"/>
                            <a:ext cx="4560" cy="1346"/>
                          </a:xfrm>
                          <a:custGeom>
                            <a:avLst/>
                            <a:gdLst>
                              <a:gd name="T0" fmla="+- 0 5457 940"/>
                              <a:gd name="T1" fmla="*/ T0 w 4560"/>
                              <a:gd name="T2" fmla="+- 0 768 175"/>
                              <a:gd name="T3" fmla="*/ 768 h 1346"/>
                              <a:gd name="T4" fmla="+- 0 5500 940"/>
                              <a:gd name="T5" fmla="*/ T4 w 4560"/>
                              <a:gd name="T6" fmla="+- 0 768 175"/>
                              <a:gd name="T7" fmla="*/ 768 h 1346"/>
                              <a:gd name="T8" fmla="+- 0 5500 940"/>
                              <a:gd name="T9" fmla="*/ T8 w 4560"/>
                              <a:gd name="T10" fmla="+- 0 175 175"/>
                              <a:gd name="T11" fmla="*/ 175 h 1346"/>
                              <a:gd name="T12" fmla="+- 0 5457 940"/>
                              <a:gd name="T13" fmla="*/ T12 w 4560"/>
                              <a:gd name="T14" fmla="+- 0 175 175"/>
                              <a:gd name="T15" fmla="*/ 175 h 1346"/>
                              <a:gd name="T16" fmla="+- 0 5457 940"/>
                              <a:gd name="T17" fmla="*/ T16 w 4560"/>
                              <a:gd name="T18" fmla="+- 0 768 175"/>
                              <a:gd name="T19" fmla="*/ 768 h 1346"/>
                              <a:gd name="T20" fmla="+- 0 940 940"/>
                              <a:gd name="T21" fmla="*/ T20 w 4560"/>
                              <a:gd name="T22" fmla="+- 0 1520 175"/>
                              <a:gd name="T23" fmla="*/ 1520 h 1346"/>
                              <a:gd name="T24" fmla="+- 0 983 940"/>
                              <a:gd name="T25" fmla="*/ T24 w 4560"/>
                              <a:gd name="T26" fmla="+- 0 1520 175"/>
                              <a:gd name="T27" fmla="*/ 1520 h 1346"/>
                              <a:gd name="T28" fmla="+- 0 983 940"/>
                              <a:gd name="T29" fmla="*/ T28 w 4560"/>
                              <a:gd name="T30" fmla="+- 0 329 175"/>
                              <a:gd name="T31" fmla="*/ 329 h 1346"/>
                              <a:gd name="T32" fmla="+- 0 940 940"/>
                              <a:gd name="T33" fmla="*/ T32 w 4560"/>
                              <a:gd name="T34" fmla="+- 0 329 175"/>
                              <a:gd name="T35" fmla="*/ 329 h 1346"/>
                              <a:gd name="T36" fmla="+- 0 940 940"/>
                              <a:gd name="T37" fmla="*/ T36 w 4560"/>
                              <a:gd name="T38" fmla="+- 0 1520 175"/>
                              <a:gd name="T39" fmla="*/ 1520 h 13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60" h="1346">
                                <a:moveTo>
                                  <a:pt x="4517" y="593"/>
                                </a:moveTo>
                                <a:lnTo>
                                  <a:pt x="4560" y="593"/>
                                </a:lnTo>
                                <a:lnTo>
                                  <a:pt x="4560" y="0"/>
                                </a:lnTo>
                                <a:lnTo>
                                  <a:pt x="4517" y="0"/>
                                </a:lnTo>
                                <a:lnTo>
                                  <a:pt x="4517" y="593"/>
                                </a:lnTo>
                                <a:close/>
                                <a:moveTo>
                                  <a:pt x="0" y="1345"/>
                                </a:moveTo>
                                <a:lnTo>
                                  <a:pt x="43" y="1345"/>
                                </a:lnTo>
                                <a:lnTo>
                                  <a:pt x="43" y="154"/>
                                </a:lnTo>
                                <a:lnTo>
                                  <a:pt x="0" y="154"/>
                                </a:lnTo>
                                <a:lnTo>
                                  <a:pt x="0" y="1345"/>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4322632" name="Line 75"/>
                        <wps:cNvCnPr>
                          <a:cxnSpLocks noChangeShapeType="1"/>
                        </wps:cNvCnPr>
                        <wps:spPr bwMode="auto">
                          <a:xfrm>
                            <a:off x="2454" y="3892"/>
                            <a:ext cx="0" cy="1265"/>
                          </a:xfrm>
                          <a:prstGeom prst="line">
                            <a:avLst/>
                          </a:prstGeom>
                          <a:noFill/>
                          <a:ln w="69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1553143" name="Line 76"/>
                        <wps:cNvCnPr>
                          <a:cxnSpLocks noChangeShapeType="1"/>
                        </wps:cNvCnPr>
                        <wps:spPr bwMode="auto">
                          <a:xfrm>
                            <a:off x="1765" y="3891"/>
                            <a:ext cx="0" cy="585"/>
                          </a:xfrm>
                          <a:prstGeom prst="line">
                            <a:avLst/>
                          </a:prstGeom>
                          <a:noFill/>
                          <a:ln w="69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8455110" name="Freeform 77"/>
                        <wps:cNvSpPr>
                          <a:spLocks/>
                        </wps:cNvSpPr>
                        <wps:spPr bwMode="auto">
                          <a:xfrm>
                            <a:off x="1746" y="3875"/>
                            <a:ext cx="35" cy="28"/>
                          </a:xfrm>
                          <a:custGeom>
                            <a:avLst/>
                            <a:gdLst>
                              <a:gd name="T0" fmla="+- 0 1773 1746"/>
                              <a:gd name="T1" fmla="*/ T0 w 35"/>
                              <a:gd name="T2" fmla="+- 0 3903 3875"/>
                              <a:gd name="T3" fmla="*/ 3903 h 28"/>
                              <a:gd name="T4" fmla="+- 0 1754 1746"/>
                              <a:gd name="T5" fmla="*/ T4 w 35"/>
                              <a:gd name="T6" fmla="+- 0 3903 3875"/>
                              <a:gd name="T7" fmla="*/ 3903 h 28"/>
                              <a:gd name="T8" fmla="+- 0 1746 1746"/>
                              <a:gd name="T9" fmla="*/ T8 w 35"/>
                              <a:gd name="T10" fmla="+- 0 3897 3875"/>
                              <a:gd name="T11" fmla="*/ 3897 h 28"/>
                              <a:gd name="T12" fmla="+- 0 1746 1746"/>
                              <a:gd name="T13" fmla="*/ T12 w 35"/>
                              <a:gd name="T14" fmla="+- 0 3882 3875"/>
                              <a:gd name="T15" fmla="*/ 3882 h 28"/>
                              <a:gd name="T16" fmla="+- 0 1754 1746"/>
                              <a:gd name="T17" fmla="*/ T16 w 35"/>
                              <a:gd name="T18" fmla="+- 0 3875 3875"/>
                              <a:gd name="T19" fmla="*/ 3875 h 28"/>
                              <a:gd name="T20" fmla="+- 0 1773 1746"/>
                              <a:gd name="T21" fmla="*/ T20 w 35"/>
                              <a:gd name="T22" fmla="+- 0 3875 3875"/>
                              <a:gd name="T23" fmla="*/ 3875 h 28"/>
                              <a:gd name="T24" fmla="+- 0 1781 1746"/>
                              <a:gd name="T25" fmla="*/ T24 w 35"/>
                              <a:gd name="T26" fmla="+- 0 3882 3875"/>
                              <a:gd name="T27" fmla="*/ 3882 h 28"/>
                              <a:gd name="T28" fmla="+- 0 1781 1746"/>
                              <a:gd name="T29" fmla="*/ T28 w 35"/>
                              <a:gd name="T30" fmla="+- 0 3889 3875"/>
                              <a:gd name="T31" fmla="*/ 3889 h 28"/>
                              <a:gd name="T32" fmla="+- 0 1781 1746"/>
                              <a:gd name="T33" fmla="*/ T32 w 35"/>
                              <a:gd name="T34" fmla="+- 0 3897 3875"/>
                              <a:gd name="T35" fmla="*/ 3897 h 28"/>
                              <a:gd name="T36" fmla="+- 0 1773 1746"/>
                              <a:gd name="T37" fmla="*/ T36 w 35"/>
                              <a:gd name="T38" fmla="+- 0 3903 3875"/>
                              <a:gd name="T39" fmla="*/ 3903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 h="28">
                                <a:moveTo>
                                  <a:pt x="27" y="28"/>
                                </a:moveTo>
                                <a:lnTo>
                                  <a:pt x="8" y="28"/>
                                </a:lnTo>
                                <a:lnTo>
                                  <a:pt x="0" y="22"/>
                                </a:lnTo>
                                <a:lnTo>
                                  <a:pt x="0" y="7"/>
                                </a:lnTo>
                                <a:lnTo>
                                  <a:pt x="8" y="0"/>
                                </a:lnTo>
                                <a:lnTo>
                                  <a:pt x="27" y="0"/>
                                </a:lnTo>
                                <a:lnTo>
                                  <a:pt x="35" y="7"/>
                                </a:lnTo>
                                <a:lnTo>
                                  <a:pt x="35" y="14"/>
                                </a:lnTo>
                                <a:lnTo>
                                  <a:pt x="35" y="22"/>
                                </a:lnTo>
                                <a:lnTo>
                                  <a:pt x="27"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397962" name="Freeform 78"/>
                        <wps:cNvSpPr>
                          <a:spLocks/>
                        </wps:cNvSpPr>
                        <wps:spPr bwMode="auto">
                          <a:xfrm>
                            <a:off x="1746" y="3875"/>
                            <a:ext cx="35" cy="28"/>
                          </a:xfrm>
                          <a:custGeom>
                            <a:avLst/>
                            <a:gdLst>
                              <a:gd name="T0" fmla="+- 0 1781 1746"/>
                              <a:gd name="T1" fmla="*/ T0 w 35"/>
                              <a:gd name="T2" fmla="+- 0 3889 3875"/>
                              <a:gd name="T3" fmla="*/ 3889 h 28"/>
                              <a:gd name="T4" fmla="+- 0 1781 1746"/>
                              <a:gd name="T5" fmla="*/ T4 w 35"/>
                              <a:gd name="T6" fmla="+- 0 3882 3875"/>
                              <a:gd name="T7" fmla="*/ 3882 h 28"/>
                              <a:gd name="T8" fmla="+- 0 1773 1746"/>
                              <a:gd name="T9" fmla="*/ T8 w 35"/>
                              <a:gd name="T10" fmla="+- 0 3875 3875"/>
                              <a:gd name="T11" fmla="*/ 3875 h 28"/>
                              <a:gd name="T12" fmla="+- 0 1764 1746"/>
                              <a:gd name="T13" fmla="*/ T12 w 35"/>
                              <a:gd name="T14" fmla="+- 0 3875 3875"/>
                              <a:gd name="T15" fmla="*/ 3875 h 28"/>
                              <a:gd name="T16" fmla="+- 0 1754 1746"/>
                              <a:gd name="T17" fmla="*/ T16 w 35"/>
                              <a:gd name="T18" fmla="+- 0 3875 3875"/>
                              <a:gd name="T19" fmla="*/ 3875 h 28"/>
                              <a:gd name="T20" fmla="+- 0 1746 1746"/>
                              <a:gd name="T21" fmla="*/ T20 w 35"/>
                              <a:gd name="T22" fmla="+- 0 3882 3875"/>
                              <a:gd name="T23" fmla="*/ 3882 h 28"/>
                              <a:gd name="T24" fmla="+- 0 1746 1746"/>
                              <a:gd name="T25" fmla="*/ T24 w 35"/>
                              <a:gd name="T26" fmla="+- 0 3889 3875"/>
                              <a:gd name="T27" fmla="*/ 3889 h 28"/>
                              <a:gd name="T28" fmla="+- 0 1746 1746"/>
                              <a:gd name="T29" fmla="*/ T28 w 35"/>
                              <a:gd name="T30" fmla="+- 0 3897 3875"/>
                              <a:gd name="T31" fmla="*/ 3897 h 28"/>
                              <a:gd name="T32" fmla="+- 0 1754 1746"/>
                              <a:gd name="T33" fmla="*/ T32 w 35"/>
                              <a:gd name="T34" fmla="+- 0 3903 3875"/>
                              <a:gd name="T35" fmla="*/ 3903 h 28"/>
                              <a:gd name="T36" fmla="+- 0 1764 1746"/>
                              <a:gd name="T37" fmla="*/ T36 w 35"/>
                              <a:gd name="T38" fmla="+- 0 3903 3875"/>
                              <a:gd name="T39" fmla="*/ 3903 h 28"/>
                              <a:gd name="T40" fmla="+- 0 1773 1746"/>
                              <a:gd name="T41" fmla="*/ T40 w 35"/>
                              <a:gd name="T42" fmla="+- 0 3903 3875"/>
                              <a:gd name="T43" fmla="*/ 3903 h 28"/>
                              <a:gd name="T44" fmla="+- 0 1781 1746"/>
                              <a:gd name="T45" fmla="*/ T44 w 35"/>
                              <a:gd name="T46" fmla="+- 0 3897 3875"/>
                              <a:gd name="T47" fmla="*/ 3897 h 28"/>
                              <a:gd name="T48" fmla="+- 0 1781 1746"/>
                              <a:gd name="T49" fmla="*/ T48 w 35"/>
                              <a:gd name="T50" fmla="+- 0 3889 3875"/>
                              <a:gd name="T51" fmla="*/ 3889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28">
                                <a:moveTo>
                                  <a:pt x="35" y="14"/>
                                </a:moveTo>
                                <a:lnTo>
                                  <a:pt x="35" y="7"/>
                                </a:lnTo>
                                <a:lnTo>
                                  <a:pt x="27" y="0"/>
                                </a:lnTo>
                                <a:lnTo>
                                  <a:pt x="18" y="0"/>
                                </a:lnTo>
                                <a:lnTo>
                                  <a:pt x="8" y="0"/>
                                </a:lnTo>
                                <a:lnTo>
                                  <a:pt x="0" y="7"/>
                                </a:lnTo>
                                <a:lnTo>
                                  <a:pt x="0" y="14"/>
                                </a:lnTo>
                                <a:lnTo>
                                  <a:pt x="0" y="22"/>
                                </a:lnTo>
                                <a:lnTo>
                                  <a:pt x="8" y="28"/>
                                </a:lnTo>
                                <a:lnTo>
                                  <a:pt x="18" y="28"/>
                                </a:lnTo>
                                <a:lnTo>
                                  <a:pt x="27" y="28"/>
                                </a:lnTo>
                                <a:lnTo>
                                  <a:pt x="35" y="22"/>
                                </a:lnTo>
                                <a:lnTo>
                                  <a:pt x="35" y="14"/>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1660203" name="Freeform 79"/>
                        <wps:cNvSpPr>
                          <a:spLocks/>
                        </wps:cNvSpPr>
                        <wps:spPr bwMode="auto">
                          <a:xfrm>
                            <a:off x="1757" y="3881"/>
                            <a:ext cx="13" cy="13"/>
                          </a:xfrm>
                          <a:custGeom>
                            <a:avLst/>
                            <a:gdLst>
                              <a:gd name="T0" fmla="+- 0 1767 1757"/>
                              <a:gd name="T1" fmla="*/ T0 w 13"/>
                              <a:gd name="T2" fmla="+- 0 3895 3882"/>
                              <a:gd name="T3" fmla="*/ 3895 h 13"/>
                              <a:gd name="T4" fmla="+- 0 1760 1757"/>
                              <a:gd name="T5" fmla="*/ T4 w 13"/>
                              <a:gd name="T6" fmla="+- 0 3895 3882"/>
                              <a:gd name="T7" fmla="*/ 3895 h 13"/>
                              <a:gd name="T8" fmla="+- 0 1757 1757"/>
                              <a:gd name="T9" fmla="*/ T8 w 13"/>
                              <a:gd name="T10" fmla="+- 0 3892 3882"/>
                              <a:gd name="T11" fmla="*/ 3892 h 13"/>
                              <a:gd name="T12" fmla="+- 0 1757 1757"/>
                              <a:gd name="T13" fmla="*/ T12 w 13"/>
                              <a:gd name="T14" fmla="+- 0 3885 3882"/>
                              <a:gd name="T15" fmla="*/ 3885 h 13"/>
                              <a:gd name="T16" fmla="+- 0 1760 1757"/>
                              <a:gd name="T17" fmla="*/ T16 w 13"/>
                              <a:gd name="T18" fmla="+- 0 3882 3882"/>
                              <a:gd name="T19" fmla="*/ 3882 h 13"/>
                              <a:gd name="T20" fmla="+- 0 1767 1757"/>
                              <a:gd name="T21" fmla="*/ T20 w 13"/>
                              <a:gd name="T22" fmla="+- 0 3882 3882"/>
                              <a:gd name="T23" fmla="*/ 3882 h 13"/>
                              <a:gd name="T24" fmla="+- 0 1770 1757"/>
                              <a:gd name="T25" fmla="*/ T24 w 13"/>
                              <a:gd name="T26" fmla="+- 0 3885 3882"/>
                              <a:gd name="T27" fmla="*/ 3885 h 13"/>
                              <a:gd name="T28" fmla="+- 0 1770 1757"/>
                              <a:gd name="T29" fmla="*/ T28 w 13"/>
                              <a:gd name="T30" fmla="+- 0 3888 3882"/>
                              <a:gd name="T31" fmla="*/ 3888 h 13"/>
                              <a:gd name="T32" fmla="+- 0 1770 1757"/>
                              <a:gd name="T33" fmla="*/ T32 w 13"/>
                              <a:gd name="T34" fmla="+- 0 3892 3882"/>
                              <a:gd name="T35" fmla="*/ 3892 h 13"/>
                              <a:gd name="T36" fmla="+- 0 1767 1757"/>
                              <a:gd name="T37" fmla="*/ T36 w 13"/>
                              <a:gd name="T38" fmla="+- 0 3895 3882"/>
                              <a:gd name="T39" fmla="*/ 3895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10" y="13"/>
                                </a:moveTo>
                                <a:lnTo>
                                  <a:pt x="3" y="13"/>
                                </a:lnTo>
                                <a:lnTo>
                                  <a:pt x="0" y="10"/>
                                </a:lnTo>
                                <a:lnTo>
                                  <a:pt x="0" y="3"/>
                                </a:lnTo>
                                <a:lnTo>
                                  <a:pt x="3" y="0"/>
                                </a:lnTo>
                                <a:lnTo>
                                  <a:pt x="10" y="0"/>
                                </a:lnTo>
                                <a:lnTo>
                                  <a:pt x="13" y="3"/>
                                </a:lnTo>
                                <a:lnTo>
                                  <a:pt x="13" y="6"/>
                                </a:lnTo>
                                <a:lnTo>
                                  <a:pt x="13" y="10"/>
                                </a:lnTo>
                                <a:lnTo>
                                  <a:pt x="1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520636" name="Freeform 80"/>
                        <wps:cNvSpPr>
                          <a:spLocks/>
                        </wps:cNvSpPr>
                        <wps:spPr bwMode="auto">
                          <a:xfrm>
                            <a:off x="1757" y="3881"/>
                            <a:ext cx="13" cy="13"/>
                          </a:xfrm>
                          <a:custGeom>
                            <a:avLst/>
                            <a:gdLst>
                              <a:gd name="T0" fmla="+- 0 1770 1757"/>
                              <a:gd name="T1" fmla="*/ T0 w 13"/>
                              <a:gd name="T2" fmla="+- 0 3888 3882"/>
                              <a:gd name="T3" fmla="*/ 3888 h 13"/>
                              <a:gd name="T4" fmla="+- 0 1770 1757"/>
                              <a:gd name="T5" fmla="*/ T4 w 13"/>
                              <a:gd name="T6" fmla="+- 0 3885 3882"/>
                              <a:gd name="T7" fmla="*/ 3885 h 13"/>
                              <a:gd name="T8" fmla="+- 0 1767 1757"/>
                              <a:gd name="T9" fmla="*/ T8 w 13"/>
                              <a:gd name="T10" fmla="+- 0 3882 3882"/>
                              <a:gd name="T11" fmla="*/ 3882 h 13"/>
                              <a:gd name="T12" fmla="+- 0 1764 1757"/>
                              <a:gd name="T13" fmla="*/ T12 w 13"/>
                              <a:gd name="T14" fmla="+- 0 3882 3882"/>
                              <a:gd name="T15" fmla="*/ 3882 h 13"/>
                              <a:gd name="T16" fmla="+- 0 1760 1757"/>
                              <a:gd name="T17" fmla="*/ T16 w 13"/>
                              <a:gd name="T18" fmla="+- 0 3882 3882"/>
                              <a:gd name="T19" fmla="*/ 3882 h 13"/>
                              <a:gd name="T20" fmla="+- 0 1757 1757"/>
                              <a:gd name="T21" fmla="*/ T20 w 13"/>
                              <a:gd name="T22" fmla="+- 0 3885 3882"/>
                              <a:gd name="T23" fmla="*/ 3885 h 13"/>
                              <a:gd name="T24" fmla="+- 0 1757 1757"/>
                              <a:gd name="T25" fmla="*/ T24 w 13"/>
                              <a:gd name="T26" fmla="+- 0 3888 3882"/>
                              <a:gd name="T27" fmla="*/ 3888 h 13"/>
                              <a:gd name="T28" fmla="+- 0 1757 1757"/>
                              <a:gd name="T29" fmla="*/ T28 w 13"/>
                              <a:gd name="T30" fmla="+- 0 3892 3882"/>
                              <a:gd name="T31" fmla="*/ 3892 h 13"/>
                              <a:gd name="T32" fmla="+- 0 1760 1757"/>
                              <a:gd name="T33" fmla="*/ T32 w 13"/>
                              <a:gd name="T34" fmla="+- 0 3895 3882"/>
                              <a:gd name="T35" fmla="*/ 3895 h 13"/>
                              <a:gd name="T36" fmla="+- 0 1764 1757"/>
                              <a:gd name="T37" fmla="*/ T36 w 13"/>
                              <a:gd name="T38" fmla="+- 0 3895 3882"/>
                              <a:gd name="T39" fmla="*/ 3895 h 13"/>
                              <a:gd name="T40" fmla="+- 0 1767 1757"/>
                              <a:gd name="T41" fmla="*/ T40 w 13"/>
                              <a:gd name="T42" fmla="+- 0 3895 3882"/>
                              <a:gd name="T43" fmla="*/ 3895 h 13"/>
                              <a:gd name="T44" fmla="+- 0 1770 1757"/>
                              <a:gd name="T45" fmla="*/ T44 w 13"/>
                              <a:gd name="T46" fmla="+- 0 3892 3882"/>
                              <a:gd name="T47" fmla="*/ 3892 h 13"/>
                              <a:gd name="T48" fmla="+- 0 1770 1757"/>
                              <a:gd name="T49" fmla="*/ T48 w 13"/>
                              <a:gd name="T50" fmla="+- 0 3888 3882"/>
                              <a:gd name="T51" fmla="*/ 3888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3" y="6"/>
                                </a:moveTo>
                                <a:lnTo>
                                  <a:pt x="13" y="3"/>
                                </a:lnTo>
                                <a:lnTo>
                                  <a:pt x="10" y="0"/>
                                </a:lnTo>
                                <a:lnTo>
                                  <a:pt x="7" y="0"/>
                                </a:lnTo>
                                <a:lnTo>
                                  <a:pt x="3" y="0"/>
                                </a:lnTo>
                                <a:lnTo>
                                  <a:pt x="0" y="3"/>
                                </a:lnTo>
                                <a:lnTo>
                                  <a:pt x="0" y="6"/>
                                </a:lnTo>
                                <a:lnTo>
                                  <a:pt x="0" y="10"/>
                                </a:lnTo>
                                <a:lnTo>
                                  <a:pt x="3" y="13"/>
                                </a:lnTo>
                                <a:lnTo>
                                  <a:pt x="7" y="13"/>
                                </a:lnTo>
                                <a:lnTo>
                                  <a:pt x="10" y="13"/>
                                </a:lnTo>
                                <a:lnTo>
                                  <a:pt x="13" y="10"/>
                                </a:lnTo>
                                <a:lnTo>
                                  <a:pt x="13" y="6"/>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336833" name="Rectangle 81"/>
                        <wps:cNvSpPr>
                          <a:spLocks noChangeArrowheads="1"/>
                        </wps:cNvSpPr>
                        <wps:spPr bwMode="auto">
                          <a:xfrm>
                            <a:off x="2711" y="798"/>
                            <a:ext cx="44" cy="4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285255" name="Rectangle 82"/>
                        <wps:cNvSpPr>
                          <a:spLocks noChangeArrowheads="1"/>
                        </wps:cNvSpPr>
                        <wps:spPr bwMode="auto">
                          <a:xfrm>
                            <a:off x="2711" y="798"/>
                            <a:ext cx="44" cy="431"/>
                          </a:xfrm>
                          <a:prstGeom prst="rect">
                            <a:avLst/>
                          </a:prstGeom>
                          <a:noFill/>
                          <a:ln w="6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2201903" name="AutoShape 83"/>
                        <wps:cNvSpPr>
                          <a:spLocks/>
                        </wps:cNvSpPr>
                        <wps:spPr bwMode="auto">
                          <a:xfrm>
                            <a:off x="5493" y="2236"/>
                            <a:ext cx="1829" cy="2"/>
                          </a:xfrm>
                          <a:custGeom>
                            <a:avLst/>
                            <a:gdLst>
                              <a:gd name="T0" fmla="+- 0 5494 5494"/>
                              <a:gd name="T1" fmla="*/ T0 w 1829"/>
                              <a:gd name="T2" fmla="+- 0 6028 5494"/>
                              <a:gd name="T3" fmla="*/ T2 w 1829"/>
                              <a:gd name="T4" fmla="+- 0 6071 5494"/>
                              <a:gd name="T5" fmla="*/ T4 w 1829"/>
                              <a:gd name="T6" fmla="+- 0 7322 5494"/>
                              <a:gd name="T7" fmla="*/ T6 w 1829"/>
                            </a:gdLst>
                            <a:ahLst/>
                            <a:cxnLst>
                              <a:cxn ang="0">
                                <a:pos x="T1" y="0"/>
                              </a:cxn>
                              <a:cxn ang="0">
                                <a:pos x="T3" y="0"/>
                              </a:cxn>
                              <a:cxn ang="0">
                                <a:pos x="T5" y="0"/>
                              </a:cxn>
                              <a:cxn ang="0">
                                <a:pos x="T7" y="0"/>
                              </a:cxn>
                            </a:cxnLst>
                            <a:rect l="0" t="0" r="r" b="b"/>
                            <a:pathLst>
                              <a:path w="1829">
                                <a:moveTo>
                                  <a:pt x="0" y="0"/>
                                </a:moveTo>
                                <a:lnTo>
                                  <a:pt x="534" y="0"/>
                                </a:lnTo>
                                <a:moveTo>
                                  <a:pt x="577" y="0"/>
                                </a:moveTo>
                                <a:lnTo>
                                  <a:pt x="1828" y="0"/>
                                </a:lnTo>
                              </a:path>
                            </a:pathLst>
                          </a:custGeom>
                          <a:noFill/>
                          <a:ln w="693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50175622" name="Picture 8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698" y="2181"/>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7468303" name="Line 85"/>
                        <wps:cNvCnPr>
                          <a:cxnSpLocks noChangeShapeType="1"/>
                        </wps:cNvCnPr>
                        <wps:spPr bwMode="auto">
                          <a:xfrm>
                            <a:off x="6795" y="1922"/>
                            <a:ext cx="0" cy="1434"/>
                          </a:xfrm>
                          <a:prstGeom prst="line">
                            <a:avLst/>
                          </a:prstGeom>
                          <a:noFill/>
                          <a:ln w="69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83336527" name="Rectangle 86"/>
                        <wps:cNvSpPr>
                          <a:spLocks noChangeArrowheads="1"/>
                        </wps:cNvSpPr>
                        <wps:spPr bwMode="auto">
                          <a:xfrm>
                            <a:off x="6035" y="4217"/>
                            <a:ext cx="44" cy="123"/>
                          </a:xfrm>
                          <a:prstGeom prst="rect">
                            <a:avLst/>
                          </a:prstGeom>
                          <a:noFill/>
                          <a:ln w="6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961954" name="Line 87"/>
                        <wps:cNvCnPr>
                          <a:cxnSpLocks noChangeShapeType="1"/>
                        </wps:cNvCnPr>
                        <wps:spPr bwMode="auto">
                          <a:xfrm>
                            <a:off x="5509" y="4279"/>
                            <a:ext cx="527"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00675663" name="Picture 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710" y="4223"/>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0647817" name="Rectangle 89"/>
                        <wps:cNvSpPr>
                          <a:spLocks noChangeArrowheads="1"/>
                        </wps:cNvSpPr>
                        <wps:spPr bwMode="auto">
                          <a:xfrm>
                            <a:off x="5461" y="4215"/>
                            <a:ext cx="44" cy="123"/>
                          </a:xfrm>
                          <a:prstGeom prst="rect">
                            <a:avLst/>
                          </a:prstGeom>
                          <a:noFill/>
                          <a:ln w="6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932877" name="Line 90"/>
                        <wps:cNvCnPr>
                          <a:cxnSpLocks noChangeShapeType="1"/>
                        </wps:cNvCnPr>
                        <wps:spPr bwMode="auto">
                          <a:xfrm>
                            <a:off x="6626" y="3356"/>
                            <a:ext cx="164"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4240673"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267" y="3832"/>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6800672" name="Rectangle 92"/>
                        <wps:cNvSpPr>
                          <a:spLocks noChangeArrowheads="1"/>
                        </wps:cNvSpPr>
                        <wps:spPr bwMode="auto">
                          <a:xfrm>
                            <a:off x="3595" y="3775"/>
                            <a:ext cx="44" cy="4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2452503" name="Rectangle 93"/>
                        <wps:cNvSpPr>
                          <a:spLocks noChangeArrowheads="1"/>
                        </wps:cNvSpPr>
                        <wps:spPr bwMode="auto">
                          <a:xfrm>
                            <a:off x="3595" y="3775"/>
                            <a:ext cx="44" cy="479"/>
                          </a:xfrm>
                          <a:prstGeom prst="rect">
                            <a:avLst/>
                          </a:prstGeom>
                          <a:noFill/>
                          <a:ln w="6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079611" name="Line 94"/>
                        <wps:cNvCnPr>
                          <a:cxnSpLocks noChangeShapeType="1"/>
                        </wps:cNvCnPr>
                        <wps:spPr bwMode="auto">
                          <a:xfrm>
                            <a:off x="5488" y="1427"/>
                            <a:ext cx="518"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3227377" name="Picture 9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685" y="1371"/>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8450685" name="AutoShape 96"/>
                        <wps:cNvSpPr>
                          <a:spLocks/>
                        </wps:cNvSpPr>
                        <wps:spPr bwMode="auto">
                          <a:xfrm>
                            <a:off x="5489" y="1922"/>
                            <a:ext cx="1311" cy="2"/>
                          </a:xfrm>
                          <a:custGeom>
                            <a:avLst/>
                            <a:gdLst>
                              <a:gd name="T0" fmla="+- 0 5490 5490"/>
                              <a:gd name="T1" fmla="*/ T0 w 1311"/>
                              <a:gd name="T2" fmla="+- 0 6013 5490"/>
                              <a:gd name="T3" fmla="*/ T2 w 1311"/>
                              <a:gd name="T4" fmla="+- 0 6056 5490"/>
                              <a:gd name="T5" fmla="*/ T4 w 1311"/>
                              <a:gd name="T6" fmla="+- 0 6800 5490"/>
                              <a:gd name="T7" fmla="*/ T6 w 1311"/>
                            </a:gdLst>
                            <a:ahLst/>
                            <a:cxnLst>
                              <a:cxn ang="0">
                                <a:pos x="T1" y="0"/>
                              </a:cxn>
                              <a:cxn ang="0">
                                <a:pos x="T3" y="0"/>
                              </a:cxn>
                              <a:cxn ang="0">
                                <a:pos x="T5" y="0"/>
                              </a:cxn>
                              <a:cxn ang="0">
                                <a:pos x="T7" y="0"/>
                              </a:cxn>
                            </a:cxnLst>
                            <a:rect l="0" t="0" r="r" b="b"/>
                            <a:pathLst>
                              <a:path w="1311">
                                <a:moveTo>
                                  <a:pt x="0" y="0"/>
                                </a:moveTo>
                                <a:lnTo>
                                  <a:pt x="523" y="0"/>
                                </a:lnTo>
                                <a:moveTo>
                                  <a:pt x="566" y="0"/>
                                </a:moveTo>
                                <a:lnTo>
                                  <a:pt x="1310" y="0"/>
                                </a:lnTo>
                              </a:path>
                            </a:pathLst>
                          </a:custGeom>
                          <a:noFill/>
                          <a:ln w="770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7369081" name="Picture 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689" y="1867"/>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8878966" name="AutoShape 98"/>
                        <wps:cNvSpPr>
                          <a:spLocks/>
                        </wps:cNvSpPr>
                        <wps:spPr bwMode="auto">
                          <a:xfrm>
                            <a:off x="5493" y="1764"/>
                            <a:ext cx="1439" cy="2"/>
                          </a:xfrm>
                          <a:custGeom>
                            <a:avLst/>
                            <a:gdLst>
                              <a:gd name="T0" fmla="+- 0 5493 5493"/>
                              <a:gd name="T1" fmla="*/ T0 w 1439"/>
                              <a:gd name="T2" fmla="+- 0 6013 5493"/>
                              <a:gd name="T3" fmla="*/ T2 w 1439"/>
                              <a:gd name="T4" fmla="+- 0 6056 5493"/>
                              <a:gd name="T5" fmla="*/ T4 w 1439"/>
                              <a:gd name="T6" fmla="+- 0 6932 5493"/>
                              <a:gd name="T7" fmla="*/ T6 w 1439"/>
                            </a:gdLst>
                            <a:ahLst/>
                            <a:cxnLst>
                              <a:cxn ang="0">
                                <a:pos x="T1" y="0"/>
                              </a:cxn>
                              <a:cxn ang="0">
                                <a:pos x="T3" y="0"/>
                              </a:cxn>
                              <a:cxn ang="0">
                                <a:pos x="T5" y="0"/>
                              </a:cxn>
                              <a:cxn ang="0">
                                <a:pos x="T7" y="0"/>
                              </a:cxn>
                            </a:cxnLst>
                            <a:rect l="0" t="0" r="r" b="b"/>
                            <a:pathLst>
                              <a:path w="1439">
                                <a:moveTo>
                                  <a:pt x="0" y="0"/>
                                </a:moveTo>
                                <a:lnTo>
                                  <a:pt x="520" y="0"/>
                                </a:lnTo>
                                <a:moveTo>
                                  <a:pt x="563" y="0"/>
                                </a:moveTo>
                                <a:lnTo>
                                  <a:pt x="1439" y="0"/>
                                </a:lnTo>
                              </a:path>
                            </a:pathLst>
                          </a:custGeom>
                          <a:noFill/>
                          <a:ln w="693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97399287" name="Picture 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689" y="1709"/>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101899" name="AutoShape 100"/>
                        <wps:cNvSpPr>
                          <a:spLocks/>
                        </wps:cNvSpPr>
                        <wps:spPr bwMode="auto">
                          <a:xfrm>
                            <a:off x="5445" y="1379"/>
                            <a:ext cx="612" cy="594"/>
                          </a:xfrm>
                          <a:custGeom>
                            <a:avLst/>
                            <a:gdLst>
                              <a:gd name="T0" fmla="+- 0 6013 5445"/>
                              <a:gd name="T1" fmla="*/ T0 w 612"/>
                              <a:gd name="T2" fmla="+- 0 1973 1379"/>
                              <a:gd name="T3" fmla="*/ 1973 h 594"/>
                              <a:gd name="T4" fmla="+- 0 6056 5445"/>
                              <a:gd name="T5" fmla="*/ T4 w 612"/>
                              <a:gd name="T6" fmla="+- 0 1973 1379"/>
                              <a:gd name="T7" fmla="*/ 1973 h 594"/>
                              <a:gd name="T8" fmla="+- 0 6056 5445"/>
                              <a:gd name="T9" fmla="*/ T8 w 612"/>
                              <a:gd name="T10" fmla="+- 0 1379 1379"/>
                              <a:gd name="T11" fmla="*/ 1379 h 594"/>
                              <a:gd name="T12" fmla="+- 0 6013 5445"/>
                              <a:gd name="T13" fmla="*/ T12 w 612"/>
                              <a:gd name="T14" fmla="+- 0 1379 1379"/>
                              <a:gd name="T15" fmla="*/ 1379 h 594"/>
                              <a:gd name="T16" fmla="+- 0 6013 5445"/>
                              <a:gd name="T17" fmla="*/ T16 w 612"/>
                              <a:gd name="T18" fmla="+- 0 1973 1379"/>
                              <a:gd name="T19" fmla="*/ 1973 h 594"/>
                              <a:gd name="T20" fmla="+- 0 5445 5445"/>
                              <a:gd name="T21" fmla="*/ T20 w 612"/>
                              <a:gd name="T22" fmla="+- 0 1973 1379"/>
                              <a:gd name="T23" fmla="*/ 1973 h 594"/>
                              <a:gd name="T24" fmla="+- 0 5488 5445"/>
                              <a:gd name="T25" fmla="*/ T24 w 612"/>
                              <a:gd name="T26" fmla="+- 0 1973 1379"/>
                              <a:gd name="T27" fmla="*/ 1973 h 594"/>
                              <a:gd name="T28" fmla="+- 0 5488 5445"/>
                              <a:gd name="T29" fmla="*/ T28 w 612"/>
                              <a:gd name="T30" fmla="+- 0 1379 1379"/>
                              <a:gd name="T31" fmla="*/ 1379 h 594"/>
                              <a:gd name="T32" fmla="+- 0 5445 5445"/>
                              <a:gd name="T33" fmla="*/ T32 w 612"/>
                              <a:gd name="T34" fmla="+- 0 1379 1379"/>
                              <a:gd name="T35" fmla="*/ 1379 h 594"/>
                              <a:gd name="T36" fmla="+- 0 5445 5445"/>
                              <a:gd name="T37" fmla="*/ T36 w 612"/>
                              <a:gd name="T38" fmla="+- 0 1973 1379"/>
                              <a:gd name="T39" fmla="*/ 1973 h 5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12" h="594">
                                <a:moveTo>
                                  <a:pt x="568" y="594"/>
                                </a:moveTo>
                                <a:lnTo>
                                  <a:pt x="611" y="594"/>
                                </a:lnTo>
                                <a:lnTo>
                                  <a:pt x="611" y="0"/>
                                </a:lnTo>
                                <a:lnTo>
                                  <a:pt x="568" y="0"/>
                                </a:lnTo>
                                <a:lnTo>
                                  <a:pt x="568" y="594"/>
                                </a:lnTo>
                                <a:close/>
                                <a:moveTo>
                                  <a:pt x="0" y="594"/>
                                </a:moveTo>
                                <a:lnTo>
                                  <a:pt x="43" y="594"/>
                                </a:lnTo>
                                <a:lnTo>
                                  <a:pt x="43" y="0"/>
                                </a:lnTo>
                                <a:lnTo>
                                  <a:pt x="0" y="0"/>
                                </a:lnTo>
                                <a:lnTo>
                                  <a:pt x="0" y="594"/>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959236" name="AutoShape 101"/>
                        <wps:cNvSpPr>
                          <a:spLocks/>
                        </wps:cNvSpPr>
                        <wps:spPr bwMode="auto">
                          <a:xfrm>
                            <a:off x="5488" y="2503"/>
                            <a:ext cx="2141" cy="2"/>
                          </a:xfrm>
                          <a:custGeom>
                            <a:avLst/>
                            <a:gdLst>
                              <a:gd name="T0" fmla="+- 0 5488 5488"/>
                              <a:gd name="T1" fmla="*/ T0 w 2141"/>
                              <a:gd name="T2" fmla="+- 0 6028 5488"/>
                              <a:gd name="T3" fmla="*/ T2 w 2141"/>
                              <a:gd name="T4" fmla="+- 0 6071 5488"/>
                              <a:gd name="T5" fmla="*/ T4 w 2141"/>
                              <a:gd name="T6" fmla="+- 0 7628 5488"/>
                              <a:gd name="T7" fmla="*/ T6 w 2141"/>
                            </a:gdLst>
                            <a:ahLst/>
                            <a:cxnLst>
                              <a:cxn ang="0">
                                <a:pos x="T1" y="0"/>
                              </a:cxn>
                              <a:cxn ang="0">
                                <a:pos x="T3" y="0"/>
                              </a:cxn>
                              <a:cxn ang="0">
                                <a:pos x="T5" y="0"/>
                              </a:cxn>
                              <a:cxn ang="0">
                                <a:pos x="T7" y="0"/>
                              </a:cxn>
                            </a:cxnLst>
                            <a:rect l="0" t="0" r="r" b="b"/>
                            <a:pathLst>
                              <a:path w="2141">
                                <a:moveTo>
                                  <a:pt x="0" y="0"/>
                                </a:moveTo>
                                <a:lnTo>
                                  <a:pt x="540" y="0"/>
                                </a:lnTo>
                                <a:moveTo>
                                  <a:pt x="583" y="0"/>
                                </a:moveTo>
                                <a:lnTo>
                                  <a:pt x="2140" y="0"/>
                                </a:lnTo>
                              </a:path>
                            </a:pathLst>
                          </a:custGeom>
                          <a:noFill/>
                          <a:ln w="783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3814892" name="Picture 1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698" y="2447"/>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7409206" name="Rectangle 103"/>
                        <wps:cNvSpPr>
                          <a:spLocks noChangeArrowheads="1"/>
                        </wps:cNvSpPr>
                        <wps:spPr bwMode="auto">
                          <a:xfrm>
                            <a:off x="6028" y="2138"/>
                            <a:ext cx="44" cy="474"/>
                          </a:xfrm>
                          <a:prstGeom prst="rect">
                            <a:avLst/>
                          </a:prstGeom>
                          <a:noFill/>
                          <a:ln w="6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098810" name="Rectangle 104"/>
                        <wps:cNvSpPr>
                          <a:spLocks noChangeArrowheads="1"/>
                        </wps:cNvSpPr>
                        <wps:spPr bwMode="auto">
                          <a:xfrm>
                            <a:off x="5953" y="3011"/>
                            <a:ext cx="673" cy="1398"/>
                          </a:xfrm>
                          <a:prstGeom prst="rect">
                            <a:avLst/>
                          </a:prstGeom>
                          <a:noFill/>
                          <a:ln w="686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685674" name="Line 105"/>
                        <wps:cNvCnPr>
                          <a:cxnSpLocks noChangeShapeType="1"/>
                        </wps:cNvCnPr>
                        <wps:spPr bwMode="auto">
                          <a:xfrm>
                            <a:off x="6406" y="3774"/>
                            <a:ext cx="0" cy="148"/>
                          </a:xfrm>
                          <a:prstGeom prst="line">
                            <a:avLst/>
                          </a:prstGeom>
                          <a:noFill/>
                          <a:ln w="11569">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639352626" name="Line 106"/>
                        <wps:cNvCnPr>
                          <a:cxnSpLocks noChangeShapeType="1"/>
                        </wps:cNvCnPr>
                        <wps:spPr bwMode="auto">
                          <a:xfrm>
                            <a:off x="7322" y="2237"/>
                            <a:ext cx="2" cy="2835"/>
                          </a:xfrm>
                          <a:prstGeom prst="line">
                            <a:avLst/>
                          </a:prstGeom>
                          <a:noFill/>
                          <a:ln w="69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3589010" name="Line 107"/>
                        <wps:cNvCnPr>
                          <a:cxnSpLocks noChangeShapeType="1"/>
                        </wps:cNvCnPr>
                        <wps:spPr bwMode="auto">
                          <a:xfrm>
                            <a:off x="6626" y="3614"/>
                            <a:ext cx="703"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098158" name="Line 108"/>
                        <wps:cNvCnPr>
                          <a:cxnSpLocks noChangeShapeType="1"/>
                        </wps:cNvCnPr>
                        <wps:spPr bwMode="auto">
                          <a:xfrm>
                            <a:off x="6626" y="4044"/>
                            <a:ext cx="993"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5368743" name="Line 109"/>
                        <wps:cNvCnPr>
                          <a:cxnSpLocks noChangeShapeType="1"/>
                        </wps:cNvCnPr>
                        <wps:spPr bwMode="auto">
                          <a:xfrm>
                            <a:off x="7623" y="2504"/>
                            <a:ext cx="2" cy="2999"/>
                          </a:xfrm>
                          <a:prstGeom prst="line">
                            <a:avLst/>
                          </a:prstGeom>
                          <a:noFill/>
                          <a:ln w="69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6471147" name="Rectangle 110"/>
                        <wps:cNvSpPr>
                          <a:spLocks noChangeArrowheads="1"/>
                        </wps:cNvSpPr>
                        <wps:spPr bwMode="auto">
                          <a:xfrm>
                            <a:off x="6036" y="5668"/>
                            <a:ext cx="44" cy="123"/>
                          </a:xfrm>
                          <a:prstGeom prst="rect">
                            <a:avLst/>
                          </a:prstGeom>
                          <a:noFill/>
                          <a:ln w="6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815801" name="Line 111"/>
                        <wps:cNvCnPr>
                          <a:cxnSpLocks noChangeShapeType="1"/>
                        </wps:cNvCnPr>
                        <wps:spPr bwMode="auto">
                          <a:xfrm>
                            <a:off x="5765" y="5730"/>
                            <a:ext cx="272"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1951118" name="Rectangle 112"/>
                        <wps:cNvSpPr>
                          <a:spLocks noChangeArrowheads="1"/>
                        </wps:cNvSpPr>
                        <wps:spPr bwMode="auto">
                          <a:xfrm>
                            <a:off x="5954" y="4463"/>
                            <a:ext cx="673" cy="1398"/>
                          </a:xfrm>
                          <a:prstGeom prst="rect">
                            <a:avLst/>
                          </a:prstGeom>
                          <a:noFill/>
                          <a:ln w="686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269197" name="Line 113"/>
                        <wps:cNvCnPr>
                          <a:cxnSpLocks noChangeShapeType="1"/>
                        </wps:cNvCnPr>
                        <wps:spPr bwMode="auto">
                          <a:xfrm>
                            <a:off x="6407" y="5225"/>
                            <a:ext cx="0" cy="149"/>
                          </a:xfrm>
                          <a:prstGeom prst="line">
                            <a:avLst/>
                          </a:prstGeom>
                          <a:noFill/>
                          <a:ln w="11569">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998795018" name="Line 114"/>
                        <wps:cNvCnPr>
                          <a:cxnSpLocks noChangeShapeType="1"/>
                        </wps:cNvCnPr>
                        <wps:spPr bwMode="auto">
                          <a:xfrm>
                            <a:off x="6629" y="5072"/>
                            <a:ext cx="690"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80768783" name="Line 115"/>
                        <wps:cNvCnPr>
                          <a:cxnSpLocks noChangeShapeType="1"/>
                        </wps:cNvCnPr>
                        <wps:spPr bwMode="auto">
                          <a:xfrm>
                            <a:off x="6629" y="5502"/>
                            <a:ext cx="996" cy="1"/>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4766526" name="Line 116"/>
                        <wps:cNvCnPr>
                          <a:cxnSpLocks noChangeShapeType="1"/>
                        </wps:cNvCnPr>
                        <wps:spPr bwMode="auto">
                          <a:xfrm>
                            <a:off x="6932" y="1765"/>
                            <a:ext cx="0" cy="3040"/>
                          </a:xfrm>
                          <a:prstGeom prst="line">
                            <a:avLst/>
                          </a:prstGeom>
                          <a:noFill/>
                          <a:ln w="69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3390641" name="Line 117"/>
                        <wps:cNvCnPr>
                          <a:cxnSpLocks noChangeShapeType="1"/>
                        </wps:cNvCnPr>
                        <wps:spPr bwMode="auto">
                          <a:xfrm>
                            <a:off x="6627" y="4805"/>
                            <a:ext cx="296"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0793217" name="Freeform 118"/>
                        <wps:cNvSpPr>
                          <a:spLocks/>
                        </wps:cNvSpPr>
                        <wps:spPr bwMode="auto">
                          <a:xfrm>
                            <a:off x="7301" y="3600"/>
                            <a:ext cx="35" cy="28"/>
                          </a:xfrm>
                          <a:custGeom>
                            <a:avLst/>
                            <a:gdLst>
                              <a:gd name="T0" fmla="+- 0 7328 7302"/>
                              <a:gd name="T1" fmla="*/ T0 w 35"/>
                              <a:gd name="T2" fmla="+- 0 3629 3601"/>
                              <a:gd name="T3" fmla="*/ 3629 h 28"/>
                              <a:gd name="T4" fmla="+- 0 7309 7302"/>
                              <a:gd name="T5" fmla="*/ T4 w 35"/>
                              <a:gd name="T6" fmla="+- 0 3629 3601"/>
                              <a:gd name="T7" fmla="*/ 3629 h 28"/>
                              <a:gd name="T8" fmla="+- 0 7302 7302"/>
                              <a:gd name="T9" fmla="*/ T8 w 35"/>
                              <a:gd name="T10" fmla="+- 0 3623 3601"/>
                              <a:gd name="T11" fmla="*/ 3623 h 28"/>
                              <a:gd name="T12" fmla="+- 0 7302 7302"/>
                              <a:gd name="T13" fmla="*/ T12 w 35"/>
                              <a:gd name="T14" fmla="+- 0 3607 3601"/>
                              <a:gd name="T15" fmla="*/ 3607 h 28"/>
                              <a:gd name="T16" fmla="+- 0 7309 7302"/>
                              <a:gd name="T17" fmla="*/ T16 w 35"/>
                              <a:gd name="T18" fmla="+- 0 3601 3601"/>
                              <a:gd name="T19" fmla="*/ 3601 h 28"/>
                              <a:gd name="T20" fmla="+- 0 7328 7302"/>
                              <a:gd name="T21" fmla="*/ T20 w 35"/>
                              <a:gd name="T22" fmla="+- 0 3601 3601"/>
                              <a:gd name="T23" fmla="*/ 3601 h 28"/>
                              <a:gd name="T24" fmla="+- 0 7336 7302"/>
                              <a:gd name="T25" fmla="*/ T24 w 35"/>
                              <a:gd name="T26" fmla="+- 0 3607 3601"/>
                              <a:gd name="T27" fmla="*/ 3607 h 28"/>
                              <a:gd name="T28" fmla="+- 0 7336 7302"/>
                              <a:gd name="T29" fmla="*/ T28 w 35"/>
                              <a:gd name="T30" fmla="+- 0 3615 3601"/>
                              <a:gd name="T31" fmla="*/ 3615 h 28"/>
                              <a:gd name="T32" fmla="+- 0 7336 7302"/>
                              <a:gd name="T33" fmla="*/ T32 w 35"/>
                              <a:gd name="T34" fmla="+- 0 3623 3601"/>
                              <a:gd name="T35" fmla="*/ 3623 h 28"/>
                              <a:gd name="T36" fmla="+- 0 7328 7302"/>
                              <a:gd name="T37" fmla="*/ T36 w 35"/>
                              <a:gd name="T38" fmla="+- 0 3629 3601"/>
                              <a:gd name="T39" fmla="*/ 3629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 h="28">
                                <a:moveTo>
                                  <a:pt x="26" y="28"/>
                                </a:moveTo>
                                <a:lnTo>
                                  <a:pt x="7" y="28"/>
                                </a:lnTo>
                                <a:lnTo>
                                  <a:pt x="0" y="22"/>
                                </a:lnTo>
                                <a:lnTo>
                                  <a:pt x="0" y="6"/>
                                </a:lnTo>
                                <a:lnTo>
                                  <a:pt x="7" y="0"/>
                                </a:lnTo>
                                <a:lnTo>
                                  <a:pt x="26" y="0"/>
                                </a:lnTo>
                                <a:lnTo>
                                  <a:pt x="34" y="6"/>
                                </a:lnTo>
                                <a:lnTo>
                                  <a:pt x="34" y="14"/>
                                </a:lnTo>
                                <a:lnTo>
                                  <a:pt x="34" y="22"/>
                                </a:lnTo>
                                <a:lnTo>
                                  <a:pt x="2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3393851" name="Freeform 119"/>
                        <wps:cNvSpPr>
                          <a:spLocks/>
                        </wps:cNvSpPr>
                        <wps:spPr bwMode="auto">
                          <a:xfrm>
                            <a:off x="7301" y="3600"/>
                            <a:ext cx="35" cy="28"/>
                          </a:xfrm>
                          <a:custGeom>
                            <a:avLst/>
                            <a:gdLst>
                              <a:gd name="T0" fmla="+- 0 7336 7302"/>
                              <a:gd name="T1" fmla="*/ T0 w 35"/>
                              <a:gd name="T2" fmla="+- 0 3615 3601"/>
                              <a:gd name="T3" fmla="*/ 3615 h 28"/>
                              <a:gd name="T4" fmla="+- 0 7336 7302"/>
                              <a:gd name="T5" fmla="*/ T4 w 35"/>
                              <a:gd name="T6" fmla="+- 0 3607 3601"/>
                              <a:gd name="T7" fmla="*/ 3607 h 28"/>
                              <a:gd name="T8" fmla="+- 0 7328 7302"/>
                              <a:gd name="T9" fmla="*/ T8 w 35"/>
                              <a:gd name="T10" fmla="+- 0 3601 3601"/>
                              <a:gd name="T11" fmla="*/ 3601 h 28"/>
                              <a:gd name="T12" fmla="+- 0 7319 7302"/>
                              <a:gd name="T13" fmla="*/ T12 w 35"/>
                              <a:gd name="T14" fmla="+- 0 3601 3601"/>
                              <a:gd name="T15" fmla="*/ 3601 h 28"/>
                              <a:gd name="T16" fmla="+- 0 7309 7302"/>
                              <a:gd name="T17" fmla="*/ T16 w 35"/>
                              <a:gd name="T18" fmla="+- 0 3601 3601"/>
                              <a:gd name="T19" fmla="*/ 3601 h 28"/>
                              <a:gd name="T20" fmla="+- 0 7302 7302"/>
                              <a:gd name="T21" fmla="*/ T20 w 35"/>
                              <a:gd name="T22" fmla="+- 0 3607 3601"/>
                              <a:gd name="T23" fmla="*/ 3607 h 28"/>
                              <a:gd name="T24" fmla="+- 0 7302 7302"/>
                              <a:gd name="T25" fmla="*/ T24 w 35"/>
                              <a:gd name="T26" fmla="+- 0 3615 3601"/>
                              <a:gd name="T27" fmla="*/ 3615 h 28"/>
                              <a:gd name="T28" fmla="+- 0 7302 7302"/>
                              <a:gd name="T29" fmla="*/ T28 w 35"/>
                              <a:gd name="T30" fmla="+- 0 3623 3601"/>
                              <a:gd name="T31" fmla="*/ 3623 h 28"/>
                              <a:gd name="T32" fmla="+- 0 7309 7302"/>
                              <a:gd name="T33" fmla="*/ T32 w 35"/>
                              <a:gd name="T34" fmla="+- 0 3629 3601"/>
                              <a:gd name="T35" fmla="*/ 3629 h 28"/>
                              <a:gd name="T36" fmla="+- 0 7319 7302"/>
                              <a:gd name="T37" fmla="*/ T36 w 35"/>
                              <a:gd name="T38" fmla="+- 0 3629 3601"/>
                              <a:gd name="T39" fmla="*/ 3629 h 28"/>
                              <a:gd name="T40" fmla="+- 0 7328 7302"/>
                              <a:gd name="T41" fmla="*/ T40 w 35"/>
                              <a:gd name="T42" fmla="+- 0 3629 3601"/>
                              <a:gd name="T43" fmla="*/ 3629 h 28"/>
                              <a:gd name="T44" fmla="+- 0 7336 7302"/>
                              <a:gd name="T45" fmla="*/ T44 w 35"/>
                              <a:gd name="T46" fmla="+- 0 3623 3601"/>
                              <a:gd name="T47" fmla="*/ 3623 h 28"/>
                              <a:gd name="T48" fmla="+- 0 7336 7302"/>
                              <a:gd name="T49" fmla="*/ T48 w 35"/>
                              <a:gd name="T50" fmla="+- 0 3615 3601"/>
                              <a:gd name="T51" fmla="*/ 3615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28">
                                <a:moveTo>
                                  <a:pt x="34" y="14"/>
                                </a:moveTo>
                                <a:lnTo>
                                  <a:pt x="34" y="6"/>
                                </a:lnTo>
                                <a:lnTo>
                                  <a:pt x="26" y="0"/>
                                </a:lnTo>
                                <a:lnTo>
                                  <a:pt x="17" y="0"/>
                                </a:lnTo>
                                <a:lnTo>
                                  <a:pt x="7" y="0"/>
                                </a:lnTo>
                                <a:lnTo>
                                  <a:pt x="0" y="6"/>
                                </a:lnTo>
                                <a:lnTo>
                                  <a:pt x="0" y="14"/>
                                </a:lnTo>
                                <a:lnTo>
                                  <a:pt x="0" y="22"/>
                                </a:lnTo>
                                <a:lnTo>
                                  <a:pt x="7" y="28"/>
                                </a:lnTo>
                                <a:lnTo>
                                  <a:pt x="17" y="28"/>
                                </a:lnTo>
                                <a:lnTo>
                                  <a:pt x="26" y="28"/>
                                </a:lnTo>
                                <a:lnTo>
                                  <a:pt x="34" y="22"/>
                                </a:lnTo>
                                <a:lnTo>
                                  <a:pt x="34" y="14"/>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2232218" name="Freeform 120"/>
                        <wps:cNvSpPr>
                          <a:spLocks/>
                        </wps:cNvSpPr>
                        <wps:spPr bwMode="auto">
                          <a:xfrm>
                            <a:off x="7312" y="3607"/>
                            <a:ext cx="13" cy="13"/>
                          </a:xfrm>
                          <a:custGeom>
                            <a:avLst/>
                            <a:gdLst>
                              <a:gd name="T0" fmla="+- 0 7322 7312"/>
                              <a:gd name="T1" fmla="*/ T0 w 13"/>
                              <a:gd name="T2" fmla="+- 0 3620 3607"/>
                              <a:gd name="T3" fmla="*/ 3620 h 13"/>
                              <a:gd name="T4" fmla="+- 0 7315 7312"/>
                              <a:gd name="T5" fmla="*/ T4 w 13"/>
                              <a:gd name="T6" fmla="+- 0 3620 3607"/>
                              <a:gd name="T7" fmla="*/ 3620 h 13"/>
                              <a:gd name="T8" fmla="+- 0 7312 7312"/>
                              <a:gd name="T9" fmla="*/ T8 w 13"/>
                              <a:gd name="T10" fmla="+- 0 3617 3607"/>
                              <a:gd name="T11" fmla="*/ 3617 h 13"/>
                              <a:gd name="T12" fmla="+- 0 7312 7312"/>
                              <a:gd name="T13" fmla="*/ T12 w 13"/>
                              <a:gd name="T14" fmla="+- 0 3610 3607"/>
                              <a:gd name="T15" fmla="*/ 3610 h 13"/>
                              <a:gd name="T16" fmla="+- 0 7315 7312"/>
                              <a:gd name="T17" fmla="*/ T16 w 13"/>
                              <a:gd name="T18" fmla="+- 0 3607 3607"/>
                              <a:gd name="T19" fmla="*/ 3607 h 13"/>
                              <a:gd name="T20" fmla="+- 0 7322 7312"/>
                              <a:gd name="T21" fmla="*/ T20 w 13"/>
                              <a:gd name="T22" fmla="+- 0 3607 3607"/>
                              <a:gd name="T23" fmla="*/ 3607 h 13"/>
                              <a:gd name="T24" fmla="+- 0 7325 7312"/>
                              <a:gd name="T25" fmla="*/ T24 w 13"/>
                              <a:gd name="T26" fmla="+- 0 3610 3607"/>
                              <a:gd name="T27" fmla="*/ 3610 h 13"/>
                              <a:gd name="T28" fmla="+- 0 7325 7312"/>
                              <a:gd name="T29" fmla="*/ T28 w 13"/>
                              <a:gd name="T30" fmla="+- 0 3614 3607"/>
                              <a:gd name="T31" fmla="*/ 3614 h 13"/>
                              <a:gd name="T32" fmla="+- 0 7325 7312"/>
                              <a:gd name="T33" fmla="*/ T32 w 13"/>
                              <a:gd name="T34" fmla="+- 0 3617 3607"/>
                              <a:gd name="T35" fmla="*/ 3617 h 13"/>
                              <a:gd name="T36" fmla="+- 0 7322 7312"/>
                              <a:gd name="T37" fmla="*/ T36 w 13"/>
                              <a:gd name="T38" fmla="+- 0 3620 3607"/>
                              <a:gd name="T39" fmla="*/ 3620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10" y="13"/>
                                </a:moveTo>
                                <a:lnTo>
                                  <a:pt x="3" y="13"/>
                                </a:lnTo>
                                <a:lnTo>
                                  <a:pt x="0" y="10"/>
                                </a:lnTo>
                                <a:lnTo>
                                  <a:pt x="0" y="3"/>
                                </a:lnTo>
                                <a:lnTo>
                                  <a:pt x="3" y="0"/>
                                </a:lnTo>
                                <a:lnTo>
                                  <a:pt x="10" y="0"/>
                                </a:lnTo>
                                <a:lnTo>
                                  <a:pt x="13" y="3"/>
                                </a:lnTo>
                                <a:lnTo>
                                  <a:pt x="13" y="7"/>
                                </a:lnTo>
                                <a:lnTo>
                                  <a:pt x="13" y="10"/>
                                </a:lnTo>
                                <a:lnTo>
                                  <a:pt x="1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625619" name="Freeform 121"/>
                        <wps:cNvSpPr>
                          <a:spLocks/>
                        </wps:cNvSpPr>
                        <wps:spPr bwMode="auto">
                          <a:xfrm>
                            <a:off x="7312" y="3607"/>
                            <a:ext cx="13" cy="13"/>
                          </a:xfrm>
                          <a:custGeom>
                            <a:avLst/>
                            <a:gdLst>
                              <a:gd name="T0" fmla="+- 0 7325 7312"/>
                              <a:gd name="T1" fmla="*/ T0 w 13"/>
                              <a:gd name="T2" fmla="+- 0 3614 3607"/>
                              <a:gd name="T3" fmla="*/ 3614 h 13"/>
                              <a:gd name="T4" fmla="+- 0 7325 7312"/>
                              <a:gd name="T5" fmla="*/ T4 w 13"/>
                              <a:gd name="T6" fmla="+- 0 3610 3607"/>
                              <a:gd name="T7" fmla="*/ 3610 h 13"/>
                              <a:gd name="T8" fmla="+- 0 7322 7312"/>
                              <a:gd name="T9" fmla="*/ T8 w 13"/>
                              <a:gd name="T10" fmla="+- 0 3607 3607"/>
                              <a:gd name="T11" fmla="*/ 3607 h 13"/>
                              <a:gd name="T12" fmla="+- 0 7319 7312"/>
                              <a:gd name="T13" fmla="*/ T12 w 13"/>
                              <a:gd name="T14" fmla="+- 0 3607 3607"/>
                              <a:gd name="T15" fmla="*/ 3607 h 13"/>
                              <a:gd name="T16" fmla="+- 0 7315 7312"/>
                              <a:gd name="T17" fmla="*/ T16 w 13"/>
                              <a:gd name="T18" fmla="+- 0 3607 3607"/>
                              <a:gd name="T19" fmla="*/ 3607 h 13"/>
                              <a:gd name="T20" fmla="+- 0 7312 7312"/>
                              <a:gd name="T21" fmla="*/ T20 w 13"/>
                              <a:gd name="T22" fmla="+- 0 3610 3607"/>
                              <a:gd name="T23" fmla="*/ 3610 h 13"/>
                              <a:gd name="T24" fmla="+- 0 7312 7312"/>
                              <a:gd name="T25" fmla="*/ T24 w 13"/>
                              <a:gd name="T26" fmla="+- 0 3614 3607"/>
                              <a:gd name="T27" fmla="*/ 3614 h 13"/>
                              <a:gd name="T28" fmla="+- 0 7312 7312"/>
                              <a:gd name="T29" fmla="*/ T28 w 13"/>
                              <a:gd name="T30" fmla="+- 0 3617 3607"/>
                              <a:gd name="T31" fmla="*/ 3617 h 13"/>
                              <a:gd name="T32" fmla="+- 0 7315 7312"/>
                              <a:gd name="T33" fmla="*/ T32 w 13"/>
                              <a:gd name="T34" fmla="+- 0 3620 3607"/>
                              <a:gd name="T35" fmla="*/ 3620 h 13"/>
                              <a:gd name="T36" fmla="+- 0 7319 7312"/>
                              <a:gd name="T37" fmla="*/ T36 w 13"/>
                              <a:gd name="T38" fmla="+- 0 3620 3607"/>
                              <a:gd name="T39" fmla="*/ 3620 h 13"/>
                              <a:gd name="T40" fmla="+- 0 7322 7312"/>
                              <a:gd name="T41" fmla="*/ T40 w 13"/>
                              <a:gd name="T42" fmla="+- 0 3620 3607"/>
                              <a:gd name="T43" fmla="*/ 3620 h 13"/>
                              <a:gd name="T44" fmla="+- 0 7325 7312"/>
                              <a:gd name="T45" fmla="*/ T44 w 13"/>
                              <a:gd name="T46" fmla="+- 0 3617 3607"/>
                              <a:gd name="T47" fmla="*/ 3617 h 13"/>
                              <a:gd name="T48" fmla="+- 0 7325 7312"/>
                              <a:gd name="T49" fmla="*/ T48 w 13"/>
                              <a:gd name="T50" fmla="+- 0 3614 3607"/>
                              <a:gd name="T51" fmla="*/ 3614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3" y="7"/>
                                </a:moveTo>
                                <a:lnTo>
                                  <a:pt x="13" y="3"/>
                                </a:lnTo>
                                <a:lnTo>
                                  <a:pt x="10" y="0"/>
                                </a:lnTo>
                                <a:lnTo>
                                  <a:pt x="7" y="0"/>
                                </a:lnTo>
                                <a:lnTo>
                                  <a:pt x="3" y="0"/>
                                </a:lnTo>
                                <a:lnTo>
                                  <a:pt x="0" y="3"/>
                                </a:lnTo>
                                <a:lnTo>
                                  <a:pt x="0" y="7"/>
                                </a:lnTo>
                                <a:lnTo>
                                  <a:pt x="0" y="10"/>
                                </a:lnTo>
                                <a:lnTo>
                                  <a:pt x="3" y="13"/>
                                </a:lnTo>
                                <a:lnTo>
                                  <a:pt x="7" y="13"/>
                                </a:lnTo>
                                <a:lnTo>
                                  <a:pt x="10" y="13"/>
                                </a:lnTo>
                                <a:lnTo>
                                  <a:pt x="13" y="10"/>
                                </a:lnTo>
                                <a:lnTo>
                                  <a:pt x="13" y="7"/>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1676645" name="Freeform 122"/>
                        <wps:cNvSpPr>
                          <a:spLocks/>
                        </wps:cNvSpPr>
                        <wps:spPr bwMode="auto">
                          <a:xfrm>
                            <a:off x="7600" y="4028"/>
                            <a:ext cx="35" cy="28"/>
                          </a:xfrm>
                          <a:custGeom>
                            <a:avLst/>
                            <a:gdLst>
                              <a:gd name="T0" fmla="+- 0 7627 7601"/>
                              <a:gd name="T1" fmla="*/ T0 w 35"/>
                              <a:gd name="T2" fmla="+- 0 4057 4029"/>
                              <a:gd name="T3" fmla="*/ 4057 h 28"/>
                              <a:gd name="T4" fmla="+- 0 7608 7601"/>
                              <a:gd name="T5" fmla="*/ T4 w 35"/>
                              <a:gd name="T6" fmla="+- 0 4057 4029"/>
                              <a:gd name="T7" fmla="*/ 4057 h 28"/>
                              <a:gd name="T8" fmla="+- 0 7601 7601"/>
                              <a:gd name="T9" fmla="*/ T8 w 35"/>
                              <a:gd name="T10" fmla="+- 0 4051 4029"/>
                              <a:gd name="T11" fmla="*/ 4051 h 28"/>
                              <a:gd name="T12" fmla="+- 0 7601 7601"/>
                              <a:gd name="T13" fmla="*/ T12 w 35"/>
                              <a:gd name="T14" fmla="+- 0 4035 4029"/>
                              <a:gd name="T15" fmla="*/ 4035 h 28"/>
                              <a:gd name="T16" fmla="+- 0 7608 7601"/>
                              <a:gd name="T17" fmla="*/ T16 w 35"/>
                              <a:gd name="T18" fmla="+- 0 4029 4029"/>
                              <a:gd name="T19" fmla="*/ 4029 h 28"/>
                              <a:gd name="T20" fmla="+- 0 7627 7601"/>
                              <a:gd name="T21" fmla="*/ T20 w 35"/>
                              <a:gd name="T22" fmla="+- 0 4029 4029"/>
                              <a:gd name="T23" fmla="*/ 4029 h 28"/>
                              <a:gd name="T24" fmla="+- 0 7635 7601"/>
                              <a:gd name="T25" fmla="*/ T24 w 35"/>
                              <a:gd name="T26" fmla="+- 0 4035 4029"/>
                              <a:gd name="T27" fmla="*/ 4035 h 28"/>
                              <a:gd name="T28" fmla="+- 0 7635 7601"/>
                              <a:gd name="T29" fmla="*/ T28 w 35"/>
                              <a:gd name="T30" fmla="+- 0 4043 4029"/>
                              <a:gd name="T31" fmla="*/ 4043 h 28"/>
                              <a:gd name="T32" fmla="+- 0 7635 7601"/>
                              <a:gd name="T33" fmla="*/ T32 w 35"/>
                              <a:gd name="T34" fmla="+- 0 4051 4029"/>
                              <a:gd name="T35" fmla="*/ 4051 h 28"/>
                              <a:gd name="T36" fmla="+- 0 7627 7601"/>
                              <a:gd name="T37" fmla="*/ T36 w 35"/>
                              <a:gd name="T38" fmla="+- 0 4057 4029"/>
                              <a:gd name="T39" fmla="*/ 4057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 h="28">
                                <a:moveTo>
                                  <a:pt x="26" y="28"/>
                                </a:moveTo>
                                <a:lnTo>
                                  <a:pt x="7" y="28"/>
                                </a:lnTo>
                                <a:lnTo>
                                  <a:pt x="0" y="22"/>
                                </a:lnTo>
                                <a:lnTo>
                                  <a:pt x="0" y="6"/>
                                </a:lnTo>
                                <a:lnTo>
                                  <a:pt x="7" y="0"/>
                                </a:lnTo>
                                <a:lnTo>
                                  <a:pt x="26" y="0"/>
                                </a:lnTo>
                                <a:lnTo>
                                  <a:pt x="34" y="6"/>
                                </a:lnTo>
                                <a:lnTo>
                                  <a:pt x="34" y="14"/>
                                </a:lnTo>
                                <a:lnTo>
                                  <a:pt x="34" y="22"/>
                                </a:lnTo>
                                <a:lnTo>
                                  <a:pt x="26"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3879826" name="Freeform 123"/>
                        <wps:cNvSpPr>
                          <a:spLocks/>
                        </wps:cNvSpPr>
                        <wps:spPr bwMode="auto">
                          <a:xfrm>
                            <a:off x="7600" y="4028"/>
                            <a:ext cx="35" cy="28"/>
                          </a:xfrm>
                          <a:custGeom>
                            <a:avLst/>
                            <a:gdLst>
                              <a:gd name="T0" fmla="+- 0 7635 7601"/>
                              <a:gd name="T1" fmla="*/ T0 w 35"/>
                              <a:gd name="T2" fmla="+- 0 4043 4029"/>
                              <a:gd name="T3" fmla="*/ 4043 h 28"/>
                              <a:gd name="T4" fmla="+- 0 7635 7601"/>
                              <a:gd name="T5" fmla="*/ T4 w 35"/>
                              <a:gd name="T6" fmla="+- 0 4035 4029"/>
                              <a:gd name="T7" fmla="*/ 4035 h 28"/>
                              <a:gd name="T8" fmla="+- 0 7627 7601"/>
                              <a:gd name="T9" fmla="*/ T8 w 35"/>
                              <a:gd name="T10" fmla="+- 0 4029 4029"/>
                              <a:gd name="T11" fmla="*/ 4029 h 28"/>
                              <a:gd name="T12" fmla="+- 0 7618 7601"/>
                              <a:gd name="T13" fmla="*/ T12 w 35"/>
                              <a:gd name="T14" fmla="+- 0 4029 4029"/>
                              <a:gd name="T15" fmla="*/ 4029 h 28"/>
                              <a:gd name="T16" fmla="+- 0 7608 7601"/>
                              <a:gd name="T17" fmla="*/ T16 w 35"/>
                              <a:gd name="T18" fmla="+- 0 4029 4029"/>
                              <a:gd name="T19" fmla="*/ 4029 h 28"/>
                              <a:gd name="T20" fmla="+- 0 7601 7601"/>
                              <a:gd name="T21" fmla="*/ T20 w 35"/>
                              <a:gd name="T22" fmla="+- 0 4035 4029"/>
                              <a:gd name="T23" fmla="*/ 4035 h 28"/>
                              <a:gd name="T24" fmla="+- 0 7601 7601"/>
                              <a:gd name="T25" fmla="*/ T24 w 35"/>
                              <a:gd name="T26" fmla="+- 0 4043 4029"/>
                              <a:gd name="T27" fmla="*/ 4043 h 28"/>
                              <a:gd name="T28" fmla="+- 0 7601 7601"/>
                              <a:gd name="T29" fmla="*/ T28 w 35"/>
                              <a:gd name="T30" fmla="+- 0 4051 4029"/>
                              <a:gd name="T31" fmla="*/ 4051 h 28"/>
                              <a:gd name="T32" fmla="+- 0 7608 7601"/>
                              <a:gd name="T33" fmla="*/ T32 w 35"/>
                              <a:gd name="T34" fmla="+- 0 4057 4029"/>
                              <a:gd name="T35" fmla="*/ 4057 h 28"/>
                              <a:gd name="T36" fmla="+- 0 7618 7601"/>
                              <a:gd name="T37" fmla="*/ T36 w 35"/>
                              <a:gd name="T38" fmla="+- 0 4057 4029"/>
                              <a:gd name="T39" fmla="*/ 4057 h 28"/>
                              <a:gd name="T40" fmla="+- 0 7627 7601"/>
                              <a:gd name="T41" fmla="*/ T40 w 35"/>
                              <a:gd name="T42" fmla="+- 0 4057 4029"/>
                              <a:gd name="T43" fmla="*/ 4057 h 28"/>
                              <a:gd name="T44" fmla="+- 0 7635 7601"/>
                              <a:gd name="T45" fmla="*/ T44 w 35"/>
                              <a:gd name="T46" fmla="+- 0 4051 4029"/>
                              <a:gd name="T47" fmla="*/ 4051 h 28"/>
                              <a:gd name="T48" fmla="+- 0 7635 7601"/>
                              <a:gd name="T49" fmla="*/ T48 w 35"/>
                              <a:gd name="T50" fmla="+- 0 4043 4029"/>
                              <a:gd name="T51" fmla="*/ 4043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28">
                                <a:moveTo>
                                  <a:pt x="34" y="14"/>
                                </a:moveTo>
                                <a:lnTo>
                                  <a:pt x="34" y="6"/>
                                </a:lnTo>
                                <a:lnTo>
                                  <a:pt x="26" y="0"/>
                                </a:lnTo>
                                <a:lnTo>
                                  <a:pt x="17" y="0"/>
                                </a:lnTo>
                                <a:lnTo>
                                  <a:pt x="7" y="0"/>
                                </a:lnTo>
                                <a:lnTo>
                                  <a:pt x="0" y="6"/>
                                </a:lnTo>
                                <a:lnTo>
                                  <a:pt x="0" y="14"/>
                                </a:lnTo>
                                <a:lnTo>
                                  <a:pt x="0" y="22"/>
                                </a:lnTo>
                                <a:lnTo>
                                  <a:pt x="7" y="28"/>
                                </a:lnTo>
                                <a:lnTo>
                                  <a:pt x="17" y="28"/>
                                </a:lnTo>
                                <a:lnTo>
                                  <a:pt x="26" y="28"/>
                                </a:lnTo>
                                <a:lnTo>
                                  <a:pt x="34" y="22"/>
                                </a:lnTo>
                                <a:lnTo>
                                  <a:pt x="34" y="14"/>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759761" name="Freeform 124"/>
                        <wps:cNvSpPr>
                          <a:spLocks/>
                        </wps:cNvSpPr>
                        <wps:spPr bwMode="auto">
                          <a:xfrm>
                            <a:off x="7611" y="4035"/>
                            <a:ext cx="13" cy="13"/>
                          </a:xfrm>
                          <a:custGeom>
                            <a:avLst/>
                            <a:gdLst>
                              <a:gd name="T0" fmla="+- 0 7621 7611"/>
                              <a:gd name="T1" fmla="*/ T0 w 13"/>
                              <a:gd name="T2" fmla="+- 0 4048 4035"/>
                              <a:gd name="T3" fmla="*/ 4048 h 13"/>
                              <a:gd name="T4" fmla="+- 0 7614 7611"/>
                              <a:gd name="T5" fmla="*/ T4 w 13"/>
                              <a:gd name="T6" fmla="+- 0 4048 4035"/>
                              <a:gd name="T7" fmla="*/ 4048 h 13"/>
                              <a:gd name="T8" fmla="+- 0 7611 7611"/>
                              <a:gd name="T9" fmla="*/ T8 w 13"/>
                              <a:gd name="T10" fmla="+- 0 4045 4035"/>
                              <a:gd name="T11" fmla="*/ 4045 h 13"/>
                              <a:gd name="T12" fmla="+- 0 7611 7611"/>
                              <a:gd name="T13" fmla="*/ T12 w 13"/>
                              <a:gd name="T14" fmla="+- 0 4038 4035"/>
                              <a:gd name="T15" fmla="*/ 4038 h 13"/>
                              <a:gd name="T16" fmla="+- 0 7614 7611"/>
                              <a:gd name="T17" fmla="*/ T16 w 13"/>
                              <a:gd name="T18" fmla="+- 0 4035 4035"/>
                              <a:gd name="T19" fmla="*/ 4035 h 13"/>
                              <a:gd name="T20" fmla="+- 0 7621 7611"/>
                              <a:gd name="T21" fmla="*/ T20 w 13"/>
                              <a:gd name="T22" fmla="+- 0 4035 4035"/>
                              <a:gd name="T23" fmla="*/ 4035 h 13"/>
                              <a:gd name="T24" fmla="+- 0 7624 7611"/>
                              <a:gd name="T25" fmla="*/ T24 w 13"/>
                              <a:gd name="T26" fmla="+- 0 4038 4035"/>
                              <a:gd name="T27" fmla="*/ 4038 h 13"/>
                              <a:gd name="T28" fmla="+- 0 7624 7611"/>
                              <a:gd name="T29" fmla="*/ T28 w 13"/>
                              <a:gd name="T30" fmla="+- 0 4042 4035"/>
                              <a:gd name="T31" fmla="*/ 4042 h 13"/>
                              <a:gd name="T32" fmla="+- 0 7624 7611"/>
                              <a:gd name="T33" fmla="*/ T32 w 13"/>
                              <a:gd name="T34" fmla="+- 0 4045 4035"/>
                              <a:gd name="T35" fmla="*/ 4045 h 13"/>
                              <a:gd name="T36" fmla="+- 0 7621 7611"/>
                              <a:gd name="T37" fmla="*/ T36 w 13"/>
                              <a:gd name="T38" fmla="+- 0 4048 4035"/>
                              <a:gd name="T39" fmla="*/ 4048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10" y="13"/>
                                </a:moveTo>
                                <a:lnTo>
                                  <a:pt x="3" y="13"/>
                                </a:lnTo>
                                <a:lnTo>
                                  <a:pt x="0" y="10"/>
                                </a:lnTo>
                                <a:lnTo>
                                  <a:pt x="0" y="3"/>
                                </a:lnTo>
                                <a:lnTo>
                                  <a:pt x="3" y="0"/>
                                </a:lnTo>
                                <a:lnTo>
                                  <a:pt x="10" y="0"/>
                                </a:lnTo>
                                <a:lnTo>
                                  <a:pt x="13" y="3"/>
                                </a:lnTo>
                                <a:lnTo>
                                  <a:pt x="13" y="7"/>
                                </a:lnTo>
                                <a:lnTo>
                                  <a:pt x="13" y="10"/>
                                </a:lnTo>
                                <a:lnTo>
                                  <a:pt x="1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330380" name="Freeform 125"/>
                        <wps:cNvSpPr>
                          <a:spLocks/>
                        </wps:cNvSpPr>
                        <wps:spPr bwMode="auto">
                          <a:xfrm>
                            <a:off x="7611" y="4035"/>
                            <a:ext cx="13" cy="13"/>
                          </a:xfrm>
                          <a:custGeom>
                            <a:avLst/>
                            <a:gdLst>
                              <a:gd name="T0" fmla="+- 0 7624 7611"/>
                              <a:gd name="T1" fmla="*/ T0 w 13"/>
                              <a:gd name="T2" fmla="+- 0 4042 4035"/>
                              <a:gd name="T3" fmla="*/ 4042 h 13"/>
                              <a:gd name="T4" fmla="+- 0 7624 7611"/>
                              <a:gd name="T5" fmla="*/ T4 w 13"/>
                              <a:gd name="T6" fmla="+- 0 4038 4035"/>
                              <a:gd name="T7" fmla="*/ 4038 h 13"/>
                              <a:gd name="T8" fmla="+- 0 7621 7611"/>
                              <a:gd name="T9" fmla="*/ T8 w 13"/>
                              <a:gd name="T10" fmla="+- 0 4035 4035"/>
                              <a:gd name="T11" fmla="*/ 4035 h 13"/>
                              <a:gd name="T12" fmla="+- 0 7618 7611"/>
                              <a:gd name="T13" fmla="*/ T12 w 13"/>
                              <a:gd name="T14" fmla="+- 0 4035 4035"/>
                              <a:gd name="T15" fmla="*/ 4035 h 13"/>
                              <a:gd name="T16" fmla="+- 0 7614 7611"/>
                              <a:gd name="T17" fmla="*/ T16 w 13"/>
                              <a:gd name="T18" fmla="+- 0 4035 4035"/>
                              <a:gd name="T19" fmla="*/ 4035 h 13"/>
                              <a:gd name="T20" fmla="+- 0 7611 7611"/>
                              <a:gd name="T21" fmla="*/ T20 w 13"/>
                              <a:gd name="T22" fmla="+- 0 4038 4035"/>
                              <a:gd name="T23" fmla="*/ 4038 h 13"/>
                              <a:gd name="T24" fmla="+- 0 7611 7611"/>
                              <a:gd name="T25" fmla="*/ T24 w 13"/>
                              <a:gd name="T26" fmla="+- 0 4042 4035"/>
                              <a:gd name="T27" fmla="*/ 4042 h 13"/>
                              <a:gd name="T28" fmla="+- 0 7611 7611"/>
                              <a:gd name="T29" fmla="*/ T28 w 13"/>
                              <a:gd name="T30" fmla="+- 0 4045 4035"/>
                              <a:gd name="T31" fmla="*/ 4045 h 13"/>
                              <a:gd name="T32" fmla="+- 0 7614 7611"/>
                              <a:gd name="T33" fmla="*/ T32 w 13"/>
                              <a:gd name="T34" fmla="+- 0 4048 4035"/>
                              <a:gd name="T35" fmla="*/ 4048 h 13"/>
                              <a:gd name="T36" fmla="+- 0 7618 7611"/>
                              <a:gd name="T37" fmla="*/ T36 w 13"/>
                              <a:gd name="T38" fmla="+- 0 4048 4035"/>
                              <a:gd name="T39" fmla="*/ 4048 h 13"/>
                              <a:gd name="T40" fmla="+- 0 7621 7611"/>
                              <a:gd name="T41" fmla="*/ T40 w 13"/>
                              <a:gd name="T42" fmla="+- 0 4048 4035"/>
                              <a:gd name="T43" fmla="*/ 4048 h 13"/>
                              <a:gd name="T44" fmla="+- 0 7624 7611"/>
                              <a:gd name="T45" fmla="*/ T44 w 13"/>
                              <a:gd name="T46" fmla="+- 0 4045 4035"/>
                              <a:gd name="T47" fmla="*/ 4045 h 13"/>
                              <a:gd name="T48" fmla="+- 0 7624 7611"/>
                              <a:gd name="T49" fmla="*/ T48 w 13"/>
                              <a:gd name="T50" fmla="+- 0 4042 4035"/>
                              <a:gd name="T51" fmla="*/ 404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3" y="7"/>
                                </a:moveTo>
                                <a:lnTo>
                                  <a:pt x="13" y="3"/>
                                </a:lnTo>
                                <a:lnTo>
                                  <a:pt x="10" y="0"/>
                                </a:lnTo>
                                <a:lnTo>
                                  <a:pt x="7" y="0"/>
                                </a:lnTo>
                                <a:lnTo>
                                  <a:pt x="3" y="0"/>
                                </a:lnTo>
                                <a:lnTo>
                                  <a:pt x="0" y="3"/>
                                </a:lnTo>
                                <a:lnTo>
                                  <a:pt x="0" y="7"/>
                                </a:lnTo>
                                <a:lnTo>
                                  <a:pt x="0" y="10"/>
                                </a:lnTo>
                                <a:lnTo>
                                  <a:pt x="3" y="13"/>
                                </a:lnTo>
                                <a:lnTo>
                                  <a:pt x="7" y="13"/>
                                </a:lnTo>
                                <a:lnTo>
                                  <a:pt x="10" y="13"/>
                                </a:lnTo>
                                <a:lnTo>
                                  <a:pt x="13" y="10"/>
                                </a:lnTo>
                                <a:lnTo>
                                  <a:pt x="13" y="7"/>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7774568" name="Line 126"/>
                        <wps:cNvCnPr>
                          <a:cxnSpLocks noChangeShapeType="1"/>
                        </wps:cNvCnPr>
                        <wps:spPr bwMode="auto">
                          <a:xfrm>
                            <a:off x="2758" y="1177"/>
                            <a:ext cx="2003"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60491254"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680" y="1120"/>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1880833" name="Line 128"/>
                        <wps:cNvCnPr>
                          <a:cxnSpLocks noChangeShapeType="1"/>
                        </wps:cNvCnPr>
                        <wps:spPr bwMode="auto">
                          <a:xfrm>
                            <a:off x="2756" y="858"/>
                            <a:ext cx="2003"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34634468" name="Picture 1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677" y="801"/>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3478601" name="Rectangle 130"/>
                        <wps:cNvSpPr>
                          <a:spLocks noChangeArrowheads="1"/>
                        </wps:cNvSpPr>
                        <wps:spPr bwMode="auto">
                          <a:xfrm>
                            <a:off x="4741" y="798"/>
                            <a:ext cx="44" cy="4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334010" name="Rectangle 131"/>
                        <wps:cNvSpPr>
                          <a:spLocks noChangeArrowheads="1"/>
                        </wps:cNvSpPr>
                        <wps:spPr bwMode="auto">
                          <a:xfrm>
                            <a:off x="4741" y="798"/>
                            <a:ext cx="44" cy="431"/>
                          </a:xfrm>
                          <a:prstGeom prst="rect">
                            <a:avLst/>
                          </a:prstGeom>
                          <a:noFill/>
                          <a:ln w="6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2228673" name="Line 132"/>
                        <wps:cNvCnPr>
                          <a:cxnSpLocks noChangeShapeType="1"/>
                        </wps:cNvCnPr>
                        <wps:spPr bwMode="auto">
                          <a:xfrm>
                            <a:off x="1070" y="1995"/>
                            <a:ext cx="383"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7849852" name="Line 133"/>
                        <wps:cNvCnPr>
                          <a:cxnSpLocks noChangeShapeType="1"/>
                        </wps:cNvCnPr>
                        <wps:spPr bwMode="auto">
                          <a:xfrm>
                            <a:off x="993" y="697"/>
                            <a:ext cx="534"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13826461"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203" y="640"/>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3503974" name="Line 135"/>
                        <wps:cNvCnPr>
                          <a:cxnSpLocks noChangeShapeType="1"/>
                        </wps:cNvCnPr>
                        <wps:spPr bwMode="auto">
                          <a:xfrm>
                            <a:off x="1260" y="835"/>
                            <a:ext cx="0" cy="149"/>
                          </a:xfrm>
                          <a:prstGeom prst="line">
                            <a:avLst/>
                          </a:prstGeom>
                          <a:noFill/>
                          <a:ln w="11569">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868933063" name="Line 136"/>
                        <wps:cNvCnPr>
                          <a:cxnSpLocks noChangeShapeType="1"/>
                        </wps:cNvCnPr>
                        <wps:spPr bwMode="auto">
                          <a:xfrm>
                            <a:off x="5757" y="2330"/>
                            <a:ext cx="0" cy="86"/>
                          </a:xfrm>
                          <a:prstGeom prst="line">
                            <a:avLst/>
                          </a:prstGeom>
                          <a:noFill/>
                          <a:ln w="11569">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49311273" name="Line 137"/>
                        <wps:cNvCnPr>
                          <a:cxnSpLocks noChangeShapeType="1"/>
                        </wps:cNvCnPr>
                        <wps:spPr bwMode="auto">
                          <a:xfrm>
                            <a:off x="5503" y="230"/>
                            <a:ext cx="526"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14718636" name="Picture 1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704" y="174"/>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4588304" name="Line 139"/>
                        <wps:cNvCnPr>
                          <a:cxnSpLocks noChangeShapeType="1"/>
                        </wps:cNvCnPr>
                        <wps:spPr bwMode="auto">
                          <a:xfrm>
                            <a:off x="5503" y="381"/>
                            <a:ext cx="526"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76000363" name="Picture 1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5704" y="325"/>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73655" name="Line 141"/>
                        <wps:cNvCnPr>
                          <a:cxnSpLocks noChangeShapeType="1"/>
                        </wps:cNvCnPr>
                        <wps:spPr bwMode="auto">
                          <a:xfrm>
                            <a:off x="5503" y="545"/>
                            <a:ext cx="526"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39766014" name="Picture 1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5704" y="489"/>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023268" name="Line 143"/>
                        <wps:cNvCnPr>
                          <a:cxnSpLocks noChangeShapeType="1"/>
                        </wps:cNvCnPr>
                        <wps:spPr bwMode="auto">
                          <a:xfrm>
                            <a:off x="5503" y="695"/>
                            <a:ext cx="526"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32917544" name="Picture 1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704" y="640"/>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784163" name="Rectangle 145"/>
                        <wps:cNvSpPr>
                          <a:spLocks noChangeArrowheads="1"/>
                        </wps:cNvSpPr>
                        <wps:spPr bwMode="auto">
                          <a:xfrm>
                            <a:off x="6029" y="174"/>
                            <a:ext cx="44" cy="594"/>
                          </a:xfrm>
                          <a:prstGeom prst="rect">
                            <a:avLst/>
                          </a:prstGeom>
                          <a:noFill/>
                          <a:ln w="6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289221" name="Line 146"/>
                        <wps:cNvCnPr>
                          <a:cxnSpLocks noChangeShapeType="1"/>
                        </wps:cNvCnPr>
                        <wps:spPr bwMode="auto">
                          <a:xfrm>
                            <a:off x="984" y="4151"/>
                            <a:ext cx="2611"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75556395" name="Freeform 147"/>
                        <wps:cNvSpPr>
                          <a:spLocks/>
                        </wps:cNvSpPr>
                        <wps:spPr bwMode="auto">
                          <a:xfrm>
                            <a:off x="2434" y="3873"/>
                            <a:ext cx="35" cy="28"/>
                          </a:xfrm>
                          <a:custGeom>
                            <a:avLst/>
                            <a:gdLst>
                              <a:gd name="T0" fmla="+- 0 2461 2434"/>
                              <a:gd name="T1" fmla="*/ T0 w 35"/>
                              <a:gd name="T2" fmla="+- 0 3901 3874"/>
                              <a:gd name="T3" fmla="*/ 3901 h 28"/>
                              <a:gd name="T4" fmla="+- 0 2442 2434"/>
                              <a:gd name="T5" fmla="*/ T4 w 35"/>
                              <a:gd name="T6" fmla="+- 0 3901 3874"/>
                              <a:gd name="T7" fmla="*/ 3901 h 28"/>
                              <a:gd name="T8" fmla="+- 0 2434 2434"/>
                              <a:gd name="T9" fmla="*/ T8 w 35"/>
                              <a:gd name="T10" fmla="+- 0 3895 3874"/>
                              <a:gd name="T11" fmla="*/ 3895 h 28"/>
                              <a:gd name="T12" fmla="+- 0 2434 2434"/>
                              <a:gd name="T13" fmla="*/ T12 w 35"/>
                              <a:gd name="T14" fmla="+- 0 3880 3874"/>
                              <a:gd name="T15" fmla="*/ 3880 h 28"/>
                              <a:gd name="T16" fmla="+- 0 2442 2434"/>
                              <a:gd name="T17" fmla="*/ T16 w 35"/>
                              <a:gd name="T18" fmla="+- 0 3874 3874"/>
                              <a:gd name="T19" fmla="*/ 3874 h 28"/>
                              <a:gd name="T20" fmla="+- 0 2461 2434"/>
                              <a:gd name="T21" fmla="*/ T20 w 35"/>
                              <a:gd name="T22" fmla="+- 0 3874 3874"/>
                              <a:gd name="T23" fmla="*/ 3874 h 28"/>
                              <a:gd name="T24" fmla="+- 0 2469 2434"/>
                              <a:gd name="T25" fmla="*/ T24 w 35"/>
                              <a:gd name="T26" fmla="+- 0 3880 3874"/>
                              <a:gd name="T27" fmla="*/ 3880 h 28"/>
                              <a:gd name="T28" fmla="+- 0 2469 2434"/>
                              <a:gd name="T29" fmla="*/ T28 w 35"/>
                              <a:gd name="T30" fmla="+- 0 3887 3874"/>
                              <a:gd name="T31" fmla="*/ 3887 h 28"/>
                              <a:gd name="T32" fmla="+- 0 2469 2434"/>
                              <a:gd name="T33" fmla="*/ T32 w 35"/>
                              <a:gd name="T34" fmla="+- 0 3895 3874"/>
                              <a:gd name="T35" fmla="*/ 3895 h 28"/>
                              <a:gd name="T36" fmla="+- 0 2461 2434"/>
                              <a:gd name="T37" fmla="*/ T36 w 35"/>
                              <a:gd name="T38" fmla="+- 0 3901 3874"/>
                              <a:gd name="T39" fmla="*/ 3901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 h="28">
                                <a:moveTo>
                                  <a:pt x="27" y="27"/>
                                </a:moveTo>
                                <a:lnTo>
                                  <a:pt x="8" y="27"/>
                                </a:lnTo>
                                <a:lnTo>
                                  <a:pt x="0" y="21"/>
                                </a:lnTo>
                                <a:lnTo>
                                  <a:pt x="0" y="6"/>
                                </a:lnTo>
                                <a:lnTo>
                                  <a:pt x="8" y="0"/>
                                </a:lnTo>
                                <a:lnTo>
                                  <a:pt x="27" y="0"/>
                                </a:lnTo>
                                <a:lnTo>
                                  <a:pt x="35" y="6"/>
                                </a:lnTo>
                                <a:lnTo>
                                  <a:pt x="35" y="13"/>
                                </a:lnTo>
                                <a:lnTo>
                                  <a:pt x="35" y="21"/>
                                </a:lnTo>
                                <a:lnTo>
                                  <a:pt x="27"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098698" name="Freeform 148"/>
                        <wps:cNvSpPr>
                          <a:spLocks/>
                        </wps:cNvSpPr>
                        <wps:spPr bwMode="auto">
                          <a:xfrm>
                            <a:off x="2434" y="3873"/>
                            <a:ext cx="35" cy="28"/>
                          </a:xfrm>
                          <a:custGeom>
                            <a:avLst/>
                            <a:gdLst>
                              <a:gd name="T0" fmla="+- 0 2469 2434"/>
                              <a:gd name="T1" fmla="*/ T0 w 35"/>
                              <a:gd name="T2" fmla="+- 0 3887 3874"/>
                              <a:gd name="T3" fmla="*/ 3887 h 28"/>
                              <a:gd name="T4" fmla="+- 0 2469 2434"/>
                              <a:gd name="T5" fmla="*/ T4 w 35"/>
                              <a:gd name="T6" fmla="+- 0 3880 3874"/>
                              <a:gd name="T7" fmla="*/ 3880 h 28"/>
                              <a:gd name="T8" fmla="+- 0 2461 2434"/>
                              <a:gd name="T9" fmla="*/ T8 w 35"/>
                              <a:gd name="T10" fmla="+- 0 3874 3874"/>
                              <a:gd name="T11" fmla="*/ 3874 h 28"/>
                              <a:gd name="T12" fmla="+- 0 2451 2434"/>
                              <a:gd name="T13" fmla="*/ T12 w 35"/>
                              <a:gd name="T14" fmla="+- 0 3874 3874"/>
                              <a:gd name="T15" fmla="*/ 3874 h 28"/>
                              <a:gd name="T16" fmla="+- 0 2442 2434"/>
                              <a:gd name="T17" fmla="*/ T16 w 35"/>
                              <a:gd name="T18" fmla="+- 0 3874 3874"/>
                              <a:gd name="T19" fmla="*/ 3874 h 28"/>
                              <a:gd name="T20" fmla="+- 0 2434 2434"/>
                              <a:gd name="T21" fmla="*/ T20 w 35"/>
                              <a:gd name="T22" fmla="+- 0 3880 3874"/>
                              <a:gd name="T23" fmla="*/ 3880 h 28"/>
                              <a:gd name="T24" fmla="+- 0 2434 2434"/>
                              <a:gd name="T25" fmla="*/ T24 w 35"/>
                              <a:gd name="T26" fmla="+- 0 3887 3874"/>
                              <a:gd name="T27" fmla="*/ 3887 h 28"/>
                              <a:gd name="T28" fmla="+- 0 2434 2434"/>
                              <a:gd name="T29" fmla="*/ T28 w 35"/>
                              <a:gd name="T30" fmla="+- 0 3895 3874"/>
                              <a:gd name="T31" fmla="*/ 3895 h 28"/>
                              <a:gd name="T32" fmla="+- 0 2442 2434"/>
                              <a:gd name="T33" fmla="*/ T32 w 35"/>
                              <a:gd name="T34" fmla="+- 0 3901 3874"/>
                              <a:gd name="T35" fmla="*/ 3901 h 28"/>
                              <a:gd name="T36" fmla="+- 0 2451 2434"/>
                              <a:gd name="T37" fmla="*/ T36 w 35"/>
                              <a:gd name="T38" fmla="+- 0 3901 3874"/>
                              <a:gd name="T39" fmla="*/ 3901 h 28"/>
                              <a:gd name="T40" fmla="+- 0 2461 2434"/>
                              <a:gd name="T41" fmla="*/ T40 w 35"/>
                              <a:gd name="T42" fmla="+- 0 3901 3874"/>
                              <a:gd name="T43" fmla="*/ 3901 h 28"/>
                              <a:gd name="T44" fmla="+- 0 2469 2434"/>
                              <a:gd name="T45" fmla="*/ T44 w 35"/>
                              <a:gd name="T46" fmla="+- 0 3895 3874"/>
                              <a:gd name="T47" fmla="*/ 3895 h 28"/>
                              <a:gd name="T48" fmla="+- 0 2469 2434"/>
                              <a:gd name="T49" fmla="*/ T48 w 35"/>
                              <a:gd name="T50" fmla="+- 0 3887 3874"/>
                              <a:gd name="T51" fmla="*/ 3887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28">
                                <a:moveTo>
                                  <a:pt x="35" y="13"/>
                                </a:moveTo>
                                <a:lnTo>
                                  <a:pt x="35" y="6"/>
                                </a:lnTo>
                                <a:lnTo>
                                  <a:pt x="27" y="0"/>
                                </a:lnTo>
                                <a:lnTo>
                                  <a:pt x="17" y="0"/>
                                </a:lnTo>
                                <a:lnTo>
                                  <a:pt x="8" y="0"/>
                                </a:lnTo>
                                <a:lnTo>
                                  <a:pt x="0" y="6"/>
                                </a:lnTo>
                                <a:lnTo>
                                  <a:pt x="0" y="13"/>
                                </a:lnTo>
                                <a:lnTo>
                                  <a:pt x="0" y="21"/>
                                </a:lnTo>
                                <a:lnTo>
                                  <a:pt x="8" y="27"/>
                                </a:lnTo>
                                <a:lnTo>
                                  <a:pt x="17" y="27"/>
                                </a:lnTo>
                                <a:lnTo>
                                  <a:pt x="27" y="27"/>
                                </a:lnTo>
                                <a:lnTo>
                                  <a:pt x="35" y="21"/>
                                </a:lnTo>
                                <a:lnTo>
                                  <a:pt x="35" y="13"/>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094799" name="Freeform 149"/>
                        <wps:cNvSpPr>
                          <a:spLocks/>
                        </wps:cNvSpPr>
                        <wps:spPr bwMode="auto">
                          <a:xfrm>
                            <a:off x="2445" y="3879"/>
                            <a:ext cx="13" cy="13"/>
                          </a:xfrm>
                          <a:custGeom>
                            <a:avLst/>
                            <a:gdLst>
                              <a:gd name="T0" fmla="+- 0 2455 2445"/>
                              <a:gd name="T1" fmla="*/ T0 w 13"/>
                              <a:gd name="T2" fmla="+- 0 3893 3880"/>
                              <a:gd name="T3" fmla="*/ 3893 h 13"/>
                              <a:gd name="T4" fmla="+- 0 2448 2445"/>
                              <a:gd name="T5" fmla="*/ T4 w 13"/>
                              <a:gd name="T6" fmla="+- 0 3893 3880"/>
                              <a:gd name="T7" fmla="*/ 3893 h 13"/>
                              <a:gd name="T8" fmla="+- 0 2445 2445"/>
                              <a:gd name="T9" fmla="*/ T8 w 13"/>
                              <a:gd name="T10" fmla="+- 0 3890 3880"/>
                              <a:gd name="T11" fmla="*/ 3890 h 13"/>
                              <a:gd name="T12" fmla="+- 0 2445 2445"/>
                              <a:gd name="T13" fmla="*/ T12 w 13"/>
                              <a:gd name="T14" fmla="+- 0 3883 3880"/>
                              <a:gd name="T15" fmla="*/ 3883 h 13"/>
                              <a:gd name="T16" fmla="+- 0 2448 2445"/>
                              <a:gd name="T17" fmla="*/ T16 w 13"/>
                              <a:gd name="T18" fmla="+- 0 3880 3880"/>
                              <a:gd name="T19" fmla="*/ 3880 h 13"/>
                              <a:gd name="T20" fmla="+- 0 2455 2445"/>
                              <a:gd name="T21" fmla="*/ T20 w 13"/>
                              <a:gd name="T22" fmla="+- 0 3880 3880"/>
                              <a:gd name="T23" fmla="*/ 3880 h 13"/>
                              <a:gd name="T24" fmla="+- 0 2458 2445"/>
                              <a:gd name="T25" fmla="*/ T24 w 13"/>
                              <a:gd name="T26" fmla="+- 0 3883 3880"/>
                              <a:gd name="T27" fmla="*/ 3883 h 13"/>
                              <a:gd name="T28" fmla="+- 0 2458 2445"/>
                              <a:gd name="T29" fmla="*/ T28 w 13"/>
                              <a:gd name="T30" fmla="+- 0 3886 3880"/>
                              <a:gd name="T31" fmla="*/ 3886 h 13"/>
                              <a:gd name="T32" fmla="+- 0 2458 2445"/>
                              <a:gd name="T33" fmla="*/ T32 w 13"/>
                              <a:gd name="T34" fmla="+- 0 3890 3880"/>
                              <a:gd name="T35" fmla="*/ 3890 h 13"/>
                              <a:gd name="T36" fmla="+- 0 2455 2445"/>
                              <a:gd name="T37" fmla="*/ T36 w 13"/>
                              <a:gd name="T38" fmla="+- 0 3893 3880"/>
                              <a:gd name="T39" fmla="*/ 3893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10" y="13"/>
                                </a:moveTo>
                                <a:lnTo>
                                  <a:pt x="3" y="13"/>
                                </a:lnTo>
                                <a:lnTo>
                                  <a:pt x="0" y="10"/>
                                </a:lnTo>
                                <a:lnTo>
                                  <a:pt x="0" y="3"/>
                                </a:lnTo>
                                <a:lnTo>
                                  <a:pt x="3" y="0"/>
                                </a:lnTo>
                                <a:lnTo>
                                  <a:pt x="10" y="0"/>
                                </a:lnTo>
                                <a:lnTo>
                                  <a:pt x="13" y="3"/>
                                </a:lnTo>
                                <a:lnTo>
                                  <a:pt x="13" y="6"/>
                                </a:lnTo>
                                <a:lnTo>
                                  <a:pt x="13" y="10"/>
                                </a:lnTo>
                                <a:lnTo>
                                  <a:pt x="1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018206" name="Freeform 150"/>
                        <wps:cNvSpPr>
                          <a:spLocks/>
                        </wps:cNvSpPr>
                        <wps:spPr bwMode="auto">
                          <a:xfrm>
                            <a:off x="2445" y="3879"/>
                            <a:ext cx="13" cy="13"/>
                          </a:xfrm>
                          <a:custGeom>
                            <a:avLst/>
                            <a:gdLst>
                              <a:gd name="T0" fmla="+- 0 2458 2445"/>
                              <a:gd name="T1" fmla="*/ T0 w 13"/>
                              <a:gd name="T2" fmla="+- 0 3886 3880"/>
                              <a:gd name="T3" fmla="*/ 3886 h 13"/>
                              <a:gd name="T4" fmla="+- 0 2458 2445"/>
                              <a:gd name="T5" fmla="*/ T4 w 13"/>
                              <a:gd name="T6" fmla="+- 0 3883 3880"/>
                              <a:gd name="T7" fmla="*/ 3883 h 13"/>
                              <a:gd name="T8" fmla="+- 0 2455 2445"/>
                              <a:gd name="T9" fmla="*/ T8 w 13"/>
                              <a:gd name="T10" fmla="+- 0 3880 3880"/>
                              <a:gd name="T11" fmla="*/ 3880 h 13"/>
                              <a:gd name="T12" fmla="+- 0 2451 2445"/>
                              <a:gd name="T13" fmla="*/ T12 w 13"/>
                              <a:gd name="T14" fmla="+- 0 3880 3880"/>
                              <a:gd name="T15" fmla="*/ 3880 h 13"/>
                              <a:gd name="T16" fmla="+- 0 2448 2445"/>
                              <a:gd name="T17" fmla="*/ T16 w 13"/>
                              <a:gd name="T18" fmla="+- 0 3880 3880"/>
                              <a:gd name="T19" fmla="*/ 3880 h 13"/>
                              <a:gd name="T20" fmla="+- 0 2445 2445"/>
                              <a:gd name="T21" fmla="*/ T20 w 13"/>
                              <a:gd name="T22" fmla="+- 0 3883 3880"/>
                              <a:gd name="T23" fmla="*/ 3883 h 13"/>
                              <a:gd name="T24" fmla="+- 0 2445 2445"/>
                              <a:gd name="T25" fmla="*/ T24 w 13"/>
                              <a:gd name="T26" fmla="+- 0 3886 3880"/>
                              <a:gd name="T27" fmla="*/ 3886 h 13"/>
                              <a:gd name="T28" fmla="+- 0 2445 2445"/>
                              <a:gd name="T29" fmla="*/ T28 w 13"/>
                              <a:gd name="T30" fmla="+- 0 3890 3880"/>
                              <a:gd name="T31" fmla="*/ 3890 h 13"/>
                              <a:gd name="T32" fmla="+- 0 2448 2445"/>
                              <a:gd name="T33" fmla="*/ T32 w 13"/>
                              <a:gd name="T34" fmla="+- 0 3893 3880"/>
                              <a:gd name="T35" fmla="*/ 3893 h 13"/>
                              <a:gd name="T36" fmla="+- 0 2451 2445"/>
                              <a:gd name="T37" fmla="*/ T36 w 13"/>
                              <a:gd name="T38" fmla="+- 0 3893 3880"/>
                              <a:gd name="T39" fmla="*/ 3893 h 13"/>
                              <a:gd name="T40" fmla="+- 0 2455 2445"/>
                              <a:gd name="T41" fmla="*/ T40 w 13"/>
                              <a:gd name="T42" fmla="+- 0 3893 3880"/>
                              <a:gd name="T43" fmla="*/ 3893 h 13"/>
                              <a:gd name="T44" fmla="+- 0 2458 2445"/>
                              <a:gd name="T45" fmla="*/ T44 w 13"/>
                              <a:gd name="T46" fmla="+- 0 3890 3880"/>
                              <a:gd name="T47" fmla="*/ 3890 h 13"/>
                              <a:gd name="T48" fmla="+- 0 2458 2445"/>
                              <a:gd name="T49" fmla="*/ T48 w 13"/>
                              <a:gd name="T50" fmla="+- 0 3886 3880"/>
                              <a:gd name="T51" fmla="*/ 3886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3" y="6"/>
                                </a:moveTo>
                                <a:lnTo>
                                  <a:pt x="13" y="3"/>
                                </a:lnTo>
                                <a:lnTo>
                                  <a:pt x="10" y="0"/>
                                </a:lnTo>
                                <a:lnTo>
                                  <a:pt x="6" y="0"/>
                                </a:lnTo>
                                <a:lnTo>
                                  <a:pt x="3" y="0"/>
                                </a:lnTo>
                                <a:lnTo>
                                  <a:pt x="0" y="3"/>
                                </a:lnTo>
                                <a:lnTo>
                                  <a:pt x="0" y="6"/>
                                </a:lnTo>
                                <a:lnTo>
                                  <a:pt x="0" y="10"/>
                                </a:lnTo>
                                <a:lnTo>
                                  <a:pt x="3" y="13"/>
                                </a:lnTo>
                                <a:lnTo>
                                  <a:pt x="6" y="13"/>
                                </a:lnTo>
                                <a:lnTo>
                                  <a:pt x="10" y="13"/>
                                </a:lnTo>
                                <a:lnTo>
                                  <a:pt x="13" y="10"/>
                                </a:lnTo>
                                <a:lnTo>
                                  <a:pt x="13" y="6"/>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5960973" name="Picture 1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271" y="4095"/>
                            <a:ext cx="114" cy="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1615793" name="Line 152"/>
                        <wps:cNvCnPr>
                          <a:cxnSpLocks noChangeShapeType="1"/>
                        </wps:cNvCnPr>
                        <wps:spPr bwMode="auto">
                          <a:xfrm>
                            <a:off x="1066" y="4792"/>
                            <a:ext cx="903"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697503" name="Line 153"/>
                        <wps:cNvCnPr>
                          <a:cxnSpLocks noChangeShapeType="1"/>
                        </wps:cNvCnPr>
                        <wps:spPr bwMode="auto">
                          <a:xfrm>
                            <a:off x="1969" y="4151"/>
                            <a:ext cx="0" cy="639"/>
                          </a:xfrm>
                          <a:prstGeom prst="line">
                            <a:avLst/>
                          </a:prstGeom>
                          <a:noFill/>
                          <a:ln w="69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6701099" name="Freeform 154"/>
                        <wps:cNvSpPr>
                          <a:spLocks/>
                        </wps:cNvSpPr>
                        <wps:spPr bwMode="auto">
                          <a:xfrm>
                            <a:off x="1952" y="4137"/>
                            <a:ext cx="35" cy="28"/>
                          </a:xfrm>
                          <a:custGeom>
                            <a:avLst/>
                            <a:gdLst>
                              <a:gd name="T0" fmla="+- 0 1979 1952"/>
                              <a:gd name="T1" fmla="*/ T0 w 35"/>
                              <a:gd name="T2" fmla="+- 0 4166 4138"/>
                              <a:gd name="T3" fmla="*/ 4166 h 28"/>
                              <a:gd name="T4" fmla="+- 0 1960 1952"/>
                              <a:gd name="T5" fmla="*/ T4 w 35"/>
                              <a:gd name="T6" fmla="+- 0 4166 4138"/>
                              <a:gd name="T7" fmla="*/ 4166 h 28"/>
                              <a:gd name="T8" fmla="+- 0 1952 1952"/>
                              <a:gd name="T9" fmla="*/ T8 w 35"/>
                              <a:gd name="T10" fmla="+- 0 4159 4138"/>
                              <a:gd name="T11" fmla="*/ 4159 h 28"/>
                              <a:gd name="T12" fmla="+- 0 1952 1952"/>
                              <a:gd name="T13" fmla="*/ T12 w 35"/>
                              <a:gd name="T14" fmla="+- 0 4144 4138"/>
                              <a:gd name="T15" fmla="*/ 4144 h 28"/>
                              <a:gd name="T16" fmla="+- 0 1960 1952"/>
                              <a:gd name="T17" fmla="*/ T16 w 35"/>
                              <a:gd name="T18" fmla="+- 0 4138 4138"/>
                              <a:gd name="T19" fmla="*/ 4138 h 28"/>
                              <a:gd name="T20" fmla="+- 0 1979 1952"/>
                              <a:gd name="T21" fmla="*/ T20 w 35"/>
                              <a:gd name="T22" fmla="+- 0 4138 4138"/>
                              <a:gd name="T23" fmla="*/ 4138 h 28"/>
                              <a:gd name="T24" fmla="+- 0 1987 1952"/>
                              <a:gd name="T25" fmla="*/ T24 w 35"/>
                              <a:gd name="T26" fmla="+- 0 4144 4138"/>
                              <a:gd name="T27" fmla="*/ 4144 h 28"/>
                              <a:gd name="T28" fmla="+- 0 1987 1952"/>
                              <a:gd name="T29" fmla="*/ T28 w 35"/>
                              <a:gd name="T30" fmla="+- 0 4152 4138"/>
                              <a:gd name="T31" fmla="*/ 4152 h 28"/>
                              <a:gd name="T32" fmla="+- 0 1987 1952"/>
                              <a:gd name="T33" fmla="*/ T32 w 35"/>
                              <a:gd name="T34" fmla="+- 0 4159 4138"/>
                              <a:gd name="T35" fmla="*/ 4159 h 28"/>
                              <a:gd name="T36" fmla="+- 0 1979 1952"/>
                              <a:gd name="T37" fmla="*/ T36 w 35"/>
                              <a:gd name="T38" fmla="+- 0 4166 4138"/>
                              <a:gd name="T39" fmla="*/ 4166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 h="28">
                                <a:moveTo>
                                  <a:pt x="27" y="28"/>
                                </a:moveTo>
                                <a:lnTo>
                                  <a:pt x="8" y="28"/>
                                </a:lnTo>
                                <a:lnTo>
                                  <a:pt x="0" y="21"/>
                                </a:lnTo>
                                <a:lnTo>
                                  <a:pt x="0" y="6"/>
                                </a:lnTo>
                                <a:lnTo>
                                  <a:pt x="8" y="0"/>
                                </a:lnTo>
                                <a:lnTo>
                                  <a:pt x="27" y="0"/>
                                </a:lnTo>
                                <a:lnTo>
                                  <a:pt x="35" y="6"/>
                                </a:lnTo>
                                <a:lnTo>
                                  <a:pt x="35" y="14"/>
                                </a:lnTo>
                                <a:lnTo>
                                  <a:pt x="35" y="21"/>
                                </a:lnTo>
                                <a:lnTo>
                                  <a:pt x="27"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8502751" name="Freeform 155"/>
                        <wps:cNvSpPr>
                          <a:spLocks/>
                        </wps:cNvSpPr>
                        <wps:spPr bwMode="auto">
                          <a:xfrm>
                            <a:off x="1952" y="4137"/>
                            <a:ext cx="35" cy="28"/>
                          </a:xfrm>
                          <a:custGeom>
                            <a:avLst/>
                            <a:gdLst>
                              <a:gd name="T0" fmla="+- 0 1987 1952"/>
                              <a:gd name="T1" fmla="*/ T0 w 35"/>
                              <a:gd name="T2" fmla="+- 0 4152 4138"/>
                              <a:gd name="T3" fmla="*/ 4152 h 28"/>
                              <a:gd name="T4" fmla="+- 0 1987 1952"/>
                              <a:gd name="T5" fmla="*/ T4 w 35"/>
                              <a:gd name="T6" fmla="+- 0 4144 4138"/>
                              <a:gd name="T7" fmla="*/ 4144 h 28"/>
                              <a:gd name="T8" fmla="+- 0 1979 1952"/>
                              <a:gd name="T9" fmla="*/ T8 w 35"/>
                              <a:gd name="T10" fmla="+- 0 4138 4138"/>
                              <a:gd name="T11" fmla="*/ 4138 h 28"/>
                              <a:gd name="T12" fmla="+- 0 1969 1952"/>
                              <a:gd name="T13" fmla="*/ T12 w 35"/>
                              <a:gd name="T14" fmla="+- 0 4138 4138"/>
                              <a:gd name="T15" fmla="*/ 4138 h 28"/>
                              <a:gd name="T16" fmla="+- 0 1960 1952"/>
                              <a:gd name="T17" fmla="*/ T16 w 35"/>
                              <a:gd name="T18" fmla="+- 0 4138 4138"/>
                              <a:gd name="T19" fmla="*/ 4138 h 28"/>
                              <a:gd name="T20" fmla="+- 0 1952 1952"/>
                              <a:gd name="T21" fmla="*/ T20 w 35"/>
                              <a:gd name="T22" fmla="+- 0 4144 4138"/>
                              <a:gd name="T23" fmla="*/ 4144 h 28"/>
                              <a:gd name="T24" fmla="+- 0 1952 1952"/>
                              <a:gd name="T25" fmla="*/ T24 w 35"/>
                              <a:gd name="T26" fmla="+- 0 4152 4138"/>
                              <a:gd name="T27" fmla="*/ 4152 h 28"/>
                              <a:gd name="T28" fmla="+- 0 1952 1952"/>
                              <a:gd name="T29" fmla="*/ T28 w 35"/>
                              <a:gd name="T30" fmla="+- 0 4159 4138"/>
                              <a:gd name="T31" fmla="*/ 4159 h 28"/>
                              <a:gd name="T32" fmla="+- 0 1960 1952"/>
                              <a:gd name="T33" fmla="*/ T32 w 35"/>
                              <a:gd name="T34" fmla="+- 0 4166 4138"/>
                              <a:gd name="T35" fmla="*/ 4166 h 28"/>
                              <a:gd name="T36" fmla="+- 0 1969 1952"/>
                              <a:gd name="T37" fmla="*/ T36 w 35"/>
                              <a:gd name="T38" fmla="+- 0 4166 4138"/>
                              <a:gd name="T39" fmla="*/ 4166 h 28"/>
                              <a:gd name="T40" fmla="+- 0 1979 1952"/>
                              <a:gd name="T41" fmla="*/ T40 w 35"/>
                              <a:gd name="T42" fmla="+- 0 4166 4138"/>
                              <a:gd name="T43" fmla="*/ 4166 h 28"/>
                              <a:gd name="T44" fmla="+- 0 1987 1952"/>
                              <a:gd name="T45" fmla="*/ T44 w 35"/>
                              <a:gd name="T46" fmla="+- 0 4159 4138"/>
                              <a:gd name="T47" fmla="*/ 4159 h 28"/>
                              <a:gd name="T48" fmla="+- 0 1987 1952"/>
                              <a:gd name="T49" fmla="*/ T48 w 35"/>
                              <a:gd name="T50" fmla="+- 0 4152 4138"/>
                              <a:gd name="T51" fmla="*/ 4152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28">
                                <a:moveTo>
                                  <a:pt x="35" y="14"/>
                                </a:moveTo>
                                <a:lnTo>
                                  <a:pt x="35" y="6"/>
                                </a:lnTo>
                                <a:lnTo>
                                  <a:pt x="27" y="0"/>
                                </a:lnTo>
                                <a:lnTo>
                                  <a:pt x="17" y="0"/>
                                </a:lnTo>
                                <a:lnTo>
                                  <a:pt x="8" y="0"/>
                                </a:lnTo>
                                <a:lnTo>
                                  <a:pt x="0" y="6"/>
                                </a:lnTo>
                                <a:lnTo>
                                  <a:pt x="0" y="14"/>
                                </a:lnTo>
                                <a:lnTo>
                                  <a:pt x="0" y="21"/>
                                </a:lnTo>
                                <a:lnTo>
                                  <a:pt x="8" y="28"/>
                                </a:lnTo>
                                <a:lnTo>
                                  <a:pt x="17" y="28"/>
                                </a:lnTo>
                                <a:lnTo>
                                  <a:pt x="27" y="28"/>
                                </a:lnTo>
                                <a:lnTo>
                                  <a:pt x="35" y="21"/>
                                </a:lnTo>
                                <a:lnTo>
                                  <a:pt x="35" y="14"/>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563102" name="Freeform 156"/>
                        <wps:cNvSpPr>
                          <a:spLocks/>
                        </wps:cNvSpPr>
                        <wps:spPr bwMode="auto">
                          <a:xfrm>
                            <a:off x="1963" y="4144"/>
                            <a:ext cx="13" cy="13"/>
                          </a:xfrm>
                          <a:custGeom>
                            <a:avLst/>
                            <a:gdLst>
                              <a:gd name="T0" fmla="+- 0 1973 1963"/>
                              <a:gd name="T1" fmla="*/ T0 w 13"/>
                              <a:gd name="T2" fmla="+- 0 4157 4144"/>
                              <a:gd name="T3" fmla="*/ 4157 h 13"/>
                              <a:gd name="T4" fmla="+- 0 1966 1963"/>
                              <a:gd name="T5" fmla="*/ T4 w 13"/>
                              <a:gd name="T6" fmla="+- 0 4157 4144"/>
                              <a:gd name="T7" fmla="*/ 4157 h 13"/>
                              <a:gd name="T8" fmla="+- 0 1963 1963"/>
                              <a:gd name="T9" fmla="*/ T8 w 13"/>
                              <a:gd name="T10" fmla="+- 0 4154 4144"/>
                              <a:gd name="T11" fmla="*/ 4154 h 13"/>
                              <a:gd name="T12" fmla="+- 0 1963 1963"/>
                              <a:gd name="T13" fmla="*/ T12 w 13"/>
                              <a:gd name="T14" fmla="+- 0 4147 4144"/>
                              <a:gd name="T15" fmla="*/ 4147 h 13"/>
                              <a:gd name="T16" fmla="+- 0 1966 1963"/>
                              <a:gd name="T17" fmla="*/ T16 w 13"/>
                              <a:gd name="T18" fmla="+- 0 4144 4144"/>
                              <a:gd name="T19" fmla="*/ 4144 h 13"/>
                              <a:gd name="T20" fmla="+- 0 1973 1963"/>
                              <a:gd name="T21" fmla="*/ T20 w 13"/>
                              <a:gd name="T22" fmla="+- 0 4144 4144"/>
                              <a:gd name="T23" fmla="*/ 4144 h 13"/>
                              <a:gd name="T24" fmla="+- 0 1976 1963"/>
                              <a:gd name="T25" fmla="*/ T24 w 13"/>
                              <a:gd name="T26" fmla="+- 0 4147 4144"/>
                              <a:gd name="T27" fmla="*/ 4147 h 13"/>
                              <a:gd name="T28" fmla="+- 0 1976 1963"/>
                              <a:gd name="T29" fmla="*/ T28 w 13"/>
                              <a:gd name="T30" fmla="+- 0 4151 4144"/>
                              <a:gd name="T31" fmla="*/ 4151 h 13"/>
                              <a:gd name="T32" fmla="+- 0 1976 1963"/>
                              <a:gd name="T33" fmla="*/ T32 w 13"/>
                              <a:gd name="T34" fmla="+- 0 4154 4144"/>
                              <a:gd name="T35" fmla="*/ 4154 h 13"/>
                              <a:gd name="T36" fmla="+- 0 1973 1963"/>
                              <a:gd name="T37" fmla="*/ T36 w 13"/>
                              <a:gd name="T38" fmla="+- 0 4157 4144"/>
                              <a:gd name="T39" fmla="*/ 4157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10" y="13"/>
                                </a:moveTo>
                                <a:lnTo>
                                  <a:pt x="3" y="13"/>
                                </a:lnTo>
                                <a:lnTo>
                                  <a:pt x="0" y="10"/>
                                </a:lnTo>
                                <a:lnTo>
                                  <a:pt x="0" y="3"/>
                                </a:lnTo>
                                <a:lnTo>
                                  <a:pt x="3" y="0"/>
                                </a:lnTo>
                                <a:lnTo>
                                  <a:pt x="10" y="0"/>
                                </a:lnTo>
                                <a:lnTo>
                                  <a:pt x="13" y="3"/>
                                </a:lnTo>
                                <a:lnTo>
                                  <a:pt x="13" y="7"/>
                                </a:lnTo>
                                <a:lnTo>
                                  <a:pt x="13" y="10"/>
                                </a:lnTo>
                                <a:lnTo>
                                  <a:pt x="1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167292" name="Freeform 157"/>
                        <wps:cNvSpPr>
                          <a:spLocks/>
                        </wps:cNvSpPr>
                        <wps:spPr bwMode="auto">
                          <a:xfrm>
                            <a:off x="1963" y="4144"/>
                            <a:ext cx="13" cy="13"/>
                          </a:xfrm>
                          <a:custGeom>
                            <a:avLst/>
                            <a:gdLst>
                              <a:gd name="T0" fmla="+- 0 1976 1963"/>
                              <a:gd name="T1" fmla="*/ T0 w 13"/>
                              <a:gd name="T2" fmla="+- 0 4151 4144"/>
                              <a:gd name="T3" fmla="*/ 4151 h 13"/>
                              <a:gd name="T4" fmla="+- 0 1976 1963"/>
                              <a:gd name="T5" fmla="*/ T4 w 13"/>
                              <a:gd name="T6" fmla="+- 0 4147 4144"/>
                              <a:gd name="T7" fmla="*/ 4147 h 13"/>
                              <a:gd name="T8" fmla="+- 0 1973 1963"/>
                              <a:gd name="T9" fmla="*/ T8 w 13"/>
                              <a:gd name="T10" fmla="+- 0 4144 4144"/>
                              <a:gd name="T11" fmla="*/ 4144 h 13"/>
                              <a:gd name="T12" fmla="+- 0 1969 1963"/>
                              <a:gd name="T13" fmla="*/ T12 w 13"/>
                              <a:gd name="T14" fmla="+- 0 4144 4144"/>
                              <a:gd name="T15" fmla="*/ 4144 h 13"/>
                              <a:gd name="T16" fmla="+- 0 1966 1963"/>
                              <a:gd name="T17" fmla="*/ T16 w 13"/>
                              <a:gd name="T18" fmla="+- 0 4144 4144"/>
                              <a:gd name="T19" fmla="*/ 4144 h 13"/>
                              <a:gd name="T20" fmla="+- 0 1963 1963"/>
                              <a:gd name="T21" fmla="*/ T20 w 13"/>
                              <a:gd name="T22" fmla="+- 0 4147 4144"/>
                              <a:gd name="T23" fmla="*/ 4147 h 13"/>
                              <a:gd name="T24" fmla="+- 0 1963 1963"/>
                              <a:gd name="T25" fmla="*/ T24 w 13"/>
                              <a:gd name="T26" fmla="+- 0 4151 4144"/>
                              <a:gd name="T27" fmla="*/ 4151 h 13"/>
                              <a:gd name="T28" fmla="+- 0 1963 1963"/>
                              <a:gd name="T29" fmla="*/ T28 w 13"/>
                              <a:gd name="T30" fmla="+- 0 4154 4144"/>
                              <a:gd name="T31" fmla="*/ 4154 h 13"/>
                              <a:gd name="T32" fmla="+- 0 1966 1963"/>
                              <a:gd name="T33" fmla="*/ T32 w 13"/>
                              <a:gd name="T34" fmla="+- 0 4157 4144"/>
                              <a:gd name="T35" fmla="*/ 4157 h 13"/>
                              <a:gd name="T36" fmla="+- 0 1969 1963"/>
                              <a:gd name="T37" fmla="*/ T36 w 13"/>
                              <a:gd name="T38" fmla="+- 0 4157 4144"/>
                              <a:gd name="T39" fmla="*/ 4157 h 13"/>
                              <a:gd name="T40" fmla="+- 0 1973 1963"/>
                              <a:gd name="T41" fmla="*/ T40 w 13"/>
                              <a:gd name="T42" fmla="+- 0 4157 4144"/>
                              <a:gd name="T43" fmla="*/ 4157 h 13"/>
                              <a:gd name="T44" fmla="+- 0 1976 1963"/>
                              <a:gd name="T45" fmla="*/ T44 w 13"/>
                              <a:gd name="T46" fmla="+- 0 4154 4144"/>
                              <a:gd name="T47" fmla="*/ 4154 h 13"/>
                              <a:gd name="T48" fmla="+- 0 1976 1963"/>
                              <a:gd name="T49" fmla="*/ T48 w 13"/>
                              <a:gd name="T50" fmla="+- 0 4151 4144"/>
                              <a:gd name="T51" fmla="*/ 4151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3" y="7"/>
                                </a:moveTo>
                                <a:lnTo>
                                  <a:pt x="13" y="3"/>
                                </a:lnTo>
                                <a:lnTo>
                                  <a:pt x="10" y="0"/>
                                </a:lnTo>
                                <a:lnTo>
                                  <a:pt x="6" y="0"/>
                                </a:lnTo>
                                <a:lnTo>
                                  <a:pt x="3" y="0"/>
                                </a:lnTo>
                                <a:lnTo>
                                  <a:pt x="0" y="3"/>
                                </a:lnTo>
                                <a:lnTo>
                                  <a:pt x="0" y="7"/>
                                </a:lnTo>
                                <a:lnTo>
                                  <a:pt x="0" y="10"/>
                                </a:lnTo>
                                <a:lnTo>
                                  <a:pt x="3" y="13"/>
                                </a:lnTo>
                                <a:lnTo>
                                  <a:pt x="6" y="13"/>
                                </a:lnTo>
                                <a:lnTo>
                                  <a:pt x="10" y="13"/>
                                </a:lnTo>
                                <a:lnTo>
                                  <a:pt x="13" y="10"/>
                                </a:lnTo>
                                <a:lnTo>
                                  <a:pt x="13" y="7"/>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2032528" name="Line 158"/>
                        <wps:cNvCnPr>
                          <a:cxnSpLocks noChangeShapeType="1"/>
                        </wps:cNvCnPr>
                        <wps:spPr bwMode="auto">
                          <a:xfrm>
                            <a:off x="1064" y="5458"/>
                            <a:ext cx="1585"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2336993" name="Line 159"/>
                        <wps:cNvCnPr>
                          <a:cxnSpLocks noChangeShapeType="1"/>
                        </wps:cNvCnPr>
                        <wps:spPr bwMode="auto">
                          <a:xfrm>
                            <a:off x="2649" y="4154"/>
                            <a:ext cx="0" cy="1304"/>
                          </a:xfrm>
                          <a:prstGeom prst="line">
                            <a:avLst/>
                          </a:prstGeom>
                          <a:noFill/>
                          <a:ln w="69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6250038" name="Freeform 160"/>
                        <wps:cNvSpPr>
                          <a:spLocks/>
                        </wps:cNvSpPr>
                        <wps:spPr bwMode="auto">
                          <a:xfrm>
                            <a:off x="2630" y="4134"/>
                            <a:ext cx="35" cy="28"/>
                          </a:xfrm>
                          <a:custGeom>
                            <a:avLst/>
                            <a:gdLst>
                              <a:gd name="T0" fmla="+- 0 2657 2630"/>
                              <a:gd name="T1" fmla="*/ T0 w 35"/>
                              <a:gd name="T2" fmla="+- 0 4163 4135"/>
                              <a:gd name="T3" fmla="*/ 4163 h 28"/>
                              <a:gd name="T4" fmla="+- 0 2638 2630"/>
                              <a:gd name="T5" fmla="*/ T4 w 35"/>
                              <a:gd name="T6" fmla="+- 0 4163 4135"/>
                              <a:gd name="T7" fmla="*/ 4163 h 28"/>
                              <a:gd name="T8" fmla="+- 0 2630 2630"/>
                              <a:gd name="T9" fmla="*/ T8 w 35"/>
                              <a:gd name="T10" fmla="+- 0 4156 4135"/>
                              <a:gd name="T11" fmla="*/ 4156 h 28"/>
                              <a:gd name="T12" fmla="+- 0 2630 2630"/>
                              <a:gd name="T13" fmla="*/ T12 w 35"/>
                              <a:gd name="T14" fmla="+- 0 4141 4135"/>
                              <a:gd name="T15" fmla="*/ 4141 h 28"/>
                              <a:gd name="T16" fmla="+- 0 2638 2630"/>
                              <a:gd name="T17" fmla="*/ T16 w 35"/>
                              <a:gd name="T18" fmla="+- 0 4135 4135"/>
                              <a:gd name="T19" fmla="*/ 4135 h 28"/>
                              <a:gd name="T20" fmla="+- 0 2657 2630"/>
                              <a:gd name="T21" fmla="*/ T20 w 35"/>
                              <a:gd name="T22" fmla="+- 0 4135 4135"/>
                              <a:gd name="T23" fmla="*/ 4135 h 28"/>
                              <a:gd name="T24" fmla="+- 0 2664 2630"/>
                              <a:gd name="T25" fmla="*/ T24 w 35"/>
                              <a:gd name="T26" fmla="+- 0 4141 4135"/>
                              <a:gd name="T27" fmla="*/ 4141 h 28"/>
                              <a:gd name="T28" fmla="+- 0 2664 2630"/>
                              <a:gd name="T29" fmla="*/ T28 w 35"/>
                              <a:gd name="T30" fmla="+- 0 4149 4135"/>
                              <a:gd name="T31" fmla="*/ 4149 h 28"/>
                              <a:gd name="T32" fmla="+- 0 2664 2630"/>
                              <a:gd name="T33" fmla="*/ T32 w 35"/>
                              <a:gd name="T34" fmla="+- 0 4156 4135"/>
                              <a:gd name="T35" fmla="*/ 4156 h 28"/>
                              <a:gd name="T36" fmla="+- 0 2657 2630"/>
                              <a:gd name="T37" fmla="*/ T36 w 35"/>
                              <a:gd name="T38" fmla="+- 0 4163 4135"/>
                              <a:gd name="T39" fmla="*/ 4163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 h="28">
                                <a:moveTo>
                                  <a:pt x="27" y="28"/>
                                </a:moveTo>
                                <a:lnTo>
                                  <a:pt x="8" y="28"/>
                                </a:lnTo>
                                <a:lnTo>
                                  <a:pt x="0" y="21"/>
                                </a:lnTo>
                                <a:lnTo>
                                  <a:pt x="0" y="6"/>
                                </a:lnTo>
                                <a:lnTo>
                                  <a:pt x="8" y="0"/>
                                </a:lnTo>
                                <a:lnTo>
                                  <a:pt x="27" y="0"/>
                                </a:lnTo>
                                <a:lnTo>
                                  <a:pt x="34" y="6"/>
                                </a:lnTo>
                                <a:lnTo>
                                  <a:pt x="34" y="14"/>
                                </a:lnTo>
                                <a:lnTo>
                                  <a:pt x="34" y="21"/>
                                </a:lnTo>
                                <a:lnTo>
                                  <a:pt x="27" y="2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766767" name="Freeform 161"/>
                        <wps:cNvSpPr>
                          <a:spLocks/>
                        </wps:cNvSpPr>
                        <wps:spPr bwMode="auto">
                          <a:xfrm>
                            <a:off x="2630" y="4134"/>
                            <a:ext cx="35" cy="28"/>
                          </a:xfrm>
                          <a:custGeom>
                            <a:avLst/>
                            <a:gdLst>
                              <a:gd name="T0" fmla="+- 0 2664 2630"/>
                              <a:gd name="T1" fmla="*/ T0 w 35"/>
                              <a:gd name="T2" fmla="+- 0 4149 4135"/>
                              <a:gd name="T3" fmla="*/ 4149 h 28"/>
                              <a:gd name="T4" fmla="+- 0 2664 2630"/>
                              <a:gd name="T5" fmla="*/ T4 w 35"/>
                              <a:gd name="T6" fmla="+- 0 4141 4135"/>
                              <a:gd name="T7" fmla="*/ 4141 h 28"/>
                              <a:gd name="T8" fmla="+- 0 2657 2630"/>
                              <a:gd name="T9" fmla="*/ T8 w 35"/>
                              <a:gd name="T10" fmla="+- 0 4135 4135"/>
                              <a:gd name="T11" fmla="*/ 4135 h 28"/>
                              <a:gd name="T12" fmla="+- 0 2647 2630"/>
                              <a:gd name="T13" fmla="*/ T12 w 35"/>
                              <a:gd name="T14" fmla="+- 0 4135 4135"/>
                              <a:gd name="T15" fmla="*/ 4135 h 28"/>
                              <a:gd name="T16" fmla="+- 0 2638 2630"/>
                              <a:gd name="T17" fmla="*/ T16 w 35"/>
                              <a:gd name="T18" fmla="+- 0 4135 4135"/>
                              <a:gd name="T19" fmla="*/ 4135 h 28"/>
                              <a:gd name="T20" fmla="+- 0 2630 2630"/>
                              <a:gd name="T21" fmla="*/ T20 w 35"/>
                              <a:gd name="T22" fmla="+- 0 4141 4135"/>
                              <a:gd name="T23" fmla="*/ 4141 h 28"/>
                              <a:gd name="T24" fmla="+- 0 2630 2630"/>
                              <a:gd name="T25" fmla="*/ T24 w 35"/>
                              <a:gd name="T26" fmla="+- 0 4149 4135"/>
                              <a:gd name="T27" fmla="*/ 4149 h 28"/>
                              <a:gd name="T28" fmla="+- 0 2630 2630"/>
                              <a:gd name="T29" fmla="*/ T28 w 35"/>
                              <a:gd name="T30" fmla="+- 0 4156 4135"/>
                              <a:gd name="T31" fmla="*/ 4156 h 28"/>
                              <a:gd name="T32" fmla="+- 0 2638 2630"/>
                              <a:gd name="T33" fmla="*/ T32 w 35"/>
                              <a:gd name="T34" fmla="+- 0 4163 4135"/>
                              <a:gd name="T35" fmla="*/ 4163 h 28"/>
                              <a:gd name="T36" fmla="+- 0 2647 2630"/>
                              <a:gd name="T37" fmla="*/ T36 w 35"/>
                              <a:gd name="T38" fmla="+- 0 4163 4135"/>
                              <a:gd name="T39" fmla="*/ 4163 h 28"/>
                              <a:gd name="T40" fmla="+- 0 2657 2630"/>
                              <a:gd name="T41" fmla="*/ T40 w 35"/>
                              <a:gd name="T42" fmla="+- 0 4163 4135"/>
                              <a:gd name="T43" fmla="*/ 4163 h 28"/>
                              <a:gd name="T44" fmla="+- 0 2664 2630"/>
                              <a:gd name="T45" fmla="*/ T44 w 35"/>
                              <a:gd name="T46" fmla="+- 0 4156 4135"/>
                              <a:gd name="T47" fmla="*/ 4156 h 28"/>
                              <a:gd name="T48" fmla="+- 0 2664 2630"/>
                              <a:gd name="T49" fmla="*/ T48 w 35"/>
                              <a:gd name="T50" fmla="+- 0 4149 4135"/>
                              <a:gd name="T51" fmla="*/ 4149 h 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5" h="28">
                                <a:moveTo>
                                  <a:pt x="34" y="14"/>
                                </a:moveTo>
                                <a:lnTo>
                                  <a:pt x="34" y="6"/>
                                </a:lnTo>
                                <a:lnTo>
                                  <a:pt x="27" y="0"/>
                                </a:lnTo>
                                <a:lnTo>
                                  <a:pt x="17" y="0"/>
                                </a:lnTo>
                                <a:lnTo>
                                  <a:pt x="8" y="0"/>
                                </a:lnTo>
                                <a:lnTo>
                                  <a:pt x="0" y="6"/>
                                </a:lnTo>
                                <a:lnTo>
                                  <a:pt x="0" y="14"/>
                                </a:lnTo>
                                <a:lnTo>
                                  <a:pt x="0" y="21"/>
                                </a:lnTo>
                                <a:lnTo>
                                  <a:pt x="8" y="28"/>
                                </a:lnTo>
                                <a:lnTo>
                                  <a:pt x="17" y="28"/>
                                </a:lnTo>
                                <a:lnTo>
                                  <a:pt x="27" y="28"/>
                                </a:lnTo>
                                <a:lnTo>
                                  <a:pt x="34" y="21"/>
                                </a:lnTo>
                                <a:lnTo>
                                  <a:pt x="34" y="14"/>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447015" name="Freeform 162"/>
                        <wps:cNvSpPr>
                          <a:spLocks/>
                        </wps:cNvSpPr>
                        <wps:spPr bwMode="auto">
                          <a:xfrm>
                            <a:off x="2640" y="4141"/>
                            <a:ext cx="13" cy="13"/>
                          </a:xfrm>
                          <a:custGeom>
                            <a:avLst/>
                            <a:gdLst>
                              <a:gd name="T0" fmla="+- 0 2651 2641"/>
                              <a:gd name="T1" fmla="*/ T0 w 13"/>
                              <a:gd name="T2" fmla="+- 0 4154 4141"/>
                              <a:gd name="T3" fmla="*/ 4154 h 13"/>
                              <a:gd name="T4" fmla="+- 0 2644 2641"/>
                              <a:gd name="T5" fmla="*/ T4 w 13"/>
                              <a:gd name="T6" fmla="+- 0 4154 4141"/>
                              <a:gd name="T7" fmla="*/ 4154 h 13"/>
                              <a:gd name="T8" fmla="+- 0 2641 2641"/>
                              <a:gd name="T9" fmla="*/ T8 w 13"/>
                              <a:gd name="T10" fmla="+- 0 4151 4141"/>
                              <a:gd name="T11" fmla="*/ 4151 h 13"/>
                              <a:gd name="T12" fmla="+- 0 2641 2641"/>
                              <a:gd name="T13" fmla="*/ T12 w 13"/>
                              <a:gd name="T14" fmla="+- 0 4144 4141"/>
                              <a:gd name="T15" fmla="*/ 4144 h 13"/>
                              <a:gd name="T16" fmla="+- 0 2644 2641"/>
                              <a:gd name="T17" fmla="*/ T16 w 13"/>
                              <a:gd name="T18" fmla="+- 0 4141 4141"/>
                              <a:gd name="T19" fmla="*/ 4141 h 13"/>
                              <a:gd name="T20" fmla="+- 0 2651 2641"/>
                              <a:gd name="T21" fmla="*/ T20 w 13"/>
                              <a:gd name="T22" fmla="+- 0 4141 4141"/>
                              <a:gd name="T23" fmla="*/ 4141 h 13"/>
                              <a:gd name="T24" fmla="+- 0 2654 2641"/>
                              <a:gd name="T25" fmla="*/ T24 w 13"/>
                              <a:gd name="T26" fmla="+- 0 4144 4141"/>
                              <a:gd name="T27" fmla="*/ 4144 h 13"/>
                              <a:gd name="T28" fmla="+- 0 2654 2641"/>
                              <a:gd name="T29" fmla="*/ T28 w 13"/>
                              <a:gd name="T30" fmla="+- 0 4148 4141"/>
                              <a:gd name="T31" fmla="*/ 4148 h 13"/>
                              <a:gd name="T32" fmla="+- 0 2654 2641"/>
                              <a:gd name="T33" fmla="*/ T32 w 13"/>
                              <a:gd name="T34" fmla="+- 0 4151 4141"/>
                              <a:gd name="T35" fmla="*/ 4151 h 13"/>
                              <a:gd name="T36" fmla="+- 0 2651 2641"/>
                              <a:gd name="T37" fmla="*/ T36 w 13"/>
                              <a:gd name="T38" fmla="+- 0 4154 4141"/>
                              <a:gd name="T39" fmla="*/ 4154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10" y="13"/>
                                </a:moveTo>
                                <a:lnTo>
                                  <a:pt x="3" y="13"/>
                                </a:lnTo>
                                <a:lnTo>
                                  <a:pt x="0" y="10"/>
                                </a:lnTo>
                                <a:lnTo>
                                  <a:pt x="0" y="3"/>
                                </a:lnTo>
                                <a:lnTo>
                                  <a:pt x="3" y="0"/>
                                </a:lnTo>
                                <a:lnTo>
                                  <a:pt x="10" y="0"/>
                                </a:lnTo>
                                <a:lnTo>
                                  <a:pt x="13" y="3"/>
                                </a:lnTo>
                                <a:lnTo>
                                  <a:pt x="13" y="7"/>
                                </a:lnTo>
                                <a:lnTo>
                                  <a:pt x="13" y="10"/>
                                </a:lnTo>
                                <a:lnTo>
                                  <a:pt x="1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3495374" name="Freeform 163"/>
                        <wps:cNvSpPr>
                          <a:spLocks/>
                        </wps:cNvSpPr>
                        <wps:spPr bwMode="auto">
                          <a:xfrm>
                            <a:off x="2640" y="4141"/>
                            <a:ext cx="13" cy="13"/>
                          </a:xfrm>
                          <a:custGeom>
                            <a:avLst/>
                            <a:gdLst>
                              <a:gd name="T0" fmla="+- 0 2654 2641"/>
                              <a:gd name="T1" fmla="*/ T0 w 13"/>
                              <a:gd name="T2" fmla="+- 0 4148 4141"/>
                              <a:gd name="T3" fmla="*/ 4148 h 13"/>
                              <a:gd name="T4" fmla="+- 0 2654 2641"/>
                              <a:gd name="T5" fmla="*/ T4 w 13"/>
                              <a:gd name="T6" fmla="+- 0 4144 4141"/>
                              <a:gd name="T7" fmla="*/ 4144 h 13"/>
                              <a:gd name="T8" fmla="+- 0 2651 2641"/>
                              <a:gd name="T9" fmla="*/ T8 w 13"/>
                              <a:gd name="T10" fmla="+- 0 4141 4141"/>
                              <a:gd name="T11" fmla="*/ 4141 h 13"/>
                              <a:gd name="T12" fmla="+- 0 2647 2641"/>
                              <a:gd name="T13" fmla="*/ T12 w 13"/>
                              <a:gd name="T14" fmla="+- 0 4141 4141"/>
                              <a:gd name="T15" fmla="*/ 4141 h 13"/>
                              <a:gd name="T16" fmla="+- 0 2644 2641"/>
                              <a:gd name="T17" fmla="*/ T16 w 13"/>
                              <a:gd name="T18" fmla="+- 0 4141 4141"/>
                              <a:gd name="T19" fmla="*/ 4141 h 13"/>
                              <a:gd name="T20" fmla="+- 0 2641 2641"/>
                              <a:gd name="T21" fmla="*/ T20 w 13"/>
                              <a:gd name="T22" fmla="+- 0 4144 4141"/>
                              <a:gd name="T23" fmla="*/ 4144 h 13"/>
                              <a:gd name="T24" fmla="+- 0 2641 2641"/>
                              <a:gd name="T25" fmla="*/ T24 w 13"/>
                              <a:gd name="T26" fmla="+- 0 4148 4141"/>
                              <a:gd name="T27" fmla="*/ 4148 h 13"/>
                              <a:gd name="T28" fmla="+- 0 2641 2641"/>
                              <a:gd name="T29" fmla="*/ T28 w 13"/>
                              <a:gd name="T30" fmla="+- 0 4151 4141"/>
                              <a:gd name="T31" fmla="*/ 4151 h 13"/>
                              <a:gd name="T32" fmla="+- 0 2644 2641"/>
                              <a:gd name="T33" fmla="*/ T32 w 13"/>
                              <a:gd name="T34" fmla="+- 0 4154 4141"/>
                              <a:gd name="T35" fmla="*/ 4154 h 13"/>
                              <a:gd name="T36" fmla="+- 0 2647 2641"/>
                              <a:gd name="T37" fmla="*/ T36 w 13"/>
                              <a:gd name="T38" fmla="+- 0 4154 4141"/>
                              <a:gd name="T39" fmla="*/ 4154 h 13"/>
                              <a:gd name="T40" fmla="+- 0 2651 2641"/>
                              <a:gd name="T41" fmla="*/ T40 w 13"/>
                              <a:gd name="T42" fmla="+- 0 4154 4141"/>
                              <a:gd name="T43" fmla="*/ 4154 h 13"/>
                              <a:gd name="T44" fmla="+- 0 2654 2641"/>
                              <a:gd name="T45" fmla="*/ T44 w 13"/>
                              <a:gd name="T46" fmla="+- 0 4151 4141"/>
                              <a:gd name="T47" fmla="*/ 4151 h 13"/>
                              <a:gd name="T48" fmla="+- 0 2654 2641"/>
                              <a:gd name="T49" fmla="*/ T48 w 13"/>
                              <a:gd name="T50" fmla="+- 0 4148 4141"/>
                              <a:gd name="T51" fmla="*/ 4148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3" y="7"/>
                                </a:moveTo>
                                <a:lnTo>
                                  <a:pt x="13" y="3"/>
                                </a:lnTo>
                                <a:lnTo>
                                  <a:pt x="10" y="0"/>
                                </a:lnTo>
                                <a:lnTo>
                                  <a:pt x="6" y="0"/>
                                </a:lnTo>
                                <a:lnTo>
                                  <a:pt x="3" y="0"/>
                                </a:lnTo>
                                <a:lnTo>
                                  <a:pt x="0" y="3"/>
                                </a:lnTo>
                                <a:lnTo>
                                  <a:pt x="0" y="7"/>
                                </a:lnTo>
                                <a:lnTo>
                                  <a:pt x="0" y="10"/>
                                </a:lnTo>
                                <a:lnTo>
                                  <a:pt x="3" y="13"/>
                                </a:lnTo>
                                <a:lnTo>
                                  <a:pt x="6" y="13"/>
                                </a:lnTo>
                                <a:lnTo>
                                  <a:pt x="10" y="13"/>
                                </a:lnTo>
                                <a:lnTo>
                                  <a:pt x="13" y="10"/>
                                </a:lnTo>
                                <a:lnTo>
                                  <a:pt x="13" y="7"/>
                                </a:lnTo>
                                <a:close/>
                              </a:path>
                            </a:pathLst>
                          </a:custGeom>
                          <a:noFill/>
                          <a:ln w="69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5829934" name="Line 164"/>
                        <wps:cNvCnPr>
                          <a:cxnSpLocks noChangeShapeType="1"/>
                        </wps:cNvCnPr>
                        <wps:spPr bwMode="auto">
                          <a:xfrm>
                            <a:off x="2284" y="2468"/>
                            <a:ext cx="0" cy="527"/>
                          </a:xfrm>
                          <a:prstGeom prst="line">
                            <a:avLst/>
                          </a:prstGeom>
                          <a:noFill/>
                          <a:ln w="6941">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52512771" name="Picture 1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116" y="2645"/>
                            <a:ext cx="228"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078719" name="Line 166"/>
                        <wps:cNvCnPr>
                          <a:cxnSpLocks noChangeShapeType="1"/>
                        </wps:cNvCnPr>
                        <wps:spPr bwMode="auto">
                          <a:xfrm>
                            <a:off x="1324" y="3979"/>
                            <a:ext cx="0" cy="86"/>
                          </a:xfrm>
                          <a:prstGeom prst="line">
                            <a:avLst/>
                          </a:prstGeom>
                          <a:noFill/>
                          <a:ln w="11569">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561564048" name="Line 167"/>
                        <wps:cNvCnPr>
                          <a:cxnSpLocks noChangeShapeType="1"/>
                        </wps:cNvCnPr>
                        <wps:spPr bwMode="auto">
                          <a:xfrm>
                            <a:off x="7530" y="3001"/>
                            <a:ext cx="0" cy="0"/>
                          </a:xfrm>
                          <a:prstGeom prst="line">
                            <a:avLst/>
                          </a:prstGeom>
                          <a:noFill/>
                          <a:ln w="11562">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024181192" name="Line 168"/>
                        <wps:cNvCnPr>
                          <a:cxnSpLocks noChangeShapeType="1"/>
                        </wps:cNvCnPr>
                        <wps:spPr bwMode="auto">
                          <a:xfrm>
                            <a:off x="5765" y="5730"/>
                            <a:ext cx="0" cy="203"/>
                          </a:xfrm>
                          <a:prstGeom prst="line">
                            <a:avLst/>
                          </a:prstGeom>
                          <a:noFill/>
                          <a:ln w="69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3915411" name="Line 169"/>
                        <wps:cNvCnPr>
                          <a:cxnSpLocks noChangeShapeType="1"/>
                        </wps:cNvCnPr>
                        <wps:spPr bwMode="auto">
                          <a:xfrm>
                            <a:off x="5696" y="5941"/>
                            <a:ext cx="138"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0249772" name="Line 170"/>
                        <wps:cNvCnPr>
                          <a:cxnSpLocks noChangeShapeType="1"/>
                        </wps:cNvCnPr>
                        <wps:spPr bwMode="auto">
                          <a:xfrm>
                            <a:off x="5726" y="5984"/>
                            <a:ext cx="74" cy="0"/>
                          </a:xfrm>
                          <a:prstGeom prst="line">
                            <a:avLst/>
                          </a:prstGeom>
                          <a:noFill/>
                          <a:ln w="69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8700887" name="Freeform 171"/>
                        <wps:cNvSpPr>
                          <a:spLocks/>
                        </wps:cNvSpPr>
                        <wps:spPr bwMode="auto">
                          <a:xfrm>
                            <a:off x="5713" y="5684"/>
                            <a:ext cx="103" cy="102"/>
                          </a:xfrm>
                          <a:custGeom>
                            <a:avLst/>
                            <a:gdLst>
                              <a:gd name="T0" fmla="+- 0 5766 5714"/>
                              <a:gd name="T1" fmla="*/ T0 w 103"/>
                              <a:gd name="T2" fmla="+- 0 5786 5685"/>
                              <a:gd name="T3" fmla="*/ 5786 h 102"/>
                              <a:gd name="T4" fmla="+- 0 5716 5714"/>
                              <a:gd name="T5" fmla="*/ T4 w 103"/>
                              <a:gd name="T6" fmla="+- 0 5747 5685"/>
                              <a:gd name="T7" fmla="*/ 5747 h 102"/>
                              <a:gd name="T8" fmla="+- 0 5714 5714"/>
                              <a:gd name="T9" fmla="*/ T8 w 103"/>
                              <a:gd name="T10" fmla="+- 0 5736 5685"/>
                              <a:gd name="T11" fmla="*/ 5736 h 102"/>
                              <a:gd name="T12" fmla="+- 0 5716 5714"/>
                              <a:gd name="T13" fmla="*/ T12 w 103"/>
                              <a:gd name="T14" fmla="+- 0 5725 5685"/>
                              <a:gd name="T15" fmla="*/ 5725 h 102"/>
                              <a:gd name="T16" fmla="+- 0 5718 5714"/>
                              <a:gd name="T17" fmla="*/ T16 w 103"/>
                              <a:gd name="T18" fmla="+- 0 5715 5685"/>
                              <a:gd name="T19" fmla="*/ 5715 h 102"/>
                              <a:gd name="T20" fmla="+- 0 5723 5714"/>
                              <a:gd name="T21" fmla="*/ T20 w 103"/>
                              <a:gd name="T22" fmla="+- 0 5708 5685"/>
                              <a:gd name="T23" fmla="*/ 5708 h 102"/>
                              <a:gd name="T24" fmla="+- 0 5729 5714"/>
                              <a:gd name="T25" fmla="*/ T24 w 103"/>
                              <a:gd name="T26" fmla="+- 0 5699 5685"/>
                              <a:gd name="T27" fmla="*/ 5699 h 102"/>
                              <a:gd name="T28" fmla="+- 0 5738 5714"/>
                              <a:gd name="T29" fmla="*/ T28 w 103"/>
                              <a:gd name="T30" fmla="+- 0 5693 5685"/>
                              <a:gd name="T31" fmla="*/ 5693 h 102"/>
                              <a:gd name="T32" fmla="+- 0 5746 5714"/>
                              <a:gd name="T33" fmla="*/ T32 w 103"/>
                              <a:gd name="T34" fmla="+- 0 5688 5685"/>
                              <a:gd name="T35" fmla="*/ 5688 h 102"/>
                              <a:gd name="T36" fmla="+- 0 5756 5714"/>
                              <a:gd name="T37" fmla="*/ T36 w 103"/>
                              <a:gd name="T38" fmla="+- 0 5686 5685"/>
                              <a:gd name="T39" fmla="*/ 5686 h 102"/>
                              <a:gd name="T40" fmla="+- 0 5766 5714"/>
                              <a:gd name="T41" fmla="*/ T40 w 103"/>
                              <a:gd name="T42" fmla="+- 0 5685 5685"/>
                              <a:gd name="T43" fmla="*/ 5685 h 102"/>
                              <a:gd name="T44" fmla="+- 0 5777 5714"/>
                              <a:gd name="T45" fmla="*/ T44 w 103"/>
                              <a:gd name="T46" fmla="+- 0 5686 5685"/>
                              <a:gd name="T47" fmla="*/ 5686 h 102"/>
                              <a:gd name="T48" fmla="+- 0 5817 5714"/>
                              <a:gd name="T49" fmla="*/ T48 w 103"/>
                              <a:gd name="T50" fmla="+- 0 5725 5685"/>
                              <a:gd name="T51" fmla="*/ 5725 h 102"/>
                              <a:gd name="T52" fmla="+- 0 5817 5714"/>
                              <a:gd name="T53" fmla="*/ T52 w 103"/>
                              <a:gd name="T54" fmla="+- 0 5736 5685"/>
                              <a:gd name="T55" fmla="*/ 5736 h 102"/>
                              <a:gd name="T56" fmla="+- 0 5817 5714"/>
                              <a:gd name="T57" fmla="*/ T56 w 103"/>
                              <a:gd name="T58" fmla="+- 0 5747 5685"/>
                              <a:gd name="T59" fmla="*/ 5747 h 102"/>
                              <a:gd name="T60" fmla="+- 0 5777 5714"/>
                              <a:gd name="T61" fmla="*/ T60 w 103"/>
                              <a:gd name="T62" fmla="+- 0 5785 5685"/>
                              <a:gd name="T63" fmla="*/ 5785 h 102"/>
                              <a:gd name="T64" fmla="+- 0 5766 5714"/>
                              <a:gd name="T65" fmla="*/ T64 w 103"/>
                              <a:gd name="T66" fmla="+- 0 5786 5685"/>
                              <a:gd name="T67" fmla="*/ 5786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3" h="102">
                                <a:moveTo>
                                  <a:pt x="52" y="101"/>
                                </a:moveTo>
                                <a:lnTo>
                                  <a:pt x="2" y="62"/>
                                </a:lnTo>
                                <a:lnTo>
                                  <a:pt x="0" y="51"/>
                                </a:lnTo>
                                <a:lnTo>
                                  <a:pt x="2" y="40"/>
                                </a:lnTo>
                                <a:lnTo>
                                  <a:pt x="4" y="30"/>
                                </a:lnTo>
                                <a:lnTo>
                                  <a:pt x="9" y="23"/>
                                </a:lnTo>
                                <a:lnTo>
                                  <a:pt x="15" y="14"/>
                                </a:lnTo>
                                <a:lnTo>
                                  <a:pt x="24" y="8"/>
                                </a:lnTo>
                                <a:lnTo>
                                  <a:pt x="32" y="3"/>
                                </a:lnTo>
                                <a:lnTo>
                                  <a:pt x="42" y="1"/>
                                </a:lnTo>
                                <a:lnTo>
                                  <a:pt x="52" y="0"/>
                                </a:lnTo>
                                <a:lnTo>
                                  <a:pt x="63" y="1"/>
                                </a:lnTo>
                                <a:lnTo>
                                  <a:pt x="103" y="40"/>
                                </a:lnTo>
                                <a:lnTo>
                                  <a:pt x="103" y="51"/>
                                </a:lnTo>
                                <a:lnTo>
                                  <a:pt x="103" y="62"/>
                                </a:lnTo>
                                <a:lnTo>
                                  <a:pt x="63" y="100"/>
                                </a:lnTo>
                                <a:lnTo>
                                  <a:pt x="52" y="10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681406" name="Freeform 172"/>
                        <wps:cNvSpPr>
                          <a:spLocks/>
                        </wps:cNvSpPr>
                        <wps:spPr bwMode="auto">
                          <a:xfrm>
                            <a:off x="5713" y="5684"/>
                            <a:ext cx="103" cy="102"/>
                          </a:xfrm>
                          <a:custGeom>
                            <a:avLst/>
                            <a:gdLst>
                              <a:gd name="T0" fmla="+- 0 5817 5714"/>
                              <a:gd name="T1" fmla="*/ T0 w 103"/>
                              <a:gd name="T2" fmla="+- 0 5736 5685"/>
                              <a:gd name="T3" fmla="*/ 5736 h 102"/>
                              <a:gd name="T4" fmla="+- 0 5817 5714"/>
                              <a:gd name="T5" fmla="*/ T4 w 103"/>
                              <a:gd name="T6" fmla="+- 0 5725 5685"/>
                              <a:gd name="T7" fmla="*/ 5725 h 102"/>
                              <a:gd name="T8" fmla="+- 0 5812 5714"/>
                              <a:gd name="T9" fmla="*/ T8 w 103"/>
                              <a:gd name="T10" fmla="+- 0 5715 5685"/>
                              <a:gd name="T11" fmla="*/ 5715 h 102"/>
                              <a:gd name="T12" fmla="+- 0 5766 5714"/>
                              <a:gd name="T13" fmla="*/ T12 w 103"/>
                              <a:gd name="T14" fmla="+- 0 5685 5685"/>
                              <a:gd name="T15" fmla="*/ 5685 h 102"/>
                              <a:gd name="T16" fmla="+- 0 5756 5714"/>
                              <a:gd name="T17" fmla="*/ T16 w 103"/>
                              <a:gd name="T18" fmla="+- 0 5686 5685"/>
                              <a:gd name="T19" fmla="*/ 5686 h 102"/>
                              <a:gd name="T20" fmla="+- 0 5746 5714"/>
                              <a:gd name="T21" fmla="*/ T20 w 103"/>
                              <a:gd name="T22" fmla="+- 0 5688 5685"/>
                              <a:gd name="T23" fmla="*/ 5688 h 102"/>
                              <a:gd name="T24" fmla="+- 0 5738 5714"/>
                              <a:gd name="T25" fmla="*/ T24 w 103"/>
                              <a:gd name="T26" fmla="+- 0 5693 5685"/>
                              <a:gd name="T27" fmla="*/ 5693 h 102"/>
                              <a:gd name="T28" fmla="+- 0 5729 5714"/>
                              <a:gd name="T29" fmla="*/ T28 w 103"/>
                              <a:gd name="T30" fmla="+- 0 5699 5685"/>
                              <a:gd name="T31" fmla="*/ 5699 h 102"/>
                              <a:gd name="T32" fmla="+- 0 5723 5714"/>
                              <a:gd name="T33" fmla="*/ T32 w 103"/>
                              <a:gd name="T34" fmla="+- 0 5708 5685"/>
                              <a:gd name="T35" fmla="*/ 5708 h 102"/>
                              <a:gd name="T36" fmla="+- 0 5718 5714"/>
                              <a:gd name="T37" fmla="*/ T36 w 103"/>
                              <a:gd name="T38" fmla="+- 0 5715 5685"/>
                              <a:gd name="T39" fmla="*/ 5715 h 102"/>
                              <a:gd name="T40" fmla="+- 0 5716 5714"/>
                              <a:gd name="T41" fmla="*/ T40 w 103"/>
                              <a:gd name="T42" fmla="+- 0 5725 5685"/>
                              <a:gd name="T43" fmla="*/ 5725 h 102"/>
                              <a:gd name="T44" fmla="+- 0 5714 5714"/>
                              <a:gd name="T45" fmla="*/ T44 w 103"/>
                              <a:gd name="T46" fmla="+- 0 5736 5685"/>
                              <a:gd name="T47" fmla="*/ 5736 h 102"/>
                              <a:gd name="T48" fmla="+- 0 5716 5714"/>
                              <a:gd name="T49" fmla="*/ T48 w 103"/>
                              <a:gd name="T50" fmla="+- 0 5747 5685"/>
                              <a:gd name="T51" fmla="*/ 5747 h 102"/>
                              <a:gd name="T52" fmla="+- 0 5718 5714"/>
                              <a:gd name="T53" fmla="*/ T52 w 103"/>
                              <a:gd name="T54" fmla="+- 0 5756 5685"/>
                              <a:gd name="T55" fmla="*/ 5756 h 102"/>
                              <a:gd name="T56" fmla="+- 0 5723 5714"/>
                              <a:gd name="T57" fmla="*/ T56 w 103"/>
                              <a:gd name="T58" fmla="+- 0 5764 5685"/>
                              <a:gd name="T59" fmla="*/ 5764 h 102"/>
                              <a:gd name="T60" fmla="+- 0 5729 5714"/>
                              <a:gd name="T61" fmla="*/ T60 w 103"/>
                              <a:gd name="T62" fmla="+- 0 5771 5685"/>
                              <a:gd name="T63" fmla="*/ 5771 h 102"/>
                              <a:gd name="T64" fmla="+- 0 5738 5714"/>
                              <a:gd name="T65" fmla="*/ T64 w 103"/>
                              <a:gd name="T66" fmla="+- 0 5777 5685"/>
                              <a:gd name="T67" fmla="*/ 5777 h 102"/>
                              <a:gd name="T68" fmla="+- 0 5746 5714"/>
                              <a:gd name="T69" fmla="*/ T68 w 103"/>
                              <a:gd name="T70" fmla="+- 0 5782 5685"/>
                              <a:gd name="T71" fmla="*/ 5782 h 102"/>
                              <a:gd name="T72" fmla="+- 0 5756 5714"/>
                              <a:gd name="T73" fmla="*/ T72 w 103"/>
                              <a:gd name="T74" fmla="+- 0 5785 5685"/>
                              <a:gd name="T75" fmla="*/ 5785 h 102"/>
                              <a:gd name="T76" fmla="+- 0 5766 5714"/>
                              <a:gd name="T77" fmla="*/ T76 w 103"/>
                              <a:gd name="T78" fmla="+- 0 5786 5685"/>
                              <a:gd name="T79" fmla="*/ 5786 h 102"/>
                              <a:gd name="T80" fmla="+- 0 5777 5714"/>
                              <a:gd name="T81" fmla="*/ T80 w 103"/>
                              <a:gd name="T82" fmla="+- 0 5785 5685"/>
                              <a:gd name="T83" fmla="*/ 5785 h 102"/>
                              <a:gd name="T84" fmla="+- 0 5817 5714"/>
                              <a:gd name="T85" fmla="*/ T84 w 103"/>
                              <a:gd name="T86" fmla="+- 0 5747 5685"/>
                              <a:gd name="T87" fmla="*/ 5747 h 102"/>
                              <a:gd name="T88" fmla="+- 0 5817 5714"/>
                              <a:gd name="T89" fmla="*/ T88 w 103"/>
                              <a:gd name="T90" fmla="+- 0 5736 5685"/>
                              <a:gd name="T91" fmla="*/ 5736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3" h="102">
                                <a:moveTo>
                                  <a:pt x="103" y="51"/>
                                </a:moveTo>
                                <a:lnTo>
                                  <a:pt x="103" y="40"/>
                                </a:lnTo>
                                <a:lnTo>
                                  <a:pt x="98" y="30"/>
                                </a:lnTo>
                                <a:lnTo>
                                  <a:pt x="52" y="0"/>
                                </a:lnTo>
                                <a:lnTo>
                                  <a:pt x="42" y="1"/>
                                </a:lnTo>
                                <a:lnTo>
                                  <a:pt x="32" y="3"/>
                                </a:lnTo>
                                <a:lnTo>
                                  <a:pt x="24" y="8"/>
                                </a:lnTo>
                                <a:lnTo>
                                  <a:pt x="15" y="14"/>
                                </a:lnTo>
                                <a:lnTo>
                                  <a:pt x="9" y="23"/>
                                </a:lnTo>
                                <a:lnTo>
                                  <a:pt x="4" y="30"/>
                                </a:lnTo>
                                <a:lnTo>
                                  <a:pt x="2" y="40"/>
                                </a:lnTo>
                                <a:lnTo>
                                  <a:pt x="0" y="51"/>
                                </a:lnTo>
                                <a:lnTo>
                                  <a:pt x="2" y="62"/>
                                </a:lnTo>
                                <a:lnTo>
                                  <a:pt x="4" y="71"/>
                                </a:lnTo>
                                <a:lnTo>
                                  <a:pt x="9" y="79"/>
                                </a:lnTo>
                                <a:lnTo>
                                  <a:pt x="15" y="86"/>
                                </a:lnTo>
                                <a:lnTo>
                                  <a:pt x="24" y="92"/>
                                </a:lnTo>
                                <a:lnTo>
                                  <a:pt x="32" y="97"/>
                                </a:lnTo>
                                <a:lnTo>
                                  <a:pt x="42" y="100"/>
                                </a:lnTo>
                                <a:lnTo>
                                  <a:pt x="52" y="101"/>
                                </a:lnTo>
                                <a:lnTo>
                                  <a:pt x="63" y="100"/>
                                </a:lnTo>
                                <a:lnTo>
                                  <a:pt x="103" y="62"/>
                                </a:lnTo>
                                <a:lnTo>
                                  <a:pt x="103" y="51"/>
                                </a:lnTo>
                                <a:close/>
                              </a:path>
                            </a:pathLst>
                          </a:custGeom>
                          <a:noFill/>
                          <a:ln w="68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191544" name="Rectangle 173"/>
                        <wps:cNvSpPr>
                          <a:spLocks noChangeArrowheads="1"/>
                        </wps:cNvSpPr>
                        <wps:spPr bwMode="auto">
                          <a:xfrm>
                            <a:off x="1961" y="3000"/>
                            <a:ext cx="414" cy="44"/>
                          </a:xfrm>
                          <a:prstGeom prst="rect">
                            <a:avLst/>
                          </a:prstGeom>
                          <a:noFill/>
                          <a:ln w="693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9378049" name="Line 174"/>
                        <wps:cNvCnPr>
                          <a:cxnSpLocks noChangeShapeType="1"/>
                        </wps:cNvCnPr>
                        <wps:spPr bwMode="auto">
                          <a:xfrm>
                            <a:off x="2231" y="3208"/>
                            <a:ext cx="0" cy="0"/>
                          </a:xfrm>
                          <a:prstGeom prst="line">
                            <a:avLst/>
                          </a:prstGeom>
                          <a:noFill/>
                          <a:ln w="11562">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131143547" name="Rectangle 175"/>
                        <wps:cNvSpPr>
                          <a:spLocks noChangeArrowheads="1"/>
                        </wps:cNvSpPr>
                        <wps:spPr bwMode="auto">
                          <a:xfrm>
                            <a:off x="1466" y="2908"/>
                            <a:ext cx="1378" cy="775"/>
                          </a:xfrm>
                          <a:prstGeom prst="rect">
                            <a:avLst/>
                          </a:prstGeom>
                          <a:noFill/>
                          <a:ln w="68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602217" name="Text Box 176"/>
                        <wps:cNvSpPr txBox="1">
                          <a:spLocks noChangeArrowheads="1"/>
                        </wps:cNvSpPr>
                        <wps:spPr bwMode="auto">
                          <a:xfrm>
                            <a:off x="48" y="74"/>
                            <a:ext cx="1018" cy="20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C93F2" w14:textId="77777777" w:rsidR="00817ED4" w:rsidRDefault="00817ED4" w:rsidP="00817ED4">
                              <w:pPr>
                                <w:spacing w:line="201" w:lineRule="exact"/>
                                <w:rPr>
                                  <w:sz w:val="18"/>
                                </w:rPr>
                              </w:pPr>
                              <w:r>
                                <w:rPr>
                                  <w:sz w:val="18"/>
                                </w:rPr>
                                <w:t>ALU&amp;REG</w:t>
                              </w:r>
                              <w:r>
                                <w:rPr>
                                  <w:sz w:val="18"/>
                                </w:rPr>
                                <w:t>单元</w:t>
                              </w:r>
                            </w:p>
                            <w:p w14:paraId="5DF47039" w14:textId="77777777" w:rsidR="00817ED4" w:rsidRDefault="00817ED4" w:rsidP="00817ED4">
                              <w:pPr>
                                <w:spacing w:before="57" w:line="156" w:lineRule="auto"/>
                                <w:ind w:left="518" w:right="224" w:firstLine="86"/>
                                <w:rPr>
                                  <w:sz w:val="18"/>
                                </w:rPr>
                              </w:pPr>
                              <w:r>
                                <w:rPr>
                                  <w:sz w:val="18"/>
                                </w:rPr>
                                <w:t>CN</w:t>
                              </w:r>
                              <w:r>
                                <w:rPr>
                                  <w:spacing w:val="-88"/>
                                  <w:sz w:val="18"/>
                                </w:rPr>
                                <w:t xml:space="preserve"> </w:t>
                              </w:r>
                              <w:r>
                                <w:rPr>
                                  <w:sz w:val="18"/>
                                </w:rPr>
                                <w:t>S3</w:t>
                              </w:r>
                              <w:r>
                                <w:rPr>
                                  <w:spacing w:val="1"/>
                                  <w:sz w:val="18"/>
                                </w:rPr>
                                <w:t xml:space="preserve"> </w:t>
                              </w:r>
                              <w:r>
                                <w:rPr>
                                  <w:sz w:val="18"/>
                                </w:rPr>
                                <w:t>S2</w:t>
                              </w:r>
                              <w:r>
                                <w:rPr>
                                  <w:spacing w:val="1"/>
                                  <w:sz w:val="18"/>
                                </w:rPr>
                                <w:t xml:space="preserve"> </w:t>
                              </w:r>
                              <w:r>
                                <w:rPr>
                                  <w:sz w:val="18"/>
                                </w:rPr>
                                <w:t>S1</w:t>
                              </w:r>
                              <w:r>
                                <w:rPr>
                                  <w:spacing w:val="1"/>
                                  <w:sz w:val="18"/>
                                </w:rPr>
                                <w:t xml:space="preserve"> </w:t>
                              </w:r>
                              <w:r>
                                <w:rPr>
                                  <w:sz w:val="18"/>
                                </w:rPr>
                                <w:t>S0</w:t>
                              </w:r>
                              <w:r>
                                <w:rPr>
                                  <w:spacing w:val="1"/>
                                  <w:sz w:val="18"/>
                                </w:rPr>
                                <w:t xml:space="preserve"> </w:t>
                              </w:r>
                              <w:r>
                                <w:rPr>
                                  <w:sz w:val="18"/>
                                </w:rPr>
                                <w:t>LDA</w:t>
                              </w:r>
                              <w:r>
                                <w:rPr>
                                  <w:spacing w:val="-88"/>
                                  <w:sz w:val="18"/>
                                </w:rPr>
                                <w:t xml:space="preserve"> </w:t>
                              </w:r>
                              <w:r>
                                <w:rPr>
                                  <w:sz w:val="18"/>
                                </w:rPr>
                                <w:t>LDB</w:t>
                              </w:r>
                            </w:p>
                            <w:p w14:paraId="05821539" w14:textId="77777777" w:rsidR="00817ED4" w:rsidRDefault="00817ED4" w:rsidP="00817ED4">
                              <w:pPr>
                                <w:spacing w:line="189" w:lineRule="exact"/>
                                <w:ind w:left="337"/>
                                <w:rPr>
                                  <w:sz w:val="18"/>
                                </w:rPr>
                              </w:pPr>
                              <w:r>
                                <w:rPr>
                                  <w:sz w:val="18"/>
                                </w:rPr>
                                <w:t>ALU_B</w:t>
                              </w:r>
                            </w:p>
                            <w:p w14:paraId="6A74EF5D" w14:textId="77777777" w:rsidR="00817ED4" w:rsidRDefault="00817ED4" w:rsidP="00817ED4">
                              <w:pPr>
                                <w:spacing w:before="19" w:line="250" w:lineRule="atLeast"/>
                                <w:ind w:left="560" w:right="78" w:hanging="13"/>
                                <w:rPr>
                                  <w:sz w:val="18"/>
                                </w:rPr>
                              </w:pPr>
                              <w:r>
                                <w:rPr>
                                  <w:sz w:val="18"/>
                                </w:rPr>
                                <w:t>R0_B</w:t>
                              </w:r>
                              <w:r>
                                <w:rPr>
                                  <w:spacing w:val="-87"/>
                                  <w:sz w:val="18"/>
                                </w:rPr>
                                <w:t xml:space="preserve"> </w:t>
                              </w:r>
                              <w:r>
                                <w:rPr>
                                  <w:sz w:val="18"/>
                                </w:rPr>
                                <w:t>LDR0</w:t>
                              </w:r>
                            </w:p>
                          </w:txbxContent>
                        </wps:txbx>
                        <wps:bodyPr rot="0" vert="horz" wrap="square" lIns="0" tIns="0" rIns="0" bIns="0" anchor="t" anchorCtr="0" upright="1">
                          <a:noAutofit/>
                        </wps:bodyPr>
                      </wps:wsp>
                      <wps:wsp>
                        <wps:cNvPr id="349634512" name="Text Box 177"/>
                        <wps:cNvSpPr txBox="1">
                          <a:spLocks noChangeArrowheads="1"/>
                        </wps:cNvSpPr>
                        <wps:spPr bwMode="auto">
                          <a:xfrm>
                            <a:off x="1547" y="55"/>
                            <a:ext cx="1127" cy="2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FC3D0" w14:textId="77777777" w:rsidR="00817ED4" w:rsidRDefault="00817ED4" w:rsidP="00817ED4">
                              <w:pPr>
                                <w:spacing w:line="206" w:lineRule="exact"/>
                                <w:ind w:left="199"/>
                                <w:rPr>
                                  <w:sz w:val="18"/>
                                </w:rPr>
                              </w:pPr>
                              <w:r>
                                <w:rPr>
                                  <w:sz w:val="18"/>
                                </w:rPr>
                                <w:t>控制器单元</w:t>
                              </w:r>
                            </w:p>
                            <w:p w14:paraId="2ED7D429" w14:textId="77777777" w:rsidR="00817ED4" w:rsidRDefault="00817ED4" w:rsidP="00817ED4">
                              <w:pPr>
                                <w:spacing w:before="70" w:line="156" w:lineRule="auto"/>
                                <w:ind w:left="94" w:right="743" w:hanging="4"/>
                                <w:rPr>
                                  <w:sz w:val="18"/>
                                </w:rPr>
                              </w:pPr>
                              <w:r>
                                <w:rPr>
                                  <w:sz w:val="18"/>
                                </w:rPr>
                                <w:t>CN</w:t>
                              </w:r>
                              <w:r>
                                <w:rPr>
                                  <w:spacing w:val="1"/>
                                  <w:sz w:val="18"/>
                                </w:rPr>
                                <w:t xml:space="preserve"> </w:t>
                              </w:r>
                              <w:r>
                                <w:rPr>
                                  <w:sz w:val="18"/>
                                </w:rPr>
                                <w:t>S3</w:t>
                              </w:r>
                              <w:r>
                                <w:rPr>
                                  <w:spacing w:val="1"/>
                                  <w:sz w:val="18"/>
                                </w:rPr>
                                <w:t xml:space="preserve"> </w:t>
                              </w:r>
                              <w:r>
                                <w:rPr>
                                  <w:sz w:val="18"/>
                                </w:rPr>
                                <w:t>S2</w:t>
                              </w:r>
                              <w:r>
                                <w:rPr>
                                  <w:spacing w:val="1"/>
                                  <w:sz w:val="18"/>
                                </w:rPr>
                                <w:t xml:space="preserve"> </w:t>
                              </w:r>
                              <w:r>
                                <w:rPr>
                                  <w:sz w:val="18"/>
                                </w:rPr>
                                <w:t>S1</w:t>
                              </w:r>
                              <w:r>
                                <w:rPr>
                                  <w:spacing w:val="1"/>
                                  <w:sz w:val="18"/>
                                </w:rPr>
                                <w:t xml:space="preserve"> </w:t>
                              </w:r>
                              <w:r>
                                <w:rPr>
                                  <w:sz w:val="18"/>
                                </w:rPr>
                                <w:t>S0</w:t>
                              </w:r>
                              <w:r>
                                <w:rPr>
                                  <w:spacing w:val="1"/>
                                  <w:sz w:val="18"/>
                                </w:rPr>
                                <w:t xml:space="preserve"> </w:t>
                              </w:r>
                              <w:r>
                                <w:rPr>
                                  <w:sz w:val="18"/>
                                </w:rPr>
                                <w:t>LDA</w:t>
                              </w:r>
                              <w:r>
                                <w:rPr>
                                  <w:spacing w:val="-87"/>
                                  <w:sz w:val="18"/>
                                </w:rPr>
                                <w:t xml:space="preserve"> </w:t>
                              </w:r>
                              <w:r>
                                <w:rPr>
                                  <w:sz w:val="18"/>
                                </w:rPr>
                                <w:t>LDB</w:t>
                              </w:r>
                            </w:p>
                            <w:p w14:paraId="28F2FB51" w14:textId="77777777" w:rsidR="00817ED4" w:rsidRDefault="00817ED4" w:rsidP="00817ED4">
                              <w:pPr>
                                <w:spacing w:line="189" w:lineRule="exact"/>
                                <w:ind w:left="95"/>
                                <w:rPr>
                                  <w:sz w:val="18"/>
                                </w:rPr>
                              </w:pPr>
                              <w:r>
                                <w:rPr>
                                  <w:sz w:val="18"/>
                                </w:rPr>
                                <w:t>ALU_B</w:t>
                              </w:r>
                            </w:p>
                            <w:p w14:paraId="0CA024C7" w14:textId="77777777" w:rsidR="00817ED4" w:rsidRDefault="00817ED4" w:rsidP="00817ED4">
                              <w:pPr>
                                <w:spacing w:before="56" w:line="268" w:lineRule="auto"/>
                                <w:ind w:left="17" w:right="730" w:hanging="18"/>
                                <w:rPr>
                                  <w:sz w:val="18"/>
                                </w:rPr>
                              </w:pPr>
                              <w:r>
                                <w:rPr>
                                  <w:sz w:val="18"/>
                                </w:rPr>
                                <w:t>R0_B</w:t>
                              </w:r>
                              <w:r>
                                <w:rPr>
                                  <w:spacing w:val="-87"/>
                                  <w:sz w:val="18"/>
                                </w:rPr>
                                <w:t xml:space="preserve"> </w:t>
                              </w:r>
                              <w:r>
                                <w:rPr>
                                  <w:sz w:val="18"/>
                                </w:rPr>
                                <w:t>LDR0</w:t>
                              </w:r>
                            </w:p>
                            <w:p w14:paraId="76AF8B4E" w14:textId="77777777" w:rsidR="00817ED4" w:rsidRDefault="00817ED4" w:rsidP="00817ED4">
                              <w:pPr>
                                <w:spacing w:before="11" w:line="206" w:lineRule="exact"/>
                                <w:ind w:left="370"/>
                                <w:rPr>
                                  <w:sz w:val="18"/>
                                </w:rPr>
                              </w:pPr>
                              <w:r>
                                <w:rPr>
                                  <w:sz w:val="18"/>
                                </w:rPr>
                                <w:t>I7</w:t>
                              </w:r>
                            </w:p>
                          </w:txbxContent>
                        </wps:txbx>
                        <wps:bodyPr rot="0" vert="horz" wrap="square" lIns="0" tIns="0" rIns="0" bIns="0" anchor="t" anchorCtr="0" upright="1">
                          <a:noAutofit/>
                        </wps:bodyPr>
                      </wps:wsp>
                      <wps:wsp>
                        <wps:cNvPr id="145881822" name="Text Box 178"/>
                        <wps:cNvSpPr txBox="1">
                          <a:spLocks noChangeArrowheads="1"/>
                        </wps:cNvSpPr>
                        <wps:spPr bwMode="auto">
                          <a:xfrm>
                            <a:off x="5198" y="137"/>
                            <a:ext cx="202" cy="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802533" w14:textId="77777777" w:rsidR="00817ED4" w:rsidRDefault="00817ED4" w:rsidP="00817ED4">
                              <w:pPr>
                                <w:spacing w:before="27" w:line="168" w:lineRule="auto"/>
                                <w:ind w:right="18"/>
                                <w:rPr>
                                  <w:sz w:val="18"/>
                                </w:rPr>
                              </w:pPr>
                              <w:r>
                                <w:rPr>
                                  <w:sz w:val="18"/>
                                </w:rPr>
                                <w:t>T1</w:t>
                              </w:r>
                              <w:r>
                                <w:rPr>
                                  <w:spacing w:val="-88"/>
                                  <w:sz w:val="18"/>
                                </w:rPr>
                                <w:t xml:space="preserve"> </w:t>
                              </w:r>
                              <w:r>
                                <w:rPr>
                                  <w:sz w:val="18"/>
                                </w:rPr>
                                <w:t>T2</w:t>
                              </w:r>
                              <w:r>
                                <w:rPr>
                                  <w:spacing w:val="-88"/>
                                  <w:sz w:val="18"/>
                                </w:rPr>
                                <w:t xml:space="preserve"> </w:t>
                              </w:r>
                              <w:r>
                                <w:rPr>
                                  <w:sz w:val="18"/>
                                </w:rPr>
                                <w:t>T3</w:t>
                              </w:r>
                              <w:r>
                                <w:rPr>
                                  <w:spacing w:val="-88"/>
                                  <w:sz w:val="18"/>
                                </w:rPr>
                                <w:t xml:space="preserve"> </w:t>
                              </w:r>
                              <w:r>
                                <w:rPr>
                                  <w:sz w:val="18"/>
                                </w:rPr>
                                <w:t>T4</w:t>
                              </w:r>
                            </w:p>
                          </w:txbxContent>
                        </wps:txbx>
                        <wps:bodyPr rot="0" vert="horz" wrap="square" lIns="0" tIns="0" rIns="0" bIns="0" anchor="t" anchorCtr="0" upright="1">
                          <a:noAutofit/>
                        </wps:bodyPr>
                      </wps:wsp>
                      <wps:wsp>
                        <wps:cNvPr id="1267236524" name="Text Box 179"/>
                        <wps:cNvSpPr txBox="1">
                          <a:spLocks noChangeArrowheads="1"/>
                        </wps:cNvSpPr>
                        <wps:spPr bwMode="auto">
                          <a:xfrm>
                            <a:off x="6138" y="129"/>
                            <a:ext cx="1841" cy="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FE4BB" w14:textId="77777777" w:rsidR="00817ED4" w:rsidRDefault="00817ED4" w:rsidP="00817ED4">
                              <w:pPr>
                                <w:spacing w:line="179" w:lineRule="exact"/>
                                <w:rPr>
                                  <w:sz w:val="18"/>
                                </w:rPr>
                              </w:pPr>
                              <w:r>
                                <w:rPr>
                                  <w:sz w:val="18"/>
                                </w:rPr>
                                <w:t>TS1</w:t>
                              </w:r>
                              <w:r>
                                <w:rPr>
                                  <w:spacing w:val="18"/>
                                  <w:sz w:val="18"/>
                                </w:rPr>
                                <w:t xml:space="preserve"> </w:t>
                              </w:r>
                              <w:r>
                                <w:rPr>
                                  <w:position w:val="1"/>
                                  <w:sz w:val="18"/>
                                </w:rPr>
                                <w:t>时序与操作台单元</w:t>
                              </w:r>
                            </w:p>
                            <w:p w14:paraId="54968D2F" w14:textId="77777777" w:rsidR="00817ED4" w:rsidRDefault="00817ED4" w:rsidP="00817ED4">
                              <w:pPr>
                                <w:spacing w:before="16" w:line="168" w:lineRule="auto"/>
                                <w:ind w:right="1566"/>
                                <w:rPr>
                                  <w:sz w:val="18"/>
                                </w:rPr>
                              </w:pPr>
                              <w:r>
                                <w:rPr>
                                  <w:sz w:val="18"/>
                                </w:rPr>
                                <w:t>TS2</w:t>
                              </w:r>
                              <w:r>
                                <w:rPr>
                                  <w:spacing w:val="-88"/>
                                  <w:sz w:val="18"/>
                                </w:rPr>
                                <w:t xml:space="preserve"> </w:t>
                              </w:r>
                              <w:r>
                                <w:rPr>
                                  <w:sz w:val="18"/>
                                </w:rPr>
                                <w:t>TS3</w:t>
                              </w:r>
                              <w:r>
                                <w:rPr>
                                  <w:spacing w:val="-88"/>
                                  <w:sz w:val="18"/>
                                </w:rPr>
                                <w:t xml:space="preserve"> </w:t>
                              </w:r>
                              <w:r>
                                <w:rPr>
                                  <w:sz w:val="18"/>
                                </w:rPr>
                                <w:t>TS4</w:t>
                              </w:r>
                            </w:p>
                          </w:txbxContent>
                        </wps:txbx>
                        <wps:bodyPr rot="0" vert="horz" wrap="square" lIns="0" tIns="0" rIns="0" bIns="0" anchor="t" anchorCtr="0" upright="1">
                          <a:noAutofit/>
                        </wps:bodyPr>
                      </wps:wsp>
                      <wps:wsp>
                        <wps:cNvPr id="667882475" name="Text Box 180"/>
                        <wps:cNvSpPr txBox="1">
                          <a:spLocks noChangeArrowheads="1"/>
                        </wps:cNvSpPr>
                        <wps:spPr bwMode="auto">
                          <a:xfrm>
                            <a:off x="2370" y="763"/>
                            <a:ext cx="293" cy="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32735" w14:textId="77777777" w:rsidR="00817ED4" w:rsidRDefault="00817ED4" w:rsidP="00817ED4">
                              <w:pPr>
                                <w:spacing w:before="30" w:line="163" w:lineRule="auto"/>
                                <w:ind w:right="18" w:firstLine="88"/>
                                <w:rPr>
                                  <w:sz w:val="18"/>
                                </w:rPr>
                              </w:pPr>
                              <w:r>
                                <w:rPr>
                                  <w:sz w:val="18"/>
                                </w:rPr>
                                <w:t>WR</w:t>
                              </w:r>
                              <w:r>
                                <w:rPr>
                                  <w:spacing w:val="-88"/>
                                  <w:sz w:val="18"/>
                                </w:rPr>
                                <w:t xml:space="preserve"> </w:t>
                              </w:r>
                              <w:r>
                                <w:rPr>
                                  <w:sz w:val="18"/>
                                </w:rPr>
                                <w:t>RD</w:t>
                              </w:r>
                              <w:r>
                                <w:rPr>
                                  <w:spacing w:val="1"/>
                                  <w:sz w:val="18"/>
                                </w:rPr>
                                <w:t xml:space="preserve"> </w:t>
                              </w:r>
                              <w:r>
                                <w:rPr>
                                  <w:sz w:val="18"/>
                                </w:rPr>
                                <w:t>IOM</w:t>
                              </w:r>
                            </w:p>
                          </w:txbxContent>
                        </wps:txbx>
                        <wps:bodyPr rot="0" vert="horz" wrap="square" lIns="0" tIns="0" rIns="0" bIns="0" anchor="t" anchorCtr="0" upright="1">
                          <a:noAutofit/>
                        </wps:bodyPr>
                      </wps:wsp>
                      <wps:wsp>
                        <wps:cNvPr id="1354506326" name="Text Box 181"/>
                        <wps:cNvSpPr txBox="1">
                          <a:spLocks noChangeArrowheads="1"/>
                        </wps:cNvSpPr>
                        <wps:spPr bwMode="auto">
                          <a:xfrm>
                            <a:off x="4858" y="764"/>
                            <a:ext cx="295" cy="4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3DBA5" w14:textId="77777777" w:rsidR="00817ED4" w:rsidRDefault="00817ED4" w:rsidP="00817ED4">
                              <w:pPr>
                                <w:spacing w:before="32" w:line="160" w:lineRule="auto"/>
                                <w:ind w:left="1" w:right="18" w:hanging="2"/>
                                <w:rPr>
                                  <w:sz w:val="18"/>
                                </w:rPr>
                              </w:pPr>
                              <w:r>
                                <w:rPr>
                                  <w:sz w:val="18"/>
                                </w:rPr>
                                <w:t>WR</w:t>
                              </w:r>
                              <w:r>
                                <w:rPr>
                                  <w:spacing w:val="1"/>
                                  <w:sz w:val="18"/>
                                </w:rPr>
                                <w:t xml:space="preserve"> </w:t>
                              </w:r>
                              <w:r>
                                <w:rPr>
                                  <w:sz w:val="18"/>
                                </w:rPr>
                                <w:t>RD</w:t>
                              </w:r>
                              <w:r>
                                <w:rPr>
                                  <w:spacing w:val="1"/>
                                  <w:sz w:val="18"/>
                                </w:rPr>
                                <w:t xml:space="preserve"> </w:t>
                              </w:r>
                              <w:r>
                                <w:rPr>
                                  <w:sz w:val="18"/>
                                </w:rPr>
                                <w:t>IOM</w:t>
                              </w:r>
                            </w:p>
                          </w:txbxContent>
                        </wps:txbx>
                        <wps:bodyPr rot="0" vert="horz" wrap="square" lIns="0" tIns="0" rIns="0" bIns="0" anchor="t" anchorCtr="0" upright="1">
                          <a:noAutofit/>
                        </wps:bodyPr>
                      </wps:wsp>
                      <wps:wsp>
                        <wps:cNvPr id="1563596745" name="Text Box 182"/>
                        <wps:cNvSpPr txBox="1">
                          <a:spLocks noChangeArrowheads="1"/>
                        </wps:cNvSpPr>
                        <wps:spPr bwMode="auto">
                          <a:xfrm>
                            <a:off x="7519" y="424"/>
                            <a:ext cx="383" cy="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E160C" w14:textId="77777777" w:rsidR="00817ED4" w:rsidRDefault="00817ED4" w:rsidP="00817ED4">
                              <w:pPr>
                                <w:spacing w:line="206" w:lineRule="exact"/>
                                <w:rPr>
                                  <w:sz w:val="18"/>
                                </w:rPr>
                              </w:pPr>
                              <w:r>
                                <w:rPr>
                                  <w:sz w:val="18"/>
                                </w:rPr>
                                <w:t>CLK0</w:t>
                              </w:r>
                            </w:p>
                            <w:p w14:paraId="67E07A50" w14:textId="77777777" w:rsidR="00817ED4" w:rsidRDefault="00817ED4" w:rsidP="00817ED4">
                              <w:pPr>
                                <w:spacing w:before="3" w:line="206" w:lineRule="exact"/>
                                <w:rPr>
                                  <w:sz w:val="18"/>
                                </w:rPr>
                              </w:pPr>
                              <w:r>
                                <w:rPr>
                                  <w:sz w:val="18"/>
                                </w:rPr>
                                <w:t>30Hz</w:t>
                              </w:r>
                            </w:p>
                          </w:txbxContent>
                        </wps:txbx>
                        <wps:bodyPr rot="0" vert="horz" wrap="square" lIns="0" tIns="0" rIns="0" bIns="0" anchor="t" anchorCtr="0" upright="1">
                          <a:noAutofit/>
                        </wps:bodyPr>
                      </wps:wsp>
                      <wps:wsp>
                        <wps:cNvPr id="260329465" name="Text Box 183"/>
                        <wps:cNvSpPr txBox="1">
                          <a:spLocks noChangeArrowheads="1"/>
                        </wps:cNvSpPr>
                        <wps:spPr bwMode="auto">
                          <a:xfrm>
                            <a:off x="5007" y="1329"/>
                            <a:ext cx="383" cy="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1327E" w14:textId="77777777" w:rsidR="00817ED4" w:rsidRDefault="00817ED4" w:rsidP="00817ED4">
                              <w:pPr>
                                <w:spacing w:before="27" w:line="168" w:lineRule="auto"/>
                                <w:ind w:right="18"/>
                                <w:rPr>
                                  <w:sz w:val="18"/>
                                </w:rPr>
                              </w:pPr>
                              <w:r>
                                <w:rPr>
                                  <w:sz w:val="18"/>
                                </w:rPr>
                                <w:t>XMWR</w:t>
                              </w:r>
                              <w:r>
                                <w:rPr>
                                  <w:spacing w:val="-88"/>
                                  <w:sz w:val="18"/>
                                </w:rPr>
                                <w:t xml:space="preserve"> </w:t>
                              </w:r>
                              <w:r>
                                <w:rPr>
                                  <w:sz w:val="18"/>
                                </w:rPr>
                                <w:t>XMRD</w:t>
                              </w:r>
                              <w:r>
                                <w:rPr>
                                  <w:spacing w:val="-88"/>
                                  <w:sz w:val="18"/>
                                </w:rPr>
                                <w:t xml:space="preserve"> </w:t>
                              </w:r>
                              <w:r>
                                <w:rPr>
                                  <w:sz w:val="18"/>
                                </w:rPr>
                                <w:t>XIOW</w:t>
                              </w:r>
                              <w:r>
                                <w:rPr>
                                  <w:spacing w:val="-88"/>
                                  <w:sz w:val="18"/>
                                </w:rPr>
                                <w:t xml:space="preserve"> </w:t>
                              </w:r>
                              <w:r>
                                <w:rPr>
                                  <w:sz w:val="18"/>
                                </w:rPr>
                                <w:t>XIOR</w:t>
                              </w:r>
                            </w:p>
                          </w:txbxContent>
                        </wps:txbx>
                        <wps:bodyPr rot="0" vert="horz" wrap="square" lIns="0" tIns="0" rIns="0" bIns="0" anchor="t" anchorCtr="0" upright="1">
                          <a:noAutofit/>
                        </wps:bodyPr>
                      </wps:wsp>
                      <wps:wsp>
                        <wps:cNvPr id="1906435086" name="Text Box 184"/>
                        <wps:cNvSpPr txBox="1">
                          <a:spLocks noChangeArrowheads="1"/>
                        </wps:cNvSpPr>
                        <wps:spPr bwMode="auto">
                          <a:xfrm>
                            <a:off x="2247" y="2178"/>
                            <a:ext cx="202"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AE709" w14:textId="77777777" w:rsidR="00817ED4" w:rsidRDefault="00817ED4" w:rsidP="00817ED4">
                              <w:pPr>
                                <w:spacing w:line="181" w:lineRule="exact"/>
                                <w:rPr>
                                  <w:sz w:val="18"/>
                                </w:rPr>
                              </w:pPr>
                              <w:r>
                                <w:rPr>
                                  <w:sz w:val="18"/>
                                </w:rPr>
                                <w:t>I0</w:t>
                              </w:r>
                            </w:p>
                          </w:txbxContent>
                        </wps:txbx>
                        <wps:bodyPr rot="0" vert="horz" wrap="square" lIns="0" tIns="0" rIns="0" bIns="0" anchor="t" anchorCtr="0" upright="1">
                          <a:noAutofit/>
                        </wps:bodyPr>
                      </wps:wsp>
                      <wps:wsp>
                        <wps:cNvPr id="1921559429" name="Text Box 185"/>
                        <wps:cNvSpPr txBox="1">
                          <a:spLocks noChangeArrowheads="1"/>
                        </wps:cNvSpPr>
                        <wps:spPr bwMode="auto">
                          <a:xfrm>
                            <a:off x="5119" y="2060"/>
                            <a:ext cx="293"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E273F" w14:textId="77777777" w:rsidR="00817ED4" w:rsidRDefault="00817ED4" w:rsidP="00817ED4">
                              <w:pPr>
                                <w:spacing w:line="181" w:lineRule="exact"/>
                                <w:rPr>
                                  <w:sz w:val="18"/>
                                </w:rPr>
                              </w:pPr>
                              <w:r>
                                <w:rPr>
                                  <w:sz w:val="18"/>
                                </w:rPr>
                                <w:t>XD7</w:t>
                              </w:r>
                            </w:p>
                          </w:txbxContent>
                        </wps:txbx>
                        <wps:bodyPr rot="0" vert="horz" wrap="square" lIns="0" tIns="0" rIns="0" bIns="0" anchor="t" anchorCtr="0" upright="1">
                          <a:noAutofit/>
                        </wps:bodyPr>
                      </wps:wsp>
                      <wps:wsp>
                        <wps:cNvPr id="376939785" name="Text Box 186"/>
                        <wps:cNvSpPr txBox="1">
                          <a:spLocks noChangeArrowheads="1"/>
                        </wps:cNvSpPr>
                        <wps:spPr bwMode="auto">
                          <a:xfrm>
                            <a:off x="6025" y="989"/>
                            <a:ext cx="565" cy="1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49A24" w14:textId="77777777" w:rsidR="00817ED4" w:rsidRDefault="00817ED4" w:rsidP="00817ED4">
                              <w:pPr>
                                <w:spacing w:line="206" w:lineRule="exact"/>
                                <w:rPr>
                                  <w:sz w:val="18"/>
                                </w:rPr>
                              </w:pPr>
                              <w:r>
                                <w:rPr>
                                  <w:sz w:val="18"/>
                                </w:rPr>
                                <w:t>CI</w:t>
                              </w:r>
                              <w:r>
                                <w:rPr>
                                  <w:sz w:val="18"/>
                                </w:rPr>
                                <w:t>单元</w:t>
                              </w:r>
                            </w:p>
                            <w:p w14:paraId="774A3363" w14:textId="77777777" w:rsidR="00817ED4" w:rsidRDefault="00817ED4" w:rsidP="00817ED4">
                              <w:pPr>
                                <w:spacing w:before="76" w:line="175" w:lineRule="auto"/>
                                <w:ind w:left="82" w:right="207"/>
                                <w:rPr>
                                  <w:sz w:val="18"/>
                                </w:rPr>
                              </w:pPr>
                              <w:r>
                                <w:rPr>
                                  <w:sz w:val="18"/>
                                </w:rPr>
                                <w:t>MWR</w:t>
                              </w:r>
                              <w:r>
                                <w:rPr>
                                  <w:spacing w:val="-88"/>
                                  <w:sz w:val="18"/>
                                </w:rPr>
                                <w:t xml:space="preserve"> </w:t>
                              </w:r>
                              <w:r>
                                <w:rPr>
                                  <w:sz w:val="18"/>
                                </w:rPr>
                                <w:t>MRD</w:t>
                              </w:r>
                              <w:r>
                                <w:rPr>
                                  <w:spacing w:val="-88"/>
                                  <w:sz w:val="18"/>
                                </w:rPr>
                                <w:t xml:space="preserve"> </w:t>
                              </w:r>
                              <w:r>
                                <w:rPr>
                                  <w:sz w:val="18"/>
                                </w:rPr>
                                <w:t>IOW</w:t>
                              </w:r>
                              <w:r>
                                <w:rPr>
                                  <w:spacing w:val="-88"/>
                                  <w:sz w:val="18"/>
                                </w:rPr>
                                <w:t xml:space="preserve"> </w:t>
                              </w:r>
                              <w:r>
                                <w:rPr>
                                  <w:sz w:val="18"/>
                                </w:rPr>
                                <w:t>IOR</w:t>
                              </w:r>
                            </w:p>
                            <w:p w14:paraId="74A254C6" w14:textId="77777777" w:rsidR="00817ED4" w:rsidRDefault="00817ED4" w:rsidP="00817ED4">
                              <w:pPr>
                                <w:spacing w:before="90" w:line="206" w:lineRule="exact"/>
                                <w:ind w:left="69"/>
                                <w:rPr>
                                  <w:sz w:val="18"/>
                                </w:rPr>
                              </w:pPr>
                              <w:r>
                                <w:rPr>
                                  <w:sz w:val="18"/>
                                </w:rPr>
                                <w:t>XD7</w:t>
                              </w:r>
                            </w:p>
                          </w:txbxContent>
                        </wps:txbx>
                        <wps:bodyPr rot="0" vert="horz" wrap="square" lIns="0" tIns="0" rIns="0" bIns="0" anchor="t" anchorCtr="0" upright="1">
                          <a:noAutofit/>
                        </wps:bodyPr>
                      </wps:wsp>
                      <wps:wsp>
                        <wps:cNvPr id="1060984829" name="Text Box 187"/>
                        <wps:cNvSpPr txBox="1">
                          <a:spLocks noChangeArrowheads="1"/>
                        </wps:cNvSpPr>
                        <wps:spPr bwMode="auto">
                          <a:xfrm>
                            <a:off x="5119" y="2490"/>
                            <a:ext cx="126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B1ADB" w14:textId="77777777" w:rsidR="00817ED4" w:rsidRDefault="00817ED4" w:rsidP="00817ED4">
                              <w:pPr>
                                <w:tabs>
                                  <w:tab w:val="left" w:pos="974"/>
                                </w:tabs>
                                <w:spacing w:line="181" w:lineRule="exact"/>
                                <w:rPr>
                                  <w:sz w:val="18"/>
                                </w:rPr>
                              </w:pPr>
                              <w:r>
                                <w:rPr>
                                  <w:sz w:val="18"/>
                                </w:rPr>
                                <w:t>XD0</w:t>
                              </w:r>
                              <w:r>
                                <w:rPr>
                                  <w:sz w:val="18"/>
                                </w:rPr>
                                <w:tab/>
                                <w:t>XD0</w:t>
                              </w:r>
                            </w:p>
                          </w:txbxContent>
                        </wps:txbx>
                        <wps:bodyPr rot="0" vert="horz" wrap="square" lIns="0" tIns="0" rIns="0" bIns="0" anchor="t" anchorCtr="0" upright="1">
                          <a:noAutofit/>
                        </wps:bodyPr>
                      </wps:wsp>
                      <wps:wsp>
                        <wps:cNvPr id="1199695978" name="Text Box 188"/>
                        <wps:cNvSpPr txBox="1">
                          <a:spLocks noChangeArrowheads="1"/>
                        </wps:cNvSpPr>
                        <wps:spPr bwMode="auto">
                          <a:xfrm>
                            <a:off x="1729" y="3101"/>
                            <a:ext cx="959"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1FED3" w14:textId="77777777" w:rsidR="00817ED4" w:rsidRDefault="00817ED4" w:rsidP="00817ED4">
                              <w:pPr>
                                <w:spacing w:line="181" w:lineRule="exact"/>
                                <w:rPr>
                                  <w:sz w:val="18"/>
                                </w:rPr>
                              </w:pPr>
                              <w:r>
                                <w:rPr>
                                  <w:sz w:val="18"/>
                                </w:rPr>
                                <w:t>SD27</w:t>
                              </w:r>
                              <w:r>
                                <w:rPr>
                                  <w:spacing w:val="127"/>
                                  <w:sz w:val="18"/>
                                </w:rPr>
                                <w:t xml:space="preserve"> </w:t>
                              </w:r>
                              <w:r>
                                <w:rPr>
                                  <w:sz w:val="18"/>
                                </w:rPr>
                                <w:t>SD20</w:t>
                              </w:r>
                            </w:p>
                          </w:txbxContent>
                        </wps:txbx>
                        <wps:bodyPr rot="0" vert="horz" wrap="square" lIns="0" tIns="0" rIns="0" bIns="0" anchor="t" anchorCtr="0" upright="1">
                          <a:noAutofit/>
                        </wps:bodyPr>
                      </wps:wsp>
                      <wps:wsp>
                        <wps:cNvPr id="598962931" name="Text Box 189"/>
                        <wps:cNvSpPr txBox="1">
                          <a:spLocks noChangeArrowheads="1"/>
                        </wps:cNvSpPr>
                        <wps:spPr bwMode="auto">
                          <a:xfrm>
                            <a:off x="4762" y="3266"/>
                            <a:ext cx="74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9D87E" w14:textId="77777777" w:rsidR="00817ED4" w:rsidRDefault="00817ED4" w:rsidP="00817ED4">
                              <w:pPr>
                                <w:spacing w:line="181" w:lineRule="exact"/>
                                <w:rPr>
                                  <w:sz w:val="18"/>
                                </w:rPr>
                              </w:pPr>
                              <w:r>
                                <w:rPr>
                                  <w:sz w:val="18"/>
                                </w:rPr>
                                <w:t>系统总线</w:t>
                              </w:r>
                            </w:p>
                          </w:txbxContent>
                        </wps:txbx>
                        <wps:bodyPr rot="0" vert="horz" wrap="square" lIns="0" tIns="0" rIns="0" bIns="0" anchor="t" anchorCtr="0" upright="1">
                          <a:noAutofit/>
                        </wps:bodyPr>
                      </wps:wsp>
                      <wps:wsp>
                        <wps:cNvPr id="786020807" name="Text Box 190"/>
                        <wps:cNvSpPr txBox="1">
                          <a:spLocks noChangeArrowheads="1"/>
                        </wps:cNvSpPr>
                        <wps:spPr bwMode="auto">
                          <a:xfrm>
                            <a:off x="1891" y="3453"/>
                            <a:ext cx="65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32C91" w14:textId="77777777" w:rsidR="00817ED4" w:rsidRDefault="00817ED4" w:rsidP="00817ED4">
                              <w:pPr>
                                <w:spacing w:line="181" w:lineRule="exact"/>
                                <w:rPr>
                                  <w:sz w:val="18"/>
                                </w:rPr>
                              </w:pPr>
                              <w:r>
                                <w:rPr>
                                  <w:sz w:val="18"/>
                                </w:rPr>
                                <w:t>CON</w:t>
                              </w:r>
                              <w:r>
                                <w:rPr>
                                  <w:sz w:val="18"/>
                                </w:rPr>
                                <w:t>单元</w:t>
                              </w:r>
                            </w:p>
                          </w:txbxContent>
                        </wps:txbx>
                        <wps:bodyPr rot="0" vert="horz" wrap="square" lIns="0" tIns="0" rIns="0" bIns="0" anchor="t" anchorCtr="0" upright="1">
                          <a:noAutofit/>
                        </wps:bodyPr>
                      </wps:wsp>
                      <wps:wsp>
                        <wps:cNvPr id="611076611" name="Text Box 191"/>
                        <wps:cNvSpPr txBox="1">
                          <a:spLocks noChangeArrowheads="1"/>
                        </wps:cNvSpPr>
                        <wps:spPr bwMode="auto">
                          <a:xfrm>
                            <a:off x="6030" y="3059"/>
                            <a:ext cx="565" cy="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1ABDD" w14:textId="77777777" w:rsidR="00817ED4" w:rsidRDefault="00817ED4" w:rsidP="00817ED4">
                              <w:pPr>
                                <w:spacing w:line="197" w:lineRule="exact"/>
                                <w:ind w:right="18"/>
                                <w:jc w:val="right"/>
                                <w:rPr>
                                  <w:sz w:val="18"/>
                                </w:rPr>
                              </w:pPr>
                              <w:r>
                                <w:rPr>
                                  <w:spacing w:val="-4"/>
                                  <w:sz w:val="18"/>
                                </w:rPr>
                                <w:t>IN</w:t>
                              </w:r>
                              <w:r>
                                <w:rPr>
                                  <w:spacing w:val="-3"/>
                                  <w:sz w:val="18"/>
                                </w:rPr>
                                <w:t>单元</w:t>
                              </w:r>
                            </w:p>
                            <w:p w14:paraId="1CAB1A6C" w14:textId="77777777" w:rsidR="00817ED4" w:rsidRDefault="00817ED4" w:rsidP="00817ED4">
                              <w:pPr>
                                <w:spacing w:line="221" w:lineRule="exact"/>
                                <w:ind w:right="44"/>
                                <w:jc w:val="right"/>
                                <w:rPr>
                                  <w:sz w:val="18"/>
                                </w:rPr>
                              </w:pPr>
                              <w:r>
                                <w:rPr>
                                  <w:sz w:val="18"/>
                                </w:rPr>
                                <w:t>IOR</w:t>
                              </w:r>
                            </w:p>
                            <w:p w14:paraId="6B21729B" w14:textId="77777777" w:rsidR="00817ED4" w:rsidRDefault="00817ED4" w:rsidP="00817ED4">
                              <w:pPr>
                                <w:spacing w:before="27" w:line="206" w:lineRule="exact"/>
                                <w:ind w:right="37"/>
                                <w:jc w:val="right"/>
                                <w:rPr>
                                  <w:sz w:val="18"/>
                                </w:rPr>
                              </w:pPr>
                              <w:r>
                                <w:rPr>
                                  <w:sz w:val="18"/>
                                </w:rPr>
                                <w:t>XD7</w:t>
                              </w:r>
                            </w:p>
                          </w:txbxContent>
                        </wps:txbx>
                        <wps:bodyPr rot="0" vert="horz" wrap="square" lIns="0" tIns="0" rIns="0" bIns="0" anchor="t" anchorCtr="0" upright="1">
                          <a:noAutofit/>
                        </wps:bodyPr>
                      </wps:wsp>
                      <wps:wsp>
                        <wps:cNvPr id="634800558" name="Text Box 192"/>
                        <wps:cNvSpPr txBox="1">
                          <a:spLocks noChangeArrowheads="1"/>
                        </wps:cNvSpPr>
                        <wps:spPr bwMode="auto">
                          <a:xfrm>
                            <a:off x="609" y="3739"/>
                            <a:ext cx="293"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6882F" w14:textId="77777777" w:rsidR="00817ED4" w:rsidRDefault="00817ED4" w:rsidP="00817ED4">
                              <w:pPr>
                                <w:spacing w:line="181" w:lineRule="exact"/>
                                <w:rPr>
                                  <w:sz w:val="18"/>
                                </w:rPr>
                              </w:pPr>
                              <w:r>
                                <w:rPr>
                                  <w:sz w:val="18"/>
                                </w:rPr>
                                <w:t>IN7</w:t>
                              </w:r>
                            </w:p>
                          </w:txbxContent>
                        </wps:txbx>
                        <wps:bodyPr rot="0" vert="horz" wrap="square" lIns="0" tIns="0" rIns="0" bIns="0" anchor="t" anchorCtr="0" upright="1">
                          <a:noAutofit/>
                        </wps:bodyPr>
                      </wps:wsp>
                      <wps:wsp>
                        <wps:cNvPr id="2019301869" name="Text Box 193"/>
                        <wps:cNvSpPr txBox="1">
                          <a:spLocks noChangeArrowheads="1"/>
                        </wps:cNvSpPr>
                        <wps:spPr bwMode="auto">
                          <a:xfrm>
                            <a:off x="3640" y="3433"/>
                            <a:ext cx="656" cy="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37839" w14:textId="77777777" w:rsidR="00817ED4" w:rsidRDefault="00817ED4" w:rsidP="00817ED4">
                              <w:pPr>
                                <w:spacing w:line="206" w:lineRule="exact"/>
                                <w:rPr>
                                  <w:sz w:val="18"/>
                                </w:rPr>
                              </w:pPr>
                              <w:r>
                                <w:rPr>
                                  <w:sz w:val="18"/>
                                </w:rPr>
                                <w:t>ABI</w:t>
                              </w:r>
                              <w:r>
                                <w:rPr>
                                  <w:sz w:val="18"/>
                                </w:rPr>
                                <w:t>单元</w:t>
                              </w:r>
                            </w:p>
                            <w:p w14:paraId="75F7F400" w14:textId="77777777" w:rsidR="00817ED4" w:rsidRDefault="00817ED4" w:rsidP="00817ED4">
                              <w:pPr>
                                <w:spacing w:before="74" w:line="206" w:lineRule="exact"/>
                                <w:ind w:left="53"/>
                                <w:rPr>
                                  <w:sz w:val="18"/>
                                </w:rPr>
                              </w:pPr>
                              <w:r>
                                <w:rPr>
                                  <w:sz w:val="18"/>
                                </w:rPr>
                                <w:t>D7</w:t>
                              </w:r>
                            </w:p>
                          </w:txbxContent>
                        </wps:txbx>
                        <wps:bodyPr rot="0" vert="horz" wrap="square" lIns="0" tIns="0" rIns="0" bIns="0" anchor="t" anchorCtr="0" upright="1">
                          <a:noAutofit/>
                        </wps:bodyPr>
                      </wps:wsp>
                      <wps:wsp>
                        <wps:cNvPr id="1871860710" name="Text Box 194"/>
                        <wps:cNvSpPr txBox="1">
                          <a:spLocks noChangeArrowheads="1"/>
                        </wps:cNvSpPr>
                        <wps:spPr bwMode="auto">
                          <a:xfrm>
                            <a:off x="609" y="4092"/>
                            <a:ext cx="453" cy="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8A746" w14:textId="77777777" w:rsidR="00817ED4" w:rsidRDefault="00817ED4" w:rsidP="00817ED4">
                              <w:pPr>
                                <w:spacing w:line="206" w:lineRule="exact"/>
                                <w:rPr>
                                  <w:sz w:val="18"/>
                                </w:rPr>
                              </w:pPr>
                              <w:r>
                                <w:rPr>
                                  <w:sz w:val="18"/>
                                </w:rPr>
                                <w:t>IN0</w:t>
                              </w:r>
                            </w:p>
                            <w:p w14:paraId="18160B43" w14:textId="77777777" w:rsidR="00817ED4" w:rsidRDefault="00817ED4" w:rsidP="00817ED4">
                              <w:pPr>
                                <w:spacing w:before="55"/>
                                <w:ind w:left="70"/>
                                <w:rPr>
                                  <w:sz w:val="18"/>
                                </w:rPr>
                              </w:pPr>
                              <w:r>
                                <w:rPr>
                                  <w:sz w:val="18"/>
                                </w:rPr>
                                <w:t>OUT7</w:t>
                              </w:r>
                            </w:p>
                            <w:p w14:paraId="20BAD339" w14:textId="77777777" w:rsidR="00817ED4" w:rsidRDefault="00817ED4" w:rsidP="00817ED4">
                              <w:pPr>
                                <w:spacing w:before="91" w:line="206" w:lineRule="exact"/>
                                <w:ind w:left="70"/>
                                <w:rPr>
                                  <w:sz w:val="18"/>
                                </w:rPr>
                              </w:pPr>
                              <w:r>
                                <w:rPr>
                                  <w:sz w:val="18"/>
                                </w:rPr>
                                <w:t>OUT0</w:t>
                              </w:r>
                            </w:p>
                          </w:txbxContent>
                        </wps:txbx>
                        <wps:bodyPr rot="0" vert="horz" wrap="square" lIns="0" tIns="0" rIns="0" bIns="0" anchor="t" anchorCtr="0" upright="1">
                          <a:noAutofit/>
                        </wps:bodyPr>
                      </wps:wsp>
                      <wps:wsp>
                        <wps:cNvPr id="1557760539" name="Text Box 195"/>
                        <wps:cNvSpPr txBox="1">
                          <a:spLocks noChangeArrowheads="1"/>
                        </wps:cNvSpPr>
                        <wps:spPr bwMode="auto">
                          <a:xfrm>
                            <a:off x="3564" y="4104"/>
                            <a:ext cx="837" cy="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5E8EE" w14:textId="77777777" w:rsidR="00817ED4" w:rsidRDefault="00817ED4" w:rsidP="00817ED4">
                              <w:pPr>
                                <w:spacing w:line="206" w:lineRule="exact"/>
                                <w:ind w:left="129"/>
                                <w:rPr>
                                  <w:sz w:val="18"/>
                                </w:rPr>
                              </w:pPr>
                              <w:r>
                                <w:rPr>
                                  <w:sz w:val="18"/>
                                </w:rPr>
                                <w:t>D0</w:t>
                              </w:r>
                            </w:p>
                            <w:p w14:paraId="2705C748" w14:textId="77777777" w:rsidR="00817ED4" w:rsidRDefault="00817ED4" w:rsidP="00817ED4">
                              <w:pPr>
                                <w:spacing w:before="9" w:line="206" w:lineRule="exact"/>
                                <w:rPr>
                                  <w:sz w:val="18"/>
                                </w:rPr>
                              </w:pPr>
                              <w:r>
                                <w:rPr>
                                  <w:sz w:val="18"/>
                                </w:rPr>
                                <w:t>CPU</w:t>
                              </w:r>
                              <w:r>
                                <w:rPr>
                                  <w:sz w:val="18"/>
                                </w:rPr>
                                <w:t>内总线</w:t>
                              </w:r>
                            </w:p>
                          </w:txbxContent>
                        </wps:txbx>
                        <wps:bodyPr rot="0" vert="horz" wrap="square" lIns="0" tIns="0" rIns="0" bIns="0" anchor="t" anchorCtr="0" upright="1">
                          <a:noAutofit/>
                        </wps:bodyPr>
                      </wps:wsp>
                      <wps:wsp>
                        <wps:cNvPr id="915532386" name="Text Box 196"/>
                        <wps:cNvSpPr txBox="1">
                          <a:spLocks noChangeArrowheads="1"/>
                        </wps:cNvSpPr>
                        <wps:spPr bwMode="auto">
                          <a:xfrm>
                            <a:off x="5039" y="4182"/>
                            <a:ext cx="383"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AE050" w14:textId="77777777" w:rsidR="00817ED4" w:rsidRDefault="00817ED4" w:rsidP="00817ED4">
                              <w:pPr>
                                <w:spacing w:line="181" w:lineRule="exact"/>
                                <w:rPr>
                                  <w:sz w:val="18"/>
                                </w:rPr>
                              </w:pPr>
                              <w:r>
                                <w:rPr>
                                  <w:sz w:val="18"/>
                                </w:rPr>
                                <w:t>XIOR</w:t>
                              </w:r>
                            </w:p>
                          </w:txbxContent>
                        </wps:txbx>
                        <wps:bodyPr rot="0" vert="horz" wrap="square" lIns="0" tIns="0" rIns="0" bIns="0" anchor="t" anchorCtr="0" upright="1">
                          <a:noAutofit/>
                        </wps:bodyPr>
                      </wps:wsp>
                      <wps:wsp>
                        <wps:cNvPr id="895467956" name="Text Box 197"/>
                        <wps:cNvSpPr txBox="1">
                          <a:spLocks noChangeArrowheads="1"/>
                        </wps:cNvSpPr>
                        <wps:spPr bwMode="auto">
                          <a:xfrm>
                            <a:off x="860" y="5034"/>
                            <a:ext cx="202"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C17A8" w14:textId="77777777" w:rsidR="00817ED4" w:rsidRDefault="00817ED4" w:rsidP="00817ED4">
                              <w:pPr>
                                <w:spacing w:line="206" w:lineRule="exact"/>
                                <w:rPr>
                                  <w:sz w:val="18"/>
                                </w:rPr>
                              </w:pPr>
                              <w:r>
                                <w:rPr>
                                  <w:sz w:val="18"/>
                                </w:rPr>
                                <w:t>D7</w:t>
                              </w:r>
                            </w:p>
                            <w:p w14:paraId="43646385" w14:textId="77777777" w:rsidR="00817ED4" w:rsidRDefault="00817ED4" w:rsidP="00817ED4">
                              <w:pPr>
                                <w:spacing w:before="96" w:line="206" w:lineRule="exact"/>
                                <w:rPr>
                                  <w:sz w:val="18"/>
                                </w:rPr>
                              </w:pPr>
                              <w:r>
                                <w:rPr>
                                  <w:sz w:val="18"/>
                                </w:rPr>
                                <w:t>D0</w:t>
                              </w:r>
                            </w:p>
                          </w:txbxContent>
                        </wps:txbx>
                        <wps:bodyPr rot="0" vert="horz" wrap="square" lIns="0" tIns="0" rIns="0" bIns="0" anchor="t" anchorCtr="0" upright="1">
                          <a:noAutofit/>
                        </wps:bodyPr>
                      </wps:wsp>
                      <wps:wsp>
                        <wps:cNvPr id="1217817721" name="Text Box 198"/>
                        <wps:cNvSpPr txBox="1">
                          <a:spLocks noChangeArrowheads="1"/>
                        </wps:cNvSpPr>
                        <wps:spPr bwMode="auto">
                          <a:xfrm>
                            <a:off x="5986" y="3958"/>
                            <a:ext cx="656" cy="1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AB6D6" w14:textId="77777777" w:rsidR="00817ED4" w:rsidRDefault="00817ED4" w:rsidP="00817ED4">
                              <w:pPr>
                                <w:spacing w:line="204" w:lineRule="exact"/>
                                <w:ind w:right="84"/>
                                <w:jc w:val="right"/>
                                <w:rPr>
                                  <w:sz w:val="18"/>
                                </w:rPr>
                              </w:pPr>
                              <w:r>
                                <w:rPr>
                                  <w:sz w:val="18"/>
                                </w:rPr>
                                <w:t>XD0</w:t>
                              </w:r>
                            </w:p>
                            <w:p w14:paraId="3655218F" w14:textId="77777777" w:rsidR="00817ED4" w:rsidRDefault="00817ED4" w:rsidP="00817ED4">
                              <w:pPr>
                                <w:spacing w:line="228" w:lineRule="exact"/>
                                <w:ind w:right="168"/>
                                <w:jc w:val="right"/>
                                <w:rPr>
                                  <w:sz w:val="18"/>
                                </w:rPr>
                              </w:pPr>
                              <w:r>
                                <w:rPr>
                                  <w:sz w:val="18"/>
                                </w:rPr>
                                <w:t>IN_B</w:t>
                              </w:r>
                            </w:p>
                            <w:p w14:paraId="7AF5417D" w14:textId="77777777" w:rsidR="00817ED4" w:rsidRDefault="00817ED4" w:rsidP="00817ED4">
                              <w:pPr>
                                <w:spacing w:before="96" w:line="221" w:lineRule="exact"/>
                                <w:ind w:right="18"/>
                                <w:jc w:val="right"/>
                                <w:rPr>
                                  <w:sz w:val="18"/>
                                </w:rPr>
                              </w:pPr>
                              <w:r>
                                <w:rPr>
                                  <w:spacing w:val="-3"/>
                                  <w:sz w:val="18"/>
                                </w:rPr>
                                <w:t>OUT</w:t>
                              </w:r>
                              <w:r>
                                <w:rPr>
                                  <w:spacing w:val="-2"/>
                                  <w:sz w:val="18"/>
                                </w:rPr>
                                <w:t>单元</w:t>
                              </w:r>
                            </w:p>
                            <w:p w14:paraId="2DDE50BF" w14:textId="77777777" w:rsidR="00817ED4" w:rsidRDefault="00817ED4" w:rsidP="00817ED4">
                              <w:pPr>
                                <w:spacing w:line="221" w:lineRule="exact"/>
                                <w:ind w:right="89"/>
                                <w:jc w:val="right"/>
                                <w:rPr>
                                  <w:sz w:val="18"/>
                                </w:rPr>
                              </w:pPr>
                              <w:r>
                                <w:rPr>
                                  <w:sz w:val="18"/>
                                </w:rPr>
                                <w:t>IOW</w:t>
                              </w:r>
                            </w:p>
                            <w:p w14:paraId="44CC7E70" w14:textId="77777777" w:rsidR="00817ED4" w:rsidRDefault="00817ED4" w:rsidP="00817ED4">
                              <w:pPr>
                                <w:spacing w:before="27" w:line="206" w:lineRule="exact"/>
                                <w:ind w:right="83"/>
                                <w:jc w:val="right"/>
                                <w:rPr>
                                  <w:sz w:val="18"/>
                                </w:rPr>
                              </w:pPr>
                              <w:r>
                                <w:rPr>
                                  <w:sz w:val="18"/>
                                </w:rPr>
                                <w:t>XD7</w:t>
                              </w:r>
                            </w:p>
                          </w:txbxContent>
                        </wps:txbx>
                        <wps:bodyPr rot="0" vert="horz" wrap="square" lIns="0" tIns="0" rIns="0" bIns="0" anchor="t" anchorCtr="0" upright="1">
                          <a:noAutofit/>
                        </wps:bodyPr>
                      </wps:wsp>
                      <wps:wsp>
                        <wps:cNvPr id="478347728" name="Text Box 199"/>
                        <wps:cNvSpPr txBox="1">
                          <a:spLocks noChangeArrowheads="1"/>
                        </wps:cNvSpPr>
                        <wps:spPr bwMode="auto">
                          <a:xfrm>
                            <a:off x="6120" y="5410"/>
                            <a:ext cx="474"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B5A5D" w14:textId="77777777" w:rsidR="00817ED4" w:rsidRDefault="00817ED4" w:rsidP="00817ED4">
                              <w:pPr>
                                <w:spacing w:line="204" w:lineRule="exact"/>
                                <w:ind w:right="35"/>
                                <w:jc w:val="right"/>
                                <w:rPr>
                                  <w:sz w:val="18"/>
                                </w:rPr>
                              </w:pPr>
                              <w:r>
                                <w:rPr>
                                  <w:sz w:val="18"/>
                                </w:rPr>
                                <w:t>XD0</w:t>
                              </w:r>
                            </w:p>
                            <w:p w14:paraId="58668D28" w14:textId="77777777" w:rsidR="00817ED4" w:rsidRDefault="00817ED4" w:rsidP="00817ED4">
                              <w:pPr>
                                <w:spacing w:line="203" w:lineRule="exact"/>
                                <w:ind w:right="18"/>
                                <w:jc w:val="right"/>
                                <w:rPr>
                                  <w:sz w:val="18"/>
                                </w:rPr>
                              </w:pPr>
                              <w:r>
                                <w:rPr>
                                  <w:sz w:val="18"/>
                                </w:rPr>
                                <w:t>LED_B</w:t>
                              </w:r>
                            </w:p>
                          </w:txbxContent>
                        </wps:txbx>
                        <wps:bodyPr rot="0" vert="horz" wrap="square" lIns="0" tIns="0" rIns="0" bIns="0" anchor="t" anchorCtr="0" upright="1">
                          <a:noAutofit/>
                        </wps:bodyPr>
                      </wps:wsp>
                    </wpg:wgp>
                  </a:graphicData>
                </a:graphic>
              </wp:inline>
            </w:drawing>
          </mc:Choice>
          <mc:Fallback>
            <w:pict>
              <v:group w14:anchorId="02963A8F" id="Group 140" o:spid="_x0000_s1057" style="width:416.75pt;height:299.5pt;mso-position-horizontal-relative:char;mso-position-vertical-relative:line" coordsize="8335,5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">
                <v:shape id="AutoShape 40" o:spid="_x0000_s1058" style="position:absolute;left:5;top:5;width:2825;height:5872;visibility:visible;mso-wrap-style:square;v-text-anchor:top" coordsize="2825,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" path="m1447,2495r1378,l2825,,1447,r,2495xm,5872r1065,l1065,2,,2,,5872xe" filled="f" strokeweight=".19075mm">
                  <v:path arrowok="t" o:connecttype="custom" o:connectlocs="1447,2500;2825,2500;2825,5;1447,5;1447,2500;0,5877;1065,5877;1065,7;0,7;0,5877" o:connectangles="0,0,0,0,0,0,0,0,0,0"/>
                </v:shape>
                <v:line id="Line 41" o:spid="_x0000_s1059" style="position:absolute;visibility:visible;mso-wrap-style:square" from="757,3944" to="757,4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" strokeweight=".32136mm">
                  <v:stroke dashstyle="dot"/>
                </v:line>
                <v:rect id="Rectangle 42" o:spid="_x0000_s1060" style="position:absolute;left:935;top:3781;width:4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" filled="f" strokeweight=".19281mm"/>
                <v:line id="Line 43" o:spid="_x0000_s1061" style="position:absolute;visibility:visible;mso-wrap-style:square" from="1071,4477" to="1765,4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" strokeweight=".19269mm"/>
                <v:shape id="AutoShape 44" o:spid="_x0000_s1062" style="position:absolute;left:3515;top:7;width:2041;height:5852;visibility:visible;mso-wrap-style:square;v-text-anchor:top" coordsize="2041,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" path="m1136,5851r905,l2041,,1136,r,5851xm,4612r902,l902,3333,,3333,,4612xe" filled="f" strokeweight=".19075mm">
                  <v:path arrowok="t" o:connecttype="custom" o:connectlocs="1136,5858;2041,5858;2041,7;1136,7;1136,5858;0,4619;902,4619;902,3340;0,3340;0,4619" o:connectangles="0,0,0,0,0,0,0,0,0,0"/>
                </v:shape>
                <v:line id="Line 45" o:spid="_x0000_s1063" style="position:absolute;visibility:visible;mso-wrap-style:square" from="4424,3776" to="4642,3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" strokeweight=".19269mm"/>
                <v:line id="Line 46" o:spid="_x0000_s1064" style="position:absolute;visibility:visible;mso-wrap-style:square" from="4642,3776" to="4642,3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" strokeweight=".19278mm"/>
                <v:line id="Line 47" o:spid="_x0000_s1065" style="position:absolute;visibility:visible;mso-wrap-style:square" from="4424,3776" to="4479,3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" strokeweight=".19278mm"/>
                <v:line id="Line 48" o:spid="_x0000_s1066" style="position:absolute;visibility:visible;mso-wrap-style:square" from="4640,4066" to="4640,4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" strokeweight=".19269mm"/>
                <v:line id="Line 49" o:spid="_x0000_s1067" style="position:absolute;visibility:visible;mso-wrap-style:square" from="4422,4066" to="4477,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" strokeweight=".19278mm"/>
                <v:line id="Line 50" o:spid="_x0000_s1068" style="position:absolute;visibility:visible;mso-wrap-style:square" from="4640,4066" to="4640,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" strokeweight=".19278mm"/>
                <v:line id="Line 51" o:spid="_x0000_s1069" style="position:absolute;visibility:visible;mso-wrap-style:square" from="980,3888" to="3616,3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" strokeweight=".19269mm"/>
                <v:line id="Line 52" o:spid="_x0000_s1070" style="position:absolute;visibility:visible;mso-wrap-style:square" from="1070,1737" to="1452,1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" strokeweight=".19269mm"/>
                <v:line id="Line 53" o:spid="_x0000_s1071" style="position:absolute;visibility:visible;mso-wrap-style:square" from="988,1113" to="1521,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" strokeweight=".19269mm"/>
                <v:rect id="Rectangle 54" o:spid="_x0000_s1072" style="position:absolute;left:1525;top:330;width:44;height:1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" filled="f" strokeweight=".19281mm"/>
                <v:shape id="Picture 55" o:spid="_x0000_s1073" type="#_x0000_t75" style="position:absolute;left:1197;top:1056;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">
                  <v:imagedata r:id="rId36" o:title=""/>
                </v:shape>
                <v:line id="Line 56" o:spid="_x0000_s1074" style="position:absolute;visibility:visible;mso-wrap-style:square" from="1064,5157" to="2451,5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" strokeweight=".19269mm"/>
                <v:rect id="Rectangle 57" o:spid="_x0000_s1075" style="position:absolute;left:1955;top:2424;width:41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" filled="f" strokeweight=".19269mm"/>
                <v:line id="Line 58" o:spid="_x0000_s1076" style="position:absolute;visibility:visible;mso-wrap-style:square" from="2039,2468" to="2039,2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" strokeweight=".19281mm"/>
                <v:shape id="Picture 59" o:spid="_x0000_s1077" type="#_x0000_t75" style="position:absolute;left:1986;top:2645;width:113;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">
                  <v:imagedata r:id="rId37" o:title=""/>
                </v:shape>
                <v:line id="Line 60" o:spid="_x0000_s1078" style="position:absolute;visibility:visible;mso-wrap-style:square" from="2738,1011" to="4742,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" strokeweight=".19269mm"/>
                <v:shape id="Picture 61" o:spid="_x0000_s1079" type="#_x0000_t75" style="position:absolute;left:3677;top:956;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">
                  <v:imagedata r:id="rId38" o:title=""/>
                </v:shape>
                <v:rect id="Rectangle 62" o:spid="_x0000_s1080" style="position:absolute;left:5958;top:919;width:673;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" filled="f" strokeweight=".19078mm"/>
                <v:line id="Line 63" o:spid="_x0000_s1081" style="position:absolute;visibility:visible;mso-wrap-style:square" from="5488,1585" to="6012,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" strokeweight=".20817mm"/>
                <v:shape id="Picture 64" o:spid="_x0000_s1082" type="#_x0000_t75" style="position:absolute;left:5685;top:1529;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">
                  <v:imagedata r:id="rId39" o:title=""/>
                </v:shape>
                <v:rect id="Rectangle 65" o:spid="_x0000_s1083" style="position:absolute;left:5447;top:2138;width:44;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" filled="f" strokeweight=".19281mm"/>
                <v:line id="Line 66" o:spid="_x0000_s1084" style="position:absolute;visibility:visible;mso-wrap-style:square" from="883,4571" to="883,4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" strokeweight=".32136mm">
                  <v:stroke dashstyle="dot"/>
                </v:line>
                <v:line id="Line 67" o:spid="_x0000_s1085" style="position:absolute;visibility:visible;mso-wrap-style:square" from="958,5222" to="958,5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" strokeweight=".32136mm">
                  <v:stroke dashstyle="dot"/>
                </v:line>
                <v:line id="Line 68" o:spid="_x0000_s1086" style="position:absolute;visibility:visible;mso-wrap-style:square" from="2239,2257" to="2239,2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" strokeweight=".32117mm">
                  <v:stroke dashstyle="dot"/>
                </v:line>
                <v:line id="Line 69" o:spid="_x0000_s1087" style="position:absolute;visibility:visible;mso-wrap-style:square" from="3769,3951" to="3769,4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" strokeweight=".32136mm">
                  <v:stroke dashstyle="dot"/>
                </v:line>
                <v:line id="Line 70" o:spid="_x0000_s1088" style="position:absolute;visibility:visible;mso-wrap-style:square" from="4541,3853" to="4541,4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" strokeweight=".32136mm">
                  <v:stroke dashstyle="dot"/>
                </v:line>
                <v:line id="Line 71" o:spid="_x0000_s1089" style="position:absolute;visibility:visible;mso-wrap-style:square" from="5243,2306" to="5243,2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" strokeweight=".32136mm">
                  <v:stroke dashstyle="dot"/>
                </v:line>
                <v:rect id="Rectangle 72" o:spid="_x0000_s1090" style="position:absolute;left:5959;top:7;width:2093;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" filled="f" strokeweight=".19072mm"/>
                <v:shape id="Picture 73" o:spid="_x0000_s1091" type="#_x0000_t75" style="position:absolute;left:7935;top:455;width:399;height: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">
                  <v:imagedata r:id="rId40" o:title=""/>
                </v:shape>
                <v:shape id="AutoShape 74" o:spid="_x0000_s1092" style="position:absolute;left:940;top:174;width:4560;height:1346;visibility:visible;mso-wrap-style:square;v-text-anchor:top" coordsize="456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" path="m4517,593r43,l4560,r-43,l4517,593xm,1345r43,l43,154,,154,,1345xe" filled="f" strokeweight=".19275mm">
                  <v:path arrowok="t" o:connecttype="custom" o:connectlocs="4517,768;4560,768;4560,175;4517,175;4517,768;0,1520;43,1520;43,329;0,329;0,1520" o:connectangles="0,0,0,0,0,0,0,0,0,0"/>
                </v:shape>
                <v:line id="Line 75" o:spid="_x0000_s1093" style="position:absolute;visibility:visible;mso-wrap-style:square" from="2454,3892" to="2454,5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" strokeweight=".19281mm"/>
                <v:line id="Line 76" o:spid="_x0000_s1094" style="position:absolute;visibility:visible;mso-wrap-style:square" from="1765,3891" to="1765,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" strokeweight=".19281mm"/>
                <v:shape id="Freeform 77" o:spid="_x0000_s1095" style="position:absolute;left:1746;top:3875;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" path="m27,28l8,28,,22,,7,8,,27,r8,7l35,14r,8l27,28xe" stroked="f">
                  <v:path arrowok="t" o:connecttype="custom" o:connectlocs="27,3903;8,3903;0,3897;0,3882;8,3875;27,3875;35,3882;35,3889;35,3897;27,3903" o:connectangles="0,0,0,0,0,0,0,0,0,0"/>
                </v:shape>
                <v:shape id="Freeform 78" o:spid="_x0000_s1096" style="position:absolute;left:1746;top:3875;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" path="m35,14r,-7l27,,18,,8,,,7r,7l,22r8,6l18,28r9,l35,22r,-8xe" filled="f" strokeweight=".19275mm">
                  <v:path arrowok="t" o:connecttype="custom" o:connectlocs="35,3889;35,3882;27,3875;18,3875;8,3875;0,3882;0,3889;0,3897;8,3903;18,3903;27,3903;35,3897;35,3889" o:connectangles="0,0,0,0,0,0,0,0,0,0,0,0,0"/>
                </v:shape>
                <v:shape id="Freeform 79" o:spid="_x0000_s1097" style="position:absolute;left:1757;top:3881;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" path="m10,13r-7,l,10,,3,3,r7,l13,3r,3l13,10r-3,3xe" stroked="f">
                  <v:path arrowok="t" o:connecttype="custom" o:connectlocs="10,3895;3,3895;0,3892;0,3885;3,3882;10,3882;13,3885;13,3888;13,3892;10,3895" o:connectangles="0,0,0,0,0,0,0,0,0,0"/>
                </v:shape>
                <v:shape id="Freeform 80" o:spid="_x0000_s1098" style="position:absolute;left:1757;top:3881;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" path="m13,6r,-3l10,,7,,3,,,3,,6r,4l3,13r4,l10,13r3,-3l13,6xe" filled="f" strokeweight=".19275mm">
                  <v:path arrowok="t" o:connecttype="custom" o:connectlocs="13,3888;13,3885;10,3882;7,3882;3,3882;0,3885;0,3888;0,3892;3,3895;7,3895;10,3895;13,3892;13,3888" o:connectangles="0,0,0,0,0,0,0,0,0,0,0,0,0"/>
                </v:shape>
                <v:rect id="Rectangle 81" o:spid="_x0000_s1099" style="position:absolute;left:2711;top:798;width:44;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" stroked="f"/>
                <v:rect id="Rectangle 82" o:spid="_x0000_s1100" style="position:absolute;left:2711;top:798;width:44;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" filled="f" strokeweight=".19281mm"/>
                <v:shape id="AutoShape 83" o:spid="_x0000_s1101" style="position:absolute;left:5493;top:2236;width:1829;height:2;visibility:visible;mso-wrap-style:square;v-text-anchor:top" coordsize="1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" path="m,l534,t43,l1828,e" filled="f" strokeweight=".19269mm">
                  <v:path arrowok="t" o:connecttype="custom" o:connectlocs="0,0;534,0;577,0;1828,0" o:connectangles="0,0,0,0"/>
                </v:shape>
                <v:shape id="Picture 84" o:spid="_x0000_s1102" type="#_x0000_t75" style="position:absolute;left:5698;top:2181;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">
                  <v:imagedata r:id="rId41" o:title=""/>
                </v:shape>
                <v:line id="Line 85" o:spid="_x0000_s1103" style="position:absolute;visibility:visible;mso-wrap-style:square" from="6795,1922" to="6795,3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" strokeweight=".19281mm"/>
                <v:rect id="Rectangle 86" o:spid="_x0000_s1104" style="position:absolute;left:6035;top:4217;width:44;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" filled="f" strokeweight=".19281mm"/>
                <v:line id="Line 87" o:spid="_x0000_s1105" style="position:absolute;visibility:visible;mso-wrap-style:square" from="5509,4279" to="6036,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" strokeweight=".19269mm"/>
                <v:shape id="Picture 88" o:spid="_x0000_s1106" type="#_x0000_t75" style="position:absolute;left:5710;top:4223;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">
                  <v:imagedata r:id="rId41" o:title=""/>
                </v:shape>
                <v:rect id="Rectangle 89" o:spid="_x0000_s1107" style="position:absolute;left:5461;top:4215;width:44;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" filled="f" strokeweight=".19281mm"/>
                <v:line id="Line 90" o:spid="_x0000_s1108" style="position:absolute;visibility:visible;mso-wrap-style:square" from="6626,3356" to="6790,3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" strokeweight=".19269mm"/>
                <v:shape id="Picture 91" o:spid="_x0000_s1109" type="#_x0000_t75" style="position:absolute;left:1267;top:3832;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">
                  <v:imagedata r:id="rId42" o:title=""/>
                </v:shape>
                <v:rect id="Rectangle 92" o:spid="_x0000_s1110" style="position:absolute;left:3595;top:3775;width:4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" stroked="f"/>
                <v:rect id="Rectangle 93" o:spid="_x0000_s1111" style="position:absolute;left:3595;top:3775;width:4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" filled="f" strokeweight=".19281mm"/>
                <v:line id="Line 94" o:spid="_x0000_s1112" style="position:absolute;visibility:visible;mso-wrap-style:square" from="5488,1427" to="6006,1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" strokeweight=".19269mm"/>
                <v:shape id="Picture 95" o:spid="_x0000_s1113" type="#_x0000_t75" style="position:absolute;left:5685;top:1371;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">
                  <v:imagedata r:id="rId43" o:title=""/>
                </v:shape>
                <v:shape id="AutoShape 96" o:spid="_x0000_s1114" style="position:absolute;left:5489;top:1922;width:1311;height:2;visibility:visible;mso-wrap-style:square;v-text-anchor:top" coordsize="13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" path="m,l523,t43,l1310,e" filled="f" strokeweight=".21397mm">
                  <v:path arrowok="t" o:connecttype="custom" o:connectlocs="0,0;523,0;566,0;1310,0" o:connectangles="0,0,0,0"/>
                </v:shape>
                <v:shape id="Picture 97" o:spid="_x0000_s1115" type="#_x0000_t75" style="position:absolute;left:5689;top:1867;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">
                  <v:imagedata r:id="rId44" o:title=""/>
                </v:shape>
                <v:shape id="AutoShape 98" o:spid="_x0000_s1116" style="position:absolute;left:5493;top:1764;width:1439;height:2;visibility:visible;mso-wrap-style:square;v-text-anchor:top" coordsize="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" path="m,l520,t43,l1439,e" filled="f" strokeweight=".19269mm">
                  <v:path arrowok="t" o:connecttype="custom" o:connectlocs="0,0;520,0;563,0;1439,0" o:connectangles="0,0,0,0"/>
                </v:shape>
                <v:shape id="Picture 99" o:spid="_x0000_s1117" type="#_x0000_t75" style="position:absolute;left:5689;top:1709;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">
                  <v:imagedata r:id="rId41" o:title=""/>
                </v:shape>
                <v:shape id="AutoShape 100" o:spid="_x0000_s1118" style="position:absolute;left:5445;top:1379;width:612;height:594;visibility:visible;mso-wrap-style:square;v-text-anchor:top" coordsize="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" path="m568,594r43,l611,,568,r,594xm,594r43,l43,,,,,594xe" filled="f" strokeweight=".19275mm">
                  <v:path arrowok="t" o:connecttype="custom" o:connectlocs="568,1973;611,1973;611,1379;568,1379;568,1973;0,1973;43,1973;43,1379;0,1379;0,1973" o:connectangles="0,0,0,0,0,0,0,0,0,0"/>
                </v:shape>
                <v:shape id="AutoShape 101" o:spid="_x0000_s1119" style="position:absolute;left:5488;top:2503;width:2141;height:2;visibility:visible;mso-wrap-style:square;v-text-anchor:top" coordsize="2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" path="m,l540,t43,l2140,e" filled="f" strokeweight=".21761mm">
                  <v:path arrowok="t" o:connecttype="custom" o:connectlocs="0,0;540,0;583,0;2140,0" o:connectangles="0,0,0,0"/>
                </v:shape>
                <v:shape id="Picture 102" o:spid="_x0000_s1120" type="#_x0000_t75" style="position:absolute;left:5698;top:2447;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">
                  <v:imagedata r:id="rId45" o:title=""/>
                </v:shape>
                <v:rect id="Rectangle 103" o:spid="_x0000_s1121" style="position:absolute;left:6028;top:2138;width:44;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" filled="f" strokeweight=".19281mm"/>
                <v:rect id="Rectangle 104" o:spid="_x0000_s1122" style="position:absolute;left:5953;top:3011;width:673;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" filled="f" strokeweight=".19078mm"/>
                <v:line id="Line 105" o:spid="_x0000_s1123" style="position:absolute;visibility:visible;mso-wrap-style:square" from="6406,3774" to="6406,3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" strokeweight=".32136mm">
                  <v:stroke dashstyle="dot"/>
                </v:line>
                <v:line id="Line 106" o:spid="_x0000_s1124" style="position:absolute;visibility:visible;mso-wrap-style:square" from="7322,2237" to="7324,5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" strokeweight=".19281mm"/>
                <v:line id="Line 107" o:spid="_x0000_s1125" style="position:absolute;visibility:visible;mso-wrap-style:square" from="6626,3614" to="7329,3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" strokeweight=".19269mm"/>
                <v:line id="Line 108" o:spid="_x0000_s1126" style="position:absolute;visibility:visible;mso-wrap-style:square" from="6626,4044" to="7619,4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" strokeweight=".19269mm"/>
                <v:line id="Line 109" o:spid="_x0000_s1127" style="position:absolute;visibility:visible;mso-wrap-style:square" from="7623,2504" to="7625,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" strokeweight=".19281mm"/>
                <v:rect id="Rectangle 110" o:spid="_x0000_s1128" style="position:absolute;left:6036;top:5668;width:44;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" filled="f" strokeweight=".19281mm"/>
                <v:line id="Line 111" o:spid="_x0000_s1129" style="position:absolute;visibility:visible;mso-wrap-style:square" from="5765,5730" to="6037,5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" strokeweight=".19269mm"/>
                <v:rect id="Rectangle 112" o:spid="_x0000_s1130" style="position:absolute;left:5954;top:4463;width:673;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" filled="f" strokeweight=".19078mm"/>
                <v:line id="Line 113" o:spid="_x0000_s1131" style="position:absolute;visibility:visible;mso-wrap-style:square" from="6407,5225" to="6407,5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" strokeweight=".32136mm">
                  <v:stroke dashstyle="dot"/>
                </v:line>
                <v:line id="Line 114" o:spid="_x0000_s1132" style="position:absolute;visibility:visible;mso-wrap-style:square" from="6629,5072" to="7319,5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" strokeweight=".19269mm"/>
                <v:line id="Line 115" o:spid="_x0000_s1133" style="position:absolute;visibility:visible;mso-wrap-style:square" from="6629,5502" to="7625,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" strokeweight=".19269mm"/>
                <v:line id="Line 116" o:spid="_x0000_s1134" style="position:absolute;visibility:visible;mso-wrap-style:square" from="6932,1765" to="6932,4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" strokeweight=".19281mm"/>
                <v:line id="Line 117" o:spid="_x0000_s1135" style="position:absolute;visibility:visible;mso-wrap-style:square" from="6627,4805" to="6923,4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" strokeweight=".19269mm"/>
                <v:shape id="Freeform 118" o:spid="_x0000_s1136" style="position:absolute;left:7301;top:3600;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" path="m26,28l7,28,,22,,6,7,,26,r8,6l34,14r,8l26,28xe" stroked="f">
                  <v:path arrowok="t" o:connecttype="custom" o:connectlocs="26,3629;7,3629;0,3623;0,3607;7,3601;26,3601;34,3607;34,3615;34,3623;26,3629" o:connectangles="0,0,0,0,0,0,0,0,0,0"/>
                </v:shape>
                <v:shape id="Freeform 119" o:spid="_x0000_s1137" style="position:absolute;left:7301;top:3600;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" path="m34,14r,-8l26,,17,,7,,,6r,8l,22r7,6l17,28r9,l34,22r,-8xe" filled="f" strokeweight=".19275mm">
                  <v:path arrowok="t" o:connecttype="custom" o:connectlocs="34,3615;34,3607;26,3601;17,3601;7,3601;0,3607;0,3615;0,3623;7,3629;17,3629;26,3629;34,3623;34,3615" o:connectangles="0,0,0,0,0,0,0,0,0,0,0,0,0"/>
                </v:shape>
                <v:shape id="Freeform 120" o:spid="_x0000_s1138" style="position:absolute;left:7312;top:360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" path="m10,13r-7,l,10,,3,3,r7,l13,3r,4l13,10r-3,3xe" stroked="f">
                  <v:path arrowok="t" o:connecttype="custom" o:connectlocs="10,3620;3,3620;0,3617;0,3610;3,3607;10,3607;13,3610;13,3614;13,3617;10,3620" o:connectangles="0,0,0,0,0,0,0,0,0,0"/>
                </v:shape>
                <v:shape id="Freeform 121" o:spid="_x0000_s1139" style="position:absolute;left:7312;top:360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" path="m13,7r,-4l10,,7,,3,,,3,,7r,3l3,13r4,l10,13r3,-3l13,7xe" filled="f" strokeweight=".19275mm">
                  <v:path arrowok="t" o:connecttype="custom" o:connectlocs="13,3614;13,3610;10,3607;7,3607;3,3607;0,3610;0,3614;0,3617;3,3620;7,3620;10,3620;13,3617;13,3614" o:connectangles="0,0,0,0,0,0,0,0,0,0,0,0,0"/>
                </v:shape>
                <v:shape id="Freeform 122" o:spid="_x0000_s1140" style="position:absolute;left:7600;top:4028;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" path="m26,28l7,28,,22,,6,7,,26,r8,6l34,14r,8l26,28xe" stroked="f">
                  <v:path arrowok="t" o:connecttype="custom" o:connectlocs="26,4057;7,4057;0,4051;0,4035;7,4029;26,4029;34,4035;34,4043;34,4051;26,4057" o:connectangles="0,0,0,0,0,0,0,0,0,0"/>
                </v:shape>
                <v:shape id="Freeform 123" o:spid="_x0000_s1141" style="position:absolute;left:7600;top:4028;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" path="m34,14r,-8l26,,17,,7,,,6r,8l,22r7,6l17,28r9,l34,22r,-8xe" filled="f" strokeweight=".19275mm">
                  <v:path arrowok="t" o:connecttype="custom" o:connectlocs="34,4043;34,4035;26,4029;17,4029;7,4029;0,4035;0,4043;0,4051;7,4057;17,4057;26,4057;34,4051;34,4043" o:connectangles="0,0,0,0,0,0,0,0,0,0,0,0,0"/>
                </v:shape>
                <v:shape id="Freeform 124" o:spid="_x0000_s1142" style="position:absolute;left:7611;top:4035;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" path="m10,13r-7,l,10,,3,3,r7,l13,3r,4l13,10r-3,3xe" stroked="f">
                  <v:path arrowok="t" o:connecttype="custom" o:connectlocs="10,4048;3,4048;0,4045;0,4038;3,4035;10,4035;13,4038;13,4042;13,4045;10,4048" o:connectangles="0,0,0,0,0,0,0,0,0,0"/>
                </v:shape>
                <v:shape id="Freeform 125" o:spid="_x0000_s1143" style="position:absolute;left:7611;top:4035;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" path="m13,7r,-4l10,,7,,3,,,3,,7r,3l3,13r4,l10,13r3,-3l13,7xe" filled="f" strokeweight=".19275mm">
                  <v:path arrowok="t" o:connecttype="custom" o:connectlocs="13,4042;13,4038;10,4035;7,4035;3,4035;0,4038;0,4042;0,4045;3,4048;7,4048;10,4048;13,4045;13,4042" o:connectangles="0,0,0,0,0,0,0,0,0,0,0,0,0"/>
                </v:shape>
                <v:line id="Line 126" o:spid="_x0000_s1144" style="position:absolute;visibility:visible;mso-wrap-style:square" from="2758,1177" to="4761,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" strokeweight=".19269mm"/>
                <v:shape id="Picture 127" o:spid="_x0000_s1145" type="#_x0000_t75" style="position:absolute;left:3680;top:1120;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">
                  <v:imagedata r:id="rId42" o:title=""/>
                </v:shape>
                <v:line id="Line 128" o:spid="_x0000_s1146" style="position:absolute;visibility:visible;mso-wrap-style:square" from="2756,858" to="4759,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" strokeweight=".19269mm"/>
                <v:shape id="Picture 129" o:spid="_x0000_s1147" type="#_x0000_t75" style="position:absolute;left:3677;top:801;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">
                  <v:imagedata r:id="rId43" o:title=""/>
                </v:shape>
                <v:rect id="Rectangle 130" o:spid="_x0000_s1148" style="position:absolute;left:4741;top:798;width:44;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" stroked="f"/>
                <v:rect id="Rectangle 131" o:spid="_x0000_s1149" style="position:absolute;left:4741;top:798;width:44;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" filled="f" strokeweight=".19281mm"/>
                <v:line id="Line 132" o:spid="_x0000_s1150" style="position:absolute;visibility:visible;mso-wrap-style:square" from="1070,1995" to="1453,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" strokeweight=".19269mm"/>
                <v:line id="Line 133" o:spid="_x0000_s1151" style="position:absolute;visibility:visible;mso-wrap-style:square" from="993,697" to="1527,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" strokeweight=".19269mm"/>
                <v:shape id="Picture 134" o:spid="_x0000_s1152" type="#_x0000_t75" style="position:absolute;left:1203;top:640;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">
                  <v:imagedata r:id="rId36" o:title=""/>
                </v:shape>
                <v:line id="Line 135" o:spid="_x0000_s1153" style="position:absolute;visibility:visible;mso-wrap-style:square" from="1260,835" to="1260,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" strokeweight=".32136mm">
                  <v:stroke dashstyle="dot"/>
                </v:line>
                <v:line id="Line 136" o:spid="_x0000_s1154" style="position:absolute;visibility:visible;mso-wrap-style:square" from="5757,2330" to="5757,2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" strokeweight=".32136mm">
                  <v:stroke dashstyle="dot"/>
                </v:line>
                <v:line id="Line 137" o:spid="_x0000_s1155" style="position:absolute;visibility:visible;mso-wrap-style:square" from="5503,230" to="6029,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" strokeweight=".19269mm"/>
                <v:shape id="Picture 138" o:spid="_x0000_s1156" type="#_x0000_t75" style="position:absolute;left:5704;top:174;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">
                  <v:imagedata r:id="rId46" o:title=""/>
                </v:shape>
                <v:line id="Line 139" o:spid="_x0000_s1157" style="position:absolute;visibility:visible;mso-wrap-style:square" from="5503,381" to="6029,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" strokeweight=".19269mm"/>
                <v:shape id="Picture 140" o:spid="_x0000_s1158" type="#_x0000_t75" style="position:absolute;left:5704;top:325;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">
                  <v:imagedata r:id="rId42" o:title=""/>
                </v:shape>
                <v:line id="Line 141" o:spid="_x0000_s1159" style="position:absolute;visibility:visible;mso-wrap-style:square" from="5503,545" to="6029,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" strokeweight=".19269mm"/>
                <v:shape id="Picture 142" o:spid="_x0000_s1160" type="#_x0000_t75" style="position:absolute;left:5704;top:489;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">
                  <v:imagedata r:id="rId47" o:title=""/>
                </v:shape>
                <v:line id="Line 143" o:spid="_x0000_s1161" style="position:absolute;visibility:visible;mso-wrap-style:square" from="5503,695" to="6029,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" strokeweight=".19269mm"/>
                <v:shape id="Picture 144" o:spid="_x0000_s1162" type="#_x0000_t75" style="position:absolute;left:5704;top:640;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">
                  <v:imagedata r:id="rId36" o:title=""/>
                </v:shape>
                <v:rect id="Rectangle 145" o:spid="_x0000_s1163" style="position:absolute;left:6029;top:174;width:44;height: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" filled="f" strokeweight=".19281mm"/>
                <v:line id="Line 146" o:spid="_x0000_s1164" style="position:absolute;visibility:visible;mso-wrap-style:square" from="984,4151" to="3595,4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" strokeweight=".19269mm"/>
                <v:shape id="Freeform 147" o:spid="_x0000_s1165" style="position:absolute;left:2434;top:3873;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" path="m27,27l8,27,,21,,6,8,,27,r8,6l35,13r,8l27,27xe" stroked="f">
                  <v:path arrowok="t" o:connecttype="custom" o:connectlocs="27,3901;8,3901;0,3895;0,3880;8,3874;27,3874;35,3880;35,3887;35,3895;27,3901" o:connectangles="0,0,0,0,0,0,0,0,0,0"/>
                </v:shape>
                <v:shape id="Freeform 148" o:spid="_x0000_s1166" style="position:absolute;left:2434;top:3873;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" path="m35,13r,-7l27,,17,,8,,,6r,7l,21r8,6l17,27r10,l35,21r,-8xe" filled="f" strokeweight=".19275mm">
                  <v:path arrowok="t" o:connecttype="custom" o:connectlocs="35,3887;35,3880;27,3874;17,3874;8,3874;0,3880;0,3887;0,3895;8,3901;17,3901;27,3901;35,3895;35,3887" o:connectangles="0,0,0,0,0,0,0,0,0,0,0,0,0"/>
                </v:shape>
                <v:shape id="Freeform 149" o:spid="_x0000_s1167" style="position:absolute;left:2445;top:387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" path="m10,13r-7,l,10,,3,3,r7,l13,3r,3l13,10r-3,3xe" stroked="f">
                  <v:path arrowok="t" o:connecttype="custom" o:connectlocs="10,3893;3,3893;0,3890;0,3883;3,3880;10,3880;13,3883;13,3886;13,3890;10,3893" o:connectangles="0,0,0,0,0,0,0,0,0,0"/>
                </v:shape>
                <v:shape id="Freeform 150" o:spid="_x0000_s1168" style="position:absolute;left:2445;top:387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" path="m13,6r,-3l10,,6,,3,,,3,,6r,4l3,13r3,l10,13r3,-3l13,6xe" filled="f" strokeweight=".19275mm">
                  <v:path arrowok="t" o:connecttype="custom" o:connectlocs="13,3886;13,3883;10,3880;6,3880;3,3880;0,3883;0,3886;0,3890;3,3893;6,3893;10,3893;13,3890;13,3886" o:connectangles="0,0,0,0,0,0,0,0,0,0,0,0,0"/>
                </v:shape>
                <v:shape id="Picture 151" o:spid="_x0000_s1169" type="#_x0000_t75" style="position:absolute;left:1271;top:4095;width:11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">
                  <v:imagedata r:id="rId42" o:title=""/>
                </v:shape>
                <v:line id="Line 152" o:spid="_x0000_s1170" style="position:absolute;visibility:visible;mso-wrap-style:square" from="1066,4792" to="1969,4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" strokeweight=".19269mm"/>
                <v:line id="Line 153" o:spid="_x0000_s1171" style="position:absolute;visibility:visible;mso-wrap-style:square" from="1969,4151" to="1969,4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" strokeweight=".19281mm"/>
                <v:shape id="Freeform 154" o:spid="_x0000_s1172" style="position:absolute;left:1952;top:4137;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" path="m27,28l8,28,,21,,6,8,,27,r8,6l35,14r,7l27,28xe" stroked="f">
                  <v:path arrowok="t" o:connecttype="custom" o:connectlocs="27,4166;8,4166;0,4159;0,4144;8,4138;27,4138;35,4144;35,4152;35,4159;27,4166" o:connectangles="0,0,0,0,0,0,0,0,0,0"/>
                </v:shape>
                <v:shape id="Freeform 155" o:spid="_x0000_s1173" style="position:absolute;left:1952;top:4137;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" path="m35,14r,-8l27,,17,,8,,,6r,8l,21r8,7l17,28r10,l35,21r,-7xe" filled="f" strokeweight=".19275mm">
                  <v:path arrowok="t" o:connecttype="custom" o:connectlocs="35,4152;35,4144;27,4138;17,4138;8,4138;0,4144;0,4152;0,4159;8,4166;17,4166;27,4166;35,4159;35,4152" o:connectangles="0,0,0,0,0,0,0,0,0,0,0,0,0"/>
                </v:shape>
                <v:shape id="Freeform 156" o:spid="_x0000_s1174" style="position:absolute;left:1963;top:414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" path="m10,13r-7,l,10,,3,3,r7,l13,3r,4l13,10r-3,3xe" stroked="f">
                  <v:path arrowok="t" o:connecttype="custom" o:connectlocs="10,4157;3,4157;0,4154;0,4147;3,4144;10,4144;13,4147;13,4151;13,4154;10,4157" o:connectangles="0,0,0,0,0,0,0,0,0,0"/>
                </v:shape>
                <v:shape id="Freeform 157" o:spid="_x0000_s1175" style="position:absolute;left:1963;top:414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" path="m13,7r,-4l10,,6,,3,,,3,,7r,3l3,13r3,l10,13r3,-3l13,7xe" filled="f" strokeweight=".19275mm">
                  <v:path arrowok="t" o:connecttype="custom" o:connectlocs="13,4151;13,4147;10,4144;6,4144;3,4144;0,4147;0,4151;0,4154;3,4157;6,4157;10,4157;13,4154;13,4151" o:connectangles="0,0,0,0,0,0,0,0,0,0,0,0,0"/>
                </v:shape>
                <v:line id="Line 158" o:spid="_x0000_s1176" style="position:absolute;visibility:visible;mso-wrap-style:square" from="1064,5458" to="2649,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" strokeweight=".19269mm"/>
                <v:line id="Line 159" o:spid="_x0000_s1177" style="position:absolute;visibility:visible;mso-wrap-style:square" from="2649,4154" to="2649,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" strokeweight=".19281mm"/>
                <v:shape id="Freeform 160" o:spid="_x0000_s1178" style="position:absolute;left:2630;top:4134;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" path="m27,28l8,28,,21,,6,8,,27,r7,6l34,14r,7l27,28xe" stroked="f">
                  <v:path arrowok="t" o:connecttype="custom" o:connectlocs="27,4163;8,4163;0,4156;0,4141;8,4135;27,4135;34,4141;34,4149;34,4156;27,4163" o:connectangles="0,0,0,0,0,0,0,0,0,0"/>
                </v:shape>
                <v:shape id="Freeform 161" o:spid="_x0000_s1179" style="position:absolute;left:2630;top:4134;width:35;height:28;visibility:visible;mso-wrap-style:square;v-text-anchor:top" coordsize="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" path="m34,14r,-8l27,,17,,8,,,6r,8l,21r8,7l17,28r10,l34,21r,-7xe" filled="f" strokeweight=".19275mm">
                  <v:path arrowok="t" o:connecttype="custom" o:connectlocs="34,4149;34,4141;27,4135;17,4135;8,4135;0,4141;0,4149;0,4156;8,4163;17,4163;27,4163;34,4156;34,4149" o:connectangles="0,0,0,0,0,0,0,0,0,0,0,0,0"/>
                </v:shape>
                <v:shape id="Freeform 162" o:spid="_x0000_s1180" style="position:absolute;left:2640;top:4141;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" path="m10,13r-7,l,10,,3,3,r7,l13,3r,4l13,10r-3,3xe" stroked="f">
                  <v:path arrowok="t" o:connecttype="custom" o:connectlocs="10,4154;3,4154;0,4151;0,4144;3,4141;10,4141;13,4144;13,4148;13,4151;10,4154" o:connectangles="0,0,0,0,0,0,0,0,0,0"/>
                </v:shape>
                <v:shape id="Freeform 163" o:spid="_x0000_s1181" style="position:absolute;left:2640;top:4141;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" path="m13,7r,-4l10,,6,,3,,,3,,7r,3l3,13r3,l10,13r3,-3l13,7xe" filled="f" strokeweight=".19275mm">
                  <v:path arrowok="t" o:connecttype="custom" o:connectlocs="13,4148;13,4144;10,4141;6,4141;3,4141;0,4144;0,4148;0,4151;3,4154;6,4154;10,4154;13,4151;13,4148" o:connectangles="0,0,0,0,0,0,0,0,0,0,0,0,0"/>
                </v:shape>
                <v:line id="Line 164" o:spid="_x0000_s1182" style="position:absolute;visibility:visible;mso-wrap-style:square" from="2284,2468" to="2284,2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" strokeweight=".19281mm"/>
                <v:shape id="Picture 165" o:spid="_x0000_s1183" type="#_x0000_t75" style="position:absolute;left:2116;top:2645;width:228;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">
                  <v:imagedata r:id="rId48" o:title=""/>
                </v:shape>
                <v:line id="Line 166" o:spid="_x0000_s1184" style="position:absolute;visibility:visible;mso-wrap-style:square" from="1324,3979" to="1324,4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" strokeweight=".32136mm">
                  <v:stroke dashstyle="dot"/>
                </v:line>
                <v:line id="Line 167" o:spid="_x0000_s1185" style="position:absolute;visibility:visible;mso-wrap-style:square" from="7530,3001" to="7530,3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" strokeweight=".32117mm">
                  <v:stroke dashstyle="dot"/>
                </v:line>
                <v:line id="Line 168" o:spid="_x0000_s1186" style="position:absolute;visibility:visible;mso-wrap-style:square" from="5765,5730" to="5765,5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" strokeweight=".19281mm"/>
                <v:line id="Line 169" o:spid="_x0000_s1187" style="position:absolute;visibility:visible;mso-wrap-style:square" from="5696,5941" to="5834,5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" strokeweight=".19269mm"/>
                <v:line id="Line 170" o:spid="_x0000_s1188" style="position:absolute;visibility:visible;mso-wrap-style:square" from="5726,5984" to="5800,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" strokeweight=".19269mm"/>
                <v:shape id="Freeform 171" o:spid="_x0000_s1189" style="position:absolute;left:5713;top:5684;width:103;height:102;visibility:visible;mso-wrap-style:square;v-text-anchor:top" coordsize="10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" path="m52,101l2,62,,51,2,40,4,30,9,23r6,-9l24,8,32,3,42,1,52,,63,1r40,39l103,51r,11l63,100r-11,1xe" stroked="f">
                  <v:path arrowok="t" o:connecttype="custom" o:connectlocs="52,5786;2,5747;0,5736;2,5725;4,5715;9,5708;15,5699;24,5693;32,5688;42,5686;52,5685;63,5686;103,5725;103,5736;103,5747;63,5785;52,5786" o:connectangles="0,0,0,0,0,0,0,0,0,0,0,0,0,0,0,0,0"/>
                </v:shape>
                <v:shape id="Freeform 172" o:spid="_x0000_s1190" style="position:absolute;left:5713;top:5684;width:103;height:102;visibility:visible;mso-wrap-style:square;v-text-anchor:top" coordsize="10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" path="m103,51r,-11l98,30,52,,42,1,32,3,24,8r-9,6l9,23,4,30,2,40,,51,2,62r2,9l9,79r6,7l24,92r8,5l42,100r10,1l63,100,103,62r,-11xe" filled="f" strokeweight=".19075mm">
                  <v:path arrowok="t" o:connecttype="custom" o:connectlocs="103,5736;103,5725;98,5715;52,5685;42,5686;32,5688;24,5693;15,5699;9,5708;4,5715;2,5725;0,5736;2,5747;4,5756;9,5764;15,5771;24,5777;32,5782;42,5785;52,5786;63,5785;103,5747;103,5736" o:connectangles="0,0,0,0,0,0,0,0,0,0,0,0,0,0,0,0,0,0,0,0,0,0,0"/>
                </v:shape>
                <v:rect id="Rectangle 173" o:spid="_x0000_s1191" style="position:absolute;left:1961;top:3000;width:414;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" filled="f" strokeweight=".19269mm"/>
                <v:line id="Line 174" o:spid="_x0000_s1192" style="position:absolute;visibility:visible;mso-wrap-style:square" from="2231,3208" to="2231,3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" strokeweight=".32117mm">
                  <v:stroke dashstyle="dot"/>
                </v:line>
                <v:rect id="Rectangle 175" o:spid="_x0000_s1193" style="position:absolute;left:1466;top:2908;width:1378;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" filled="f" strokeweight=".19072mm"/>
                <v:shape id="Text Box 176" o:spid="_x0000_s1194" type="#_x0000_t202" style="position:absolute;left:48;top:74;width:1018;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" filled="f" stroked="f">
                  <v:textbox inset="0,0,0,0">
                    <w:txbxContent>
                      <w:p w14:paraId="1BEC93F2" w14:textId="77777777" w:rsidR="00817ED4" w:rsidRDefault="00817ED4" w:rsidP="00817ED4">
                        <w:pPr>
                          <w:spacing w:line="201" w:lineRule="exact"/>
                          <w:rPr>
                            <w:sz w:val="18"/>
                          </w:rPr>
                        </w:pPr>
                        <w:r>
                          <w:rPr>
                            <w:sz w:val="18"/>
                          </w:rPr>
                          <w:t>ALU&amp;REG</w:t>
                        </w:r>
                        <w:r>
                          <w:rPr>
                            <w:sz w:val="18"/>
                          </w:rPr>
                          <w:t>单元</w:t>
                        </w:r>
                      </w:p>
                      <w:p w14:paraId="5DF47039" w14:textId="77777777" w:rsidR="00817ED4" w:rsidRDefault="00817ED4" w:rsidP="00817ED4">
                        <w:pPr>
                          <w:spacing w:before="57" w:line="156" w:lineRule="auto"/>
                          <w:ind w:left="518" w:right="224" w:firstLine="86"/>
                          <w:rPr>
                            <w:sz w:val="18"/>
                          </w:rPr>
                        </w:pPr>
                        <w:r>
                          <w:rPr>
                            <w:sz w:val="18"/>
                          </w:rPr>
                          <w:t>CN</w:t>
                        </w:r>
                        <w:r>
                          <w:rPr>
                            <w:spacing w:val="-88"/>
                            <w:sz w:val="18"/>
                          </w:rPr>
                          <w:t xml:space="preserve"> </w:t>
                        </w:r>
                        <w:r>
                          <w:rPr>
                            <w:sz w:val="18"/>
                          </w:rPr>
                          <w:t>S3</w:t>
                        </w:r>
                        <w:r>
                          <w:rPr>
                            <w:spacing w:val="1"/>
                            <w:sz w:val="18"/>
                          </w:rPr>
                          <w:t xml:space="preserve"> </w:t>
                        </w:r>
                        <w:r>
                          <w:rPr>
                            <w:sz w:val="18"/>
                          </w:rPr>
                          <w:t>S2</w:t>
                        </w:r>
                        <w:r>
                          <w:rPr>
                            <w:spacing w:val="1"/>
                            <w:sz w:val="18"/>
                          </w:rPr>
                          <w:t xml:space="preserve"> </w:t>
                        </w:r>
                        <w:r>
                          <w:rPr>
                            <w:sz w:val="18"/>
                          </w:rPr>
                          <w:t>S1</w:t>
                        </w:r>
                        <w:r>
                          <w:rPr>
                            <w:spacing w:val="1"/>
                            <w:sz w:val="18"/>
                          </w:rPr>
                          <w:t xml:space="preserve"> </w:t>
                        </w:r>
                        <w:r>
                          <w:rPr>
                            <w:sz w:val="18"/>
                          </w:rPr>
                          <w:t>S0</w:t>
                        </w:r>
                        <w:r>
                          <w:rPr>
                            <w:spacing w:val="1"/>
                            <w:sz w:val="18"/>
                          </w:rPr>
                          <w:t xml:space="preserve"> </w:t>
                        </w:r>
                        <w:r>
                          <w:rPr>
                            <w:sz w:val="18"/>
                          </w:rPr>
                          <w:t>LDA</w:t>
                        </w:r>
                        <w:r>
                          <w:rPr>
                            <w:spacing w:val="-88"/>
                            <w:sz w:val="18"/>
                          </w:rPr>
                          <w:t xml:space="preserve"> </w:t>
                        </w:r>
                        <w:r>
                          <w:rPr>
                            <w:sz w:val="18"/>
                          </w:rPr>
                          <w:t>LDB</w:t>
                        </w:r>
                      </w:p>
                      <w:p w14:paraId="05821539" w14:textId="77777777" w:rsidR="00817ED4" w:rsidRDefault="00817ED4" w:rsidP="00817ED4">
                        <w:pPr>
                          <w:spacing w:line="189" w:lineRule="exact"/>
                          <w:ind w:left="337"/>
                          <w:rPr>
                            <w:sz w:val="18"/>
                          </w:rPr>
                        </w:pPr>
                        <w:r>
                          <w:rPr>
                            <w:sz w:val="18"/>
                          </w:rPr>
                          <w:t>ALU_B</w:t>
                        </w:r>
                      </w:p>
                      <w:p w14:paraId="6A74EF5D" w14:textId="77777777" w:rsidR="00817ED4" w:rsidRDefault="00817ED4" w:rsidP="00817ED4">
                        <w:pPr>
                          <w:spacing w:before="19" w:line="250" w:lineRule="atLeast"/>
                          <w:ind w:left="560" w:right="78" w:hanging="13"/>
                          <w:rPr>
                            <w:sz w:val="18"/>
                          </w:rPr>
                        </w:pPr>
                        <w:r>
                          <w:rPr>
                            <w:sz w:val="18"/>
                          </w:rPr>
                          <w:t>R0_B</w:t>
                        </w:r>
                        <w:r>
                          <w:rPr>
                            <w:spacing w:val="-87"/>
                            <w:sz w:val="18"/>
                          </w:rPr>
                          <w:t xml:space="preserve"> </w:t>
                        </w:r>
                        <w:r>
                          <w:rPr>
                            <w:sz w:val="18"/>
                          </w:rPr>
                          <w:t>LDR0</w:t>
                        </w:r>
                      </w:p>
                    </w:txbxContent>
                  </v:textbox>
                </v:shape>
                <v:shape id="Text Box 177" o:spid="_x0000_s1195" type="#_x0000_t202" style="position:absolute;left:1547;top:55;width:112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" filled="f" stroked="f">
                  <v:textbox inset="0,0,0,0">
                    <w:txbxContent>
                      <w:p w14:paraId="230FC3D0" w14:textId="77777777" w:rsidR="00817ED4" w:rsidRDefault="00817ED4" w:rsidP="00817ED4">
                        <w:pPr>
                          <w:spacing w:line="206" w:lineRule="exact"/>
                          <w:ind w:left="199"/>
                          <w:rPr>
                            <w:sz w:val="18"/>
                          </w:rPr>
                        </w:pPr>
                        <w:r>
                          <w:rPr>
                            <w:sz w:val="18"/>
                          </w:rPr>
                          <w:t>控制器单元</w:t>
                        </w:r>
                      </w:p>
                      <w:p w14:paraId="2ED7D429" w14:textId="77777777" w:rsidR="00817ED4" w:rsidRDefault="00817ED4" w:rsidP="00817ED4">
                        <w:pPr>
                          <w:spacing w:before="70" w:line="156" w:lineRule="auto"/>
                          <w:ind w:left="94" w:right="743" w:hanging="4"/>
                          <w:rPr>
                            <w:sz w:val="18"/>
                          </w:rPr>
                        </w:pPr>
                        <w:r>
                          <w:rPr>
                            <w:sz w:val="18"/>
                          </w:rPr>
                          <w:t>CN</w:t>
                        </w:r>
                        <w:r>
                          <w:rPr>
                            <w:spacing w:val="1"/>
                            <w:sz w:val="18"/>
                          </w:rPr>
                          <w:t xml:space="preserve"> </w:t>
                        </w:r>
                        <w:r>
                          <w:rPr>
                            <w:sz w:val="18"/>
                          </w:rPr>
                          <w:t>S3</w:t>
                        </w:r>
                        <w:r>
                          <w:rPr>
                            <w:spacing w:val="1"/>
                            <w:sz w:val="18"/>
                          </w:rPr>
                          <w:t xml:space="preserve"> </w:t>
                        </w:r>
                        <w:r>
                          <w:rPr>
                            <w:sz w:val="18"/>
                          </w:rPr>
                          <w:t>S2</w:t>
                        </w:r>
                        <w:r>
                          <w:rPr>
                            <w:spacing w:val="1"/>
                            <w:sz w:val="18"/>
                          </w:rPr>
                          <w:t xml:space="preserve"> </w:t>
                        </w:r>
                        <w:r>
                          <w:rPr>
                            <w:sz w:val="18"/>
                          </w:rPr>
                          <w:t>S1</w:t>
                        </w:r>
                        <w:r>
                          <w:rPr>
                            <w:spacing w:val="1"/>
                            <w:sz w:val="18"/>
                          </w:rPr>
                          <w:t xml:space="preserve"> </w:t>
                        </w:r>
                        <w:r>
                          <w:rPr>
                            <w:sz w:val="18"/>
                          </w:rPr>
                          <w:t>S0</w:t>
                        </w:r>
                        <w:r>
                          <w:rPr>
                            <w:spacing w:val="1"/>
                            <w:sz w:val="18"/>
                          </w:rPr>
                          <w:t xml:space="preserve"> </w:t>
                        </w:r>
                        <w:r>
                          <w:rPr>
                            <w:sz w:val="18"/>
                          </w:rPr>
                          <w:t>LDA</w:t>
                        </w:r>
                        <w:r>
                          <w:rPr>
                            <w:spacing w:val="-87"/>
                            <w:sz w:val="18"/>
                          </w:rPr>
                          <w:t xml:space="preserve"> </w:t>
                        </w:r>
                        <w:r>
                          <w:rPr>
                            <w:sz w:val="18"/>
                          </w:rPr>
                          <w:t>LDB</w:t>
                        </w:r>
                      </w:p>
                      <w:p w14:paraId="28F2FB51" w14:textId="77777777" w:rsidR="00817ED4" w:rsidRDefault="00817ED4" w:rsidP="00817ED4">
                        <w:pPr>
                          <w:spacing w:line="189" w:lineRule="exact"/>
                          <w:ind w:left="95"/>
                          <w:rPr>
                            <w:sz w:val="18"/>
                          </w:rPr>
                        </w:pPr>
                        <w:r>
                          <w:rPr>
                            <w:sz w:val="18"/>
                          </w:rPr>
                          <w:t>ALU_B</w:t>
                        </w:r>
                      </w:p>
                      <w:p w14:paraId="0CA024C7" w14:textId="77777777" w:rsidR="00817ED4" w:rsidRDefault="00817ED4" w:rsidP="00817ED4">
                        <w:pPr>
                          <w:spacing w:before="56" w:line="268" w:lineRule="auto"/>
                          <w:ind w:left="17" w:right="730" w:hanging="18"/>
                          <w:rPr>
                            <w:sz w:val="18"/>
                          </w:rPr>
                        </w:pPr>
                        <w:r>
                          <w:rPr>
                            <w:sz w:val="18"/>
                          </w:rPr>
                          <w:t>R0_B</w:t>
                        </w:r>
                        <w:r>
                          <w:rPr>
                            <w:spacing w:val="-87"/>
                            <w:sz w:val="18"/>
                          </w:rPr>
                          <w:t xml:space="preserve"> </w:t>
                        </w:r>
                        <w:r>
                          <w:rPr>
                            <w:sz w:val="18"/>
                          </w:rPr>
                          <w:t>LDR0</w:t>
                        </w:r>
                      </w:p>
                      <w:p w14:paraId="76AF8B4E" w14:textId="77777777" w:rsidR="00817ED4" w:rsidRDefault="00817ED4" w:rsidP="00817ED4">
                        <w:pPr>
                          <w:spacing w:before="11" w:line="206" w:lineRule="exact"/>
                          <w:ind w:left="370"/>
                          <w:rPr>
                            <w:sz w:val="18"/>
                          </w:rPr>
                        </w:pPr>
                        <w:r>
                          <w:rPr>
                            <w:sz w:val="18"/>
                          </w:rPr>
                          <w:t>I7</w:t>
                        </w:r>
                      </w:p>
                    </w:txbxContent>
                  </v:textbox>
                </v:shape>
                <v:shape id="Text Box 178" o:spid="_x0000_s1196" type="#_x0000_t202" style="position:absolute;left:5198;top:137;width:202;height: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" filled="f" stroked="f">
                  <v:textbox inset="0,0,0,0">
                    <w:txbxContent>
                      <w:p w14:paraId="47802533" w14:textId="77777777" w:rsidR="00817ED4" w:rsidRDefault="00817ED4" w:rsidP="00817ED4">
                        <w:pPr>
                          <w:spacing w:before="27" w:line="168" w:lineRule="auto"/>
                          <w:ind w:right="18"/>
                          <w:rPr>
                            <w:sz w:val="18"/>
                          </w:rPr>
                        </w:pPr>
                        <w:r>
                          <w:rPr>
                            <w:sz w:val="18"/>
                          </w:rPr>
                          <w:t>T1</w:t>
                        </w:r>
                        <w:r>
                          <w:rPr>
                            <w:spacing w:val="-88"/>
                            <w:sz w:val="18"/>
                          </w:rPr>
                          <w:t xml:space="preserve"> </w:t>
                        </w:r>
                        <w:r>
                          <w:rPr>
                            <w:sz w:val="18"/>
                          </w:rPr>
                          <w:t>T2</w:t>
                        </w:r>
                        <w:r>
                          <w:rPr>
                            <w:spacing w:val="-88"/>
                            <w:sz w:val="18"/>
                          </w:rPr>
                          <w:t xml:space="preserve"> </w:t>
                        </w:r>
                        <w:r>
                          <w:rPr>
                            <w:sz w:val="18"/>
                          </w:rPr>
                          <w:t>T3</w:t>
                        </w:r>
                        <w:r>
                          <w:rPr>
                            <w:spacing w:val="-88"/>
                            <w:sz w:val="18"/>
                          </w:rPr>
                          <w:t xml:space="preserve"> </w:t>
                        </w:r>
                        <w:r>
                          <w:rPr>
                            <w:sz w:val="18"/>
                          </w:rPr>
                          <w:t>T4</w:t>
                        </w:r>
                      </w:p>
                    </w:txbxContent>
                  </v:textbox>
                </v:shape>
                <v:shape id="Text Box 179" o:spid="_x0000_s1197" type="#_x0000_t202" style="position:absolute;left:6138;top:129;width:1841;height: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" filled="f" stroked="f">
                  <v:textbox inset="0,0,0,0">
                    <w:txbxContent>
                      <w:p w14:paraId="1A1FE4BB" w14:textId="77777777" w:rsidR="00817ED4" w:rsidRDefault="00817ED4" w:rsidP="00817ED4">
                        <w:pPr>
                          <w:spacing w:line="179" w:lineRule="exact"/>
                          <w:rPr>
                            <w:sz w:val="18"/>
                          </w:rPr>
                        </w:pPr>
                        <w:r>
                          <w:rPr>
                            <w:sz w:val="18"/>
                          </w:rPr>
                          <w:t>TS1</w:t>
                        </w:r>
                        <w:r>
                          <w:rPr>
                            <w:spacing w:val="18"/>
                            <w:sz w:val="18"/>
                          </w:rPr>
                          <w:t xml:space="preserve"> </w:t>
                        </w:r>
                        <w:r>
                          <w:rPr>
                            <w:position w:val="1"/>
                            <w:sz w:val="18"/>
                          </w:rPr>
                          <w:t>时序与操作台单元</w:t>
                        </w:r>
                      </w:p>
                      <w:p w14:paraId="54968D2F" w14:textId="77777777" w:rsidR="00817ED4" w:rsidRDefault="00817ED4" w:rsidP="00817ED4">
                        <w:pPr>
                          <w:spacing w:before="16" w:line="168" w:lineRule="auto"/>
                          <w:ind w:right="1566"/>
                          <w:rPr>
                            <w:sz w:val="18"/>
                          </w:rPr>
                        </w:pPr>
                        <w:r>
                          <w:rPr>
                            <w:sz w:val="18"/>
                          </w:rPr>
                          <w:t>TS2</w:t>
                        </w:r>
                        <w:r>
                          <w:rPr>
                            <w:spacing w:val="-88"/>
                            <w:sz w:val="18"/>
                          </w:rPr>
                          <w:t xml:space="preserve"> </w:t>
                        </w:r>
                        <w:r>
                          <w:rPr>
                            <w:sz w:val="18"/>
                          </w:rPr>
                          <w:t>TS3</w:t>
                        </w:r>
                        <w:r>
                          <w:rPr>
                            <w:spacing w:val="-88"/>
                            <w:sz w:val="18"/>
                          </w:rPr>
                          <w:t xml:space="preserve"> </w:t>
                        </w:r>
                        <w:r>
                          <w:rPr>
                            <w:sz w:val="18"/>
                          </w:rPr>
                          <w:t>TS4</w:t>
                        </w:r>
                      </w:p>
                    </w:txbxContent>
                  </v:textbox>
                </v:shape>
                <v:shape id="Text Box 180" o:spid="_x0000_s1198" type="#_x0000_t202" style="position:absolute;left:2370;top:763;width:293;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" filled="f" stroked="f">
                  <v:textbox inset="0,0,0,0">
                    <w:txbxContent>
                      <w:p w14:paraId="2EB32735" w14:textId="77777777" w:rsidR="00817ED4" w:rsidRDefault="00817ED4" w:rsidP="00817ED4">
                        <w:pPr>
                          <w:spacing w:before="30" w:line="163" w:lineRule="auto"/>
                          <w:ind w:right="18" w:firstLine="88"/>
                          <w:rPr>
                            <w:sz w:val="18"/>
                          </w:rPr>
                        </w:pPr>
                        <w:r>
                          <w:rPr>
                            <w:sz w:val="18"/>
                          </w:rPr>
                          <w:t>WR</w:t>
                        </w:r>
                        <w:r>
                          <w:rPr>
                            <w:spacing w:val="-88"/>
                            <w:sz w:val="18"/>
                          </w:rPr>
                          <w:t xml:space="preserve"> </w:t>
                        </w:r>
                        <w:r>
                          <w:rPr>
                            <w:sz w:val="18"/>
                          </w:rPr>
                          <w:t>RD</w:t>
                        </w:r>
                        <w:r>
                          <w:rPr>
                            <w:spacing w:val="1"/>
                            <w:sz w:val="18"/>
                          </w:rPr>
                          <w:t xml:space="preserve"> </w:t>
                        </w:r>
                        <w:r>
                          <w:rPr>
                            <w:sz w:val="18"/>
                          </w:rPr>
                          <w:t>IOM</w:t>
                        </w:r>
                      </w:p>
                    </w:txbxContent>
                  </v:textbox>
                </v:shape>
                <v:shape id="Text Box 181" o:spid="_x0000_s1199" type="#_x0000_t202" style="position:absolute;left:4858;top:764;width:295;height: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" filled="f" stroked="f">
                  <v:textbox inset="0,0,0,0">
                    <w:txbxContent>
                      <w:p w14:paraId="29F3DBA5" w14:textId="77777777" w:rsidR="00817ED4" w:rsidRDefault="00817ED4" w:rsidP="00817ED4">
                        <w:pPr>
                          <w:spacing w:before="32" w:line="160" w:lineRule="auto"/>
                          <w:ind w:left="1" w:right="18" w:hanging="2"/>
                          <w:rPr>
                            <w:sz w:val="18"/>
                          </w:rPr>
                        </w:pPr>
                        <w:r>
                          <w:rPr>
                            <w:sz w:val="18"/>
                          </w:rPr>
                          <w:t>WR</w:t>
                        </w:r>
                        <w:r>
                          <w:rPr>
                            <w:spacing w:val="1"/>
                            <w:sz w:val="18"/>
                          </w:rPr>
                          <w:t xml:space="preserve"> </w:t>
                        </w:r>
                        <w:r>
                          <w:rPr>
                            <w:sz w:val="18"/>
                          </w:rPr>
                          <w:t>RD</w:t>
                        </w:r>
                        <w:r>
                          <w:rPr>
                            <w:spacing w:val="1"/>
                            <w:sz w:val="18"/>
                          </w:rPr>
                          <w:t xml:space="preserve"> </w:t>
                        </w:r>
                        <w:r>
                          <w:rPr>
                            <w:sz w:val="18"/>
                          </w:rPr>
                          <w:t>IOM</w:t>
                        </w:r>
                      </w:p>
                    </w:txbxContent>
                  </v:textbox>
                </v:shape>
                <v:shape id="Text Box 182" o:spid="_x0000_s1200" type="#_x0000_t202" style="position:absolute;left:7519;top:424;width:383;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" filled="f" stroked="f">
                  <v:textbox inset="0,0,0,0">
                    <w:txbxContent>
                      <w:p w14:paraId="0B3E160C" w14:textId="77777777" w:rsidR="00817ED4" w:rsidRDefault="00817ED4" w:rsidP="00817ED4">
                        <w:pPr>
                          <w:spacing w:line="206" w:lineRule="exact"/>
                          <w:rPr>
                            <w:sz w:val="18"/>
                          </w:rPr>
                        </w:pPr>
                        <w:r>
                          <w:rPr>
                            <w:sz w:val="18"/>
                          </w:rPr>
                          <w:t>CLK0</w:t>
                        </w:r>
                      </w:p>
                      <w:p w14:paraId="67E07A50" w14:textId="77777777" w:rsidR="00817ED4" w:rsidRDefault="00817ED4" w:rsidP="00817ED4">
                        <w:pPr>
                          <w:spacing w:before="3" w:line="206" w:lineRule="exact"/>
                          <w:rPr>
                            <w:sz w:val="18"/>
                          </w:rPr>
                        </w:pPr>
                        <w:r>
                          <w:rPr>
                            <w:sz w:val="18"/>
                          </w:rPr>
                          <w:t>30Hz</w:t>
                        </w:r>
                      </w:p>
                    </w:txbxContent>
                  </v:textbox>
                </v:shape>
                <v:shape id="Text Box 183" o:spid="_x0000_s1201" type="#_x0000_t202" style="position:absolute;left:5007;top:1329;width:383;height: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" filled="f" stroked="f">
                  <v:textbox inset="0,0,0,0">
                    <w:txbxContent>
                      <w:p w14:paraId="29C1327E" w14:textId="77777777" w:rsidR="00817ED4" w:rsidRDefault="00817ED4" w:rsidP="00817ED4">
                        <w:pPr>
                          <w:spacing w:before="27" w:line="168" w:lineRule="auto"/>
                          <w:ind w:right="18"/>
                          <w:rPr>
                            <w:sz w:val="18"/>
                          </w:rPr>
                        </w:pPr>
                        <w:r>
                          <w:rPr>
                            <w:sz w:val="18"/>
                          </w:rPr>
                          <w:t>XMWR</w:t>
                        </w:r>
                        <w:r>
                          <w:rPr>
                            <w:spacing w:val="-88"/>
                            <w:sz w:val="18"/>
                          </w:rPr>
                          <w:t xml:space="preserve"> </w:t>
                        </w:r>
                        <w:r>
                          <w:rPr>
                            <w:sz w:val="18"/>
                          </w:rPr>
                          <w:t>XMRD</w:t>
                        </w:r>
                        <w:r>
                          <w:rPr>
                            <w:spacing w:val="-88"/>
                            <w:sz w:val="18"/>
                          </w:rPr>
                          <w:t xml:space="preserve"> </w:t>
                        </w:r>
                        <w:r>
                          <w:rPr>
                            <w:sz w:val="18"/>
                          </w:rPr>
                          <w:t>XIOW</w:t>
                        </w:r>
                        <w:r>
                          <w:rPr>
                            <w:spacing w:val="-88"/>
                            <w:sz w:val="18"/>
                          </w:rPr>
                          <w:t xml:space="preserve"> </w:t>
                        </w:r>
                        <w:r>
                          <w:rPr>
                            <w:sz w:val="18"/>
                          </w:rPr>
                          <w:t>XIOR</w:t>
                        </w:r>
                      </w:p>
                    </w:txbxContent>
                  </v:textbox>
                </v:shape>
                <v:shape id="Text Box 184" o:spid="_x0000_s1202" type="#_x0000_t202" style="position:absolute;left:2247;top:2178;width:202;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" filled="f" stroked="f">
                  <v:textbox inset="0,0,0,0">
                    <w:txbxContent>
                      <w:p w14:paraId="73BAE709" w14:textId="77777777" w:rsidR="00817ED4" w:rsidRDefault="00817ED4" w:rsidP="00817ED4">
                        <w:pPr>
                          <w:spacing w:line="181" w:lineRule="exact"/>
                          <w:rPr>
                            <w:sz w:val="18"/>
                          </w:rPr>
                        </w:pPr>
                        <w:r>
                          <w:rPr>
                            <w:sz w:val="18"/>
                          </w:rPr>
                          <w:t>I0</w:t>
                        </w:r>
                      </w:p>
                    </w:txbxContent>
                  </v:textbox>
                </v:shape>
                <v:shape id="Text Box 185" o:spid="_x0000_s1203" type="#_x0000_t202" style="position:absolute;left:5119;top:2060;width:293;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" filled="f" stroked="f">
                  <v:textbox inset="0,0,0,0">
                    <w:txbxContent>
                      <w:p w14:paraId="643E273F" w14:textId="77777777" w:rsidR="00817ED4" w:rsidRDefault="00817ED4" w:rsidP="00817ED4">
                        <w:pPr>
                          <w:spacing w:line="181" w:lineRule="exact"/>
                          <w:rPr>
                            <w:sz w:val="18"/>
                          </w:rPr>
                        </w:pPr>
                        <w:r>
                          <w:rPr>
                            <w:sz w:val="18"/>
                          </w:rPr>
                          <w:t>XD7</w:t>
                        </w:r>
                      </w:p>
                    </w:txbxContent>
                  </v:textbox>
                </v:shape>
                <v:shape id="Text Box 186" o:spid="_x0000_s1204" type="#_x0000_t202" style="position:absolute;left:6025;top:989;width:565;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" filled="f" stroked="f">
                  <v:textbox inset="0,0,0,0">
                    <w:txbxContent>
                      <w:p w14:paraId="3F749A24" w14:textId="77777777" w:rsidR="00817ED4" w:rsidRDefault="00817ED4" w:rsidP="00817ED4">
                        <w:pPr>
                          <w:spacing w:line="206" w:lineRule="exact"/>
                          <w:rPr>
                            <w:sz w:val="18"/>
                          </w:rPr>
                        </w:pPr>
                        <w:r>
                          <w:rPr>
                            <w:sz w:val="18"/>
                          </w:rPr>
                          <w:t>CI</w:t>
                        </w:r>
                        <w:r>
                          <w:rPr>
                            <w:sz w:val="18"/>
                          </w:rPr>
                          <w:t>单元</w:t>
                        </w:r>
                      </w:p>
                      <w:p w14:paraId="774A3363" w14:textId="77777777" w:rsidR="00817ED4" w:rsidRDefault="00817ED4" w:rsidP="00817ED4">
                        <w:pPr>
                          <w:spacing w:before="76" w:line="175" w:lineRule="auto"/>
                          <w:ind w:left="82" w:right="207"/>
                          <w:rPr>
                            <w:sz w:val="18"/>
                          </w:rPr>
                        </w:pPr>
                        <w:r>
                          <w:rPr>
                            <w:sz w:val="18"/>
                          </w:rPr>
                          <w:t>MWR</w:t>
                        </w:r>
                        <w:r>
                          <w:rPr>
                            <w:spacing w:val="-88"/>
                            <w:sz w:val="18"/>
                          </w:rPr>
                          <w:t xml:space="preserve"> </w:t>
                        </w:r>
                        <w:r>
                          <w:rPr>
                            <w:sz w:val="18"/>
                          </w:rPr>
                          <w:t>MRD</w:t>
                        </w:r>
                        <w:r>
                          <w:rPr>
                            <w:spacing w:val="-88"/>
                            <w:sz w:val="18"/>
                          </w:rPr>
                          <w:t xml:space="preserve"> </w:t>
                        </w:r>
                        <w:r>
                          <w:rPr>
                            <w:sz w:val="18"/>
                          </w:rPr>
                          <w:t>IOW</w:t>
                        </w:r>
                        <w:r>
                          <w:rPr>
                            <w:spacing w:val="-88"/>
                            <w:sz w:val="18"/>
                          </w:rPr>
                          <w:t xml:space="preserve"> </w:t>
                        </w:r>
                        <w:r>
                          <w:rPr>
                            <w:sz w:val="18"/>
                          </w:rPr>
                          <w:t>IOR</w:t>
                        </w:r>
                      </w:p>
                      <w:p w14:paraId="74A254C6" w14:textId="77777777" w:rsidR="00817ED4" w:rsidRDefault="00817ED4" w:rsidP="00817ED4">
                        <w:pPr>
                          <w:spacing w:before="90" w:line="206" w:lineRule="exact"/>
                          <w:ind w:left="69"/>
                          <w:rPr>
                            <w:sz w:val="18"/>
                          </w:rPr>
                        </w:pPr>
                        <w:r>
                          <w:rPr>
                            <w:sz w:val="18"/>
                          </w:rPr>
                          <w:t>XD7</w:t>
                        </w:r>
                      </w:p>
                    </w:txbxContent>
                  </v:textbox>
                </v:shape>
                <v:shape id="Text Box 187" o:spid="_x0000_s1205" type="#_x0000_t202" style="position:absolute;left:5119;top:2490;width:1267;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" filled="f" stroked="f">
                  <v:textbox inset="0,0,0,0">
                    <w:txbxContent>
                      <w:p w14:paraId="129B1ADB" w14:textId="77777777" w:rsidR="00817ED4" w:rsidRDefault="00817ED4" w:rsidP="00817ED4">
                        <w:pPr>
                          <w:tabs>
                            <w:tab w:val="left" w:pos="974"/>
                          </w:tabs>
                          <w:spacing w:line="181" w:lineRule="exact"/>
                          <w:rPr>
                            <w:sz w:val="18"/>
                          </w:rPr>
                        </w:pPr>
                        <w:r>
                          <w:rPr>
                            <w:sz w:val="18"/>
                          </w:rPr>
                          <w:t>XD0</w:t>
                        </w:r>
                        <w:r>
                          <w:rPr>
                            <w:sz w:val="18"/>
                          </w:rPr>
                          <w:tab/>
                          <w:t>XD0</w:t>
                        </w:r>
                      </w:p>
                    </w:txbxContent>
                  </v:textbox>
                </v:shape>
                <v:shape id="Text Box 188" o:spid="_x0000_s1206" type="#_x0000_t202" style="position:absolute;left:1729;top:3101;width:959;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" filled="f" stroked="f">
                  <v:textbox inset="0,0,0,0">
                    <w:txbxContent>
                      <w:p w14:paraId="6361FED3" w14:textId="77777777" w:rsidR="00817ED4" w:rsidRDefault="00817ED4" w:rsidP="00817ED4">
                        <w:pPr>
                          <w:spacing w:line="181" w:lineRule="exact"/>
                          <w:rPr>
                            <w:sz w:val="18"/>
                          </w:rPr>
                        </w:pPr>
                        <w:r>
                          <w:rPr>
                            <w:sz w:val="18"/>
                          </w:rPr>
                          <w:t>SD27</w:t>
                        </w:r>
                        <w:r>
                          <w:rPr>
                            <w:spacing w:val="127"/>
                            <w:sz w:val="18"/>
                          </w:rPr>
                          <w:t xml:space="preserve"> </w:t>
                        </w:r>
                        <w:r>
                          <w:rPr>
                            <w:sz w:val="18"/>
                          </w:rPr>
                          <w:t>SD20</w:t>
                        </w:r>
                      </w:p>
                    </w:txbxContent>
                  </v:textbox>
                </v:shape>
                <v:shape id="Text Box 189" o:spid="_x0000_s1207" type="#_x0000_t202" style="position:absolute;left:4762;top:3266;width:74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" filled="f" stroked="f">
                  <v:textbox inset="0,0,0,0">
                    <w:txbxContent>
                      <w:p w14:paraId="4179D87E" w14:textId="77777777" w:rsidR="00817ED4" w:rsidRDefault="00817ED4" w:rsidP="00817ED4">
                        <w:pPr>
                          <w:spacing w:line="181" w:lineRule="exact"/>
                          <w:rPr>
                            <w:sz w:val="18"/>
                          </w:rPr>
                        </w:pPr>
                        <w:r>
                          <w:rPr>
                            <w:sz w:val="18"/>
                          </w:rPr>
                          <w:t>系统总线</w:t>
                        </w:r>
                      </w:p>
                    </w:txbxContent>
                  </v:textbox>
                </v:shape>
                <v:shape id="Text Box 190" o:spid="_x0000_s1208" type="#_x0000_t202" style="position:absolute;left:1891;top:3453;width:65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" filled="f" stroked="f">
                  <v:textbox inset="0,0,0,0">
                    <w:txbxContent>
                      <w:p w14:paraId="7A732C91" w14:textId="77777777" w:rsidR="00817ED4" w:rsidRDefault="00817ED4" w:rsidP="00817ED4">
                        <w:pPr>
                          <w:spacing w:line="181" w:lineRule="exact"/>
                          <w:rPr>
                            <w:sz w:val="18"/>
                          </w:rPr>
                        </w:pPr>
                        <w:r>
                          <w:rPr>
                            <w:sz w:val="18"/>
                          </w:rPr>
                          <w:t>CON</w:t>
                        </w:r>
                        <w:r>
                          <w:rPr>
                            <w:sz w:val="18"/>
                          </w:rPr>
                          <w:t>单元</w:t>
                        </w:r>
                      </w:p>
                    </w:txbxContent>
                  </v:textbox>
                </v:shape>
                <v:shape id="Text Box 191" o:spid="_x0000_s1209" type="#_x0000_t202" style="position:absolute;left:6030;top:3059;width:565;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" filled="f" stroked="f">
                  <v:textbox inset="0,0,0,0">
                    <w:txbxContent>
                      <w:p w14:paraId="2F81ABDD" w14:textId="77777777" w:rsidR="00817ED4" w:rsidRDefault="00817ED4" w:rsidP="00817ED4">
                        <w:pPr>
                          <w:spacing w:line="197" w:lineRule="exact"/>
                          <w:ind w:right="18"/>
                          <w:jc w:val="right"/>
                          <w:rPr>
                            <w:sz w:val="18"/>
                          </w:rPr>
                        </w:pPr>
                        <w:r>
                          <w:rPr>
                            <w:spacing w:val="-4"/>
                            <w:sz w:val="18"/>
                          </w:rPr>
                          <w:t>IN</w:t>
                        </w:r>
                        <w:r>
                          <w:rPr>
                            <w:spacing w:val="-3"/>
                            <w:sz w:val="18"/>
                          </w:rPr>
                          <w:t>单元</w:t>
                        </w:r>
                      </w:p>
                      <w:p w14:paraId="1CAB1A6C" w14:textId="77777777" w:rsidR="00817ED4" w:rsidRDefault="00817ED4" w:rsidP="00817ED4">
                        <w:pPr>
                          <w:spacing w:line="221" w:lineRule="exact"/>
                          <w:ind w:right="44"/>
                          <w:jc w:val="right"/>
                          <w:rPr>
                            <w:sz w:val="18"/>
                          </w:rPr>
                        </w:pPr>
                        <w:r>
                          <w:rPr>
                            <w:sz w:val="18"/>
                          </w:rPr>
                          <w:t>IOR</w:t>
                        </w:r>
                      </w:p>
                      <w:p w14:paraId="6B21729B" w14:textId="77777777" w:rsidR="00817ED4" w:rsidRDefault="00817ED4" w:rsidP="00817ED4">
                        <w:pPr>
                          <w:spacing w:before="27" w:line="206" w:lineRule="exact"/>
                          <w:ind w:right="37"/>
                          <w:jc w:val="right"/>
                          <w:rPr>
                            <w:sz w:val="18"/>
                          </w:rPr>
                        </w:pPr>
                        <w:r>
                          <w:rPr>
                            <w:sz w:val="18"/>
                          </w:rPr>
                          <w:t>XD7</w:t>
                        </w:r>
                      </w:p>
                    </w:txbxContent>
                  </v:textbox>
                </v:shape>
                <v:shape id="Text Box 192" o:spid="_x0000_s1210" type="#_x0000_t202" style="position:absolute;left:609;top:3739;width:293;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" filled="f" stroked="f">
                  <v:textbox inset="0,0,0,0">
                    <w:txbxContent>
                      <w:p w14:paraId="7D36882F" w14:textId="77777777" w:rsidR="00817ED4" w:rsidRDefault="00817ED4" w:rsidP="00817ED4">
                        <w:pPr>
                          <w:spacing w:line="181" w:lineRule="exact"/>
                          <w:rPr>
                            <w:sz w:val="18"/>
                          </w:rPr>
                        </w:pPr>
                        <w:r>
                          <w:rPr>
                            <w:sz w:val="18"/>
                          </w:rPr>
                          <w:t>IN7</w:t>
                        </w:r>
                      </w:p>
                    </w:txbxContent>
                  </v:textbox>
                </v:shape>
                <v:shape id="Text Box 193" o:spid="_x0000_s1211" type="#_x0000_t202" style="position:absolute;left:3640;top:3433;width:656;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" filled="f" stroked="f">
                  <v:textbox inset="0,0,0,0">
                    <w:txbxContent>
                      <w:p w14:paraId="30137839" w14:textId="77777777" w:rsidR="00817ED4" w:rsidRDefault="00817ED4" w:rsidP="00817ED4">
                        <w:pPr>
                          <w:spacing w:line="206" w:lineRule="exact"/>
                          <w:rPr>
                            <w:sz w:val="18"/>
                          </w:rPr>
                        </w:pPr>
                        <w:r>
                          <w:rPr>
                            <w:sz w:val="18"/>
                          </w:rPr>
                          <w:t>ABI</w:t>
                        </w:r>
                        <w:r>
                          <w:rPr>
                            <w:sz w:val="18"/>
                          </w:rPr>
                          <w:t>单元</w:t>
                        </w:r>
                      </w:p>
                      <w:p w14:paraId="75F7F400" w14:textId="77777777" w:rsidR="00817ED4" w:rsidRDefault="00817ED4" w:rsidP="00817ED4">
                        <w:pPr>
                          <w:spacing w:before="74" w:line="206" w:lineRule="exact"/>
                          <w:ind w:left="53"/>
                          <w:rPr>
                            <w:sz w:val="18"/>
                          </w:rPr>
                        </w:pPr>
                        <w:r>
                          <w:rPr>
                            <w:sz w:val="18"/>
                          </w:rPr>
                          <w:t>D7</w:t>
                        </w:r>
                      </w:p>
                    </w:txbxContent>
                  </v:textbox>
                </v:shape>
                <v:shape id="Text Box 194" o:spid="_x0000_s1212" type="#_x0000_t202" style="position:absolute;left:609;top:4092;width:453;height: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" filled="f" stroked="f">
                  <v:textbox inset="0,0,0,0">
                    <w:txbxContent>
                      <w:p w14:paraId="4458A746" w14:textId="77777777" w:rsidR="00817ED4" w:rsidRDefault="00817ED4" w:rsidP="00817ED4">
                        <w:pPr>
                          <w:spacing w:line="206" w:lineRule="exact"/>
                          <w:rPr>
                            <w:sz w:val="18"/>
                          </w:rPr>
                        </w:pPr>
                        <w:r>
                          <w:rPr>
                            <w:sz w:val="18"/>
                          </w:rPr>
                          <w:t>IN0</w:t>
                        </w:r>
                      </w:p>
                      <w:p w14:paraId="18160B43" w14:textId="77777777" w:rsidR="00817ED4" w:rsidRDefault="00817ED4" w:rsidP="00817ED4">
                        <w:pPr>
                          <w:spacing w:before="55"/>
                          <w:ind w:left="70"/>
                          <w:rPr>
                            <w:sz w:val="18"/>
                          </w:rPr>
                        </w:pPr>
                        <w:r>
                          <w:rPr>
                            <w:sz w:val="18"/>
                          </w:rPr>
                          <w:t>OUT7</w:t>
                        </w:r>
                      </w:p>
                      <w:p w14:paraId="20BAD339" w14:textId="77777777" w:rsidR="00817ED4" w:rsidRDefault="00817ED4" w:rsidP="00817ED4">
                        <w:pPr>
                          <w:spacing w:before="91" w:line="206" w:lineRule="exact"/>
                          <w:ind w:left="70"/>
                          <w:rPr>
                            <w:sz w:val="18"/>
                          </w:rPr>
                        </w:pPr>
                        <w:r>
                          <w:rPr>
                            <w:sz w:val="18"/>
                          </w:rPr>
                          <w:t>OUT0</w:t>
                        </w:r>
                      </w:p>
                    </w:txbxContent>
                  </v:textbox>
                </v:shape>
                <v:shape id="Text Box 195" o:spid="_x0000_s1213" type="#_x0000_t202" style="position:absolute;left:3564;top:4104;width:837;height: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" filled="f" stroked="f">
                  <v:textbox inset="0,0,0,0">
                    <w:txbxContent>
                      <w:p w14:paraId="3A45E8EE" w14:textId="77777777" w:rsidR="00817ED4" w:rsidRDefault="00817ED4" w:rsidP="00817ED4">
                        <w:pPr>
                          <w:spacing w:line="206" w:lineRule="exact"/>
                          <w:ind w:left="129"/>
                          <w:rPr>
                            <w:sz w:val="18"/>
                          </w:rPr>
                        </w:pPr>
                        <w:r>
                          <w:rPr>
                            <w:sz w:val="18"/>
                          </w:rPr>
                          <w:t>D0</w:t>
                        </w:r>
                      </w:p>
                      <w:p w14:paraId="2705C748" w14:textId="77777777" w:rsidR="00817ED4" w:rsidRDefault="00817ED4" w:rsidP="00817ED4">
                        <w:pPr>
                          <w:spacing w:before="9" w:line="206" w:lineRule="exact"/>
                          <w:rPr>
                            <w:sz w:val="18"/>
                          </w:rPr>
                        </w:pPr>
                        <w:r>
                          <w:rPr>
                            <w:sz w:val="18"/>
                          </w:rPr>
                          <w:t>CPU</w:t>
                        </w:r>
                        <w:r>
                          <w:rPr>
                            <w:sz w:val="18"/>
                          </w:rPr>
                          <w:t>内总线</w:t>
                        </w:r>
                      </w:p>
                    </w:txbxContent>
                  </v:textbox>
                </v:shape>
                <v:shape id="Text Box 196" o:spid="_x0000_s1214" type="#_x0000_t202" style="position:absolute;left:5039;top:4182;width:383;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" filled="f" stroked="f">
                  <v:textbox inset="0,0,0,0">
                    <w:txbxContent>
                      <w:p w14:paraId="23BAE050" w14:textId="77777777" w:rsidR="00817ED4" w:rsidRDefault="00817ED4" w:rsidP="00817ED4">
                        <w:pPr>
                          <w:spacing w:line="181" w:lineRule="exact"/>
                          <w:rPr>
                            <w:sz w:val="18"/>
                          </w:rPr>
                        </w:pPr>
                        <w:r>
                          <w:rPr>
                            <w:sz w:val="18"/>
                          </w:rPr>
                          <w:t>XIOR</w:t>
                        </w:r>
                      </w:p>
                    </w:txbxContent>
                  </v:textbox>
                </v:shape>
                <v:shape id="Text Box 197" o:spid="_x0000_s1215" type="#_x0000_t202" style="position:absolute;left:860;top:5034;width:202;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" filled="f" stroked="f">
                  <v:textbox inset="0,0,0,0">
                    <w:txbxContent>
                      <w:p w14:paraId="533C17A8" w14:textId="77777777" w:rsidR="00817ED4" w:rsidRDefault="00817ED4" w:rsidP="00817ED4">
                        <w:pPr>
                          <w:spacing w:line="206" w:lineRule="exact"/>
                          <w:rPr>
                            <w:sz w:val="18"/>
                          </w:rPr>
                        </w:pPr>
                        <w:r>
                          <w:rPr>
                            <w:sz w:val="18"/>
                          </w:rPr>
                          <w:t>D7</w:t>
                        </w:r>
                      </w:p>
                      <w:p w14:paraId="43646385" w14:textId="77777777" w:rsidR="00817ED4" w:rsidRDefault="00817ED4" w:rsidP="00817ED4">
                        <w:pPr>
                          <w:spacing w:before="96" w:line="206" w:lineRule="exact"/>
                          <w:rPr>
                            <w:sz w:val="18"/>
                          </w:rPr>
                        </w:pPr>
                        <w:r>
                          <w:rPr>
                            <w:sz w:val="18"/>
                          </w:rPr>
                          <w:t>D0</w:t>
                        </w:r>
                      </w:p>
                    </w:txbxContent>
                  </v:textbox>
                </v:shape>
                <v:shape id="Text Box 198" o:spid="_x0000_s1216" type="#_x0000_t202" style="position:absolute;left:5986;top:3958;width:656;height:1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" filled="f" stroked="f">
                  <v:textbox inset="0,0,0,0">
                    <w:txbxContent>
                      <w:p w14:paraId="7D4AB6D6" w14:textId="77777777" w:rsidR="00817ED4" w:rsidRDefault="00817ED4" w:rsidP="00817ED4">
                        <w:pPr>
                          <w:spacing w:line="204" w:lineRule="exact"/>
                          <w:ind w:right="84"/>
                          <w:jc w:val="right"/>
                          <w:rPr>
                            <w:sz w:val="18"/>
                          </w:rPr>
                        </w:pPr>
                        <w:r>
                          <w:rPr>
                            <w:sz w:val="18"/>
                          </w:rPr>
                          <w:t>XD0</w:t>
                        </w:r>
                      </w:p>
                      <w:p w14:paraId="3655218F" w14:textId="77777777" w:rsidR="00817ED4" w:rsidRDefault="00817ED4" w:rsidP="00817ED4">
                        <w:pPr>
                          <w:spacing w:line="228" w:lineRule="exact"/>
                          <w:ind w:right="168"/>
                          <w:jc w:val="right"/>
                          <w:rPr>
                            <w:sz w:val="18"/>
                          </w:rPr>
                        </w:pPr>
                        <w:r>
                          <w:rPr>
                            <w:sz w:val="18"/>
                          </w:rPr>
                          <w:t>IN_B</w:t>
                        </w:r>
                      </w:p>
                      <w:p w14:paraId="7AF5417D" w14:textId="77777777" w:rsidR="00817ED4" w:rsidRDefault="00817ED4" w:rsidP="00817ED4">
                        <w:pPr>
                          <w:spacing w:before="96" w:line="221" w:lineRule="exact"/>
                          <w:ind w:right="18"/>
                          <w:jc w:val="right"/>
                          <w:rPr>
                            <w:sz w:val="18"/>
                          </w:rPr>
                        </w:pPr>
                        <w:r>
                          <w:rPr>
                            <w:spacing w:val="-3"/>
                            <w:sz w:val="18"/>
                          </w:rPr>
                          <w:t>OUT</w:t>
                        </w:r>
                        <w:r>
                          <w:rPr>
                            <w:spacing w:val="-2"/>
                            <w:sz w:val="18"/>
                          </w:rPr>
                          <w:t>单元</w:t>
                        </w:r>
                      </w:p>
                      <w:p w14:paraId="2DDE50BF" w14:textId="77777777" w:rsidR="00817ED4" w:rsidRDefault="00817ED4" w:rsidP="00817ED4">
                        <w:pPr>
                          <w:spacing w:line="221" w:lineRule="exact"/>
                          <w:ind w:right="89"/>
                          <w:jc w:val="right"/>
                          <w:rPr>
                            <w:sz w:val="18"/>
                          </w:rPr>
                        </w:pPr>
                        <w:r>
                          <w:rPr>
                            <w:sz w:val="18"/>
                          </w:rPr>
                          <w:t>IOW</w:t>
                        </w:r>
                      </w:p>
                      <w:p w14:paraId="44CC7E70" w14:textId="77777777" w:rsidR="00817ED4" w:rsidRDefault="00817ED4" w:rsidP="00817ED4">
                        <w:pPr>
                          <w:spacing w:before="27" w:line="206" w:lineRule="exact"/>
                          <w:ind w:right="83"/>
                          <w:jc w:val="right"/>
                          <w:rPr>
                            <w:sz w:val="18"/>
                          </w:rPr>
                        </w:pPr>
                        <w:r>
                          <w:rPr>
                            <w:sz w:val="18"/>
                          </w:rPr>
                          <w:t>XD7</w:t>
                        </w:r>
                      </w:p>
                    </w:txbxContent>
                  </v:textbox>
                </v:shape>
                <v:shape id="Text Box 199" o:spid="_x0000_s1217" type="#_x0000_t202" style="position:absolute;left:6120;top:5410;width:474;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" filled="f" stroked="f">
                  <v:textbox inset="0,0,0,0">
                    <w:txbxContent>
                      <w:p w14:paraId="741B5A5D" w14:textId="77777777" w:rsidR="00817ED4" w:rsidRDefault="00817ED4" w:rsidP="00817ED4">
                        <w:pPr>
                          <w:spacing w:line="204" w:lineRule="exact"/>
                          <w:ind w:right="35"/>
                          <w:jc w:val="right"/>
                          <w:rPr>
                            <w:sz w:val="18"/>
                          </w:rPr>
                        </w:pPr>
                        <w:r>
                          <w:rPr>
                            <w:sz w:val="18"/>
                          </w:rPr>
                          <w:t>XD0</w:t>
                        </w:r>
                      </w:p>
                      <w:p w14:paraId="58668D28" w14:textId="77777777" w:rsidR="00817ED4" w:rsidRDefault="00817ED4" w:rsidP="00817ED4">
                        <w:pPr>
                          <w:spacing w:line="203" w:lineRule="exact"/>
                          <w:ind w:right="18"/>
                          <w:jc w:val="right"/>
                          <w:rPr>
                            <w:sz w:val="18"/>
                          </w:rPr>
                        </w:pPr>
                        <w:r>
                          <w:rPr>
                            <w:sz w:val="18"/>
                          </w:rPr>
                          <w:t>LED_B</w:t>
                        </w:r>
                      </w:p>
                    </w:txbxContent>
                  </v:textbox>
                </v:shape>
                <w10:anchorlock/>
              </v:group>
            </w:pict>
          </mc:Fallback>
        </mc:AlternateContent>
      </w:r>
    </w:p>
    <w:p w14:paraId="5225FFA0" w14:textId="77777777" w:rsidR="00817ED4" w:rsidRDefault="00817ED4" w:rsidP="00817ED4">
      <w:pPr>
        <w:spacing w:line="202" w:lineRule="exact"/>
        <w:ind w:right="2725"/>
        <w:jc w:val="right"/>
        <w:rPr>
          <w:sz w:val="18"/>
        </w:rPr>
      </w:pPr>
      <w:r>
        <w:rPr>
          <w:sz w:val="18"/>
        </w:rPr>
        <w:t>GND</w:t>
      </w:r>
    </w:p>
    <w:p w14:paraId="16CC7372" w14:textId="77777777" w:rsidR="00817ED4" w:rsidRDefault="00817ED4" w:rsidP="00817ED4">
      <w:pPr>
        <w:pStyle w:val="BodyText"/>
        <w:spacing w:before="11"/>
        <w:rPr>
          <w:sz w:val="17"/>
        </w:rPr>
      </w:pPr>
    </w:p>
    <w:p w14:paraId="3C75997B" w14:textId="77777777" w:rsidR="00817ED4" w:rsidRDefault="00817ED4" w:rsidP="00817ED4">
      <w:pPr>
        <w:ind w:right="134"/>
        <w:jc w:val="center"/>
        <w:rPr>
          <w:rFonts w:ascii="微软雅黑" w:eastAsia="微软雅黑"/>
          <w:b/>
          <w:sz w:val="18"/>
        </w:rPr>
      </w:pPr>
      <w:r>
        <w:rPr>
          <w:rFonts w:ascii="微软雅黑" w:eastAsia="微软雅黑" w:hint="eastAsia"/>
          <w:b/>
          <w:spacing w:val="-4"/>
          <w:sz w:val="18"/>
        </w:rPr>
        <w:t xml:space="preserve">图 </w:t>
      </w:r>
      <w:r>
        <w:rPr>
          <w:rFonts w:eastAsia="Times New Roman"/>
          <w:b/>
          <w:sz w:val="18"/>
        </w:rPr>
        <w:t>3-2-10</w:t>
      </w:r>
      <w:r>
        <w:rPr>
          <w:rFonts w:eastAsia="Times New Roman"/>
          <w:b/>
          <w:spacing w:val="89"/>
          <w:sz w:val="18"/>
        </w:rPr>
        <w:t xml:space="preserve"> </w:t>
      </w:r>
      <w:r>
        <w:rPr>
          <w:rFonts w:ascii="微软雅黑" w:eastAsia="微软雅黑" w:hint="eastAsia"/>
          <w:b/>
          <w:sz w:val="18"/>
        </w:rPr>
        <w:t>实验接线图</w:t>
      </w:r>
    </w:p>
    <w:p w14:paraId="068DDEF3" w14:textId="77777777" w:rsidR="00817ED4" w:rsidRDefault="00817ED4" w:rsidP="00817ED4">
      <w:pPr>
        <w:pStyle w:val="ListParagraph"/>
        <w:numPr>
          <w:ilvl w:val="3"/>
          <w:numId w:val="57"/>
        </w:numPr>
        <w:tabs>
          <w:tab w:val="left" w:pos="815"/>
        </w:tabs>
        <w:autoSpaceDE w:val="0"/>
        <w:autoSpaceDN w:val="0"/>
        <w:spacing w:before="97"/>
        <w:ind w:left="814" w:firstLineChars="0" w:hanging="265"/>
        <w:jc w:val="both"/>
      </w:pPr>
      <w:r>
        <w:rPr>
          <w:spacing w:val="-1"/>
        </w:rPr>
        <w:t>对微控器进行读写操作，分两种情况：手动读写和联机读写。</w:t>
      </w:r>
    </w:p>
    <w:p w14:paraId="0BAECCE6" w14:textId="77777777" w:rsidR="00817ED4" w:rsidRDefault="00817ED4" w:rsidP="00817ED4">
      <w:pPr>
        <w:pStyle w:val="BodyText"/>
        <w:spacing w:before="9"/>
        <w:rPr>
          <w:sz w:val="27"/>
        </w:rPr>
      </w:pPr>
    </w:p>
    <w:p w14:paraId="4BF74502" w14:textId="77777777" w:rsidR="00817ED4" w:rsidRDefault="00817ED4" w:rsidP="00817ED4">
      <w:pPr>
        <w:pStyle w:val="ListParagraph"/>
        <w:numPr>
          <w:ilvl w:val="0"/>
          <w:numId w:val="56"/>
        </w:numPr>
        <w:tabs>
          <w:tab w:val="left" w:pos="832"/>
        </w:tabs>
        <w:autoSpaceDE w:val="0"/>
        <w:autoSpaceDN w:val="0"/>
        <w:ind w:firstLineChars="0" w:hanging="282"/>
        <w:jc w:val="both"/>
      </w:pPr>
      <w:r>
        <w:t>手动读写</w:t>
      </w:r>
    </w:p>
    <w:p w14:paraId="681F3311" w14:textId="77777777" w:rsidR="00817ED4" w:rsidRDefault="00817ED4" w:rsidP="00817ED4">
      <w:pPr>
        <w:pStyle w:val="ListParagraph"/>
        <w:numPr>
          <w:ilvl w:val="1"/>
          <w:numId w:val="56"/>
        </w:numPr>
        <w:tabs>
          <w:tab w:val="left" w:pos="1007"/>
        </w:tabs>
        <w:autoSpaceDE w:val="0"/>
        <w:autoSpaceDN w:val="0"/>
        <w:spacing w:before="43"/>
        <w:ind w:firstLineChars="0"/>
        <w:jc w:val="both"/>
      </w:pPr>
      <w:r>
        <w:rPr>
          <w:spacing w:val="-1"/>
        </w:rPr>
        <w:t>手动对微控器进行编程</w:t>
      </w:r>
      <w:r>
        <w:t>（写）</w:t>
      </w:r>
    </w:p>
    <w:p w14:paraId="0FF70F1C" w14:textId="77777777" w:rsidR="00817ED4" w:rsidRDefault="00817ED4" w:rsidP="00817ED4">
      <w:pPr>
        <w:pStyle w:val="BodyText"/>
        <w:spacing w:before="43" w:line="278" w:lineRule="auto"/>
        <w:ind w:left="131" w:right="266" w:firstLine="420"/>
        <w:jc w:val="both"/>
      </w:pPr>
      <w:r>
        <w:rPr>
          <w:spacing w:val="-5"/>
        </w:rPr>
        <w:t xml:space="preserve">① 将时序与操作台单元的开关 </w:t>
      </w:r>
      <w:r>
        <w:rPr>
          <w:rFonts w:ascii="Times New Roman" w:eastAsia="Times New Roman" w:hAnsi="Times New Roman"/>
          <w:spacing w:val="-1"/>
        </w:rPr>
        <w:t>KK1</w:t>
      </w:r>
      <w:r>
        <w:rPr>
          <w:rFonts w:ascii="Times New Roman" w:eastAsia="Times New Roman" w:hAnsi="Times New Roman"/>
          <w:spacing w:val="1"/>
        </w:rPr>
        <w:t xml:space="preserve"> </w:t>
      </w:r>
      <w:r>
        <w:rPr>
          <w:spacing w:val="-11"/>
        </w:rPr>
        <w:t>置为‘停止’档，</w:t>
      </w:r>
      <w:r>
        <w:rPr>
          <w:rFonts w:ascii="Times New Roman" w:eastAsia="Times New Roman" w:hAnsi="Times New Roman"/>
          <w:spacing w:val="-9"/>
        </w:rPr>
        <w:t>KK3</w:t>
      </w:r>
      <w:r>
        <w:rPr>
          <w:rFonts w:ascii="Times New Roman" w:eastAsia="Times New Roman" w:hAnsi="Times New Roman"/>
        </w:rPr>
        <w:t xml:space="preserve"> </w:t>
      </w:r>
      <w:r>
        <w:rPr>
          <w:spacing w:val="-11"/>
        </w:rPr>
        <w:t>置为‘编程’档，</w:t>
      </w:r>
      <w:r>
        <w:rPr>
          <w:rFonts w:ascii="Times New Roman" w:eastAsia="Times New Roman" w:hAnsi="Times New Roman"/>
          <w:spacing w:val="-9"/>
        </w:rPr>
        <w:t>KK4</w:t>
      </w:r>
      <w:r>
        <w:rPr>
          <w:rFonts w:ascii="Times New Roman" w:eastAsia="Times New Roman" w:hAnsi="Times New Roman"/>
          <w:spacing w:val="1"/>
        </w:rPr>
        <w:t xml:space="preserve"> </w:t>
      </w:r>
      <w:r>
        <w:rPr>
          <w:spacing w:val="-9"/>
        </w:rPr>
        <w:t>置为‘控</w:t>
      </w:r>
      <w:r>
        <w:t>存’档，</w:t>
      </w:r>
      <w:r>
        <w:rPr>
          <w:rFonts w:ascii="Times New Roman" w:eastAsia="Times New Roman" w:hAnsi="Times New Roman"/>
        </w:rPr>
        <w:t>KK5</w:t>
      </w:r>
      <w:r>
        <w:rPr>
          <w:rFonts w:ascii="Times New Roman" w:eastAsia="Times New Roman" w:hAnsi="Times New Roman"/>
          <w:spacing w:val="-1"/>
        </w:rPr>
        <w:t xml:space="preserve"> </w:t>
      </w:r>
      <w:r>
        <w:t>置为‘置数’档。</w:t>
      </w:r>
    </w:p>
    <w:p w14:paraId="140B6949" w14:textId="77777777" w:rsidR="00817ED4" w:rsidRDefault="00817ED4" w:rsidP="00817ED4">
      <w:pPr>
        <w:pStyle w:val="BodyText"/>
        <w:spacing w:line="278" w:lineRule="auto"/>
        <w:ind w:left="130" w:right="265" w:firstLine="420"/>
        <w:jc w:val="both"/>
      </w:pPr>
      <w:r>
        <w:rPr>
          <w:spacing w:val="-12"/>
        </w:rPr>
        <w:t xml:space="preserve">② 使用 </w:t>
      </w:r>
      <w:r>
        <w:rPr>
          <w:rFonts w:ascii="Times New Roman" w:eastAsia="Times New Roman" w:hAnsi="Times New Roman"/>
          <w:spacing w:val="-1"/>
        </w:rPr>
        <w:t xml:space="preserve">CON </w:t>
      </w:r>
      <w:r>
        <w:rPr>
          <w:spacing w:val="-14"/>
        </w:rPr>
        <w:t xml:space="preserve">单元的 </w:t>
      </w:r>
      <w:r>
        <w:rPr>
          <w:rFonts w:ascii="Times New Roman" w:eastAsia="Times New Roman" w:hAnsi="Times New Roman"/>
          <w:spacing w:val="-1"/>
        </w:rPr>
        <w:t>SD15</w:t>
      </w:r>
      <w:r>
        <w:rPr>
          <w:spacing w:val="-1"/>
        </w:rPr>
        <w:t>——</w:t>
      </w:r>
      <w:r>
        <w:rPr>
          <w:rFonts w:ascii="Times New Roman" w:eastAsia="Times New Roman" w:hAnsi="Times New Roman"/>
          <w:spacing w:val="-1"/>
        </w:rPr>
        <w:t xml:space="preserve">SD10 </w:t>
      </w:r>
      <w:r>
        <w:rPr>
          <w:spacing w:val="-1"/>
        </w:rPr>
        <w:t>给出微地址，</w:t>
      </w:r>
      <w:r>
        <w:rPr>
          <w:rFonts w:ascii="Times New Roman" w:eastAsia="Times New Roman" w:hAnsi="Times New Roman"/>
          <w:spacing w:val="-1"/>
        </w:rPr>
        <w:t xml:space="preserve">IN </w:t>
      </w:r>
      <w:r>
        <w:rPr>
          <w:spacing w:val="-10"/>
        </w:rPr>
        <w:t xml:space="preserve">单元给出低 </w:t>
      </w:r>
      <w:r>
        <w:rPr>
          <w:rFonts w:ascii="Times New Roman" w:eastAsia="Times New Roman" w:hAnsi="Times New Roman"/>
          <w:spacing w:val="-1"/>
        </w:rPr>
        <w:t>8</w:t>
      </w:r>
      <w:r>
        <w:rPr>
          <w:rFonts w:ascii="Times New Roman" w:eastAsia="Times New Roman" w:hAnsi="Times New Roman"/>
        </w:rPr>
        <w:t xml:space="preserve"> </w:t>
      </w:r>
      <w:r>
        <w:rPr>
          <w:spacing w:val="-1"/>
        </w:rPr>
        <w:t>位应写入的数据，连续</w:t>
      </w:r>
      <w:r>
        <w:rPr>
          <w:spacing w:val="-5"/>
        </w:rPr>
        <w:t xml:space="preserve">两次按动时序与操作台的开关 </w:t>
      </w:r>
      <w:r>
        <w:rPr>
          <w:rFonts w:ascii="Times New Roman" w:eastAsia="Times New Roman" w:hAnsi="Times New Roman"/>
        </w:rPr>
        <w:t>ST</w:t>
      </w:r>
      <w:r>
        <w:rPr>
          <w:spacing w:val="-18"/>
        </w:rPr>
        <w:t xml:space="preserve">，将 </w:t>
      </w:r>
      <w:r>
        <w:rPr>
          <w:rFonts w:ascii="Times New Roman" w:eastAsia="Times New Roman" w:hAnsi="Times New Roman"/>
        </w:rPr>
        <w:t>IN</w:t>
      </w:r>
      <w:r>
        <w:rPr>
          <w:rFonts w:ascii="Times New Roman" w:eastAsia="Times New Roman" w:hAnsi="Times New Roman"/>
          <w:spacing w:val="-1"/>
        </w:rPr>
        <w:t xml:space="preserve"> </w:t>
      </w:r>
      <w:r>
        <w:rPr>
          <w:spacing w:val="-5"/>
        </w:rPr>
        <w:t xml:space="preserve">单元的数据写到该单元的低 </w:t>
      </w:r>
      <w:r>
        <w:rPr>
          <w:rFonts w:ascii="Times New Roman" w:eastAsia="Times New Roman" w:hAnsi="Times New Roman"/>
        </w:rPr>
        <w:t>8</w:t>
      </w:r>
      <w:r>
        <w:rPr>
          <w:rFonts w:ascii="Times New Roman" w:eastAsia="Times New Roman" w:hAnsi="Times New Roman"/>
          <w:spacing w:val="-1"/>
        </w:rPr>
        <w:t xml:space="preserve"> </w:t>
      </w:r>
      <w:r>
        <w:t>位。</w:t>
      </w:r>
    </w:p>
    <w:p w14:paraId="14D2CD45" w14:textId="77777777" w:rsidR="00817ED4" w:rsidRDefault="00817ED4" w:rsidP="00817ED4">
      <w:pPr>
        <w:pStyle w:val="BodyText"/>
        <w:ind w:left="550"/>
        <w:jc w:val="both"/>
      </w:pPr>
      <w:r>
        <w:rPr>
          <w:spacing w:val="-5"/>
        </w:rPr>
        <w:t xml:space="preserve">③ 将时序与操作台单元的开关 </w:t>
      </w:r>
      <w:r>
        <w:rPr>
          <w:rFonts w:ascii="Times New Roman" w:eastAsia="Times New Roman" w:hAnsi="Times New Roman"/>
        </w:rPr>
        <w:t xml:space="preserve">KK5 </w:t>
      </w:r>
      <w:r>
        <w:rPr>
          <w:spacing w:val="-11"/>
        </w:rPr>
        <w:t xml:space="preserve">置为‘加 </w:t>
      </w:r>
      <w:r>
        <w:rPr>
          <w:rFonts w:ascii="Times New Roman" w:eastAsia="Times New Roman" w:hAnsi="Times New Roman"/>
        </w:rPr>
        <w:t>1</w:t>
      </w:r>
      <w:r>
        <w:t>’档。</w:t>
      </w:r>
    </w:p>
    <w:p w14:paraId="761988EF" w14:textId="77777777" w:rsidR="00817ED4" w:rsidRDefault="00817ED4" w:rsidP="00817ED4">
      <w:pPr>
        <w:pStyle w:val="BodyText"/>
        <w:spacing w:before="43" w:line="278" w:lineRule="auto"/>
        <w:ind w:left="130" w:right="265" w:firstLine="420"/>
        <w:jc w:val="both"/>
      </w:pPr>
      <w:r>
        <w:rPr>
          <w:spacing w:val="-2"/>
        </w:rPr>
        <w:t xml:space="preserve">④ </w:t>
      </w:r>
      <w:r>
        <w:rPr>
          <w:rFonts w:ascii="Times New Roman" w:eastAsia="Times New Roman" w:hAnsi="Times New Roman"/>
          <w:spacing w:val="-3"/>
        </w:rPr>
        <w:t>IN</w:t>
      </w:r>
      <w:r>
        <w:rPr>
          <w:rFonts w:ascii="Times New Roman" w:eastAsia="Times New Roman" w:hAnsi="Times New Roman"/>
          <w:spacing w:val="-1"/>
        </w:rPr>
        <w:t xml:space="preserve"> </w:t>
      </w:r>
      <w:r>
        <w:rPr>
          <w:spacing w:val="-12"/>
        </w:rPr>
        <w:t xml:space="preserve">单元给出中 </w:t>
      </w:r>
      <w:r>
        <w:rPr>
          <w:rFonts w:ascii="Times New Roman" w:eastAsia="Times New Roman" w:hAnsi="Times New Roman"/>
          <w:spacing w:val="-3"/>
        </w:rPr>
        <w:t>8</w:t>
      </w:r>
      <w:r>
        <w:rPr>
          <w:rFonts w:ascii="Times New Roman" w:eastAsia="Times New Roman" w:hAnsi="Times New Roman"/>
        </w:rPr>
        <w:t xml:space="preserve"> </w:t>
      </w:r>
      <w:r>
        <w:rPr>
          <w:spacing w:val="-6"/>
        </w:rPr>
        <w:t xml:space="preserve">位应写入的数据，连续两次按动时序与操作台的开关 </w:t>
      </w:r>
      <w:r>
        <w:rPr>
          <w:rFonts w:ascii="Times New Roman" w:eastAsia="Times New Roman" w:hAnsi="Times New Roman"/>
          <w:spacing w:val="-2"/>
        </w:rPr>
        <w:t>ST</w:t>
      </w:r>
      <w:r>
        <w:rPr>
          <w:spacing w:val="-19"/>
        </w:rPr>
        <w:t xml:space="preserve">，将 </w:t>
      </w:r>
      <w:r>
        <w:rPr>
          <w:rFonts w:ascii="Times New Roman" w:eastAsia="Times New Roman" w:hAnsi="Times New Roman"/>
          <w:spacing w:val="-2"/>
        </w:rPr>
        <w:t>IN</w:t>
      </w:r>
      <w:r>
        <w:rPr>
          <w:rFonts w:ascii="Times New Roman" w:eastAsia="Times New Roman" w:hAnsi="Times New Roman"/>
          <w:spacing w:val="-1"/>
        </w:rPr>
        <w:t xml:space="preserve"> </w:t>
      </w:r>
      <w:r>
        <w:rPr>
          <w:spacing w:val="-2"/>
        </w:rPr>
        <w:t>单元的</w:t>
      </w:r>
      <w:r>
        <w:rPr>
          <w:spacing w:val="-7"/>
        </w:rPr>
        <w:t xml:space="preserve">数据写到该单元的中 </w:t>
      </w:r>
      <w:r>
        <w:rPr>
          <w:rFonts w:ascii="Times New Roman" w:eastAsia="Times New Roman" w:hAnsi="Times New Roman"/>
          <w:spacing w:val="-1"/>
        </w:rPr>
        <w:t xml:space="preserve">8 </w:t>
      </w:r>
      <w:r>
        <w:rPr>
          <w:spacing w:val="-1"/>
        </w:rPr>
        <w:t>位。</w:t>
      </w:r>
      <w:r>
        <w:rPr>
          <w:rFonts w:ascii="Times New Roman" w:eastAsia="Times New Roman" w:hAnsi="Times New Roman"/>
          <w:spacing w:val="-1"/>
        </w:rPr>
        <w:t xml:space="preserve">IN </w:t>
      </w:r>
      <w:r>
        <w:rPr>
          <w:spacing w:val="-9"/>
        </w:rPr>
        <w:t xml:space="preserve">单元给出高 </w:t>
      </w:r>
      <w:r>
        <w:rPr>
          <w:rFonts w:ascii="Times New Roman" w:eastAsia="Times New Roman" w:hAnsi="Times New Roman"/>
        </w:rPr>
        <w:t xml:space="preserve">8 </w:t>
      </w:r>
      <w:r>
        <w:t>位应写入的数据，连续两次按动时序与操作台的开</w:t>
      </w:r>
      <w:r>
        <w:rPr>
          <w:spacing w:val="-27"/>
        </w:rPr>
        <w:t xml:space="preserve">关 </w:t>
      </w:r>
      <w:r>
        <w:rPr>
          <w:rFonts w:ascii="Times New Roman" w:eastAsia="Times New Roman" w:hAnsi="Times New Roman"/>
          <w:spacing w:val="-1"/>
        </w:rPr>
        <w:t>ST</w:t>
      </w:r>
      <w:r>
        <w:rPr>
          <w:spacing w:val="-19"/>
        </w:rPr>
        <w:t xml:space="preserve">，将 </w:t>
      </w:r>
      <w:r>
        <w:rPr>
          <w:rFonts w:ascii="Times New Roman" w:eastAsia="Times New Roman" w:hAnsi="Times New Roman"/>
          <w:spacing w:val="-1"/>
        </w:rPr>
        <w:t xml:space="preserve">IN </w:t>
      </w:r>
      <w:r>
        <w:rPr>
          <w:spacing w:val="-5"/>
        </w:rPr>
        <w:t xml:space="preserve">单元的数据写到该单元的高 </w:t>
      </w:r>
      <w:r>
        <w:rPr>
          <w:rFonts w:ascii="Times New Roman" w:eastAsia="Times New Roman" w:hAnsi="Times New Roman"/>
        </w:rPr>
        <w:t xml:space="preserve">8 </w:t>
      </w:r>
      <w:r>
        <w:t>位。</w:t>
      </w:r>
    </w:p>
    <w:p w14:paraId="4CA733DB" w14:textId="77777777" w:rsidR="00817ED4" w:rsidRDefault="00817ED4" w:rsidP="00817ED4">
      <w:pPr>
        <w:pStyle w:val="BodyText"/>
        <w:spacing w:line="268" w:lineRule="exact"/>
        <w:ind w:left="550"/>
        <w:jc w:val="both"/>
      </w:pPr>
      <w:r>
        <w:rPr>
          <w:spacing w:val="-5"/>
        </w:rPr>
        <w:t xml:space="preserve">⑤ 重复①、②、③、④四步，将表 </w:t>
      </w:r>
      <w:r>
        <w:rPr>
          <w:rFonts w:ascii="Times New Roman" w:eastAsia="Times New Roman" w:hAnsi="Times New Roman"/>
        </w:rPr>
        <w:t xml:space="preserve">3-2-2 </w:t>
      </w:r>
      <w:r>
        <w:rPr>
          <w:spacing w:val="-8"/>
        </w:rPr>
        <w:t xml:space="preserve">的微代码写入 </w:t>
      </w:r>
      <w:r>
        <w:rPr>
          <w:rFonts w:ascii="Times New Roman" w:eastAsia="Times New Roman" w:hAnsi="Times New Roman"/>
        </w:rPr>
        <w:t xml:space="preserve">E2ROM </w:t>
      </w:r>
      <w:r>
        <w:t>芯片中。</w:t>
      </w:r>
    </w:p>
    <w:p w14:paraId="457D3C4A" w14:textId="77777777" w:rsidR="00817ED4" w:rsidRDefault="00817ED4" w:rsidP="00817ED4">
      <w:pPr>
        <w:pStyle w:val="ListParagraph"/>
        <w:numPr>
          <w:ilvl w:val="1"/>
          <w:numId w:val="56"/>
        </w:numPr>
        <w:tabs>
          <w:tab w:val="left" w:pos="1007"/>
        </w:tabs>
        <w:autoSpaceDE w:val="0"/>
        <w:autoSpaceDN w:val="0"/>
        <w:spacing w:before="43"/>
        <w:ind w:firstLineChars="0" w:hanging="352"/>
        <w:jc w:val="both"/>
      </w:pPr>
      <w:r>
        <w:t>手动对微控器进行校验（读）</w:t>
      </w:r>
    </w:p>
    <w:p w14:paraId="707EB3A7" w14:textId="77777777" w:rsidR="00817ED4" w:rsidRDefault="00817ED4" w:rsidP="00817ED4">
      <w:pPr>
        <w:pStyle w:val="BodyText"/>
        <w:spacing w:before="43" w:line="278" w:lineRule="auto"/>
        <w:ind w:left="130" w:right="267" w:firstLine="420"/>
        <w:jc w:val="both"/>
      </w:pPr>
      <w:r>
        <w:rPr>
          <w:spacing w:val="-5"/>
        </w:rPr>
        <w:t xml:space="preserve">① 将时序与操作台单元的开关 </w:t>
      </w:r>
      <w:r>
        <w:rPr>
          <w:rFonts w:ascii="Times New Roman" w:eastAsia="Times New Roman" w:hAnsi="Times New Roman"/>
          <w:spacing w:val="-1"/>
        </w:rPr>
        <w:t>KK1</w:t>
      </w:r>
      <w:r>
        <w:rPr>
          <w:rFonts w:ascii="Times New Roman" w:eastAsia="Times New Roman" w:hAnsi="Times New Roman"/>
          <w:spacing w:val="1"/>
        </w:rPr>
        <w:t xml:space="preserve"> </w:t>
      </w:r>
      <w:r>
        <w:rPr>
          <w:spacing w:val="-11"/>
        </w:rPr>
        <w:t>置为‘停止’档，</w:t>
      </w:r>
      <w:r>
        <w:rPr>
          <w:rFonts w:ascii="Times New Roman" w:eastAsia="Times New Roman" w:hAnsi="Times New Roman"/>
          <w:spacing w:val="-9"/>
        </w:rPr>
        <w:t>KK3</w:t>
      </w:r>
      <w:r>
        <w:rPr>
          <w:rFonts w:ascii="Times New Roman" w:eastAsia="Times New Roman" w:hAnsi="Times New Roman"/>
        </w:rPr>
        <w:t xml:space="preserve"> </w:t>
      </w:r>
      <w:r>
        <w:rPr>
          <w:spacing w:val="-11"/>
        </w:rPr>
        <w:t>置为‘校验’档，</w:t>
      </w:r>
      <w:r>
        <w:rPr>
          <w:rFonts w:ascii="Times New Roman" w:eastAsia="Times New Roman" w:hAnsi="Times New Roman"/>
          <w:spacing w:val="-9"/>
        </w:rPr>
        <w:t>KK4</w:t>
      </w:r>
      <w:r>
        <w:rPr>
          <w:rFonts w:ascii="Times New Roman" w:eastAsia="Times New Roman" w:hAnsi="Times New Roman"/>
          <w:spacing w:val="1"/>
        </w:rPr>
        <w:t xml:space="preserve"> </w:t>
      </w:r>
      <w:r>
        <w:rPr>
          <w:spacing w:val="-9"/>
        </w:rPr>
        <w:t>置为‘控</w:t>
      </w:r>
      <w:r>
        <w:t>存’档，</w:t>
      </w:r>
      <w:r>
        <w:rPr>
          <w:rFonts w:ascii="Times New Roman" w:eastAsia="Times New Roman" w:hAnsi="Times New Roman"/>
        </w:rPr>
        <w:t>KK5</w:t>
      </w:r>
      <w:r>
        <w:rPr>
          <w:rFonts w:ascii="Times New Roman" w:eastAsia="Times New Roman" w:hAnsi="Times New Roman"/>
          <w:spacing w:val="-1"/>
        </w:rPr>
        <w:t xml:space="preserve"> </w:t>
      </w:r>
      <w:r>
        <w:t>置为‘置数’档。</w:t>
      </w:r>
    </w:p>
    <w:p w14:paraId="47BF0687" w14:textId="77777777" w:rsidR="00817ED4" w:rsidRDefault="00817ED4" w:rsidP="00817ED4">
      <w:pPr>
        <w:spacing w:before="128"/>
        <w:ind w:left="130"/>
        <w:rPr>
          <w:sz w:val="18"/>
        </w:rPr>
      </w:pPr>
      <w:r>
        <w:rPr>
          <w:sz w:val="18"/>
        </w:rPr>
        <w:t>36</w:t>
      </w:r>
    </w:p>
    <w:p w14:paraId="066A4270" w14:textId="77777777" w:rsidR="00817ED4" w:rsidRDefault="00817ED4" w:rsidP="00817ED4">
      <w:pPr>
        <w:rPr>
          <w:sz w:val="18"/>
        </w:rPr>
        <w:sectPr w:rsidR="00817ED4" w:rsidSect="00817ED4">
          <w:pgSz w:w="10440" w:h="14750"/>
          <w:pgMar w:top="980" w:right="640" w:bottom="280" w:left="720" w:header="751" w:footer="0" w:gutter="0"/>
          <w:cols w:space="720"/>
        </w:sectPr>
      </w:pPr>
    </w:p>
    <w:p w14:paraId="35836A8D" w14:textId="43D47662" w:rsidR="00817ED4" w:rsidRDefault="00817ED4" w:rsidP="00817ED4">
      <w:pPr>
        <w:pStyle w:val="BodyText"/>
        <w:spacing w:before="10"/>
        <w:rPr>
          <w:rFonts w:ascii="Times New Roman"/>
          <w:sz w:val="17"/>
        </w:rPr>
      </w:pPr>
      <w:r>
        <w:rPr>
          <w:noProof/>
        </w:rPr>
        <w:lastRenderedPageBreak/>
        <mc:AlternateContent>
          <mc:Choice Requires="wpg">
            <w:drawing>
              <wp:anchor distT="0" distB="0" distL="114300" distR="114300" simplePos="0" relativeHeight="251713536" behindDoc="0" locked="0" layoutInCell="1" allowOverlap="1" wp14:anchorId="58513DD7" wp14:editId="0E12717F">
                <wp:simplePos x="0" y="0"/>
                <wp:positionH relativeFrom="page">
                  <wp:posOffset>556895</wp:posOffset>
                </wp:positionH>
                <wp:positionV relativeFrom="page">
                  <wp:posOffset>436880</wp:posOffset>
                </wp:positionV>
                <wp:extent cx="5546725" cy="222250"/>
                <wp:effectExtent l="4445" t="0" r="1905" b="0"/>
                <wp:wrapNone/>
                <wp:docPr id="1294553014"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22250"/>
                          <a:chOff x="877" y="688"/>
                          <a:chExt cx="8735" cy="350"/>
                        </a:xfrm>
                      </wpg:grpSpPr>
                      <pic:pic xmlns:pic="http://schemas.openxmlformats.org/drawingml/2006/picture">
                        <pic:nvPicPr>
                          <pic:cNvPr id="1600947827" name="Picture 20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32" y="688"/>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077748" name="Rectangle 205"/>
                        <wps:cNvSpPr>
                          <a:spLocks noChangeArrowheads="1"/>
                        </wps:cNvSpPr>
                        <wps:spPr bwMode="auto">
                          <a:xfrm>
                            <a:off x="877"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0BD8D4" id="Group 139" o:spid="_x0000_s1026" style="position:absolute;margin-left:43.85pt;margin-top:34.4pt;width:436.75pt;height:17.5pt;z-index:251713536;mso-position-horizontal-relative:page;mso-position-vertical-relative:page" coordorigin="877,688" coordsize="8735,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">
                <v:shape id="Picture 204" o:spid="_x0000_s1027" type="#_x0000_t75" style="position:absolute;left:932;top:688;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">
                  <v:imagedata r:id="rId9" o:title=""/>
                </v:shape>
                <v:rect id="Rectangle 205" o:spid="_x0000_s1028" style="position:absolute;left:877;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" fillcolor="black" stroked="f"/>
                <w10:wrap anchorx="page" anchory="page"/>
              </v:group>
            </w:pict>
          </mc:Fallback>
        </mc:AlternateContent>
      </w:r>
    </w:p>
    <w:p w14:paraId="0D9B6EFB" w14:textId="77777777" w:rsidR="00817ED4" w:rsidRDefault="00817ED4" w:rsidP="00817ED4">
      <w:pPr>
        <w:pStyle w:val="BodyText"/>
        <w:spacing w:before="102" w:line="278" w:lineRule="auto"/>
        <w:ind w:left="186" w:right="151" w:firstLine="420"/>
      </w:pPr>
      <w:r>
        <w:rPr>
          <w:spacing w:val="-12"/>
        </w:rPr>
        <w:t xml:space="preserve">② 使用 </w:t>
      </w:r>
      <w:r>
        <w:rPr>
          <w:rFonts w:ascii="Times New Roman" w:eastAsia="Times New Roman" w:hAnsi="Times New Roman"/>
          <w:spacing w:val="-1"/>
        </w:rPr>
        <w:t xml:space="preserve">CON </w:t>
      </w:r>
      <w:r>
        <w:rPr>
          <w:spacing w:val="-14"/>
        </w:rPr>
        <w:t xml:space="preserve">单元的 </w:t>
      </w:r>
      <w:r>
        <w:rPr>
          <w:rFonts w:ascii="Times New Roman" w:eastAsia="Times New Roman" w:hAnsi="Times New Roman"/>
        </w:rPr>
        <w:t>SD15</w:t>
      </w:r>
      <w:r>
        <w:t>——</w:t>
      </w:r>
      <w:r>
        <w:rPr>
          <w:rFonts w:ascii="Times New Roman" w:eastAsia="Times New Roman" w:hAnsi="Times New Roman"/>
        </w:rPr>
        <w:t>SD10</w:t>
      </w:r>
      <w:r>
        <w:rPr>
          <w:rFonts w:ascii="Times New Roman" w:eastAsia="Times New Roman" w:hAnsi="Times New Roman"/>
          <w:spacing w:val="-1"/>
        </w:rPr>
        <w:t xml:space="preserve"> </w:t>
      </w:r>
      <w:r>
        <w:rPr>
          <w:spacing w:val="-3"/>
        </w:rPr>
        <w:t xml:space="preserve">给出微地址，连续两次按动时序与操作台的开关 </w:t>
      </w:r>
      <w:r>
        <w:rPr>
          <w:rFonts w:ascii="Times New Roman" w:eastAsia="Times New Roman" w:hAnsi="Times New Roman"/>
        </w:rPr>
        <w:t>ST</w:t>
      </w:r>
      <w:r>
        <w:t>，</w:t>
      </w:r>
      <w:r>
        <w:rPr>
          <w:spacing w:val="-102"/>
        </w:rPr>
        <w:t xml:space="preserve"> </w:t>
      </w:r>
      <w:r>
        <w:rPr>
          <w:rFonts w:ascii="Times New Roman" w:eastAsia="Times New Roman" w:hAnsi="Times New Roman"/>
          <w:spacing w:val="-1"/>
        </w:rPr>
        <w:t>MC</w:t>
      </w:r>
      <w:r>
        <w:rPr>
          <w:rFonts w:ascii="Times New Roman" w:eastAsia="Times New Roman" w:hAnsi="Times New Roman"/>
        </w:rPr>
        <w:t xml:space="preserve"> </w:t>
      </w:r>
      <w:r>
        <w:rPr>
          <w:spacing w:val="-1"/>
        </w:rPr>
        <w:t xml:space="preserve">单元的指数据指示灯 </w:t>
      </w:r>
      <w:r>
        <w:rPr>
          <w:rFonts w:ascii="Times New Roman" w:eastAsia="Times New Roman" w:hAnsi="Times New Roman"/>
        </w:rPr>
        <w:t>M7</w:t>
      </w:r>
      <w:r>
        <w:t>——</w:t>
      </w:r>
      <w:r>
        <w:rPr>
          <w:rFonts w:ascii="Times New Roman" w:eastAsia="Times New Roman" w:hAnsi="Times New Roman"/>
        </w:rPr>
        <w:t>M0</w:t>
      </w:r>
      <w:r>
        <w:rPr>
          <w:rFonts w:ascii="Times New Roman" w:eastAsia="Times New Roman" w:hAnsi="Times New Roman"/>
          <w:spacing w:val="-1"/>
        </w:rPr>
        <w:t xml:space="preserve"> </w:t>
      </w:r>
      <w:r>
        <w:rPr>
          <w:spacing w:val="-7"/>
        </w:rPr>
        <w:t xml:space="preserve">显示该单元的低 </w:t>
      </w:r>
      <w:r>
        <w:rPr>
          <w:rFonts w:ascii="Times New Roman" w:eastAsia="Times New Roman" w:hAnsi="Times New Roman"/>
        </w:rPr>
        <w:t xml:space="preserve">8 </w:t>
      </w:r>
      <w:r>
        <w:t>位。</w:t>
      </w:r>
    </w:p>
    <w:p w14:paraId="1EFD38CD" w14:textId="77777777" w:rsidR="00817ED4" w:rsidRDefault="00817ED4" w:rsidP="00817ED4">
      <w:pPr>
        <w:pStyle w:val="BodyText"/>
        <w:ind w:left="606"/>
      </w:pPr>
      <w:r>
        <w:rPr>
          <w:spacing w:val="-5"/>
        </w:rPr>
        <w:t xml:space="preserve">③ 将时序与操作台单元的开关 </w:t>
      </w:r>
      <w:r>
        <w:rPr>
          <w:rFonts w:ascii="Times New Roman" w:eastAsia="Times New Roman" w:hAnsi="Times New Roman"/>
        </w:rPr>
        <w:t xml:space="preserve">KK5 </w:t>
      </w:r>
      <w:r>
        <w:rPr>
          <w:spacing w:val="-11"/>
        </w:rPr>
        <w:t xml:space="preserve">置为‘加 </w:t>
      </w:r>
      <w:r>
        <w:rPr>
          <w:rFonts w:ascii="Times New Roman" w:eastAsia="Times New Roman" w:hAnsi="Times New Roman"/>
        </w:rPr>
        <w:t>1</w:t>
      </w:r>
      <w:r>
        <w:t>’档。</w:t>
      </w:r>
    </w:p>
    <w:p w14:paraId="7378CAFD" w14:textId="77777777" w:rsidR="00817ED4" w:rsidRDefault="00817ED4" w:rsidP="00817ED4">
      <w:pPr>
        <w:pStyle w:val="BodyText"/>
        <w:spacing w:before="43" w:line="278" w:lineRule="auto"/>
        <w:ind w:left="186" w:right="209" w:firstLine="420"/>
      </w:pPr>
      <w:r>
        <w:rPr>
          <w:spacing w:val="-4"/>
        </w:rPr>
        <w:t xml:space="preserve">④ 连续两次按动时序与操作台的开关 </w:t>
      </w:r>
      <w:r>
        <w:rPr>
          <w:rFonts w:ascii="Times New Roman" w:eastAsia="Times New Roman" w:hAnsi="Times New Roman"/>
          <w:spacing w:val="-1"/>
        </w:rPr>
        <w:t>S</w:t>
      </w:r>
      <w:r>
        <w:rPr>
          <w:rFonts w:ascii="Times New Roman" w:eastAsia="Times New Roman" w:hAnsi="Times New Roman"/>
        </w:rPr>
        <w:t>T</w:t>
      </w:r>
      <w:r>
        <w:rPr>
          <w:spacing w:val="-93"/>
        </w:rPr>
        <w:t>，</w:t>
      </w:r>
      <w:r>
        <w:rPr>
          <w:rFonts w:ascii="Times New Roman" w:eastAsia="Times New Roman" w:hAnsi="Times New Roman"/>
        </w:rPr>
        <w:t xml:space="preserve">MC </w:t>
      </w:r>
      <w:r>
        <w:rPr>
          <w:spacing w:val="-1"/>
        </w:rPr>
        <w:t xml:space="preserve">单元的指数据指示灯 </w:t>
      </w:r>
      <w:r>
        <w:rPr>
          <w:rFonts w:ascii="Times New Roman" w:eastAsia="Times New Roman" w:hAnsi="Times New Roman"/>
        </w:rPr>
        <w:t>M</w:t>
      </w:r>
      <w:r>
        <w:rPr>
          <w:rFonts w:ascii="Times New Roman" w:eastAsia="Times New Roman" w:hAnsi="Times New Roman"/>
          <w:spacing w:val="-1"/>
        </w:rPr>
        <w:t>15</w:t>
      </w:r>
      <w:r>
        <w:t>——</w:t>
      </w:r>
      <w:r>
        <w:rPr>
          <w:rFonts w:ascii="Times New Roman" w:eastAsia="Times New Roman" w:hAnsi="Times New Roman"/>
        </w:rPr>
        <w:t xml:space="preserve">M8 </w:t>
      </w:r>
      <w:r>
        <w:rPr>
          <w:spacing w:val="-1"/>
        </w:rPr>
        <w:t>显示该单</w:t>
      </w:r>
      <w:r>
        <w:rPr>
          <w:spacing w:val="-14"/>
        </w:rPr>
        <w:t xml:space="preserve">元的中 </w:t>
      </w:r>
      <w:r>
        <w:rPr>
          <w:rFonts w:ascii="Times New Roman" w:eastAsia="Times New Roman" w:hAnsi="Times New Roman"/>
          <w:spacing w:val="-1"/>
        </w:rPr>
        <w:t>8</w:t>
      </w:r>
      <w:r>
        <w:rPr>
          <w:rFonts w:ascii="Times New Roman" w:eastAsia="Times New Roman" w:hAnsi="Times New Roman"/>
        </w:rPr>
        <w:t xml:space="preserve"> </w:t>
      </w:r>
      <w:r>
        <w:rPr>
          <w:spacing w:val="-1"/>
        </w:rPr>
        <w:t>位，</w:t>
      </w:r>
      <w:r>
        <w:rPr>
          <w:rFonts w:ascii="Times New Roman" w:eastAsia="Times New Roman" w:hAnsi="Times New Roman"/>
          <w:spacing w:val="-1"/>
        </w:rPr>
        <w:t>MC</w:t>
      </w:r>
      <w:r>
        <w:rPr>
          <w:rFonts w:ascii="Times New Roman" w:eastAsia="Times New Roman" w:hAnsi="Times New Roman"/>
        </w:rPr>
        <w:t xml:space="preserve"> </w:t>
      </w:r>
      <w:r>
        <w:rPr>
          <w:spacing w:val="-1"/>
        </w:rPr>
        <w:t xml:space="preserve">单元的指数据指示灯 </w:t>
      </w:r>
      <w:r>
        <w:rPr>
          <w:rFonts w:ascii="Times New Roman" w:eastAsia="Times New Roman" w:hAnsi="Times New Roman"/>
        </w:rPr>
        <w:t>M23</w:t>
      </w:r>
      <w:r>
        <w:t>——</w:t>
      </w:r>
      <w:r>
        <w:rPr>
          <w:rFonts w:ascii="Times New Roman" w:eastAsia="Times New Roman" w:hAnsi="Times New Roman"/>
        </w:rPr>
        <w:t xml:space="preserve">M16 </w:t>
      </w:r>
      <w:r>
        <w:rPr>
          <w:spacing w:val="-7"/>
        </w:rPr>
        <w:t xml:space="preserve">显示该单元的高 </w:t>
      </w:r>
      <w:r>
        <w:rPr>
          <w:rFonts w:ascii="Times New Roman" w:eastAsia="Times New Roman" w:hAnsi="Times New Roman"/>
        </w:rPr>
        <w:t>8</w:t>
      </w:r>
      <w:r>
        <w:rPr>
          <w:rFonts w:ascii="Times New Roman" w:eastAsia="Times New Roman" w:hAnsi="Times New Roman"/>
          <w:spacing w:val="-1"/>
        </w:rPr>
        <w:t xml:space="preserve"> </w:t>
      </w:r>
      <w:r>
        <w:t>位。</w:t>
      </w:r>
    </w:p>
    <w:p w14:paraId="7C1046CA" w14:textId="77777777" w:rsidR="00817ED4" w:rsidRDefault="00817ED4" w:rsidP="00817ED4">
      <w:pPr>
        <w:pStyle w:val="BodyText"/>
        <w:spacing w:line="278" w:lineRule="auto"/>
        <w:ind w:left="186" w:right="210" w:firstLine="419"/>
      </w:pPr>
      <w:r>
        <w:rPr>
          <w:spacing w:val="-6"/>
        </w:rPr>
        <w:t>⑤ 重复①、②、③、④四步，完成对微代码的校验。如果校验出微代码写入错误，重新写</w:t>
      </w:r>
      <w:r>
        <w:t>入、校验，直至确认微指令的输入无误为止。</w:t>
      </w:r>
    </w:p>
    <w:p w14:paraId="1778AF64" w14:textId="77777777" w:rsidR="00817ED4" w:rsidRDefault="00817ED4" w:rsidP="00817ED4">
      <w:pPr>
        <w:pStyle w:val="BodyText"/>
        <w:spacing w:before="1"/>
        <w:rPr>
          <w:sz w:val="24"/>
        </w:rPr>
      </w:pPr>
    </w:p>
    <w:p w14:paraId="0BED5A7C" w14:textId="77777777" w:rsidR="00817ED4" w:rsidRDefault="00817ED4" w:rsidP="00817ED4">
      <w:pPr>
        <w:pStyle w:val="ListParagraph"/>
        <w:numPr>
          <w:ilvl w:val="0"/>
          <w:numId w:val="56"/>
        </w:numPr>
        <w:tabs>
          <w:tab w:val="left" w:pos="888"/>
        </w:tabs>
        <w:autoSpaceDE w:val="0"/>
        <w:autoSpaceDN w:val="0"/>
        <w:ind w:left="887" w:firstLineChars="0" w:hanging="282"/>
      </w:pPr>
      <w:r>
        <w:t>联机读写</w:t>
      </w:r>
    </w:p>
    <w:p w14:paraId="2BB501A4" w14:textId="77777777" w:rsidR="00817ED4" w:rsidRDefault="00817ED4" w:rsidP="00817ED4">
      <w:pPr>
        <w:pStyle w:val="ListParagraph"/>
        <w:numPr>
          <w:ilvl w:val="0"/>
          <w:numId w:val="55"/>
        </w:numPr>
        <w:tabs>
          <w:tab w:val="left" w:pos="958"/>
        </w:tabs>
        <w:autoSpaceDE w:val="0"/>
        <w:autoSpaceDN w:val="0"/>
        <w:spacing w:before="43"/>
        <w:ind w:firstLineChars="0" w:hanging="352"/>
      </w:pPr>
      <w:r>
        <w:t>将微程序写入文件</w:t>
      </w:r>
    </w:p>
    <w:p w14:paraId="5A0CCC10" w14:textId="77777777" w:rsidR="00817ED4" w:rsidRDefault="00817ED4" w:rsidP="00817ED4">
      <w:pPr>
        <w:pStyle w:val="BodyText"/>
        <w:spacing w:before="43" w:line="278" w:lineRule="auto"/>
        <w:ind w:left="186" w:right="209" w:firstLine="420"/>
      </w:pPr>
      <w:r>
        <w:t>联机软件提供了微程序下载功能，以代替手动读写微控器，但微程序得以指定的格式写入</w:t>
      </w:r>
      <w:r>
        <w:rPr>
          <w:spacing w:val="-19"/>
        </w:rPr>
        <w:t xml:space="preserve">到以 </w:t>
      </w:r>
      <w:r>
        <w:rPr>
          <w:rFonts w:ascii="Times New Roman" w:eastAsia="Times New Roman"/>
        </w:rPr>
        <w:t xml:space="preserve">TXT </w:t>
      </w:r>
      <w:r>
        <w:t>为后缀的文件中，微程序的格式如下：</w:t>
      </w:r>
    </w:p>
    <w:p w14:paraId="37FD79B3" w14:textId="77777777" w:rsidR="00817ED4" w:rsidRDefault="00817ED4" w:rsidP="00817ED4">
      <w:pPr>
        <w:pStyle w:val="BodyText"/>
        <w:spacing w:before="2"/>
        <w:rPr>
          <w:sz w:val="19"/>
        </w:rPr>
      </w:pPr>
    </w:p>
    <w:p w14:paraId="1232937C" w14:textId="77777777" w:rsidR="00817ED4" w:rsidRDefault="00817ED4" w:rsidP="00817ED4">
      <w:pPr>
        <w:spacing w:before="78"/>
        <w:ind w:right="734"/>
        <w:jc w:val="center"/>
        <w:rPr>
          <w:sz w:val="18"/>
        </w:rPr>
      </w:pPr>
      <w:r>
        <w:rPr>
          <w:sz w:val="18"/>
        </w:rPr>
        <w:t>微指令格式说明</w:t>
      </w:r>
      <w:r>
        <w:rPr>
          <w:sz w:val="18"/>
        </w:rPr>
        <w:t>:</w:t>
      </w:r>
    </w:p>
    <w:p w14:paraId="3950AC27" w14:textId="1D082199" w:rsidR="00817ED4" w:rsidRDefault="00817ED4" w:rsidP="00817ED4">
      <w:pPr>
        <w:spacing w:before="62" w:line="209" w:lineRule="exact"/>
        <w:ind w:right="703"/>
        <w:jc w:val="center"/>
        <w:rPr>
          <w:sz w:val="18"/>
        </w:rPr>
      </w:pPr>
      <w:r>
        <w:rPr>
          <w:noProof/>
          <w:sz w:val="22"/>
        </w:rPr>
        <mc:AlternateContent>
          <mc:Choice Requires="wpg">
            <w:drawing>
              <wp:anchor distT="0" distB="0" distL="114300" distR="114300" simplePos="0" relativeHeight="251714560" behindDoc="0" locked="0" layoutInCell="1" allowOverlap="1" wp14:anchorId="3FBE3C4C" wp14:editId="30FE0B66">
                <wp:simplePos x="0" y="0"/>
                <wp:positionH relativeFrom="page">
                  <wp:posOffset>3188970</wp:posOffset>
                </wp:positionH>
                <wp:positionV relativeFrom="paragraph">
                  <wp:posOffset>170180</wp:posOffset>
                </wp:positionV>
                <wp:extent cx="416560" cy="72390"/>
                <wp:effectExtent l="7620" t="10795" r="4445" b="2540"/>
                <wp:wrapNone/>
                <wp:docPr id="756871764"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560" cy="72390"/>
                          <a:chOff x="5022" y="268"/>
                          <a:chExt cx="656" cy="114"/>
                        </a:xfrm>
                      </wpg:grpSpPr>
                      <wps:wsp>
                        <wps:cNvPr id="644904250" name="Line 207"/>
                        <wps:cNvCnPr>
                          <a:cxnSpLocks noChangeShapeType="1"/>
                        </wps:cNvCnPr>
                        <wps:spPr bwMode="auto">
                          <a:xfrm>
                            <a:off x="5022" y="273"/>
                            <a:ext cx="551" cy="0"/>
                          </a:xfrm>
                          <a:prstGeom prst="line">
                            <a:avLst/>
                          </a:prstGeom>
                          <a:noFill/>
                          <a:ln w="69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38927" name="Line 208"/>
                        <wps:cNvCnPr>
                          <a:cxnSpLocks noChangeShapeType="1"/>
                        </wps:cNvCnPr>
                        <wps:spPr bwMode="auto">
                          <a:xfrm>
                            <a:off x="5303" y="273"/>
                            <a:ext cx="0" cy="102"/>
                          </a:xfrm>
                          <a:prstGeom prst="line">
                            <a:avLst/>
                          </a:prstGeom>
                          <a:noFill/>
                          <a:ln w="69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7940155" name="Line 209"/>
                        <wps:cNvCnPr>
                          <a:cxnSpLocks noChangeShapeType="1"/>
                        </wps:cNvCnPr>
                        <wps:spPr bwMode="auto">
                          <a:xfrm>
                            <a:off x="5303" y="375"/>
                            <a:ext cx="374" cy="0"/>
                          </a:xfrm>
                          <a:prstGeom prst="line">
                            <a:avLst/>
                          </a:prstGeom>
                          <a:noFill/>
                          <a:ln w="696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3A5D35" id="Group 138" o:spid="_x0000_s1026" style="position:absolute;margin-left:251.1pt;margin-top:13.4pt;width:32.8pt;height:5.7pt;z-index:251714560;mso-position-horizontal-relative:page" coordorigin="5022,268" coordsize="656,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">
                <v:line id="Line 207" o:spid="_x0000_s1027" style="position:absolute;visibility:visible;mso-wrap-style:square" from="5022,273" to="5573,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" strokeweight=".1935mm"/>
                <v:line id="Line 208" o:spid="_x0000_s1028" style="position:absolute;visibility:visible;mso-wrap-style:square" from="5303,273" to="5303,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" strokeweight=".19425mm"/>
                <v:line id="Line 209" o:spid="_x0000_s1029" style="position:absolute;visibility:visible;mso-wrap-style:square" from="5303,375" to="5677,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" strokeweight=".1935mm"/>
                <w10:wrap anchorx="page"/>
              </v:group>
            </w:pict>
          </mc:Fallback>
        </mc:AlternateContent>
      </w:r>
      <w:r>
        <w:rPr>
          <w:sz w:val="18"/>
          <w:u w:val="single"/>
        </w:rPr>
        <w:t>$M</w:t>
      </w:r>
      <w:r>
        <w:rPr>
          <w:spacing w:val="127"/>
          <w:sz w:val="18"/>
        </w:rPr>
        <w:t xml:space="preserve"> </w:t>
      </w:r>
      <w:r>
        <w:rPr>
          <w:sz w:val="18"/>
          <w:u w:val="single"/>
        </w:rPr>
        <w:t>XX</w:t>
      </w:r>
      <w:r>
        <w:rPr>
          <w:spacing w:val="130"/>
          <w:sz w:val="18"/>
        </w:rPr>
        <w:t xml:space="preserve"> </w:t>
      </w:r>
      <w:r>
        <w:rPr>
          <w:sz w:val="18"/>
        </w:rPr>
        <w:t>XXXXXX</w:t>
      </w:r>
    </w:p>
    <w:p w14:paraId="66E91F2B" w14:textId="757BFADE" w:rsidR="00817ED4" w:rsidRDefault="00817ED4" w:rsidP="00817ED4">
      <w:pPr>
        <w:spacing w:line="209" w:lineRule="exact"/>
        <w:ind w:left="5023"/>
        <w:rPr>
          <w:sz w:val="18"/>
        </w:rPr>
      </w:pPr>
      <w:r>
        <w:rPr>
          <w:noProof/>
          <w:sz w:val="22"/>
        </w:rPr>
        <mc:AlternateContent>
          <mc:Choice Requires="wpg">
            <w:drawing>
              <wp:anchor distT="0" distB="0" distL="114300" distR="114300" simplePos="0" relativeHeight="251715584" behindDoc="0" locked="0" layoutInCell="1" allowOverlap="1" wp14:anchorId="001BFC44" wp14:editId="0DB50B37">
                <wp:simplePos x="0" y="0"/>
                <wp:positionH relativeFrom="page">
                  <wp:posOffset>2992120</wp:posOffset>
                </wp:positionH>
                <wp:positionV relativeFrom="paragraph">
                  <wp:posOffset>1270</wp:posOffset>
                </wp:positionV>
                <wp:extent cx="613410" cy="220980"/>
                <wp:effectExtent l="10795" t="13970" r="4445" b="3175"/>
                <wp:wrapNone/>
                <wp:docPr id="1182015681"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10" cy="220980"/>
                          <a:chOff x="4712" y="2"/>
                          <a:chExt cx="966" cy="348"/>
                        </a:xfrm>
                      </wpg:grpSpPr>
                      <wps:wsp>
                        <wps:cNvPr id="1944585647" name="Line 211"/>
                        <wps:cNvCnPr>
                          <a:cxnSpLocks noChangeShapeType="1"/>
                        </wps:cNvCnPr>
                        <wps:spPr bwMode="auto">
                          <a:xfrm>
                            <a:off x="4717" y="2"/>
                            <a:ext cx="0" cy="340"/>
                          </a:xfrm>
                          <a:prstGeom prst="line">
                            <a:avLst/>
                          </a:prstGeom>
                          <a:noFill/>
                          <a:ln w="69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2365364" name="Line 212"/>
                        <wps:cNvCnPr>
                          <a:cxnSpLocks noChangeShapeType="1"/>
                        </wps:cNvCnPr>
                        <wps:spPr bwMode="auto">
                          <a:xfrm>
                            <a:off x="4717" y="344"/>
                            <a:ext cx="960" cy="0"/>
                          </a:xfrm>
                          <a:prstGeom prst="line">
                            <a:avLst/>
                          </a:prstGeom>
                          <a:noFill/>
                          <a:ln w="696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46A761" id="Group 137" o:spid="_x0000_s1026" style="position:absolute;margin-left:235.6pt;margin-top:.1pt;width:48.3pt;height:17.4pt;z-index:251715584;mso-position-horizontal-relative:page" coordorigin="4712,2" coordsize="96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">
                <v:line id="Line 211" o:spid="_x0000_s1027" style="position:absolute;visibility:visible;mso-wrap-style:square" from="4717,2" to="4717,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" strokeweight=".19425mm"/>
                <v:line id="Line 212" o:spid="_x0000_s1028" style="position:absolute;visibility:visible;mso-wrap-style:square" from="4717,344" to="567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" strokeweight=".1935mm"/>
                <w10:wrap anchorx="page"/>
              </v:group>
            </w:pict>
          </mc:Fallback>
        </mc:AlternateContent>
      </w:r>
      <w:r>
        <w:rPr>
          <w:noProof/>
          <w:sz w:val="22"/>
        </w:rPr>
        <mc:AlternateContent>
          <mc:Choice Requires="wpg">
            <w:drawing>
              <wp:anchor distT="0" distB="0" distL="114300" distR="114300" simplePos="0" relativeHeight="251716608" behindDoc="0" locked="0" layoutInCell="1" allowOverlap="1" wp14:anchorId="4CA96936" wp14:editId="2712D455">
                <wp:simplePos x="0" y="0"/>
                <wp:positionH relativeFrom="page">
                  <wp:posOffset>2750820</wp:posOffset>
                </wp:positionH>
                <wp:positionV relativeFrom="paragraph">
                  <wp:posOffset>1270</wp:posOffset>
                </wp:positionV>
                <wp:extent cx="854710" cy="372745"/>
                <wp:effectExtent l="7620" t="13970" r="4445" b="3810"/>
                <wp:wrapNone/>
                <wp:docPr id="1572174629"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4710" cy="372745"/>
                          <a:chOff x="4332" y="2"/>
                          <a:chExt cx="1346" cy="587"/>
                        </a:xfrm>
                      </wpg:grpSpPr>
                      <wps:wsp>
                        <wps:cNvPr id="1785445026" name="Line 214"/>
                        <wps:cNvCnPr>
                          <a:cxnSpLocks noChangeShapeType="1"/>
                        </wps:cNvCnPr>
                        <wps:spPr bwMode="auto">
                          <a:xfrm>
                            <a:off x="4337" y="2"/>
                            <a:ext cx="0" cy="581"/>
                          </a:xfrm>
                          <a:prstGeom prst="line">
                            <a:avLst/>
                          </a:prstGeom>
                          <a:noFill/>
                          <a:ln w="69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2552216" name="Line 215"/>
                        <wps:cNvCnPr>
                          <a:cxnSpLocks noChangeShapeType="1"/>
                        </wps:cNvCnPr>
                        <wps:spPr bwMode="auto">
                          <a:xfrm>
                            <a:off x="4337" y="583"/>
                            <a:ext cx="1340" cy="0"/>
                          </a:xfrm>
                          <a:prstGeom prst="line">
                            <a:avLst/>
                          </a:prstGeom>
                          <a:noFill/>
                          <a:ln w="696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A81376" id="Group 136" o:spid="_x0000_s1026" style="position:absolute;margin-left:216.6pt;margin-top:.1pt;width:67.3pt;height:29.35pt;z-index:251716608;mso-position-horizontal-relative:page" coordorigin="4332,2" coordsize="1346,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">
                <v:line id="Line 214" o:spid="_x0000_s1027" style="position:absolute;visibility:visible;mso-wrap-style:square" from="4337,2" to="4337,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" strokeweight=".19425mm"/>
                <v:line id="Line 215" o:spid="_x0000_s1028" style="position:absolute;visibility:visible;mso-wrap-style:square" from="4337,583" to="5677,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" strokeweight=".1935mm"/>
                <w10:wrap anchorx="page"/>
              </v:group>
            </w:pict>
          </mc:Fallback>
        </mc:AlternateContent>
      </w:r>
      <w:r>
        <w:rPr>
          <w:sz w:val="18"/>
        </w:rPr>
        <w:t>微指令代码</w:t>
      </w:r>
    </w:p>
    <w:p w14:paraId="185DAE02" w14:textId="77777777" w:rsidR="00817ED4" w:rsidRDefault="00817ED4" w:rsidP="00817ED4">
      <w:pPr>
        <w:spacing w:before="8" w:line="249" w:lineRule="auto"/>
        <w:ind w:left="5023" w:right="2944" w:firstLine="1"/>
        <w:rPr>
          <w:sz w:val="18"/>
        </w:rPr>
      </w:pPr>
      <w:r>
        <w:rPr>
          <w:sz w:val="18"/>
        </w:rPr>
        <w:t>十六进制地址微指令标志</w:t>
      </w:r>
    </w:p>
    <w:p w14:paraId="5CE94017" w14:textId="77777777" w:rsidR="00817ED4" w:rsidRDefault="00817ED4" w:rsidP="00817ED4">
      <w:pPr>
        <w:pStyle w:val="BodyText"/>
        <w:spacing w:before="4"/>
        <w:rPr>
          <w:sz w:val="19"/>
        </w:rPr>
      </w:pPr>
    </w:p>
    <w:p w14:paraId="7B4CA97D" w14:textId="77777777" w:rsidR="00817ED4" w:rsidRDefault="00817ED4" w:rsidP="00817ED4">
      <w:pPr>
        <w:pStyle w:val="BodyText"/>
        <w:spacing w:before="102" w:line="278" w:lineRule="auto"/>
        <w:ind w:left="187" w:right="208" w:firstLine="420"/>
        <w:jc w:val="both"/>
      </w:pPr>
      <w:r>
        <w:t>如</w:t>
      </w:r>
      <w:r>
        <w:rPr>
          <w:rFonts w:ascii="Times New Roman" w:eastAsia="Times New Roman" w:hAnsi="Times New Roman"/>
        </w:rPr>
        <w:t>$M</w:t>
      </w:r>
      <w:r>
        <w:rPr>
          <w:rFonts w:ascii="Times New Roman" w:eastAsia="Times New Roman" w:hAnsi="Times New Roman"/>
          <w:spacing w:val="-1"/>
        </w:rPr>
        <w:t xml:space="preserve"> </w:t>
      </w:r>
      <w:r>
        <w:rPr>
          <w:rFonts w:ascii="Times New Roman" w:eastAsia="Times New Roman" w:hAnsi="Times New Roman"/>
        </w:rPr>
        <w:t>1F</w:t>
      </w:r>
      <w:r>
        <w:rPr>
          <w:rFonts w:ascii="Times New Roman" w:eastAsia="Times New Roman" w:hAnsi="Times New Roman"/>
          <w:spacing w:val="-1"/>
        </w:rPr>
        <w:t xml:space="preserve"> </w:t>
      </w:r>
      <w:r>
        <w:rPr>
          <w:rFonts w:ascii="Times New Roman" w:eastAsia="Times New Roman" w:hAnsi="Times New Roman"/>
          <w:spacing w:val="-6"/>
        </w:rPr>
        <w:t>112233</w:t>
      </w:r>
      <w:r>
        <w:rPr>
          <w:spacing w:val="-7"/>
        </w:rPr>
        <w:t xml:space="preserve">，表示微指令的地址为 </w:t>
      </w:r>
      <w:r>
        <w:rPr>
          <w:rFonts w:ascii="Times New Roman" w:eastAsia="Times New Roman" w:hAnsi="Times New Roman"/>
          <w:spacing w:val="-8"/>
        </w:rPr>
        <w:t>1FH</w:t>
      </w:r>
      <w:r>
        <w:rPr>
          <w:spacing w:val="-10"/>
        </w:rPr>
        <w:t xml:space="preserve">，微指令值为 </w:t>
      </w:r>
      <w:r>
        <w:rPr>
          <w:rFonts w:ascii="Times New Roman" w:eastAsia="Times New Roman" w:hAnsi="Times New Roman"/>
          <w:spacing w:val="-10"/>
        </w:rPr>
        <w:t>11H</w:t>
      </w:r>
      <w:r>
        <w:rPr>
          <w:spacing w:val="-10"/>
        </w:rPr>
        <w:t>（</w:t>
      </w:r>
      <w:r>
        <w:t>高</w:t>
      </w:r>
      <w:r>
        <w:rPr>
          <w:spacing w:val="-105"/>
        </w:rPr>
        <w:t>）</w:t>
      </w:r>
      <w:r>
        <w:rPr>
          <w:spacing w:val="-30"/>
        </w:rPr>
        <w:t>、</w:t>
      </w:r>
      <w:r>
        <w:rPr>
          <w:rFonts w:ascii="Times New Roman" w:eastAsia="Times New Roman" w:hAnsi="Times New Roman"/>
          <w:spacing w:val="-8"/>
        </w:rPr>
        <w:t>22H</w:t>
      </w:r>
      <w:r>
        <w:rPr>
          <w:spacing w:val="-8"/>
        </w:rPr>
        <w:t>（</w:t>
      </w:r>
      <w:r>
        <w:t>中</w:t>
      </w:r>
      <w:r>
        <w:rPr>
          <w:spacing w:val="-105"/>
        </w:rPr>
        <w:t>）</w:t>
      </w:r>
      <w:r>
        <w:rPr>
          <w:spacing w:val="-30"/>
        </w:rPr>
        <w:t>、</w:t>
      </w:r>
      <w:r>
        <w:rPr>
          <w:rFonts w:ascii="Times New Roman" w:eastAsia="Times New Roman" w:hAnsi="Times New Roman"/>
          <w:spacing w:val="-9"/>
        </w:rPr>
        <w:t>33H</w:t>
      </w:r>
      <w:r>
        <w:rPr>
          <w:spacing w:val="-9"/>
        </w:rPr>
        <w:t>（</w:t>
      </w:r>
      <w:r>
        <w:t>低</w:t>
      </w:r>
      <w:r>
        <w:rPr>
          <w:spacing w:val="-105"/>
        </w:rPr>
        <w:t>），</w:t>
      </w:r>
      <w:r>
        <w:rPr>
          <w:spacing w:val="-7"/>
        </w:rPr>
        <w:t>本次实验的微程序如下，其中分号‘；’为注释符，分号后面的内容在下载时将被忽略掉。</w:t>
      </w:r>
    </w:p>
    <w:p w14:paraId="470F1945" w14:textId="77777777" w:rsidR="00817ED4" w:rsidRDefault="00817ED4" w:rsidP="00817ED4">
      <w:pPr>
        <w:pStyle w:val="ListParagraph"/>
        <w:numPr>
          <w:ilvl w:val="0"/>
          <w:numId w:val="55"/>
        </w:numPr>
        <w:tabs>
          <w:tab w:val="left" w:pos="958"/>
        </w:tabs>
        <w:autoSpaceDE w:val="0"/>
        <w:autoSpaceDN w:val="0"/>
        <w:ind w:firstLineChars="0"/>
        <w:jc w:val="both"/>
      </w:pPr>
      <w:r>
        <w:t>写入微程序</w:t>
      </w:r>
    </w:p>
    <w:p w14:paraId="29494575" w14:textId="77777777" w:rsidR="00817ED4" w:rsidRDefault="00817ED4" w:rsidP="00817ED4">
      <w:pPr>
        <w:pStyle w:val="BodyText"/>
        <w:spacing w:before="42" w:line="278" w:lineRule="auto"/>
        <w:ind w:left="187" w:right="204" w:firstLine="419"/>
        <w:jc w:val="both"/>
      </w:pPr>
      <w:r>
        <w:rPr>
          <w:spacing w:val="-18"/>
        </w:rPr>
        <w:t>用联机软件的“【转储】—【装载】”功能将该格式</w:t>
      </w:r>
      <w:r>
        <w:rPr>
          <w:spacing w:val="-2"/>
        </w:rPr>
        <w:t>（</w:t>
      </w:r>
      <w:r>
        <w:rPr>
          <w:rFonts w:ascii="Times New Roman" w:eastAsia="Times New Roman" w:hAnsi="Times New Roman"/>
          <w:spacing w:val="-2"/>
        </w:rPr>
        <w:t>*.TXT</w:t>
      </w:r>
      <w:r>
        <w:rPr>
          <w:spacing w:val="-2"/>
        </w:rPr>
        <w:t>）文件装载入实验系统。装入过</w:t>
      </w:r>
      <w:r>
        <w:t>程中，在软件的输出区的‘结果’栏会显示装载信息，如当前正在装载的是机器指令还是微指令，还剩多少条指令等。</w:t>
      </w:r>
    </w:p>
    <w:p w14:paraId="7AFA67BA" w14:textId="77777777" w:rsidR="00817ED4" w:rsidRDefault="00817ED4" w:rsidP="00817ED4">
      <w:pPr>
        <w:pStyle w:val="ListParagraph"/>
        <w:numPr>
          <w:ilvl w:val="0"/>
          <w:numId w:val="55"/>
        </w:numPr>
        <w:tabs>
          <w:tab w:val="left" w:pos="958"/>
        </w:tabs>
        <w:autoSpaceDE w:val="0"/>
        <w:autoSpaceDN w:val="0"/>
        <w:ind w:firstLineChars="0"/>
        <w:jc w:val="both"/>
      </w:pPr>
      <w:r>
        <w:t>校验微程序</w:t>
      </w:r>
    </w:p>
    <w:p w14:paraId="736A3CAF" w14:textId="77777777" w:rsidR="00817ED4" w:rsidRDefault="00817ED4" w:rsidP="00817ED4">
      <w:pPr>
        <w:pStyle w:val="BodyText"/>
        <w:spacing w:before="43" w:line="278" w:lineRule="auto"/>
        <w:ind w:left="187" w:right="204" w:firstLine="420"/>
        <w:jc w:val="both"/>
      </w:pPr>
      <w:r>
        <w:rPr>
          <w:spacing w:val="-15"/>
        </w:rPr>
        <w:t>选择联机软件的“【转储】—【刷新指令区】”可以读出下位机所有的机器指令和微指令，</w:t>
      </w:r>
      <w:r>
        <w:rPr>
          <w:spacing w:val="-103"/>
        </w:rPr>
        <w:t xml:space="preserve"> </w:t>
      </w:r>
      <w:r>
        <w:rPr>
          <w:spacing w:val="-4"/>
        </w:rPr>
        <w:t xml:space="preserve">并在指令区显示。检查微控器相应地址单元的数据是否和表 </w:t>
      </w:r>
      <w:r>
        <w:rPr>
          <w:rFonts w:ascii="Times New Roman" w:eastAsia="Times New Roman" w:hAnsi="Times New Roman"/>
          <w:spacing w:val="-2"/>
        </w:rPr>
        <w:t>3-2-2</w:t>
      </w:r>
      <w:r>
        <w:rPr>
          <w:rFonts w:ascii="Times New Roman" w:eastAsia="Times New Roman" w:hAnsi="Times New Roman"/>
        </w:rPr>
        <w:t xml:space="preserve"> </w:t>
      </w:r>
      <w:r>
        <w:rPr>
          <w:spacing w:val="-2"/>
        </w:rPr>
        <w:t>中的十六进制数据相同，如果</w:t>
      </w:r>
      <w:r>
        <w:t>不同，则说明写入操作失败，应重新写入，可以通过联机软件单独修改某个单元的微指令，先用鼠标左键单击指令区的‘微存’</w:t>
      </w:r>
      <w:r>
        <w:rPr>
          <w:rFonts w:ascii="Times New Roman" w:eastAsia="Times New Roman" w:hAnsi="Times New Roman"/>
        </w:rPr>
        <w:t>TAB</w:t>
      </w:r>
      <w:r>
        <w:rPr>
          <w:rFonts w:ascii="Times New Roman" w:eastAsia="Times New Roman" w:hAnsi="Times New Roman"/>
          <w:spacing w:val="6"/>
        </w:rPr>
        <w:t xml:space="preserve"> </w:t>
      </w:r>
      <w:r>
        <w:t>按钮，然后再单击需修改单元的数据，此时该单元变为</w:t>
      </w:r>
      <w:r>
        <w:rPr>
          <w:spacing w:val="-9"/>
        </w:rPr>
        <w:t xml:space="preserve">编辑框，输入 </w:t>
      </w:r>
      <w:r>
        <w:rPr>
          <w:rFonts w:ascii="Times New Roman" w:eastAsia="Times New Roman" w:hAnsi="Times New Roman"/>
        </w:rPr>
        <w:t xml:space="preserve">6 </w:t>
      </w:r>
      <w:r>
        <w:t>位数据并回车，编辑框消失，并以红色显示写入的数据。</w:t>
      </w:r>
    </w:p>
    <w:p w14:paraId="4DA6F7FD" w14:textId="77777777" w:rsidR="00817ED4" w:rsidRDefault="00817ED4" w:rsidP="00817ED4">
      <w:pPr>
        <w:spacing w:line="189" w:lineRule="exact"/>
        <w:ind w:left="547"/>
        <w:rPr>
          <w:rFonts w:ascii="Courier New"/>
          <w:sz w:val="18"/>
        </w:rPr>
      </w:pPr>
      <w:r>
        <w:rPr>
          <w:rFonts w:ascii="Courier New"/>
          <w:spacing w:val="-1"/>
          <w:sz w:val="18"/>
        </w:rPr>
        <w:t>;</w:t>
      </w:r>
      <w:r>
        <w:rPr>
          <w:rFonts w:ascii="Courier New"/>
          <w:sz w:val="18"/>
        </w:rPr>
        <w:t xml:space="preserve"> </w:t>
      </w:r>
      <w:r>
        <w:rPr>
          <w:rFonts w:ascii="Courier New"/>
          <w:spacing w:val="-1"/>
          <w:sz w:val="18"/>
        </w:rPr>
        <w:t>//***************************************</w:t>
      </w:r>
      <w:r>
        <w:rPr>
          <w:rFonts w:ascii="Courier New"/>
          <w:spacing w:val="-73"/>
          <w:sz w:val="18"/>
        </w:rPr>
        <w:t xml:space="preserve"> </w:t>
      </w:r>
      <w:r>
        <w:rPr>
          <w:rFonts w:ascii="Courier New"/>
          <w:spacing w:val="-1"/>
          <w:sz w:val="18"/>
        </w:rPr>
        <w:t>//</w:t>
      </w:r>
    </w:p>
    <w:p w14:paraId="19848CD7" w14:textId="77777777" w:rsidR="00817ED4" w:rsidRDefault="00817ED4" w:rsidP="00817ED4">
      <w:pPr>
        <w:tabs>
          <w:tab w:val="left" w:pos="5226"/>
        </w:tabs>
        <w:ind w:left="547"/>
        <w:rPr>
          <w:rFonts w:ascii="Courier New"/>
          <w:sz w:val="18"/>
        </w:rPr>
      </w:pPr>
      <w:r>
        <w:rPr>
          <w:rFonts w:ascii="Courier New"/>
          <w:sz w:val="18"/>
        </w:rPr>
        <w:t>;</w:t>
      </w:r>
      <w:r>
        <w:rPr>
          <w:rFonts w:ascii="Courier New"/>
          <w:spacing w:val="-2"/>
          <w:sz w:val="18"/>
        </w:rPr>
        <w:t xml:space="preserve"> </w:t>
      </w:r>
      <w:r>
        <w:rPr>
          <w:rFonts w:ascii="Courier New"/>
          <w:sz w:val="18"/>
        </w:rPr>
        <w:t>//</w:t>
      </w:r>
      <w:r>
        <w:rPr>
          <w:rFonts w:ascii="Courier New"/>
          <w:sz w:val="18"/>
        </w:rPr>
        <w:tab/>
        <w:t>//</w:t>
      </w:r>
    </w:p>
    <w:p w14:paraId="0D1BC51D" w14:textId="77777777" w:rsidR="00817ED4" w:rsidRDefault="00817ED4" w:rsidP="00817ED4">
      <w:pPr>
        <w:tabs>
          <w:tab w:val="left" w:pos="2238"/>
          <w:tab w:val="left" w:pos="5226"/>
        </w:tabs>
        <w:spacing w:before="10"/>
        <w:ind w:left="547"/>
        <w:rPr>
          <w:rFonts w:ascii="Courier New" w:eastAsia="Courier New"/>
          <w:sz w:val="18"/>
        </w:rPr>
      </w:pPr>
      <w:r>
        <w:rPr>
          <w:rFonts w:ascii="Courier New" w:eastAsia="Courier New"/>
          <w:sz w:val="18"/>
        </w:rPr>
        <w:t>;</w:t>
      </w:r>
      <w:r>
        <w:rPr>
          <w:rFonts w:ascii="Courier New" w:eastAsia="Courier New"/>
          <w:spacing w:val="-2"/>
          <w:sz w:val="18"/>
        </w:rPr>
        <w:t xml:space="preserve"> </w:t>
      </w:r>
      <w:r>
        <w:rPr>
          <w:rFonts w:ascii="Courier New" w:eastAsia="Courier New"/>
          <w:sz w:val="18"/>
        </w:rPr>
        <w:t>//</w:t>
      </w:r>
      <w:r>
        <w:rPr>
          <w:rFonts w:ascii="Courier New" w:eastAsia="Courier New"/>
          <w:sz w:val="18"/>
        </w:rPr>
        <w:tab/>
      </w:r>
      <w:r>
        <w:rPr>
          <w:sz w:val="18"/>
        </w:rPr>
        <w:t>微控器实验指令文件</w:t>
      </w:r>
      <w:r>
        <w:rPr>
          <w:sz w:val="18"/>
        </w:rPr>
        <w:tab/>
      </w:r>
      <w:r>
        <w:rPr>
          <w:rFonts w:ascii="Courier New" w:eastAsia="Courier New"/>
          <w:sz w:val="18"/>
        </w:rPr>
        <w:t>//</w:t>
      </w:r>
    </w:p>
    <w:p w14:paraId="7D659511" w14:textId="77777777" w:rsidR="00817ED4" w:rsidRDefault="00817ED4" w:rsidP="00817ED4">
      <w:pPr>
        <w:tabs>
          <w:tab w:val="left" w:pos="5226"/>
        </w:tabs>
        <w:spacing w:before="23"/>
        <w:ind w:left="547"/>
        <w:rPr>
          <w:rFonts w:ascii="Courier New"/>
          <w:sz w:val="18"/>
        </w:rPr>
      </w:pPr>
      <w:r>
        <w:rPr>
          <w:rFonts w:ascii="Courier New"/>
          <w:sz w:val="18"/>
        </w:rPr>
        <w:t>;</w:t>
      </w:r>
      <w:r>
        <w:rPr>
          <w:rFonts w:ascii="Courier New"/>
          <w:spacing w:val="-2"/>
          <w:sz w:val="18"/>
        </w:rPr>
        <w:t xml:space="preserve"> </w:t>
      </w:r>
      <w:r>
        <w:rPr>
          <w:rFonts w:ascii="Courier New"/>
          <w:sz w:val="18"/>
        </w:rPr>
        <w:t>//</w:t>
      </w:r>
      <w:r>
        <w:rPr>
          <w:rFonts w:ascii="Courier New"/>
          <w:sz w:val="18"/>
        </w:rPr>
        <w:tab/>
        <w:t>//</w:t>
      </w:r>
    </w:p>
    <w:p w14:paraId="3D149B79" w14:textId="77777777" w:rsidR="00817ED4" w:rsidRDefault="00817ED4" w:rsidP="00817ED4">
      <w:pPr>
        <w:tabs>
          <w:tab w:val="left" w:pos="2148"/>
          <w:tab w:val="left" w:pos="5226"/>
        </w:tabs>
        <w:ind w:left="546"/>
        <w:rPr>
          <w:rFonts w:ascii="Courier New"/>
          <w:sz w:val="18"/>
        </w:rPr>
      </w:pPr>
      <w:r>
        <w:rPr>
          <w:rFonts w:ascii="Courier New"/>
          <w:sz w:val="18"/>
        </w:rPr>
        <w:t>;</w:t>
      </w:r>
      <w:r>
        <w:rPr>
          <w:rFonts w:ascii="Courier New"/>
          <w:spacing w:val="-2"/>
          <w:sz w:val="18"/>
        </w:rPr>
        <w:t xml:space="preserve"> </w:t>
      </w:r>
      <w:r>
        <w:rPr>
          <w:rFonts w:ascii="Courier New"/>
          <w:sz w:val="18"/>
        </w:rPr>
        <w:t>//</w:t>
      </w:r>
      <w:r>
        <w:rPr>
          <w:rFonts w:ascii="Courier New"/>
          <w:sz w:val="18"/>
        </w:rPr>
        <w:tab/>
        <w:t>By</w:t>
      </w:r>
      <w:r>
        <w:rPr>
          <w:rFonts w:ascii="Courier New"/>
          <w:spacing w:val="-5"/>
          <w:sz w:val="18"/>
        </w:rPr>
        <w:t xml:space="preserve"> </w:t>
      </w:r>
      <w:r>
        <w:rPr>
          <w:rFonts w:ascii="Courier New"/>
          <w:sz w:val="18"/>
        </w:rPr>
        <w:t>TangDu</w:t>
      </w:r>
      <w:r>
        <w:rPr>
          <w:rFonts w:ascii="Courier New"/>
          <w:spacing w:val="-5"/>
          <w:sz w:val="18"/>
        </w:rPr>
        <w:t xml:space="preserve"> </w:t>
      </w:r>
      <w:r>
        <w:rPr>
          <w:rFonts w:ascii="Courier New"/>
          <w:sz w:val="18"/>
        </w:rPr>
        <w:t>CO.,LTD</w:t>
      </w:r>
      <w:r>
        <w:rPr>
          <w:rFonts w:ascii="Courier New"/>
          <w:sz w:val="18"/>
        </w:rPr>
        <w:tab/>
        <w:t>//</w:t>
      </w:r>
    </w:p>
    <w:p w14:paraId="5A9D32D1" w14:textId="77777777" w:rsidR="00817ED4" w:rsidRDefault="00817ED4" w:rsidP="00817ED4">
      <w:pPr>
        <w:tabs>
          <w:tab w:val="left" w:pos="5226"/>
        </w:tabs>
        <w:spacing w:line="203" w:lineRule="exact"/>
        <w:ind w:left="546"/>
        <w:rPr>
          <w:rFonts w:ascii="Courier New"/>
          <w:sz w:val="18"/>
        </w:rPr>
      </w:pPr>
      <w:r>
        <w:rPr>
          <w:rFonts w:ascii="Courier New"/>
          <w:sz w:val="18"/>
        </w:rPr>
        <w:t>;</w:t>
      </w:r>
      <w:r>
        <w:rPr>
          <w:rFonts w:ascii="Courier New"/>
          <w:spacing w:val="-2"/>
          <w:sz w:val="18"/>
        </w:rPr>
        <w:t xml:space="preserve"> </w:t>
      </w:r>
      <w:r>
        <w:rPr>
          <w:rFonts w:ascii="Courier New"/>
          <w:sz w:val="18"/>
        </w:rPr>
        <w:t>//</w:t>
      </w:r>
      <w:r>
        <w:rPr>
          <w:rFonts w:ascii="Courier New"/>
          <w:sz w:val="18"/>
        </w:rPr>
        <w:tab/>
        <w:t>//</w:t>
      </w:r>
    </w:p>
    <w:p w14:paraId="5BB36F2A" w14:textId="77777777" w:rsidR="00817ED4" w:rsidRDefault="00817ED4" w:rsidP="00817ED4">
      <w:pPr>
        <w:spacing w:line="203" w:lineRule="exact"/>
        <w:ind w:left="546"/>
        <w:rPr>
          <w:rFonts w:ascii="Courier New"/>
          <w:sz w:val="18"/>
        </w:rPr>
      </w:pPr>
      <w:r>
        <w:rPr>
          <w:rFonts w:ascii="Courier New"/>
          <w:spacing w:val="-1"/>
          <w:sz w:val="18"/>
        </w:rPr>
        <w:t>;</w:t>
      </w:r>
      <w:r>
        <w:rPr>
          <w:rFonts w:ascii="Courier New"/>
          <w:sz w:val="18"/>
        </w:rPr>
        <w:t xml:space="preserve"> </w:t>
      </w:r>
      <w:r>
        <w:rPr>
          <w:rFonts w:ascii="Courier New"/>
          <w:spacing w:val="-1"/>
          <w:sz w:val="18"/>
        </w:rPr>
        <w:t>//***************************************</w:t>
      </w:r>
      <w:r>
        <w:rPr>
          <w:rFonts w:ascii="Courier New"/>
          <w:spacing w:val="-72"/>
          <w:sz w:val="18"/>
        </w:rPr>
        <w:t xml:space="preserve"> </w:t>
      </w:r>
      <w:r>
        <w:rPr>
          <w:rFonts w:ascii="Courier New"/>
          <w:spacing w:val="-1"/>
          <w:sz w:val="18"/>
        </w:rPr>
        <w:t>//</w:t>
      </w:r>
    </w:p>
    <w:p w14:paraId="0DBC8609" w14:textId="77777777" w:rsidR="00817ED4" w:rsidRDefault="00817ED4" w:rsidP="00817ED4">
      <w:pPr>
        <w:ind w:left="546"/>
        <w:rPr>
          <w:rFonts w:ascii="Courier New"/>
          <w:sz w:val="18"/>
        </w:rPr>
      </w:pPr>
      <w:r>
        <w:rPr>
          <w:rFonts w:ascii="Courier New"/>
          <w:spacing w:val="-1"/>
          <w:sz w:val="18"/>
        </w:rPr>
        <w:t xml:space="preserve">; //**** Start Of MicroController Data </w:t>
      </w:r>
      <w:r>
        <w:rPr>
          <w:rFonts w:ascii="Courier New"/>
          <w:sz w:val="18"/>
        </w:rPr>
        <w:t>****</w:t>
      </w:r>
      <w:r>
        <w:rPr>
          <w:rFonts w:ascii="Courier New"/>
          <w:spacing w:val="-71"/>
          <w:sz w:val="18"/>
        </w:rPr>
        <w:t xml:space="preserve"> </w:t>
      </w:r>
      <w:r>
        <w:rPr>
          <w:rFonts w:ascii="Courier New"/>
          <w:sz w:val="18"/>
        </w:rPr>
        <w:t>//</w:t>
      </w:r>
    </w:p>
    <w:tbl>
      <w:tblPr>
        <w:tblW w:w="0" w:type="auto"/>
        <w:tblInd w:w="684" w:type="dxa"/>
        <w:tblLayout w:type="fixed"/>
        <w:tblCellMar>
          <w:left w:w="0" w:type="dxa"/>
          <w:right w:w="0" w:type="dxa"/>
        </w:tblCellMar>
        <w:tblLook w:val="01E0" w:firstRow="1" w:lastRow="1" w:firstColumn="1" w:lastColumn="1" w:noHBand="0" w:noVBand="0"/>
      </w:tblPr>
      <w:tblGrid>
        <w:gridCol w:w="320"/>
        <w:gridCol w:w="324"/>
        <w:gridCol w:w="882"/>
        <w:gridCol w:w="2390"/>
      </w:tblGrid>
      <w:tr w:rsidR="00817ED4" w14:paraId="1159DC7E" w14:textId="77777777" w:rsidTr="00D55E5F">
        <w:trPr>
          <w:trHeight w:val="203"/>
        </w:trPr>
        <w:tc>
          <w:tcPr>
            <w:tcW w:w="320" w:type="dxa"/>
          </w:tcPr>
          <w:p w14:paraId="146ED0B4" w14:textId="77777777" w:rsidR="00817ED4" w:rsidRDefault="00817ED4" w:rsidP="00D55E5F">
            <w:pPr>
              <w:pStyle w:val="TableParagraph"/>
              <w:spacing w:line="184" w:lineRule="exact"/>
              <w:ind w:right="52"/>
              <w:jc w:val="right"/>
              <w:rPr>
                <w:rFonts w:ascii="Courier New"/>
                <w:sz w:val="18"/>
              </w:rPr>
            </w:pPr>
            <w:r>
              <w:rPr>
                <w:rFonts w:ascii="Courier New"/>
                <w:sz w:val="18"/>
              </w:rPr>
              <w:t>$M</w:t>
            </w:r>
          </w:p>
        </w:tc>
        <w:tc>
          <w:tcPr>
            <w:tcW w:w="324" w:type="dxa"/>
          </w:tcPr>
          <w:p w14:paraId="7A493D2A" w14:textId="77777777" w:rsidR="00817ED4" w:rsidRDefault="00817ED4" w:rsidP="00D55E5F">
            <w:pPr>
              <w:pStyle w:val="TableParagraph"/>
              <w:spacing w:line="184" w:lineRule="exact"/>
              <w:ind w:left="32" w:right="32"/>
              <w:jc w:val="center"/>
              <w:rPr>
                <w:rFonts w:ascii="Courier New"/>
                <w:sz w:val="18"/>
              </w:rPr>
            </w:pPr>
            <w:r>
              <w:rPr>
                <w:rFonts w:ascii="Courier New"/>
                <w:sz w:val="18"/>
              </w:rPr>
              <w:t>00</w:t>
            </w:r>
          </w:p>
        </w:tc>
        <w:tc>
          <w:tcPr>
            <w:tcW w:w="882" w:type="dxa"/>
          </w:tcPr>
          <w:p w14:paraId="66BC61CD" w14:textId="77777777" w:rsidR="00817ED4" w:rsidRDefault="00817ED4" w:rsidP="00D55E5F">
            <w:pPr>
              <w:pStyle w:val="TableParagraph"/>
              <w:spacing w:line="184" w:lineRule="exact"/>
              <w:ind w:left="53"/>
              <w:rPr>
                <w:rFonts w:ascii="Courier New"/>
                <w:sz w:val="18"/>
              </w:rPr>
            </w:pPr>
            <w:r>
              <w:rPr>
                <w:rFonts w:ascii="Courier New"/>
                <w:sz w:val="18"/>
              </w:rPr>
              <w:t>000001</w:t>
            </w:r>
          </w:p>
        </w:tc>
        <w:tc>
          <w:tcPr>
            <w:tcW w:w="2390" w:type="dxa"/>
          </w:tcPr>
          <w:p w14:paraId="6400E4E4" w14:textId="77777777" w:rsidR="00817ED4" w:rsidRDefault="00817ED4" w:rsidP="00D55E5F">
            <w:pPr>
              <w:pStyle w:val="TableParagraph"/>
              <w:spacing w:line="184" w:lineRule="exact"/>
              <w:ind w:left="179"/>
              <w:rPr>
                <w:rFonts w:ascii="Courier New"/>
                <w:sz w:val="18"/>
              </w:rPr>
            </w:pPr>
            <w:r>
              <w:rPr>
                <w:rFonts w:ascii="Courier New"/>
                <w:sz w:val="18"/>
              </w:rPr>
              <w:t>;</w:t>
            </w:r>
            <w:r>
              <w:rPr>
                <w:rFonts w:ascii="Courier New"/>
                <w:spacing w:val="-3"/>
                <w:sz w:val="18"/>
              </w:rPr>
              <w:t xml:space="preserve"> </w:t>
            </w:r>
            <w:r>
              <w:rPr>
                <w:rFonts w:ascii="Courier New"/>
                <w:sz w:val="18"/>
              </w:rPr>
              <w:t>NOP</w:t>
            </w:r>
          </w:p>
        </w:tc>
      </w:tr>
      <w:tr w:rsidR="00817ED4" w14:paraId="0440738C" w14:textId="77777777" w:rsidTr="00D55E5F">
        <w:trPr>
          <w:trHeight w:val="203"/>
        </w:trPr>
        <w:tc>
          <w:tcPr>
            <w:tcW w:w="320" w:type="dxa"/>
          </w:tcPr>
          <w:p w14:paraId="3F6C8333" w14:textId="77777777" w:rsidR="00817ED4" w:rsidRDefault="00817ED4" w:rsidP="00D55E5F">
            <w:pPr>
              <w:pStyle w:val="TableParagraph"/>
              <w:spacing w:line="184" w:lineRule="exact"/>
              <w:ind w:right="52"/>
              <w:jc w:val="right"/>
              <w:rPr>
                <w:rFonts w:ascii="Courier New"/>
                <w:sz w:val="18"/>
              </w:rPr>
            </w:pPr>
            <w:r>
              <w:rPr>
                <w:rFonts w:ascii="Courier New"/>
                <w:sz w:val="18"/>
              </w:rPr>
              <w:t>$M</w:t>
            </w:r>
          </w:p>
        </w:tc>
        <w:tc>
          <w:tcPr>
            <w:tcW w:w="324" w:type="dxa"/>
          </w:tcPr>
          <w:p w14:paraId="40F2028F" w14:textId="77777777" w:rsidR="00817ED4" w:rsidRDefault="00817ED4" w:rsidP="00D55E5F">
            <w:pPr>
              <w:pStyle w:val="TableParagraph"/>
              <w:spacing w:line="184" w:lineRule="exact"/>
              <w:ind w:left="32" w:right="32"/>
              <w:jc w:val="center"/>
              <w:rPr>
                <w:rFonts w:ascii="Courier New"/>
                <w:sz w:val="18"/>
              </w:rPr>
            </w:pPr>
            <w:r>
              <w:rPr>
                <w:rFonts w:ascii="Courier New"/>
                <w:sz w:val="18"/>
              </w:rPr>
              <w:t>01</w:t>
            </w:r>
          </w:p>
        </w:tc>
        <w:tc>
          <w:tcPr>
            <w:tcW w:w="882" w:type="dxa"/>
          </w:tcPr>
          <w:p w14:paraId="1F590949" w14:textId="77777777" w:rsidR="00817ED4" w:rsidRDefault="00817ED4" w:rsidP="00D55E5F">
            <w:pPr>
              <w:pStyle w:val="TableParagraph"/>
              <w:spacing w:line="184" w:lineRule="exact"/>
              <w:ind w:left="53"/>
              <w:rPr>
                <w:rFonts w:ascii="Courier New"/>
                <w:sz w:val="18"/>
              </w:rPr>
            </w:pPr>
            <w:r>
              <w:rPr>
                <w:rFonts w:ascii="Courier New"/>
                <w:sz w:val="18"/>
              </w:rPr>
              <w:t>007070</w:t>
            </w:r>
          </w:p>
        </w:tc>
        <w:tc>
          <w:tcPr>
            <w:tcW w:w="2390" w:type="dxa"/>
          </w:tcPr>
          <w:p w14:paraId="35C5E71F" w14:textId="77777777" w:rsidR="00817ED4" w:rsidRDefault="00817ED4" w:rsidP="00D55E5F">
            <w:pPr>
              <w:pStyle w:val="TableParagraph"/>
              <w:spacing w:line="184" w:lineRule="exact"/>
              <w:ind w:left="179"/>
              <w:rPr>
                <w:rFonts w:ascii="Courier New"/>
                <w:sz w:val="18"/>
              </w:rPr>
            </w:pPr>
            <w:r>
              <w:rPr>
                <w:rFonts w:ascii="Courier New"/>
                <w:sz w:val="18"/>
              </w:rPr>
              <w:t>;</w:t>
            </w:r>
            <w:r>
              <w:rPr>
                <w:rFonts w:ascii="Courier New"/>
                <w:spacing w:val="-8"/>
                <w:sz w:val="18"/>
              </w:rPr>
              <w:t xml:space="preserve"> </w:t>
            </w:r>
            <w:r>
              <w:rPr>
                <w:rFonts w:ascii="Courier New"/>
                <w:sz w:val="18"/>
              </w:rPr>
              <w:t>CON(INS)-&gt;IR,</w:t>
            </w:r>
            <w:r>
              <w:rPr>
                <w:rFonts w:ascii="Courier New"/>
                <w:spacing w:val="-7"/>
                <w:sz w:val="18"/>
              </w:rPr>
              <w:t xml:space="preserve"> </w:t>
            </w:r>
            <w:r>
              <w:rPr>
                <w:rFonts w:ascii="Courier New"/>
                <w:sz w:val="18"/>
              </w:rPr>
              <w:t>P&lt;1&gt;</w:t>
            </w:r>
          </w:p>
        </w:tc>
      </w:tr>
      <w:tr w:rsidR="00817ED4" w14:paraId="74EA3549" w14:textId="77777777" w:rsidTr="00D55E5F">
        <w:trPr>
          <w:trHeight w:val="208"/>
        </w:trPr>
        <w:tc>
          <w:tcPr>
            <w:tcW w:w="320" w:type="dxa"/>
          </w:tcPr>
          <w:p w14:paraId="379D68D3" w14:textId="77777777" w:rsidR="00817ED4" w:rsidRDefault="00817ED4" w:rsidP="00D55E5F">
            <w:pPr>
              <w:pStyle w:val="TableParagraph"/>
              <w:spacing w:line="188" w:lineRule="exact"/>
              <w:ind w:right="52"/>
              <w:jc w:val="right"/>
              <w:rPr>
                <w:rFonts w:ascii="Courier New"/>
                <w:sz w:val="18"/>
              </w:rPr>
            </w:pPr>
            <w:r>
              <w:rPr>
                <w:rFonts w:ascii="Courier New"/>
                <w:sz w:val="18"/>
              </w:rPr>
              <w:t>$M</w:t>
            </w:r>
          </w:p>
        </w:tc>
        <w:tc>
          <w:tcPr>
            <w:tcW w:w="324" w:type="dxa"/>
          </w:tcPr>
          <w:p w14:paraId="2CCB2B83" w14:textId="77777777" w:rsidR="00817ED4" w:rsidRDefault="00817ED4" w:rsidP="00D55E5F">
            <w:pPr>
              <w:pStyle w:val="TableParagraph"/>
              <w:spacing w:line="188" w:lineRule="exact"/>
              <w:ind w:left="32" w:right="32"/>
              <w:jc w:val="center"/>
              <w:rPr>
                <w:rFonts w:ascii="Courier New"/>
                <w:sz w:val="18"/>
              </w:rPr>
            </w:pPr>
            <w:r>
              <w:rPr>
                <w:rFonts w:ascii="Courier New"/>
                <w:sz w:val="18"/>
              </w:rPr>
              <w:t>04</w:t>
            </w:r>
          </w:p>
        </w:tc>
        <w:tc>
          <w:tcPr>
            <w:tcW w:w="882" w:type="dxa"/>
          </w:tcPr>
          <w:p w14:paraId="095117A9" w14:textId="77777777" w:rsidR="00817ED4" w:rsidRDefault="00817ED4" w:rsidP="00D55E5F">
            <w:pPr>
              <w:pStyle w:val="TableParagraph"/>
              <w:spacing w:line="188" w:lineRule="exact"/>
              <w:ind w:left="53"/>
              <w:rPr>
                <w:rFonts w:ascii="Courier New"/>
                <w:sz w:val="18"/>
              </w:rPr>
            </w:pPr>
            <w:r>
              <w:rPr>
                <w:rFonts w:ascii="Courier New"/>
                <w:sz w:val="18"/>
              </w:rPr>
              <w:t>002405</w:t>
            </w:r>
          </w:p>
        </w:tc>
        <w:tc>
          <w:tcPr>
            <w:tcW w:w="2390" w:type="dxa"/>
          </w:tcPr>
          <w:p w14:paraId="0705646C" w14:textId="77777777" w:rsidR="00817ED4" w:rsidRDefault="00817ED4" w:rsidP="00D55E5F">
            <w:pPr>
              <w:pStyle w:val="TableParagraph"/>
              <w:spacing w:line="188" w:lineRule="exact"/>
              <w:ind w:left="179"/>
              <w:rPr>
                <w:rFonts w:ascii="Courier New"/>
                <w:sz w:val="18"/>
              </w:rPr>
            </w:pPr>
            <w:r>
              <w:rPr>
                <w:rFonts w:ascii="Courier New"/>
                <w:sz w:val="18"/>
              </w:rPr>
              <w:t>;</w:t>
            </w:r>
            <w:r>
              <w:rPr>
                <w:rFonts w:ascii="Courier New"/>
                <w:spacing w:val="-5"/>
                <w:sz w:val="18"/>
              </w:rPr>
              <w:t xml:space="preserve"> </w:t>
            </w:r>
            <w:r>
              <w:rPr>
                <w:rFonts w:ascii="Courier New"/>
                <w:sz w:val="18"/>
              </w:rPr>
              <w:t>R0-&gt;B</w:t>
            </w:r>
          </w:p>
        </w:tc>
      </w:tr>
      <w:tr w:rsidR="00817ED4" w14:paraId="23C79C8E" w14:textId="77777777" w:rsidTr="00D55E5F">
        <w:trPr>
          <w:trHeight w:val="252"/>
        </w:trPr>
        <w:tc>
          <w:tcPr>
            <w:tcW w:w="320" w:type="dxa"/>
          </w:tcPr>
          <w:p w14:paraId="580B183F" w14:textId="77777777" w:rsidR="00817ED4" w:rsidRDefault="00817ED4" w:rsidP="00D55E5F">
            <w:pPr>
              <w:pStyle w:val="TableParagraph"/>
              <w:spacing w:before="35" w:line="197" w:lineRule="exact"/>
              <w:ind w:right="52"/>
              <w:jc w:val="right"/>
              <w:rPr>
                <w:rFonts w:ascii="Courier New"/>
                <w:sz w:val="18"/>
              </w:rPr>
            </w:pPr>
            <w:r>
              <w:rPr>
                <w:rFonts w:ascii="Courier New"/>
                <w:sz w:val="18"/>
              </w:rPr>
              <w:t>$M</w:t>
            </w:r>
          </w:p>
        </w:tc>
        <w:tc>
          <w:tcPr>
            <w:tcW w:w="324" w:type="dxa"/>
          </w:tcPr>
          <w:p w14:paraId="3CAE03ED" w14:textId="77777777" w:rsidR="00817ED4" w:rsidRDefault="00817ED4" w:rsidP="00D55E5F">
            <w:pPr>
              <w:pStyle w:val="TableParagraph"/>
              <w:spacing w:before="35" w:line="197" w:lineRule="exact"/>
              <w:ind w:left="32" w:right="32"/>
              <w:jc w:val="center"/>
              <w:rPr>
                <w:rFonts w:ascii="Courier New"/>
                <w:sz w:val="18"/>
              </w:rPr>
            </w:pPr>
            <w:r>
              <w:rPr>
                <w:rFonts w:ascii="Courier New"/>
                <w:sz w:val="18"/>
              </w:rPr>
              <w:t>05</w:t>
            </w:r>
          </w:p>
        </w:tc>
        <w:tc>
          <w:tcPr>
            <w:tcW w:w="882" w:type="dxa"/>
          </w:tcPr>
          <w:p w14:paraId="7AD9692B" w14:textId="77777777" w:rsidR="00817ED4" w:rsidRDefault="00817ED4" w:rsidP="00D55E5F">
            <w:pPr>
              <w:pStyle w:val="TableParagraph"/>
              <w:spacing w:before="35" w:line="197" w:lineRule="exact"/>
              <w:ind w:left="53"/>
              <w:rPr>
                <w:rFonts w:ascii="Courier New"/>
                <w:sz w:val="18"/>
              </w:rPr>
            </w:pPr>
            <w:r>
              <w:rPr>
                <w:rFonts w:ascii="Courier New"/>
                <w:sz w:val="18"/>
              </w:rPr>
              <w:t>04B201</w:t>
            </w:r>
          </w:p>
        </w:tc>
        <w:tc>
          <w:tcPr>
            <w:tcW w:w="2390" w:type="dxa"/>
          </w:tcPr>
          <w:p w14:paraId="01A4A12B" w14:textId="77777777" w:rsidR="00817ED4" w:rsidRDefault="00817ED4" w:rsidP="00D55E5F">
            <w:pPr>
              <w:pStyle w:val="TableParagraph"/>
              <w:spacing w:before="5" w:line="227" w:lineRule="exact"/>
              <w:ind w:left="179"/>
              <w:rPr>
                <w:rFonts w:ascii="Courier New" w:eastAsia="Courier New"/>
                <w:sz w:val="18"/>
              </w:rPr>
            </w:pPr>
            <w:r>
              <w:rPr>
                <w:rFonts w:ascii="Courier New" w:eastAsia="Courier New"/>
                <w:spacing w:val="12"/>
                <w:w w:val="95"/>
                <w:sz w:val="18"/>
              </w:rPr>
              <w:t xml:space="preserve">; </w:t>
            </w:r>
            <w:r>
              <w:rPr>
                <w:rFonts w:ascii="Courier New" w:eastAsia="Courier New"/>
                <w:w w:val="95"/>
                <w:sz w:val="18"/>
              </w:rPr>
              <w:t>A</w:t>
            </w:r>
            <w:r>
              <w:rPr>
                <w:rFonts w:ascii="Courier New" w:eastAsia="Courier New"/>
                <w:spacing w:val="-49"/>
                <w:w w:val="95"/>
                <w:sz w:val="18"/>
              </w:rPr>
              <w:t xml:space="preserve"> </w:t>
            </w:r>
            <w:r>
              <w:rPr>
                <w:spacing w:val="44"/>
                <w:w w:val="95"/>
                <w:sz w:val="18"/>
              </w:rPr>
              <w:t>加</w:t>
            </w:r>
            <w:r>
              <w:rPr>
                <w:rFonts w:ascii="Courier New" w:eastAsia="Courier New"/>
                <w:w w:val="95"/>
                <w:sz w:val="18"/>
              </w:rPr>
              <w:t>B-&gt;R0</w:t>
            </w:r>
          </w:p>
        </w:tc>
      </w:tr>
      <w:tr w:rsidR="00817ED4" w14:paraId="220B5725" w14:textId="77777777" w:rsidTr="00D55E5F">
        <w:trPr>
          <w:trHeight w:val="213"/>
        </w:trPr>
        <w:tc>
          <w:tcPr>
            <w:tcW w:w="320" w:type="dxa"/>
          </w:tcPr>
          <w:p w14:paraId="3BCDB453" w14:textId="77777777" w:rsidR="00817ED4" w:rsidRDefault="00817ED4" w:rsidP="00D55E5F">
            <w:pPr>
              <w:pStyle w:val="TableParagraph"/>
              <w:spacing w:before="10" w:line="184" w:lineRule="exact"/>
              <w:ind w:right="52"/>
              <w:jc w:val="right"/>
              <w:rPr>
                <w:rFonts w:ascii="Courier New"/>
                <w:sz w:val="18"/>
              </w:rPr>
            </w:pPr>
            <w:r>
              <w:rPr>
                <w:rFonts w:ascii="Courier New"/>
                <w:sz w:val="18"/>
              </w:rPr>
              <w:t>$M</w:t>
            </w:r>
          </w:p>
        </w:tc>
        <w:tc>
          <w:tcPr>
            <w:tcW w:w="324" w:type="dxa"/>
          </w:tcPr>
          <w:p w14:paraId="5D8BB718" w14:textId="77777777" w:rsidR="00817ED4" w:rsidRDefault="00817ED4" w:rsidP="00D55E5F">
            <w:pPr>
              <w:pStyle w:val="TableParagraph"/>
              <w:spacing w:before="10" w:line="184" w:lineRule="exact"/>
              <w:ind w:left="32" w:right="32"/>
              <w:jc w:val="center"/>
              <w:rPr>
                <w:rFonts w:ascii="Courier New"/>
                <w:sz w:val="18"/>
              </w:rPr>
            </w:pPr>
            <w:r>
              <w:rPr>
                <w:rFonts w:ascii="Courier New"/>
                <w:sz w:val="18"/>
              </w:rPr>
              <w:t>30</w:t>
            </w:r>
          </w:p>
        </w:tc>
        <w:tc>
          <w:tcPr>
            <w:tcW w:w="882" w:type="dxa"/>
          </w:tcPr>
          <w:p w14:paraId="53FBFB45" w14:textId="77777777" w:rsidR="00817ED4" w:rsidRDefault="00817ED4" w:rsidP="00D55E5F">
            <w:pPr>
              <w:pStyle w:val="TableParagraph"/>
              <w:spacing w:before="10" w:line="184" w:lineRule="exact"/>
              <w:ind w:left="53"/>
              <w:rPr>
                <w:rFonts w:ascii="Courier New"/>
                <w:sz w:val="18"/>
              </w:rPr>
            </w:pPr>
            <w:r>
              <w:rPr>
                <w:rFonts w:ascii="Courier New"/>
                <w:sz w:val="18"/>
              </w:rPr>
              <w:t>001404</w:t>
            </w:r>
          </w:p>
        </w:tc>
        <w:tc>
          <w:tcPr>
            <w:tcW w:w="2390" w:type="dxa"/>
          </w:tcPr>
          <w:p w14:paraId="04E360F5" w14:textId="77777777" w:rsidR="00817ED4" w:rsidRDefault="00817ED4" w:rsidP="00D55E5F">
            <w:pPr>
              <w:pStyle w:val="TableParagraph"/>
              <w:spacing w:before="10" w:line="184" w:lineRule="exact"/>
              <w:ind w:left="179"/>
              <w:rPr>
                <w:rFonts w:ascii="Courier New"/>
                <w:sz w:val="18"/>
              </w:rPr>
            </w:pPr>
            <w:r>
              <w:rPr>
                <w:rFonts w:ascii="Courier New"/>
                <w:sz w:val="18"/>
              </w:rPr>
              <w:t>;</w:t>
            </w:r>
            <w:r>
              <w:rPr>
                <w:rFonts w:ascii="Courier New"/>
                <w:spacing w:val="-5"/>
                <w:sz w:val="18"/>
              </w:rPr>
              <w:t xml:space="preserve"> </w:t>
            </w:r>
            <w:r>
              <w:rPr>
                <w:rFonts w:ascii="Courier New"/>
                <w:sz w:val="18"/>
              </w:rPr>
              <w:t>R0-&gt;A</w:t>
            </w:r>
          </w:p>
        </w:tc>
      </w:tr>
    </w:tbl>
    <w:p w14:paraId="281AEC80" w14:textId="77777777" w:rsidR="00817ED4" w:rsidRDefault="00817ED4" w:rsidP="00817ED4">
      <w:pPr>
        <w:spacing w:before="22"/>
        <w:ind w:right="423"/>
        <w:jc w:val="right"/>
        <w:rPr>
          <w:sz w:val="18"/>
        </w:rPr>
      </w:pPr>
      <w:r>
        <w:rPr>
          <w:sz w:val="18"/>
        </w:rPr>
        <w:t>37</w:t>
      </w:r>
    </w:p>
    <w:p w14:paraId="2BEFBDF9" w14:textId="77777777" w:rsidR="00817ED4" w:rsidRDefault="00817ED4" w:rsidP="00817ED4">
      <w:pPr>
        <w:jc w:val="right"/>
        <w:rPr>
          <w:sz w:val="18"/>
        </w:rPr>
        <w:sectPr w:rsidR="00817ED4" w:rsidSect="00817ED4">
          <w:pgSz w:w="10440" w:h="14750"/>
          <w:pgMar w:top="980" w:right="640" w:bottom="280" w:left="720" w:header="751" w:footer="0" w:gutter="0"/>
          <w:cols w:space="720"/>
        </w:sectPr>
      </w:pPr>
    </w:p>
    <w:p w14:paraId="2757BA46" w14:textId="4352C600" w:rsidR="00817ED4" w:rsidRDefault="00817ED4" w:rsidP="00817ED4">
      <w:pPr>
        <w:pStyle w:val="BodyText"/>
        <w:spacing w:before="9"/>
        <w:rPr>
          <w:rFonts w:ascii="Times New Roman"/>
          <w:sz w:val="16"/>
        </w:rPr>
      </w:pPr>
      <w:r>
        <w:rPr>
          <w:noProof/>
        </w:rPr>
        <w:lastRenderedPageBreak/>
        <mc:AlternateContent>
          <mc:Choice Requires="wpg">
            <w:drawing>
              <wp:anchor distT="0" distB="0" distL="114300" distR="114300" simplePos="0" relativeHeight="251717632" behindDoc="0" locked="0" layoutInCell="1" allowOverlap="1" wp14:anchorId="1A36126A" wp14:editId="25B0E373">
                <wp:simplePos x="0" y="0"/>
                <wp:positionH relativeFrom="page">
                  <wp:posOffset>521335</wp:posOffset>
                </wp:positionH>
                <wp:positionV relativeFrom="page">
                  <wp:posOffset>452120</wp:posOffset>
                </wp:positionV>
                <wp:extent cx="5546725" cy="207010"/>
                <wp:effectExtent l="0" t="4445" r="0" b="0"/>
                <wp:wrapNone/>
                <wp:docPr id="138493247"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07010"/>
                          <a:chOff x="821" y="712"/>
                          <a:chExt cx="8735" cy="326"/>
                        </a:xfrm>
                      </wpg:grpSpPr>
                      <pic:pic xmlns:pic="http://schemas.openxmlformats.org/drawingml/2006/picture">
                        <pic:nvPicPr>
                          <pic:cNvPr id="1089098137" name="Picture 2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81" y="712"/>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6075999" name="Rectangle 218"/>
                        <wps:cNvSpPr>
                          <a:spLocks noChangeArrowheads="1"/>
                        </wps:cNvSpPr>
                        <wps:spPr bwMode="auto">
                          <a:xfrm>
                            <a:off x="820"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94182" id="Group 135" o:spid="_x0000_s1026" style="position:absolute;margin-left:41.05pt;margin-top:35.6pt;width:436.75pt;height:16.3pt;z-index:251717632;mso-position-horizontal-relative:page;mso-position-vertical-relative:page" coordorigin="821,712" coordsize="8735,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">
                <v:shape id="Picture 217" o:spid="_x0000_s1027" type="#_x0000_t75" style="position:absolute;left:881;top:712;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">
                  <v:imagedata r:id="rId9" o:title=""/>
                </v:shape>
                <v:rect id="Rectangle 218" o:spid="_x0000_s1028" style="position:absolute;left:820;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" fillcolor="black" stroked="f"/>
                <w10:wrap anchorx="page" anchory="page"/>
              </v:group>
            </w:pict>
          </mc:Fallback>
        </mc:AlternateContent>
      </w:r>
    </w:p>
    <w:p w14:paraId="6B91C779" w14:textId="77777777" w:rsidR="00817ED4" w:rsidRDefault="00817ED4" w:rsidP="00817ED4">
      <w:pPr>
        <w:tabs>
          <w:tab w:val="left" w:pos="2326"/>
        </w:tabs>
        <w:spacing w:before="100"/>
        <w:ind w:left="670"/>
        <w:rPr>
          <w:rFonts w:ascii="Courier New"/>
          <w:sz w:val="18"/>
        </w:rPr>
      </w:pPr>
      <w:r>
        <w:rPr>
          <w:rFonts w:ascii="Courier New"/>
          <w:sz w:val="18"/>
        </w:rPr>
        <w:t>$M</w:t>
      </w:r>
      <w:r>
        <w:rPr>
          <w:rFonts w:ascii="Courier New"/>
          <w:spacing w:val="-4"/>
          <w:sz w:val="18"/>
        </w:rPr>
        <w:t xml:space="preserve"> </w:t>
      </w:r>
      <w:r>
        <w:rPr>
          <w:rFonts w:ascii="Courier New"/>
          <w:sz w:val="18"/>
        </w:rPr>
        <w:t>32</w:t>
      </w:r>
      <w:r>
        <w:rPr>
          <w:rFonts w:ascii="Courier New"/>
          <w:spacing w:val="-3"/>
          <w:sz w:val="18"/>
        </w:rPr>
        <w:t xml:space="preserve"> </w:t>
      </w:r>
      <w:r>
        <w:rPr>
          <w:rFonts w:ascii="Courier New"/>
          <w:sz w:val="18"/>
        </w:rPr>
        <w:t>183001</w:t>
      </w:r>
      <w:r>
        <w:rPr>
          <w:rFonts w:ascii="Courier New"/>
          <w:sz w:val="18"/>
        </w:rPr>
        <w:tab/>
        <w:t>;</w:t>
      </w:r>
      <w:r>
        <w:rPr>
          <w:rFonts w:ascii="Courier New"/>
          <w:spacing w:val="-5"/>
          <w:sz w:val="18"/>
        </w:rPr>
        <w:t xml:space="preserve"> </w:t>
      </w:r>
      <w:r>
        <w:rPr>
          <w:rFonts w:ascii="Courier New"/>
          <w:sz w:val="18"/>
        </w:rPr>
        <w:t>IN-&gt;R0</w:t>
      </w:r>
    </w:p>
    <w:p w14:paraId="529E6810" w14:textId="77777777" w:rsidR="00817ED4" w:rsidRDefault="00817ED4" w:rsidP="00817ED4">
      <w:pPr>
        <w:tabs>
          <w:tab w:val="left" w:pos="2326"/>
        </w:tabs>
        <w:ind w:left="670"/>
        <w:rPr>
          <w:rFonts w:ascii="Courier New"/>
          <w:sz w:val="18"/>
        </w:rPr>
      </w:pPr>
      <w:r>
        <w:rPr>
          <w:rFonts w:ascii="Courier New"/>
          <w:sz w:val="18"/>
        </w:rPr>
        <w:t>$M</w:t>
      </w:r>
      <w:r>
        <w:rPr>
          <w:rFonts w:ascii="Courier New"/>
          <w:spacing w:val="-4"/>
          <w:sz w:val="18"/>
        </w:rPr>
        <w:t xml:space="preserve"> </w:t>
      </w:r>
      <w:r>
        <w:rPr>
          <w:rFonts w:ascii="Courier New"/>
          <w:sz w:val="18"/>
        </w:rPr>
        <w:t>33</w:t>
      </w:r>
      <w:r>
        <w:rPr>
          <w:rFonts w:ascii="Courier New"/>
          <w:spacing w:val="-3"/>
          <w:sz w:val="18"/>
        </w:rPr>
        <w:t xml:space="preserve"> </w:t>
      </w:r>
      <w:r>
        <w:rPr>
          <w:rFonts w:ascii="Courier New"/>
          <w:sz w:val="18"/>
        </w:rPr>
        <w:t>280401</w:t>
      </w:r>
      <w:r>
        <w:rPr>
          <w:rFonts w:ascii="Courier New"/>
          <w:sz w:val="18"/>
        </w:rPr>
        <w:tab/>
        <w:t>;</w:t>
      </w:r>
      <w:r>
        <w:rPr>
          <w:rFonts w:ascii="Courier New"/>
          <w:spacing w:val="-6"/>
          <w:sz w:val="18"/>
        </w:rPr>
        <w:t xml:space="preserve"> </w:t>
      </w:r>
      <w:r>
        <w:rPr>
          <w:rFonts w:ascii="Courier New"/>
          <w:sz w:val="18"/>
        </w:rPr>
        <w:t>R0-&gt;OUT</w:t>
      </w:r>
    </w:p>
    <w:p w14:paraId="220B1870" w14:textId="77777777" w:rsidR="00817ED4" w:rsidRDefault="00817ED4" w:rsidP="00817ED4">
      <w:pPr>
        <w:tabs>
          <w:tab w:val="left" w:pos="2326"/>
        </w:tabs>
        <w:ind w:left="670"/>
        <w:rPr>
          <w:rFonts w:ascii="Courier New"/>
          <w:sz w:val="18"/>
        </w:rPr>
      </w:pPr>
      <w:r>
        <w:rPr>
          <w:rFonts w:ascii="Courier New"/>
          <w:sz w:val="18"/>
        </w:rPr>
        <w:t>$M</w:t>
      </w:r>
      <w:r>
        <w:rPr>
          <w:rFonts w:ascii="Courier New"/>
          <w:spacing w:val="-4"/>
          <w:sz w:val="18"/>
        </w:rPr>
        <w:t xml:space="preserve"> </w:t>
      </w:r>
      <w:r>
        <w:rPr>
          <w:rFonts w:ascii="Courier New"/>
          <w:sz w:val="18"/>
        </w:rPr>
        <w:t>35</w:t>
      </w:r>
      <w:r>
        <w:rPr>
          <w:rFonts w:ascii="Courier New"/>
          <w:spacing w:val="-3"/>
          <w:sz w:val="18"/>
        </w:rPr>
        <w:t xml:space="preserve"> </w:t>
      </w:r>
      <w:r>
        <w:rPr>
          <w:rFonts w:ascii="Courier New"/>
          <w:sz w:val="18"/>
        </w:rPr>
        <w:t>000035</w:t>
      </w:r>
      <w:r>
        <w:rPr>
          <w:rFonts w:ascii="Courier New"/>
          <w:sz w:val="18"/>
        </w:rPr>
        <w:tab/>
        <w:t>;</w:t>
      </w:r>
      <w:r>
        <w:rPr>
          <w:rFonts w:ascii="Courier New"/>
          <w:spacing w:val="-3"/>
          <w:sz w:val="18"/>
        </w:rPr>
        <w:t xml:space="preserve"> </w:t>
      </w:r>
      <w:r>
        <w:rPr>
          <w:rFonts w:ascii="Courier New"/>
          <w:sz w:val="18"/>
        </w:rPr>
        <w:t>NOP</w:t>
      </w:r>
    </w:p>
    <w:p w14:paraId="1EB54660" w14:textId="77777777" w:rsidR="00817ED4" w:rsidRDefault="00817ED4" w:rsidP="00817ED4">
      <w:pPr>
        <w:ind w:left="490"/>
        <w:rPr>
          <w:rFonts w:ascii="Courier New"/>
          <w:sz w:val="18"/>
        </w:rPr>
      </w:pPr>
      <w:r>
        <w:rPr>
          <w:rFonts w:ascii="Courier New"/>
          <w:spacing w:val="-1"/>
          <w:sz w:val="18"/>
        </w:rPr>
        <w:t xml:space="preserve">; //***** End Of MicroController Data </w:t>
      </w:r>
      <w:r>
        <w:rPr>
          <w:rFonts w:ascii="Courier New"/>
          <w:sz w:val="18"/>
        </w:rPr>
        <w:t>*****</w:t>
      </w:r>
      <w:r>
        <w:rPr>
          <w:rFonts w:ascii="Courier New"/>
          <w:spacing w:val="-72"/>
          <w:sz w:val="18"/>
        </w:rPr>
        <w:t xml:space="preserve"> </w:t>
      </w:r>
      <w:r>
        <w:rPr>
          <w:rFonts w:ascii="Courier New"/>
          <w:sz w:val="18"/>
        </w:rPr>
        <w:t>//</w:t>
      </w:r>
    </w:p>
    <w:p w14:paraId="2B598181" w14:textId="77777777" w:rsidR="00817ED4" w:rsidRDefault="00817ED4" w:rsidP="00817ED4">
      <w:pPr>
        <w:pStyle w:val="BodyText"/>
        <w:rPr>
          <w:rFonts w:ascii="Courier New"/>
          <w:sz w:val="20"/>
        </w:rPr>
      </w:pPr>
    </w:p>
    <w:p w14:paraId="23CA0749" w14:textId="77777777" w:rsidR="00817ED4" w:rsidRDefault="00817ED4" w:rsidP="00817ED4">
      <w:pPr>
        <w:pStyle w:val="BodyText"/>
        <w:spacing w:before="3"/>
        <w:rPr>
          <w:rFonts w:ascii="Courier New"/>
          <w:sz w:val="17"/>
        </w:rPr>
      </w:pPr>
    </w:p>
    <w:p w14:paraId="188631B2" w14:textId="77777777" w:rsidR="00817ED4" w:rsidRDefault="00817ED4" w:rsidP="00817ED4">
      <w:pPr>
        <w:pStyle w:val="ListParagraph"/>
        <w:numPr>
          <w:ilvl w:val="3"/>
          <w:numId w:val="57"/>
        </w:numPr>
        <w:tabs>
          <w:tab w:val="left" w:pos="815"/>
        </w:tabs>
        <w:autoSpaceDE w:val="0"/>
        <w:autoSpaceDN w:val="0"/>
        <w:spacing w:before="1"/>
        <w:ind w:left="814" w:firstLineChars="0" w:hanging="265"/>
      </w:pPr>
      <w:r>
        <w:rPr>
          <w:spacing w:val="-1"/>
        </w:rPr>
        <w:t>运行微程序</w:t>
      </w:r>
    </w:p>
    <w:p w14:paraId="6F2D39A6" w14:textId="77777777" w:rsidR="00817ED4" w:rsidRDefault="00817ED4" w:rsidP="00817ED4">
      <w:pPr>
        <w:pStyle w:val="BodyText"/>
        <w:spacing w:before="43" w:line="278" w:lineRule="auto"/>
        <w:ind w:left="130" w:right="266" w:firstLine="420"/>
      </w:pPr>
      <w:r>
        <w:rPr>
          <w:spacing w:val="-2"/>
        </w:rPr>
        <w:t>本实验支持两种方式运行：本机运行</w:t>
      </w:r>
      <w:r>
        <w:rPr>
          <w:spacing w:val="-1"/>
        </w:rPr>
        <w:t>（不需电脑）和联机运行（需要电脑</w:t>
      </w:r>
      <w:r>
        <w:rPr>
          <w:spacing w:val="-105"/>
        </w:rPr>
        <w:t>）</w:t>
      </w:r>
      <w:r>
        <w:rPr>
          <w:spacing w:val="-1"/>
        </w:rPr>
        <w:t>。其中联机运行</w:t>
      </w:r>
      <w:r>
        <w:t>方式支持数据通路图的观测，支持微程序流图的观测，支持信号时序图的观测。</w:t>
      </w:r>
    </w:p>
    <w:p w14:paraId="75EDC295" w14:textId="77777777" w:rsidR="007C44BF" w:rsidRDefault="007C44BF" w:rsidP="00817ED4">
      <w:pPr>
        <w:pStyle w:val="BodyText"/>
        <w:spacing w:before="43" w:line="278" w:lineRule="auto"/>
        <w:ind w:left="130" w:right="266" w:firstLine="420"/>
      </w:pPr>
    </w:p>
    <w:p w14:paraId="1051C708" w14:textId="2A29B317" w:rsidR="007C44BF" w:rsidRDefault="007C44BF" w:rsidP="00817ED4">
      <w:pPr>
        <w:pStyle w:val="BodyText"/>
        <w:spacing w:before="43" w:line="278" w:lineRule="auto"/>
        <w:ind w:left="130" w:right="266" w:firstLine="420"/>
      </w:pPr>
      <w:r>
        <w:rPr>
          <w:rFonts w:hint="eastAsia"/>
        </w:rPr>
        <w:t>转储完成截图如3.2.2所示：</w:t>
      </w:r>
    </w:p>
    <w:p w14:paraId="4C6E93DC" w14:textId="12F6986E" w:rsidR="007C44BF" w:rsidRDefault="007C44BF" w:rsidP="00817ED4">
      <w:pPr>
        <w:pStyle w:val="BodyText"/>
        <w:spacing w:before="43" w:line="278" w:lineRule="auto"/>
        <w:ind w:left="130" w:right="266" w:firstLine="420"/>
      </w:pPr>
      <w:r>
        <w:rPr>
          <w:noProof/>
        </w:rPr>
        <w:drawing>
          <wp:inline distT="0" distB="0" distL="0" distR="0" wp14:anchorId="3AABB86F" wp14:editId="6139060E">
            <wp:extent cx="5417107" cy="4061637"/>
            <wp:effectExtent l="0" t="0" r="0" b="0"/>
            <wp:docPr id="126102712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0200" cy="4063956"/>
                    </a:xfrm>
                    <a:prstGeom prst="rect">
                      <a:avLst/>
                    </a:prstGeom>
                    <a:noFill/>
                    <a:ln>
                      <a:noFill/>
                    </a:ln>
                  </pic:spPr>
                </pic:pic>
              </a:graphicData>
            </a:graphic>
          </wp:inline>
        </w:drawing>
      </w:r>
    </w:p>
    <w:p w14:paraId="1341D8CE" w14:textId="5A412A49" w:rsidR="007C44BF" w:rsidRDefault="007C44BF" w:rsidP="007C44BF">
      <w:pPr>
        <w:pStyle w:val="ListParagraph"/>
        <w:spacing w:before="44"/>
        <w:ind w:left="950" w:firstLineChars="0" w:firstLine="0"/>
        <w:jc w:val="center"/>
        <w:rPr>
          <w:rFonts w:ascii="微软雅黑" w:eastAsia="微软雅黑"/>
          <w:b/>
          <w:sz w:val="18"/>
        </w:rPr>
      </w:pPr>
      <w:r w:rsidRPr="00FD27B8">
        <w:rPr>
          <w:rFonts w:ascii="微软雅黑" w:eastAsia="微软雅黑" w:hint="eastAsia"/>
          <w:b/>
          <w:sz w:val="18"/>
        </w:rPr>
        <w:t>图3.</w:t>
      </w:r>
      <w:r>
        <w:rPr>
          <w:rFonts w:ascii="微软雅黑" w:eastAsia="微软雅黑" w:hint="eastAsia"/>
          <w:b/>
          <w:sz w:val="18"/>
        </w:rPr>
        <w:t>2.</w:t>
      </w:r>
      <w:r>
        <w:rPr>
          <w:rFonts w:ascii="微软雅黑" w:eastAsia="微软雅黑" w:hint="eastAsia"/>
          <w:b/>
          <w:sz w:val="18"/>
        </w:rPr>
        <w:t>2</w:t>
      </w:r>
    </w:p>
    <w:p w14:paraId="4A629188" w14:textId="77777777" w:rsidR="007C44BF" w:rsidRPr="007C44BF" w:rsidRDefault="007C44BF" w:rsidP="007C44BF">
      <w:pPr>
        <w:pStyle w:val="ListParagraph"/>
        <w:spacing w:before="44"/>
        <w:ind w:left="950" w:firstLineChars="0" w:firstLine="0"/>
        <w:jc w:val="center"/>
        <w:rPr>
          <w:rFonts w:ascii="微软雅黑" w:eastAsia="微软雅黑" w:hint="eastAsia"/>
          <w:b/>
          <w:sz w:val="18"/>
        </w:rPr>
      </w:pPr>
    </w:p>
    <w:p w14:paraId="35099A27" w14:textId="77777777" w:rsidR="00817ED4" w:rsidRDefault="00817ED4" w:rsidP="00817ED4">
      <w:pPr>
        <w:pStyle w:val="BodyText"/>
        <w:spacing w:before="4"/>
        <w:rPr>
          <w:sz w:val="24"/>
        </w:rPr>
      </w:pPr>
    </w:p>
    <w:p w14:paraId="4C6BA5F4" w14:textId="77777777" w:rsidR="00817ED4" w:rsidRDefault="00817ED4" w:rsidP="00817ED4">
      <w:pPr>
        <w:pStyle w:val="ListParagraph"/>
        <w:numPr>
          <w:ilvl w:val="0"/>
          <w:numId w:val="54"/>
        </w:numPr>
        <w:tabs>
          <w:tab w:val="left" w:pos="970"/>
          <w:tab w:val="left" w:pos="971"/>
        </w:tabs>
        <w:autoSpaceDE w:val="0"/>
        <w:autoSpaceDN w:val="0"/>
        <w:ind w:firstLineChars="0" w:hanging="421"/>
      </w:pPr>
      <w:r>
        <w:t>本机运行</w:t>
      </w:r>
    </w:p>
    <w:p w14:paraId="58CA6F09" w14:textId="77777777" w:rsidR="00817ED4" w:rsidRDefault="00817ED4" w:rsidP="00817ED4">
      <w:pPr>
        <w:pStyle w:val="BodyText"/>
        <w:spacing w:before="43" w:line="278" w:lineRule="auto"/>
        <w:ind w:left="130" w:right="160" w:firstLine="420"/>
      </w:pPr>
      <w:r>
        <w:rPr>
          <w:spacing w:val="-5"/>
        </w:rPr>
        <w:t xml:space="preserve">① 将时序与操作台单元的开关 </w:t>
      </w:r>
      <w:r>
        <w:rPr>
          <w:rFonts w:ascii="Times New Roman" w:eastAsia="Times New Roman" w:hAnsi="Times New Roman"/>
          <w:spacing w:val="-1"/>
        </w:rPr>
        <w:t>KK1</w:t>
      </w:r>
      <w:r>
        <w:rPr>
          <w:spacing w:val="-1"/>
        </w:rPr>
        <w:t>、</w:t>
      </w:r>
      <w:r>
        <w:rPr>
          <w:rFonts w:ascii="Times New Roman" w:eastAsia="Times New Roman" w:hAnsi="Times New Roman"/>
          <w:spacing w:val="-1"/>
        </w:rPr>
        <w:t>KK3</w:t>
      </w:r>
      <w:r>
        <w:rPr>
          <w:rFonts w:ascii="Times New Roman" w:eastAsia="Times New Roman" w:hAnsi="Times New Roman"/>
        </w:rPr>
        <w:t xml:space="preserve"> </w:t>
      </w:r>
      <w:r>
        <w:rPr>
          <w:spacing w:val="-6"/>
        </w:rPr>
        <w:t xml:space="preserve">置为‘运行’档，按动 </w:t>
      </w:r>
      <w:r>
        <w:rPr>
          <w:rFonts w:ascii="Times New Roman" w:eastAsia="Times New Roman" w:hAnsi="Times New Roman"/>
          <w:spacing w:val="-1"/>
        </w:rPr>
        <w:t xml:space="preserve">CON </w:t>
      </w:r>
      <w:r>
        <w:rPr>
          <w:spacing w:val="-14"/>
        </w:rPr>
        <w:t xml:space="preserve">单元的 </w:t>
      </w:r>
      <w:r>
        <w:rPr>
          <w:rFonts w:ascii="Times New Roman" w:eastAsia="Times New Roman" w:hAnsi="Times New Roman"/>
          <w:spacing w:val="-1"/>
        </w:rPr>
        <w:t xml:space="preserve">CLR </w:t>
      </w:r>
      <w:r>
        <w:t>按钮，</w:t>
      </w:r>
      <w:r>
        <w:rPr>
          <w:spacing w:val="-102"/>
        </w:rPr>
        <w:t xml:space="preserve"> </w:t>
      </w:r>
      <w:r>
        <w:t>将微地址寄存器（</w:t>
      </w:r>
      <w:r>
        <w:rPr>
          <w:rFonts w:ascii="Times New Roman" w:eastAsia="Times New Roman" w:hAnsi="Times New Roman"/>
        </w:rPr>
        <w:t>M</w:t>
      </w:r>
      <w:r>
        <w:rPr>
          <w:rFonts w:ascii="Times New Roman" w:eastAsia="Times New Roman" w:hAnsi="Times New Roman"/>
          <w:spacing w:val="-1"/>
        </w:rPr>
        <w:t>A</w:t>
      </w:r>
      <w:r>
        <w:rPr>
          <w:rFonts w:ascii="Times New Roman" w:eastAsia="Times New Roman" w:hAnsi="Times New Roman"/>
        </w:rPr>
        <w:t>R</w:t>
      </w:r>
      <w:r>
        <w:t>）清零，同时也将指令寄存器（</w:t>
      </w:r>
      <w:r>
        <w:rPr>
          <w:rFonts w:ascii="Times New Roman" w:eastAsia="Times New Roman" w:hAnsi="Times New Roman"/>
          <w:spacing w:val="-1"/>
        </w:rPr>
        <w:t>I</w:t>
      </w:r>
      <w:r>
        <w:rPr>
          <w:rFonts w:ascii="Times New Roman" w:eastAsia="Times New Roman" w:hAnsi="Times New Roman"/>
        </w:rPr>
        <w:t>R</w:t>
      </w:r>
      <w:r>
        <w:rPr>
          <w:spacing w:val="-106"/>
        </w:rPr>
        <w:t>）</w:t>
      </w:r>
      <w:r>
        <w:t>、</w:t>
      </w:r>
      <w:r>
        <w:rPr>
          <w:rFonts w:ascii="Times New Roman" w:eastAsia="Times New Roman" w:hAnsi="Times New Roman"/>
          <w:spacing w:val="-1"/>
        </w:rPr>
        <w:t>A</w:t>
      </w:r>
      <w:r>
        <w:rPr>
          <w:rFonts w:ascii="Times New Roman" w:eastAsia="Times New Roman" w:hAnsi="Times New Roman"/>
        </w:rPr>
        <w:t>LU</w:t>
      </w:r>
      <w:r>
        <w:rPr>
          <w:rFonts w:ascii="Times New Roman" w:eastAsia="Times New Roman" w:hAnsi="Times New Roman"/>
          <w:spacing w:val="4"/>
        </w:rPr>
        <w:t xml:space="preserve"> </w:t>
      </w:r>
      <w:r>
        <w:rPr>
          <w:spacing w:val="-7"/>
        </w:rPr>
        <w:t xml:space="preserve">单元的暂存器 </w:t>
      </w:r>
      <w:r>
        <w:rPr>
          <w:rFonts w:ascii="Times New Roman" w:eastAsia="Times New Roman" w:hAnsi="Times New Roman"/>
        </w:rPr>
        <w:t>A</w:t>
      </w:r>
      <w:r>
        <w:rPr>
          <w:rFonts w:ascii="Times New Roman" w:eastAsia="Times New Roman" w:hAnsi="Times New Roman"/>
          <w:spacing w:val="3"/>
        </w:rPr>
        <w:t xml:space="preserve"> </w:t>
      </w:r>
      <w:r>
        <w:rPr>
          <w:spacing w:val="-10"/>
        </w:rPr>
        <w:t xml:space="preserve">和暂存器 </w:t>
      </w:r>
      <w:r>
        <w:rPr>
          <w:rFonts w:ascii="Times New Roman" w:eastAsia="Times New Roman" w:hAnsi="Times New Roman"/>
        </w:rPr>
        <w:t>B</w:t>
      </w:r>
      <w:r>
        <w:t>清零。</w:t>
      </w:r>
    </w:p>
    <w:p w14:paraId="69128D99" w14:textId="77777777" w:rsidR="00817ED4" w:rsidRDefault="00817ED4" w:rsidP="00817ED4">
      <w:pPr>
        <w:pStyle w:val="BodyText"/>
        <w:spacing w:line="278" w:lineRule="auto"/>
        <w:ind w:left="129" w:right="158" w:firstLine="420"/>
      </w:pPr>
      <w:r>
        <w:rPr>
          <w:spacing w:val="-5"/>
        </w:rPr>
        <w:t xml:space="preserve">② 将时序与操作台单元的开关 </w:t>
      </w:r>
      <w:r>
        <w:rPr>
          <w:rFonts w:ascii="Times New Roman" w:eastAsia="Times New Roman" w:hAnsi="Times New Roman"/>
          <w:spacing w:val="-1"/>
        </w:rPr>
        <w:t>KK2</w:t>
      </w:r>
      <w:r>
        <w:rPr>
          <w:rFonts w:ascii="Times New Roman" w:eastAsia="Times New Roman" w:hAnsi="Times New Roman"/>
        </w:rPr>
        <w:t xml:space="preserve"> </w:t>
      </w:r>
      <w:r>
        <w:rPr>
          <w:spacing w:val="-5"/>
        </w:rPr>
        <w:t xml:space="preserve">置为‘单拍’档，然后按动 </w:t>
      </w:r>
      <w:r>
        <w:rPr>
          <w:rFonts w:ascii="Times New Roman" w:eastAsia="Times New Roman" w:hAnsi="Times New Roman"/>
          <w:spacing w:val="-1"/>
        </w:rPr>
        <w:t>ST</w:t>
      </w:r>
      <w:r>
        <w:rPr>
          <w:rFonts w:ascii="Times New Roman" w:eastAsia="Times New Roman" w:hAnsi="Times New Roman"/>
        </w:rPr>
        <w:t xml:space="preserve"> </w:t>
      </w:r>
      <w:r>
        <w:rPr>
          <w:spacing w:val="-7"/>
        </w:rPr>
        <w:t xml:space="preserve">按钮，体会系统在 </w:t>
      </w:r>
      <w:r>
        <w:rPr>
          <w:rFonts w:ascii="Times New Roman" w:eastAsia="Times New Roman" w:hAnsi="Times New Roman"/>
          <w:spacing w:val="-1"/>
        </w:rPr>
        <w:t>T1</w:t>
      </w:r>
      <w:r>
        <w:rPr>
          <w:spacing w:val="-1"/>
        </w:rPr>
        <w:t>、</w:t>
      </w:r>
      <w:r>
        <w:rPr>
          <w:rFonts w:ascii="Times New Roman" w:eastAsia="Times New Roman" w:hAnsi="Times New Roman"/>
        </w:rPr>
        <w:t>T2</w:t>
      </w:r>
      <w:r>
        <w:t>、</w:t>
      </w:r>
      <w:r>
        <w:rPr>
          <w:rFonts w:ascii="Times New Roman" w:eastAsia="Times New Roman" w:hAnsi="Times New Roman"/>
        </w:rPr>
        <w:t>T3</w:t>
      </w:r>
      <w:r>
        <w:t>、</w:t>
      </w:r>
      <w:r>
        <w:rPr>
          <w:rFonts w:ascii="Times New Roman" w:eastAsia="Times New Roman" w:hAnsi="Times New Roman"/>
        </w:rPr>
        <w:t>T4</w:t>
      </w:r>
      <w:r>
        <w:rPr>
          <w:rFonts w:ascii="Times New Roman" w:eastAsia="Times New Roman" w:hAnsi="Times New Roman"/>
          <w:spacing w:val="36"/>
        </w:rPr>
        <w:t xml:space="preserve"> </w:t>
      </w:r>
      <w:r>
        <w:t>节拍中各做的工作。</w:t>
      </w:r>
      <w:r>
        <w:rPr>
          <w:rFonts w:ascii="Times New Roman" w:eastAsia="Times New Roman" w:hAnsi="Times New Roman"/>
        </w:rPr>
        <w:t>T2</w:t>
      </w:r>
      <w:r>
        <w:rPr>
          <w:rFonts w:ascii="Times New Roman" w:eastAsia="Times New Roman" w:hAnsi="Times New Roman"/>
          <w:spacing w:val="37"/>
        </w:rPr>
        <w:t xml:space="preserve"> </w:t>
      </w:r>
      <w:r>
        <w:t>节拍微控器将后续微地址（下条执行的微指令的地址）打入微地址寄存器，当前微指令打入微指令寄存器，并产生执行部件相应的控制信号；</w:t>
      </w:r>
      <w:r>
        <w:rPr>
          <w:rFonts w:ascii="Times New Roman" w:eastAsia="Times New Roman" w:hAnsi="Times New Roman"/>
        </w:rPr>
        <w:t>T3</w:t>
      </w:r>
      <w:r>
        <w:t>、</w:t>
      </w:r>
      <w:r>
        <w:rPr>
          <w:rFonts w:ascii="Times New Roman" w:eastAsia="Times New Roman" w:hAnsi="Times New Roman"/>
        </w:rPr>
        <w:t>T4</w:t>
      </w:r>
      <w:r>
        <w:rPr>
          <w:rFonts w:ascii="Times New Roman" w:eastAsia="Times New Roman" w:hAnsi="Times New Roman"/>
          <w:spacing w:val="-13"/>
        </w:rPr>
        <w:t xml:space="preserve"> </w:t>
      </w:r>
      <w:r>
        <w:t>节</w:t>
      </w:r>
      <w:r>
        <w:rPr>
          <w:spacing w:val="22"/>
          <w:w w:val="95"/>
        </w:rPr>
        <w:t xml:space="preserve">拍根据 </w:t>
      </w:r>
      <w:r>
        <w:rPr>
          <w:rFonts w:ascii="Times New Roman" w:eastAsia="Times New Roman" w:hAnsi="Times New Roman"/>
          <w:w w:val="95"/>
        </w:rPr>
        <w:t>T2</w:t>
      </w:r>
      <w:r>
        <w:rPr>
          <w:rFonts w:ascii="Times New Roman" w:eastAsia="Times New Roman" w:hAnsi="Times New Roman"/>
          <w:spacing w:val="139"/>
        </w:rPr>
        <w:t xml:space="preserve"> </w:t>
      </w:r>
      <w:r>
        <w:rPr>
          <w:w w:val="95"/>
        </w:rPr>
        <w:t>节拍产生的控制信号做出相应的执行动作，如果测试位有效，还要根据机器指令及当</w:t>
      </w:r>
      <w:r>
        <w:lastRenderedPageBreak/>
        <w:t>前微地址寄存器中的内容进行译码，使微程序转入相应的微地址入口，实现微程序的分支。</w:t>
      </w:r>
    </w:p>
    <w:p w14:paraId="07CF24EA" w14:textId="77777777" w:rsidR="00817ED4" w:rsidRDefault="00817ED4" w:rsidP="00817ED4">
      <w:pPr>
        <w:pStyle w:val="BodyText"/>
        <w:spacing w:line="269" w:lineRule="exact"/>
        <w:ind w:left="549"/>
        <w:rPr>
          <w:rFonts w:ascii="Times New Roman" w:eastAsia="Times New Roman" w:hAnsi="Times New Roman"/>
        </w:rPr>
      </w:pPr>
      <w:r>
        <w:rPr>
          <w:spacing w:val="-11"/>
        </w:rPr>
        <w:t xml:space="preserve">③ 按动 </w:t>
      </w:r>
      <w:r>
        <w:rPr>
          <w:rFonts w:ascii="Times New Roman" w:eastAsia="Times New Roman" w:hAnsi="Times New Roman"/>
          <w:spacing w:val="-1"/>
        </w:rPr>
        <w:t xml:space="preserve">CON </w:t>
      </w:r>
      <w:r>
        <w:rPr>
          <w:spacing w:val="-13"/>
        </w:rPr>
        <w:t xml:space="preserve">单元的 </w:t>
      </w:r>
      <w:r>
        <w:rPr>
          <w:rFonts w:ascii="Times New Roman" w:eastAsia="Times New Roman" w:hAnsi="Times New Roman"/>
          <w:spacing w:val="-1"/>
        </w:rPr>
        <w:t>CLR</w:t>
      </w:r>
      <w:r>
        <w:rPr>
          <w:rFonts w:ascii="Times New Roman" w:eastAsia="Times New Roman" w:hAnsi="Times New Roman"/>
          <w:spacing w:val="1"/>
        </w:rPr>
        <w:t xml:space="preserve"> </w:t>
      </w:r>
      <w:r>
        <w:rPr>
          <w:spacing w:val="-11"/>
        </w:rPr>
        <w:t>按钮，清微地址寄存器</w:t>
      </w:r>
      <w:r>
        <w:rPr>
          <w:spacing w:val="-9"/>
        </w:rPr>
        <w:t>（</w:t>
      </w:r>
      <w:r>
        <w:rPr>
          <w:rFonts w:ascii="Times New Roman" w:eastAsia="Times New Roman" w:hAnsi="Times New Roman"/>
          <w:spacing w:val="-9"/>
        </w:rPr>
        <w:t>MAR</w:t>
      </w:r>
      <w:r>
        <w:rPr>
          <w:spacing w:val="-9"/>
        </w:rPr>
        <w:t>）</w:t>
      </w:r>
      <w:r>
        <w:rPr>
          <w:spacing w:val="-11"/>
        </w:rPr>
        <w:t xml:space="preserve">等，并将时序与单元的开关 </w:t>
      </w:r>
      <w:r>
        <w:rPr>
          <w:rFonts w:ascii="Times New Roman" w:eastAsia="Times New Roman" w:hAnsi="Times New Roman"/>
          <w:spacing w:val="-1"/>
        </w:rPr>
        <w:t>KK2</w:t>
      </w:r>
    </w:p>
    <w:p w14:paraId="30C7E1ED" w14:textId="77777777" w:rsidR="00817ED4" w:rsidRDefault="00817ED4" w:rsidP="00817ED4">
      <w:pPr>
        <w:pStyle w:val="BodyText"/>
        <w:spacing w:before="43"/>
        <w:ind w:left="129"/>
      </w:pPr>
      <w:r>
        <w:t>置为‘单拍’档。</w:t>
      </w:r>
    </w:p>
    <w:p w14:paraId="31EF2D00" w14:textId="77777777" w:rsidR="001D4FAC" w:rsidRDefault="00817ED4" w:rsidP="00817ED4">
      <w:pPr>
        <w:pStyle w:val="BodyText"/>
        <w:spacing w:before="43" w:line="278" w:lineRule="auto"/>
        <w:ind w:left="128" w:right="229" w:firstLine="420"/>
        <w:jc w:val="both"/>
        <w:rPr>
          <w:spacing w:val="-12"/>
        </w:rPr>
      </w:pPr>
      <w:r>
        <w:rPr>
          <w:spacing w:val="-14"/>
        </w:rPr>
        <w:t xml:space="preserve">④ 置 </w:t>
      </w:r>
      <w:r>
        <w:rPr>
          <w:rFonts w:ascii="Times New Roman" w:eastAsia="Times New Roman" w:hAnsi="Times New Roman"/>
          <w:spacing w:val="-1"/>
        </w:rPr>
        <w:t xml:space="preserve">IN </w:t>
      </w:r>
      <w:r>
        <w:rPr>
          <w:spacing w:val="-10"/>
        </w:rPr>
        <w:t xml:space="preserve">单元数据为 </w:t>
      </w:r>
      <w:r>
        <w:rPr>
          <w:rFonts w:ascii="Times New Roman" w:eastAsia="Times New Roman" w:hAnsi="Times New Roman"/>
          <w:spacing w:val="-1"/>
        </w:rPr>
        <w:t>00100011</w:t>
      </w:r>
      <w:r>
        <w:rPr>
          <w:spacing w:val="-15"/>
        </w:rPr>
        <w:t xml:space="preserve">，按动 </w:t>
      </w:r>
      <w:r>
        <w:rPr>
          <w:rFonts w:ascii="Times New Roman" w:eastAsia="Times New Roman" w:hAnsi="Times New Roman"/>
          <w:spacing w:val="-1"/>
        </w:rPr>
        <w:t>ST</w:t>
      </w:r>
      <w:r>
        <w:rPr>
          <w:rFonts w:ascii="Times New Roman" w:eastAsia="Times New Roman" w:hAnsi="Times New Roman"/>
        </w:rPr>
        <w:t xml:space="preserve"> </w:t>
      </w:r>
      <w:r>
        <w:rPr>
          <w:spacing w:val="-12"/>
        </w:rPr>
        <w:t>按钮，</w:t>
      </w:r>
      <w:r w:rsidR="001D4FAC">
        <w:rPr>
          <w:rFonts w:hint="eastAsia"/>
          <w:spacing w:val="-12"/>
        </w:rPr>
        <w:t>如图3.2.3所示：</w:t>
      </w:r>
    </w:p>
    <w:p w14:paraId="75532975" w14:textId="77777777" w:rsidR="001D4FAC" w:rsidRDefault="001D4FAC" w:rsidP="00817ED4">
      <w:pPr>
        <w:pStyle w:val="BodyText"/>
        <w:spacing w:before="43" w:line="278" w:lineRule="auto"/>
        <w:ind w:left="128" w:right="229" w:firstLine="420"/>
        <w:jc w:val="both"/>
        <w:rPr>
          <w:spacing w:val="-12"/>
        </w:rPr>
      </w:pPr>
      <w:r>
        <w:rPr>
          <w:noProof/>
        </w:rPr>
        <w:drawing>
          <wp:inline distT="0" distB="0" distL="0" distR="0" wp14:anchorId="726B54D4" wp14:editId="4726ADFD">
            <wp:extent cx="5765800" cy="4324350"/>
            <wp:effectExtent l="0" t="0" r="6350" b="0"/>
            <wp:docPr id="559864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p>
    <w:p w14:paraId="73D0EA35" w14:textId="5A569889" w:rsidR="001D4FAC" w:rsidRPr="001D4FAC" w:rsidRDefault="001D4FAC" w:rsidP="001D4FAC">
      <w:pPr>
        <w:pStyle w:val="ListParagraph"/>
        <w:spacing w:before="44"/>
        <w:ind w:left="950" w:firstLineChars="0" w:firstLine="0"/>
        <w:jc w:val="center"/>
        <w:rPr>
          <w:rFonts w:ascii="微软雅黑" w:eastAsia="微软雅黑"/>
          <w:b/>
          <w:sz w:val="18"/>
        </w:rPr>
      </w:pPr>
      <w:r w:rsidRPr="00FD27B8">
        <w:rPr>
          <w:rFonts w:ascii="微软雅黑" w:eastAsia="微软雅黑" w:hint="eastAsia"/>
          <w:b/>
          <w:sz w:val="18"/>
        </w:rPr>
        <w:t>图3.</w:t>
      </w:r>
      <w:r>
        <w:rPr>
          <w:rFonts w:ascii="微软雅黑" w:eastAsia="微软雅黑" w:hint="eastAsia"/>
          <w:b/>
          <w:sz w:val="18"/>
        </w:rPr>
        <w:t>2.</w:t>
      </w:r>
      <w:r>
        <w:rPr>
          <w:rFonts w:ascii="微软雅黑" w:eastAsia="微软雅黑" w:hint="eastAsia"/>
          <w:b/>
          <w:sz w:val="18"/>
        </w:rPr>
        <w:t>3</w:t>
      </w:r>
    </w:p>
    <w:p w14:paraId="12CF3A9B" w14:textId="7CDE362A" w:rsidR="00570751" w:rsidRDefault="00817ED4" w:rsidP="00817ED4">
      <w:pPr>
        <w:pStyle w:val="BodyText"/>
        <w:spacing w:before="43" w:line="278" w:lineRule="auto"/>
        <w:ind w:left="128" w:right="229" w:firstLine="420"/>
        <w:jc w:val="both"/>
        <w:rPr>
          <w:spacing w:val="-17"/>
        </w:rPr>
      </w:pPr>
      <w:r>
        <w:rPr>
          <w:spacing w:val="-12"/>
        </w:rPr>
        <w:t xml:space="preserve">当 </w:t>
      </w:r>
      <w:r>
        <w:rPr>
          <w:rFonts w:ascii="Times New Roman" w:eastAsia="Times New Roman" w:hAnsi="Times New Roman"/>
        </w:rPr>
        <w:t xml:space="preserve">MC </w:t>
      </w:r>
      <w:r>
        <w:rPr>
          <w:spacing w:val="-5"/>
        </w:rPr>
        <w:t xml:space="preserve">单元后续微地址显示为 </w:t>
      </w:r>
      <w:r>
        <w:rPr>
          <w:rFonts w:ascii="Times New Roman" w:eastAsia="Times New Roman" w:hAnsi="Times New Roman"/>
        </w:rPr>
        <w:t xml:space="preserve">000001 </w:t>
      </w:r>
      <w:r>
        <w:t>时，</w:t>
      </w:r>
      <w:r>
        <w:rPr>
          <w:spacing w:val="-102"/>
        </w:rPr>
        <w:t xml:space="preserve"> </w:t>
      </w:r>
      <w:r>
        <w:rPr>
          <w:spacing w:val="-27"/>
        </w:rPr>
        <w:t xml:space="preserve">在 </w:t>
      </w:r>
      <w:r>
        <w:rPr>
          <w:rFonts w:ascii="Times New Roman" w:eastAsia="Times New Roman" w:hAnsi="Times New Roman"/>
          <w:spacing w:val="-1"/>
        </w:rPr>
        <w:t xml:space="preserve">CON </w:t>
      </w:r>
      <w:r>
        <w:rPr>
          <w:spacing w:val="-14"/>
        </w:rPr>
        <w:t xml:space="preserve">单元的 </w:t>
      </w:r>
      <w:r>
        <w:rPr>
          <w:rFonts w:ascii="Times New Roman" w:eastAsia="Times New Roman" w:hAnsi="Times New Roman"/>
          <w:spacing w:val="-1"/>
        </w:rPr>
        <w:t>SD27…SD20</w:t>
      </w:r>
      <w:r>
        <w:rPr>
          <w:rFonts w:ascii="Times New Roman" w:eastAsia="Times New Roman" w:hAnsi="Times New Roman"/>
        </w:rPr>
        <w:t xml:space="preserve"> </w:t>
      </w:r>
      <w:r>
        <w:rPr>
          <w:spacing w:val="-12"/>
        </w:rPr>
        <w:t xml:space="preserve">模拟给出 </w:t>
      </w:r>
      <w:r>
        <w:rPr>
          <w:rFonts w:ascii="Times New Roman" w:eastAsia="Times New Roman" w:hAnsi="Times New Roman"/>
        </w:rPr>
        <w:t>IN</w:t>
      </w:r>
      <w:r>
        <w:rPr>
          <w:rFonts w:ascii="Times New Roman" w:eastAsia="Times New Roman" w:hAnsi="Times New Roman"/>
          <w:spacing w:val="-1"/>
        </w:rPr>
        <w:t xml:space="preserve"> </w:t>
      </w:r>
      <w:r>
        <w:rPr>
          <w:spacing w:val="-18"/>
        </w:rPr>
        <w:t xml:space="preserve">指令 </w:t>
      </w:r>
      <w:r>
        <w:rPr>
          <w:rFonts w:ascii="Times New Roman" w:eastAsia="Times New Roman" w:hAnsi="Times New Roman"/>
        </w:rPr>
        <w:t xml:space="preserve">00100000 </w:t>
      </w:r>
      <w:r>
        <w:rPr>
          <w:spacing w:val="-17"/>
        </w:rPr>
        <w:t>并继续单步执行</w:t>
      </w:r>
      <w:r w:rsidR="00570751">
        <w:rPr>
          <w:rFonts w:hint="eastAsia"/>
          <w:spacing w:val="-17"/>
        </w:rPr>
        <w:t>。</w:t>
      </w:r>
    </w:p>
    <w:p w14:paraId="588FE9CA" w14:textId="720D26C7" w:rsidR="00570751" w:rsidRDefault="00570751" w:rsidP="00817ED4">
      <w:pPr>
        <w:pStyle w:val="BodyText"/>
        <w:spacing w:before="43" w:line="278" w:lineRule="auto"/>
        <w:ind w:left="128" w:right="229" w:firstLine="420"/>
        <w:jc w:val="both"/>
        <w:rPr>
          <w:spacing w:val="-17"/>
        </w:rPr>
      </w:pPr>
      <w:r>
        <w:rPr>
          <w:rFonts w:hint="eastAsia"/>
          <w:spacing w:val="-17"/>
        </w:rPr>
        <w:t>结果如图3.2.</w:t>
      </w:r>
      <w:r w:rsidR="001D4FAC">
        <w:rPr>
          <w:rFonts w:hint="eastAsia"/>
          <w:spacing w:val="-17"/>
        </w:rPr>
        <w:t>4</w:t>
      </w:r>
      <w:r>
        <w:rPr>
          <w:rFonts w:hint="eastAsia"/>
          <w:spacing w:val="-17"/>
        </w:rPr>
        <w:t>所示：</w:t>
      </w:r>
    </w:p>
    <w:p w14:paraId="423AE45A" w14:textId="5061D016" w:rsidR="00570751" w:rsidRDefault="00570751" w:rsidP="00817ED4">
      <w:pPr>
        <w:pStyle w:val="BodyText"/>
        <w:spacing w:before="43" w:line="278" w:lineRule="auto"/>
        <w:ind w:left="128" w:right="229" w:firstLine="420"/>
        <w:jc w:val="both"/>
        <w:rPr>
          <w:spacing w:val="-17"/>
        </w:rPr>
      </w:pPr>
      <w:r>
        <w:rPr>
          <w:noProof/>
        </w:rPr>
        <w:lastRenderedPageBreak/>
        <w:drawing>
          <wp:inline distT="0" distB="0" distL="0" distR="0" wp14:anchorId="45893947" wp14:editId="66CD46CA">
            <wp:extent cx="5273750" cy="3955312"/>
            <wp:effectExtent l="0" t="0" r="3175" b="7620"/>
            <wp:docPr id="42246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80146" cy="3960109"/>
                    </a:xfrm>
                    <a:prstGeom prst="rect">
                      <a:avLst/>
                    </a:prstGeom>
                    <a:noFill/>
                    <a:ln>
                      <a:noFill/>
                    </a:ln>
                  </pic:spPr>
                </pic:pic>
              </a:graphicData>
            </a:graphic>
          </wp:inline>
        </w:drawing>
      </w:r>
    </w:p>
    <w:p w14:paraId="5EB78DAB" w14:textId="4DEB53D4" w:rsidR="00570751" w:rsidRDefault="00570751" w:rsidP="00570751">
      <w:pPr>
        <w:pStyle w:val="ListParagraph"/>
        <w:spacing w:before="44"/>
        <w:ind w:left="950" w:firstLineChars="0" w:firstLine="0"/>
        <w:jc w:val="center"/>
        <w:rPr>
          <w:rFonts w:ascii="微软雅黑" w:eastAsia="微软雅黑"/>
          <w:b/>
          <w:sz w:val="18"/>
        </w:rPr>
      </w:pPr>
      <w:r w:rsidRPr="00FD27B8">
        <w:rPr>
          <w:rFonts w:ascii="微软雅黑" w:eastAsia="微软雅黑" w:hint="eastAsia"/>
          <w:b/>
          <w:sz w:val="18"/>
        </w:rPr>
        <w:t>图3.</w:t>
      </w:r>
      <w:r>
        <w:rPr>
          <w:rFonts w:ascii="微软雅黑" w:eastAsia="微软雅黑" w:hint="eastAsia"/>
          <w:b/>
          <w:sz w:val="18"/>
        </w:rPr>
        <w:t>2.</w:t>
      </w:r>
      <w:r w:rsidR="001D4FAC">
        <w:rPr>
          <w:rFonts w:ascii="微软雅黑" w:eastAsia="微软雅黑" w:hint="eastAsia"/>
          <w:b/>
          <w:sz w:val="18"/>
        </w:rPr>
        <w:t>4</w:t>
      </w:r>
    </w:p>
    <w:p w14:paraId="422D817C" w14:textId="77777777" w:rsidR="00570751" w:rsidRPr="00570751" w:rsidRDefault="00570751" w:rsidP="00570751">
      <w:pPr>
        <w:pStyle w:val="ListParagraph"/>
        <w:spacing w:before="44"/>
        <w:ind w:left="950" w:firstLineChars="0" w:firstLine="0"/>
        <w:jc w:val="center"/>
        <w:rPr>
          <w:rFonts w:ascii="微软雅黑" w:eastAsia="微软雅黑" w:hint="eastAsia"/>
          <w:b/>
          <w:sz w:val="18"/>
        </w:rPr>
      </w:pPr>
    </w:p>
    <w:p w14:paraId="4AB10C5F" w14:textId="77777777" w:rsidR="007A5877" w:rsidRDefault="00817ED4" w:rsidP="00817ED4">
      <w:pPr>
        <w:pStyle w:val="BodyText"/>
        <w:spacing w:before="43" w:line="278" w:lineRule="auto"/>
        <w:ind w:left="128" w:right="229" w:firstLine="420"/>
        <w:jc w:val="both"/>
        <w:rPr>
          <w:spacing w:val="-5"/>
        </w:rPr>
      </w:pPr>
      <w:r>
        <w:rPr>
          <w:spacing w:val="-17"/>
        </w:rPr>
        <w:t xml:space="preserve">当 </w:t>
      </w:r>
      <w:r>
        <w:rPr>
          <w:rFonts w:ascii="Times New Roman" w:eastAsia="Times New Roman" w:hAnsi="Times New Roman"/>
        </w:rPr>
        <w:t xml:space="preserve">MC </w:t>
      </w:r>
      <w:r>
        <w:t>单元后续微地</w:t>
      </w:r>
      <w:r>
        <w:rPr>
          <w:spacing w:val="-4"/>
        </w:rPr>
        <w:t xml:space="preserve">址显示为 </w:t>
      </w:r>
      <w:r>
        <w:rPr>
          <w:rFonts w:ascii="Times New Roman" w:eastAsia="Times New Roman" w:hAnsi="Times New Roman"/>
        </w:rPr>
        <w:t>000001</w:t>
      </w:r>
      <w:r>
        <w:rPr>
          <w:rFonts w:ascii="Times New Roman" w:eastAsia="Times New Roman" w:hAnsi="Times New Roman"/>
          <w:spacing w:val="37"/>
        </w:rPr>
        <w:t xml:space="preserve"> </w:t>
      </w:r>
      <w:r>
        <w:rPr>
          <w:spacing w:val="-1"/>
        </w:rPr>
        <w:t xml:space="preserve">时，说明当前指令已执行完；在 </w:t>
      </w:r>
      <w:r>
        <w:rPr>
          <w:rFonts w:ascii="Times New Roman" w:eastAsia="Times New Roman" w:hAnsi="Times New Roman"/>
        </w:rPr>
        <w:t>CON</w:t>
      </w:r>
      <w:r>
        <w:rPr>
          <w:rFonts w:ascii="Times New Roman" w:eastAsia="Times New Roman" w:hAnsi="Times New Roman"/>
          <w:spacing w:val="36"/>
        </w:rPr>
        <w:t xml:space="preserve"> </w:t>
      </w:r>
      <w:r>
        <w:rPr>
          <w:spacing w:val="-4"/>
        </w:rPr>
        <w:t xml:space="preserve">单元的 </w:t>
      </w:r>
      <w:r>
        <w:rPr>
          <w:rFonts w:ascii="Times New Roman" w:eastAsia="Times New Roman" w:hAnsi="Times New Roman"/>
        </w:rPr>
        <w:t>SD27…SD20</w:t>
      </w:r>
      <w:r>
        <w:rPr>
          <w:rFonts w:ascii="Times New Roman" w:eastAsia="Times New Roman" w:hAnsi="Times New Roman"/>
          <w:spacing w:val="37"/>
        </w:rPr>
        <w:t xml:space="preserve"> </w:t>
      </w:r>
      <w:r>
        <w:rPr>
          <w:spacing w:val="-5"/>
        </w:rPr>
        <w:t xml:space="preserve">给出 </w:t>
      </w:r>
      <w:r>
        <w:rPr>
          <w:rFonts w:ascii="Times New Roman" w:eastAsia="Times New Roman" w:hAnsi="Times New Roman"/>
        </w:rPr>
        <w:t>ADD</w:t>
      </w:r>
      <w:r>
        <w:rPr>
          <w:rFonts w:ascii="Times New Roman" w:eastAsia="Times New Roman" w:hAnsi="Times New Roman"/>
          <w:spacing w:val="36"/>
        </w:rPr>
        <w:t xml:space="preserve"> </w:t>
      </w:r>
      <w:r>
        <w:t>指令</w:t>
      </w:r>
      <w:r>
        <w:rPr>
          <w:rFonts w:ascii="Times New Roman" w:eastAsia="Times New Roman" w:hAnsi="Times New Roman"/>
        </w:rPr>
        <w:t>0</w:t>
      </w:r>
      <w:r>
        <w:rPr>
          <w:rFonts w:ascii="Times New Roman" w:eastAsia="Times New Roman" w:hAnsi="Times New Roman"/>
          <w:spacing w:val="-1"/>
        </w:rPr>
        <w:t>0</w:t>
      </w:r>
      <w:r>
        <w:rPr>
          <w:rFonts w:ascii="Times New Roman" w:eastAsia="Times New Roman" w:hAnsi="Times New Roman"/>
        </w:rPr>
        <w:t>0</w:t>
      </w:r>
      <w:r>
        <w:rPr>
          <w:rFonts w:ascii="Times New Roman" w:eastAsia="Times New Roman" w:hAnsi="Times New Roman"/>
          <w:spacing w:val="-1"/>
        </w:rPr>
        <w:t>0</w:t>
      </w:r>
      <w:r>
        <w:rPr>
          <w:rFonts w:ascii="Times New Roman" w:eastAsia="Times New Roman" w:hAnsi="Times New Roman"/>
        </w:rPr>
        <w:t>0</w:t>
      </w:r>
      <w:r>
        <w:rPr>
          <w:rFonts w:ascii="Times New Roman" w:eastAsia="Times New Roman" w:hAnsi="Times New Roman"/>
          <w:spacing w:val="-1"/>
        </w:rPr>
        <w:t>0</w:t>
      </w:r>
      <w:r>
        <w:rPr>
          <w:rFonts w:ascii="Times New Roman" w:eastAsia="Times New Roman" w:hAnsi="Times New Roman"/>
        </w:rPr>
        <w:t>00</w:t>
      </w:r>
      <w:r>
        <w:rPr>
          <w:spacing w:val="-11"/>
        </w:rPr>
        <w:t xml:space="preserve">，该指令将会在下个 </w:t>
      </w:r>
      <w:r>
        <w:rPr>
          <w:rFonts w:ascii="Times New Roman" w:eastAsia="Times New Roman" w:hAnsi="Times New Roman"/>
        </w:rPr>
        <w:t xml:space="preserve">T3 </w:t>
      </w:r>
      <w:r>
        <w:rPr>
          <w:spacing w:val="-5"/>
        </w:rPr>
        <w:t>被打入指令寄存器</w:t>
      </w:r>
      <w:r>
        <w:t>（</w:t>
      </w:r>
      <w:r>
        <w:rPr>
          <w:rFonts w:ascii="Times New Roman" w:eastAsia="Times New Roman" w:hAnsi="Times New Roman"/>
          <w:spacing w:val="-1"/>
        </w:rPr>
        <w:t>I</w:t>
      </w:r>
      <w:r>
        <w:rPr>
          <w:rFonts w:ascii="Times New Roman" w:eastAsia="Times New Roman" w:hAnsi="Times New Roman"/>
        </w:rPr>
        <w:t>R</w:t>
      </w:r>
      <w:r>
        <w:rPr>
          <w:spacing w:val="-105"/>
        </w:rPr>
        <w:t>）</w:t>
      </w:r>
      <w:r>
        <w:rPr>
          <w:spacing w:val="-23"/>
        </w:rPr>
        <w:t xml:space="preserve">，它将 </w:t>
      </w:r>
      <w:r>
        <w:rPr>
          <w:rFonts w:ascii="Times New Roman" w:eastAsia="Times New Roman" w:hAnsi="Times New Roman"/>
        </w:rPr>
        <w:t xml:space="preserve">R0 </w:t>
      </w:r>
      <w:r>
        <w:rPr>
          <w:spacing w:val="-1"/>
        </w:rPr>
        <w:t xml:space="preserve">中的数据和其自身相加后送 </w:t>
      </w:r>
      <w:r>
        <w:rPr>
          <w:rFonts w:ascii="Times New Roman" w:eastAsia="Times New Roman" w:hAnsi="Times New Roman"/>
          <w:spacing w:val="-1"/>
        </w:rPr>
        <w:t>R0</w:t>
      </w:r>
      <w:r>
        <w:rPr>
          <w:spacing w:val="-9"/>
        </w:rPr>
        <w:t xml:space="preserve">；接下来在 </w:t>
      </w:r>
      <w:r>
        <w:rPr>
          <w:rFonts w:ascii="Times New Roman" w:eastAsia="Times New Roman" w:hAnsi="Times New Roman"/>
          <w:spacing w:val="-1"/>
        </w:rPr>
        <w:t>CON</w:t>
      </w:r>
      <w:r>
        <w:rPr>
          <w:rFonts w:ascii="Times New Roman" w:eastAsia="Times New Roman" w:hAnsi="Times New Roman"/>
          <w:spacing w:val="8"/>
        </w:rPr>
        <w:t xml:space="preserve"> </w:t>
      </w:r>
      <w:r>
        <w:rPr>
          <w:spacing w:val="-12"/>
        </w:rPr>
        <w:t xml:space="preserve">单元的 </w:t>
      </w:r>
      <w:r>
        <w:rPr>
          <w:rFonts w:ascii="Times New Roman" w:eastAsia="Times New Roman" w:hAnsi="Times New Roman"/>
          <w:spacing w:val="-1"/>
        </w:rPr>
        <w:t>SD27…SD20</w:t>
      </w:r>
      <w:r>
        <w:rPr>
          <w:rFonts w:ascii="Times New Roman" w:eastAsia="Times New Roman" w:hAnsi="Times New Roman"/>
          <w:spacing w:val="9"/>
        </w:rPr>
        <w:t xml:space="preserve"> </w:t>
      </w:r>
      <w:r>
        <w:rPr>
          <w:spacing w:val="-15"/>
        </w:rPr>
        <w:t xml:space="preserve">给出 </w:t>
      </w:r>
      <w:r>
        <w:rPr>
          <w:rFonts w:ascii="Times New Roman" w:eastAsia="Times New Roman" w:hAnsi="Times New Roman"/>
          <w:spacing w:val="-1"/>
        </w:rPr>
        <w:t>OUT</w:t>
      </w:r>
      <w:r>
        <w:rPr>
          <w:rFonts w:ascii="Times New Roman" w:eastAsia="Times New Roman" w:hAnsi="Times New Roman"/>
          <w:spacing w:val="9"/>
        </w:rPr>
        <w:t xml:space="preserve"> </w:t>
      </w:r>
      <w:r>
        <w:rPr>
          <w:spacing w:val="-15"/>
        </w:rPr>
        <w:t xml:space="preserve">指令 </w:t>
      </w:r>
      <w:r>
        <w:rPr>
          <w:rFonts w:ascii="Times New Roman" w:eastAsia="Times New Roman" w:hAnsi="Times New Roman"/>
        </w:rPr>
        <w:t>00110000</w:t>
      </w:r>
      <w:r>
        <w:rPr>
          <w:rFonts w:ascii="Times New Roman" w:eastAsia="Times New Roman" w:hAnsi="Times New Roman"/>
          <w:spacing w:val="9"/>
        </w:rPr>
        <w:t xml:space="preserve"> </w:t>
      </w:r>
      <w:r>
        <w:rPr>
          <w:spacing w:val="-5"/>
        </w:rPr>
        <w:t>并继续单步执行，</w:t>
      </w:r>
      <w:r w:rsidR="007A5877">
        <w:rPr>
          <w:rFonts w:hint="eastAsia"/>
          <w:spacing w:val="-5"/>
        </w:rPr>
        <w:t>如图3.2.5所示：</w:t>
      </w:r>
    </w:p>
    <w:p w14:paraId="4A49FEE4" w14:textId="3C5EDD7E" w:rsidR="007A5877" w:rsidRDefault="007A5877" w:rsidP="00817ED4">
      <w:pPr>
        <w:pStyle w:val="BodyText"/>
        <w:spacing w:before="43" w:line="278" w:lineRule="auto"/>
        <w:ind w:left="128" w:right="229" w:firstLine="420"/>
        <w:jc w:val="both"/>
        <w:rPr>
          <w:spacing w:val="-5"/>
        </w:rPr>
      </w:pPr>
      <w:r>
        <w:rPr>
          <w:noProof/>
        </w:rPr>
        <w:lastRenderedPageBreak/>
        <w:drawing>
          <wp:inline distT="0" distB="0" distL="0" distR="0" wp14:anchorId="4992BEF6" wp14:editId="559F41BD">
            <wp:extent cx="4834269" cy="3625702"/>
            <wp:effectExtent l="0" t="0" r="4445" b="0"/>
            <wp:docPr id="34304956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6984" cy="3627738"/>
                    </a:xfrm>
                    <a:prstGeom prst="rect">
                      <a:avLst/>
                    </a:prstGeom>
                    <a:noFill/>
                    <a:ln>
                      <a:noFill/>
                    </a:ln>
                  </pic:spPr>
                </pic:pic>
              </a:graphicData>
            </a:graphic>
          </wp:inline>
        </w:drawing>
      </w:r>
    </w:p>
    <w:p w14:paraId="684ABD5B" w14:textId="657F0993" w:rsidR="007A5877" w:rsidRDefault="007A5877" w:rsidP="007A5877">
      <w:pPr>
        <w:pStyle w:val="ListParagraph"/>
        <w:spacing w:before="44"/>
        <w:ind w:left="950" w:firstLineChars="0" w:firstLine="0"/>
        <w:jc w:val="center"/>
        <w:rPr>
          <w:rFonts w:ascii="微软雅黑" w:eastAsia="微软雅黑"/>
          <w:b/>
          <w:sz w:val="18"/>
        </w:rPr>
      </w:pPr>
      <w:r w:rsidRPr="00FD27B8">
        <w:rPr>
          <w:rFonts w:ascii="微软雅黑" w:eastAsia="微软雅黑" w:hint="eastAsia"/>
          <w:b/>
          <w:sz w:val="18"/>
        </w:rPr>
        <w:t>图3.</w:t>
      </w:r>
      <w:r>
        <w:rPr>
          <w:rFonts w:ascii="微软雅黑" w:eastAsia="微软雅黑" w:hint="eastAsia"/>
          <w:b/>
          <w:sz w:val="18"/>
        </w:rPr>
        <w:t>2.</w:t>
      </w:r>
      <w:r>
        <w:rPr>
          <w:rFonts w:ascii="微软雅黑" w:eastAsia="微软雅黑" w:hint="eastAsia"/>
          <w:b/>
          <w:sz w:val="18"/>
        </w:rPr>
        <w:t>5</w:t>
      </w:r>
    </w:p>
    <w:p w14:paraId="7F330E6C" w14:textId="0534811E" w:rsidR="00817ED4" w:rsidRDefault="00817ED4" w:rsidP="00817ED4">
      <w:pPr>
        <w:pStyle w:val="BodyText"/>
        <w:spacing w:before="43" w:line="278" w:lineRule="auto"/>
        <w:ind w:left="128" w:right="229" w:firstLine="420"/>
        <w:jc w:val="both"/>
      </w:pPr>
      <w:r>
        <w:rPr>
          <w:spacing w:val="-5"/>
        </w:rPr>
        <w:t xml:space="preserve">在 </w:t>
      </w:r>
      <w:r>
        <w:rPr>
          <w:rFonts w:ascii="Times New Roman" w:eastAsia="Times New Roman" w:hAnsi="Times New Roman"/>
        </w:rPr>
        <w:t>MC</w:t>
      </w:r>
      <w:r>
        <w:rPr>
          <w:rFonts w:ascii="Times New Roman" w:eastAsia="Times New Roman" w:hAnsi="Times New Roman"/>
          <w:spacing w:val="9"/>
        </w:rPr>
        <w:t xml:space="preserve"> </w:t>
      </w:r>
      <w:r>
        <w:t>单</w:t>
      </w:r>
      <w:r>
        <w:rPr>
          <w:spacing w:val="-7"/>
        </w:rPr>
        <w:t xml:space="preserve">元后续微地址显示为 </w:t>
      </w:r>
      <w:r>
        <w:rPr>
          <w:rFonts w:ascii="Times New Roman" w:eastAsia="Times New Roman" w:hAnsi="Times New Roman"/>
          <w:spacing w:val="-1"/>
        </w:rPr>
        <w:t>000001</w:t>
      </w:r>
      <w:r>
        <w:rPr>
          <w:rFonts w:ascii="Times New Roman" w:eastAsia="Times New Roman" w:hAnsi="Times New Roman"/>
        </w:rPr>
        <w:t xml:space="preserve"> </w:t>
      </w:r>
      <w:r>
        <w:rPr>
          <w:spacing w:val="-12"/>
        </w:rPr>
        <w:t xml:space="preserve">时，观查 </w:t>
      </w:r>
      <w:r>
        <w:rPr>
          <w:rFonts w:ascii="Times New Roman" w:eastAsia="Times New Roman" w:hAnsi="Times New Roman"/>
        </w:rPr>
        <w:t xml:space="preserve">OUT </w:t>
      </w:r>
      <w:r>
        <w:rPr>
          <w:spacing w:val="-6"/>
        </w:rPr>
        <w:t xml:space="preserve">单元的显示值是否为 </w:t>
      </w:r>
      <w:r>
        <w:rPr>
          <w:rFonts w:ascii="Times New Roman" w:eastAsia="Times New Roman" w:hAnsi="Times New Roman"/>
        </w:rPr>
        <w:t>01000110</w:t>
      </w:r>
      <w:r>
        <w:t>。</w:t>
      </w:r>
    </w:p>
    <w:p w14:paraId="64BD3074" w14:textId="7FBF1CE7" w:rsidR="00817ED4" w:rsidRDefault="00FA62AE" w:rsidP="00817ED4">
      <w:pPr>
        <w:pStyle w:val="BodyText"/>
        <w:spacing w:before="3"/>
        <w:rPr>
          <w:sz w:val="24"/>
        </w:rPr>
      </w:pPr>
      <w:r>
        <w:rPr>
          <w:rFonts w:hint="eastAsia"/>
          <w:sz w:val="24"/>
        </w:rPr>
        <w:t>结果如图3.2.6</w:t>
      </w:r>
      <w:r w:rsidR="00DE38E2">
        <w:rPr>
          <w:rFonts w:hint="eastAsia"/>
          <w:sz w:val="24"/>
        </w:rPr>
        <w:t>， 3.2.7</w:t>
      </w:r>
      <w:r>
        <w:rPr>
          <w:rFonts w:hint="eastAsia"/>
          <w:sz w:val="24"/>
        </w:rPr>
        <w:t>所示：</w:t>
      </w:r>
    </w:p>
    <w:p w14:paraId="19E5DF83" w14:textId="4847217D" w:rsidR="00FA62AE" w:rsidRDefault="00FA62AE" w:rsidP="002604AE">
      <w:pPr>
        <w:pStyle w:val="BodyText"/>
        <w:spacing w:before="3"/>
        <w:jc w:val="center"/>
        <w:rPr>
          <w:sz w:val="24"/>
        </w:rPr>
      </w:pPr>
      <w:r>
        <w:rPr>
          <w:noProof/>
        </w:rPr>
        <w:drawing>
          <wp:inline distT="0" distB="0" distL="0" distR="0" wp14:anchorId="5C2C864A" wp14:editId="124AA789">
            <wp:extent cx="5188688" cy="3891516"/>
            <wp:effectExtent l="0" t="0" r="0" b="0"/>
            <wp:docPr id="17049409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89996" cy="3892497"/>
                    </a:xfrm>
                    <a:prstGeom prst="rect">
                      <a:avLst/>
                    </a:prstGeom>
                    <a:noFill/>
                    <a:ln>
                      <a:noFill/>
                    </a:ln>
                  </pic:spPr>
                </pic:pic>
              </a:graphicData>
            </a:graphic>
          </wp:inline>
        </w:drawing>
      </w:r>
    </w:p>
    <w:p w14:paraId="0B1ABA72" w14:textId="08F76CD3" w:rsidR="00FA62AE" w:rsidRDefault="00FA62AE" w:rsidP="00FA62AE">
      <w:pPr>
        <w:pStyle w:val="ListParagraph"/>
        <w:spacing w:before="44"/>
        <w:ind w:left="950" w:firstLineChars="0" w:firstLine="0"/>
        <w:jc w:val="center"/>
        <w:rPr>
          <w:rFonts w:ascii="微软雅黑" w:eastAsia="微软雅黑"/>
          <w:b/>
          <w:sz w:val="18"/>
        </w:rPr>
      </w:pPr>
      <w:r w:rsidRPr="00FD27B8">
        <w:rPr>
          <w:rFonts w:ascii="微软雅黑" w:eastAsia="微软雅黑" w:hint="eastAsia"/>
          <w:b/>
          <w:sz w:val="18"/>
        </w:rPr>
        <w:t>图3.</w:t>
      </w:r>
      <w:r>
        <w:rPr>
          <w:rFonts w:ascii="微软雅黑" w:eastAsia="微软雅黑" w:hint="eastAsia"/>
          <w:b/>
          <w:sz w:val="18"/>
        </w:rPr>
        <w:t>2.</w:t>
      </w:r>
      <w:r>
        <w:rPr>
          <w:rFonts w:ascii="微软雅黑" w:eastAsia="微软雅黑" w:hint="eastAsia"/>
          <w:b/>
          <w:sz w:val="18"/>
        </w:rPr>
        <w:t>6</w:t>
      </w:r>
    </w:p>
    <w:p w14:paraId="45633CA7" w14:textId="6E505CA7" w:rsidR="00FA62AE" w:rsidRDefault="00DE38E2" w:rsidP="00817ED4">
      <w:pPr>
        <w:pStyle w:val="BodyText"/>
        <w:spacing w:before="3"/>
        <w:rPr>
          <w:sz w:val="24"/>
        </w:rPr>
      </w:pPr>
      <w:r>
        <w:rPr>
          <w:noProof/>
        </w:rPr>
        <w:lastRenderedPageBreak/>
        <w:drawing>
          <wp:inline distT="0" distB="0" distL="0" distR="0" wp14:anchorId="3B4C0F41" wp14:editId="4E29206C">
            <wp:extent cx="5765800" cy="4324350"/>
            <wp:effectExtent l="0" t="0" r="6350" b="0"/>
            <wp:docPr id="189992253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p>
    <w:p w14:paraId="7A9F5E3E" w14:textId="4853B3E4" w:rsidR="00DE38E2" w:rsidRPr="00DE38E2" w:rsidRDefault="00DE38E2" w:rsidP="00DE38E2">
      <w:pPr>
        <w:pStyle w:val="ListParagraph"/>
        <w:spacing w:before="44"/>
        <w:ind w:left="950" w:firstLineChars="0" w:firstLine="0"/>
        <w:jc w:val="center"/>
        <w:rPr>
          <w:rFonts w:ascii="微软雅黑" w:eastAsia="微软雅黑" w:hint="eastAsia"/>
          <w:b/>
          <w:sz w:val="18"/>
        </w:rPr>
      </w:pPr>
      <w:r w:rsidRPr="00FD27B8">
        <w:rPr>
          <w:rFonts w:ascii="微软雅黑" w:eastAsia="微软雅黑" w:hint="eastAsia"/>
          <w:b/>
          <w:sz w:val="18"/>
        </w:rPr>
        <w:t>图3.</w:t>
      </w:r>
      <w:r>
        <w:rPr>
          <w:rFonts w:ascii="微软雅黑" w:eastAsia="微软雅黑" w:hint="eastAsia"/>
          <w:b/>
          <w:sz w:val="18"/>
        </w:rPr>
        <w:t>2.</w:t>
      </w:r>
      <w:r>
        <w:rPr>
          <w:rFonts w:ascii="微软雅黑" w:eastAsia="微软雅黑" w:hint="eastAsia"/>
          <w:b/>
          <w:sz w:val="18"/>
        </w:rPr>
        <w:t>7</w:t>
      </w:r>
    </w:p>
    <w:p w14:paraId="48F8CFA5" w14:textId="77777777" w:rsidR="00817ED4" w:rsidRDefault="00817ED4" w:rsidP="00817ED4">
      <w:pPr>
        <w:pStyle w:val="ListParagraph"/>
        <w:numPr>
          <w:ilvl w:val="0"/>
          <w:numId w:val="54"/>
        </w:numPr>
        <w:tabs>
          <w:tab w:val="left" w:pos="970"/>
          <w:tab w:val="left" w:pos="971"/>
        </w:tabs>
        <w:autoSpaceDE w:val="0"/>
        <w:autoSpaceDN w:val="0"/>
        <w:ind w:firstLineChars="0" w:hanging="421"/>
      </w:pPr>
      <w:r>
        <w:t>联机运行</w:t>
      </w:r>
    </w:p>
    <w:p w14:paraId="0C42D04D" w14:textId="77777777" w:rsidR="00817ED4" w:rsidRDefault="00817ED4" w:rsidP="00817ED4">
      <w:pPr>
        <w:pStyle w:val="ListParagraph"/>
        <w:numPr>
          <w:ilvl w:val="0"/>
          <w:numId w:val="53"/>
        </w:numPr>
        <w:tabs>
          <w:tab w:val="left" w:pos="971"/>
        </w:tabs>
        <w:autoSpaceDE w:val="0"/>
        <w:autoSpaceDN w:val="0"/>
        <w:spacing w:before="43"/>
        <w:ind w:firstLineChars="0" w:hanging="421"/>
      </w:pPr>
      <w:r>
        <w:t>观测数据通路图</w:t>
      </w:r>
    </w:p>
    <w:p w14:paraId="7A3DC7E7" w14:textId="77777777" w:rsidR="00817ED4" w:rsidRDefault="00817ED4" w:rsidP="00817ED4">
      <w:pPr>
        <w:pStyle w:val="BodyText"/>
        <w:spacing w:before="43" w:line="278" w:lineRule="auto"/>
        <w:ind w:left="130" w:right="161" w:firstLine="420"/>
      </w:pPr>
      <w:r>
        <w:rPr>
          <w:spacing w:val="-18"/>
        </w:rPr>
        <w:t xml:space="preserve">打开 </w:t>
      </w:r>
      <w:r>
        <w:rPr>
          <w:rFonts w:ascii="Times New Roman" w:eastAsia="Times New Roman"/>
          <w:spacing w:val="-1"/>
        </w:rPr>
        <w:t>TDX-CMX</w:t>
      </w:r>
      <w:r>
        <w:rPr>
          <w:rFonts w:ascii="Times New Roman" w:eastAsia="Times New Roman"/>
          <w:spacing w:val="1"/>
        </w:rPr>
        <w:t xml:space="preserve"> </w:t>
      </w:r>
      <w:r>
        <w:rPr>
          <w:spacing w:val="-20"/>
        </w:rPr>
        <w:t>软件，在菜单上选择【实验】－【微控器实验】，打开本实验的数据通路图，</w:t>
      </w:r>
      <w:r>
        <w:rPr>
          <w:spacing w:val="-102"/>
        </w:rPr>
        <w:t xml:space="preserve"> </w:t>
      </w:r>
      <w:r>
        <w:rPr>
          <w:spacing w:val="-3"/>
        </w:rPr>
        <w:t xml:space="preserve">也可以通过工具栏上的下拉框打开数据通路图，数据通路图如图 </w:t>
      </w:r>
      <w:r>
        <w:rPr>
          <w:rFonts w:ascii="Times New Roman" w:eastAsia="Times New Roman"/>
        </w:rPr>
        <w:t>3-2-8</w:t>
      </w:r>
      <w:r>
        <w:rPr>
          <w:rFonts w:ascii="Times New Roman" w:eastAsia="Times New Roman"/>
          <w:spacing w:val="-1"/>
        </w:rPr>
        <w:t xml:space="preserve"> </w:t>
      </w:r>
      <w:r>
        <w:t>所示。</w:t>
      </w:r>
    </w:p>
    <w:p w14:paraId="2F2AD005" w14:textId="77777777" w:rsidR="00817ED4" w:rsidRDefault="00817ED4" w:rsidP="00817ED4">
      <w:pPr>
        <w:pStyle w:val="BodyText"/>
        <w:spacing w:line="278" w:lineRule="auto"/>
        <w:ind w:left="129" w:right="265" w:firstLine="420"/>
      </w:pPr>
      <w:r>
        <w:t>操作方法同本机运行，仔细观察每条机器指令的执行过程，体会后续微地址被强置转换的过程，这是计算机识别和执行指令的根基。</w:t>
      </w:r>
    </w:p>
    <w:p w14:paraId="187B2743" w14:textId="77777777" w:rsidR="00817ED4" w:rsidRDefault="00817ED4" w:rsidP="00817ED4">
      <w:pPr>
        <w:pStyle w:val="BodyText"/>
        <w:ind w:left="549"/>
      </w:pPr>
      <w:r>
        <w:t>按本机运行的顺序给出数据和指令，观查最后的运算结果是否正确。</w:t>
      </w:r>
    </w:p>
    <w:p w14:paraId="479DE7D7" w14:textId="77777777" w:rsidR="00817ED4" w:rsidRDefault="00817ED4" w:rsidP="00817ED4">
      <w:pPr>
        <w:pStyle w:val="ListParagraph"/>
        <w:numPr>
          <w:ilvl w:val="0"/>
          <w:numId w:val="53"/>
        </w:numPr>
        <w:tabs>
          <w:tab w:val="left" w:pos="970"/>
        </w:tabs>
        <w:autoSpaceDE w:val="0"/>
        <w:autoSpaceDN w:val="0"/>
        <w:spacing w:before="42"/>
        <w:ind w:left="969" w:firstLineChars="0" w:hanging="421"/>
      </w:pPr>
      <w:r>
        <w:t>观测微程序流图</w:t>
      </w:r>
    </w:p>
    <w:p w14:paraId="0FD40D48" w14:textId="77777777" w:rsidR="00817ED4" w:rsidRDefault="00817ED4" w:rsidP="00817ED4">
      <w:pPr>
        <w:pStyle w:val="BodyText"/>
        <w:spacing w:before="43" w:line="278" w:lineRule="auto"/>
        <w:ind w:left="129" w:right="266" w:firstLine="420"/>
      </w:pPr>
      <w:r>
        <w:rPr>
          <w:spacing w:val="-18"/>
        </w:rPr>
        <w:t xml:space="preserve">打开数据通路图后，点击“【调试】—【微程序流图】”，打开微程序流程图，如图 </w:t>
      </w:r>
      <w:r>
        <w:rPr>
          <w:rFonts w:ascii="Times New Roman" w:eastAsia="Times New Roman" w:hAnsi="Times New Roman"/>
        </w:rPr>
        <w:t>3</w:t>
      </w:r>
      <w:r>
        <w:rPr>
          <w:rFonts w:ascii="Times New Roman" w:eastAsia="Times New Roman" w:hAnsi="Times New Roman"/>
          <w:spacing w:val="-1"/>
        </w:rPr>
        <w:t>-</w:t>
      </w:r>
      <w:r>
        <w:rPr>
          <w:rFonts w:ascii="Times New Roman" w:eastAsia="Times New Roman" w:hAnsi="Times New Roman"/>
        </w:rPr>
        <w:t>2</w:t>
      </w:r>
      <w:r>
        <w:rPr>
          <w:rFonts w:ascii="Times New Roman" w:eastAsia="Times New Roman" w:hAnsi="Times New Roman"/>
          <w:spacing w:val="-1"/>
        </w:rPr>
        <w:t>-</w:t>
      </w:r>
      <w:r>
        <w:rPr>
          <w:rFonts w:ascii="Times New Roman" w:eastAsia="Times New Roman" w:hAnsi="Times New Roman"/>
        </w:rPr>
        <w:t>9</w:t>
      </w:r>
      <w:r>
        <w:rPr>
          <w:rFonts w:ascii="Times New Roman" w:eastAsia="Times New Roman" w:hAnsi="Times New Roman"/>
          <w:spacing w:val="15"/>
        </w:rPr>
        <w:t xml:space="preserve"> </w:t>
      </w:r>
      <w:r>
        <w:rPr>
          <w:spacing w:val="-11"/>
        </w:rPr>
        <w:t>所</w:t>
      </w:r>
      <w:r>
        <w:t>示，操作方法同本机运行，跟踪显示每条机器指令的执行过程。</w:t>
      </w:r>
    </w:p>
    <w:p w14:paraId="550E4564" w14:textId="77777777" w:rsidR="00817ED4" w:rsidRDefault="00817ED4" w:rsidP="00817ED4">
      <w:pPr>
        <w:pStyle w:val="ListParagraph"/>
        <w:numPr>
          <w:ilvl w:val="0"/>
          <w:numId w:val="53"/>
        </w:numPr>
        <w:tabs>
          <w:tab w:val="left" w:pos="970"/>
        </w:tabs>
        <w:autoSpaceDE w:val="0"/>
        <w:autoSpaceDN w:val="0"/>
        <w:ind w:left="969" w:firstLineChars="0" w:hanging="421"/>
      </w:pPr>
      <w:r>
        <w:t>观测信号时序图</w:t>
      </w:r>
    </w:p>
    <w:p w14:paraId="1F88FD0C" w14:textId="77777777" w:rsidR="00817ED4" w:rsidRDefault="00817ED4" w:rsidP="00817ED4">
      <w:pPr>
        <w:pStyle w:val="BodyText"/>
        <w:spacing w:before="122"/>
        <w:ind w:left="549"/>
      </w:pPr>
      <w:r>
        <w:t>点击</w:t>
      </w:r>
      <w:r>
        <w:rPr>
          <w:spacing w:val="3"/>
        </w:rPr>
        <w:t xml:space="preserve"> </w:t>
      </w:r>
      <w:r>
        <w:rPr>
          <w:noProof/>
          <w:spacing w:val="3"/>
        </w:rPr>
        <w:drawing>
          <wp:inline distT="0" distB="0" distL="0" distR="0" wp14:anchorId="544A07CB" wp14:editId="3719E3EB">
            <wp:extent cx="228599" cy="219710"/>
            <wp:effectExtent l="0" t="0" r="0" b="0"/>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55" cstate="print"/>
                    <a:stretch>
                      <a:fillRect/>
                    </a:stretch>
                  </pic:blipFill>
                  <pic:spPr>
                    <a:xfrm>
                      <a:off x="0" y="0"/>
                      <a:ext cx="228599" cy="219710"/>
                    </a:xfrm>
                    <a:prstGeom prst="rect">
                      <a:avLst/>
                    </a:prstGeom>
                  </pic:spPr>
                </pic:pic>
              </a:graphicData>
            </a:graphic>
          </wp:inline>
        </w:drawing>
      </w:r>
      <w:r>
        <w:rPr>
          <w:rFonts w:ascii="Times New Roman" w:eastAsia="Times New Roman" w:hAnsi="Times New Roman"/>
          <w:spacing w:val="3"/>
        </w:rPr>
        <w:t xml:space="preserve"> </w:t>
      </w:r>
      <w:r>
        <w:rPr>
          <w:rFonts w:ascii="Times New Roman" w:eastAsia="Times New Roman" w:hAnsi="Times New Roman"/>
          <w:spacing w:val="-6"/>
        </w:rPr>
        <w:t xml:space="preserve"> </w:t>
      </w:r>
      <w:r>
        <w:t>打开选择</w:t>
      </w:r>
      <w:r>
        <w:rPr>
          <w:spacing w:val="1"/>
        </w:rPr>
        <w:t>观</w:t>
      </w:r>
      <w:r>
        <w:t>察</w:t>
      </w:r>
      <w:r>
        <w:rPr>
          <w:spacing w:val="1"/>
        </w:rPr>
        <w:t>信</w:t>
      </w:r>
      <w:r>
        <w:t>号窗</w:t>
      </w:r>
      <w:r>
        <w:rPr>
          <w:spacing w:val="1"/>
        </w:rPr>
        <w:t>口</w:t>
      </w:r>
      <w:r>
        <w:t>，</w:t>
      </w:r>
      <w:r>
        <w:rPr>
          <w:spacing w:val="1"/>
        </w:rPr>
        <w:t>或</w:t>
      </w:r>
      <w:r>
        <w:t>者选</w:t>
      </w:r>
      <w:r>
        <w:rPr>
          <w:spacing w:val="1"/>
        </w:rPr>
        <w:t>择</w:t>
      </w:r>
      <w:r>
        <w:t>联</w:t>
      </w:r>
      <w:r>
        <w:rPr>
          <w:spacing w:val="1"/>
        </w:rPr>
        <w:t>机</w:t>
      </w:r>
      <w:r>
        <w:t>软件</w:t>
      </w:r>
      <w:r>
        <w:rPr>
          <w:spacing w:val="1"/>
        </w:rPr>
        <w:t>的</w:t>
      </w:r>
      <w:r>
        <w:rPr>
          <w:spacing w:val="-105"/>
        </w:rPr>
        <w:t>“</w:t>
      </w:r>
      <w:r>
        <w:t>【</w:t>
      </w:r>
      <w:r>
        <w:rPr>
          <w:spacing w:val="1"/>
        </w:rPr>
        <w:t>调</w:t>
      </w:r>
      <w:r>
        <w:t>试】</w:t>
      </w:r>
      <w:r>
        <w:rPr>
          <w:spacing w:val="1"/>
        </w:rPr>
        <w:t>—</w:t>
      </w:r>
      <w:r>
        <w:t>【</w:t>
      </w:r>
      <w:r>
        <w:rPr>
          <w:spacing w:val="1"/>
        </w:rPr>
        <w:t>时</w:t>
      </w:r>
      <w:r>
        <w:t>序观</w:t>
      </w:r>
      <w:r>
        <w:rPr>
          <w:spacing w:val="1"/>
        </w:rPr>
        <w:t>测</w:t>
      </w:r>
      <w:r>
        <w:t>窗</w:t>
      </w:r>
      <w:r>
        <w:rPr>
          <w:spacing w:val="-105"/>
        </w:rPr>
        <w:t>】”</w:t>
      </w:r>
      <w:r>
        <w:rPr>
          <w:spacing w:val="1"/>
        </w:rPr>
        <w:t>，</w:t>
      </w:r>
      <w:r>
        <w:t>选</w:t>
      </w:r>
    </w:p>
    <w:p w14:paraId="65608887" w14:textId="77777777" w:rsidR="00817ED4" w:rsidRDefault="00817ED4" w:rsidP="00817ED4">
      <w:pPr>
        <w:spacing w:before="135"/>
        <w:ind w:left="130"/>
        <w:rPr>
          <w:sz w:val="18"/>
        </w:rPr>
      </w:pPr>
      <w:r>
        <w:rPr>
          <w:sz w:val="18"/>
        </w:rPr>
        <w:t>38</w:t>
      </w:r>
    </w:p>
    <w:p w14:paraId="436294B6" w14:textId="77777777" w:rsidR="00817ED4" w:rsidRDefault="00817ED4" w:rsidP="00817ED4">
      <w:pPr>
        <w:rPr>
          <w:sz w:val="18"/>
        </w:rPr>
        <w:sectPr w:rsidR="00817ED4" w:rsidSect="00817ED4">
          <w:pgSz w:w="10440" w:h="14750"/>
          <w:pgMar w:top="980" w:right="640" w:bottom="280" w:left="720" w:header="751" w:footer="0" w:gutter="0"/>
          <w:cols w:space="720"/>
        </w:sectPr>
      </w:pPr>
    </w:p>
    <w:p w14:paraId="37EFD2A6" w14:textId="05162687" w:rsidR="00817ED4" w:rsidRDefault="00817ED4" w:rsidP="00817ED4">
      <w:pPr>
        <w:pStyle w:val="BodyText"/>
        <w:spacing w:before="10"/>
        <w:rPr>
          <w:rFonts w:ascii="Times New Roman"/>
          <w:sz w:val="17"/>
        </w:rPr>
      </w:pPr>
      <w:r>
        <w:rPr>
          <w:noProof/>
        </w:rPr>
        <w:lastRenderedPageBreak/>
        <mc:AlternateContent>
          <mc:Choice Requires="wpg">
            <w:drawing>
              <wp:anchor distT="0" distB="0" distL="114300" distR="114300" simplePos="0" relativeHeight="251718656" behindDoc="0" locked="0" layoutInCell="1" allowOverlap="1" wp14:anchorId="276D2D8C" wp14:editId="10F1C21F">
                <wp:simplePos x="0" y="0"/>
                <wp:positionH relativeFrom="page">
                  <wp:posOffset>556895</wp:posOffset>
                </wp:positionH>
                <wp:positionV relativeFrom="page">
                  <wp:posOffset>436880</wp:posOffset>
                </wp:positionV>
                <wp:extent cx="5546725" cy="222250"/>
                <wp:effectExtent l="4445" t="0" r="1905" b="0"/>
                <wp:wrapNone/>
                <wp:docPr id="381363428"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22250"/>
                          <a:chOff x="877" y="688"/>
                          <a:chExt cx="8735" cy="350"/>
                        </a:xfrm>
                      </wpg:grpSpPr>
                      <pic:pic xmlns:pic="http://schemas.openxmlformats.org/drawingml/2006/picture">
                        <pic:nvPicPr>
                          <pic:cNvPr id="772096361" name="Picture 2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32" y="688"/>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615117" name="Rectangle 221"/>
                        <wps:cNvSpPr>
                          <a:spLocks noChangeArrowheads="1"/>
                        </wps:cNvSpPr>
                        <wps:spPr bwMode="auto">
                          <a:xfrm>
                            <a:off x="877"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273610" id="Group 134" o:spid="_x0000_s1026" style="position:absolute;margin-left:43.85pt;margin-top:34.4pt;width:436.75pt;height:17.5pt;z-index:251718656;mso-position-horizontal-relative:page;mso-position-vertical-relative:page" coordorigin="877,688" coordsize="8735,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">
                <v:shape id="Picture 220" o:spid="_x0000_s1027" type="#_x0000_t75" style="position:absolute;left:932;top:688;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">
                  <v:imagedata r:id="rId9" o:title=""/>
                </v:shape>
                <v:rect id="Rectangle 221" o:spid="_x0000_s1028" style="position:absolute;left:877;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" fillcolor="black" stroked="f"/>
                <w10:wrap anchorx="page" anchory="page"/>
              </v:group>
            </w:pict>
          </mc:Fallback>
        </mc:AlternateContent>
      </w:r>
    </w:p>
    <w:p w14:paraId="0670FD8E" w14:textId="77777777" w:rsidR="00817ED4" w:rsidRDefault="00817ED4" w:rsidP="00817ED4">
      <w:pPr>
        <w:pStyle w:val="BodyText"/>
        <w:spacing w:before="102"/>
        <w:ind w:left="187"/>
      </w:pPr>
      <w:r>
        <w:rPr>
          <w:spacing w:val="-5"/>
        </w:rPr>
        <w:t xml:space="preserve">择想要观察的信号，如图 </w:t>
      </w:r>
      <w:r>
        <w:rPr>
          <w:rFonts w:ascii="Times New Roman" w:eastAsia="Times New Roman"/>
          <w:spacing w:val="-1"/>
        </w:rPr>
        <w:t>3-2-11</w:t>
      </w:r>
      <w:r>
        <w:rPr>
          <w:spacing w:val="-1"/>
        </w:rPr>
        <w:t>，点击确定。</w:t>
      </w:r>
    </w:p>
    <w:p w14:paraId="37BBDC7F" w14:textId="77777777" w:rsidR="00817ED4" w:rsidRDefault="00817ED4" w:rsidP="00817ED4">
      <w:pPr>
        <w:pStyle w:val="BodyText"/>
        <w:spacing w:before="11"/>
        <w:rPr>
          <w:sz w:val="7"/>
        </w:rPr>
      </w:pPr>
      <w:r>
        <w:rPr>
          <w:noProof/>
        </w:rPr>
        <w:drawing>
          <wp:anchor distT="0" distB="0" distL="0" distR="0" simplePos="0" relativeHeight="251710464" behindDoc="0" locked="0" layoutInCell="1" allowOverlap="1" wp14:anchorId="77498642" wp14:editId="5AB094A6">
            <wp:simplePos x="0" y="0"/>
            <wp:positionH relativeFrom="page">
              <wp:posOffset>575944</wp:posOffset>
            </wp:positionH>
            <wp:positionV relativeFrom="paragraph">
              <wp:posOffset>88782</wp:posOffset>
            </wp:positionV>
            <wp:extent cx="5498560" cy="2030729"/>
            <wp:effectExtent l="0" t="0" r="0" b="0"/>
            <wp:wrapTopAndBottom/>
            <wp:docPr id="29"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7.png"/>
                    <pic:cNvPicPr/>
                  </pic:nvPicPr>
                  <pic:blipFill>
                    <a:blip r:embed="rId56" cstate="print"/>
                    <a:stretch>
                      <a:fillRect/>
                    </a:stretch>
                  </pic:blipFill>
                  <pic:spPr>
                    <a:xfrm>
                      <a:off x="0" y="0"/>
                      <a:ext cx="5498560" cy="2030729"/>
                    </a:xfrm>
                    <a:prstGeom prst="rect">
                      <a:avLst/>
                    </a:prstGeom>
                  </pic:spPr>
                </pic:pic>
              </a:graphicData>
            </a:graphic>
          </wp:anchor>
        </w:drawing>
      </w:r>
    </w:p>
    <w:p w14:paraId="3D06B88C" w14:textId="77777777" w:rsidR="00817ED4" w:rsidRDefault="00817ED4" w:rsidP="00817ED4">
      <w:pPr>
        <w:spacing w:before="148"/>
        <w:ind w:right="21"/>
        <w:jc w:val="center"/>
        <w:rPr>
          <w:rFonts w:ascii="微软雅黑" w:eastAsia="微软雅黑"/>
          <w:b/>
          <w:sz w:val="18"/>
        </w:rPr>
      </w:pPr>
      <w:r>
        <w:rPr>
          <w:rFonts w:ascii="微软雅黑" w:eastAsia="微软雅黑" w:hint="eastAsia"/>
          <w:b/>
          <w:spacing w:val="-5"/>
          <w:sz w:val="18"/>
        </w:rPr>
        <w:t xml:space="preserve">图 </w:t>
      </w:r>
      <w:r>
        <w:rPr>
          <w:rFonts w:eastAsia="Times New Roman"/>
          <w:b/>
          <w:sz w:val="18"/>
        </w:rPr>
        <w:t>3-2-11</w:t>
      </w:r>
      <w:r>
        <w:rPr>
          <w:rFonts w:eastAsia="Times New Roman"/>
          <w:b/>
          <w:spacing w:val="83"/>
          <w:sz w:val="18"/>
        </w:rPr>
        <w:t xml:space="preserve"> </w:t>
      </w:r>
      <w:r>
        <w:rPr>
          <w:rFonts w:ascii="微软雅黑" w:eastAsia="微软雅黑" w:hint="eastAsia"/>
          <w:b/>
          <w:sz w:val="18"/>
        </w:rPr>
        <w:t>选择观察信号</w:t>
      </w:r>
    </w:p>
    <w:p w14:paraId="45E2A67B" w14:textId="77777777" w:rsidR="00817ED4" w:rsidRDefault="00817ED4" w:rsidP="00817ED4">
      <w:pPr>
        <w:pStyle w:val="BodyText"/>
        <w:spacing w:before="96"/>
        <w:ind w:left="607"/>
        <w:jc w:val="both"/>
      </w:pPr>
      <w:r>
        <w:rPr>
          <w:spacing w:val="-6"/>
        </w:rPr>
        <w:t xml:space="preserve">弹出时序观测窗，如图 </w:t>
      </w:r>
      <w:r>
        <w:rPr>
          <w:rFonts w:ascii="Times New Roman" w:eastAsia="Times New Roman"/>
        </w:rPr>
        <w:t>3-2-12</w:t>
      </w:r>
      <w:r>
        <w:rPr>
          <w:rFonts w:ascii="Times New Roman" w:eastAsia="Times New Roman"/>
          <w:spacing w:val="1"/>
        </w:rPr>
        <w:t xml:space="preserve"> </w:t>
      </w:r>
      <w:r>
        <w:t>所示。</w:t>
      </w:r>
    </w:p>
    <w:p w14:paraId="628B997C" w14:textId="5C0D76C2" w:rsidR="00817ED4" w:rsidRPr="005C6626" w:rsidRDefault="005C6626" w:rsidP="005C6626">
      <w:pPr>
        <w:pStyle w:val="BodyText"/>
        <w:spacing w:before="43" w:line="278" w:lineRule="auto"/>
        <w:ind w:left="186" w:right="209" w:firstLine="420"/>
        <w:jc w:val="both"/>
      </w:pPr>
      <w:r>
        <w:rPr>
          <w:noProof/>
        </w:rPr>
        <w:drawing>
          <wp:anchor distT="0" distB="0" distL="0" distR="0" simplePos="0" relativeHeight="251711488" behindDoc="0" locked="0" layoutInCell="1" allowOverlap="1" wp14:anchorId="43439C1D" wp14:editId="51A8C353">
            <wp:simplePos x="0" y="0"/>
            <wp:positionH relativeFrom="page">
              <wp:posOffset>1615529</wp:posOffset>
            </wp:positionH>
            <wp:positionV relativeFrom="paragraph">
              <wp:posOffset>984989</wp:posOffset>
            </wp:positionV>
            <wp:extent cx="4252595" cy="974090"/>
            <wp:effectExtent l="0" t="0" r="0" b="0"/>
            <wp:wrapTopAndBottom/>
            <wp:docPr id="3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8.png"/>
                    <pic:cNvPicPr/>
                  </pic:nvPicPr>
                  <pic:blipFill>
                    <a:blip r:embed="rId57" cstate="print"/>
                    <a:stretch>
                      <a:fillRect/>
                    </a:stretch>
                  </pic:blipFill>
                  <pic:spPr>
                    <a:xfrm>
                      <a:off x="0" y="0"/>
                      <a:ext cx="4252595" cy="974090"/>
                    </a:xfrm>
                    <a:prstGeom prst="rect">
                      <a:avLst/>
                    </a:prstGeom>
                  </pic:spPr>
                </pic:pic>
              </a:graphicData>
            </a:graphic>
            <wp14:sizeRelH relativeFrom="margin">
              <wp14:pctWidth>0</wp14:pctWidth>
            </wp14:sizeRelH>
            <wp14:sizeRelV relativeFrom="margin">
              <wp14:pctHeight>0</wp14:pctHeight>
            </wp14:sizeRelV>
          </wp:anchor>
        </w:drawing>
      </w:r>
      <w:r w:rsidR="00817ED4">
        <w:rPr>
          <w:spacing w:val="-20"/>
        </w:rPr>
        <w:t xml:space="preserve">按动 </w:t>
      </w:r>
      <w:r w:rsidR="00817ED4">
        <w:rPr>
          <w:rFonts w:ascii="Times New Roman" w:eastAsia="Times New Roman" w:hAnsi="Times New Roman"/>
          <w:spacing w:val="-2"/>
        </w:rPr>
        <w:t>CON</w:t>
      </w:r>
      <w:r w:rsidR="00817ED4">
        <w:rPr>
          <w:rFonts w:ascii="Times New Roman" w:eastAsia="Times New Roman" w:hAnsi="Times New Roman"/>
          <w:spacing w:val="-1"/>
        </w:rPr>
        <w:t xml:space="preserve"> </w:t>
      </w:r>
      <w:r w:rsidR="00817ED4">
        <w:rPr>
          <w:spacing w:val="-15"/>
        </w:rPr>
        <w:t xml:space="preserve">单元的 </w:t>
      </w:r>
      <w:r w:rsidR="00817ED4">
        <w:rPr>
          <w:rFonts w:ascii="Times New Roman" w:eastAsia="Times New Roman" w:hAnsi="Times New Roman"/>
          <w:spacing w:val="-1"/>
        </w:rPr>
        <w:t>CLR</w:t>
      </w:r>
      <w:r w:rsidR="00817ED4">
        <w:rPr>
          <w:rFonts w:ascii="Times New Roman" w:eastAsia="Times New Roman" w:hAnsi="Times New Roman"/>
        </w:rPr>
        <w:t xml:space="preserve"> </w:t>
      </w:r>
      <w:r w:rsidR="00817ED4">
        <w:rPr>
          <w:spacing w:val="-5"/>
        </w:rPr>
        <w:t xml:space="preserve">按钮，将时序与操作台单元的开关 </w:t>
      </w:r>
      <w:r w:rsidR="00817ED4">
        <w:rPr>
          <w:rFonts w:ascii="Times New Roman" w:eastAsia="Times New Roman" w:hAnsi="Times New Roman"/>
          <w:spacing w:val="-1"/>
        </w:rPr>
        <w:t>KK2</w:t>
      </w:r>
      <w:r w:rsidR="00817ED4">
        <w:rPr>
          <w:rFonts w:ascii="Times New Roman" w:eastAsia="Times New Roman" w:hAnsi="Times New Roman"/>
        </w:rPr>
        <w:t xml:space="preserve"> </w:t>
      </w:r>
      <w:r w:rsidR="00817ED4">
        <w:rPr>
          <w:spacing w:val="-1"/>
        </w:rPr>
        <w:t>置为‘单拍’档，然后按动</w:t>
      </w:r>
      <w:r w:rsidR="00817ED4">
        <w:rPr>
          <w:rFonts w:ascii="Times New Roman" w:eastAsia="Times New Roman" w:hAnsi="Times New Roman"/>
          <w:spacing w:val="-1"/>
        </w:rPr>
        <w:t>4</w:t>
      </w:r>
      <w:r w:rsidR="00817ED4">
        <w:rPr>
          <w:rFonts w:ascii="Times New Roman" w:eastAsia="Times New Roman" w:hAnsi="Times New Roman"/>
          <w:spacing w:val="22"/>
        </w:rPr>
        <w:t xml:space="preserve"> </w:t>
      </w:r>
      <w:r w:rsidR="00817ED4">
        <w:rPr>
          <w:spacing w:val="-16"/>
        </w:rPr>
        <w:t xml:space="preserve">次 </w:t>
      </w:r>
      <w:r w:rsidR="00817ED4">
        <w:rPr>
          <w:rFonts w:ascii="Times New Roman" w:eastAsia="Times New Roman" w:hAnsi="Times New Roman"/>
          <w:spacing w:val="-1"/>
        </w:rPr>
        <w:t>ST</w:t>
      </w:r>
      <w:r w:rsidR="00817ED4">
        <w:rPr>
          <w:rFonts w:ascii="Times New Roman" w:eastAsia="Times New Roman" w:hAnsi="Times New Roman"/>
          <w:spacing w:val="22"/>
        </w:rPr>
        <w:t xml:space="preserve"> </w:t>
      </w:r>
      <w:r w:rsidR="00817ED4">
        <w:rPr>
          <w:spacing w:val="-4"/>
        </w:rPr>
        <w:t xml:space="preserve">按钮，此时序观测窗口上方 </w:t>
      </w:r>
      <w:r w:rsidR="00817ED4">
        <w:rPr>
          <w:rFonts w:ascii="Times New Roman" w:eastAsia="Times New Roman" w:hAnsi="Times New Roman"/>
        </w:rPr>
        <w:t>T</w:t>
      </w:r>
      <w:r w:rsidR="00817ED4">
        <w:rPr>
          <w:rFonts w:ascii="Times New Roman" w:eastAsia="Times New Roman" w:hAnsi="Times New Roman"/>
          <w:spacing w:val="22"/>
        </w:rPr>
        <w:t xml:space="preserve"> </w:t>
      </w:r>
      <w:r w:rsidR="00817ED4">
        <w:rPr>
          <w:spacing w:val="-3"/>
        </w:rPr>
        <w:t xml:space="preserve">代表节拍，从左到右依次为 </w:t>
      </w:r>
      <w:r w:rsidR="00817ED4">
        <w:rPr>
          <w:rFonts w:ascii="Times New Roman" w:eastAsia="Times New Roman" w:hAnsi="Times New Roman"/>
        </w:rPr>
        <w:t>T1</w:t>
      </w:r>
      <w:r w:rsidR="00817ED4">
        <w:t>、</w:t>
      </w:r>
      <w:r w:rsidR="00817ED4">
        <w:rPr>
          <w:rFonts w:ascii="Times New Roman" w:eastAsia="Times New Roman" w:hAnsi="Times New Roman"/>
        </w:rPr>
        <w:t>T2</w:t>
      </w:r>
      <w:r w:rsidR="00817ED4">
        <w:t>、</w:t>
      </w:r>
      <w:r w:rsidR="00817ED4">
        <w:rPr>
          <w:rFonts w:ascii="Times New Roman" w:eastAsia="Times New Roman" w:hAnsi="Times New Roman"/>
        </w:rPr>
        <w:t>T3</w:t>
      </w:r>
      <w:r w:rsidR="00817ED4">
        <w:t>、</w:t>
      </w:r>
      <w:r w:rsidR="00817ED4">
        <w:rPr>
          <w:rFonts w:ascii="Times New Roman" w:eastAsia="Times New Roman" w:hAnsi="Times New Roman"/>
        </w:rPr>
        <w:t>T4</w:t>
      </w:r>
      <w:r w:rsidR="00817ED4">
        <w:rPr>
          <w:spacing w:val="-8"/>
        </w:rPr>
        <w:t xml:space="preserve">，观察 </w:t>
      </w:r>
      <w:r w:rsidR="00817ED4">
        <w:rPr>
          <w:rFonts w:ascii="Times New Roman" w:eastAsia="Times New Roman" w:hAnsi="Times New Roman"/>
        </w:rPr>
        <w:t>T2</w:t>
      </w:r>
      <w:r w:rsidR="00817ED4">
        <w:rPr>
          <w:rFonts w:ascii="Times New Roman" w:eastAsia="Times New Roman" w:hAnsi="Times New Roman"/>
          <w:spacing w:val="-50"/>
        </w:rPr>
        <w:t xml:space="preserve"> </w:t>
      </w:r>
      <w:r w:rsidR="00817ED4">
        <w:rPr>
          <w:spacing w:val="-1"/>
        </w:rPr>
        <w:t>时刻上升沿时，</w:t>
      </w:r>
      <w:r w:rsidR="00817ED4">
        <w:rPr>
          <w:rFonts w:ascii="Times New Roman" w:eastAsia="Times New Roman" w:hAnsi="Times New Roman"/>
        </w:rPr>
        <w:t>NMA</w:t>
      </w:r>
      <w:r w:rsidR="00817ED4">
        <w:rPr>
          <w:rFonts w:ascii="Times New Roman" w:eastAsia="Times New Roman" w:hAnsi="Times New Roman"/>
          <w:spacing w:val="-1"/>
        </w:rPr>
        <w:t xml:space="preserve"> </w:t>
      </w:r>
      <w:r w:rsidR="00817ED4">
        <w:rPr>
          <w:spacing w:val="-14"/>
        </w:rPr>
        <w:t xml:space="preserve">中地址 </w:t>
      </w:r>
      <w:r w:rsidR="00817ED4">
        <w:rPr>
          <w:rFonts w:ascii="Times New Roman" w:eastAsia="Times New Roman" w:hAnsi="Times New Roman"/>
        </w:rPr>
        <w:t>01H</w:t>
      </w:r>
      <w:r w:rsidR="00817ED4">
        <w:rPr>
          <w:rFonts w:ascii="Times New Roman" w:eastAsia="Times New Roman" w:hAnsi="Times New Roman"/>
          <w:spacing w:val="-1"/>
        </w:rPr>
        <w:t xml:space="preserve"> </w:t>
      </w:r>
      <w:r w:rsidR="00817ED4">
        <w:rPr>
          <w:spacing w:val="-18"/>
        </w:rPr>
        <w:t xml:space="preserve">送入 </w:t>
      </w:r>
      <w:r w:rsidR="00817ED4">
        <w:rPr>
          <w:rFonts w:ascii="Times New Roman" w:eastAsia="Times New Roman" w:hAnsi="Times New Roman"/>
        </w:rPr>
        <w:t>MAR</w:t>
      </w:r>
      <w:r w:rsidR="00817ED4">
        <w:t>，</w:t>
      </w:r>
      <w:r w:rsidR="00817ED4">
        <w:rPr>
          <w:rFonts w:ascii="Times New Roman" w:eastAsia="Times New Roman" w:hAnsi="Times New Roman"/>
        </w:rPr>
        <w:t xml:space="preserve">MC </w:t>
      </w:r>
      <w:r w:rsidR="00817ED4">
        <w:rPr>
          <w:spacing w:val="-18"/>
        </w:rPr>
        <w:t xml:space="preserve">显示 </w:t>
      </w:r>
      <w:r w:rsidR="00817ED4">
        <w:rPr>
          <w:rFonts w:ascii="Times New Roman" w:eastAsia="Times New Roman" w:hAnsi="Times New Roman"/>
        </w:rPr>
        <w:t>MAR</w:t>
      </w:r>
      <w:r w:rsidR="00817ED4">
        <w:rPr>
          <w:rFonts w:ascii="Times New Roman" w:eastAsia="Times New Roman" w:hAnsi="Times New Roman"/>
          <w:spacing w:val="-1"/>
        </w:rPr>
        <w:t xml:space="preserve"> </w:t>
      </w:r>
      <w:r w:rsidR="00817ED4">
        <w:t>地址对应的值。</w:t>
      </w:r>
    </w:p>
    <w:p w14:paraId="208C08FC" w14:textId="77777777" w:rsidR="00817ED4" w:rsidRDefault="00817ED4" w:rsidP="00817ED4">
      <w:pPr>
        <w:spacing w:before="44"/>
        <w:ind w:right="21"/>
        <w:jc w:val="center"/>
        <w:rPr>
          <w:rFonts w:ascii="微软雅黑" w:eastAsia="微软雅黑"/>
          <w:b/>
          <w:sz w:val="18"/>
        </w:rPr>
      </w:pPr>
      <w:r>
        <w:rPr>
          <w:rFonts w:ascii="微软雅黑" w:eastAsia="微软雅黑" w:hint="eastAsia"/>
          <w:b/>
          <w:spacing w:val="-4"/>
          <w:sz w:val="18"/>
        </w:rPr>
        <w:t xml:space="preserve">图 </w:t>
      </w:r>
      <w:r>
        <w:rPr>
          <w:rFonts w:eastAsia="Times New Roman"/>
          <w:b/>
          <w:sz w:val="18"/>
        </w:rPr>
        <w:t>3-2-12</w:t>
      </w:r>
      <w:r>
        <w:rPr>
          <w:rFonts w:eastAsia="Times New Roman"/>
          <w:b/>
          <w:spacing w:val="89"/>
          <w:sz w:val="18"/>
        </w:rPr>
        <w:t xml:space="preserve"> </w:t>
      </w:r>
      <w:r>
        <w:rPr>
          <w:rFonts w:ascii="微软雅黑" w:eastAsia="微软雅黑" w:hint="eastAsia"/>
          <w:b/>
          <w:sz w:val="18"/>
        </w:rPr>
        <w:t>时序观测图</w:t>
      </w:r>
    </w:p>
    <w:p w14:paraId="37416458" w14:textId="77777777" w:rsidR="00817ED4" w:rsidRDefault="00817ED4" w:rsidP="00817ED4">
      <w:pPr>
        <w:pStyle w:val="BodyText"/>
        <w:spacing w:before="97" w:line="278" w:lineRule="auto"/>
        <w:ind w:left="185" w:right="105" w:firstLine="421"/>
      </w:pPr>
      <w:r>
        <w:rPr>
          <w:spacing w:val="-14"/>
        </w:rPr>
        <w:t xml:space="preserve">再按动 </w:t>
      </w:r>
      <w:r>
        <w:rPr>
          <w:rFonts w:ascii="Times New Roman" w:eastAsia="Times New Roman" w:hAnsi="Times New Roman"/>
        </w:rPr>
        <w:t xml:space="preserve">4 </w:t>
      </w:r>
      <w:r>
        <w:rPr>
          <w:spacing w:val="-27"/>
        </w:rPr>
        <w:t xml:space="preserve">次 </w:t>
      </w:r>
      <w:r>
        <w:rPr>
          <w:rFonts w:ascii="Times New Roman" w:eastAsia="Times New Roman" w:hAnsi="Times New Roman"/>
          <w:spacing w:val="-2"/>
        </w:rPr>
        <w:t>S</w:t>
      </w:r>
      <w:r>
        <w:rPr>
          <w:rFonts w:ascii="Times New Roman" w:eastAsia="Times New Roman" w:hAnsi="Times New Roman"/>
        </w:rPr>
        <w:t xml:space="preserve">T </w:t>
      </w:r>
      <w:r>
        <w:rPr>
          <w:spacing w:val="-14"/>
        </w:rPr>
        <w:t xml:space="preserve">按钮，观察第二个机器周期 </w:t>
      </w:r>
      <w:r>
        <w:rPr>
          <w:rFonts w:ascii="Times New Roman" w:eastAsia="Times New Roman" w:hAnsi="Times New Roman"/>
        </w:rPr>
        <w:t xml:space="preserve">T2 </w:t>
      </w:r>
      <w:r>
        <w:rPr>
          <w:spacing w:val="-13"/>
        </w:rPr>
        <w:t>时刻上升沿时，</w:t>
      </w:r>
      <w:r>
        <w:rPr>
          <w:rFonts w:ascii="Times New Roman" w:eastAsia="Times New Roman" w:hAnsi="Times New Roman"/>
          <w:spacing w:val="-1"/>
        </w:rPr>
        <w:t>N</w:t>
      </w:r>
      <w:r>
        <w:rPr>
          <w:rFonts w:ascii="Times New Roman" w:eastAsia="Times New Roman" w:hAnsi="Times New Roman"/>
        </w:rPr>
        <w:t>MA</w:t>
      </w:r>
      <w:r>
        <w:rPr>
          <w:rFonts w:ascii="Times New Roman" w:eastAsia="Times New Roman" w:hAnsi="Times New Roman"/>
          <w:spacing w:val="-1"/>
        </w:rPr>
        <w:t xml:space="preserve"> </w:t>
      </w:r>
      <w:r>
        <w:rPr>
          <w:spacing w:val="-14"/>
        </w:rPr>
        <w:t xml:space="preserve">中地址 </w:t>
      </w:r>
      <w:r>
        <w:rPr>
          <w:rFonts w:ascii="Times New Roman" w:eastAsia="Times New Roman" w:hAnsi="Times New Roman"/>
          <w:spacing w:val="-1"/>
        </w:rPr>
        <w:t>3</w:t>
      </w:r>
      <w:r>
        <w:rPr>
          <w:rFonts w:ascii="Times New Roman" w:eastAsia="Times New Roman" w:hAnsi="Times New Roman"/>
        </w:rPr>
        <w:t>0H</w:t>
      </w:r>
      <w:r>
        <w:rPr>
          <w:rFonts w:ascii="Times New Roman" w:eastAsia="Times New Roman" w:hAnsi="Times New Roman"/>
          <w:spacing w:val="-1"/>
        </w:rPr>
        <w:t xml:space="preserve"> </w:t>
      </w:r>
      <w:r>
        <w:rPr>
          <w:spacing w:val="-18"/>
        </w:rPr>
        <w:t xml:space="preserve">送入 </w:t>
      </w:r>
      <w:r>
        <w:rPr>
          <w:rFonts w:ascii="Times New Roman" w:eastAsia="Times New Roman" w:hAnsi="Times New Roman"/>
        </w:rPr>
        <w:t>M</w:t>
      </w:r>
      <w:r>
        <w:rPr>
          <w:rFonts w:ascii="Times New Roman" w:eastAsia="Times New Roman" w:hAnsi="Times New Roman"/>
          <w:spacing w:val="-2"/>
        </w:rPr>
        <w:t>A</w:t>
      </w:r>
      <w:r>
        <w:rPr>
          <w:rFonts w:ascii="Times New Roman" w:eastAsia="Times New Roman" w:hAnsi="Times New Roman"/>
        </w:rPr>
        <w:t>R</w:t>
      </w:r>
      <w:r>
        <w:t xml:space="preserve">， </w:t>
      </w:r>
      <w:r>
        <w:rPr>
          <w:rFonts w:ascii="Times New Roman" w:eastAsia="Times New Roman" w:hAnsi="Times New Roman"/>
          <w:spacing w:val="-1"/>
        </w:rPr>
        <w:t>MC</w:t>
      </w:r>
      <w:r>
        <w:rPr>
          <w:rFonts w:ascii="Times New Roman" w:eastAsia="Times New Roman" w:hAnsi="Times New Roman"/>
        </w:rPr>
        <w:t xml:space="preserve"> </w:t>
      </w:r>
      <w:r>
        <w:rPr>
          <w:spacing w:val="-1"/>
        </w:rPr>
        <w:t>显示</w:t>
      </w:r>
      <w:r>
        <w:rPr>
          <w:rFonts w:ascii="Times New Roman" w:eastAsia="Times New Roman" w:hAnsi="Times New Roman"/>
          <w:spacing w:val="-1"/>
        </w:rPr>
        <w:t>MAR</w:t>
      </w:r>
      <w:r>
        <w:rPr>
          <w:rFonts w:ascii="Times New Roman" w:eastAsia="Times New Roman" w:hAnsi="Times New Roman"/>
        </w:rPr>
        <w:t xml:space="preserve"> </w:t>
      </w:r>
      <w:r>
        <w:rPr>
          <w:spacing w:val="-1"/>
        </w:rPr>
        <w:t>地址对应的值，</w:t>
      </w:r>
      <w:r>
        <w:rPr>
          <w:rFonts w:ascii="Times New Roman" w:eastAsia="Times New Roman" w:hAnsi="Times New Roman"/>
          <w:spacing w:val="-1"/>
        </w:rPr>
        <w:t xml:space="preserve">MCR </w:t>
      </w:r>
      <w:r>
        <w:rPr>
          <w:spacing w:val="-5"/>
        </w:rPr>
        <w:t xml:space="preserve">为上一机器周期执行的微指令 </w:t>
      </w:r>
      <w:r>
        <w:rPr>
          <w:rFonts w:ascii="Times New Roman" w:eastAsia="Times New Roman" w:hAnsi="Times New Roman"/>
        </w:rPr>
        <w:t>007070H</w:t>
      </w:r>
      <w:r>
        <w:t xml:space="preserve">，该微指令使 </w:t>
      </w:r>
      <w:r>
        <w:rPr>
          <w:rFonts w:ascii="Times New Roman" w:eastAsia="Times New Roman" w:hAnsi="Times New Roman"/>
        </w:rPr>
        <w:t>LDIR</w:t>
      </w:r>
      <w:r>
        <w:rPr>
          <w:rFonts w:ascii="Times New Roman" w:eastAsia="Times New Roman" w:hAnsi="Times New Roman"/>
          <w:spacing w:val="1"/>
        </w:rPr>
        <w:t xml:space="preserve"> </w:t>
      </w:r>
      <w:r>
        <w:rPr>
          <w:spacing w:val="-1"/>
        </w:rPr>
        <w:t>有效；</w:t>
      </w:r>
      <w:r>
        <w:rPr>
          <w:rFonts w:ascii="Times New Roman" w:eastAsia="Times New Roman" w:hAnsi="Times New Roman"/>
          <w:spacing w:val="-1"/>
        </w:rPr>
        <w:t>T3</w:t>
      </w:r>
      <w:r>
        <w:rPr>
          <w:rFonts w:ascii="Times New Roman" w:eastAsia="Times New Roman" w:hAnsi="Times New Roman"/>
        </w:rPr>
        <w:t xml:space="preserve"> </w:t>
      </w:r>
      <w:r>
        <w:rPr>
          <w:spacing w:val="-10"/>
        </w:rPr>
        <w:t xml:space="preserve">时刻上升沿 </w:t>
      </w:r>
      <w:r>
        <w:rPr>
          <w:rFonts w:ascii="Times New Roman" w:eastAsia="Times New Roman" w:hAnsi="Times New Roman"/>
          <w:spacing w:val="-1"/>
        </w:rPr>
        <w:t xml:space="preserve">CON </w:t>
      </w:r>
      <w:r>
        <w:rPr>
          <w:spacing w:val="-19"/>
        </w:rPr>
        <w:t xml:space="preserve">单元 </w:t>
      </w:r>
      <w:r>
        <w:rPr>
          <w:rFonts w:ascii="Times New Roman" w:eastAsia="Times New Roman" w:hAnsi="Times New Roman"/>
          <w:spacing w:val="-1"/>
        </w:rPr>
        <w:t>SD27~SD20</w:t>
      </w:r>
      <w:r>
        <w:rPr>
          <w:rFonts w:ascii="Times New Roman" w:eastAsia="Times New Roman" w:hAnsi="Times New Roman"/>
          <w:spacing w:val="1"/>
        </w:rPr>
        <w:t xml:space="preserve"> </w:t>
      </w:r>
      <w:r>
        <w:rPr>
          <w:spacing w:val="-8"/>
        </w:rPr>
        <w:t xml:space="preserve">输入的机器指令 </w:t>
      </w:r>
      <w:r>
        <w:rPr>
          <w:rFonts w:ascii="Times New Roman" w:eastAsia="Times New Roman" w:hAnsi="Times New Roman"/>
        </w:rPr>
        <w:t>20H</w:t>
      </w:r>
      <w:r>
        <w:rPr>
          <w:rFonts w:ascii="Times New Roman" w:eastAsia="Times New Roman" w:hAnsi="Times New Roman"/>
          <w:spacing w:val="-1"/>
        </w:rPr>
        <w:t xml:space="preserve"> </w:t>
      </w:r>
      <w:r>
        <w:rPr>
          <w:spacing w:val="-6"/>
        </w:rPr>
        <w:t xml:space="preserve">被打入指令寄存器 </w:t>
      </w:r>
      <w:r>
        <w:rPr>
          <w:rFonts w:ascii="Times New Roman" w:eastAsia="Times New Roman" w:hAnsi="Times New Roman"/>
        </w:rPr>
        <w:t>IR</w:t>
      </w:r>
      <w:r>
        <w:t>；</w:t>
      </w:r>
      <w:r>
        <w:rPr>
          <w:rFonts w:ascii="Times New Roman" w:eastAsia="Times New Roman" w:hAnsi="Times New Roman"/>
        </w:rPr>
        <w:t xml:space="preserve">T4 </w:t>
      </w:r>
      <w:r>
        <w:t>时</w:t>
      </w:r>
      <w:r>
        <w:rPr>
          <w:spacing w:val="-8"/>
        </w:rPr>
        <w:t xml:space="preserve">刻上升沿，机器指令译码 </w:t>
      </w:r>
      <w:r>
        <w:rPr>
          <w:rFonts w:ascii="Times New Roman" w:eastAsia="Times New Roman" w:hAnsi="Times New Roman"/>
          <w:spacing w:val="-3"/>
        </w:rPr>
        <w:t>SE5…SE0</w:t>
      </w:r>
      <w:r>
        <w:rPr>
          <w:rFonts w:ascii="Times New Roman" w:eastAsia="Times New Roman" w:hAnsi="Times New Roman"/>
          <w:spacing w:val="1"/>
        </w:rPr>
        <w:t xml:space="preserve"> </w:t>
      </w:r>
      <w:r>
        <w:rPr>
          <w:spacing w:val="-15"/>
        </w:rPr>
        <w:t xml:space="preserve">变更为 </w:t>
      </w:r>
      <w:r>
        <w:rPr>
          <w:rFonts w:ascii="Times New Roman" w:eastAsia="Times New Roman" w:hAnsi="Times New Roman"/>
          <w:spacing w:val="-2"/>
        </w:rPr>
        <w:t>3DH</w:t>
      </w:r>
      <w:r>
        <w:rPr>
          <w:spacing w:val="-15"/>
        </w:rPr>
        <w:t xml:space="preserve">，所以 </w:t>
      </w:r>
      <w:r>
        <w:rPr>
          <w:rFonts w:ascii="Times New Roman" w:eastAsia="Times New Roman" w:hAnsi="Times New Roman"/>
          <w:spacing w:val="-2"/>
        </w:rPr>
        <w:t>MAR</w:t>
      </w:r>
      <w:r>
        <w:rPr>
          <w:rFonts w:ascii="Times New Roman" w:eastAsia="Times New Roman" w:hAnsi="Times New Roman"/>
        </w:rPr>
        <w:t xml:space="preserve"> </w:t>
      </w:r>
      <w:r>
        <w:rPr>
          <w:spacing w:val="-13"/>
        </w:rPr>
        <w:t xml:space="preserve">变为地址 </w:t>
      </w:r>
      <w:r>
        <w:rPr>
          <w:rFonts w:ascii="Times New Roman" w:eastAsia="Times New Roman" w:hAnsi="Times New Roman"/>
          <w:spacing w:val="-2"/>
        </w:rPr>
        <w:t>32H</w:t>
      </w:r>
      <w:r>
        <w:rPr>
          <w:spacing w:val="-2"/>
        </w:rPr>
        <w:t>，将要执行的微指令</w:t>
      </w:r>
      <w:r>
        <w:rPr>
          <w:rFonts w:ascii="Times New Roman" w:eastAsia="Times New Roman" w:hAnsi="Times New Roman"/>
          <w:spacing w:val="-1"/>
        </w:rPr>
        <w:t>MC</w:t>
      </w:r>
      <w:r>
        <w:rPr>
          <w:rFonts w:ascii="Times New Roman" w:eastAsia="Times New Roman" w:hAnsi="Times New Roman"/>
        </w:rPr>
        <w:t xml:space="preserve"> </w:t>
      </w:r>
      <w:r>
        <w:rPr>
          <w:spacing w:val="-19"/>
        </w:rPr>
        <w:t xml:space="preserve">变为 </w:t>
      </w:r>
      <w:r>
        <w:rPr>
          <w:rFonts w:ascii="Times New Roman" w:eastAsia="Times New Roman" w:hAnsi="Times New Roman"/>
          <w:spacing w:val="-1"/>
        </w:rPr>
        <w:t>183001H</w:t>
      </w:r>
      <w:r>
        <w:rPr>
          <w:spacing w:val="-4"/>
        </w:rPr>
        <w:t xml:space="preserve">。由此可知第二个机器周期执行了微指令 </w:t>
      </w:r>
      <w:r>
        <w:rPr>
          <w:rFonts w:ascii="Times New Roman" w:eastAsia="Times New Roman" w:hAnsi="Times New Roman"/>
          <w:spacing w:val="-1"/>
        </w:rPr>
        <w:t>007070H</w:t>
      </w:r>
      <w:r>
        <w:rPr>
          <w:rFonts w:ascii="Times New Roman" w:eastAsia="Times New Roman" w:hAnsi="Times New Roman"/>
          <w:spacing w:val="2"/>
        </w:rPr>
        <w:t xml:space="preserve"> </w:t>
      </w:r>
      <w:r>
        <w:rPr>
          <w:spacing w:val="-7"/>
        </w:rPr>
        <w:t xml:space="preserve">，完成了机器指令 </w:t>
      </w:r>
      <w:r>
        <w:rPr>
          <w:rFonts w:ascii="Times New Roman" w:eastAsia="Times New Roman" w:hAnsi="Times New Roman"/>
        </w:rPr>
        <w:t>20H</w:t>
      </w:r>
      <w:r>
        <w:rPr>
          <w:rFonts w:ascii="Times New Roman" w:eastAsia="Times New Roman" w:hAnsi="Times New Roman"/>
          <w:spacing w:val="-1"/>
        </w:rPr>
        <w:t xml:space="preserve"> </w:t>
      </w:r>
      <w:r>
        <w:t>的</w:t>
      </w:r>
      <w:r>
        <w:rPr>
          <w:spacing w:val="-9"/>
        </w:rPr>
        <w:t xml:space="preserve">译码。再按动 </w:t>
      </w:r>
      <w:r>
        <w:rPr>
          <w:rFonts w:ascii="Times New Roman" w:eastAsia="Times New Roman" w:hAnsi="Times New Roman"/>
        </w:rPr>
        <w:t xml:space="preserve">4 </w:t>
      </w:r>
      <w:r>
        <w:rPr>
          <w:spacing w:val="-27"/>
        </w:rPr>
        <w:t xml:space="preserve">次 </w:t>
      </w:r>
      <w:r>
        <w:rPr>
          <w:rFonts w:ascii="Times New Roman" w:eastAsia="Times New Roman" w:hAnsi="Times New Roman"/>
        </w:rPr>
        <w:t xml:space="preserve">ST </w:t>
      </w:r>
      <w:r>
        <w:rPr>
          <w:spacing w:val="-9"/>
        </w:rPr>
        <w:t xml:space="preserve">按钮，观察 </w:t>
      </w:r>
      <w:r>
        <w:rPr>
          <w:rFonts w:ascii="Times New Roman" w:eastAsia="Times New Roman" w:hAnsi="Times New Roman"/>
        </w:rPr>
        <w:t>IN</w:t>
      </w:r>
      <w:r>
        <w:rPr>
          <w:rFonts w:ascii="Times New Roman" w:eastAsia="Times New Roman" w:hAnsi="Times New Roman"/>
          <w:spacing w:val="-1"/>
        </w:rPr>
        <w:t xml:space="preserve"> </w:t>
      </w:r>
      <w:r>
        <w:rPr>
          <w:spacing w:val="-5"/>
        </w:rPr>
        <w:t xml:space="preserve">单元数据被打入寄存器 </w:t>
      </w:r>
      <w:r>
        <w:rPr>
          <w:rFonts w:ascii="Times New Roman" w:eastAsia="Times New Roman" w:hAnsi="Times New Roman"/>
        </w:rPr>
        <w:t xml:space="preserve">R0 </w:t>
      </w:r>
      <w:r>
        <w:t>中。</w:t>
      </w:r>
    </w:p>
    <w:p w14:paraId="62B351AB" w14:textId="77777777" w:rsidR="00817ED4" w:rsidRDefault="00817ED4" w:rsidP="00817ED4">
      <w:pPr>
        <w:pStyle w:val="BodyText"/>
        <w:spacing w:before="4"/>
        <w:rPr>
          <w:sz w:val="24"/>
        </w:rPr>
      </w:pPr>
    </w:p>
    <w:p w14:paraId="1450F4D3" w14:textId="45E4C531" w:rsidR="00817ED4" w:rsidRDefault="005C6626" w:rsidP="00817ED4">
      <w:pPr>
        <w:pStyle w:val="BodyText"/>
        <w:spacing w:line="278" w:lineRule="auto"/>
        <w:ind w:left="185" w:right="209" w:hanging="1"/>
        <w:rPr>
          <w:spacing w:val="-6"/>
        </w:rPr>
      </w:pPr>
      <w:r>
        <w:rPr>
          <w:rFonts w:hint="eastAsia"/>
          <w:spacing w:val="-6"/>
        </w:rPr>
        <w:t>结果如图3.2.8所示：</w:t>
      </w:r>
      <w:r>
        <w:rPr>
          <w:noProof/>
        </w:rPr>
        <w:lastRenderedPageBreak/>
        <w:drawing>
          <wp:inline distT="0" distB="0" distL="0" distR="0" wp14:anchorId="3689D13C" wp14:editId="698B2F1D">
            <wp:extent cx="5274310" cy="3956050"/>
            <wp:effectExtent l="0" t="0" r="2540" b="6350"/>
            <wp:docPr id="189246577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D95BF5C" w14:textId="77BAAA7F" w:rsidR="005C6626" w:rsidRPr="00DE38E2" w:rsidRDefault="005C6626" w:rsidP="005C6626">
      <w:pPr>
        <w:pStyle w:val="ListParagraph"/>
        <w:spacing w:before="44"/>
        <w:ind w:left="950" w:firstLineChars="0" w:firstLine="0"/>
        <w:jc w:val="center"/>
        <w:rPr>
          <w:rFonts w:ascii="微软雅黑" w:eastAsia="微软雅黑" w:hint="eastAsia"/>
          <w:b/>
          <w:sz w:val="18"/>
        </w:rPr>
      </w:pPr>
      <w:r w:rsidRPr="00FD27B8">
        <w:rPr>
          <w:rFonts w:ascii="微软雅黑" w:eastAsia="微软雅黑" w:hint="eastAsia"/>
          <w:b/>
          <w:sz w:val="18"/>
        </w:rPr>
        <w:t>图3.</w:t>
      </w:r>
      <w:r>
        <w:rPr>
          <w:rFonts w:ascii="微软雅黑" w:eastAsia="微软雅黑" w:hint="eastAsia"/>
          <w:b/>
          <w:sz w:val="18"/>
        </w:rPr>
        <w:t>2.</w:t>
      </w:r>
      <w:r>
        <w:rPr>
          <w:rFonts w:ascii="微软雅黑" w:eastAsia="微软雅黑" w:hint="eastAsia"/>
          <w:b/>
          <w:sz w:val="18"/>
        </w:rPr>
        <w:t>8</w:t>
      </w:r>
    </w:p>
    <w:p w14:paraId="1450DF5D" w14:textId="77777777" w:rsidR="005C6626" w:rsidRDefault="005C6626" w:rsidP="00817ED4">
      <w:pPr>
        <w:pStyle w:val="BodyText"/>
        <w:spacing w:line="278" w:lineRule="auto"/>
        <w:ind w:left="185" w:right="209" w:hanging="1"/>
        <w:rPr>
          <w:rFonts w:hint="eastAsia"/>
        </w:rPr>
      </w:pPr>
    </w:p>
    <w:p w14:paraId="0DDA02D2" w14:textId="77777777" w:rsidR="0087336D" w:rsidRDefault="0087336D" w:rsidP="00E1795C"/>
    <w:p w14:paraId="15F223CA" w14:textId="77777777" w:rsidR="00E1795C" w:rsidRPr="00E1795C" w:rsidRDefault="00E1795C" w:rsidP="00E1795C"/>
    <w:p w14:paraId="0B7C02D6" w14:textId="26284C12" w:rsidR="00940DC6" w:rsidRDefault="00A129BE" w:rsidP="00642C97">
      <w:pPr>
        <w:pStyle w:val="Heading1"/>
      </w:pPr>
      <w:r w:rsidRPr="00A129BE">
        <w:rPr>
          <w:rFonts w:hint="eastAsia"/>
        </w:rPr>
        <w:t>实验小结</w:t>
      </w:r>
    </w:p>
    <w:p w14:paraId="4891E11E" w14:textId="77777777" w:rsidR="005C6626" w:rsidRPr="006F2B35" w:rsidRDefault="005C6626" w:rsidP="005C6626">
      <w:pPr>
        <w:pStyle w:val="NormalWeb"/>
        <w:rPr>
          <w:rFonts w:ascii="宋体" w:eastAsia="宋体" w:hAnsi="宋体" w:cs="宋体"/>
          <w:spacing w:val="-10"/>
          <w:sz w:val="21"/>
          <w:szCs w:val="21"/>
        </w:rPr>
      </w:pPr>
      <w:r w:rsidRPr="006F2B35">
        <w:rPr>
          <w:rFonts w:ascii="宋体" w:eastAsia="宋体" w:hAnsi="宋体" w:cs="宋体" w:hint="eastAsia"/>
          <w:spacing w:val="-10"/>
          <w:sz w:val="21"/>
          <w:szCs w:val="21"/>
        </w:rPr>
        <w:t>在本次实验中，我们深入探讨了时序发生器的原理与设计方法，进一步了解了</w:t>
      </w:r>
      <w:r w:rsidRPr="006F2B35">
        <w:rPr>
          <w:rFonts w:ascii="宋体" w:eastAsia="宋体" w:hAnsi="宋体" w:cs="宋体"/>
          <w:spacing w:val="-10"/>
          <w:sz w:val="21"/>
          <w:szCs w:val="21"/>
        </w:rPr>
        <w:t xml:space="preserve"> FPGA </w:t>
      </w:r>
      <w:r w:rsidRPr="006F2B35">
        <w:rPr>
          <w:rFonts w:ascii="宋体" w:eastAsia="宋体" w:hAnsi="宋体" w:cs="宋体" w:hint="eastAsia"/>
          <w:spacing w:val="-10"/>
          <w:sz w:val="21"/>
          <w:szCs w:val="21"/>
        </w:rPr>
        <w:t>的应用设计及</w:t>
      </w:r>
      <w:r w:rsidRPr="006F2B35">
        <w:rPr>
          <w:rFonts w:ascii="宋体" w:eastAsia="宋体" w:hAnsi="宋体" w:cs="宋体"/>
          <w:spacing w:val="-10"/>
          <w:sz w:val="21"/>
          <w:szCs w:val="21"/>
        </w:rPr>
        <w:t xml:space="preserve"> EDA </w:t>
      </w:r>
      <w:r w:rsidRPr="006F2B35">
        <w:rPr>
          <w:rFonts w:ascii="宋体" w:eastAsia="宋体" w:hAnsi="宋体" w:cs="宋体" w:hint="eastAsia"/>
          <w:spacing w:val="-10"/>
          <w:sz w:val="21"/>
          <w:szCs w:val="21"/>
        </w:rPr>
        <w:t>软件的使用过程。通过实验，我掌握了微程序控制器的基本组成结构，包括如何设计和配置时序控制单元，使得微程序控制器能够有效地执行指定的操作。</w:t>
      </w:r>
    </w:p>
    <w:p w14:paraId="1F7615BD" w14:textId="77777777" w:rsidR="005C6626" w:rsidRPr="006F2B35" w:rsidRDefault="005C6626" w:rsidP="005C6626">
      <w:pPr>
        <w:pStyle w:val="NormalWeb"/>
        <w:rPr>
          <w:rFonts w:ascii="宋体" w:eastAsia="宋体" w:hAnsi="宋体" w:cs="宋体"/>
          <w:spacing w:val="-10"/>
          <w:sz w:val="21"/>
          <w:szCs w:val="21"/>
        </w:rPr>
      </w:pPr>
      <w:r w:rsidRPr="006F2B35">
        <w:rPr>
          <w:rFonts w:ascii="宋体" w:eastAsia="宋体" w:hAnsi="宋体" w:cs="宋体" w:hint="eastAsia"/>
          <w:spacing w:val="-10"/>
          <w:sz w:val="21"/>
          <w:szCs w:val="21"/>
        </w:rPr>
        <w:t>实验的关键在于熟练掌握微程序的编制与写入过程。在编写微程序后，我们将其写入控制器，并通过观察微程序的运行过程和数据流动加深了对其工作的理解。此外，基于数据通路图的观察，我们进一步理解了微程序控制器如何通过控制信号来协调各个单元的操作步骤，确保指令的顺利执行。这一过程让我理解到微程序控制器的实际工作原理，即如何通过信号传输和时序控制实现复杂的数据处理。</w:t>
      </w:r>
    </w:p>
    <w:p w14:paraId="102CC556" w14:textId="77777777" w:rsidR="005C6626" w:rsidRPr="006F2B35" w:rsidRDefault="005C6626" w:rsidP="005C6626">
      <w:pPr>
        <w:pStyle w:val="NormalWeb"/>
        <w:rPr>
          <w:rFonts w:ascii="宋体" w:eastAsia="宋体" w:hAnsi="宋体" w:cs="宋体"/>
          <w:spacing w:val="-10"/>
          <w:sz w:val="21"/>
          <w:szCs w:val="21"/>
        </w:rPr>
      </w:pPr>
      <w:r w:rsidRPr="006F2B35">
        <w:rPr>
          <w:rFonts w:ascii="宋体" w:eastAsia="宋体" w:hAnsi="宋体" w:cs="宋体" w:hint="eastAsia"/>
          <w:spacing w:val="-10"/>
          <w:sz w:val="21"/>
          <w:szCs w:val="21"/>
        </w:rPr>
        <w:t>通过分析微程序流程图，我学习了微程序控制器的操作原理，了解了其信号传递的逻辑和作用。在实验过程中，我们还通过信号时序图观察了控制器的工作状态，对微程序控制器如何根据时序控制信号完成数据处理有了更直观的理解。这种基于信号的观察方式让我更加清晰地看到微程序控制器各模块之间的信号交互和控制逻辑，使我对控制器的时序机制有了深入的认识。</w:t>
      </w:r>
    </w:p>
    <w:p w14:paraId="209B2745" w14:textId="77777777" w:rsidR="005C6626" w:rsidRPr="006F2B35" w:rsidRDefault="005C6626" w:rsidP="005C6626">
      <w:pPr>
        <w:pStyle w:val="NormalWeb"/>
        <w:rPr>
          <w:rFonts w:ascii="宋体" w:eastAsia="宋体" w:hAnsi="宋体" w:cs="宋体"/>
          <w:spacing w:val="-10"/>
          <w:sz w:val="21"/>
          <w:szCs w:val="21"/>
        </w:rPr>
      </w:pPr>
      <w:r w:rsidRPr="006F2B35">
        <w:rPr>
          <w:rFonts w:ascii="宋体" w:eastAsia="宋体" w:hAnsi="宋体" w:cs="宋体" w:hint="eastAsia"/>
          <w:spacing w:val="-10"/>
          <w:sz w:val="21"/>
          <w:szCs w:val="21"/>
        </w:rPr>
        <w:lastRenderedPageBreak/>
        <w:t>总体而言，通过这次实验，我进一步掌握了微程序控制器的设计、编程和运行原理，并熟悉了</w:t>
      </w:r>
      <w:r w:rsidRPr="006F2B35">
        <w:rPr>
          <w:rFonts w:ascii="宋体" w:eastAsia="宋体" w:hAnsi="宋体" w:cs="宋体"/>
          <w:spacing w:val="-10"/>
          <w:sz w:val="21"/>
          <w:szCs w:val="21"/>
        </w:rPr>
        <w:t xml:space="preserve"> FPGA </w:t>
      </w:r>
      <w:r w:rsidRPr="006F2B35">
        <w:rPr>
          <w:rFonts w:ascii="宋体" w:eastAsia="宋体" w:hAnsi="宋体" w:cs="宋体" w:hint="eastAsia"/>
          <w:spacing w:val="-10"/>
          <w:sz w:val="21"/>
          <w:szCs w:val="21"/>
        </w:rPr>
        <w:t>在硬件设计中的应用。实验加深了我对微程序控制器各项原理的理解，特别是在数据通路和信号控制方面的操作，使我对其在电子系统中的实际应用有了更为全面的认识。</w:t>
      </w:r>
    </w:p>
    <w:p w14:paraId="0AC974DD" w14:textId="2A96DB35" w:rsidR="0065675D" w:rsidRPr="004B3B1F" w:rsidRDefault="0065675D" w:rsidP="0065675D">
      <w:pPr>
        <w:ind w:firstLine="435"/>
      </w:pPr>
    </w:p>
    <w:sectPr w:rsidR="0065675D" w:rsidRPr="004B3B1F" w:rsidSect="003B2A5E">
      <w:headerReference w:type="even" r:id="rId59"/>
      <w:headerReference w:type="default" r:id="rId60"/>
      <w:footerReference w:type="even" r:id="rId61"/>
      <w:footerReference w:type="default" r:id="rId62"/>
      <w:headerReference w:type="first" r:id="rId63"/>
      <w:footerReference w:type="first" r:id="rId64"/>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F0E57C" w14:textId="77777777" w:rsidR="00125862" w:rsidRDefault="00125862" w:rsidP="000C32BE">
      <w:pPr>
        <w:ind w:firstLine="420"/>
      </w:pPr>
      <w:r>
        <w:separator/>
      </w:r>
    </w:p>
  </w:endnote>
  <w:endnote w:type="continuationSeparator" w:id="0">
    <w:p w14:paraId="2EDB1364" w14:textId="77777777" w:rsidR="00125862" w:rsidRDefault="00125862" w:rsidP="000C32B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altName w:val="Arial Unicode MS"/>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B1DDD" w14:textId="77777777" w:rsidR="00023B5D" w:rsidRDefault="00023B5D" w:rsidP="00023B5D">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67B64" w14:textId="77777777" w:rsidR="00023B5D" w:rsidRDefault="00023B5D" w:rsidP="003B2A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07645" w14:textId="77777777" w:rsidR="00023B5D" w:rsidRDefault="00023B5D" w:rsidP="00023B5D">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D666AE" w14:textId="77777777" w:rsidR="00125862" w:rsidRDefault="00125862" w:rsidP="000C32BE">
      <w:pPr>
        <w:ind w:firstLine="420"/>
      </w:pPr>
      <w:r>
        <w:separator/>
      </w:r>
    </w:p>
  </w:footnote>
  <w:footnote w:type="continuationSeparator" w:id="0">
    <w:p w14:paraId="53432B90" w14:textId="77777777" w:rsidR="00125862" w:rsidRDefault="00125862" w:rsidP="000C32B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08F65" w14:textId="77777777" w:rsidR="00023B5D" w:rsidRDefault="00023B5D" w:rsidP="00023B5D">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38A9E" w14:textId="6B2D99D4" w:rsidR="00CB286C" w:rsidRPr="003B2A5E" w:rsidRDefault="00CB286C" w:rsidP="003B2A5E">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8A1B0" w14:textId="77777777" w:rsidR="00023B5D" w:rsidRDefault="00023B5D" w:rsidP="00023B5D">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33D5D"/>
    <w:multiLevelType w:val="multilevel"/>
    <w:tmpl w:val="D1F40C6E"/>
    <w:lvl w:ilvl="0">
      <w:start w:val="3"/>
      <w:numFmt w:val="decimal"/>
      <w:lvlText w:val="%1"/>
      <w:lvlJc w:val="left"/>
      <w:pPr>
        <w:ind w:left="859" w:hanging="629"/>
      </w:pPr>
      <w:rPr>
        <w:rFonts w:hint="default"/>
        <w:lang w:val="en-US" w:eastAsia="zh-CN" w:bidi="ar-SA"/>
      </w:rPr>
    </w:lvl>
    <w:lvl w:ilvl="1">
      <w:start w:val="1"/>
      <w:numFmt w:val="decimal"/>
      <w:lvlText w:val="%1.%2"/>
      <w:lvlJc w:val="left"/>
      <w:pPr>
        <w:ind w:left="859"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01"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1733" w:hanging="351"/>
      </w:pPr>
      <w:rPr>
        <w:rFonts w:hint="default"/>
        <w:lang w:val="en-US" w:eastAsia="zh-CN" w:bidi="ar-SA"/>
      </w:rPr>
    </w:lvl>
    <w:lvl w:ilvl="4">
      <w:numFmt w:val="bullet"/>
      <w:lvlText w:val="•"/>
      <w:lvlJc w:val="left"/>
      <w:pPr>
        <w:ind w:left="2407" w:hanging="351"/>
      </w:pPr>
      <w:rPr>
        <w:rFonts w:hint="default"/>
        <w:lang w:val="en-US" w:eastAsia="zh-CN" w:bidi="ar-SA"/>
      </w:rPr>
    </w:lvl>
    <w:lvl w:ilvl="5">
      <w:numFmt w:val="bullet"/>
      <w:lvlText w:val="•"/>
      <w:lvlJc w:val="left"/>
      <w:pPr>
        <w:ind w:left="3081" w:hanging="351"/>
      </w:pPr>
      <w:rPr>
        <w:rFonts w:hint="default"/>
        <w:lang w:val="en-US" w:eastAsia="zh-CN" w:bidi="ar-SA"/>
      </w:rPr>
    </w:lvl>
    <w:lvl w:ilvl="6">
      <w:numFmt w:val="bullet"/>
      <w:lvlText w:val="•"/>
      <w:lvlJc w:val="left"/>
      <w:pPr>
        <w:ind w:left="3755" w:hanging="351"/>
      </w:pPr>
      <w:rPr>
        <w:rFonts w:hint="default"/>
        <w:lang w:val="en-US" w:eastAsia="zh-CN" w:bidi="ar-SA"/>
      </w:rPr>
    </w:lvl>
    <w:lvl w:ilvl="7">
      <w:numFmt w:val="bullet"/>
      <w:lvlText w:val="•"/>
      <w:lvlJc w:val="left"/>
      <w:pPr>
        <w:ind w:left="4429" w:hanging="351"/>
      </w:pPr>
      <w:rPr>
        <w:rFonts w:hint="default"/>
        <w:lang w:val="en-US" w:eastAsia="zh-CN" w:bidi="ar-SA"/>
      </w:rPr>
    </w:lvl>
    <w:lvl w:ilvl="8">
      <w:numFmt w:val="bullet"/>
      <w:lvlText w:val="•"/>
      <w:lvlJc w:val="left"/>
      <w:pPr>
        <w:ind w:left="5103" w:hanging="351"/>
      </w:pPr>
      <w:rPr>
        <w:rFonts w:hint="default"/>
        <w:lang w:val="en-US" w:eastAsia="zh-CN" w:bidi="ar-SA"/>
      </w:rPr>
    </w:lvl>
  </w:abstractNum>
  <w:abstractNum w:abstractNumId="1" w15:restartNumberingAfterBreak="0">
    <w:nsid w:val="08CC35C2"/>
    <w:multiLevelType w:val="multilevel"/>
    <w:tmpl w:val="1E4A4EA4"/>
    <w:lvl w:ilvl="0">
      <w:start w:val="1"/>
      <w:numFmt w:val="decimal"/>
      <w:lvlText w:val="%1"/>
      <w:lvlJc w:val="left"/>
      <w:pPr>
        <w:ind w:left="916" w:hanging="629"/>
      </w:pPr>
      <w:rPr>
        <w:rFonts w:hint="default"/>
        <w:lang w:val="en-US" w:eastAsia="zh-CN" w:bidi="ar-SA"/>
      </w:rPr>
    </w:lvl>
    <w:lvl w:ilvl="1">
      <w:start w:val="1"/>
      <w:numFmt w:val="decimal"/>
      <w:lvlText w:val="%1.%2"/>
      <w:lvlJc w:val="left"/>
      <w:pPr>
        <w:ind w:left="916"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57"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1699" w:hanging="351"/>
      </w:pPr>
      <w:rPr>
        <w:rFonts w:hint="default"/>
        <w:lang w:val="en-US" w:eastAsia="zh-CN" w:bidi="ar-SA"/>
      </w:rPr>
    </w:lvl>
    <w:lvl w:ilvl="4">
      <w:numFmt w:val="bullet"/>
      <w:lvlText w:val="•"/>
      <w:lvlJc w:val="left"/>
      <w:pPr>
        <w:ind w:left="2338" w:hanging="351"/>
      </w:pPr>
      <w:rPr>
        <w:rFonts w:hint="default"/>
        <w:lang w:val="en-US" w:eastAsia="zh-CN" w:bidi="ar-SA"/>
      </w:rPr>
    </w:lvl>
    <w:lvl w:ilvl="5">
      <w:numFmt w:val="bullet"/>
      <w:lvlText w:val="•"/>
      <w:lvlJc w:val="left"/>
      <w:pPr>
        <w:ind w:left="2977" w:hanging="351"/>
      </w:pPr>
      <w:rPr>
        <w:rFonts w:hint="default"/>
        <w:lang w:val="en-US" w:eastAsia="zh-CN" w:bidi="ar-SA"/>
      </w:rPr>
    </w:lvl>
    <w:lvl w:ilvl="6">
      <w:numFmt w:val="bullet"/>
      <w:lvlText w:val="•"/>
      <w:lvlJc w:val="left"/>
      <w:pPr>
        <w:ind w:left="3616" w:hanging="351"/>
      </w:pPr>
      <w:rPr>
        <w:rFonts w:hint="default"/>
        <w:lang w:val="en-US" w:eastAsia="zh-CN" w:bidi="ar-SA"/>
      </w:rPr>
    </w:lvl>
    <w:lvl w:ilvl="7">
      <w:numFmt w:val="bullet"/>
      <w:lvlText w:val="•"/>
      <w:lvlJc w:val="left"/>
      <w:pPr>
        <w:ind w:left="4255" w:hanging="351"/>
      </w:pPr>
      <w:rPr>
        <w:rFonts w:hint="default"/>
        <w:lang w:val="en-US" w:eastAsia="zh-CN" w:bidi="ar-SA"/>
      </w:rPr>
    </w:lvl>
    <w:lvl w:ilvl="8">
      <w:numFmt w:val="bullet"/>
      <w:lvlText w:val="•"/>
      <w:lvlJc w:val="left"/>
      <w:pPr>
        <w:ind w:left="4894" w:hanging="351"/>
      </w:pPr>
      <w:rPr>
        <w:rFonts w:hint="default"/>
        <w:lang w:val="en-US" w:eastAsia="zh-CN" w:bidi="ar-SA"/>
      </w:rPr>
    </w:lvl>
  </w:abstractNum>
  <w:abstractNum w:abstractNumId="2" w15:restartNumberingAfterBreak="0">
    <w:nsid w:val="0A127E0F"/>
    <w:multiLevelType w:val="multilevel"/>
    <w:tmpl w:val="8D1E5C62"/>
    <w:lvl w:ilvl="0">
      <w:start w:val="2"/>
      <w:numFmt w:val="decimal"/>
      <w:lvlText w:val="%1"/>
      <w:lvlJc w:val="left"/>
      <w:pPr>
        <w:ind w:left="916" w:hanging="629"/>
      </w:pPr>
      <w:rPr>
        <w:rFonts w:hint="default"/>
        <w:lang w:val="en-US" w:eastAsia="zh-CN" w:bidi="ar-SA"/>
      </w:rPr>
    </w:lvl>
    <w:lvl w:ilvl="1">
      <w:start w:val="1"/>
      <w:numFmt w:val="decimal"/>
      <w:lvlText w:val="%1.%2"/>
      <w:lvlJc w:val="left"/>
      <w:pPr>
        <w:ind w:left="916"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57"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2258" w:hanging="351"/>
      </w:pPr>
      <w:rPr>
        <w:rFonts w:hint="default"/>
        <w:lang w:val="en-US" w:eastAsia="zh-CN" w:bidi="ar-SA"/>
      </w:rPr>
    </w:lvl>
    <w:lvl w:ilvl="4">
      <w:numFmt w:val="bullet"/>
      <w:lvlText w:val="•"/>
      <w:lvlJc w:val="left"/>
      <w:pPr>
        <w:ind w:left="2857" w:hanging="351"/>
      </w:pPr>
      <w:rPr>
        <w:rFonts w:hint="default"/>
        <w:lang w:val="en-US" w:eastAsia="zh-CN" w:bidi="ar-SA"/>
      </w:rPr>
    </w:lvl>
    <w:lvl w:ilvl="5">
      <w:numFmt w:val="bullet"/>
      <w:lvlText w:val="•"/>
      <w:lvlJc w:val="left"/>
      <w:pPr>
        <w:ind w:left="3456" w:hanging="351"/>
      </w:pPr>
      <w:rPr>
        <w:rFonts w:hint="default"/>
        <w:lang w:val="en-US" w:eastAsia="zh-CN" w:bidi="ar-SA"/>
      </w:rPr>
    </w:lvl>
    <w:lvl w:ilvl="6">
      <w:numFmt w:val="bullet"/>
      <w:lvlText w:val="•"/>
      <w:lvlJc w:val="left"/>
      <w:pPr>
        <w:ind w:left="4055" w:hanging="351"/>
      </w:pPr>
      <w:rPr>
        <w:rFonts w:hint="default"/>
        <w:lang w:val="en-US" w:eastAsia="zh-CN" w:bidi="ar-SA"/>
      </w:rPr>
    </w:lvl>
    <w:lvl w:ilvl="7">
      <w:numFmt w:val="bullet"/>
      <w:lvlText w:val="•"/>
      <w:lvlJc w:val="left"/>
      <w:pPr>
        <w:ind w:left="4654" w:hanging="351"/>
      </w:pPr>
      <w:rPr>
        <w:rFonts w:hint="default"/>
        <w:lang w:val="en-US" w:eastAsia="zh-CN" w:bidi="ar-SA"/>
      </w:rPr>
    </w:lvl>
    <w:lvl w:ilvl="8">
      <w:numFmt w:val="bullet"/>
      <w:lvlText w:val="•"/>
      <w:lvlJc w:val="left"/>
      <w:pPr>
        <w:ind w:left="5253" w:hanging="351"/>
      </w:pPr>
      <w:rPr>
        <w:rFonts w:hint="default"/>
        <w:lang w:val="en-US" w:eastAsia="zh-CN" w:bidi="ar-SA"/>
      </w:rPr>
    </w:lvl>
  </w:abstractNum>
  <w:abstractNum w:abstractNumId="3" w15:restartNumberingAfterBreak="0">
    <w:nsid w:val="0AE06F91"/>
    <w:multiLevelType w:val="multilevel"/>
    <w:tmpl w:val="B6C67BDE"/>
    <w:lvl w:ilvl="0">
      <w:start w:val="3"/>
      <w:numFmt w:val="decimal"/>
      <w:lvlText w:val="%1"/>
      <w:lvlJc w:val="left"/>
      <w:pPr>
        <w:ind w:left="950" w:hanging="720"/>
      </w:pPr>
      <w:rPr>
        <w:rFonts w:hint="default"/>
        <w:lang w:val="en-US" w:eastAsia="zh-CN" w:bidi="ar-SA"/>
      </w:rPr>
    </w:lvl>
    <w:lvl w:ilvl="1">
      <w:start w:val="1"/>
      <w:numFmt w:val="decimal"/>
      <w:lvlText w:val="%1.%2"/>
      <w:lvlJc w:val="left"/>
      <w:pPr>
        <w:ind w:left="950" w:hanging="720"/>
      </w:pPr>
      <w:rPr>
        <w:rFonts w:hint="default"/>
        <w:lang w:val="en-US" w:eastAsia="zh-CN" w:bidi="ar-SA"/>
      </w:rPr>
    </w:lvl>
    <w:lvl w:ilvl="2">
      <w:start w:val="1"/>
      <w:numFmt w:val="decimal"/>
      <w:lvlText w:val="%1.%2.%3"/>
      <w:lvlJc w:val="left"/>
      <w:pPr>
        <w:ind w:left="950"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1001" w:hanging="351"/>
      </w:pPr>
      <w:rPr>
        <w:rFonts w:ascii="Times New Roman" w:eastAsia="Times New Roman" w:hAnsi="Times New Roman" w:cs="Times New Roman" w:hint="default"/>
        <w:spacing w:val="-1"/>
        <w:w w:val="100"/>
        <w:sz w:val="21"/>
        <w:szCs w:val="21"/>
        <w:lang w:val="en-US" w:eastAsia="zh-CN" w:bidi="ar-SA"/>
      </w:rPr>
    </w:lvl>
    <w:lvl w:ilvl="4">
      <w:numFmt w:val="bullet"/>
      <w:lvlText w:val="•"/>
      <w:lvlJc w:val="left"/>
      <w:pPr>
        <w:ind w:left="1238" w:hanging="351"/>
      </w:pPr>
      <w:rPr>
        <w:rFonts w:hint="default"/>
        <w:lang w:val="en-US" w:eastAsia="zh-CN" w:bidi="ar-SA"/>
      </w:rPr>
    </w:lvl>
    <w:lvl w:ilvl="5">
      <w:numFmt w:val="bullet"/>
      <w:lvlText w:val="•"/>
      <w:lvlJc w:val="left"/>
      <w:pPr>
        <w:ind w:left="1357" w:hanging="351"/>
      </w:pPr>
      <w:rPr>
        <w:rFonts w:hint="default"/>
        <w:lang w:val="en-US" w:eastAsia="zh-CN" w:bidi="ar-SA"/>
      </w:rPr>
    </w:lvl>
    <w:lvl w:ilvl="6">
      <w:numFmt w:val="bullet"/>
      <w:lvlText w:val="•"/>
      <w:lvlJc w:val="left"/>
      <w:pPr>
        <w:ind w:left="1476" w:hanging="351"/>
      </w:pPr>
      <w:rPr>
        <w:rFonts w:hint="default"/>
        <w:lang w:val="en-US" w:eastAsia="zh-CN" w:bidi="ar-SA"/>
      </w:rPr>
    </w:lvl>
    <w:lvl w:ilvl="7">
      <w:numFmt w:val="bullet"/>
      <w:lvlText w:val="•"/>
      <w:lvlJc w:val="left"/>
      <w:pPr>
        <w:ind w:left="1595" w:hanging="351"/>
      </w:pPr>
      <w:rPr>
        <w:rFonts w:hint="default"/>
        <w:lang w:val="en-US" w:eastAsia="zh-CN" w:bidi="ar-SA"/>
      </w:rPr>
    </w:lvl>
    <w:lvl w:ilvl="8">
      <w:numFmt w:val="bullet"/>
      <w:lvlText w:val="•"/>
      <w:lvlJc w:val="left"/>
      <w:pPr>
        <w:ind w:left="1714" w:hanging="351"/>
      </w:pPr>
      <w:rPr>
        <w:rFonts w:hint="default"/>
        <w:lang w:val="en-US" w:eastAsia="zh-CN" w:bidi="ar-SA"/>
      </w:rPr>
    </w:lvl>
  </w:abstractNum>
  <w:abstractNum w:abstractNumId="4" w15:restartNumberingAfterBreak="0">
    <w:nsid w:val="0CF54F70"/>
    <w:multiLevelType w:val="hybridMultilevel"/>
    <w:tmpl w:val="9C526674"/>
    <w:lvl w:ilvl="0" w:tplc="CC823BE2">
      <w:start w:val="1"/>
      <w:numFmt w:val="decimal"/>
      <w:lvlText w:val="%1)"/>
      <w:lvlJc w:val="left"/>
      <w:pPr>
        <w:ind w:left="970" w:hanging="420"/>
        <w:jc w:val="left"/>
      </w:pPr>
      <w:rPr>
        <w:rFonts w:ascii="Times New Roman" w:eastAsia="Times New Roman" w:hAnsi="Times New Roman" w:cs="Times New Roman" w:hint="default"/>
        <w:w w:val="100"/>
        <w:sz w:val="21"/>
        <w:szCs w:val="21"/>
        <w:lang w:val="en-US" w:eastAsia="zh-CN" w:bidi="ar-SA"/>
      </w:rPr>
    </w:lvl>
    <w:lvl w:ilvl="1" w:tplc="AF5E56E4">
      <w:numFmt w:val="bullet"/>
      <w:lvlText w:val="•"/>
      <w:lvlJc w:val="left"/>
      <w:pPr>
        <w:ind w:left="1789" w:hanging="420"/>
      </w:pPr>
      <w:rPr>
        <w:rFonts w:hint="default"/>
        <w:lang w:val="en-US" w:eastAsia="zh-CN" w:bidi="ar-SA"/>
      </w:rPr>
    </w:lvl>
    <w:lvl w:ilvl="2" w:tplc="EB408C86">
      <w:numFmt w:val="bullet"/>
      <w:lvlText w:val="•"/>
      <w:lvlJc w:val="left"/>
      <w:pPr>
        <w:ind w:left="2598" w:hanging="420"/>
      </w:pPr>
      <w:rPr>
        <w:rFonts w:hint="default"/>
        <w:lang w:val="en-US" w:eastAsia="zh-CN" w:bidi="ar-SA"/>
      </w:rPr>
    </w:lvl>
    <w:lvl w:ilvl="3" w:tplc="79564828">
      <w:numFmt w:val="bullet"/>
      <w:lvlText w:val="•"/>
      <w:lvlJc w:val="left"/>
      <w:pPr>
        <w:ind w:left="3407" w:hanging="420"/>
      </w:pPr>
      <w:rPr>
        <w:rFonts w:hint="default"/>
        <w:lang w:val="en-US" w:eastAsia="zh-CN" w:bidi="ar-SA"/>
      </w:rPr>
    </w:lvl>
    <w:lvl w:ilvl="4" w:tplc="BA34F43A">
      <w:numFmt w:val="bullet"/>
      <w:lvlText w:val="•"/>
      <w:lvlJc w:val="left"/>
      <w:pPr>
        <w:ind w:left="4217" w:hanging="420"/>
      </w:pPr>
      <w:rPr>
        <w:rFonts w:hint="default"/>
        <w:lang w:val="en-US" w:eastAsia="zh-CN" w:bidi="ar-SA"/>
      </w:rPr>
    </w:lvl>
    <w:lvl w:ilvl="5" w:tplc="F8D6C246">
      <w:numFmt w:val="bullet"/>
      <w:lvlText w:val="•"/>
      <w:lvlJc w:val="left"/>
      <w:pPr>
        <w:ind w:left="5026" w:hanging="420"/>
      </w:pPr>
      <w:rPr>
        <w:rFonts w:hint="default"/>
        <w:lang w:val="en-US" w:eastAsia="zh-CN" w:bidi="ar-SA"/>
      </w:rPr>
    </w:lvl>
    <w:lvl w:ilvl="6" w:tplc="A878AF44">
      <w:numFmt w:val="bullet"/>
      <w:lvlText w:val="•"/>
      <w:lvlJc w:val="left"/>
      <w:pPr>
        <w:ind w:left="5835" w:hanging="420"/>
      </w:pPr>
      <w:rPr>
        <w:rFonts w:hint="default"/>
        <w:lang w:val="en-US" w:eastAsia="zh-CN" w:bidi="ar-SA"/>
      </w:rPr>
    </w:lvl>
    <w:lvl w:ilvl="7" w:tplc="2FF2B4A0">
      <w:numFmt w:val="bullet"/>
      <w:lvlText w:val="•"/>
      <w:lvlJc w:val="left"/>
      <w:pPr>
        <w:ind w:left="6644" w:hanging="420"/>
      </w:pPr>
      <w:rPr>
        <w:rFonts w:hint="default"/>
        <w:lang w:val="en-US" w:eastAsia="zh-CN" w:bidi="ar-SA"/>
      </w:rPr>
    </w:lvl>
    <w:lvl w:ilvl="8" w:tplc="F9CE1C32">
      <w:numFmt w:val="bullet"/>
      <w:lvlText w:val="•"/>
      <w:lvlJc w:val="left"/>
      <w:pPr>
        <w:ind w:left="7454" w:hanging="420"/>
      </w:pPr>
      <w:rPr>
        <w:rFonts w:hint="default"/>
        <w:lang w:val="en-US" w:eastAsia="zh-CN" w:bidi="ar-SA"/>
      </w:rPr>
    </w:lvl>
  </w:abstractNum>
  <w:abstractNum w:abstractNumId="5" w15:restartNumberingAfterBreak="0">
    <w:nsid w:val="1F373FBB"/>
    <w:multiLevelType w:val="hybridMultilevel"/>
    <w:tmpl w:val="AC4C8128"/>
    <w:lvl w:ilvl="0" w:tplc="6E448E82">
      <w:start w:val="1"/>
      <w:numFmt w:val="decimalEnclosedCircle"/>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9AC6F3A"/>
    <w:multiLevelType w:val="multilevel"/>
    <w:tmpl w:val="8394466C"/>
    <w:lvl w:ilvl="0">
      <w:start w:val="2"/>
      <w:numFmt w:val="decimal"/>
      <w:lvlText w:val="%1"/>
      <w:lvlJc w:val="left"/>
      <w:pPr>
        <w:ind w:left="1007" w:hanging="720"/>
      </w:pPr>
      <w:rPr>
        <w:rFonts w:hint="default"/>
        <w:lang w:val="en-US" w:eastAsia="zh-CN" w:bidi="ar-SA"/>
      </w:rPr>
    </w:lvl>
    <w:lvl w:ilvl="1">
      <w:start w:val="1"/>
      <w:numFmt w:val="decimal"/>
      <w:lvlText w:val="%1.%2"/>
      <w:lvlJc w:val="left"/>
      <w:pPr>
        <w:ind w:left="1007" w:hanging="720"/>
      </w:pPr>
      <w:rPr>
        <w:rFonts w:hint="default"/>
        <w:lang w:val="en-US" w:eastAsia="zh-CN" w:bidi="ar-SA"/>
      </w:rPr>
    </w:lvl>
    <w:lvl w:ilvl="2">
      <w:start w:val="1"/>
      <w:numFmt w:val="decimal"/>
      <w:lvlText w:val="%1.%2.%3"/>
      <w:lvlJc w:val="left"/>
      <w:pPr>
        <w:ind w:left="1007"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230" w:hanging="352"/>
        <w:jc w:val="right"/>
      </w:pPr>
      <w:rPr>
        <w:rFonts w:ascii="Times New Roman" w:eastAsia="Times New Roman" w:hAnsi="Times New Roman" w:cs="Times New Roman" w:hint="default"/>
        <w:spacing w:val="-1"/>
        <w:w w:val="100"/>
        <w:sz w:val="21"/>
        <w:szCs w:val="21"/>
        <w:lang w:val="en-US" w:eastAsia="zh-CN" w:bidi="ar-SA"/>
      </w:rPr>
    </w:lvl>
    <w:lvl w:ilvl="4">
      <w:numFmt w:val="bullet"/>
      <w:lvlText w:val="•"/>
      <w:lvlJc w:val="left"/>
      <w:pPr>
        <w:ind w:left="1336" w:hanging="352"/>
      </w:pPr>
      <w:rPr>
        <w:rFonts w:hint="default"/>
        <w:lang w:val="en-US" w:eastAsia="zh-CN" w:bidi="ar-SA"/>
      </w:rPr>
    </w:lvl>
    <w:lvl w:ilvl="5">
      <w:numFmt w:val="bullet"/>
      <w:lvlText w:val="•"/>
      <w:lvlJc w:val="left"/>
      <w:pPr>
        <w:ind w:left="1448" w:hanging="352"/>
      </w:pPr>
      <w:rPr>
        <w:rFonts w:hint="default"/>
        <w:lang w:val="en-US" w:eastAsia="zh-CN" w:bidi="ar-SA"/>
      </w:rPr>
    </w:lvl>
    <w:lvl w:ilvl="6">
      <w:numFmt w:val="bullet"/>
      <w:lvlText w:val="•"/>
      <w:lvlJc w:val="left"/>
      <w:pPr>
        <w:ind w:left="1560" w:hanging="352"/>
      </w:pPr>
      <w:rPr>
        <w:rFonts w:hint="default"/>
        <w:lang w:val="en-US" w:eastAsia="zh-CN" w:bidi="ar-SA"/>
      </w:rPr>
    </w:lvl>
    <w:lvl w:ilvl="7">
      <w:numFmt w:val="bullet"/>
      <w:lvlText w:val="•"/>
      <w:lvlJc w:val="left"/>
      <w:pPr>
        <w:ind w:left="1672" w:hanging="352"/>
      </w:pPr>
      <w:rPr>
        <w:rFonts w:hint="default"/>
        <w:lang w:val="en-US" w:eastAsia="zh-CN" w:bidi="ar-SA"/>
      </w:rPr>
    </w:lvl>
    <w:lvl w:ilvl="8">
      <w:numFmt w:val="bullet"/>
      <w:lvlText w:val="•"/>
      <w:lvlJc w:val="left"/>
      <w:pPr>
        <w:ind w:left="1784" w:hanging="352"/>
      </w:pPr>
      <w:rPr>
        <w:rFonts w:hint="default"/>
        <w:lang w:val="en-US" w:eastAsia="zh-CN" w:bidi="ar-SA"/>
      </w:rPr>
    </w:lvl>
  </w:abstractNum>
  <w:abstractNum w:abstractNumId="7" w15:restartNumberingAfterBreak="0">
    <w:nsid w:val="3753391B"/>
    <w:multiLevelType w:val="multilevel"/>
    <w:tmpl w:val="1E4A4EA4"/>
    <w:lvl w:ilvl="0">
      <w:start w:val="1"/>
      <w:numFmt w:val="decimal"/>
      <w:lvlText w:val="%1"/>
      <w:lvlJc w:val="left"/>
      <w:pPr>
        <w:ind w:left="916" w:hanging="629"/>
      </w:pPr>
      <w:rPr>
        <w:rFonts w:hint="default"/>
        <w:lang w:val="en-US" w:eastAsia="zh-CN" w:bidi="ar-SA"/>
      </w:rPr>
    </w:lvl>
    <w:lvl w:ilvl="1">
      <w:start w:val="1"/>
      <w:numFmt w:val="decimal"/>
      <w:lvlText w:val="%1.%2"/>
      <w:lvlJc w:val="left"/>
      <w:pPr>
        <w:ind w:left="916"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57"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1699" w:hanging="351"/>
      </w:pPr>
      <w:rPr>
        <w:rFonts w:hint="default"/>
        <w:lang w:val="en-US" w:eastAsia="zh-CN" w:bidi="ar-SA"/>
      </w:rPr>
    </w:lvl>
    <w:lvl w:ilvl="4">
      <w:numFmt w:val="bullet"/>
      <w:lvlText w:val="•"/>
      <w:lvlJc w:val="left"/>
      <w:pPr>
        <w:ind w:left="2338" w:hanging="351"/>
      </w:pPr>
      <w:rPr>
        <w:rFonts w:hint="default"/>
        <w:lang w:val="en-US" w:eastAsia="zh-CN" w:bidi="ar-SA"/>
      </w:rPr>
    </w:lvl>
    <w:lvl w:ilvl="5">
      <w:numFmt w:val="bullet"/>
      <w:lvlText w:val="•"/>
      <w:lvlJc w:val="left"/>
      <w:pPr>
        <w:ind w:left="2977" w:hanging="351"/>
      </w:pPr>
      <w:rPr>
        <w:rFonts w:hint="default"/>
        <w:lang w:val="en-US" w:eastAsia="zh-CN" w:bidi="ar-SA"/>
      </w:rPr>
    </w:lvl>
    <w:lvl w:ilvl="6">
      <w:numFmt w:val="bullet"/>
      <w:lvlText w:val="•"/>
      <w:lvlJc w:val="left"/>
      <w:pPr>
        <w:ind w:left="3616" w:hanging="351"/>
      </w:pPr>
      <w:rPr>
        <w:rFonts w:hint="default"/>
        <w:lang w:val="en-US" w:eastAsia="zh-CN" w:bidi="ar-SA"/>
      </w:rPr>
    </w:lvl>
    <w:lvl w:ilvl="7">
      <w:numFmt w:val="bullet"/>
      <w:lvlText w:val="•"/>
      <w:lvlJc w:val="left"/>
      <w:pPr>
        <w:ind w:left="4255" w:hanging="351"/>
      </w:pPr>
      <w:rPr>
        <w:rFonts w:hint="default"/>
        <w:lang w:val="en-US" w:eastAsia="zh-CN" w:bidi="ar-SA"/>
      </w:rPr>
    </w:lvl>
    <w:lvl w:ilvl="8">
      <w:numFmt w:val="bullet"/>
      <w:lvlText w:val="•"/>
      <w:lvlJc w:val="left"/>
      <w:pPr>
        <w:ind w:left="4894" w:hanging="351"/>
      </w:pPr>
      <w:rPr>
        <w:rFonts w:hint="default"/>
        <w:lang w:val="en-US" w:eastAsia="zh-CN" w:bidi="ar-SA"/>
      </w:rPr>
    </w:lvl>
  </w:abstractNum>
  <w:abstractNum w:abstractNumId="8" w15:restartNumberingAfterBreak="0">
    <w:nsid w:val="39A240CA"/>
    <w:multiLevelType w:val="multilevel"/>
    <w:tmpl w:val="A32E9C78"/>
    <w:lvl w:ilvl="0">
      <w:start w:val="1"/>
      <w:numFmt w:val="decimal"/>
      <w:lvlText w:val="%1"/>
      <w:lvlJc w:val="left"/>
      <w:pPr>
        <w:ind w:left="1007" w:hanging="720"/>
      </w:pPr>
      <w:rPr>
        <w:rFonts w:hint="default"/>
        <w:lang w:val="en-US" w:eastAsia="zh-CN" w:bidi="ar-SA"/>
      </w:rPr>
    </w:lvl>
    <w:lvl w:ilvl="1">
      <w:start w:val="1"/>
      <w:numFmt w:val="decimal"/>
      <w:lvlText w:val="%1.%2"/>
      <w:lvlJc w:val="left"/>
      <w:pPr>
        <w:ind w:left="1007" w:hanging="720"/>
      </w:pPr>
      <w:rPr>
        <w:rFonts w:hint="default"/>
        <w:lang w:val="en-US" w:eastAsia="zh-CN" w:bidi="ar-SA"/>
      </w:rPr>
    </w:lvl>
    <w:lvl w:ilvl="2">
      <w:start w:val="1"/>
      <w:numFmt w:val="decimal"/>
      <w:lvlText w:val="%1.%2.%3"/>
      <w:lvlJc w:val="left"/>
      <w:pPr>
        <w:ind w:left="1007"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288" w:hanging="351"/>
      </w:pPr>
      <w:rPr>
        <w:rFonts w:ascii="Times New Roman" w:eastAsia="Times New Roman" w:hAnsi="Times New Roman" w:cs="Times New Roman" w:hint="default"/>
        <w:spacing w:val="-1"/>
        <w:w w:val="100"/>
        <w:sz w:val="21"/>
        <w:szCs w:val="21"/>
        <w:lang w:val="en-US" w:eastAsia="zh-CN" w:bidi="ar-SA"/>
      </w:rPr>
    </w:lvl>
    <w:lvl w:ilvl="4">
      <w:numFmt w:val="bullet"/>
      <w:lvlText w:val="•"/>
      <w:lvlJc w:val="left"/>
      <w:pPr>
        <w:ind w:left="1252" w:hanging="351"/>
      </w:pPr>
      <w:rPr>
        <w:rFonts w:hint="default"/>
        <w:lang w:val="en-US" w:eastAsia="zh-CN" w:bidi="ar-SA"/>
      </w:rPr>
    </w:lvl>
    <w:lvl w:ilvl="5">
      <w:numFmt w:val="bullet"/>
      <w:lvlText w:val="•"/>
      <w:lvlJc w:val="left"/>
      <w:pPr>
        <w:ind w:left="1378" w:hanging="351"/>
      </w:pPr>
      <w:rPr>
        <w:rFonts w:hint="default"/>
        <w:lang w:val="en-US" w:eastAsia="zh-CN" w:bidi="ar-SA"/>
      </w:rPr>
    </w:lvl>
    <w:lvl w:ilvl="6">
      <w:numFmt w:val="bullet"/>
      <w:lvlText w:val="•"/>
      <w:lvlJc w:val="left"/>
      <w:pPr>
        <w:ind w:left="1504" w:hanging="351"/>
      </w:pPr>
      <w:rPr>
        <w:rFonts w:hint="default"/>
        <w:lang w:val="en-US" w:eastAsia="zh-CN" w:bidi="ar-SA"/>
      </w:rPr>
    </w:lvl>
    <w:lvl w:ilvl="7">
      <w:numFmt w:val="bullet"/>
      <w:lvlText w:val="•"/>
      <w:lvlJc w:val="left"/>
      <w:pPr>
        <w:ind w:left="1630" w:hanging="351"/>
      </w:pPr>
      <w:rPr>
        <w:rFonts w:hint="default"/>
        <w:lang w:val="en-US" w:eastAsia="zh-CN" w:bidi="ar-SA"/>
      </w:rPr>
    </w:lvl>
    <w:lvl w:ilvl="8">
      <w:numFmt w:val="bullet"/>
      <w:lvlText w:val="•"/>
      <w:lvlJc w:val="left"/>
      <w:pPr>
        <w:ind w:left="1756" w:hanging="351"/>
      </w:pPr>
      <w:rPr>
        <w:rFonts w:hint="default"/>
        <w:lang w:val="en-US" w:eastAsia="zh-CN" w:bidi="ar-SA"/>
      </w:rPr>
    </w:lvl>
  </w:abstractNum>
  <w:abstractNum w:abstractNumId="9" w15:restartNumberingAfterBreak="0">
    <w:nsid w:val="3A3D0895"/>
    <w:multiLevelType w:val="hybridMultilevel"/>
    <w:tmpl w:val="D2188814"/>
    <w:lvl w:ilvl="0" w:tplc="F628E656">
      <w:start w:val="1"/>
      <w:numFmt w:val="decimal"/>
      <w:lvlText w:val="(%1)"/>
      <w:lvlJc w:val="left"/>
      <w:pPr>
        <w:ind w:left="650" w:hanging="420"/>
      </w:pPr>
      <w:rPr>
        <w:rFonts w:ascii="Times New Roman" w:eastAsia="Times New Roman" w:hAnsi="Times New Roman" w:cs="Times New Roman" w:hint="default"/>
        <w:spacing w:val="-1"/>
        <w:w w:val="100"/>
        <w:sz w:val="21"/>
        <w:szCs w:val="21"/>
        <w:lang w:val="en-US" w:eastAsia="zh-CN" w:bidi="ar-SA"/>
      </w:rPr>
    </w:lvl>
    <w:lvl w:ilvl="1" w:tplc="0A8CE1C2">
      <w:numFmt w:val="bullet"/>
      <w:lvlText w:val="•"/>
      <w:lvlJc w:val="left"/>
      <w:pPr>
        <w:ind w:left="1515" w:hanging="420"/>
      </w:pPr>
      <w:rPr>
        <w:rFonts w:hint="default"/>
        <w:lang w:val="en-US" w:eastAsia="zh-CN" w:bidi="ar-SA"/>
      </w:rPr>
    </w:lvl>
    <w:lvl w:ilvl="2" w:tplc="7FAED26A">
      <w:numFmt w:val="bullet"/>
      <w:lvlText w:val="•"/>
      <w:lvlJc w:val="left"/>
      <w:pPr>
        <w:ind w:left="2370" w:hanging="420"/>
      </w:pPr>
      <w:rPr>
        <w:rFonts w:hint="default"/>
        <w:lang w:val="en-US" w:eastAsia="zh-CN" w:bidi="ar-SA"/>
      </w:rPr>
    </w:lvl>
    <w:lvl w:ilvl="3" w:tplc="A4A4B1A6">
      <w:numFmt w:val="bullet"/>
      <w:lvlText w:val="•"/>
      <w:lvlJc w:val="left"/>
      <w:pPr>
        <w:ind w:left="3225" w:hanging="420"/>
      </w:pPr>
      <w:rPr>
        <w:rFonts w:hint="default"/>
        <w:lang w:val="en-US" w:eastAsia="zh-CN" w:bidi="ar-SA"/>
      </w:rPr>
    </w:lvl>
    <w:lvl w:ilvl="4" w:tplc="C242F28A">
      <w:numFmt w:val="bullet"/>
      <w:lvlText w:val="•"/>
      <w:lvlJc w:val="left"/>
      <w:pPr>
        <w:ind w:left="4081" w:hanging="420"/>
      </w:pPr>
      <w:rPr>
        <w:rFonts w:hint="default"/>
        <w:lang w:val="en-US" w:eastAsia="zh-CN" w:bidi="ar-SA"/>
      </w:rPr>
    </w:lvl>
    <w:lvl w:ilvl="5" w:tplc="456EE370">
      <w:numFmt w:val="bullet"/>
      <w:lvlText w:val="•"/>
      <w:lvlJc w:val="left"/>
      <w:pPr>
        <w:ind w:left="4936" w:hanging="420"/>
      </w:pPr>
      <w:rPr>
        <w:rFonts w:hint="default"/>
        <w:lang w:val="en-US" w:eastAsia="zh-CN" w:bidi="ar-SA"/>
      </w:rPr>
    </w:lvl>
    <w:lvl w:ilvl="6" w:tplc="E8D26980">
      <w:numFmt w:val="bullet"/>
      <w:lvlText w:val="•"/>
      <w:lvlJc w:val="left"/>
      <w:pPr>
        <w:ind w:left="5791" w:hanging="420"/>
      </w:pPr>
      <w:rPr>
        <w:rFonts w:hint="default"/>
        <w:lang w:val="en-US" w:eastAsia="zh-CN" w:bidi="ar-SA"/>
      </w:rPr>
    </w:lvl>
    <w:lvl w:ilvl="7" w:tplc="DD84B340">
      <w:numFmt w:val="bullet"/>
      <w:lvlText w:val="•"/>
      <w:lvlJc w:val="left"/>
      <w:pPr>
        <w:ind w:left="6646" w:hanging="420"/>
      </w:pPr>
      <w:rPr>
        <w:rFonts w:hint="default"/>
        <w:lang w:val="en-US" w:eastAsia="zh-CN" w:bidi="ar-SA"/>
      </w:rPr>
    </w:lvl>
    <w:lvl w:ilvl="8" w:tplc="3542948E">
      <w:numFmt w:val="bullet"/>
      <w:lvlText w:val="•"/>
      <w:lvlJc w:val="left"/>
      <w:pPr>
        <w:ind w:left="7502" w:hanging="420"/>
      </w:pPr>
      <w:rPr>
        <w:rFonts w:hint="default"/>
        <w:lang w:val="en-US" w:eastAsia="zh-CN" w:bidi="ar-SA"/>
      </w:rPr>
    </w:lvl>
  </w:abstractNum>
  <w:abstractNum w:abstractNumId="10" w15:restartNumberingAfterBreak="0">
    <w:nsid w:val="3EFF02F2"/>
    <w:multiLevelType w:val="hybridMultilevel"/>
    <w:tmpl w:val="800A6A2C"/>
    <w:lvl w:ilvl="0" w:tplc="A12CAAD4">
      <w:start w:val="1"/>
      <w:numFmt w:val="decimal"/>
      <w:lvlText w:val="%1)"/>
      <w:lvlJc w:val="left"/>
      <w:pPr>
        <w:ind w:left="831" w:hanging="281"/>
        <w:jc w:val="left"/>
      </w:pPr>
      <w:rPr>
        <w:rFonts w:ascii="Times New Roman" w:eastAsia="Times New Roman" w:hAnsi="Times New Roman" w:cs="Times New Roman" w:hint="default"/>
        <w:w w:val="100"/>
        <w:sz w:val="21"/>
        <w:szCs w:val="21"/>
        <w:lang w:val="en-US" w:eastAsia="zh-CN" w:bidi="ar-SA"/>
      </w:rPr>
    </w:lvl>
    <w:lvl w:ilvl="1" w:tplc="FE9AEB7E">
      <w:start w:val="1"/>
      <w:numFmt w:val="decimal"/>
      <w:lvlText w:val="(%2)"/>
      <w:lvlJc w:val="left"/>
      <w:pPr>
        <w:ind w:left="1006" w:hanging="351"/>
        <w:jc w:val="left"/>
      </w:pPr>
      <w:rPr>
        <w:rFonts w:ascii="Times New Roman" w:eastAsia="Times New Roman" w:hAnsi="Times New Roman" w:cs="Times New Roman" w:hint="default"/>
        <w:spacing w:val="-1"/>
        <w:w w:val="100"/>
        <w:sz w:val="21"/>
        <w:szCs w:val="21"/>
        <w:lang w:val="en-US" w:eastAsia="zh-CN" w:bidi="ar-SA"/>
      </w:rPr>
    </w:lvl>
    <w:lvl w:ilvl="2" w:tplc="EAF083CE">
      <w:numFmt w:val="bullet"/>
      <w:lvlText w:val="•"/>
      <w:lvlJc w:val="left"/>
      <w:pPr>
        <w:ind w:left="1896" w:hanging="351"/>
      </w:pPr>
      <w:rPr>
        <w:rFonts w:hint="default"/>
        <w:lang w:val="en-US" w:eastAsia="zh-CN" w:bidi="ar-SA"/>
      </w:rPr>
    </w:lvl>
    <w:lvl w:ilvl="3" w:tplc="119E5DDC">
      <w:numFmt w:val="bullet"/>
      <w:lvlText w:val="•"/>
      <w:lvlJc w:val="left"/>
      <w:pPr>
        <w:ind w:left="2793" w:hanging="351"/>
      </w:pPr>
      <w:rPr>
        <w:rFonts w:hint="default"/>
        <w:lang w:val="en-US" w:eastAsia="zh-CN" w:bidi="ar-SA"/>
      </w:rPr>
    </w:lvl>
    <w:lvl w:ilvl="4" w:tplc="471430CC">
      <w:numFmt w:val="bullet"/>
      <w:lvlText w:val="•"/>
      <w:lvlJc w:val="left"/>
      <w:pPr>
        <w:ind w:left="3690" w:hanging="351"/>
      </w:pPr>
      <w:rPr>
        <w:rFonts w:hint="default"/>
        <w:lang w:val="en-US" w:eastAsia="zh-CN" w:bidi="ar-SA"/>
      </w:rPr>
    </w:lvl>
    <w:lvl w:ilvl="5" w:tplc="84E0FA3E">
      <w:numFmt w:val="bullet"/>
      <w:lvlText w:val="•"/>
      <w:lvlJc w:val="left"/>
      <w:pPr>
        <w:ind w:left="4587" w:hanging="351"/>
      </w:pPr>
      <w:rPr>
        <w:rFonts w:hint="default"/>
        <w:lang w:val="en-US" w:eastAsia="zh-CN" w:bidi="ar-SA"/>
      </w:rPr>
    </w:lvl>
    <w:lvl w:ilvl="6" w:tplc="C65EAC62">
      <w:numFmt w:val="bullet"/>
      <w:lvlText w:val="•"/>
      <w:lvlJc w:val="left"/>
      <w:pPr>
        <w:ind w:left="5484" w:hanging="351"/>
      </w:pPr>
      <w:rPr>
        <w:rFonts w:hint="default"/>
        <w:lang w:val="en-US" w:eastAsia="zh-CN" w:bidi="ar-SA"/>
      </w:rPr>
    </w:lvl>
    <w:lvl w:ilvl="7" w:tplc="957C4304">
      <w:numFmt w:val="bullet"/>
      <w:lvlText w:val="•"/>
      <w:lvlJc w:val="left"/>
      <w:pPr>
        <w:ind w:left="6381" w:hanging="351"/>
      </w:pPr>
      <w:rPr>
        <w:rFonts w:hint="default"/>
        <w:lang w:val="en-US" w:eastAsia="zh-CN" w:bidi="ar-SA"/>
      </w:rPr>
    </w:lvl>
    <w:lvl w:ilvl="8" w:tplc="7DC2EFA6">
      <w:numFmt w:val="bullet"/>
      <w:lvlText w:val="•"/>
      <w:lvlJc w:val="left"/>
      <w:pPr>
        <w:ind w:left="7278" w:hanging="351"/>
      </w:pPr>
      <w:rPr>
        <w:rFonts w:hint="default"/>
        <w:lang w:val="en-US" w:eastAsia="zh-CN" w:bidi="ar-SA"/>
      </w:rPr>
    </w:lvl>
  </w:abstractNum>
  <w:abstractNum w:abstractNumId="11" w15:restartNumberingAfterBreak="0">
    <w:nsid w:val="3F561605"/>
    <w:multiLevelType w:val="hybridMultilevel"/>
    <w:tmpl w:val="D50826C2"/>
    <w:lvl w:ilvl="0" w:tplc="3B5ED976">
      <w:start w:val="1"/>
      <w:numFmt w:val="decimal"/>
      <w:lvlText w:val="(%1)"/>
      <w:lvlJc w:val="left"/>
      <w:pPr>
        <w:ind w:left="970" w:hanging="420"/>
        <w:jc w:val="left"/>
      </w:pPr>
      <w:rPr>
        <w:rFonts w:ascii="Times New Roman" w:eastAsia="Times New Roman" w:hAnsi="Times New Roman" w:cs="Times New Roman" w:hint="default"/>
        <w:spacing w:val="-1"/>
        <w:w w:val="100"/>
        <w:sz w:val="21"/>
        <w:szCs w:val="21"/>
        <w:lang w:val="en-US" w:eastAsia="zh-CN" w:bidi="ar-SA"/>
      </w:rPr>
    </w:lvl>
    <w:lvl w:ilvl="1" w:tplc="047A3688">
      <w:numFmt w:val="bullet"/>
      <w:lvlText w:val="•"/>
      <w:lvlJc w:val="left"/>
      <w:pPr>
        <w:ind w:left="1789" w:hanging="420"/>
      </w:pPr>
      <w:rPr>
        <w:rFonts w:hint="default"/>
        <w:lang w:val="en-US" w:eastAsia="zh-CN" w:bidi="ar-SA"/>
      </w:rPr>
    </w:lvl>
    <w:lvl w:ilvl="2" w:tplc="70168404">
      <w:numFmt w:val="bullet"/>
      <w:lvlText w:val="•"/>
      <w:lvlJc w:val="left"/>
      <w:pPr>
        <w:ind w:left="2598" w:hanging="420"/>
      </w:pPr>
      <w:rPr>
        <w:rFonts w:hint="default"/>
        <w:lang w:val="en-US" w:eastAsia="zh-CN" w:bidi="ar-SA"/>
      </w:rPr>
    </w:lvl>
    <w:lvl w:ilvl="3" w:tplc="0E1EF32A">
      <w:numFmt w:val="bullet"/>
      <w:lvlText w:val="•"/>
      <w:lvlJc w:val="left"/>
      <w:pPr>
        <w:ind w:left="3407" w:hanging="420"/>
      </w:pPr>
      <w:rPr>
        <w:rFonts w:hint="default"/>
        <w:lang w:val="en-US" w:eastAsia="zh-CN" w:bidi="ar-SA"/>
      </w:rPr>
    </w:lvl>
    <w:lvl w:ilvl="4" w:tplc="2CDA3464">
      <w:numFmt w:val="bullet"/>
      <w:lvlText w:val="•"/>
      <w:lvlJc w:val="left"/>
      <w:pPr>
        <w:ind w:left="4217" w:hanging="420"/>
      </w:pPr>
      <w:rPr>
        <w:rFonts w:hint="default"/>
        <w:lang w:val="en-US" w:eastAsia="zh-CN" w:bidi="ar-SA"/>
      </w:rPr>
    </w:lvl>
    <w:lvl w:ilvl="5" w:tplc="37200E7E">
      <w:numFmt w:val="bullet"/>
      <w:lvlText w:val="•"/>
      <w:lvlJc w:val="left"/>
      <w:pPr>
        <w:ind w:left="5026" w:hanging="420"/>
      </w:pPr>
      <w:rPr>
        <w:rFonts w:hint="default"/>
        <w:lang w:val="en-US" w:eastAsia="zh-CN" w:bidi="ar-SA"/>
      </w:rPr>
    </w:lvl>
    <w:lvl w:ilvl="6" w:tplc="44B8B18A">
      <w:numFmt w:val="bullet"/>
      <w:lvlText w:val="•"/>
      <w:lvlJc w:val="left"/>
      <w:pPr>
        <w:ind w:left="5835" w:hanging="420"/>
      </w:pPr>
      <w:rPr>
        <w:rFonts w:hint="default"/>
        <w:lang w:val="en-US" w:eastAsia="zh-CN" w:bidi="ar-SA"/>
      </w:rPr>
    </w:lvl>
    <w:lvl w:ilvl="7" w:tplc="6A56F5B2">
      <w:numFmt w:val="bullet"/>
      <w:lvlText w:val="•"/>
      <w:lvlJc w:val="left"/>
      <w:pPr>
        <w:ind w:left="6644" w:hanging="420"/>
      </w:pPr>
      <w:rPr>
        <w:rFonts w:hint="default"/>
        <w:lang w:val="en-US" w:eastAsia="zh-CN" w:bidi="ar-SA"/>
      </w:rPr>
    </w:lvl>
    <w:lvl w:ilvl="8" w:tplc="3C6A09A6">
      <w:numFmt w:val="bullet"/>
      <w:lvlText w:val="•"/>
      <w:lvlJc w:val="left"/>
      <w:pPr>
        <w:ind w:left="7454" w:hanging="420"/>
      </w:pPr>
      <w:rPr>
        <w:rFonts w:hint="default"/>
        <w:lang w:val="en-US" w:eastAsia="zh-CN" w:bidi="ar-SA"/>
      </w:rPr>
    </w:lvl>
  </w:abstractNum>
  <w:abstractNum w:abstractNumId="12" w15:restartNumberingAfterBreak="0">
    <w:nsid w:val="41D0112B"/>
    <w:multiLevelType w:val="hybridMultilevel"/>
    <w:tmpl w:val="AC76D0CE"/>
    <w:lvl w:ilvl="0" w:tplc="15BAEC92">
      <w:start w:val="1"/>
      <w:numFmt w:val="decimal"/>
      <w:lvlText w:val="(%1)"/>
      <w:lvlJc w:val="left"/>
      <w:pPr>
        <w:ind w:left="957" w:hanging="351"/>
        <w:jc w:val="left"/>
      </w:pPr>
      <w:rPr>
        <w:rFonts w:ascii="Times New Roman" w:eastAsia="Times New Roman" w:hAnsi="Times New Roman" w:cs="Times New Roman" w:hint="default"/>
        <w:spacing w:val="-1"/>
        <w:w w:val="100"/>
        <w:sz w:val="21"/>
        <w:szCs w:val="21"/>
        <w:lang w:val="en-US" w:eastAsia="zh-CN" w:bidi="ar-SA"/>
      </w:rPr>
    </w:lvl>
    <w:lvl w:ilvl="1" w:tplc="2610BEBC">
      <w:numFmt w:val="bullet"/>
      <w:lvlText w:val="•"/>
      <w:lvlJc w:val="left"/>
      <w:pPr>
        <w:ind w:left="1771" w:hanging="351"/>
      </w:pPr>
      <w:rPr>
        <w:rFonts w:hint="default"/>
        <w:lang w:val="en-US" w:eastAsia="zh-CN" w:bidi="ar-SA"/>
      </w:rPr>
    </w:lvl>
    <w:lvl w:ilvl="2" w:tplc="E45E7BC4">
      <w:numFmt w:val="bullet"/>
      <w:lvlText w:val="•"/>
      <w:lvlJc w:val="left"/>
      <w:pPr>
        <w:ind w:left="2582" w:hanging="351"/>
      </w:pPr>
      <w:rPr>
        <w:rFonts w:hint="default"/>
        <w:lang w:val="en-US" w:eastAsia="zh-CN" w:bidi="ar-SA"/>
      </w:rPr>
    </w:lvl>
    <w:lvl w:ilvl="3" w:tplc="7138D124">
      <w:numFmt w:val="bullet"/>
      <w:lvlText w:val="•"/>
      <w:lvlJc w:val="left"/>
      <w:pPr>
        <w:ind w:left="3393" w:hanging="351"/>
      </w:pPr>
      <w:rPr>
        <w:rFonts w:hint="default"/>
        <w:lang w:val="en-US" w:eastAsia="zh-CN" w:bidi="ar-SA"/>
      </w:rPr>
    </w:lvl>
    <w:lvl w:ilvl="4" w:tplc="08E46BDE">
      <w:numFmt w:val="bullet"/>
      <w:lvlText w:val="•"/>
      <w:lvlJc w:val="left"/>
      <w:pPr>
        <w:ind w:left="4205" w:hanging="351"/>
      </w:pPr>
      <w:rPr>
        <w:rFonts w:hint="default"/>
        <w:lang w:val="en-US" w:eastAsia="zh-CN" w:bidi="ar-SA"/>
      </w:rPr>
    </w:lvl>
    <w:lvl w:ilvl="5" w:tplc="84401818">
      <w:numFmt w:val="bullet"/>
      <w:lvlText w:val="•"/>
      <w:lvlJc w:val="left"/>
      <w:pPr>
        <w:ind w:left="5016" w:hanging="351"/>
      </w:pPr>
      <w:rPr>
        <w:rFonts w:hint="default"/>
        <w:lang w:val="en-US" w:eastAsia="zh-CN" w:bidi="ar-SA"/>
      </w:rPr>
    </w:lvl>
    <w:lvl w:ilvl="6" w:tplc="ACF23B60">
      <w:numFmt w:val="bullet"/>
      <w:lvlText w:val="•"/>
      <w:lvlJc w:val="left"/>
      <w:pPr>
        <w:ind w:left="5827" w:hanging="351"/>
      </w:pPr>
      <w:rPr>
        <w:rFonts w:hint="default"/>
        <w:lang w:val="en-US" w:eastAsia="zh-CN" w:bidi="ar-SA"/>
      </w:rPr>
    </w:lvl>
    <w:lvl w:ilvl="7" w:tplc="63AE7CCC">
      <w:numFmt w:val="bullet"/>
      <w:lvlText w:val="•"/>
      <w:lvlJc w:val="left"/>
      <w:pPr>
        <w:ind w:left="6638" w:hanging="351"/>
      </w:pPr>
      <w:rPr>
        <w:rFonts w:hint="default"/>
        <w:lang w:val="en-US" w:eastAsia="zh-CN" w:bidi="ar-SA"/>
      </w:rPr>
    </w:lvl>
    <w:lvl w:ilvl="8" w:tplc="3592AFBE">
      <w:numFmt w:val="bullet"/>
      <w:lvlText w:val="•"/>
      <w:lvlJc w:val="left"/>
      <w:pPr>
        <w:ind w:left="7450" w:hanging="351"/>
      </w:pPr>
      <w:rPr>
        <w:rFonts w:hint="default"/>
        <w:lang w:val="en-US" w:eastAsia="zh-CN" w:bidi="ar-SA"/>
      </w:rPr>
    </w:lvl>
  </w:abstractNum>
  <w:abstractNum w:abstractNumId="13" w15:restartNumberingAfterBreak="0">
    <w:nsid w:val="541F643A"/>
    <w:multiLevelType w:val="multilevel"/>
    <w:tmpl w:val="9266E888"/>
    <w:lvl w:ilvl="0">
      <w:start w:val="1"/>
      <w:numFmt w:val="decimal"/>
      <w:pStyle w:val="Heading1"/>
      <w:lvlText w:val="%1"/>
      <w:lvlJc w:val="left"/>
      <w:pPr>
        <w:ind w:left="113" w:firstLine="0"/>
      </w:pPr>
      <w:rPr>
        <w:rFonts w:ascii="Times New Roman" w:eastAsia="黑体" w:hAnsi="Times New Roman" w:hint="default"/>
        <w:sz w:val="28"/>
      </w:rPr>
    </w:lvl>
    <w:lvl w:ilvl="1">
      <w:start w:val="1"/>
      <w:numFmt w:val="decimal"/>
      <w:lvlText w:val="%1.%2"/>
      <w:lvlJc w:val="left"/>
      <w:pPr>
        <w:ind w:left="227" w:firstLine="0"/>
      </w:pPr>
      <w:rPr>
        <w:rFonts w:ascii="Times New Roman" w:eastAsia="黑体" w:hAnsi="Times New Roman" w:hint="default"/>
        <w:sz w:val="24"/>
      </w:rPr>
    </w:lvl>
    <w:lvl w:ilvl="2">
      <w:start w:val="1"/>
      <w:numFmt w:val="decimal"/>
      <w:pStyle w:val="Heading3"/>
      <w:lvlText w:val="%1.%2.%3"/>
      <w:lvlJc w:val="left"/>
      <w:pPr>
        <w:ind w:left="226" w:firstLine="0"/>
      </w:pPr>
      <w:rPr>
        <w:rFonts w:ascii="Times New Roman" w:eastAsia="楷体" w:hAnsi="Times New Roman" w:hint="default"/>
        <w:sz w:val="21"/>
      </w:rPr>
    </w:lvl>
    <w:lvl w:ilvl="3">
      <w:start w:val="1"/>
      <w:numFmt w:val="decimal"/>
      <w:lvlText w:val="%1.%2.%3.%4"/>
      <w:lvlJc w:val="left"/>
      <w:pPr>
        <w:ind w:left="339" w:firstLine="0"/>
      </w:pPr>
      <w:rPr>
        <w:rFonts w:hint="eastAsia"/>
      </w:rPr>
    </w:lvl>
    <w:lvl w:ilvl="4">
      <w:start w:val="1"/>
      <w:numFmt w:val="decimal"/>
      <w:lvlText w:val="%1.%2.%3.%4.%5"/>
      <w:lvlJc w:val="left"/>
      <w:pPr>
        <w:ind w:left="452" w:firstLine="0"/>
      </w:pPr>
      <w:rPr>
        <w:rFonts w:hint="eastAsia"/>
      </w:rPr>
    </w:lvl>
    <w:lvl w:ilvl="5">
      <w:start w:val="1"/>
      <w:numFmt w:val="decimal"/>
      <w:lvlText w:val="%1.%2.%3.%4.%5.%6"/>
      <w:lvlJc w:val="left"/>
      <w:pPr>
        <w:ind w:left="565" w:firstLine="0"/>
      </w:pPr>
      <w:rPr>
        <w:rFonts w:hint="eastAsia"/>
      </w:rPr>
    </w:lvl>
    <w:lvl w:ilvl="6">
      <w:start w:val="1"/>
      <w:numFmt w:val="decimal"/>
      <w:lvlText w:val="%1.%2.%3.%4.%5.%6.%7"/>
      <w:lvlJc w:val="left"/>
      <w:pPr>
        <w:ind w:left="678" w:firstLine="0"/>
      </w:pPr>
      <w:rPr>
        <w:rFonts w:hint="eastAsia"/>
      </w:rPr>
    </w:lvl>
    <w:lvl w:ilvl="7">
      <w:start w:val="1"/>
      <w:numFmt w:val="decimal"/>
      <w:lvlText w:val="%1.%2.%3.%4.%5.%6.%7.%8"/>
      <w:lvlJc w:val="left"/>
      <w:pPr>
        <w:ind w:left="791" w:firstLine="0"/>
      </w:pPr>
      <w:rPr>
        <w:rFonts w:hint="eastAsia"/>
      </w:rPr>
    </w:lvl>
    <w:lvl w:ilvl="8">
      <w:start w:val="1"/>
      <w:numFmt w:val="decimal"/>
      <w:lvlText w:val="%1.%2.%3.%4.%5.%6.%7.%8.%9"/>
      <w:lvlJc w:val="left"/>
      <w:pPr>
        <w:ind w:left="904" w:firstLine="0"/>
      </w:pPr>
      <w:rPr>
        <w:rFonts w:hint="eastAsia"/>
      </w:rPr>
    </w:lvl>
  </w:abstractNum>
  <w:abstractNum w:abstractNumId="14" w15:restartNumberingAfterBreak="0">
    <w:nsid w:val="5C3061EB"/>
    <w:multiLevelType w:val="multilevel"/>
    <w:tmpl w:val="8BF6F280"/>
    <w:lvl w:ilvl="0">
      <w:start w:val="1"/>
      <w:numFmt w:val="decimal"/>
      <w:lvlText w:val="%1"/>
      <w:lvlJc w:val="left"/>
      <w:pPr>
        <w:ind w:left="950" w:hanging="720"/>
      </w:pPr>
      <w:rPr>
        <w:rFonts w:hint="default"/>
        <w:lang w:val="en-US" w:eastAsia="zh-CN" w:bidi="ar-SA"/>
      </w:rPr>
    </w:lvl>
    <w:lvl w:ilvl="1">
      <w:start w:val="2"/>
      <w:numFmt w:val="decimal"/>
      <w:lvlText w:val="%1.%2"/>
      <w:lvlJc w:val="left"/>
      <w:pPr>
        <w:ind w:left="950" w:hanging="720"/>
      </w:pPr>
      <w:rPr>
        <w:rFonts w:hint="default"/>
        <w:lang w:val="en-US" w:eastAsia="zh-CN" w:bidi="ar-SA"/>
      </w:rPr>
    </w:lvl>
    <w:lvl w:ilvl="2">
      <w:start w:val="1"/>
      <w:numFmt w:val="decimal"/>
      <w:lvlText w:val="%1.%2.%3"/>
      <w:lvlJc w:val="left"/>
      <w:pPr>
        <w:ind w:left="950"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1070" w:hanging="481"/>
        <w:jc w:val="right"/>
      </w:pPr>
      <w:rPr>
        <w:rFonts w:ascii="Times New Roman" w:eastAsia="Times New Roman" w:hAnsi="Times New Roman" w:cs="Times New Roman" w:hint="default"/>
        <w:spacing w:val="-1"/>
        <w:w w:val="100"/>
        <w:sz w:val="21"/>
        <w:szCs w:val="21"/>
        <w:lang w:val="en-US" w:eastAsia="zh-CN" w:bidi="ar-SA"/>
      </w:rPr>
    </w:lvl>
    <w:lvl w:ilvl="4">
      <w:numFmt w:val="bullet"/>
      <w:lvlText w:val="•"/>
      <w:lvlJc w:val="left"/>
      <w:pPr>
        <w:ind w:left="1370" w:hanging="481"/>
      </w:pPr>
      <w:rPr>
        <w:rFonts w:hint="default"/>
        <w:lang w:val="en-US" w:eastAsia="zh-CN" w:bidi="ar-SA"/>
      </w:rPr>
    </w:lvl>
    <w:lvl w:ilvl="5">
      <w:numFmt w:val="bullet"/>
      <w:lvlText w:val="•"/>
      <w:lvlJc w:val="left"/>
      <w:pPr>
        <w:ind w:left="1467" w:hanging="481"/>
      </w:pPr>
      <w:rPr>
        <w:rFonts w:hint="default"/>
        <w:lang w:val="en-US" w:eastAsia="zh-CN" w:bidi="ar-SA"/>
      </w:rPr>
    </w:lvl>
    <w:lvl w:ilvl="6">
      <w:numFmt w:val="bullet"/>
      <w:lvlText w:val="•"/>
      <w:lvlJc w:val="left"/>
      <w:pPr>
        <w:ind w:left="1564" w:hanging="481"/>
      </w:pPr>
      <w:rPr>
        <w:rFonts w:hint="default"/>
        <w:lang w:val="en-US" w:eastAsia="zh-CN" w:bidi="ar-SA"/>
      </w:rPr>
    </w:lvl>
    <w:lvl w:ilvl="7">
      <w:numFmt w:val="bullet"/>
      <w:lvlText w:val="•"/>
      <w:lvlJc w:val="left"/>
      <w:pPr>
        <w:ind w:left="1661" w:hanging="481"/>
      </w:pPr>
      <w:rPr>
        <w:rFonts w:hint="default"/>
        <w:lang w:val="en-US" w:eastAsia="zh-CN" w:bidi="ar-SA"/>
      </w:rPr>
    </w:lvl>
    <w:lvl w:ilvl="8">
      <w:numFmt w:val="bullet"/>
      <w:lvlText w:val="•"/>
      <w:lvlJc w:val="left"/>
      <w:pPr>
        <w:ind w:left="1758" w:hanging="481"/>
      </w:pPr>
      <w:rPr>
        <w:rFonts w:hint="default"/>
        <w:lang w:val="en-US" w:eastAsia="zh-CN" w:bidi="ar-SA"/>
      </w:rPr>
    </w:lvl>
  </w:abstractNum>
  <w:abstractNum w:abstractNumId="15" w15:restartNumberingAfterBreak="0">
    <w:nsid w:val="5FD37001"/>
    <w:multiLevelType w:val="multilevel"/>
    <w:tmpl w:val="4998ACDC"/>
    <w:lvl w:ilvl="0">
      <w:start w:val="3"/>
      <w:numFmt w:val="decimal"/>
      <w:lvlText w:val="%1"/>
      <w:lvlJc w:val="left"/>
      <w:pPr>
        <w:ind w:left="1007" w:hanging="720"/>
        <w:jc w:val="left"/>
      </w:pPr>
      <w:rPr>
        <w:rFonts w:hint="default"/>
        <w:lang w:val="en-US" w:eastAsia="zh-CN" w:bidi="ar-SA"/>
      </w:rPr>
    </w:lvl>
    <w:lvl w:ilvl="1">
      <w:start w:val="2"/>
      <w:numFmt w:val="decimal"/>
      <w:lvlText w:val="%1.%2"/>
      <w:lvlJc w:val="left"/>
      <w:pPr>
        <w:ind w:left="1007" w:hanging="720"/>
        <w:jc w:val="left"/>
      </w:pPr>
      <w:rPr>
        <w:rFonts w:hint="default"/>
        <w:lang w:val="en-US" w:eastAsia="zh-CN" w:bidi="ar-SA"/>
      </w:rPr>
    </w:lvl>
    <w:lvl w:ilvl="2">
      <w:start w:val="1"/>
      <w:numFmt w:val="decimal"/>
      <w:lvlText w:val="%1.%2.%3"/>
      <w:lvlJc w:val="left"/>
      <w:pPr>
        <w:ind w:left="1007" w:hanging="720"/>
        <w:jc w:val="right"/>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186" w:hanging="264"/>
        <w:jc w:val="left"/>
      </w:pPr>
      <w:rPr>
        <w:rFonts w:ascii="Times New Roman" w:eastAsia="Times New Roman" w:hAnsi="Times New Roman" w:cs="Times New Roman" w:hint="default"/>
        <w:w w:val="100"/>
        <w:sz w:val="21"/>
        <w:szCs w:val="21"/>
        <w:lang w:val="en-US" w:eastAsia="zh-CN" w:bidi="ar-SA"/>
      </w:rPr>
    </w:lvl>
    <w:lvl w:ilvl="4">
      <w:numFmt w:val="bullet"/>
      <w:lvlText w:val="•"/>
      <w:lvlJc w:val="left"/>
      <w:pPr>
        <w:ind w:left="1302" w:hanging="264"/>
      </w:pPr>
      <w:rPr>
        <w:rFonts w:hint="default"/>
        <w:lang w:val="en-US" w:eastAsia="zh-CN" w:bidi="ar-SA"/>
      </w:rPr>
    </w:lvl>
    <w:lvl w:ilvl="5">
      <w:numFmt w:val="bullet"/>
      <w:lvlText w:val="•"/>
      <w:lvlJc w:val="left"/>
      <w:pPr>
        <w:ind w:left="1403" w:hanging="264"/>
      </w:pPr>
      <w:rPr>
        <w:rFonts w:hint="default"/>
        <w:lang w:val="en-US" w:eastAsia="zh-CN" w:bidi="ar-SA"/>
      </w:rPr>
    </w:lvl>
    <w:lvl w:ilvl="6">
      <w:numFmt w:val="bullet"/>
      <w:lvlText w:val="•"/>
      <w:lvlJc w:val="left"/>
      <w:pPr>
        <w:ind w:left="1504" w:hanging="264"/>
      </w:pPr>
      <w:rPr>
        <w:rFonts w:hint="default"/>
        <w:lang w:val="en-US" w:eastAsia="zh-CN" w:bidi="ar-SA"/>
      </w:rPr>
    </w:lvl>
    <w:lvl w:ilvl="7">
      <w:numFmt w:val="bullet"/>
      <w:lvlText w:val="•"/>
      <w:lvlJc w:val="left"/>
      <w:pPr>
        <w:ind w:left="1605" w:hanging="264"/>
      </w:pPr>
      <w:rPr>
        <w:rFonts w:hint="default"/>
        <w:lang w:val="en-US" w:eastAsia="zh-CN" w:bidi="ar-SA"/>
      </w:rPr>
    </w:lvl>
    <w:lvl w:ilvl="8">
      <w:numFmt w:val="bullet"/>
      <w:lvlText w:val="•"/>
      <w:lvlJc w:val="left"/>
      <w:pPr>
        <w:ind w:left="1706" w:hanging="264"/>
      </w:pPr>
      <w:rPr>
        <w:rFonts w:hint="default"/>
        <w:lang w:val="en-US" w:eastAsia="zh-CN" w:bidi="ar-SA"/>
      </w:rPr>
    </w:lvl>
  </w:abstractNum>
  <w:abstractNum w:abstractNumId="16" w15:restartNumberingAfterBreak="0">
    <w:nsid w:val="6E9634CF"/>
    <w:multiLevelType w:val="multilevel"/>
    <w:tmpl w:val="4CCCB3C0"/>
    <w:lvl w:ilvl="0">
      <w:start w:val="1"/>
      <w:numFmt w:val="decimal"/>
      <w:lvlText w:val="%1"/>
      <w:lvlJc w:val="left"/>
      <w:pPr>
        <w:ind w:left="1007" w:hanging="720"/>
      </w:pPr>
      <w:rPr>
        <w:rFonts w:hint="default"/>
        <w:lang w:val="en-US" w:eastAsia="zh-CN" w:bidi="ar-SA"/>
      </w:rPr>
    </w:lvl>
    <w:lvl w:ilvl="1">
      <w:start w:val="3"/>
      <w:numFmt w:val="decimal"/>
      <w:lvlText w:val="%1.%2"/>
      <w:lvlJc w:val="left"/>
      <w:pPr>
        <w:ind w:left="1007" w:hanging="720"/>
      </w:pPr>
      <w:rPr>
        <w:rFonts w:hint="default"/>
        <w:lang w:val="en-US" w:eastAsia="zh-CN" w:bidi="ar-SA"/>
      </w:rPr>
    </w:lvl>
    <w:lvl w:ilvl="2">
      <w:start w:val="1"/>
      <w:numFmt w:val="decimal"/>
      <w:lvlText w:val="%1.%2.%3"/>
      <w:lvlJc w:val="left"/>
      <w:pPr>
        <w:ind w:left="1007"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230" w:hanging="351"/>
      </w:pPr>
      <w:rPr>
        <w:rFonts w:ascii="Times New Roman" w:eastAsia="Times New Roman" w:hAnsi="Times New Roman" w:cs="Times New Roman" w:hint="default"/>
        <w:spacing w:val="-1"/>
        <w:w w:val="100"/>
        <w:sz w:val="21"/>
        <w:szCs w:val="21"/>
        <w:lang w:val="en-US" w:eastAsia="zh-CN" w:bidi="ar-SA"/>
      </w:rPr>
    </w:lvl>
    <w:lvl w:ilvl="4">
      <w:numFmt w:val="bullet"/>
      <w:lvlText w:val="•"/>
      <w:lvlJc w:val="left"/>
      <w:pPr>
        <w:ind w:left="1336" w:hanging="351"/>
      </w:pPr>
      <w:rPr>
        <w:rFonts w:hint="default"/>
        <w:lang w:val="en-US" w:eastAsia="zh-CN" w:bidi="ar-SA"/>
      </w:rPr>
    </w:lvl>
    <w:lvl w:ilvl="5">
      <w:numFmt w:val="bullet"/>
      <w:lvlText w:val="•"/>
      <w:lvlJc w:val="left"/>
      <w:pPr>
        <w:ind w:left="1448" w:hanging="351"/>
      </w:pPr>
      <w:rPr>
        <w:rFonts w:hint="default"/>
        <w:lang w:val="en-US" w:eastAsia="zh-CN" w:bidi="ar-SA"/>
      </w:rPr>
    </w:lvl>
    <w:lvl w:ilvl="6">
      <w:numFmt w:val="bullet"/>
      <w:lvlText w:val="•"/>
      <w:lvlJc w:val="left"/>
      <w:pPr>
        <w:ind w:left="1560" w:hanging="351"/>
      </w:pPr>
      <w:rPr>
        <w:rFonts w:hint="default"/>
        <w:lang w:val="en-US" w:eastAsia="zh-CN" w:bidi="ar-SA"/>
      </w:rPr>
    </w:lvl>
    <w:lvl w:ilvl="7">
      <w:numFmt w:val="bullet"/>
      <w:lvlText w:val="•"/>
      <w:lvlJc w:val="left"/>
      <w:pPr>
        <w:ind w:left="1672" w:hanging="351"/>
      </w:pPr>
      <w:rPr>
        <w:rFonts w:hint="default"/>
        <w:lang w:val="en-US" w:eastAsia="zh-CN" w:bidi="ar-SA"/>
      </w:rPr>
    </w:lvl>
    <w:lvl w:ilvl="8">
      <w:numFmt w:val="bullet"/>
      <w:lvlText w:val="•"/>
      <w:lvlJc w:val="left"/>
      <w:pPr>
        <w:ind w:left="1784" w:hanging="351"/>
      </w:pPr>
      <w:rPr>
        <w:rFonts w:hint="default"/>
        <w:lang w:val="en-US" w:eastAsia="zh-CN" w:bidi="ar-SA"/>
      </w:rPr>
    </w:lvl>
  </w:abstractNum>
  <w:abstractNum w:abstractNumId="17" w15:restartNumberingAfterBreak="0">
    <w:nsid w:val="703610C2"/>
    <w:multiLevelType w:val="multilevel"/>
    <w:tmpl w:val="D1F40C6E"/>
    <w:lvl w:ilvl="0">
      <w:start w:val="3"/>
      <w:numFmt w:val="decimal"/>
      <w:lvlText w:val="%1"/>
      <w:lvlJc w:val="left"/>
      <w:pPr>
        <w:ind w:left="859" w:hanging="629"/>
      </w:pPr>
      <w:rPr>
        <w:rFonts w:hint="default"/>
        <w:lang w:val="en-US" w:eastAsia="zh-CN" w:bidi="ar-SA"/>
      </w:rPr>
    </w:lvl>
    <w:lvl w:ilvl="1">
      <w:start w:val="1"/>
      <w:numFmt w:val="decimal"/>
      <w:lvlText w:val="%1.%2"/>
      <w:lvlJc w:val="left"/>
      <w:pPr>
        <w:ind w:left="859"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01"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1733" w:hanging="351"/>
      </w:pPr>
      <w:rPr>
        <w:rFonts w:hint="default"/>
        <w:lang w:val="en-US" w:eastAsia="zh-CN" w:bidi="ar-SA"/>
      </w:rPr>
    </w:lvl>
    <w:lvl w:ilvl="4">
      <w:numFmt w:val="bullet"/>
      <w:lvlText w:val="•"/>
      <w:lvlJc w:val="left"/>
      <w:pPr>
        <w:ind w:left="2407" w:hanging="351"/>
      </w:pPr>
      <w:rPr>
        <w:rFonts w:hint="default"/>
        <w:lang w:val="en-US" w:eastAsia="zh-CN" w:bidi="ar-SA"/>
      </w:rPr>
    </w:lvl>
    <w:lvl w:ilvl="5">
      <w:numFmt w:val="bullet"/>
      <w:lvlText w:val="•"/>
      <w:lvlJc w:val="left"/>
      <w:pPr>
        <w:ind w:left="3081" w:hanging="351"/>
      </w:pPr>
      <w:rPr>
        <w:rFonts w:hint="default"/>
        <w:lang w:val="en-US" w:eastAsia="zh-CN" w:bidi="ar-SA"/>
      </w:rPr>
    </w:lvl>
    <w:lvl w:ilvl="6">
      <w:numFmt w:val="bullet"/>
      <w:lvlText w:val="•"/>
      <w:lvlJc w:val="left"/>
      <w:pPr>
        <w:ind w:left="3755" w:hanging="351"/>
      </w:pPr>
      <w:rPr>
        <w:rFonts w:hint="default"/>
        <w:lang w:val="en-US" w:eastAsia="zh-CN" w:bidi="ar-SA"/>
      </w:rPr>
    </w:lvl>
    <w:lvl w:ilvl="7">
      <w:numFmt w:val="bullet"/>
      <w:lvlText w:val="•"/>
      <w:lvlJc w:val="left"/>
      <w:pPr>
        <w:ind w:left="4429" w:hanging="351"/>
      </w:pPr>
      <w:rPr>
        <w:rFonts w:hint="default"/>
        <w:lang w:val="en-US" w:eastAsia="zh-CN" w:bidi="ar-SA"/>
      </w:rPr>
    </w:lvl>
    <w:lvl w:ilvl="8">
      <w:numFmt w:val="bullet"/>
      <w:lvlText w:val="•"/>
      <w:lvlJc w:val="left"/>
      <w:pPr>
        <w:ind w:left="5103" w:hanging="351"/>
      </w:pPr>
      <w:rPr>
        <w:rFonts w:hint="default"/>
        <w:lang w:val="en-US" w:eastAsia="zh-CN" w:bidi="ar-SA"/>
      </w:rPr>
    </w:lvl>
  </w:abstractNum>
  <w:abstractNum w:abstractNumId="18" w15:restartNumberingAfterBreak="0">
    <w:nsid w:val="720B5F68"/>
    <w:multiLevelType w:val="multilevel"/>
    <w:tmpl w:val="D1F40C6E"/>
    <w:lvl w:ilvl="0">
      <w:start w:val="3"/>
      <w:numFmt w:val="decimal"/>
      <w:lvlText w:val="%1"/>
      <w:lvlJc w:val="left"/>
      <w:pPr>
        <w:ind w:left="859" w:hanging="629"/>
      </w:pPr>
      <w:rPr>
        <w:rFonts w:hint="default"/>
        <w:lang w:val="en-US" w:eastAsia="zh-CN" w:bidi="ar-SA"/>
      </w:rPr>
    </w:lvl>
    <w:lvl w:ilvl="1">
      <w:start w:val="1"/>
      <w:numFmt w:val="decimal"/>
      <w:lvlText w:val="%1.%2"/>
      <w:lvlJc w:val="left"/>
      <w:pPr>
        <w:ind w:left="859"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01"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1733" w:hanging="351"/>
      </w:pPr>
      <w:rPr>
        <w:rFonts w:hint="default"/>
        <w:lang w:val="en-US" w:eastAsia="zh-CN" w:bidi="ar-SA"/>
      </w:rPr>
    </w:lvl>
    <w:lvl w:ilvl="4">
      <w:numFmt w:val="bullet"/>
      <w:lvlText w:val="•"/>
      <w:lvlJc w:val="left"/>
      <w:pPr>
        <w:ind w:left="2407" w:hanging="351"/>
      </w:pPr>
      <w:rPr>
        <w:rFonts w:hint="default"/>
        <w:lang w:val="en-US" w:eastAsia="zh-CN" w:bidi="ar-SA"/>
      </w:rPr>
    </w:lvl>
    <w:lvl w:ilvl="5">
      <w:numFmt w:val="bullet"/>
      <w:lvlText w:val="•"/>
      <w:lvlJc w:val="left"/>
      <w:pPr>
        <w:ind w:left="3081" w:hanging="351"/>
      </w:pPr>
      <w:rPr>
        <w:rFonts w:hint="default"/>
        <w:lang w:val="en-US" w:eastAsia="zh-CN" w:bidi="ar-SA"/>
      </w:rPr>
    </w:lvl>
    <w:lvl w:ilvl="6">
      <w:numFmt w:val="bullet"/>
      <w:lvlText w:val="•"/>
      <w:lvlJc w:val="left"/>
      <w:pPr>
        <w:ind w:left="3755" w:hanging="351"/>
      </w:pPr>
      <w:rPr>
        <w:rFonts w:hint="default"/>
        <w:lang w:val="en-US" w:eastAsia="zh-CN" w:bidi="ar-SA"/>
      </w:rPr>
    </w:lvl>
    <w:lvl w:ilvl="7">
      <w:numFmt w:val="bullet"/>
      <w:lvlText w:val="•"/>
      <w:lvlJc w:val="left"/>
      <w:pPr>
        <w:ind w:left="4429" w:hanging="351"/>
      </w:pPr>
      <w:rPr>
        <w:rFonts w:hint="default"/>
        <w:lang w:val="en-US" w:eastAsia="zh-CN" w:bidi="ar-SA"/>
      </w:rPr>
    </w:lvl>
    <w:lvl w:ilvl="8">
      <w:numFmt w:val="bullet"/>
      <w:lvlText w:val="•"/>
      <w:lvlJc w:val="left"/>
      <w:pPr>
        <w:ind w:left="5103" w:hanging="351"/>
      </w:pPr>
      <w:rPr>
        <w:rFonts w:hint="default"/>
        <w:lang w:val="en-US" w:eastAsia="zh-CN" w:bidi="ar-SA"/>
      </w:rPr>
    </w:lvl>
  </w:abstractNum>
  <w:abstractNum w:abstractNumId="19" w15:restartNumberingAfterBreak="0">
    <w:nsid w:val="793D6478"/>
    <w:multiLevelType w:val="hybridMultilevel"/>
    <w:tmpl w:val="27E83370"/>
    <w:lvl w:ilvl="0" w:tplc="A42EFAA6">
      <w:start w:val="1"/>
      <w:numFmt w:val="decimal"/>
      <w:lvlText w:val="(%1)"/>
      <w:lvlJc w:val="left"/>
      <w:pPr>
        <w:ind w:left="706" w:hanging="420"/>
      </w:pPr>
      <w:rPr>
        <w:rFonts w:ascii="Times New Roman" w:eastAsia="Times New Roman" w:hAnsi="Times New Roman" w:cs="Times New Roman" w:hint="default"/>
        <w:spacing w:val="-1"/>
        <w:w w:val="100"/>
        <w:sz w:val="21"/>
        <w:szCs w:val="21"/>
        <w:lang w:val="en-US" w:eastAsia="zh-CN" w:bidi="ar-SA"/>
      </w:rPr>
    </w:lvl>
    <w:lvl w:ilvl="1" w:tplc="37D08056">
      <w:numFmt w:val="bullet"/>
      <w:lvlText w:val="•"/>
      <w:lvlJc w:val="left"/>
      <w:pPr>
        <w:ind w:left="1551" w:hanging="420"/>
      </w:pPr>
      <w:rPr>
        <w:rFonts w:hint="default"/>
        <w:lang w:val="en-US" w:eastAsia="zh-CN" w:bidi="ar-SA"/>
      </w:rPr>
    </w:lvl>
    <w:lvl w:ilvl="2" w:tplc="D646B28C">
      <w:numFmt w:val="bullet"/>
      <w:lvlText w:val="•"/>
      <w:lvlJc w:val="left"/>
      <w:pPr>
        <w:ind w:left="2402" w:hanging="420"/>
      </w:pPr>
      <w:rPr>
        <w:rFonts w:hint="default"/>
        <w:lang w:val="en-US" w:eastAsia="zh-CN" w:bidi="ar-SA"/>
      </w:rPr>
    </w:lvl>
    <w:lvl w:ilvl="3" w:tplc="39EA485E">
      <w:numFmt w:val="bullet"/>
      <w:lvlText w:val="•"/>
      <w:lvlJc w:val="left"/>
      <w:pPr>
        <w:ind w:left="3253" w:hanging="420"/>
      </w:pPr>
      <w:rPr>
        <w:rFonts w:hint="default"/>
        <w:lang w:val="en-US" w:eastAsia="zh-CN" w:bidi="ar-SA"/>
      </w:rPr>
    </w:lvl>
    <w:lvl w:ilvl="4" w:tplc="B950B468">
      <w:numFmt w:val="bullet"/>
      <w:lvlText w:val="•"/>
      <w:lvlJc w:val="left"/>
      <w:pPr>
        <w:ind w:left="4105" w:hanging="420"/>
      </w:pPr>
      <w:rPr>
        <w:rFonts w:hint="default"/>
        <w:lang w:val="en-US" w:eastAsia="zh-CN" w:bidi="ar-SA"/>
      </w:rPr>
    </w:lvl>
    <w:lvl w:ilvl="5" w:tplc="AA8E8BA2">
      <w:numFmt w:val="bullet"/>
      <w:lvlText w:val="•"/>
      <w:lvlJc w:val="left"/>
      <w:pPr>
        <w:ind w:left="4956" w:hanging="420"/>
      </w:pPr>
      <w:rPr>
        <w:rFonts w:hint="default"/>
        <w:lang w:val="en-US" w:eastAsia="zh-CN" w:bidi="ar-SA"/>
      </w:rPr>
    </w:lvl>
    <w:lvl w:ilvl="6" w:tplc="28222A58">
      <w:numFmt w:val="bullet"/>
      <w:lvlText w:val="•"/>
      <w:lvlJc w:val="left"/>
      <w:pPr>
        <w:ind w:left="5807" w:hanging="420"/>
      </w:pPr>
      <w:rPr>
        <w:rFonts w:hint="default"/>
        <w:lang w:val="en-US" w:eastAsia="zh-CN" w:bidi="ar-SA"/>
      </w:rPr>
    </w:lvl>
    <w:lvl w:ilvl="7" w:tplc="B91CF2F2">
      <w:numFmt w:val="bullet"/>
      <w:lvlText w:val="•"/>
      <w:lvlJc w:val="left"/>
      <w:pPr>
        <w:ind w:left="6658" w:hanging="420"/>
      </w:pPr>
      <w:rPr>
        <w:rFonts w:hint="default"/>
        <w:lang w:val="en-US" w:eastAsia="zh-CN" w:bidi="ar-SA"/>
      </w:rPr>
    </w:lvl>
    <w:lvl w:ilvl="8" w:tplc="B3C87D02">
      <w:numFmt w:val="bullet"/>
      <w:lvlText w:val="•"/>
      <w:lvlJc w:val="left"/>
      <w:pPr>
        <w:ind w:left="7510" w:hanging="420"/>
      </w:pPr>
      <w:rPr>
        <w:rFonts w:hint="default"/>
        <w:lang w:val="en-US" w:eastAsia="zh-CN" w:bidi="ar-SA"/>
      </w:rPr>
    </w:lvl>
  </w:abstractNum>
  <w:num w:numId="1" w16cid:durableId="1595043275">
    <w:abstractNumId w:val="13"/>
  </w:num>
  <w:num w:numId="2" w16cid:durableId="1282540164">
    <w:abstractNumId w:val="13"/>
  </w:num>
  <w:num w:numId="3" w16cid:durableId="1383752073">
    <w:abstractNumId w:val="13"/>
  </w:num>
  <w:num w:numId="4" w16cid:durableId="1318535062">
    <w:abstractNumId w:val="13"/>
  </w:num>
  <w:num w:numId="5" w16cid:durableId="202401531">
    <w:abstractNumId w:val="13"/>
  </w:num>
  <w:num w:numId="6" w16cid:durableId="408426293">
    <w:abstractNumId w:val="13"/>
  </w:num>
  <w:num w:numId="7" w16cid:durableId="1675525847">
    <w:abstractNumId w:val="13"/>
  </w:num>
  <w:num w:numId="8" w16cid:durableId="479082785">
    <w:abstractNumId w:val="13"/>
  </w:num>
  <w:num w:numId="9" w16cid:durableId="1980334072">
    <w:abstractNumId w:val="13"/>
  </w:num>
  <w:num w:numId="10" w16cid:durableId="1174418605">
    <w:abstractNumId w:val="13"/>
  </w:num>
  <w:num w:numId="11" w16cid:durableId="636838414">
    <w:abstractNumId w:val="13"/>
  </w:num>
  <w:num w:numId="12" w16cid:durableId="1052075674">
    <w:abstractNumId w:val="13"/>
  </w:num>
  <w:num w:numId="13" w16cid:durableId="230894280">
    <w:abstractNumId w:val="13"/>
  </w:num>
  <w:num w:numId="14" w16cid:durableId="1021122493">
    <w:abstractNumId w:val="13"/>
  </w:num>
  <w:num w:numId="15" w16cid:durableId="709381102">
    <w:abstractNumId w:val="13"/>
  </w:num>
  <w:num w:numId="16" w16cid:durableId="1272544971">
    <w:abstractNumId w:val="13"/>
  </w:num>
  <w:num w:numId="17" w16cid:durableId="1741320125">
    <w:abstractNumId w:val="13"/>
  </w:num>
  <w:num w:numId="18" w16cid:durableId="130944153">
    <w:abstractNumId w:val="13"/>
  </w:num>
  <w:num w:numId="19" w16cid:durableId="616791115">
    <w:abstractNumId w:val="13"/>
  </w:num>
  <w:num w:numId="20" w16cid:durableId="419446772">
    <w:abstractNumId w:val="13"/>
  </w:num>
  <w:num w:numId="21" w16cid:durableId="132213852">
    <w:abstractNumId w:val="13"/>
  </w:num>
  <w:num w:numId="22" w16cid:durableId="1853252172">
    <w:abstractNumId w:val="13"/>
  </w:num>
  <w:num w:numId="23" w16cid:durableId="430517933">
    <w:abstractNumId w:val="13"/>
  </w:num>
  <w:num w:numId="24" w16cid:durableId="237598808">
    <w:abstractNumId w:val="13"/>
  </w:num>
  <w:num w:numId="25" w16cid:durableId="273944416">
    <w:abstractNumId w:val="13"/>
  </w:num>
  <w:num w:numId="26" w16cid:durableId="1978412005">
    <w:abstractNumId w:val="13"/>
  </w:num>
  <w:num w:numId="27" w16cid:durableId="1216817768">
    <w:abstractNumId w:val="13"/>
  </w:num>
  <w:num w:numId="28" w16cid:durableId="174225858">
    <w:abstractNumId w:val="13"/>
  </w:num>
  <w:num w:numId="29" w16cid:durableId="621810740">
    <w:abstractNumId w:val="13"/>
  </w:num>
  <w:num w:numId="30" w16cid:durableId="259145742">
    <w:abstractNumId w:val="13"/>
  </w:num>
  <w:num w:numId="31" w16cid:durableId="890700568">
    <w:abstractNumId w:val="13"/>
  </w:num>
  <w:num w:numId="32" w16cid:durableId="1519926225">
    <w:abstractNumId w:val="13"/>
  </w:num>
  <w:num w:numId="33" w16cid:durableId="1416707608">
    <w:abstractNumId w:val="13"/>
  </w:num>
  <w:num w:numId="34" w16cid:durableId="832373382">
    <w:abstractNumId w:val="13"/>
  </w:num>
  <w:num w:numId="35" w16cid:durableId="665128588">
    <w:abstractNumId w:val="13"/>
  </w:num>
  <w:num w:numId="36" w16cid:durableId="1888835676">
    <w:abstractNumId w:val="13"/>
  </w:num>
  <w:num w:numId="37" w16cid:durableId="739864327">
    <w:abstractNumId w:val="5"/>
  </w:num>
  <w:num w:numId="38" w16cid:durableId="1159928304">
    <w:abstractNumId w:val="7"/>
  </w:num>
  <w:num w:numId="39" w16cid:durableId="350497326">
    <w:abstractNumId w:val="19"/>
  </w:num>
  <w:num w:numId="40" w16cid:durableId="2006005828">
    <w:abstractNumId w:val="8"/>
  </w:num>
  <w:num w:numId="41" w16cid:durableId="178667652">
    <w:abstractNumId w:val="1"/>
  </w:num>
  <w:num w:numId="42" w16cid:durableId="84345712">
    <w:abstractNumId w:val="13"/>
  </w:num>
  <w:num w:numId="43" w16cid:durableId="875237344">
    <w:abstractNumId w:val="14"/>
  </w:num>
  <w:num w:numId="44" w16cid:durableId="1218317921">
    <w:abstractNumId w:val="13"/>
  </w:num>
  <w:num w:numId="45" w16cid:durableId="2044550813">
    <w:abstractNumId w:val="16"/>
  </w:num>
  <w:num w:numId="46" w16cid:durableId="218708582">
    <w:abstractNumId w:val="2"/>
  </w:num>
  <w:num w:numId="47" w16cid:durableId="377633604">
    <w:abstractNumId w:val="6"/>
  </w:num>
  <w:num w:numId="48" w16cid:durableId="1144397902">
    <w:abstractNumId w:val="9"/>
  </w:num>
  <w:num w:numId="49" w16cid:durableId="845485527">
    <w:abstractNumId w:val="0"/>
  </w:num>
  <w:num w:numId="50" w16cid:durableId="856580357">
    <w:abstractNumId w:val="3"/>
  </w:num>
  <w:num w:numId="51" w16cid:durableId="1591700662">
    <w:abstractNumId w:val="18"/>
  </w:num>
  <w:num w:numId="52" w16cid:durableId="209459061">
    <w:abstractNumId w:val="17"/>
  </w:num>
  <w:num w:numId="53" w16cid:durableId="2088573213">
    <w:abstractNumId w:val="11"/>
  </w:num>
  <w:num w:numId="54" w16cid:durableId="1169171229">
    <w:abstractNumId w:val="4"/>
  </w:num>
  <w:num w:numId="55" w16cid:durableId="558174241">
    <w:abstractNumId w:val="12"/>
  </w:num>
  <w:num w:numId="56" w16cid:durableId="1515873778">
    <w:abstractNumId w:val="10"/>
  </w:num>
  <w:num w:numId="57" w16cid:durableId="10379669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5F9"/>
    <w:rsid w:val="00000145"/>
    <w:rsid w:val="000128DC"/>
    <w:rsid w:val="00023B5D"/>
    <w:rsid w:val="00024510"/>
    <w:rsid w:val="000248E9"/>
    <w:rsid w:val="0003768F"/>
    <w:rsid w:val="00047CDE"/>
    <w:rsid w:val="000547D3"/>
    <w:rsid w:val="00071716"/>
    <w:rsid w:val="00086D31"/>
    <w:rsid w:val="00090AF1"/>
    <w:rsid w:val="000954D9"/>
    <w:rsid w:val="000A6196"/>
    <w:rsid w:val="000B2BE1"/>
    <w:rsid w:val="000B52E1"/>
    <w:rsid w:val="000C290F"/>
    <w:rsid w:val="000C32BE"/>
    <w:rsid w:val="000D764B"/>
    <w:rsid w:val="000F4D1C"/>
    <w:rsid w:val="000F5F8B"/>
    <w:rsid w:val="000F6B2C"/>
    <w:rsid w:val="00106D71"/>
    <w:rsid w:val="00125862"/>
    <w:rsid w:val="00127D2F"/>
    <w:rsid w:val="00130DA6"/>
    <w:rsid w:val="00156EF7"/>
    <w:rsid w:val="00180433"/>
    <w:rsid w:val="00186512"/>
    <w:rsid w:val="001A4A41"/>
    <w:rsid w:val="001B7566"/>
    <w:rsid w:val="001B7B49"/>
    <w:rsid w:val="001D48AA"/>
    <w:rsid w:val="001D4FAC"/>
    <w:rsid w:val="001F1757"/>
    <w:rsid w:val="002156E4"/>
    <w:rsid w:val="00223F8A"/>
    <w:rsid w:val="002412FB"/>
    <w:rsid w:val="002604AE"/>
    <w:rsid w:val="002613D6"/>
    <w:rsid w:val="002624DF"/>
    <w:rsid w:val="0027184F"/>
    <w:rsid w:val="00282F5D"/>
    <w:rsid w:val="00290EF7"/>
    <w:rsid w:val="002916F4"/>
    <w:rsid w:val="0029182C"/>
    <w:rsid w:val="00296CC9"/>
    <w:rsid w:val="002B567E"/>
    <w:rsid w:val="002C733E"/>
    <w:rsid w:val="002C79A7"/>
    <w:rsid w:val="002D15A3"/>
    <w:rsid w:val="002D28E6"/>
    <w:rsid w:val="002D3089"/>
    <w:rsid w:val="002F5045"/>
    <w:rsid w:val="003256AD"/>
    <w:rsid w:val="00357C1A"/>
    <w:rsid w:val="003643AA"/>
    <w:rsid w:val="0036579D"/>
    <w:rsid w:val="00383124"/>
    <w:rsid w:val="003B2A5E"/>
    <w:rsid w:val="00416A85"/>
    <w:rsid w:val="00424EE7"/>
    <w:rsid w:val="00444C5B"/>
    <w:rsid w:val="00445330"/>
    <w:rsid w:val="0044607F"/>
    <w:rsid w:val="00451829"/>
    <w:rsid w:val="00471584"/>
    <w:rsid w:val="00474C70"/>
    <w:rsid w:val="00482818"/>
    <w:rsid w:val="004969EF"/>
    <w:rsid w:val="004A6649"/>
    <w:rsid w:val="004A74C8"/>
    <w:rsid w:val="004B3B1F"/>
    <w:rsid w:val="004B6000"/>
    <w:rsid w:val="004F2477"/>
    <w:rsid w:val="00527C77"/>
    <w:rsid w:val="00570751"/>
    <w:rsid w:val="00570AB3"/>
    <w:rsid w:val="0059591B"/>
    <w:rsid w:val="0059718A"/>
    <w:rsid w:val="005A03C2"/>
    <w:rsid w:val="005A38FD"/>
    <w:rsid w:val="005A5609"/>
    <w:rsid w:val="005A7D8E"/>
    <w:rsid w:val="005C61F2"/>
    <w:rsid w:val="005C6626"/>
    <w:rsid w:val="005D602B"/>
    <w:rsid w:val="005E1624"/>
    <w:rsid w:val="005F6F4C"/>
    <w:rsid w:val="00606359"/>
    <w:rsid w:val="00636976"/>
    <w:rsid w:val="00642C97"/>
    <w:rsid w:val="00650986"/>
    <w:rsid w:val="00655A6A"/>
    <w:rsid w:val="0065675D"/>
    <w:rsid w:val="006636B8"/>
    <w:rsid w:val="006835F9"/>
    <w:rsid w:val="00692537"/>
    <w:rsid w:val="006A68D7"/>
    <w:rsid w:val="006B4439"/>
    <w:rsid w:val="006B4B24"/>
    <w:rsid w:val="006F0283"/>
    <w:rsid w:val="006F177A"/>
    <w:rsid w:val="006F2B35"/>
    <w:rsid w:val="00706A38"/>
    <w:rsid w:val="00761BCF"/>
    <w:rsid w:val="00773EDC"/>
    <w:rsid w:val="007A3BB7"/>
    <w:rsid w:val="007A5877"/>
    <w:rsid w:val="007C44BF"/>
    <w:rsid w:val="007E78ED"/>
    <w:rsid w:val="007F5829"/>
    <w:rsid w:val="00817ED4"/>
    <w:rsid w:val="00850DD2"/>
    <w:rsid w:val="008654D6"/>
    <w:rsid w:val="0087336D"/>
    <w:rsid w:val="00893AAC"/>
    <w:rsid w:val="008B061D"/>
    <w:rsid w:val="008B148C"/>
    <w:rsid w:val="008B6687"/>
    <w:rsid w:val="008E6D92"/>
    <w:rsid w:val="008F61FE"/>
    <w:rsid w:val="009009E6"/>
    <w:rsid w:val="00900A56"/>
    <w:rsid w:val="00904411"/>
    <w:rsid w:val="00913DDA"/>
    <w:rsid w:val="009145DC"/>
    <w:rsid w:val="00921167"/>
    <w:rsid w:val="00940DC6"/>
    <w:rsid w:val="00947B4B"/>
    <w:rsid w:val="00970BB4"/>
    <w:rsid w:val="00976F5C"/>
    <w:rsid w:val="009903BB"/>
    <w:rsid w:val="009D1F49"/>
    <w:rsid w:val="00A0724F"/>
    <w:rsid w:val="00A129BE"/>
    <w:rsid w:val="00A40761"/>
    <w:rsid w:val="00A414C7"/>
    <w:rsid w:val="00A54E38"/>
    <w:rsid w:val="00A754D3"/>
    <w:rsid w:val="00A7662E"/>
    <w:rsid w:val="00A82BEC"/>
    <w:rsid w:val="00A917D5"/>
    <w:rsid w:val="00A92D6C"/>
    <w:rsid w:val="00AB5E35"/>
    <w:rsid w:val="00AD3E6E"/>
    <w:rsid w:val="00AE1AD4"/>
    <w:rsid w:val="00B01F3D"/>
    <w:rsid w:val="00B11548"/>
    <w:rsid w:val="00B2351E"/>
    <w:rsid w:val="00B2665E"/>
    <w:rsid w:val="00B30734"/>
    <w:rsid w:val="00B6688F"/>
    <w:rsid w:val="00B87A38"/>
    <w:rsid w:val="00BA74BD"/>
    <w:rsid w:val="00BB2BAD"/>
    <w:rsid w:val="00BC421E"/>
    <w:rsid w:val="00BC5B94"/>
    <w:rsid w:val="00BE6D76"/>
    <w:rsid w:val="00BF7063"/>
    <w:rsid w:val="00C03484"/>
    <w:rsid w:val="00C07CFA"/>
    <w:rsid w:val="00C115C6"/>
    <w:rsid w:val="00C643E2"/>
    <w:rsid w:val="00C745B5"/>
    <w:rsid w:val="00C93E4E"/>
    <w:rsid w:val="00CA17B8"/>
    <w:rsid w:val="00CB286C"/>
    <w:rsid w:val="00CB33E6"/>
    <w:rsid w:val="00CB5799"/>
    <w:rsid w:val="00CC7A15"/>
    <w:rsid w:val="00CE53F6"/>
    <w:rsid w:val="00D035A8"/>
    <w:rsid w:val="00D10C60"/>
    <w:rsid w:val="00D22331"/>
    <w:rsid w:val="00D348DD"/>
    <w:rsid w:val="00D402D6"/>
    <w:rsid w:val="00D74646"/>
    <w:rsid w:val="00D92CE0"/>
    <w:rsid w:val="00D95F3E"/>
    <w:rsid w:val="00DB30E7"/>
    <w:rsid w:val="00DB6CA7"/>
    <w:rsid w:val="00DE38E2"/>
    <w:rsid w:val="00DE3BBC"/>
    <w:rsid w:val="00DF2390"/>
    <w:rsid w:val="00DF72AC"/>
    <w:rsid w:val="00E0621E"/>
    <w:rsid w:val="00E1795C"/>
    <w:rsid w:val="00E30330"/>
    <w:rsid w:val="00E5285D"/>
    <w:rsid w:val="00E60367"/>
    <w:rsid w:val="00EA4765"/>
    <w:rsid w:val="00EB3579"/>
    <w:rsid w:val="00EB416F"/>
    <w:rsid w:val="00EC3B41"/>
    <w:rsid w:val="00ED01C0"/>
    <w:rsid w:val="00ED4A25"/>
    <w:rsid w:val="00ED5886"/>
    <w:rsid w:val="00EE1B2D"/>
    <w:rsid w:val="00EF357A"/>
    <w:rsid w:val="00F009B3"/>
    <w:rsid w:val="00F00BE9"/>
    <w:rsid w:val="00F272DE"/>
    <w:rsid w:val="00F32B17"/>
    <w:rsid w:val="00F37993"/>
    <w:rsid w:val="00F4241A"/>
    <w:rsid w:val="00F42D1F"/>
    <w:rsid w:val="00F52053"/>
    <w:rsid w:val="00F74B7C"/>
    <w:rsid w:val="00F82F76"/>
    <w:rsid w:val="00F84FDC"/>
    <w:rsid w:val="00F87A9F"/>
    <w:rsid w:val="00FA5A22"/>
    <w:rsid w:val="00FA62AE"/>
    <w:rsid w:val="00FC76EA"/>
    <w:rsid w:val="00FD27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0026CB"/>
  <w15:docId w15:val="{7F2084B6-DE3A-4F08-8663-280718E2E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41A"/>
    <w:pPr>
      <w:widowControl w:val="0"/>
      <w:jc w:val="both"/>
    </w:pPr>
    <w:rPr>
      <w:rFonts w:ascii="Times New Roman" w:eastAsia="宋体" w:hAnsi="Times New Roman" w:cs="Times New Roman"/>
      <w:szCs w:val="24"/>
    </w:rPr>
  </w:style>
  <w:style w:type="paragraph" w:styleId="Heading1">
    <w:name w:val="heading 1"/>
    <w:basedOn w:val="Normal"/>
    <w:next w:val="Normal"/>
    <w:link w:val="Heading1Char"/>
    <w:autoRedefine/>
    <w:uiPriority w:val="9"/>
    <w:qFormat/>
    <w:rsid w:val="00CC7A15"/>
    <w:pPr>
      <w:keepNext/>
      <w:keepLines/>
      <w:widowControl/>
      <w:numPr>
        <w:numId w:val="1"/>
      </w:numPr>
      <w:spacing w:line="360" w:lineRule="auto"/>
      <w:outlineLvl w:val="0"/>
    </w:pPr>
    <w:rPr>
      <w:rFonts w:eastAsia="黑体"/>
      <w:bCs/>
      <w:kern w:val="44"/>
      <w:sz w:val="28"/>
      <w:szCs w:val="44"/>
    </w:rPr>
  </w:style>
  <w:style w:type="paragraph" w:styleId="Heading2">
    <w:name w:val="heading 2"/>
    <w:basedOn w:val="Normal"/>
    <w:next w:val="Normal"/>
    <w:link w:val="Heading2Char"/>
    <w:autoRedefine/>
    <w:uiPriority w:val="9"/>
    <w:unhideWhenUsed/>
    <w:qFormat/>
    <w:rsid w:val="0087336D"/>
    <w:pPr>
      <w:keepNext/>
      <w:keepLines/>
      <w:tabs>
        <w:tab w:val="left" w:pos="859"/>
        <w:tab w:val="left" w:pos="860"/>
        <w:tab w:val="left" w:pos="915"/>
        <w:tab w:val="left" w:pos="916"/>
      </w:tabs>
      <w:spacing w:before="12"/>
      <w:ind w:left="859"/>
      <w:jc w:val="center"/>
      <w:outlineLvl w:val="1"/>
    </w:pPr>
    <w:rPr>
      <w:rFonts w:eastAsia="黑体" w:cstheme="majorBidi"/>
      <w:bCs/>
      <w:sz w:val="24"/>
      <w:szCs w:val="32"/>
    </w:rPr>
  </w:style>
  <w:style w:type="paragraph" w:styleId="Heading3">
    <w:name w:val="heading 3"/>
    <w:basedOn w:val="Normal"/>
    <w:next w:val="Normal"/>
    <w:link w:val="Heading3Char"/>
    <w:autoRedefine/>
    <w:uiPriority w:val="9"/>
    <w:unhideWhenUsed/>
    <w:qFormat/>
    <w:rsid w:val="00CC7A15"/>
    <w:pPr>
      <w:numPr>
        <w:ilvl w:val="2"/>
        <w:numId w:val="36"/>
      </w:numPr>
      <w:spacing w:line="360" w:lineRule="auto"/>
      <w:outlineLvl w:val="2"/>
    </w:pPr>
    <w:rPr>
      <w:rFonts w:eastAsia="楷体"/>
      <w:bCs/>
      <w:szCs w:val="32"/>
    </w:rPr>
  </w:style>
  <w:style w:type="paragraph" w:styleId="Heading4">
    <w:name w:val="heading 4"/>
    <w:basedOn w:val="Normal"/>
    <w:next w:val="Normal"/>
    <w:link w:val="Heading4Char"/>
    <w:uiPriority w:val="9"/>
    <w:semiHidden/>
    <w:unhideWhenUsed/>
    <w:qFormat/>
    <w:rsid w:val="00B235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B2351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286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B286C"/>
    <w:rPr>
      <w:sz w:val="18"/>
      <w:szCs w:val="18"/>
    </w:rPr>
  </w:style>
  <w:style w:type="paragraph" w:styleId="Footer">
    <w:name w:val="footer"/>
    <w:basedOn w:val="Normal"/>
    <w:link w:val="FooterChar"/>
    <w:unhideWhenUsed/>
    <w:rsid w:val="00CB286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CB286C"/>
    <w:rPr>
      <w:sz w:val="18"/>
      <w:szCs w:val="18"/>
    </w:rPr>
  </w:style>
  <w:style w:type="paragraph" w:customStyle="1" w:styleId="062">
    <w:name w:val="[06]英文标题2"/>
    <w:basedOn w:val="Normal"/>
    <w:autoRedefine/>
    <w:rsid w:val="00CB286C"/>
    <w:pPr>
      <w:spacing w:before="180" w:after="120" w:line="0" w:lineRule="atLeast"/>
      <w:jc w:val="center"/>
    </w:pPr>
    <w:rPr>
      <w:rFonts w:eastAsia="楷体_GB2312"/>
    </w:rPr>
  </w:style>
  <w:style w:type="paragraph" w:customStyle="1" w:styleId="a">
    <w:name w:val="论文大题目"/>
    <w:basedOn w:val="Normal"/>
    <w:link w:val="Char"/>
    <w:qFormat/>
    <w:rsid w:val="00090AF1"/>
    <w:pPr>
      <w:spacing w:line="480" w:lineRule="auto"/>
      <w:jc w:val="center"/>
    </w:pPr>
    <w:rPr>
      <w:rFonts w:eastAsia="黑体"/>
      <w:sz w:val="36"/>
      <w:szCs w:val="36"/>
    </w:rPr>
  </w:style>
  <w:style w:type="paragraph" w:customStyle="1" w:styleId="a0">
    <w:name w:val="作者地址"/>
    <w:basedOn w:val="Normal"/>
    <w:link w:val="Char0"/>
    <w:qFormat/>
    <w:rsid w:val="00CB286C"/>
    <w:pPr>
      <w:spacing w:line="480" w:lineRule="auto"/>
      <w:jc w:val="center"/>
    </w:pPr>
    <w:rPr>
      <w:sz w:val="15"/>
    </w:rPr>
  </w:style>
  <w:style w:type="character" w:customStyle="1" w:styleId="Char">
    <w:name w:val="论文大题目 Char"/>
    <w:basedOn w:val="DefaultParagraphFont"/>
    <w:link w:val="a"/>
    <w:rsid w:val="00090AF1"/>
    <w:rPr>
      <w:rFonts w:ascii="Times New Roman" w:eastAsia="黑体" w:hAnsi="Times New Roman"/>
      <w:sz w:val="36"/>
      <w:szCs w:val="36"/>
    </w:rPr>
  </w:style>
  <w:style w:type="paragraph" w:customStyle="1" w:styleId="a1">
    <w:name w:val="作者姓名"/>
    <w:basedOn w:val="Normal"/>
    <w:link w:val="Char1"/>
    <w:qFormat/>
    <w:rsid w:val="00CB286C"/>
    <w:pPr>
      <w:spacing w:line="360" w:lineRule="auto"/>
      <w:jc w:val="center"/>
    </w:pPr>
    <w:rPr>
      <w:rFonts w:eastAsia="楷体"/>
    </w:rPr>
  </w:style>
  <w:style w:type="character" w:customStyle="1" w:styleId="Char0">
    <w:name w:val="作者地址 Char"/>
    <w:basedOn w:val="DefaultParagraphFont"/>
    <w:link w:val="a0"/>
    <w:rsid w:val="00CB286C"/>
    <w:rPr>
      <w:rFonts w:ascii="Times New Roman" w:eastAsia="宋体" w:hAnsi="Times New Roman"/>
      <w:sz w:val="15"/>
    </w:rPr>
  </w:style>
  <w:style w:type="paragraph" w:customStyle="1" w:styleId="a2">
    <w:name w:val="摘要"/>
    <w:basedOn w:val="Normal"/>
    <w:link w:val="Char2"/>
    <w:qFormat/>
    <w:rsid w:val="00CB286C"/>
    <w:pPr>
      <w:ind w:firstLine="360"/>
    </w:pPr>
    <w:rPr>
      <w:rFonts w:ascii="仿宋" w:eastAsia="仿宋" w:hAnsi="仿宋"/>
      <w:sz w:val="18"/>
      <w:szCs w:val="18"/>
    </w:rPr>
  </w:style>
  <w:style w:type="character" w:customStyle="1" w:styleId="Char1">
    <w:name w:val="作者姓名 Char"/>
    <w:basedOn w:val="DefaultParagraphFont"/>
    <w:link w:val="a1"/>
    <w:rsid w:val="00CB286C"/>
    <w:rPr>
      <w:rFonts w:ascii="Times New Roman" w:eastAsia="楷体" w:hAnsi="Times New Roman"/>
    </w:rPr>
  </w:style>
  <w:style w:type="character" w:customStyle="1" w:styleId="Heading1Char">
    <w:name w:val="Heading 1 Char"/>
    <w:basedOn w:val="DefaultParagraphFont"/>
    <w:link w:val="Heading1"/>
    <w:uiPriority w:val="9"/>
    <w:rsid w:val="00CC7A15"/>
    <w:rPr>
      <w:rFonts w:ascii="Times New Roman" w:eastAsia="黑体" w:hAnsi="Times New Roman"/>
      <w:bCs/>
      <w:kern w:val="44"/>
      <w:sz w:val="28"/>
      <w:szCs w:val="44"/>
    </w:rPr>
  </w:style>
  <w:style w:type="character" w:customStyle="1" w:styleId="Char2">
    <w:name w:val="摘要 Char"/>
    <w:basedOn w:val="DefaultParagraphFont"/>
    <w:link w:val="a2"/>
    <w:rsid w:val="00CB286C"/>
    <w:rPr>
      <w:rFonts w:ascii="仿宋" w:eastAsia="仿宋" w:hAnsi="仿宋"/>
      <w:sz w:val="18"/>
      <w:szCs w:val="18"/>
    </w:rPr>
  </w:style>
  <w:style w:type="character" w:customStyle="1" w:styleId="Heading2Char">
    <w:name w:val="Heading 2 Char"/>
    <w:basedOn w:val="DefaultParagraphFont"/>
    <w:link w:val="Heading2"/>
    <w:uiPriority w:val="9"/>
    <w:rsid w:val="0087336D"/>
    <w:rPr>
      <w:rFonts w:ascii="Times New Roman" w:eastAsia="黑体" w:hAnsi="Times New Roman" w:cstheme="majorBidi"/>
      <w:bCs/>
      <w:sz w:val="24"/>
      <w:szCs w:val="32"/>
    </w:rPr>
  </w:style>
  <w:style w:type="character" w:customStyle="1" w:styleId="Heading3Char">
    <w:name w:val="Heading 3 Char"/>
    <w:basedOn w:val="DefaultParagraphFont"/>
    <w:link w:val="Heading3"/>
    <w:uiPriority w:val="9"/>
    <w:rsid w:val="00636976"/>
    <w:rPr>
      <w:rFonts w:ascii="Times New Roman" w:eastAsia="楷体" w:hAnsi="Times New Roman"/>
      <w:bCs/>
      <w:szCs w:val="32"/>
    </w:rPr>
  </w:style>
  <w:style w:type="paragraph" w:customStyle="1" w:styleId="17">
    <w:name w:val="[17]表中文字"/>
    <w:basedOn w:val="Normal"/>
    <w:autoRedefine/>
    <w:rsid w:val="00B2351E"/>
    <w:pPr>
      <w:tabs>
        <w:tab w:val="decimal" w:pos="210"/>
      </w:tabs>
      <w:spacing w:line="240" w:lineRule="exact"/>
      <w:ind w:leftChars="-51" w:left="1" w:rightChars="-1765" w:right="-3706" w:hangingChars="72" w:hanging="108"/>
    </w:pPr>
    <w:rPr>
      <w:kern w:val="0"/>
      <w:sz w:val="15"/>
    </w:rPr>
  </w:style>
  <w:style w:type="paragraph" w:customStyle="1" w:styleId="15">
    <w:name w:val="[15]表头"/>
    <w:basedOn w:val="Heading4"/>
    <w:autoRedefine/>
    <w:rsid w:val="00B2351E"/>
    <w:pPr>
      <w:spacing w:before="0" w:after="0" w:line="0" w:lineRule="atLeast"/>
      <w:jc w:val="left"/>
    </w:pPr>
    <w:rPr>
      <w:rFonts w:ascii="黑体" w:eastAsia="黑体" w:hAnsi="Times New Roman" w:cs="Times New Roman"/>
      <w:b w:val="0"/>
      <w:bCs w:val="0"/>
      <w:sz w:val="18"/>
    </w:rPr>
  </w:style>
  <w:style w:type="paragraph" w:customStyle="1" w:styleId="16">
    <w:name w:val="[16]英文表头"/>
    <w:basedOn w:val="Heading5"/>
    <w:autoRedefine/>
    <w:rsid w:val="00B2351E"/>
    <w:pPr>
      <w:spacing w:before="60" w:after="60" w:line="0" w:lineRule="atLeast"/>
      <w:ind w:left="726" w:hanging="726"/>
    </w:pPr>
    <w:rPr>
      <w:b w:val="0"/>
      <w:bCs w:val="0"/>
      <w:sz w:val="18"/>
    </w:rPr>
  </w:style>
  <w:style w:type="character" w:customStyle="1" w:styleId="Heading4Char">
    <w:name w:val="Heading 4 Char"/>
    <w:basedOn w:val="DefaultParagraphFont"/>
    <w:link w:val="Heading4"/>
    <w:uiPriority w:val="9"/>
    <w:semiHidden/>
    <w:rsid w:val="00B2351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B2351E"/>
    <w:rPr>
      <w:b/>
      <w:bCs/>
      <w:sz w:val="28"/>
      <w:szCs w:val="28"/>
    </w:rPr>
  </w:style>
  <w:style w:type="paragraph" w:styleId="Caption">
    <w:name w:val="caption"/>
    <w:basedOn w:val="Normal"/>
    <w:next w:val="Normal"/>
    <w:link w:val="CaptionChar"/>
    <w:uiPriority w:val="35"/>
    <w:unhideWhenUsed/>
    <w:qFormat/>
    <w:rsid w:val="00A917D5"/>
    <w:rPr>
      <w:rFonts w:asciiTheme="majorHAnsi" w:eastAsia="黑体" w:hAnsiTheme="majorHAnsi" w:cstheme="majorBidi"/>
      <w:sz w:val="20"/>
      <w:szCs w:val="20"/>
    </w:rPr>
  </w:style>
  <w:style w:type="paragraph" w:customStyle="1" w:styleId="a3">
    <w:name w:val="图表题"/>
    <w:basedOn w:val="Caption"/>
    <w:link w:val="Char3"/>
    <w:qFormat/>
    <w:rsid w:val="00D22331"/>
    <w:pPr>
      <w:spacing w:before="60" w:after="60" w:line="400" w:lineRule="exact"/>
      <w:jc w:val="center"/>
    </w:pPr>
  </w:style>
  <w:style w:type="paragraph" w:customStyle="1" w:styleId="a4">
    <w:name w:val="图"/>
    <w:basedOn w:val="Normal"/>
    <w:link w:val="Char4"/>
    <w:qFormat/>
    <w:rsid w:val="0059591B"/>
    <w:pPr>
      <w:jc w:val="center"/>
    </w:pPr>
  </w:style>
  <w:style w:type="character" w:customStyle="1" w:styleId="CaptionChar">
    <w:name w:val="Caption Char"/>
    <w:basedOn w:val="DefaultParagraphFont"/>
    <w:link w:val="Caption"/>
    <w:uiPriority w:val="35"/>
    <w:rsid w:val="00D22331"/>
    <w:rPr>
      <w:rFonts w:asciiTheme="majorHAnsi" w:eastAsia="黑体" w:hAnsiTheme="majorHAnsi" w:cstheme="majorBidi"/>
      <w:sz w:val="20"/>
      <w:szCs w:val="20"/>
    </w:rPr>
  </w:style>
  <w:style w:type="character" w:customStyle="1" w:styleId="Char3">
    <w:name w:val="图表题 Char"/>
    <w:basedOn w:val="CaptionChar"/>
    <w:link w:val="a3"/>
    <w:rsid w:val="00D22331"/>
    <w:rPr>
      <w:rFonts w:asciiTheme="majorHAnsi" w:eastAsia="黑体" w:hAnsiTheme="majorHAnsi" w:cstheme="majorBidi"/>
      <w:sz w:val="20"/>
      <w:szCs w:val="20"/>
    </w:rPr>
  </w:style>
  <w:style w:type="table" w:customStyle="1" w:styleId="a5">
    <w:name w:val="三线表"/>
    <w:basedOn w:val="TableNormal"/>
    <w:uiPriority w:val="99"/>
    <w:rsid w:val="0059591B"/>
    <w:tblPr/>
  </w:style>
  <w:style w:type="character" w:customStyle="1" w:styleId="Char4">
    <w:name w:val="图 Char"/>
    <w:basedOn w:val="DefaultParagraphFont"/>
    <w:link w:val="a4"/>
    <w:rsid w:val="0059591B"/>
  </w:style>
  <w:style w:type="paragraph" w:styleId="FootnoteText">
    <w:name w:val="footnote text"/>
    <w:basedOn w:val="Normal"/>
    <w:link w:val="FootnoteTextChar"/>
    <w:uiPriority w:val="99"/>
    <w:semiHidden/>
    <w:unhideWhenUsed/>
    <w:rsid w:val="00223F8A"/>
    <w:pPr>
      <w:snapToGrid w:val="0"/>
      <w:jc w:val="left"/>
    </w:pPr>
    <w:rPr>
      <w:sz w:val="18"/>
      <w:szCs w:val="18"/>
    </w:rPr>
  </w:style>
  <w:style w:type="character" w:customStyle="1" w:styleId="FootnoteTextChar">
    <w:name w:val="Footnote Text Char"/>
    <w:basedOn w:val="DefaultParagraphFont"/>
    <w:link w:val="FootnoteText"/>
    <w:uiPriority w:val="99"/>
    <w:semiHidden/>
    <w:rsid w:val="00223F8A"/>
    <w:rPr>
      <w:sz w:val="18"/>
      <w:szCs w:val="18"/>
    </w:rPr>
  </w:style>
  <w:style w:type="character" w:styleId="FootnoteReference">
    <w:name w:val="footnote reference"/>
    <w:basedOn w:val="DefaultParagraphFont"/>
    <w:uiPriority w:val="99"/>
    <w:semiHidden/>
    <w:unhideWhenUsed/>
    <w:rsid w:val="00223F8A"/>
    <w:rPr>
      <w:vertAlign w:val="superscript"/>
    </w:rPr>
  </w:style>
  <w:style w:type="paragraph" w:customStyle="1" w:styleId="21">
    <w:name w:val="书眉[21]"/>
    <w:basedOn w:val="Normal"/>
    <w:autoRedefine/>
    <w:rsid w:val="00223F8A"/>
    <w:rPr>
      <w:sz w:val="18"/>
    </w:rPr>
  </w:style>
  <w:style w:type="paragraph" w:styleId="NoSpacing">
    <w:name w:val="No Spacing"/>
    <w:uiPriority w:val="1"/>
    <w:qFormat/>
    <w:rsid w:val="006835F9"/>
    <w:pPr>
      <w:widowControl w:val="0"/>
      <w:jc w:val="both"/>
    </w:pPr>
    <w:rPr>
      <w:rFonts w:ascii="Times New Roman" w:eastAsia="宋体" w:hAnsi="Times New Roman" w:cs="Times New Roman"/>
      <w:szCs w:val="24"/>
    </w:rPr>
  </w:style>
  <w:style w:type="paragraph" w:styleId="ListParagraph">
    <w:name w:val="List Paragraph"/>
    <w:basedOn w:val="Normal"/>
    <w:uiPriority w:val="1"/>
    <w:qFormat/>
    <w:rsid w:val="0029182C"/>
    <w:pPr>
      <w:ind w:firstLineChars="200" w:firstLine="420"/>
    </w:pPr>
  </w:style>
  <w:style w:type="paragraph" w:styleId="BodyText">
    <w:name w:val="Body Text"/>
    <w:basedOn w:val="Normal"/>
    <w:link w:val="BodyTextChar"/>
    <w:uiPriority w:val="1"/>
    <w:qFormat/>
    <w:rsid w:val="0087336D"/>
    <w:pPr>
      <w:autoSpaceDE w:val="0"/>
      <w:autoSpaceDN w:val="0"/>
      <w:jc w:val="left"/>
    </w:pPr>
    <w:rPr>
      <w:rFonts w:ascii="宋体" w:hAnsi="宋体" w:cs="宋体"/>
      <w:kern w:val="0"/>
      <w:szCs w:val="21"/>
    </w:rPr>
  </w:style>
  <w:style w:type="character" w:customStyle="1" w:styleId="BodyTextChar">
    <w:name w:val="Body Text Char"/>
    <w:basedOn w:val="DefaultParagraphFont"/>
    <w:link w:val="BodyText"/>
    <w:uiPriority w:val="1"/>
    <w:rsid w:val="0087336D"/>
    <w:rPr>
      <w:rFonts w:ascii="宋体" w:eastAsia="宋体" w:hAnsi="宋体" w:cs="宋体"/>
      <w:kern w:val="0"/>
      <w:szCs w:val="21"/>
    </w:rPr>
  </w:style>
  <w:style w:type="paragraph" w:customStyle="1" w:styleId="TableParagraph">
    <w:name w:val="Table Paragraph"/>
    <w:basedOn w:val="Normal"/>
    <w:uiPriority w:val="1"/>
    <w:qFormat/>
    <w:rsid w:val="00EF357A"/>
    <w:pPr>
      <w:autoSpaceDE w:val="0"/>
      <w:autoSpaceDN w:val="0"/>
      <w:jc w:val="left"/>
    </w:pPr>
    <w:rPr>
      <w:rFonts w:ascii="宋体" w:hAnsi="宋体" w:cs="宋体"/>
      <w:kern w:val="0"/>
      <w:sz w:val="22"/>
      <w:szCs w:val="22"/>
    </w:rPr>
  </w:style>
  <w:style w:type="paragraph" w:styleId="NormalWeb">
    <w:name w:val="Normal (Web)"/>
    <w:basedOn w:val="Normal"/>
    <w:uiPriority w:val="99"/>
    <w:semiHidden/>
    <w:unhideWhenUsed/>
    <w:rsid w:val="005C6626"/>
    <w:pPr>
      <w:widowControl/>
      <w:spacing w:before="100" w:beforeAutospacing="1" w:after="100" w:afterAutospacing="1"/>
      <w:jc w:val="left"/>
    </w:pPr>
    <w:rPr>
      <w:rFonts w:eastAsia="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5812632">
      <w:bodyDiv w:val="1"/>
      <w:marLeft w:val="0"/>
      <w:marRight w:val="0"/>
      <w:marTop w:val="0"/>
      <w:marBottom w:val="0"/>
      <w:divBdr>
        <w:top w:val="none" w:sz="0" w:space="0" w:color="auto"/>
        <w:left w:val="none" w:sz="0" w:space="0" w:color="auto"/>
        <w:bottom w:val="none" w:sz="0" w:space="0" w:color="auto"/>
        <w:right w:val="none" w:sz="0" w:space="0" w:color="auto"/>
      </w:divBdr>
    </w:div>
    <w:div w:id="1239753695">
      <w:bodyDiv w:val="1"/>
      <w:marLeft w:val="0"/>
      <w:marRight w:val="0"/>
      <w:marTop w:val="0"/>
      <w:marBottom w:val="0"/>
      <w:divBdr>
        <w:top w:val="none" w:sz="0" w:space="0" w:color="auto"/>
        <w:left w:val="none" w:sz="0" w:space="0" w:color="auto"/>
        <w:bottom w:val="none" w:sz="0" w:space="0" w:color="auto"/>
        <w:right w:val="none" w:sz="0" w:space="0" w:color="auto"/>
      </w:divBdr>
    </w:div>
    <w:div w:id="2118062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D:\MYDOC\Documents\&#33258;&#23450;&#20041;%20Office%20&#27169;&#26495;\&#35770;&#25991;&#27169;&#29256;%20-%20&#21103;&#26412;.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EC2808-5050-4AEC-B22D-65575596B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论文模版 - 副本.dotm</Template>
  <TotalTime>480</TotalTime>
  <Pages>16</Pages>
  <Words>796</Words>
  <Characters>4538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Jiake Lyu</dc:creator>
  <cp:lastModifiedBy>lezhi Zhang</cp:lastModifiedBy>
  <cp:revision>100</cp:revision>
  <dcterms:created xsi:type="dcterms:W3CDTF">2024-09-26T10:00:00Z</dcterms:created>
  <dcterms:modified xsi:type="dcterms:W3CDTF">2024-10-26T06:38:00Z</dcterms:modified>
</cp:coreProperties>
</file>