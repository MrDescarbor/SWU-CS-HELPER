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278B20" w14:textId="77777777" w:rsidR="006835F9" w:rsidRPr="00C77F88" w:rsidRDefault="006835F9" w:rsidP="006835F9">
      <w:pPr>
        <w:pStyle w:val="a"/>
      </w:pPr>
      <w:bookmarkStart w:id="0" w:name="_Hlk180845214"/>
      <w:bookmarkEnd w:id="0"/>
      <w:r w:rsidRPr="00C77F88">
        <w:rPr>
          <w:rFonts w:hint="eastAsia"/>
        </w:rPr>
        <w:t>《</w:t>
      </w:r>
      <w:r w:rsidR="00893AAC">
        <w:rPr>
          <w:rFonts w:hint="eastAsia"/>
        </w:rPr>
        <w:t>计算机组成</w:t>
      </w:r>
      <w:r w:rsidR="00893AAC">
        <w:t>原理</w:t>
      </w:r>
      <w:r w:rsidRPr="00C77F88">
        <w:rPr>
          <w:rFonts w:hint="eastAsia"/>
        </w:rPr>
        <w:t>》实验报告</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5"/>
        <w:gridCol w:w="3479"/>
        <w:gridCol w:w="1239"/>
        <w:gridCol w:w="3187"/>
      </w:tblGrid>
      <w:tr w:rsidR="006835F9" w14:paraId="0134B489" w14:textId="77777777" w:rsidTr="006835F9">
        <w:trPr>
          <w:cantSplit/>
        </w:trPr>
        <w:tc>
          <w:tcPr>
            <w:tcW w:w="642" w:type="pct"/>
            <w:vAlign w:val="center"/>
          </w:tcPr>
          <w:p w14:paraId="2F1131CD" w14:textId="77777777" w:rsidR="006835F9" w:rsidRPr="006835F9" w:rsidRDefault="006835F9" w:rsidP="006835F9">
            <w:pPr>
              <w:adjustRightInd w:val="0"/>
              <w:spacing w:line="360" w:lineRule="auto"/>
              <w:rPr>
                <w:rFonts w:ascii="黑体" w:eastAsia="黑体" w:hAnsi="黑体"/>
                <w:bCs/>
              </w:rPr>
            </w:pPr>
            <w:r w:rsidRPr="006835F9">
              <w:rPr>
                <w:rFonts w:ascii="黑体" w:eastAsia="黑体" w:hAnsi="黑体" w:hint="eastAsia"/>
                <w:bCs/>
              </w:rPr>
              <w:t>实验</w:t>
            </w:r>
            <w:r>
              <w:rPr>
                <w:rFonts w:ascii="黑体" w:eastAsia="黑体" w:hAnsi="黑体" w:hint="eastAsia"/>
                <w:bCs/>
              </w:rPr>
              <w:t>名称</w:t>
            </w:r>
          </w:p>
        </w:tc>
        <w:tc>
          <w:tcPr>
            <w:tcW w:w="1918" w:type="pct"/>
            <w:vAlign w:val="center"/>
          </w:tcPr>
          <w:p w14:paraId="41B063E2" w14:textId="502365CA" w:rsidR="006835F9" w:rsidRDefault="00B344E6" w:rsidP="00A51C0F">
            <w:pPr>
              <w:adjustRightInd w:val="0"/>
              <w:spacing w:line="360" w:lineRule="auto"/>
              <w:ind w:firstLine="420"/>
              <w:jc w:val="center"/>
              <w:rPr>
                <w:rFonts w:ascii="宋体"/>
                <w:bCs/>
              </w:rPr>
            </w:pPr>
            <w:r>
              <w:rPr>
                <w:rFonts w:ascii="宋体" w:hint="eastAsia"/>
                <w:bCs/>
              </w:rPr>
              <w:t xml:space="preserve">4. </w:t>
            </w:r>
            <w:r w:rsidRPr="00B344E6">
              <w:rPr>
                <w:rFonts w:ascii="宋体" w:hint="eastAsia"/>
                <w:bCs/>
              </w:rPr>
              <w:t>系统总线与总线接口</w:t>
            </w:r>
          </w:p>
        </w:tc>
        <w:tc>
          <w:tcPr>
            <w:tcW w:w="683" w:type="pct"/>
            <w:vAlign w:val="center"/>
          </w:tcPr>
          <w:p w14:paraId="26F4A9D9" w14:textId="77777777" w:rsidR="006835F9" w:rsidRDefault="006835F9" w:rsidP="006835F9">
            <w:pPr>
              <w:adjustRightInd w:val="0"/>
              <w:spacing w:line="360" w:lineRule="auto"/>
              <w:rPr>
                <w:rFonts w:ascii="宋体"/>
                <w:bCs/>
              </w:rPr>
            </w:pPr>
            <w:r w:rsidRPr="006835F9">
              <w:rPr>
                <w:rFonts w:ascii="黑体" w:eastAsia="黑体" w:hAnsi="黑体" w:hint="eastAsia"/>
                <w:bCs/>
              </w:rPr>
              <w:t>实验时间</w:t>
            </w:r>
          </w:p>
        </w:tc>
        <w:tc>
          <w:tcPr>
            <w:tcW w:w="1757" w:type="pct"/>
            <w:vAlign w:val="center"/>
          </w:tcPr>
          <w:p w14:paraId="1324AE05" w14:textId="35CA5429" w:rsidR="006835F9" w:rsidRDefault="00BC5B94" w:rsidP="00E1795C">
            <w:pPr>
              <w:adjustRightInd w:val="0"/>
              <w:spacing w:line="360" w:lineRule="auto"/>
              <w:ind w:firstLine="420"/>
              <w:jc w:val="center"/>
              <w:rPr>
                <w:rFonts w:ascii="宋体"/>
                <w:bCs/>
              </w:rPr>
            </w:pPr>
            <w:r>
              <w:rPr>
                <w:rFonts w:ascii="宋体" w:hint="eastAsia"/>
                <w:bCs/>
              </w:rPr>
              <w:t>2024</w:t>
            </w:r>
            <w:r w:rsidR="001A4A41">
              <w:rPr>
                <w:rFonts w:ascii="宋体"/>
                <w:bCs/>
              </w:rPr>
              <w:t>年</w:t>
            </w:r>
            <w:r w:rsidR="00E1795C">
              <w:rPr>
                <w:rFonts w:ascii="宋体"/>
                <w:bCs/>
              </w:rPr>
              <w:t xml:space="preserve"> </w:t>
            </w:r>
            <w:r w:rsidR="004A74C8">
              <w:rPr>
                <w:rFonts w:ascii="宋体" w:hint="eastAsia"/>
                <w:bCs/>
              </w:rPr>
              <w:t>1</w:t>
            </w:r>
            <w:r w:rsidR="001E1C1B">
              <w:rPr>
                <w:rFonts w:ascii="宋体" w:hint="eastAsia"/>
                <w:bCs/>
              </w:rPr>
              <w:t>2</w:t>
            </w:r>
            <w:r w:rsidR="00E1795C">
              <w:rPr>
                <w:rFonts w:ascii="宋体"/>
                <w:bCs/>
              </w:rPr>
              <w:t xml:space="preserve"> </w:t>
            </w:r>
            <w:r w:rsidR="001A4A41">
              <w:rPr>
                <w:rFonts w:ascii="宋体"/>
                <w:bCs/>
              </w:rPr>
              <w:t>月</w:t>
            </w:r>
            <w:r w:rsidR="00B344E6">
              <w:rPr>
                <w:rFonts w:ascii="宋体" w:hint="eastAsia"/>
                <w:bCs/>
              </w:rPr>
              <w:t>21</w:t>
            </w:r>
            <w:r w:rsidR="001A4A41">
              <w:rPr>
                <w:rFonts w:ascii="宋体"/>
                <w:bCs/>
              </w:rPr>
              <w:t>日</w:t>
            </w:r>
          </w:p>
        </w:tc>
      </w:tr>
    </w:tbl>
    <w:p w14:paraId="5DFEA084" w14:textId="77777777" w:rsidR="006835F9" w:rsidRPr="001B1600" w:rsidRDefault="006835F9" w:rsidP="006835F9">
      <w:pPr>
        <w:ind w:firstLine="420"/>
      </w:pPr>
    </w:p>
    <w:p w14:paraId="0C60E35D" w14:textId="77777777" w:rsidR="006835F9" w:rsidRDefault="006835F9" w:rsidP="006835F9">
      <w:pPr>
        <w:pStyle w:val="Heading1"/>
      </w:pPr>
      <w:r>
        <w:rPr>
          <w:rFonts w:hint="eastAsia"/>
        </w:rPr>
        <w:t>实验目的</w:t>
      </w:r>
    </w:p>
    <w:p w14:paraId="25E0978A" w14:textId="77777777" w:rsidR="003D154C" w:rsidRDefault="003D154C" w:rsidP="003D154C">
      <w:pPr>
        <w:pStyle w:val="ListParagraph"/>
        <w:numPr>
          <w:ilvl w:val="3"/>
          <w:numId w:val="7"/>
        </w:numPr>
        <w:tabs>
          <w:tab w:val="left" w:pos="868"/>
        </w:tabs>
        <w:autoSpaceDE w:val="0"/>
        <w:autoSpaceDN w:val="0"/>
        <w:spacing w:before="123"/>
        <w:ind w:firstLineChars="0" w:hanging="318"/>
      </w:pPr>
      <w:r>
        <w:rPr>
          <w:spacing w:val="-1"/>
        </w:rPr>
        <w:t>理解总线的概念及其特性。</w:t>
      </w:r>
    </w:p>
    <w:p w14:paraId="34225AF5" w14:textId="77777777" w:rsidR="003D154C" w:rsidRDefault="003D154C" w:rsidP="003D154C">
      <w:pPr>
        <w:pStyle w:val="ListParagraph"/>
        <w:numPr>
          <w:ilvl w:val="3"/>
          <w:numId w:val="7"/>
        </w:numPr>
        <w:tabs>
          <w:tab w:val="left" w:pos="868"/>
        </w:tabs>
        <w:autoSpaceDE w:val="0"/>
        <w:autoSpaceDN w:val="0"/>
        <w:spacing w:before="43"/>
        <w:ind w:firstLineChars="0" w:hanging="318"/>
      </w:pPr>
      <w:r>
        <w:rPr>
          <w:spacing w:val="-1"/>
        </w:rPr>
        <w:t>掌握控制总线的功能和应用。</w:t>
      </w:r>
    </w:p>
    <w:p w14:paraId="109313B2" w14:textId="7EBC6D26" w:rsidR="001A4A41" w:rsidRDefault="001A4A41" w:rsidP="001A4A41"/>
    <w:p w14:paraId="1DB44A8F" w14:textId="77777777" w:rsidR="00E1795C" w:rsidRPr="006835F9" w:rsidRDefault="00E1795C" w:rsidP="001A4A41"/>
    <w:p w14:paraId="25F31678" w14:textId="77777777" w:rsidR="0087336D" w:rsidRDefault="00A129BE" w:rsidP="0087336D">
      <w:pPr>
        <w:pStyle w:val="Heading1"/>
      </w:pPr>
      <w:r>
        <w:rPr>
          <w:rFonts w:hint="eastAsia"/>
        </w:rPr>
        <w:t>实验主要内容及过程</w:t>
      </w:r>
    </w:p>
    <w:p w14:paraId="245D5D37" w14:textId="1176B644" w:rsidR="003D154C" w:rsidRDefault="003D154C" w:rsidP="003D154C">
      <w:pPr>
        <w:pStyle w:val="ListParagraph"/>
        <w:numPr>
          <w:ilvl w:val="0"/>
          <w:numId w:val="9"/>
        </w:numPr>
        <w:tabs>
          <w:tab w:val="left" w:pos="924"/>
        </w:tabs>
        <w:autoSpaceDE w:val="0"/>
        <w:autoSpaceDN w:val="0"/>
        <w:spacing w:before="122"/>
        <w:ind w:firstLineChars="0"/>
        <w:jc w:val="left"/>
      </w:pPr>
      <w:r w:rsidRPr="003D154C">
        <w:rPr>
          <w:spacing w:val="-1"/>
        </w:rPr>
        <w:t>读写控制逻辑设计实验。</w:t>
      </w:r>
    </w:p>
    <w:p w14:paraId="2CCDBB95" w14:textId="4777F5D0" w:rsidR="003D154C" w:rsidRDefault="003D154C" w:rsidP="003D154C">
      <w:pPr>
        <w:pStyle w:val="BodyText"/>
        <w:spacing w:before="43"/>
        <w:ind w:left="607"/>
      </w:pPr>
      <w:r>
        <w:rPr>
          <w:spacing w:val="-1"/>
        </w:rPr>
        <w:t>（</w:t>
      </w:r>
      <w:r>
        <w:rPr>
          <w:rFonts w:ascii="Times New Roman" w:eastAsia="Times New Roman"/>
          <w:spacing w:val="-1"/>
        </w:rPr>
        <w:t>1</w:t>
      </w:r>
      <w:r>
        <w:rPr>
          <w:spacing w:val="-1"/>
        </w:rPr>
        <w:t>）</w:t>
      </w:r>
      <w:r>
        <w:rPr>
          <w:spacing w:val="-15"/>
        </w:rPr>
        <w:t xml:space="preserve">按照图 </w:t>
      </w:r>
      <w:r>
        <w:rPr>
          <w:rFonts w:ascii="Times New Roman" w:eastAsia="Times New Roman"/>
        </w:rPr>
        <w:t xml:space="preserve">4-1-4 </w:t>
      </w:r>
      <w:r>
        <w:t>实验接线图进行连线。</w:t>
      </w:r>
      <w:r w:rsidR="003A3A47">
        <w:rPr>
          <w:rFonts w:hint="eastAsia"/>
        </w:rPr>
        <w:t>如图一所示：</w:t>
      </w:r>
    </w:p>
    <w:p w14:paraId="0735BA93" w14:textId="7141FAA0" w:rsidR="003D154C" w:rsidRDefault="003A3A47" w:rsidP="003D154C">
      <w:pPr>
        <w:jc w:val="right"/>
        <w:rPr>
          <w:sz w:val="18"/>
        </w:rPr>
      </w:pPr>
      <w:r>
        <w:rPr>
          <w:sz w:val="18"/>
        </w:rPr>
        <w:br/>
      </w:r>
    </w:p>
    <w:p w14:paraId="397013D3" w14:textId="77777777" w:rsidR="003A3A47" w:rsidRDefault="003A3A47" w:rsidP="003D154C">
      <w:pPr>
        <w:jc w:val="right"/>
        <w:rPr>
          <w:sz w:val="18"/>
        </w:rPr>
      </w:pPr>
    </w:p>
    <w:p w14:paraId="426F8819" w14:textId="71D47942" w:rsidR="003A3A47" w:rsidRDefault="003A3A47" w:rsidP="003A3A47">
      <w:pPr>
        <w:jc w:val="center"/>
        <w:rPr>
          <w:sz w:val="18"/>
        </w:rPr>
        <w:sectPr w:rsidR="003A3A47" w:rsidSect="003D154C">
          <w:pgSz w:w="10440" w:h="14750"/>
          <w:pgMar w:top="1400" w:right="640" w:bottom="280" w:left="720" w:header="720" w:footer="720" w:gutter="0"/>
          <w:cols w:space="720"/>
        </w:sectPr>
      </w:pPr>
      <w:r>
        <w:rPr>
          <w:noProof/>
        </w:rPr>
        <w:drawing>
          <wp:anchor distT="0" distB="0" distL="114300" distR="114300" simplePos="0" relativeHeight="251684864" behindDoc="0" locked="0" layoutInCell="1" allowOverlap="1" wp14:anchorId="47B4D4E7" wp14:editId="340F7050">
            <wp:simplePos x="0" y="0"/>
            <wp:positionH relativeFrom="page">
              <wp:align>center</wp:align>
            </wp:positionH>
            <wp:positionV relativeFrom="paragraph">
              <wp:posOffset>284480</wp:posOffset>
            </wp:positionV>
            <wp:extent cx="4559300" cy="3419475"/>
            <wp:effectExtent l="0" t="0" r="0" b="9525"/>
            <wp:wrapSquare wrapText="bothSides"/>
            <wp:docPr id="1110473924"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59300" cy="3419475"/>
                    </a:xfrm>
                    <a:prstGeom prst="rect">
                      <a:avLst/>
                    </a:prstGeom>
                    <a:noFill/>
                    <a:ln>
                      <a:noFill/>
                    </a:ln>
                  </pic:spPr>
                </pic:pic>
              </a:graphicData>
            </a:graphic>
          </wp:anchor>
        </w:drawing>
      </w:r>
      <w:r>
        <w:rPr>
          <w:rFonts w:ascii="微软雅黑" w:eastAsia="微软雅黑" w:hint="eastAsia"/>
          <w:b/>
          <w:spacing w:val="-4"/>
          <w:sz w:val="18"/>
        </w:rPr>
        <w:t>图</w:t>
      </w:r>
      <w:r>
        <w:rPr>
          <w:rFonts w:ascii="宋体" w:hAnsi="宋体" w:cs="宋体" w:hint="eastAsia"/>
          <w:b/>
          <w:sz w:val="18"/>
        </w:rPr>
        <w:t xml:space="preserve">一 </w:t>
      </w:r>
      <w:r>
        <w:rPr>
          <w:rFonts w:ascii="微软雅黑" w:eastAsia="微软雅黑" w:hint="eastAsia"/>
          <w:b/>
          <w:sz w:val="18"/>
        </w:rPr>
        <w:t>实验接线图</w:t>
      </w:r>
    </w:p>
    <w:p w14:paraId="4BC4FAED" w14:textId="77777777" w:rsidR="003D154C" w:rsidRDefault="003D154C" w:rsidP="003D154C">
      <w:pPr>
        <w:pStyle w:val="BodyText"/>
        <w:spacing w:before="4"/>
        <w:rPr>
          <w:rFonts w:ascii="Times New Roman"/>
          <w:sz w:val="27"/>
        </w:rPr>
      </w:pPr>
    </w:p>
    <w:p w14:paraId="5EDB39C0" w14:textId="10D6107F" w:rsidR="003D154C" w:rsidRDefault="003D154C" w:rsidP="003D154C">
      <w:pPr>
        <w:pStyle w:val="BodyText"/>
        <w:ind w:left="2996"/>
        <w:rPr>
          <w:rFonts w:ascii="Times New Roman"/>
          <w:sz w:val="20"/>
        </w:rPr>
      </w:pPr>
      <w:r>
        <w:rPr>
          <w:rFonts w:ascii="Times New Roman"/>
          <w:noProof/>
          <w:sz w:val="20"/>
        </w:rPr>
        <mc:AlternateContent>
          <mc:Choice Requires="wpg">
            <w:drawing>
              <wp:inline distT="0" distB="0" distL="0" distR="0" wp14:anchorId="62468B9B" wp14:editId="292BCFF7">
                <wp:extent cx="2148840" cy="2736215"/>
                <wp:effectExtent l="6985" t="2540" r="6350" b="4445"/>
                <wp:docPr id="1764069695"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8840" cy="2736215"/>
                          <a:chOff x="0" y="0"/>
                          <a:chExt cx="3384" cy="4309"/>
                        </a:xfrm>
                      </wpg:grpSpPr>
                      <wps:wsp>
                        <wps:cNvPr id="897487413" name="Line 164"/>
                        <wps:cNvCnPr>
                          <a:cxnSpLocks noChangeShapeType="1"/>
                        </wps:cNvCnPr>
                        <wps:spPr bwMode="auto">
                          <a:xfrm>
                            <a:off x="965" y="1528"/>
                            <a:ext cx="0" cy="522"/>
                          </a:xfrm>
                          <a:prstGeom prst="line">
                            <a:avLst/>
                          </a:prstGeom>
                          <a:noFill/>
                          <a:ln w="671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87631605" name="Picture 16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909" y="1746"/>
                            <a:ext cx="109"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0525488" name="Line 166"/>
                        <wps:cNvCnPr>
                          <a:cxnSpLocks noChangeShapeType="1"/>
                        </wps:cNvCnPr>
                        <wps:spPr bwMode="auto">
                          <a:xfrm>
                            <a:off x="1290" y="1528"/>
                            <a:ext cx="0" cy="522"/>
                          </a:xfrm>
                          <a:prstGeom prst="line">
                            <a:avLst/>
                          </a:prstGeom>
                          <a:noFill/>
                          <a:ln w="671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8198106" name="Picture 16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34" y="1746"/>
                            <a:ext cx="109"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6337314" name="AutoShape 168"/>
                        <wps:cNvSpPr>
                          <a:spLocks/>
                        </wps:cNvSpPr>
                        <wps:spPr bwMode="auto">
                          <a:xfrm>
                            <a:off x="270" y="1528"/>
                            <a:ext cx="334" cy="522"/>
                          </a:xfrm>
                          <a:custGeom>
                            <a:avLst/>
                            <a:gdLst>
                              <a:gd name="T0" fmla="+- 0 270 270"/>
                              <a:gd name="T1" fmla="*/ T0 w 334"/>
                              <a:gd name="T2" fmla="+- 0 1528 1528"/>
                              <a:gd name="T3" fmla="*/ 1528 h 522"/>
                              <a:gd name="T4" fmla="+- 0 270 270"/>
                              <a:gd name="T5" fmla="*/ T4 w 334"/>
                              <a:gd name="T6" fmla="+- 0 2050 1528"/>
                              <a:gd name="T7" fmla="*/ 2050 h 522"/>
                              <a:gd name="T8" fmla="+- 0 603 270"/>
                              <a:gd name="T9" fmla="*/ T8 w 334"/>
                              <a:gd name="T10" fmla="+- 0 1538 1528"/>
                              <a:gd name="T11" fmla="*/ 1538 h 522"/>
                              <a:gd name="T12" fmla="+- 0 603 270"/>
                              <a:gd name="T13" fmla="*/ T12 w 334"/>
                              <a:gd name="T14" fmla="+- 0 2050 1528"/>
                              <a:gd name="T15" fmla="*/ 2050 h 522"/>
                            </a:gdLst>
                            <a:ahLst/>
                            <a:cxnLst>
                              <a:cxn ang="0">
                                <a:pos x="T1" y="T3"/>
                              </a:cxn>
                              <a:cxn ang="0">
                                <a:pos x="T5" y="T7"/>
                              </a:cxn>
                              <a:cxn ang="0">
                                <a:pos x="T9" y="T11"/>
                              </a:cxn>
                              <a:cxn ang="0">
                                <a:pos x="T13" y="T15"/>
                              </a:cxn>
                            </a:cxnLst>
                            <a:rect l="0" t="0" r="r" b="b"/>
                            <a:pathLst>
                              <a:path w="334" h="522">
                                <a:moveTo>
                                  <a:pt x="0" y="0"/>
                                </a:moveTo>
                                <a:lnTo>
                                  <a:pt x="0" y="522"/>
                                </a:lnTo>
                                <a:moveTo>
                                  <a:pt x="333" y="10"/>
                                </a:moveTo>
                                <a:lnTo>
                                  <a:pt x="333" y="522"/>
                                </a:lnTo>
                              </a:path>
                            </a:pathLst>
                          </a:custGeom>
                          <a:noFill/>
                          <a:ln w="671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42322604" name="Picture 16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49" y="1744"/>
                            <a:ext cx="109"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09022168" name="AutoShape 170"/>
                        <wps:cNvSpPr>
                          <a:spLocks/>
                        </wps:cNvSpPr>
                        <wps:spPr bwMode="auto">
                          <a:xfrm>
                            <a:off x="5" y="276"/>
                            <a:ext cx="3373" cy="2734"/>
                          </a:xfrm>
                          <a:custGeom>
                            <a:avLst/>
                            <a:gdLst>
                              <a:gd name="T0" fmla="+- 0 3378 5"/>
                              <a:gd name="T1" fmla="*/ T0 w 3373"/>
                              <a:gd name="T2" fmla="+- 0 1996 276"/>
                              <a:gd name="T3" fmla="*/ 1996 h 2734"/>
                              <a:gd name="T4" fmla="+- 0 5 5"/>
                              <a:gd name="T5" fmla="*/ T4 w 3373"/>
                              <a:gd name="T6" fmla="+- 0 1996 276"/>
                              <a:gd name="T7" fmla="*/ 1996 h 2734"/>
                              <a:gd name="T8" fmla="+- 0 5 5"/>
                              <a:gd name="T9" fmla="*/ T8 w 3373"/>
                              <a:gd name="T10" fmla="+- 0 3009 276"/>
                              <a:gd name="T11" fmla="*/ 3009 h 2734"/>
                              <a:gd name="T12" fmla="+- 0 3378 5"/>
                              <a:gd name="T13" fmla="*/ T12 w 3373"/>
                              <a:gd name="T14" fmla="+- 0 3009 276"/>
                              <a:gd name="T15" fmla="*/ 3009 h 2734"/>
                              <a:gd name="T16" fmla="+- 0 3378 5"/>
                              <a:gd name="T17" fmla="*/ T16 w 3373"/>
                              <a:gd name="T18" fmla="+- 0 1996 276"/>
                              <a:gd name="T19" fmla="*/ 1996 h 2734"/>
                              <a:gd name="T20" fmla="+- 0 3378 5"/>
                              <a:gd name="T21" fmla="*/ T20 w 3373"/>
                              <a:gd name="T22" fmla="+- 0 276 276"/>
                              <a:gd name="T23" fmla="*/ 276 h 2734"/>
                              <a:gd name="T24" fmla="+- 0 1651 5"/>
                              <a:gd name="T25" fmla="*/ T24 w 3373"/>
                              <a:gd name="T26" fmla="+- 0 276 276"/>
                              <a:gd name="T27" fmla="*/ 276 h 2734"/>
                              <a:gd name="T28" fmla="+- 0 1651 5"/>
                              <a:gd name="T29" fmla="*/ T28 w 3373"/>
                              <a:gd name="T30" fmla="+- 0 1605 276"/>
                              <a:gd name="T31" fmla="*/ 1605 h 2734"/>
                              <a:gd name="T32" fmla="+- 0 3378 5"/>
                              <a:gd name="T33" fmla="*/ T32 w 3373"/>
                              <a:gd name="T34" fmla="+- 0 1605 276"/>
                              <a:gd name="T35" fmla="*/ 1605 h 2734"/>
                              <a:gd name="T36" fmla="+- 0 3378 5"/>
                              <a:gd name="T37" fmla="*/ T36 w 3373"/>
                              <a:gd name="T38" fmla="+- 0 276 276"/>
                              <a:gd name="T39" fmla="*/ 276 h 27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373" h="2734">
                                <a:moveTo>
                                  <a:pt x="3373" y="1720"/>
                                </a:moveTo>
                                <a:lnTo>
                                  <a:pt x="0" y="1720"/>
                                </a:lnTo>
                                <a:lnTo>
                                  <a:pt x="0" y="2733"/>
                                </a:lnTo>
                                <a:lnTo>
                                  <a:pt x="3373" y="2733"/>
                                </a:lnTo>
                                <a:lnTo>
                                  <a:pt x="3373" y="1720"/>
                                </a:lnTo>
                                <a:close/>
                                <a:moveTo>
                                  <a:pt x="3373" y="0"/>
                                </a:moveTo>
                                <a:lnTo>
                                  <a:pt x="1646" y="0"/>
                                </a:lnTo>
                                <a:lnTo>
                                  <a:pt x="1646" y="1329"/>
                                </a:lnTo>
                                <a:lnTo>
                                  <a:pt x="3373" y="1329"/>
                                </a:lnTo>
                                <a:lnTo>
                                  <a:pt x="3373" y="0"/>
                                </a:lnTo>
                                <a:close/>
                              </a:path>
                            </a:pathLst>
                          </a:custGeom>
                          <a:noFill/>
                          <a:ln w="665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066614" name="Rectangle 171"/>
                        <wps:cNvSpPr>
                          <a:spLocks noChangeArrowheads="1"/>
                        </wps:cNvSpPr>
                        <wps:spPr bwMode="auto">
                          <a:xfrm>
                            <a:off x="1937" y="2885"/>
                            <a:ext cx="396" cy="42"/>
                          </a:xfrm>
                          <a:prstGeom prst="rect">
                            <a:avLst/>
                          </a:prstGeom>
                          <a:noFill/>
                          <a:ln w="673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6251224" name="Line 172"/>
                        <wps:cNvCnPr>
                          <a:cxnSpLocks noChangeShapeType="1"/>
                        </wps:cNvCnPr>
                        <wps:spPr bwMode="auto">
                          <a:xfrm>
                            <a:off x="1911" y="1549"/>
                            <a:ext cx="0" cy="501"/>
                          </a:xfrm>
                          <a:prstGeom prst="line">
                            <a:avLst/>
                          </a:prstGeom>
                          <a:noFill/>
                          <a:ln w="671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85829929" name="Picture 17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858" y="1744"/>
                            <a:ext cx="109"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6322956" name="Rectangle 174"/>
                        <wps:cNvSpPr>
                          <a:spLocks noChangeArrowheads="1"/>
                        </wps:cNvSpPr>
                        <wps:spPr bwMode="auto">
                          <a:xfrm>
                            <a:off x="5" y="276"/>
                            <a:ext cx="1500" cy="1329"/>
                          </a:xfrm>
                          <a:prstGeom prst="rect">
                            <a:avLst/>
                          </a:prstGeom>
                          <a:noFill/>
                          <a:ln w="665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6780606" name="AutoShape 175"/>
                        <wps:cNvSpPr>
                          <a:spLocks/>
                        </wps:cNvSpPr>
                        <wps:spPr bwMode="auto">
                          <a:xfrm>
                            <a:off x="163" y="339"/>
                            <a:ext cx="1250" cy="1190"/>
                          </a:xfrm>
                          <a:custGeom>
                            <a:avLst/>
                            <a:gdLst>
                              <a:gd name="T0" fmla="+- 0 1413 163"/>
                              <a:gd name="T1" fmla="*/ T0 w 1250"/>
                              <a:gd name="T2" fmla="+- 0 1487 339"/>
                              <a:gd name="T3" fmla="*/ 1487 h 1190"/>
                              <a:gd name="T4" fmla="+- 0 163 163"/>
                              <a:gd name="T5" fmla="*/ T4 w 1250"/>
                              <a:gd name="T6" fmla="+- 0 1487 339"/>
                              <a:gd name="T7" fmla="*/ 1487 h 1190"/>
                              <a:gd name="T8" fmla="+- 0 163 163"/>
                              <a:gd name="T9" fmla="*/ T8 w 1250"/>
                              <a:gd name="T10" fmla="+- 0 1528 339"/>
                              <a:gd name="T11" fmla="*/ 1528 h 1190"/>
                              <a:gd name="T12" fmla="+- 0 1413 163"/>
                              <a:gd name="T13" fmla="*/ T12 w 1250"/>
                              <a:gd name="T14" fmla="+- 0 1528 339"/>
                              <a:gd name="T15" fmla="*/ 1528 h 1190"/>
                              <a:gd name="T16" fmla="+- 0 1413 163"/>
                              <a:gd name="T17" fmla="*/ T16 w 1250"/>
                              <a:gd name="T18" fmla="+- 0 1487 339"/>
                              <a:gd name="T19" fmla="*/ 1487 h 1190"/>
                              <a:gd name="T20" fmla="+- 0 581 163"/>
                              <a:gd name="T21" fmla="*/ T20 w 1250"/>
                              <a:gd name="T22" fmla="+- 0 339 339"/>
                              <a:gd name="T23" fmla="*/ 339 h 1190"/>
                              <a:gd name="T24" fmla="+- 0 471 163"/>
                              <a:gd name="T25" fmla="*/ T24 w 1250"/>
                              <a:gd name="T26" fmla="+- 0 339 339"/>
                              <a:gd name="T27" fmla="*/ 339 h 1190"/>
                              <a:gd name="T28" fmla="+- 0 471 163"/>
                              <a:gd name="T29" fmla="*/ T28 w 1250"/>
                              <a:gd name="T30" fmla="+- 0 381 339"/>
                              <a:gd name="T31" fmla="*/ 381 h 1190"/>
                              <a:gd name="T32" fmla="+- 0 581 163"/>
                              <a:gd name="T33" fmla="*/ T32 w 1250"/>
                              <a:gd name="T34" fmla="+- 0 381 339"/>
                              <a:gd name="T35" fmla="*/ 381 h 1190"/>
                              <a:gd name="T36" fmla="+- 0 581 163"/>
                              <a:gd name="T37" fmla="*/ T36 w 1250"/>
                              <a:gd name="T38" fmla="+- 0 339 339"/>
                              <a:gd name="T39" fmla="*/ 339 h 1190"/>
                              <a:gd name="T40" fmla="+- 0 1185 163"/>
                              <a:gd name="T41" fmla="*/ T40 w 1250"/>
                              <a:gd name="T42" fmla="+- 0 339 339"/>
                              <a:gd name="T43" fmla="*/ 339 h 1190"/>
                              <a:gd name="T44" fmla="+- 0 1074 163"/>
                              <a:gd name="T45" fmla="*/ T44 w 1250"/>
                              <a:gd name="T46" fmla="+- 0 339 339"/>
                              <a:gd name="T47" fmla="*/ 339 h 1190"/>
                              <a:gd name="T48" fmla="+- 0 1074 163"/>
                              <a:gd name="T49" fmla="*/ T48 w 1250"/>
                              <a:gd name="T50" fmla="+- 0 381 339"/>
                              <a:gd name="T51" fmla="*/ 381 h 1190"/>
                              <a:gd name="T52" fmla="+- 0 1185 163"/>
                              <a:gd name="T53" fmla="*/ T52 w 1250"/>
                              <a:gd name="T54" fmla="+- 0 381 339"/>
                              <a:gd name="T55" fmla="*/ 381 h 1190"/>
                              <a:gd name="T56" fmla="+- 0 1185 163"/>
                              <a:gd name="T57" fmla="*/ T56 w 1250"/>
                              <a:gd name="T58" fmla="+- 0 339 339"/>
                              <a:gd name="T59" fmla="*/ 339 h 11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250" h="1190">
                                <a:moveTo>
                                  <a:pt x="1250" y="1148"/>
                                </a:moveTo>
                                <a:lnTo>
                                  <a:pt x="0" y="1148"/>
                                </a:lnTo>
                                <a:lnTo>
                                  <a:pt x="0" y="1189"/>
                                </a:lnTo>
                                <a:lnTo>
                                  <a:pt x="1250" y="1189"/>
                                </a:lnTo>
                                <a:lnTo>
                                  <a:pt x="1250" y="1148"/>
                                </a:lnTo>
                                <a:close/>
                                <a:moveTo>
                                  <a:pt x="418" y="0"/>
                                </a:moveTo>
                                <a:lnTo>
                                  <a:pt x="308" y="0"/>
                                </a:lnTo>
                                <a:lnTo>
                                  <a:pt x="308" y="42"/>
                                </a:lnTo>
                                <a:lnTo>
                                  <a:pt x="418" y="42"/>
                                </a:lnTo>
                                <a:lnTo>
                                  <a:pt x="418" y="0"/>
                                </a:lnTo>
                                <a:close/>
                                <a:moveTo>
                                  <a:pt x="1022" y="0"/>
                                </a:moveTo>
                                <a:lnTo>
                                  <a:pt x="911" y="0"/>
                                </a:lnTo>
                                <a:lnTo>
                                  <a:pt x="911" y="42"/>
                                </a:lnTo>
                                <a:lnTo>
                                  <a:pt x="1022" y="42"/>
                                </a:lnTo>
                                <a:lnTo>
                                  <a:pt x="1022" y="0"/>
                                </a:lnTo>
                                <a:close/>
                              </a:path>
                            </a:pathLst>
                          </a:custGeom>
                          <a:noFill/>
                          <a:ln w="67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708459" name="Line 176"/>
                        <wps:cNvCnPr>
                          <a:cxnSpLocks noChangeShapeType="1"/>
                        </wps:cNvCnPr>
                        <wps:spPr bwMode="auto">
                          <a:xfrm>
                            <a:off x="523" y="339"/>
                            <a:ext cx="0" cy="0"/>
                          </a:xfrm>
                          <a:prstGeom prst="line">
                            <a:avLst/>
                          </a:prstGeom>
                          <a:noFill/>
                          <a:ln w="67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0744782" name="Line 177"/>
                        <wps:cNvCnPr>
                          <a:cxnSpLocks noChangeShapeType="1"/>
                        </wps:cNvCnPr>
                        <wps:spPr bwMode="auto">
                          <a:xfrm>
                            <a:off x="1131" y="339"/>
                            <a:ext cx="0" cy="0"/>
                          </a:xfrm>
                          <a:prstGeom prst="line">
                            <a:avLst/>
                          </a:prstGeom>
                          <a:noFill/>
                          <a:ln w="67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5468141" name="Line 178"/>
                        <wps:cNvCnPr>
                          <a:cxnSpLocks noChangeShapeType="1"/>
                        </wps:cNvCnPr>
                        <wps:spPr bwMode="auto">
                          <a:xfrm>
                            <a:off x="523" y="55"/>
                            <a:ext cx="608" cy="0"/>
                          </a:xfrm>
                          <a:prstGeom prst="line">
                            <a:avLst/>
                          </a:prstGeom>
                          <a:noFill/>
                          <a:ln w="673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61384577" name="Picture 17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795" y="0"/>
                            <a:ext cx="109"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3550557" name="Rectangle 180"/>
                        <wps:cNvSpPr>
                          <a:spLocks noChangeArrowheads="1"/>
                        </wps:cNvSpPr>
                        <wps:spPr bwMode="auto">
                          <a:xfrm>
                            <a:off x="2789" y="2885"/>
                            <a:ext cx="112" cy="42"/>
                          </a:xfrm>
                          <a:prstGeom prst="rect">
                            <a:avLst/>
                          </a:prstGeom>
                          <a:noFill/>
                          <a:ln w="672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7732179" name="Rectangle 181"/>
                        <wps:cNvSpPr>
                          <a:spLocks noChangeArrowheads="1"/>
                        </wps:cNvSpPr>
                        <wps:spPr bwMode="auto">
                          <a:xfrm>
                            <a:off x="1608" y="3429"/>
                            <a:ext cx="1770" cy="874"/>
                          </a:xfrm>
                          <a:prstGeom prst="rect">
                            <a:avLst/>
                          </a:prstGeom>
                          <a:noFill/>
                          <a:ln w="665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7574216" name="Line 182"/>
                        <wps:cNvCnPr>
                          <a:cxnSpLocks noChangeShapeType="1"/>
                        </wps:cNvCnPr>
                        <wps:spPr bwMode="auto">
                          <a:xfrm>
                            <a:off x="2022" y="3511"/>
                            <a:ext cx="0" cy="0"/>
                          </a:xfrm>
                          <a:prstGeom prst="line">
                            <a:avLst/>
                          </a:prstGeom>
                          <a:noFill/>
                          <a:ln w="67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0882793" name="Line 183"/>
                        <wps:cNvCnPr>
                          <a:cxnSpLocks noChangeShapeType="1"/>
                        </wps:cNvCnPr>
                        <wps:spPr bwMode="auto">
                          <a:xfrm>
                            <a:off x="2845" y="2927"/>
                            <a:ext cx="0" cy="564"/>
                          </a:xfrm>
                          <a:prstGeom prst="line">
                            <a:avLst/>
                          </a:prstGeom>
                          <a:noFill/>
                          <a:ln w="67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2362272" name="Rectangle 184"/>
                        <wps:cNvSpPr>
                          <a:spLocks noChangeArrowheads="1"/>
                        </wps:cNvSpPr>
                        <wps:spPr bwMode="auto">
                          <a:xfrm>
                            <a:off x="2787" y="3490"/>
                            <a:ext cx="112" cy="42"/>
                          </a:xfrm>
                          <a:prstGeom prst="rect">
                            <a:avLst/>
                          </a:prstGeom>
                          <a:noFill/>
                          <a:ln w="672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18718029" name="Picture 1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967" y="3143"/>
                            <a:ext cx="109"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370378" name="Picture 18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785" y="3138"/>
                            <a:ext cx="109"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7034841" name="Rectangle 187"/>
                        <wps:cNvSpPr>
                          <a:spLocks noChangeArrowheads="1"/>
                        </wps:cNvSpPr>
                        <wps:spPr bwMode="auto">
                          <a:xfrm>
                            <a:off x="1733" y="1507"/>
                            <a:ext cx="1499" cy="42"/>
                          </a:xfrm>
                          <a:prstGeom prst="rect">
                            <a:avLst/>
                          </a:prstGeom>
                          <a:noFill/>
                          <a:ln w="673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5940928" name="Line 188"/>
                        <wps:cNvCnPr>
                          <a:cxnSpLocks noChangeShapeType="1"/>
                        </wps:cNvCnPr>
                        <wps:spPr bwMode="auto">
                          <a:xfrm>
                            <a:off x="2295" y="1549"/>
                            <a:ext cx="0" cy="501"/>
                          </a:xfrm>
                          <a:prstGeom prst="line">
                            <a:avLst/>
                          </a:prstGeom>
                          <a:noFill/>
                          <a:ln w="671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01964283" name="Picture 18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241" y="1744"/>
                            <a:ext cx="109"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216010" name="Line 190"/>
                        <wps:cNvCnPr>
                          <a:cxnSpLocks noChangeShapeType="1"/>
                        </wps:cNvCnPr>
                        <wps:spPr bwMode="auto">
                          <a:xfrm>
                            <a:off x="2669" y="1553"/>
                            <a:ext cx="0" cy="497"/>
                          </a:xfrm>
                          <a:prstGeom prst="line">
                            <a:avLst/>
                          </a:prstGeom>
                          <a:noFill/>
                          <a:ln w="671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76058361" name="Picture 19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615" y="1744"/>
                            <a:ext cx="109"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0285786" name="Line 192"/>
                        <wps:cNvCnPr>
                          <a:cxnSpLocks noChangeShapeType="1"/>
                        </wps:cNvCnPr>
                        <wps:spPr bwMode="auto">
                          <a:xfrm>
                            <a:off x="3065" y="1549"/>
                            <a:ext cx="0" cy="501"/>
                          </a:xfrm>
                          <a:prstGeom prst="line">
                            <a:avLst/>
                          </a:prstGeom>
                          <a:noFill/>
                          <a:ln w="671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31460997" name="Picture 19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011" y="1744"/>
                            <a:ext cx="109"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0440401" name="AutoShape 194"/>
                        <wps:cNvSpPr>
                          <a:spLocks/>
                        </wps:cNvSpPr>
                        <wps:spPr bwMode="auto">
                          <a:xfrm>
                            <a:off x="1733" y="2050"/>
                            <a:ext cx="1499" cy="1503"/>
                          </a:xfrm>
                          <a:custGeom>
                            <a:avLst/>
                            <a:gdLst>
                              <a:gd name="T0" fmla="+- 0 3232 1734"/>
                              <a:gd name="T1" fmla="*/ T0 w 1499"/>
                              <a:gd name="T2" fmla="+- 0 2050 2050"/>
                              <a:gd name="T3" fmla="*/ 2050 h 1503"/>
                              <a:gd name="T4" fmla="+- 0 1734 1734"/>
                              <a:gd name="T5" fmla="*/ T4 w 1499"/>
                              <a:gd name="T6" fmla="+- 0 2050 2050"/>
                              <a:gd name="T7" fmla="*/ 2050 h 1503"/>
                              <a:gd name="T8" fmla="+- 0 1734 1734"/>
                              <a:gd name="T9" fmla="*/ T8 w 1499"/>
                              <a:gd name="T10" fmla="+- 0 2092 2050"/>
                              <a:gd name="T11" fmla="*/ 2092 h 1503"/>
                              <a:gd name="T12" fmla="+- 0 3232 1734"/>
                              <a:gd name="T13" fmla="*/ T12 w 1499"/>
                              <a:gd name="T14" fmla="+- 0 2092 2050"/>
                              <a:gd name="T15" fmla="*/ 2092 h 1503"/>
                              <a:gd name="T16" fmla="+- 0 3232 1734"/>
                              <a:gd name="T17" fmla="*/ T16 w 1499"/>
                              <a:gd name="T18" fmla="+- 0 2050 2050"/>
                              <a:gd name="T19" fmla="*/ 2050 h 1503"/>
                              <a:gd name="T20" fmla="+- 0 2333 1734"/>
                              <a:gd name="T21" fmla="*/ T20 w 1499"/>
                              <a:gd name="T22" fmla="+- 0 3511 2050"/>
                              <a:gd name="T23" fmla="*/ 3511 h 1503"/>
                              <a:gd name="T24" fmla="+- 0 1937 1734"/>
                              <a:gd name="T25" fmla="*/ T24 w 1499"/>
                              <a:gd name="T26" fmla="+- 0 3511 2050"/>
                              <a:gd name="T27" fmla="*/ 3511 h 1503"/>
                              <a:gd name="T28" fmla="+- 0 1937 1734"/>
                              <a:gd name="T29" fmla="*/ T28 w 1499"/>
                              <a:gd name="T30" fmla="+- 0 3553 2050"/>
                              <a:gd name="T31" fmla="*/ 3553 h 1503"/>
                              <a:gd name="T32" fmla="+- 0 2333 1734"/>
                              <a:gd name="T33" fmla="*/ T32 w 1499"/>
                              <a:gd name="T34" fmla="+- 0 3553 2050"/>
                              <a:gd name="T35" fmla="*/ 3553 h 1503"/>
                              <a:gd name="T36" fmla="+- 0 2333 1734"/>
                              <a:gd name="T37" fmla="*/ T36 w 1499"/>
                              <a:gd name="T38" fmla="+- 0 3511 2050"/>
                              <a:gd name="T39" fmla="*/ 3511 h 15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499" h="1503">
                                <a:moveTo>
                                  <a:pt x="1498" y="0"/>
                                </a:moveTo>
                                <a:lnTo>
                                  <a:pt x="0" y="0"/>
                                </a:lnTo>
                                <a:lnTo>
                                  <a:pt x="0" y="42"/>
                                </a:lnTo>
                                <a:lnTo>
                                  <a:pt x="1498" y="42"/>
                                </a:lnTo>
                                <a:lnTo>
                                  <a:pt x="1498" y="0"/>
                                </a:lnTo>
                                <a:close/>
                                <a:moveTo>
                                  <a:pt x="599" y="1461"/>
                                </a:moveTo>
                                <a:lnTo>
                                  <a:pt x="203" y="1461"/>
                                </a:lnTo>
                                <a:lnTo>
                                  <a:pt x="203" y="1503"/>
                                </a:lnTo>
                                <a:lnTo>
                                  <a:pt x="599" y="1503"/>
                                </a:lnTo>
                                <a:lnTo>
                                  <a:pt x="599" y="1461"/>
                                </a:lnTo>
                                <a:close/>
                              </a:path>
                            </a:pathLst>
                          </a:custGeom>
                          <a:noFill/>
                          <a:ln w="67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5802300" name="Line 195"/>
                        <wps:cNvCnPr>
                          <a:cxnSpLocks noChangeShapeType="1"/>
                        </wps:cNvCnPr>
                        <wps:spPr bwMode="auto">
                          <a:xfrm>
                            <a:off x="2236" y="3511"/>
                            <a:ext cx="0" cy="0"/>
                          </a:xfrm>
                          <a:prstGeom prst="line">
                            <a:avLst/>
                          </a:prstGeom>
                          <a:noFill/>
                          <a:ln w="671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17235493" name="Picture 1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181" y="3142"/>
                            <a:ext cx="109"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3882363" name="Rectangle 197"/>
                        <wps:cNvSpPr>
                          <a:spLocks noChangeArrowheads="1"/>
                        </wps:cNvSpPr>
                        <wps:spPr bwMode="auto">
                          <a:xfrm>
                            <a:off x="163" y="2049"/>
                            <a:ext cx="1250" cy="42"/>
                          </a:xfrm>
                          <a:prstGeom prst="rect">
                            <a:avLst/>
                          </a:prstGeom>
                          <a:noFill/>
                          <a:ln w="673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3215526" name="Picture 19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16" y="1744"/>
                            <a:ext cx="109"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8324872" name="Text Box 199"/>
                        <wps:cNvSpPr txBox="1">
                          <a:spLocks noChangeArrowheads="1"/>
                        </wps:cNvSpPr>
                        <wps:spPr bwMode="auto">
                          <a:xfrm>
                            <a:off x="52" y="407"/>
                            <a:ext cx="1425"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B5F1C" w14:textId="77777777" w:rsidR="003D154C" w:rsidRDefault="003D154C" w:rsidP="003D154C">
                              <w:pPr>
                                <w:tabs>
                                  <w:tab w:val="left" w:pos="901"/>
                                </w:tabs>
                                <w:spacing w:line="199" w:lineRule="exact"/>
                                <w:ind w:left="306"/>
                                <w:rPr>
                                  <w:sz w:val="17"/>
                                </w:rPr>
                              </w:pPr>
                              <w:r>
                                <w:rPr>
                                  <w:w w:val="105"/>
                                  <w:sz w:val="17"/>
                                </w:rPr>
                                <w:t>CLK0</w:t>
                              </w:r>
                              <w:r>
                                <w:rPr>
                                  <w:w w:val="105"/>
                                  <w:sz w:val="17"/>
                                </w:rPr>
                                <w:tab/>
                                <w:t>30Hz</w:t>
                              </w:r>
                            </w:p>
                            <w:p w14:paraId="321C8A37" w14:textId="77777777" w:rsidR="003D154C" w:rsidRDefault="003D154C" w:rsidP="003D154C">
                              <w:pPr>
                                <w:spacing w:before="157" w:line="195" w:lineRule="exact"/>
                                <w:rPr>
                                  <w:sz w:val="17"/>
                                </w:rPr>
                              </w:pPr>
                              <w:r>
                                <w:rPr>
                                  <w:sz w:val="17"/>
                                </w:rPr>
                                <w:t>时序与操作台单元</w:t>
                              </w:r>
                            </w:p>
                          </w:txbxContent>
                        </wps:txbx>
                        <wps:bodyPr rot="0" vert="horz" wrap="square" lIns="0" tIns="0" rIns="0" bIns="0" anchor="t" anchorCtr="0" upright="1">
                          <a:noAutofit/>
                        </wps:bodyPr>
                      </wps:wsp>
                      <wps:wsp>
                        <wps:cNvPr id="164743818" name="Text Box 200"/>
                        <wps:cNvSpPr txBox="1">
                          <a:spLocks noChangeArrowheads="1"/>
                        </wps:cNvSpPr>
                        <wps:spPr bwMode="auto">
                          <a:xfrm>
                            <a:off x="2110" y="783"/>
                            <a:ext cx="723"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F400B" w14:textId="77777777" w:rsidR="003D154C" w:rsidRDefault="003D154C" w:rsidP="003D154C">
                              <w:pPr>
                                <w:spacing w:line="176" w:lineRule="exact"/>
                                <w:rPr>
                                  <w:sz w:val="17"/>
                                </w:rPr>
                              </w:pPr>
                              <w:r>
                                <w:rPr>
                                  <w:sz w:val="17"/>
                                </w:rPr>
                                <w:t>扩展单元</w:t>
                              </w:r>
                            </w:p>
                          </w:txbxContent>
                        </wps:txbx>
                        <wps:bodyPr rot="0" vert="horz" wrap="square" lIns="0" tIns="0" rIns="0" bIns="0" anchor="t" anchorCtr="0" upright="1">
                          <a:noAutofit/>
                        </wps:bodyPr>
                      </wps:wsp>
                      <wps:wsp>
                        <wps:cNvPr id="28345578" name="Text Box 201"/>
                        <wps:cNvSpPr txBox="1">
                          <a:spLocks noChangeArrowheads="1"/>
                        </wps:cNvSpPr>
                        <wps:spPr bwMode="auto">
                          <a:xfrm>
                            <a:off x="144" y="1184"/>
                            <a:ext cx="3074"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789439" w14:textId="77777777" w:rsidR="003D154C" w:rsidRDefault="003D154C" w:rsidP="003D154C">
                              <w:pPr>
                                <w:tabs>
                                  <w:tab w:val="left" w:pos="1640"/>
                                </w:tabs>
                                <w:spacing w:line="197" w:lineRule="exact"/>
                                <w:rPr>
                                  <w:sz w:val="17"/>
                                </w:rPr>
                              </w:pPr>
                              <w:r>
                                <w:rPr>
                                  <w:position w:val="-1"/>
                                  <w:sz w:val="17"/>
                                </w:rPr>
                                <w:t>TS1 TS2</w:t>
                              </w:r>
                              <w:r>
                                <w:rPr>
                                  <w:spacing w:val="9"/>
                                  <w:position w:val="-1"/>
                                  <w:sz w:val="17"/>
                                </w:rPr>
                                <w:t xml:space="preserve"> </w:t>
                              </w:r>
                              <w:r>
                                <w:rPr>
                                  <w:position w:val="-1"/>
                                  <w:sz w:val="17"/>
                                </w:rPr>
                                <w:t>TS3</w:t>
                              </w:r>
                              <w:r>
                                <w:rPr>
                                  <w:spacing w:val="-14"/>
                                  <w:position w:val="-1"/>
                                  <w:sz w:val="17"/>
                                </w:rPr>
                                <w:t xml:space="preserve"> </w:t>
                              </w:r>
                              <w:r>
                                <w:rPr>
                                  <w:position w:val="-1"/>
                                  <w:sz w:val="17"/>
                                </w:rPr>
                                <w:t>TS4</w:t>
                              </w:r>
                              <w:r>
                                <w:rPr>
                                  <w:position w:val="-1"/>
                                  <w:sz w:val="17"/>
                                </w:rPr>
                                <w:tab/>
                              </w:r>
                              <w:r>
                                <w:rPr>
                                  <w:w w:val="105"/>
                                  <w:sz w:val="17"/>
                                </w:rPr>
                                <w:t>L15</w:t>
                              </w:r>
                              <w:r>
                                <w:rPr>
                                  <w:spacing w:val="21"/>
                                  <w:w w:val="105"/>
                                  <w:sz w:val="17"/>
                                </w:rPr>
                                <w:t xml:space="preserve"> </w:t>
                              </w:r>
                              <w:r>
                                <w:rPr>
                                  <w:w w:val="105"/>
                                  <w:sz w:val="17"/>
                                </w:rPr>
                                <w:t>L14</w:t>
                              </w:r>
                              <w:r>
                                <w:rPr>
                                  <w:spacing w:val="17"/>
                                  <w:w w:val="105"/>
                                  <w:sz w:val="17"/>
                                </w:rPr>
                                <w:t xml:space="preserve"> </w:t>
                              </w:r>
                              <w:r>
                                <w:rPr>
                                  <w:w w:val="105"/>
                                  <w:sz w:val="17"/>
                                </w:rPr>
                                <w:t>L13</w:t>
                              </w:r>
                              <w:r>
                                <w:rPr>
                                  <w:spacing w:val="36"/>
                                  <w:w w:val="105"/>
                                  <w:sz w:val="17"/>
                                </w:rPr>
                                <w:t xml:space="preserve"> </w:t>
                              </w:r>
                              <w:r>
                                <w:rPr>
                                  <w:w w:val="105"/>
                                  <w:sz w:val="17"/>
                                </w:rPr>
                                <w:t>L12</w:t>
                              </w:r>
                            </w:p>
                          </w:txbxContent>
                        </wps:txbx>
                        <wps:bodyPr rot="0" vert="horz" wrap="square" lIns="0" tIns="0" rIns="0" bIns="0" anchor="t" anchorCtr="0" upright="1">
                          <a:noAutofit/>
                        </wps:bodyPr>
                      </wps:wsp>
                      <wps:wsp>
                        <wps:cNvPr id="1595709095" name="Text Box 202"/>
                        <wps:cNvSpPr txBox="1">
                          <a:spLocks noChangeArrowheads="1"/>
                        </wps:cNvSpPr>
                        <wps:spPr bwMode="auto">
                          <a:xfrm>
                            <a:off x="188" y="2155"/>
                            <a:ext cx="3078"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B51AE" w14:textId="77777777" w:rsidR="003D154C" w:rsidRDefault="003D154C" w:rsidP="003D154C">
                              <w:pPr>
                                <w:tabs>
                                  <w:tab w:val="left" w:pos="1535"/>
                                </w:tabs>
                                <w:spacing w:line="177" w:lineRule="exact"/>
                                <w:rPr>
                                  <w:sz w:val="17"/>
                                </w:rPr>
                              </w:pPr>
                              <w:r>
                                <w:rPr>
                                  <w:w w:val="105"/>
                                  <w:sz w:val="17"/>
                                </w:rPr>
                                <w:t>T1</w:t>
                              </w:r>
                              <w:r>
                                <w:rPr>
                                  <w:spacing w:val="64"/>
                                  <w:w w:val="105"/>
                                  <w:sz w:val="17"/>
                                </w:rPr>
                                <w:t xml:space="preserve"> </w:t>
                              </w:r>
                              <w:r>
                                <w:rPr>
                                  <w:w w:val="105"/>
                                  <w:sz w:val="17"/>
                                </w:rPr>
                                <w:t>T2</w:t>
                              </w:r>
                              <w:r>
                                <w:rPr>
                                  <w:spacing w:val="84"/>
                                  <w:w w:val="105"/>
                                  <w:sz w:val="17"/>
                                </w:rPr>
                                <w:t xml:space="preserve"> </w:t>
                              </w:r>
                              <w:r>
                                <w:rPr>
                                  <w:w w:val="105"/>
                                  <w:sz w:val="17"/>
                                </w:rPr>
                                <w:t>T3</w:t>
                              </w:r>
                              <w:r>
                                <w:rPr>
                                  <w:spacing w:val="57"/>
                                  <w:w w:val="105"/>
                                  <w:sz w:val="17"/>
                                </w:rPr>
                                <w:t xml:space="preserve"> </w:t>
                              </w:r>
                              <w:r>
                                <w:rPr>
                                  <w:w w:val="105"/>
                                  <w:sz w:val="17"/>
                                </w:rPr>
                                <w:t>T4</w:t>
                              </w:r>
                              <w:r>
                                <w:rPr>
                                  <w:w w:val="105"/>
                                  <w:sz w:val="17"/>
                                </w:rPr>
                                <w:tab/>
                              </w:r>
                              <w:r>
                                <w:rPr>
                                  <w:w w:val="95"/>
                                  <w:sz w:val="17"/>
                                </w:rPr>
                                <w:t>XMWR</w:t>
                              </w:r>
                              <w:r>
                                <w:rPr>
                                  <w:spacing w:val="-15"/>
                                  <w:w w:val="95"/>
                                  <w:sz w:val="17"/>
                                </w:rPr>
                                <w:t xml:space="preserve"> </w:t>
                              </w:r>
                              <w:r>
                                <w:rPr>
                                  <w:w w:val="95"/>
                                  <w:sz w:val="17"/>
                                </w:rPr>
                                <w:t>XMRD</w:t>
                              </w:r>
                              <w:r>
                                <w:rPr>
                                  <w:spacing w:val="-25"/>
                                  <w:w w:val="95"/>
                                  <w:sz w:val="17"/>
                                </w:rPr>
                                <w:t xml:space="preserve"> </w:t>
                              </w:r>
                              <w:r>
                                <w:rPr>
                                  <w:w w:val="95"/>
                                  <w:sz w:val="17"/>
                                </w:rPr>
                                <w:t>XIOW</w:t>
                              </w:r>
                              <w:r>
                                <w:rPr>
                                  <w:spacing w:val="6"/>
                                  <w:w w:val="95"/>
                                  <w:sz w:val="17"/>
                                </w:rPr>
                                <w:t xml:space="preserve"> </w:t>
                              </w:r>
                              <w:r>
                                <w:rPr>
                                  <w:w w:val="95"/>
                                  <w:sz w:val="17"/>
                                </w:rPr>
                                <w:t>XIOR</w:t>
                              </w:r>
                            </w:p>
                          </w:txbxContent>
                        </wps:txbx>
                        <wps:bodyPr rot="0" vert="horz" wrap="square" lIns="0" tIns="0" rIns="0" bIns="0" anchor="t" anchorCtr="0" upright="1">
                          <a:noAutofit/>
                        </wps:bodyPr>
                      </wps:wsp>
                      <wps:wsp>
                        <wps:cNvPr id="1972472918" name="Text Box 203"/>
                        <wps:cNvSpPr txBox="1">
                          <a:spLocks noChangeArrowheads="1"/>
                        </wps:cNvSpPr>
                        <wps:spPr bwMode="auto">
                          <a:xfrm>
                            <a:off x="534" y="2599"/>
                            <a:ext cx="723"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96D89" w14:textId="77777777" w:rsidR="003D154C" w:rsidRDefault="003D154C" w:rsidP="003D154C">
                              <w:pPr>
                                <w:spacing w:line="176" w:lineRule="exact"/>
                                <w:rPr>
                                  <w:sz w:val="17"/>
                                </w:rPr>
                              </w:pPr>
                              <w:r>
                                <w:rPr>
                                  <w:sz w:val="17"/>
                                </w:rPr>
                                <w:t>系统总线</w:t>
                              </w:r>
                            </w:p>
                          </w:txbxContent>
                        </wps:txbx>
                        <wps:bodyPr rot="0" vert="horz" wrap="square" lIns="0" tIns="0" rIns="0" bIns="0" anchor="t" anchorCtr="0" upright="1">
                          <a:noAutofit/>
                        </wps:bodyPr>
                      </wps:wsp>
                      <wps:wsp>
                        <wps:cNvPr id="2032218993" name="Text Box 204"/>
                        <wps:cNvSpPr txBox="1">
                          <a:spLocks noChangeArrowheads="1"/>
                        </wps:cNvSpPr>
                        <wps:spPr bwMode="auto">
                          <a:xfrm>
                            <a:off x="1937" y="2665"/>
                            <a:ext cx="1060"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BD4C6" w14:textId="77777777" w:rsidR="003D154C" w:rsidRDefault="003D154C" w:rsidP="003D154C">
                              <w:pPr>
                                <w:tabs>
                                  <w:tab w:val="left" w:pos="775"/>
                                </w:tabs>
                                <w:spacing w:line="176" w:lineRule="exact"/>
                                <w:rPr>
                                  <w:sz w:val="17"/>
                                </w:rPr>
                              </w:pPr>
                              <w:r>
                                <w:rPr>
                                  <w:sz w:val="17"/>
                                </w:rPr>
                                <w:t>WR</w:t>
                              </w:r>
                              <w:r>
                                <w:rPr>
                                  <w:spacing w:val="-34"/>
                                  <w:sz w:val="17"/>
                                </w:rPr>
                                <w:t xml:space="preserve"> </w:t>
                              </w:r>
                              <w:r>
                                <w:rPr>
                                  <w:sz w:val="17"/>
                                </w:rPr>
                                <w:t>RD</w:t>
                              </w:r>
                              <w:r>
                                <w:rPr>
                                  <w:sz w:val="17"/>
                                </w:rPr>
                                <w:tab/>
                                <w:t>IOM</w:t>
                              </w:r>
                            </w:p>
                          </w:txbxContent>
                        </wps:txbx>
                        <wps:bodyPr rot="0" vert="horz" wrap="square" lIns="0" tIns="0" rIns="0" bIns="0" anchor="t" anchorCtr="0" upright="1">
                          <a:noAutofit/>
                        </wps:bodyPr>
                      </wps:wsp>
                      <wps:wsp>
                        <wps:cNvPr id="1881298260" name="Text Box 205"/>
                        <wps:cNvSpPr txBox="1">
                          <a:spLocks noChangeArrowheads="1"/>
                        </wps:cNvSpPr>
                        <wps:spPr bwMode="auto">
                          <a:xfrm>
                            <a:off x="1914" y="3589"/>
                            <a:ext cx="422"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E65A8" w14:textId="77777777" w:rsidR="003D154C" w:rsidRDefault="003D154C" w:rsidP="003D154C">
                              <w:pPr>
                                <w:spacing w:line="176" w:lineRule="exact"/>
                                <w:rPr>
                                  <w:sz w:val="17"/>
                                </w:rPr>
                              </w:pPr>
                              <w:r>
                                <w:rPr>
                                  <w:sz w:val="17"/>
                                </w:rPr>
                                <w:t>WR</w:t>
                              </w:r>
                              <w:r>
                                <w:rPr>
                                  <w:spacing w:val="-28"/>
                                  <w:sz w:val="17"/>
                                </w:rPr>
                                <w:t xml:space="preserve"> </w:t>
                              </w:r>
                              <w:r>
                                <w:rPr>
                                  <w:sz w:val="17"/>
                                </w:rPr>
                                <w:t>RD</w:t>
                              </w:r>
                            </w:p>
                          </w:txbxContent>
                        </wps:txbx>
                        <wps:bodyPr rot="0" vert="horz" wrap="square" lIns="0" tIns="0" rIns="0" bIns="0" anchor="t" anchorCtr="0" upright="1">
                          <a:noAutofit/>
                        </wps:bodyPr>
                      </wps:wsp>
                      <wps:wsp>
                        <wps:cNvPr id="1551248041" name="Text Box 206"/>
                        <wps:cNvSpPr txBox="1">
                          <a:spLocks noChangeArrowheads="1"/>
                        </wps:cNvSpPr>
                        <wps:spPr bwMode="auto">
                          <a:xfrm>
                            <a:off x="2760" y="3595"/>
                            <a:ext cx="196"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E9A92" w14:textId="77777777" w:rsidR="003D154C" w:rsidRDefault="003D154C" w:rsidP="003D154C">
                              <w:pPr>
                                <w:spacing w:line="176" w:lineRule="exact"/>
                                <w:rPr>
                                  <w:sz w:val="17"/>
                                </w:rPr>
                              </w:pPr>
                              <w:r>
                                <w:rPr>
                                  <w:w w:val="105"/>
                                  <w:sz w:val="17"/>
                                </w:rPr>
                                <w:t>K3</w:t>
                              </w:r>
                            </w:p>
                          </w:txbxContent>
                        </wps:txbx>
                        <wps:bodyPr rot="0" vert="horz" wrap="square" lIns="0" tIns="0" rIns="0" bIns="0" anchor="t" anchorCtr="0" upright="1">
                          <a:noAutofit/>
                        </wps:bodyPr>
                      </wps:wsp>
                      <wps:wsp>
                        <wps:cNvPr id="2041203554" name="Text Box 207"/>
                        <wps:cNvSpPr txBox="1">
                          <a:spLocks noChangeArrowheads="1"/>
                        </wps:cNvSpPr>
                        <wps:spPr bwMode="auto">
                          <a:xfrm>
                            <a:off x="2113" y="3935"/>
                            <a:ext cx="635"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CCA41" w14:textId="77777777" w:rsidR="003D154C" w:rsidRDefault="003D154C" w:rsidP="003D154C">
                              <w:pPr>
                                <w:spacing w:line="176" w:lineRule="exact"/>
                                <w:rPr>
                                  <w:sz w:val="17"/>
                                </w:rPr>
                              </w:pPr>
                              <w:r>
                                <w:rPr>
                                  <w:w w:val="105"/>
                                  <w:sz w:val="17"/>
                                </w:rPr>
                                <w:t>CON</w:t>
                              </w:r>
                              <w:r>
                                <w:rPr>
                                  <w:w w:val="105"/>
                                  <w:sz w:val="17"/>
                                </w:rPr>
                                <w:t>单元</w:t>
                              </w:r>
                            </w:p>
                          </w:txbxContent>
                        </wps:txbx>
                        <wps:bodyPr rot="0" vert="horz" wrap="square" lIns="0" tIns="0" rIns="0" bIns="0" anchor="t" anchorCtr="0" upright="1">
                          <a:noAutofit/>
                        </wps:bodyPr>
                      </wps:wsp>
                    </wpg:wgp>
                  </a:graphicData>
                </a:graphic>
              </wp:inline>
            </w:drawing>
          </mc:Choice>
          <mc:Fallback>
            <w:pict>
              <v:group w14:anchorId="62468B9B" id="Group 220" o:spid="_x0000_s1026" style="width:169.2pt;height:215.45pt;mso-position-horizontal-relative:char;mso-position-vertical-relative:line" coordsize="3384,4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">
                <v:line id="Line 164" o:spid="_x0000_s1027" style="position:absolute;visibility:visible;mso-wrap-style:square" from="965,1528" to="965,2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" strokeweight=".18656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5" o:spid="_x0000_s1028" type="#_x0000_t75" style="position:absolute;left:909;top:1746;width:109;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">
                  <v:imagedata r:id="rId19" o:title=""/>
                </v:shape>
                <v:line id="Line 166" o:spid="_x0000_s1029" style="position:absolute;visibility:visible;mso-wrap-style:square" from="1290,1528" to="1290,2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" strokeweight=".18656mm"/>
                <v:shape id="Picture 167" o:spid="_x0000_s1030" type="#_x0000_t75" style="position:absolute;left:1234;top:1746;width:109;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">
                  <v:imagedata r:id="rId20" o:title=""/>
                </v:shape>
                <v:shape id="AutoShape 168" o:spid="_x0000_s1031" style="position:absolute;left:270;top:1528;width:334;height:522;visibility:visible;mso-wrap-style:square;v-text-anchor:top" coordsize="334,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" path="m,l,522m333,10r,512e" filled="f" strokeweight=".18656mm">
                  <v:path arrowok="t" o:connecttype="custom" o:connectlocs="0,1528;0,2050;333,1538;333,2050" o:connectangles="0,0,0,0"/>
                </v:shape>
                <v:shape id="Picture 169" o:spid="_x0000_s1032" type="#_x0000_t75" style="position:absolute;left:549;top:1744;width:109;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">
                  <v:imagedata r:id="rId21" o:title=""/>
                </v:shape>
                <v:shape id="AutoShape 170" o:spid="_x0000_s1033" style="position:absolute;left:5;top:276;width:3373;height:2734;visibility:visible;mso-wrap-style:square;v-text-anchor:top" coordsize="3373,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" path="m3373,1720l,1720,,2733r3373,l3373,1720xm3373,l1646,r,1329l3373,1329,3373,xe" filled="f" strokeweight=".18481mm">
                  <v:path arrowok="t" o:connecttype="custom" o:connectlocs="3373,1996;0,1996;0,3009;3373,3009;3373,1996;3373,276;1646,276;1646,1605;3373,1605;3373,276" o:connectangles="0,0,0,0,0,0,0,0,0,0"/>
                </v:shape>
                <v:rect id="Rectangle 171" o:spid="_x0000_s1034" style="position:absolute;left:1937;top:2885;width:396;height: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" filled="f" strokeweight=".18694mm"/>
                <v:line id="Line 172" o:spid="_x0000_s1035" style="position:absolute;visibility:visible;mso-wrap-style:square" from="1911,1549" to="1911,2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" strokeweight=".18656mm"/>
                <v:shape id="Picture 173" o:spid="_x0000_s1036" type="#_x0000_t75" style="position:absolute;left:1858;top:1744;width:109;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">
                  <v:imagedata r:id="rId22" o:title=""/>
                </v:shape>
                <v:rect id="Rectangle 174" o:spid="_x0000_s1037" style="position:absolute;left:5;top:276;width:1500;height:1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" filled="f" strokeweight=".18483mm"/>
                <v:shape id="AutoShape 175" o:spid="_x0000_s1038" style="position:absolute;left:163;top:339;width:1250;height:1190;visibility:visible;mso-wrap-style:square;v-text-anchor:top" coordsize="1250,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" path="m1250,1148l,1148r,41l1250,1189r,-41xm418,l308,r,42l418,42,418,xm1022,l911,r,42l1022,42r,-42xe" filled="f" strokeweight=".18675mm">
                  <v:path arrowok="t" o:connecttype="custom" o:connectlocs="1250,1487;0,1487;0,1528;1250,1528;1250,1487;418,339;308,339;308,381;418,381;418,339;1022,339;911,339;911,381;1022,381;1022,339" o:connectangles="0,0,0,0,0,0,0,0,0,0,0,0,0,0,0"/>
                </v:shape>
                <v:line id="Line 176" o:spid="_x0000_s1039" style="position:absolute;visibility:visible;mso-wrap-style:square" from="523,339" to="52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" strokeweight=".18656mm"/>
                <v:line id="Line 177" o:spid="_x0000_s1040" style="position:absolute;visibility:visible;mso-wrap-style:square" from="1131,339" to="1131,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" strokeweight=".18656mm"/>
                <v:line id="Line 178" o:spid="_x0000_s1041" style="position:absolute;visibility:visible;mso-wrap-style:square" from="523,55" to="113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" strokeweight=".18694mm"/>
                <v:shape id="Picture 179" o:spid="_x0000_s1042" type="#_x0000_t75" style="position:absolute;left:795;width:109;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">
                  <v:imagedata r:id="rId23" o:title=""/>
                </v:shape>
                <v:rect id="Rectangle 180" o:spid="_x0000_s1043" style="position:absolute;left:2789;top:2885;width:112;height: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" filled="f" strokeweight=".18689mm"/>
                <v:rect id="Rectangle 181" o:spid="_x0000_s1044" style="position:absolute;left:1608;top:3429;width:1770;height: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" filled="f" strokeweight=".18492mm"/>
                <v:line id="Line 182" o:spid="_x0000_s1045" style="position:absolute;visibility:visible;mso-wrap-style:square" from="2022,3511" to="2022,3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" strokeweight=".18656mm"/>
                <v:line id="Line 183" o:spid="_x0000_s1046" style="position:absolute;visibility:visible;mso-wrap-style:square" from="2845,2927" to="2845,3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" strokeweight=".18656mm"/>
                <v:rect id="Rectangle 184" o:spid="_x0000_s1047" style="position:absolute;left:2787;top:3490;width:112;height: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" filled="f" strokeweight=".18689mm"/>
                <v:shape id="Picture 185" o:spid="_x0000_s1048" type="#_x0000_t75" style="position:absolute;left:1967;top:3143;width:109;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">
                  <v:imagedata r:id="rId22" o:title=""/>
                </v:shape>
                <v:shape id="Picture 186" o:spid="_x0000_s1049" type="#_x0000_t75" style="position:absolute;left:2785;top:3138;width:109;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">
                  <v:imagedata r:id="rId24" o:title=""/>
                </v:shape>
                <v:rect id="Rectangle 187" o:spid="_x0000_s1050" style="position:absolute;left:1733;top:1507;width:1499;height: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" filled="f" strokeweight=".18694mm"/>
                <v:line id="Line 188" o:spid="_x0000_s1051" style="position:absolute;visibility:visible;mso-wrap-style:square" from="2295,1549" to="2295,2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" strokeweight=".18656mm"/>
                <v:shape id="Picture 189" o:spid="_x0000_s1052" type="#_x0000_t75" style="position:absolute;left:2241;top:1744;width:109;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">
                  <v:imagedata r:id="rId25" o:title=""/>
                </v:shape>
                <v:line id="Line 190" o:spid="_x0000_s1053" style="position:absolute;visibility:visible;mso-wrap-style:square" from="2669,1553" to="2669,2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" strokeweight=".18656mm"/>
                <v:shape id="Picture 191" o:spid="_x0000_s1054" type="#_x0000_t75" style="position:absolute;left:2615;top:1744;width:109;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">
                  <v:imagedata r:id="rId20" o:title=""/>
                </v:shape>
                <v:line id="Line 192" o:spid="_x0000_s1055" style="position:absolute;visibility:visible;mso-wrap-style:square" from="3065,1549" to="3065,2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" strokeweight=".18656mm"/>
                <v:shape id="Picture 193" o:spid="_x0000_s1056" type="#_x0000_t75" style="position:absolute;left:3011;top:1744;width:109;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">
                  <v:imagedata r:id="rId26" o:title=""/>
                </v:shape>
                <v:shape id="AutoShape 194" o:spid="_x0000_s1057" style="position:absolute;left:1733;top:2050;width:1499;height:1503;visibility:visible;mso-wrap-style:square;v-text-anchor:top" coordsize="1499,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" path="m1498,l,,,42r1498,l1498,xm599,1461r-396,l203,1503r396,l599,1461xe" filled="f" strokeweight=".18675mm">
                  <v:path arrowok="t" o:connecttype="custom" o:connectlocs="1498,2050;0,2050;0,2092;1498,2092;1498,2050;599,3511;203,3511;203,3553;599,3553;599,3511" o:connectangles="0,0,0,0,0,0,0,0,0,0"/>
                </v:shape>
                <v:line id="Line 195" o:spid="_x0000_s1058" style="position:absolute;visibility:visible;mso-wrap-style:square" from="2236,3511" to="2236,3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" strokeweight=".18656mm"/>
                <v:shape id="Picture 196" o:spid="_x0000_s1059" type="#_x0000_t75" style="position:absolute;left:2181;top:3142;width:109;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">
                  <v:imagedata r:id="rId27" o:title=""/>
                </v:shape>
                <v:rect id="Rectangle 197" o:spid="_x0000_s1060" style="position:absolute;left:163;top:2049;width:1250;height: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" filled="f" strokeweight=".18694mm"/>
                <v:shape id="Picture 198" o:spid="_x0000_s1061" type="#_x0000_t75" style="position:absolute;left:216;top:1744;width:109;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">
                  <v:imagedata r:id="rId28" o:title=""/>
                </v:shape>
                <v:shapetype id="_x0000_t202" coordsize="21600,21600" o:spt="202" path="m,l,21600r21600,l21600,xe">
                  <v:stroke joinstyle="miter"/>
                  <v:path gradientshapeok="t" o:connecttype="rect"/>
                </v:shapetype>
                <v:shape id="Text Box 199" o:spid="_x0000_s1062" type="#_x0000_t202" style="position:absolute;left:52;top:407;width:1425;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" filled="f" stroked="f">
                  <v:textbox inset="0,0,0,0">
                    <w:txbxContent>
                      <w:p w14:paraId="211B5F1C" w14:textId="77777777" w:rsidR="003D154C" w:rsidRDefault="003D154C" w:rsidP="003D154C">
                        <w:pPr>
                          <w:tabs>
                            <w:tab w:val="left" w:pos="901"/>
                          </w:tabs>
                          <w:spacing w:line="199" w:lineRule="exact"/>
                          <w:ind w:left="306"/>
                          <w:rPr>
                            <w:sz w:val="17"/>
                          </w:rPr>
                        </w:pPr>
                        <w:r>
                          <w:rPr>
                            <w:w w:val="105"/>
                            <w:sz w:val="17"/>
                          </w:rPr>
                          <w:t>CLK0</w:t>
                        </w:r>
                        <w:r>
                          <w:rPr>
                            <w:w w:val="105"/>
                            <w:sz w:val="17"/>
                          </w:rPr>
                          <w:tab/>
                          <w:t>30Hz</w:t>
                        </w:r>
                      </w:p>
                      <w:p w14:paraId="321C8A37" w14:textId="77777777" w:rsidR="003D154C" w:rsidRDefault="003D154C" w:rsidP="003D154C">
                        <w:pPr>
                          <w:spacing w:before="157" w:line="195" w:lineRule="exact"/>
                          <w:rPr>
                            <w:sz w:val="17"/>
                          </w:rPr>
                        </w:pPr>
                        <w:r>
                          <w:rPr>
                            <w:sz w:val="17"/>
                          </w:rPr>
                          <w:t>时序与操作台单元</w:t>
                        </w:r>
                      </w:p>
                    </w:txbxContent>
                  </v:textbox>
                </v:shape>
                <v:shape id="Text Box 200" o:spid="_x0000_s1063" type="#_x0000_t202" style="position:absolute;left:2110;top:783;width:723;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" filled="f" stroked="f">
                  <v:textbox inset="0,0,0,0">
                    <w:txbxContent>
                      <w:p w14:paraId="0BEF400B" w14:textId="77777777" w:rsidR="003D154C" w:rsidRDefault="003D154C" w:rsidP="003D154C">
                        <w:pPr>
                          <w:spacing w:line="176" w:lineRule="exact"/>
                          <w:rPr>
                            <w:sz w:val="17"/>
                          </w:rPr>
                        </w:pPr>
                        <w:r>
                          <w:rPr>
                            <w:sz w:val="17"/>
                          </w:rPr>
                          <w:t>扩展单元</w:t>
                        </w:r>
                      </w:p>
                    </w:txbxContent>
                  </v:textbox>
                </v:shape>
                <v:shape id="Text Box 201" o:spid="_x0000_s1064" type="#_x0000_t202" style="position:absolute;left:144;top:1184;width:3074;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" filled="f" stroked="f">
                  <v:textbox inset="0,0,0,0">
                    <w:txbxContent>
                      <w:p w14:paraId="74789439" w14:textId="77777777" w:rsidR="003D154C" w:rsidRDefault="003D154C" w:rsidP="003D154C">
                        <w:pPr>
                          <w:tabs>
                            <w:tab w:val="left" w:pos="1640"/>
                          </w:tabs>
                          <w:spacing w:line="197" w:lineRule="exact"/>
                          <w:rPr>
                            <w:sz w:val="17"/>
                          </w:rPr>
                        </w:pPr>
                        <w:r>
                          <w:rPr>
                            <w:position w:val="-1"/>
                            <w:sz w:val="17"/>
                          </w:rPr>
                          <w:t>TS1 TS2</w:t>
                        </w:r>
                        <w:r>
                          <w:rPr>
                            <w:spacing w:val="9"/>
                            <w:position w:val="-1"/>
                            <w:sz w:val="17"/>
                          </w:rPr>
                          <w:t xml:space="preserve"> </w:t>
                        </w:r>
                        <w:r>
                          <w:rPr>
                            <w:position w:val="-1"/>
                            <w:sz w:val="17"/>
                          </w:rPr>
                          <w:t>TS3</w:t>
                        </w:r>
                        <w:r>
                          <w:rPr>
                            <w:spacing w:val="-14"/>
                            <w:position w:val="-1"/>
                            <w:sz w:val="17"/>
                          </w:rPr>
                          <w:t xml:space="preserve"> </w:t>
                        </w:r>
                        <w:r>
                          <w:rPr>
                            <w:position w:val="-1"/>
                            <w:sz w:val="17"/>
                          </w:rPr>
                          <w:t>TS4</w:t>
                        </w:r>
                        <w:r>
                          <w:rPr>
                            <w:position w:val="-1"/>
                            <w:sz w:val="17"/>
                          </w:rPr>
                          <w:tab/>
                        </w:r>
                        <w:r>
                          <w:rPr>
                            <w:w w:val="105"/>
                            <w:sz w:val="17"/>
                          </w:rPr>
                          <w:t>L15</w:t>
                        </w:r>
                        <w:r>
                          <w:rPr>
                            <w:spacing w:val="21"/>
                            <w:w w:val="105"/>
                            <w:sz w:val="17"/>
                          </w:rPr>
                          <w:t xml:space="preserve"> </w:t>
                        </w:r>
                        <w:r>
                          <w:rPr>
                            <w:w w:val="105"/>
                            <w:sz w:val="17"/>
                          </w:rPr>
                          <w:t>L14</w:t>
                        </w:r>
                        <w:r>
                          <w:rPr>
                            <w:spacing w:val="17"/>
                            <w:w w:val="105"/>
                            <w:sz w:val="17"/>
                          </w:rPr>
                          <w:t xml:space="preserve"> </w:t>
                        </w:r>
                        <w:r>
                          <w:rPr>
                            <w:w w:val="105"/>
                            <w:sz w:val="17"/>
                          </w:rPr>
                          <w:t>L13</w:t>
                        </w:r>
                        <w:r>
                          <w:rPr>
                            <w:spacing w:val="36"/>
                            <w:w w:val="105"/>
                            <w:sz w:val="17"/>
                          </w:rPr>
                          <w:t xml:space="preserve"> </w:t>
                        </w:r>
                        <w:r>
                          <w:rPr>
                            <w:w w:val="105"/>
                            <w:sz w:val="17"/>
                          </w:rPr>
                          <w:t>L12</w:t>
                        </w:r>
                      </w:p>
                    </w:txbxContent>
                  </v:textbox>
                </v:shape>
                <v:shape id="Text Box 202" o:spid="_x0000_s1065" type="#_x0000_t202" style="position:absolute;left:188;top:2155;width:3078;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" filled="f" stroked="f">
                  <v:textbox inset="0,0,0,0">
                    <w:txbxContent>
                      <w:p w14:paraId="50DB51AE" w14:textId="77777777" w:rsidR="003D154C" w:rsidRDefault="003D154C" w:rsidP="003D154C">
                        <w:pPr>
                          <w:tabs>
                            <w:tab w:val="left" w:pos="1535"/>
                          </w:tabs>
                          <w:spacing w:line="177" w:lineRule="exact"/>
                          <w:rPr>
                            <w:sz w:val="17"/>
                          </w:rPr>
                        </w:pPr>
                        <w:r>
                          <w:rPr>
                            <w:w w:val="105"/>
                            <w:sz w:val="17"/>
                          </w:rPr>
                          <w:t>T1</w:t>
                        </w:r>
                        <w:r>
                          <w:rPr>
                            <w:spacing w:val="64"/>
                            <w:w w:val="105"/>
                            <w:sz w:val="17"/>
                          </w:rPr>
                          <w:t xml:space="preserve"> </w:t>
                        </w:r>
                        <w:r>
                          <w:rPr>
                            <w:w w:val="105"/>
                            <w:sz w:val="17"/>
                          </w:rPr>
                          <w:t>T2</w:t>
                        </w:r>
                        <w:r>
                          <w:rPr>
                            <w:spacing w:val="84"/>
                            <w:w w:val="105"/>
                            <w:sz w:val="17"/>
                          </w:rPr>
                          <w:t xml:space="preserve"> </w:t>
                        </w:r>
                        <w:r>
                          <w:rPr>
                            <w:w w:val="105"/>
                            <w:sz w:val="17"/>
                          </w:rPr>
                          <w:t>T3</w:t>
                        </w:r>
                        <w:r>
                          <w:rPr>
                            <w:spacing w:val="57"/>
                            <w:w w:val="105"/>
                            <w:sz w:val="17"/>
                          </w:rPr>
                          <w:t xml:space="preserve"> </w:t>
                        </w:r>
                        <w:r>
                          <w:rPr>
                            <w:w w:val="105"/>
                            <w:sz w:val="17"/>
                          </w:rPr>
                          <w:t>T4</w:t>
                        </w:r>
                        <w:r>
                          <w:rPr>
                            <w:w w:val="105"/>
                            <w:sz w:val="17"/>
                          </w:rPr>
                          <w:tab/>
                        </w:r>
                        <w:r>
                          <w:rPr>
                            <w:w w:val="95"/>
                            <w:sz w:val="17"/>
                          </w:rPr>
                          <w:t>XMWR</w:t>
                        </w:r>
                        <w:r>
                          <w:rPr>
                            <w:spacing w:val="-15"/>
                            <w:w w:val="95"/>
                            <w:sz w:val="17"/>
                          </w:rPr>
                          <w:t xml:space="preserve"> </w:t>
                        </w:r>
                        <w:r>
                          <w:rPr>
                            <w:w w:val="95"/>
                            <w:sz w:val="17"/>
                          </w:rPr>
                          <w:t>XMRD</w:t>
                        </w:r>
                        <w:r>
                          <w:rPr>
                            <w:spacing w:val="-25"/>
                            <w:w w:val="95"/>
                            <w:sz w:val="17"/>
                          </w:rPr>
                          <w:t xml:space="preserve"> </w:t>
                        </w:r>
                        <w:r>
                          <w:rPr>
                            <w:w w:val="95"/>
                            <w:sz w:val="17"/>
                          </w:rPr>
                          <w:t>XIOW</w:t>
                        </w:r>
                        <w:r>
                          <w:rPr>
                            <w:spacing w:val="6"/>
                            <w:w w:val="95"/>
                            <w:sz w:val="17"/>
                          </w:rPr>
                          <w:t xml:space="preserve"> </w:t>
                        </w:r>
                        <w:r>
                          <w:rPr>
                            <w:w w:val="95"/>
                            <w:sz w:val="17"/>
                          </w:rPr>
                          <w:t>XIOR</w:t>
                        </w:r>
                      </w:p>
                    </w:txbxContent>
                  </v:textbox>
                </v:shape>
                <v:shape id="Text Box 203" o:spid="_x0000_s1066" type="#_x0000_t202" style="position:absolute;left:534;top:2599;width:723;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" filled="f" stroked="f">
                  <v:textbox inset="0,0,0,0">
                    <w:txbxContent>
                      <w:p w14:paraId="08D96D89" w14:textId="77777777" w:rsidR="003D154C" w:rsidRDefault="003D154C" w:rsidP="003D154C">
                        <w:pPr>
                          <w:spacing w:line="176" w:lineRule="exact"/>
                          <w:rPr>
                            <w:sz w:val="17"/>
                          </w:rPr>
                        </w:pPr>
                        <w:r>
                          <w:rPr>
                            <w:sz w:val="17"/>
                          </w:rPr>
                          <w:t>系统总线</w:t>
                        </w:r>
                      </w:p>
                    </w:txbxContent>
                  </v:textbox>
                </v:shape>
                <v:shape id="_x0000_s1067" type="#_x0000_t202" style="position:absolute;left:1937;top:2665;width:1060;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" filled="f" stroked="f">
                  <v:textbox inset="0,0,0,0">
                    <w:txbxContent>
                      <w:p w14:paraId="184BD4C6" w14:textId="77777777" w:rsidR="003D154C" w:rsidRDefault="003D154C" w:rsidP="003D154C">
                        <w:pPr>
                          <w:tabs>
                            <w:tab w:val="left" w:pos="775"/>
                          </w:tabs>
                          <w:spacing w:line="176" w:lineRule="exact"/>
                          <w:rPr>
                            <w:sz w:val="17"/>
                          </w:rPr>
                        </w:pPr>
                        <w:r>
                          <w:rPr>
                            <w:sz w:val="17"/>
                          </w:rPr>
                          <w:t>WR</w:t>
                        </w:r>
                        <w:r>
                          <w:rPr>
                            <w:spacing w:val="-34"/>
                            <w:sz w:val="17"/>
                          </w:rPr>
                          <w:t xml:space="preserve"> </w:t>
                        </w:r>
                        <w:r>
                          <w:rPr>
                            <w:sz w:val="17"/>
                          </w:rPr>
                          <w:t>RD</w:t>
                        </w:r>
                        <w:r>
                          <w:rPr>
                            <w:sz w:val="17"/>
                          </w:rPr>
                          <w:tab/>
                          <w:t>IOM</w:t>
                        </w:r>
                      </w:p>
                    </w:txbxContent>
                  </v:textbox>
                </v:shape>
                <v:shape id="Text Box 205" o:spid="_x0000_s1068" type="#_x0000_t202" style="position:absolute;left:1914;top:3589;width:422;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" filled="f" stroked="f">
                  <v:textbox inset="0,0,0,0">
                    <w:txbxContent>
                      <w:p w14:paraId="302E65A8" w14:textId="77777777" w:rsidR="003D154C" w:rsidRDefault="003D154C" w:rsidP="003D154C">
                        <w:pPr>
                          <w:spacing w:line="176" w:lineRule="exact"/>
                          <w:rPr>
                            <w:sz w:val="17"/>
                          </w:rPr>
                        </w:pPr>
                        <w:r>
                          <w:rPr>
                            <w:sz w:val="17"/>
                          </w:rPr>
                          <w:t>WR</w:t>
                        </w:r>
                        <w:r>
                          <w:rPr>
                            <w:spacing w:val="-28"/>
                            <w:sz w:val="17"/>
                          </w:rPr>
                          <w:t xml:space="preserve"> </w:t>
                        </w:r>
                        <w:r>
                          <w:rPr>
                            <w:sz w:val="17"/>
                          </w:rPr>
                          <w:t>RD</w:t>
                        </w:r>
                      </w:p>
                    </w:txbxContent>
                  </v:textbox>
                </v:shape>
                <v:shape id="Text Box 206" o:spid="_x0000_s1069" type="#_x0000_t202" style="position:absolute;left:2760;top:3595;width:196;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" filled="f" stroked="f">
                  <v:textbox inset="0,0,0,0">
                    <w:txbxContent>
                      <w:p w14:paraId="7EFE9A92" w14:textId="77777777" w:rsidR="003D154C" w:rsidRDefault="003D154C" w:rsidP="003D154C">
                        <w:pPr>
                          <w:spacing w:line="176" w:lineRule="exact"/>
                          <w:rPr>
                            <w:sz w:val="17"/>
                          </w:rPr>
                        </w:pPr>
                        <w:r>
                          <w:rPr>
                            <w:w w:val="105"/>
                            <w:sz w:val="17"/>
                          </w:rPr>
                          <w:t>K3</w:t>
                        </w:r>
                      </w:p>
                    </w:txbxContent>
                  </v:textbox>
                </v:shape>
                <v:shape id="Text Box 207" o:spid="_x0000_s1070" type="#_x0000_t202" style="position:absolute;left:2113;top:3935;width:635;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" filled="f" stroked="f">
                  <v:textbox inset="0,0,0,0">
                    <w:txbxContent>
                      <w:p w14:paraId="087CCA41" w14:textId="77777777" w:rsidR="003D154C" w:rsidRDefault="003D154C" w:rsidP="003D154C">
                        <w:pPr>
                          <w:spacing w:line="176" w:lineRule="exact"/>
                          <w:rPr>
                            <w:sz w:val="17"/>
                          </w:rPr>
                        </w:pPr>
                        <w:r>
                          <w:rPr>
                            <w:w w:val="105"/>
                            <w:sz w:val="17"/>
                          </w:rPr>
                          <w:t>CON</w:t>
                        </w:r>
                        <w:r>
                          <w:rPr>
                            <w:w w:val="105"/>
                            <w:sz w:val="17"/>
                          </w:rPr>
                          <w:t>单元</w:t>
                        </w:r>
                      </w:p>
                    </w:txbxContent>
                  </v:textbox>
                </v:shape>
                <w10:anchorlock/>
              </v:group>
            </w:pict>
          </mc:Fallback>
        </mc:AlternateContent>
      </w:r>
    </w:p>
    <w:p w14:paraId="1B436AEC" w14:textId="77777777" w:rsidR="003D154C" w:rsidRDefault="003D154C" w:rsidP="003D154C">
      <w:pPr>
        <w:pStyle w:val="BodyText"/>
        <w:spacing w:before="1"/>
        <w:rPr>
          <w:rFonts w:ascii="Times New Roman"/>
          <w:sz w:val="6"/>
        </w:rPr>
      </w:pPr>
    </w:p>
    <w:p w14:paraId="04698FFE" w14:textId="77777777" w:rsidR="003D154C" w:rsidRDefault="003D154C" w:rsidP="003D154C">
      <w:pPr>
        <w:rPr>
          <w:sz w:val="6"/>
        </w:rPr>
        <w:sectPr w:rsidR="003D154C" w:rsidSect="003D154C">
          <w:pgSz w:w="10440" w:h="14750"/>
          <w:pgMar w:top="980" w:right="640" w:bottom="280" w:left="720" w:header="751" w:footer="0" w:gutter="0"/>
          <w:cols w:space="720"/>
        </w:sectPr>
      </w:pPr>
    </w:p>
    <w:p w14:paraId="60C5B5D9" w14:textId="77777777" w:rsidR="003D154C" w:rsidRDefault="003D154C" w:rsidP="003D154C">
      <w:pPr>
        <w:pStyle w:val="BodyText"/>
        <w:rPr>
          <w:rFonts w:ascii="Times New Roman"/>
          <w:sz w:val="36"/>
        </w:rPr>
      </w:pPr>
    </w:p>
    <w:p w14:paraId="1BDE36FA" w14:textId="424E2FE9" w:rsidR="003D154C" w:rsidRDefault="003D154C" w:rsidP="003D154C">
      <w:pPr>
        <w:pStyle w:val="BodyText"/>
        <w:ind w:left="340"/>
      </w:pPr>
      <w:r>
        <w:t>（</w:t>
      </w:r>
      <w:r>
        <w:rPr>
          <w:rFonts w:ascii="Times New Roman" w:eastAsia="Times New Roman"/>
        </w:rPr>
        <w:t>2</w:t>
      </w:r>
      <w:r>
        <w:t>）具体操作步骤如下：</w:t>
      </w:r>
    </w:p>
    <w:p w14:paraId="36EFD2F0" w14:textId="2BA61735" w:rsidR="003D154C" w:rsidRDefault="003D154C" w:rsidP="003D154C">
      <w:pPr>
        <w:spacing w:line="318" w:lineRule="exact"/>
        <w:ind w:left="340"/>
        <w:rPr>
          <w:rFonts w:ascii="微软雅黑" w:eastAsia="微软雅黑"/>
          <w:b/>
          <w:sz w:val="18"/>
        </w:rPr>
      </w:pPr>
      <w:r>
        <w:br w:type="column"/>
      </w:r>
      <w:r>
        <w:rPr>
          <w:rFonts w:ascii="微软雅黑" w:eastAsia="微软雅黑" w:hint="eastAsia"/>
          <w:b/>
          <w:spacing w:val="-4"/>
          <w:sz w:val="18"/>
        </w:rPr>
        <w:t xml:space="preserve">图 </w:t>
      </w:r>
      <w:r>
        <w:rPr>
          <w:rFonts w:eastAsia="Times New Roman"/>
          <w:b/>
          <w:sz w:val="18"/>
        </w:rPr>
        <w:t>4-1-4</w:t>
      </w:r>
      <w:r>
        <w:rPr>
          <w:rFonts w:eastAsia="Times New Roman"/>
          <w:b/>
          <w:spacing w:val="14"/>
          <w:sz w:val="18"/>
        </w:rPr>
        <w:t xml:space="preserve">   </w:t>
      </w:r>
      <w:r>
        <w:rPr>
          <w:rFonts w:ascii="微软雅黑" w:eastAsia="微软雅黑" w:hint="eastAsia"/>
          <w:b/>
          <w:sz w:val="18"/>
        </w:rPr>
        <w:t>实验接线图</w:t>
      </w:r>
    </w:p>
    <w:p w14:paraId="2D6EA31B" w14:textId="77777777" w:rsidR="003D154C" w:rsidRDefault="003D154C" w:rsidP="003D154C">
      <w:pPr>
        <w:spacing w:line="318" w:lineRule="exact"/>
        <w:rPr>
          <w:rFonts w:ascii="微软雅黑" w:eastAsia="微软雅黑"/>
          <w:sz w:val="18"/>
        </w:rPr>
      </w:pPr>
    </w:p>
    <w:p w14:paraId="297C0AEB" w14:textId="77777777" w:rsidR="003A3A47" w:rsidRDefault="003A3A47" w:rsidP="003D154C">
      <w:pPr>
        <w:spacing w:line="318" w:lineRule="exact"/>
        <w:rPr>
          <w:rFonts w:ascii="微软雅黑" w:eastAsia="微软雅黑"/>
          <w:sz w:val="18"/>
        </w:rPr>
        <w:sectPr w:rsidR="003A3A47" w:rsidSect="003D154C">
          <w:type w:val="continuous"/>
          <w:pgSz w:w="10440" w:h="14750"/>
          <w:pgMar w:top="1400" w:right="640" w:bottom="280" w:left="720" w:header="720" w:footer="720" w:gutter="0"/>
          <w:cols w:num="2" w:space="720" w:equalWidth="0">
            <w:col w:w="2796" w:space="484"/>
            <w:col w:w="5800"/>
          </w:cols>
        </w:sectPr>
      </w:pPr>
    </w:p>
    <w:p w14:paraId="16BBA906" w14:textId="2973316D" w:rsidR="003D154C" w:rsidRDefault="003D154C" w:rsidP="003D154C">
      <w:pPr>
        <w:pStyle w:val="BodyText"/>
        <w:spacing w:before="43" w:line="278" w:lineRule="auto"/>
        <w:ind w:left="130" w:right="161" w:firstLine="420"/>
      </w:pPr>
      <w:r>
        <w:rPr>
          <w:noProof/>
        </w:rPr>
        <mc:AlternateContent>
          <mc:Choice Requires="wpg">
            <w:drawing>
              <wp:anchor distT="0" distB="0" distL="114300" distR="114300" simplePos="0" relativeHeight="251659264" behindDoc="0" locked="0" layoutInCell="1" allowOverlap="1" wp14:anchorId="4766ABB9" wp14:editId="25F741FF">
                <wp:simplePos x="0" y="0"/>
                <wp:positionH relativeFrom="page">
                  <wp:posOffset>521335</wp:posOffset>
                </wp:positionH>
                <wp:positionV relativeFrom="page">
                  <wp:posOffset>452120</wp:posOffset>
                </wp:positionV>
                <wp:extent cx="5546725" cy="207010"/>
                <wp:effectExtent l="0" t="4445" r="0" b="0"/>
                <wp:wrapNone/>
                <wp:docPr id="556072894"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6725" cy="207010"/>
                          <a:chOff x="821" y="712"/>
                          <a:chExt cx="8735" cy="326"/>
                        </a:xfrm>
                      </wpg:grpSpPr>
                      <pic:pic xmlns:pic="http://schemas.openxmlformats.org/drawingml/2006/picture">
                        <pic:nvPicPr>
                          <pic:cNvPr id="1088754638" name="Picture 20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881" y="712"/>
                            <a:ext cx="297"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3493039" name="Rectangle 210"/>
                        <wps:cNvSpPr>
                          <a:spLocks noChangeArrowheads="1"/>
                        </wps:cNvSpPr>
                        <wps:spPr bwMode="auto">
                          <a:xfrm>
                            <a:off x="820" y="1023"/>
                            <a:ext cx="873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12D2C6" id="Group 219" o:spid="_x0000_s1026" style="position:absolute;margin-left:41.05pt;margin-top:35.6pt;width:436.75pt;height:16.3pt;z-index:251659264;mso-position-horizontal-relative:page;mso-position-vertical-relative:page" coordorigin="821,712" coordsize="8735,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">
                <v:shape id="Picture 209" o:spid="_x0000_s1027" type="#_x0000_t75" style="position:absolute;left:881;top:712;width:297;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">
                  <v:imagedata r:id="rId30" o:title=""/>
                </v:shape>
                <v:rect id="Rectangle 210" o:spid="_x0000_s1028" style="position:absolute;left:820;top:1023;width:873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" fillcolor="black" stroked="f"/>
                <w10:wrap anchorx="page" anchory="page"/>
              </v:group>
            </w:pict>
          </mc:Fallback>
        </mc:AlternateContent>
      </w:r>
      <w:r>
        <w:rPr>
          <w:spacing w:val="-5"/>
        </w:rPr>
        <w:t xml:space="preserve">首先将时序与操作台单元的开关 </w:t>
      </w:r>
      <w:r>
        <w:rPr>
          <w:rFonts w:ascii="Times New Roman" w:eastAsia="Times New Roman" w:hAnsi="Times New Roman"/>
          <w:spacing w:val="-1"/>
        </w:rPr>
        <w:t>KK1</w:t>
      </w:r>
      <w:r>
        <w:rPr>
          <w:spacing w:val="-1"/>
        </w:rPr>
        <w:t>、</w:t>
      </w:r>
      <w:r>
        <w:rPr>
          <w:rFonts w:ascii="Times New Roman" w:eastAsia="Times New Roman" w:hAnsi="Times New Roman"/>
        </w:rPr>
        <w:t xml:space="preserve">KK3 </w:t>
      </w:r>
      <w:r>
        <w:rPr>
          <w:spacing w:val="-5"/>
        </w:rPr>
        <w:t xml:space="preserve">置为‘运行’档，开关 </w:t>
      </w:r>
      <w:r>
        <w:rPr>
          <w:rFonts w:ascii="Times New Roman" w:eastAsia="Times New Roman" w:hAnsi="Times New Roman"/>
        </w:rPr>
        <w:t xml:space="preserve">KK2 </w:t>
      </w:r>
      <w:r>
        <w:t>置为‘单拍’档，</w:t>
      </w:r>
      <w:r>
        <w:rPr>
          <w:spacing w:val="-102"/>
        </w:rPr>
        <w:t xml:space="preserve"> </w:t>
      </w:r>
      <w:r>
        <w:rPr>
          <w:spacing w:val="-19"/>
        </w:rPr>
        <w:t xml:space="preserve">按动 </w:t>
      </w:r>
      <w:r>
        <w:rPr>
          <w:rFonts w:ascii="Times New Roman" w:eastAsia="Times New Roman" w:hAnsi="Times New Roman"/>
          <w:spacing w:val="-1"/>
        </w:rPr>
        <w:t xml:space="preserve">CON </w:t>
      </w:r>
      <w:r>
        <w:rPr>
          <w:spacing w:val="-7"/>
        </w:rPr>
        <w:t xml:space="preserve">单元的总清按钮 </w:t>
      </w:r>
      <w:r>
        <w:rPr>
          <w:rFonts w:ascii="Times New Roman" w:eastAsia="Times New Roman" w:hAnsi="Times New Roman"/>
        </w:rPr>
        <w:t>CLR</w:t>
      </w:r>
      <w:r>
        <w:t>，并执行下述操作。</w:t>
      </w:r>
    </w:p>
    <w:p w14:paraId="385001E1" w14:textId="30DBECCD" w:rsidR="003D154C" w:rsidRDefault="003D154C" w:rsidP="003D154C">
      <w:pPr>
        <w:pStyle w:val="BodyText"/>
        <w:spacing w:line="278" w:lineRule="auto"/>
        <w:ind w:left="340" w:right="264" w:firstLine="210"/>
      </w:pPr>
      <w:r>
        <w:rPr>
          <w:spacing w:val="-14"/>
        </w:rPr>
        <w:t xml:space="preserve">① 对 </w:t>
      </w:r>
      <w:r>
        <w:rPr>
          <w:rFonts w:ascii="Times New Roman" w:eastAsia="Times New Roman" w:hAnsi="Times New Roman"/>
        </w:rPr>
        <w:t>M</w:t>
      </w:r>
      <w:r>
        <w:rPr>
          <w:rFonts w:ascii="Times New Roman" w:eastAsia="Times New Roman" w:hAnsi="Times New Roman"/>
          <w:spacing w:val="-2"/>
        </w:rPr>
        <w:t>E</w:t>
      </w:r>
      <w:r>
        <w:rPr>
          <w:rFonts w:ascii="Times New Roman" w:eastAsia="Times New Roman" w:hAnsi="Times New Roman"/>
        </w:rPr>
        <w:t>M</w:t>
      </w:r>
      <w:r>
        <w:rPr>
          <w:rFonts w:ascii="Times New Roman" w:eastAsia="Times New Roman" w:hAnsi="Times New Roman"/>
          <w:spacing w:val="-1"/>
        </w:rPr>
        <w:t xml:space="preserve"> </w:t>
      </w:r>
      <w:r>
        <w:rPr>
          <w:spacing w:val="-1"/>
        </w:rPr>
        <w:t>进行读操作</w:t>
      </w:r>
      <w:r>
        <w:t>（</w:t>
      </w:r>
      <w:r>
        <w:rPr>
          <w:rFonts w:ascii="Times New Roman" w:eastAsia="Times New Roman" w:hAnsi="Times New Roman"/>
          <w:spacing w:val="-1"/>
        </w:rPr>
        <w:t>W</w:t>
      </w:r>
      <w:r>
        <w:rPr>
          <w:rFonts w:ascii="Times New Roman" w:eastAsia="Times New Roman" w:hAnsi="Times New Roman"/>
        </w:rPr>
        <w:t>R=</w:t>
      </w:r>
      <w:r>
        <w:rPr>
          <w:rFonts w:ascii="Times New Roman" w:eastAsia="Times New Roman" w:hAnsi="Times New Roman"/>
          <w:spacing w:val="-1"/>
        </w:rPr>
        <w:t>0</w:t>
      </w:r>
      <w:r>
        <w:rPr>
          <w:spacing w:val="-4"/>
        </w:rPr>
        <w:t>，</w:t>
      </w:r>
      <w:r>
        <w:rPr>
          <w:rFonts w:ascii="Times New Roman" w:eastAsia="Times New Roman" w:hAnsi="Times New Roman"/>
          <w:spacing w:val="-1"/>
        </w:rPr>
        <w:t>RD</w:t>
      </w:r>
      <w:r>
        <w:rPr>
          <w:rFonts w:ascii="Times New Roman" w:eastAsia="Times New Roman" w:hAnsi="Times New Roman"/>
        </w:rPr>
        <w:t>=1</w:t>
      </w:r>
      <w:r>
        <w:rPr>
          <w:spacing w:val="-4"/>
        </w:rPr>
        <w:t>，</w:t>
      </w:r>
      <w:r>
        <w:rPr>
          <w:rFonts w:ascii="Times New Roman" w:eastAsia="Times New Roman" w:hAnsi="Times New Roman"/>
          <w:spacing w:val="-1"/>
        </w:rPr>
        <w:t>IO</w:t>
      </w:r>
      <w:r>
        <w:rPr>
          <w:rFonts w:ascii="Times New Roman" w:eastAsia="Times New Roman" w:hAnsi="Times New Roman"/>
        </w:rPr>
        <w:t>M=</w:t>
      </w:r>
      <w:r>
        <w:rPr>
          <w:rFonts w:ascii="Times New Roman" w:eastAsia="Times New Roman" w:hAnsi="Times New Roman"/>
          <w:spacing w:val="-1"/>
        </w:rPr>
        <w:t>0</w:t>
      </w:r>
      <w:r>
        <w:rPr>
          <w:spacing w:val="-105"/>
        </w:rPr>
        <w:t>）</w:t>
      </w:r>
      <w:r>
        <w:rPr>
          <w:spacing w:val="-15"/>
        </w:rPr>
        <w:t xml:space="preserve">，此时 </w:t>
      </w:r>
      <w:r>
        <w:rPr>
          <w:rFonts w:ascii="Times New Roman" w:eastAsia="Times New Roman" w:hAnsi="Times New Roman"/>
          <w:spacing w:val="-2"/>
        </w:rPr>
        <w:t>L</w:t>
      </w:r>
      <w:r>
        <w:rPr>
          <w:rFonts w:ascii="Times New Roman" w:eastAsia="Times New Roman" w:hAnsi="Times New Roman"/>
        </w:rPr>
        <w:t>14</w:t>
      </w:r>
      <w:r>
        <w:rPr>
          <w:rFonts w:ascii="Times New Roman" w:eastAsia="Times New Roman" w:hAnsi="Times New Roman"/>
          <w:spacing w:val="-1"/>
        </w:rPr>
        <w:t xml:space="preserve"> </w:t>
      </w:r>
      <w:r>
        <w:t>灭</w:t>
      </w:r>
      <w:r>
        <w:rPr>
          <w:rFonts w:ascii="Times New Roman" w:eastAsia="Times New Roman" w:hAnsi="Times New Roman"/>
        </w:rPr>
        <w:t>,</w:t>
      </w:r>
      <w:r>
        <w:t>表示存储器读功能信号有效。</w:t>
      </w:r>
      <w:r w:rsidR="00577268">
        <w:rPr>
          <w:rFonts w:hint="eastAsia"/>
        </w:rPr>
        <w:t>如图二所示：</w:t>
      </w:r>
    </w:p>
    <w:p w14:paraId="3F6D05A4" w14:textId="34F48495" w:rsidR="00577268" w:rsidRDefault="00577268" w:rsidP="003D154C">
      <w:pPr>
        <w:pStyle w:val="BodyText"/>
        <w:spacing w:line="278" w:lineRule="auto"/>
        <w:ind w:left="340" w:right="264" w:firstLine="210"/>
      </w:pPr>
      <w:r w:rsidRPr="00577268">
        <w:rPr>
          <w:noProof/>
        </w:rPr>
        <w:t xml:space="preserve"> </w:t>
      </w:r>
      <w:r>
        <w:rPr>
          <w:noProof/>
        </w:rPr>
        <w:lastRenderedPageBreak/>
        <w:drawing>
          <wp:inline distT="0" distB="0" distL="0" distR="0" wp14:anchorId="17AA16AD" wp14:editId="0B705C48">
            <wp:extent cx="5765800" cy="4324350"/>
            <wp:effectExtent l="0" t="0" r="6350" b="0"/>
            <wp:docPr id="15188315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5800" cy="4324350"/>
                    </a:xfrm>
                    <a:prstGeom prst="rect">
                      <a:avLst/>
                    </a:prstGeom>
                    <a:noFill/>
                    <a:ln>
                      <a:noFill/>
                    </a:ln>
                  </pic:spPr>
                </pic:pic>
              </a:graphicData>
            </a:graphic>
          </wp:inline>
        </w:drawing>
      </w:r>
    </w:p>
    <w:p w14:paraId="018B0719" w14:textId="069C0588" w:rsidR="00577268" w:rsidRPr="00577268" w:rsidRDefault="00577268" w:rsidP="00577268">
      <w:pPr>
        <w:jc w:val="center"/>
        <w:rPr>
          <w:rFonts w:ascii="微软雅黑" w:eastAsia="微软雅黑" w:hint="eastAsia"/>
          <w:b/>
          <w:spacing w:val="-4"/>
          <w:sz w:val="18"/>
        </w:rPr>
      </w:pPr>
      <w:r w:rsidRPr="00577268">
        <w:rPr>
          <w:rFonts w:ascii="微软雅黑" w:eastAsia="微软雅黑" w:hint="eastAsia"/>
          <w:b/>
          <w:spacing w:val="-4"/>
          <w:sz w:val="18"/>
        </w:rPr>
        <w:t>图二</w:t>
      </w:r>
    </w:p>
    <w:p w14:paraId="1CB5DCBB" w14:textId="77777777" w:rsidR="00577268" w:rsidRDefault="00577268" w:rsidP="003D154C">
      <w:pPr>
        <w:pStyle w:val="BodyText"/>
        <w:spacing w:line="278" w:lineRule="auto"/>
        <w:ind w:left="340" w:right="264" w:firstLine="210"/>
        <w:rPr>
          <w:rFonts w:hint="eastAsia"/>
        </w:rPr>
      </w:pPr>
    </w:p>
    <w:p w14:paraId="7064DF24" w14:textId="6AB8B138" w:rsidR="003D154C" w:rsidRDefault="003D154C" w:rsidP="003D154C">
      <w:pPr>
        <w:pStyle w:val="BodyText"/>
        <w:spacing w:line="278" w:lineRule="auto"/>
        <w:ind w:left="340" w:right="266" w:firstLine="209"/>
      </w:pPr>
      <w:r>
        <w:rPr>
          <w:spacing w:val="-14"/>
        </w:rPr>
        <w:t xml:space="preserve">② 对 </w:t>
      </w:r>
      <w:r>
        <w:rPr>
          <w:rFonts w:ascii="Times New Roman" w:eastAsia="Times New Roman" w:hAnsi="Times New Roman"/>
        </w:rPr>
        <w:t>M</w:t>
      </w:r>
      <w:r>
        <w:rPr>
          <w:rFonts w:ascii="Times New Roman" w:eastAsia="Times New Roman" w:hAnsi="Times New Roman"/>
          <w:spacing w:val="-2"/>
        </w:rPr>
        <w:t>E</w:t>
      </w:r>
      <w:r>
        <w:rPr>
          <w:rFonts w:ascii="Times New Roman" w:eastAsia="Times New Roman" w:hAnsi="Times New Roman"/>
        </w:rPr>
        <w:t>M</w:t>
      </w:r>
      <w:r>
        <w:rPr>
          <w:rFonts w:ascii="Times New Roman" w:eastAsia="Times New Roman" w:hAnsi="Times New Roman"/>
          <w:spacing w:val="-1"/>
        </w:rPr>
        <w:t xml:space="preserve"> </w:t>
      </w:r>
      <w:r>
        <w:rPr>
          <w:spacing w:val="-2"/>
        </w:rPr>
        <w:t>进行写操作</w:t>
      </w:r>
      <w:r>
        <w:t>（</w:t>
      </w:r>
      <w:r>
        <w:rPr>
          <w:rFonts w:ascii="Times New Roman" w:eastAsia="Times New Roman" w:hAnsi="Times New Roman"/>
          <w:spacing w:val="-1"/>
        </w:rPr>
        <w:t>W</w:t>
      </w:r>
      <w:r>
        <w:rPr>
          <w:rFonts w:ascii="Times New Roman" w:eastAsia="Times New Roman" w:hAnsi="Times New Roman"/>
        </w:rPr>
        <w:t>R=1</w:t>
      </w:r>
      <w:r>
        <w:rPr>
          <w:spacing w:val="-7"/>
        </w:rPr>
        <w:t>，</w:t>
      </w:r>
      <w:r>
        <w:rPr>
          <w:rFonts w:ascii="Times New Roman" w:eastAsia="Times New Roman" w:hAnsi="Times New Roman"/>
          <w:spacing w:val="-1"/>
        </w:rPr>
        <w:t>RD</w:t>
      </w:r>
      <w:r>
        <w:rPr>
          <w:rFonts w:ascii="Times New Roman" w:eastAsia="Times New Roman" w:hAnsi="Times New Roman"/>
        </w:rPr>
        <w:t>=0</w:t>
      </w:r>
      <w:r>
        <w:rPr>
          <w:spacing w:val="-7"/>
        </w:rPr>
        <w:t>，</w:t>
      </w:r>
      <w:r>
        <w:rPr>
          <w:rFonts w:ascii="Times New Roman" w:eastAsia="Times New Roman" w:hAnsi="Times New Roman"/>
          <w:spacing w:val="-1"/>
        </w:rPr>
        <w:t>IO</w:t>
      </w:r>
      <w:r>
        <w:rPr>
          <w:rFonts w:ascii="Times New Roman" w:eastAsia="Times New Roman" w:hAnsi="Times New Roman"/>
        </w:rPr>
        <w:t>M=</w:t>
      </w:r>
      <w:r>
        <w:rPr>
          <w:rFonts w:ascii="Times New Roman" w:eastAsia="Times New Roman" w:hAnsi="Times New Roman"/>
          <w:spacing w:val="-1"/>
        </w:rPr>
        <w:t>0</w:t>
      </w:r>
      <w:r>
        <w:rPr>
          <w:spacing w:val="-105"/>
        </w:rPr>
        <w:t>）</w:t>
      </w:r>
      <w:r>
        <w:rPr>
          <w:spacing w:val="-9"/>
        </w:rPr>
        <w:t xml:space="preserve">，连续按动开关 </w:t>
      </w:r>
      <w:r>
        <w:rPr>
          <w:rFonts w:ascii="Times New Roman" w:eastAsia="Times New Roman" w:hAnsi="Times New Roman"/>
          <w:spacing w:val="-1"/>
        </w:rPr>
        <w:t>S</w:t>
      </w:r>
      <w:r>
        <w:rPr>
          <w:rFonts w:ascii="Times New Roman" w:eastAsia="Times New Roman" w:hAnsi="Times New Roman"/>
        </w:rPr>
        <w:t>T</w:t>
      </w:r>
      <w:r>
        <w:rPr>
          <w:spacing w:val="-2"/>
        </w:rPr>
        <w:t>，观察扩展单元数据</w:t>
      </w:r>
      <w:r>
        <w:rPr>
          <w:spacing w:val="-6"/>
        </w:rPr>
        <w:t xml:space="preserve">指示灯，指示灯显示为 </w:t>
      </w:r>
      <w:r>
        <w:rPr>
          <w:rFonts w:ascii="Times New Roman" w:eastAsia="Times New Roman" w:hAnsi="Times New Roman"/>
        </w:rPr>
        <w:t xml:space="preserve">T3 </w:t>
      </w:r>
      <w:r>
        <w:t>时刻时，</w:t>
      </w:r>
      <w:r>
        <w:rPr>
          <w:rFonts w:ascii="Times New Roman" w:eastAsia="Times New Roman" w:hAnsi="Times New Roman"/>
        </w:rPr>
        <w:t xml:space="preserve">L15 </w:t>
      </w:r>
      <w:r>
        <w:t>灭</w:t>
      </w:r>
      <w:r>
        <w:rPr>
          <w:rFonts w:ascii="Times New Roman" w:eastAsia="Times New Roman" w:hAnsi="Times New Roman"/>
        </w:rPr>
        <w:t>,</w:t>
      </w:r>
      <w:r>
        <w:t>表示存储器写功能信号有效。</w:t>
      </w:r>
      <w:r w:rsidR="00577268">
        <w:rPr>
          <w:rFonts w:hint="eastAsia"/>
        </w:rPr>
        <w:t>如图三所示：</w:t>
      </w:r>
    </w:p>
    <w:p w14:paraId="520939AB" w14:textId="7A4DA1B0" w:rsidR="00577268" w:rsidRDefault="00577268" w:rsidP="003D154C">
      <w:pPr>
        <w:pStyle w:val="BodyText"/>
        <w:spacing w:line="278" w:lineRule="auto"/>
        <w:ind w:left="340" w:right="266" w:firstLine="209"/>
      </w:pPr>
      <w:r>
        <w:rPr>
          <w:noProof/>
        </w:rPr>
        <w:lastRenderedPageBreak/>
        <w:drawing>
          <wp:inline distT="0" distB="0" distL="0" distR="0" wp14:anchorId="46EFFC4A" wp14:editId="14F711F9">
            <wp:extent cx="5765800" cy="4324350"/>
            <wp:effectExtent l="0" t="0" r="6350" b="0"/>
            <wp:docPr id="2531869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5800" cy="4324350"/>
                    </a:xfrm>
                    <a:prstGeom prst="rect">
                      <a:avLst/>
                    </a:prstGeom>
                    <a:noFill/>
                    <a:ln>
                      <a:noFill/>
                    </a:ln>
                  </pic:spPr>
                </pic:pic>
              </a:graphicData>
            </a:graphic>
          </wp:inline>
        </w:drawing>
      </w:r>
    </w:p>
    <w:p w14:paraId="021CDCC5" w14:textId="37C57FF9" w:rsidR="00577268" w:rsidRPr="00577268" w:rsidRDefault="00577268" w:rsidP="00577268">
      <w:pPr>
        <w:jc w:val="center"/>
        <w:rPr>
          <w:rFonts w:ascii="微软雅黑" w:eastAsia="微软雅黑" w:hint="eastAsia"/>
          <w:b/>
          <w:spacing w:val="-4"/>
          <w:sz w:val="18"/>
        </w:rPr>
      </w:pPr>
      <w:r w:rsidRPr="00577268">
        <w:rPr>
          <w:rFonts w:ascii="微软雅黑" w:eastAsia="微软雅黑" w:hint="eastAsia"/>
          <w:b/>
          <w:spacing w:val="-4"/>
          <w:sz w:val="18"/>
        </w:rPr>
        <w:t>图</w:t>
      </w:r>
      <w:r>
        <w:rPr>
          <w:rFonts w:ascii="微软雅黑" w:eastAsia="微软雅黑" w:hint="eastAsia"/>
          <w:b/>
          <w:spacing w:val="-4"/>
          <w:sz w:val="18"/>
        </w:rPr>
        <w:t>三</w:t>
      </w:r>
    </w:p>
    <w:p w14:paraId="395B641F" w14:textId="77777777" w:rsidR="00577268" w:rsidRDefault="00577268" w:rsidP="003D154C">
      <w:pPr>
        <w:pStyle w:val="BodyText"/>
        <w:spacing w:line="278" w:lineRule="auto"/>
        <w:ind w:left="340" w:right="266" w:firstLine="209"/>
        <w:rPr>
          <w:rFonts w:hint="eastAsia"/>
        </w:rPr>
      </w:pPr>
    </w:p>
    <w:p w14:paraId="68D15014" w14:textId="00226BB9" w:rsidR="003D154C" w:rsidRDefault="003D154C" w:rsidP="003D154C">
      <w:pPr>
        <w:pStyle w:val="BodyText"/>
        <w:ind w:left="550"/>
      </w:pPr>
      <w:r>
        <w:rPr>
          <w:spacing w:val="-14"/>
        </w:rPr>
        <w:t xml:space="preserve">③ 对 </w:t>
      </w:r>
      <w:r>
        <w:rPr>
          <w:rFonts w:ascii="Times New Roman" w:eastAsia="Times New Roman" w:hAnsi="Times New Roman"/>
          <w:spacing w:val="-1"/>
        </w:rPr>
        <w:t>I</w:t>
      </w:r>
      <w:r>
        <w:rPr>
          <w:rFonts w:ascii="Times New Roman" w:eastAsia="Times New Roman" w:hAnsi="Times New Roman"/>
        </w:rPr>
        <w:t xml:space="preserve">/O </w:t>
      </w:r>
      <w:r>
        <w:rPr>
          <w:spacing w:val="-1"/>
        </w:rPr>
        <w:t>进行读操作</w:t>
      </w:r>
      <w:r>
        <w:t>（</w:t>
      </w:r>
      <w:r>
        <w:rPr>
          <w:rFonts w:ascii="Times New Roman" w:eastAsia="Times New Roman" w:hAnsi="Times New Roman"/>
          <w:spacing w:val="-1"/>
        </w:rPr>
        <w:t>W</w:t>
      </w:r>
      <w:r>
        <w:rPr>
          <w:rFonts w:ascii="Times New Roman" w:eastAsia="Times New Roman" w:hAnsi="Times New Roman"/>
        </w:rPr>
        <w:t>R=0</w:t>
      </w:r>
      <w:r>
        <w:t>，</w:t>
      </w:r>
      <w:r>
        <w:rPr>
          <w:rFonts w:ascii="Times New Roman" w:eastAsia="Times New Roman" w:hAnsi="Times New Roman"/>
        </w:rPr>
        <w:t>R</w:t>
      </w:r>
      <w:r>
        <w:rPr>
          <w:rFonts w:ascii="Times New Roman" w:eastAsia="Times New Roman" w:hAnsi="Times New Roman"/>
          <w:spacing w:val="-1"/>
        </w:rPr>
        <w:t>D=</w:t>
      </w:r>
      <w:r>
        <w:rPr>
          <w:rFonts w:ascii="Times New Roman" w:eastAsia="Times New Roman" w:hAnsi="Times New Roman"/>
        </w:rPr>
        <w:t>1</w:t>
      </w:r>
      <w:r>
        <w:t>，</w:t>
      </w:r>
      <w:r>
        <w:rPr>
          <w:rFonts w:ascii="Times New Roman" w:eastAsia="Times New Roman" w:hAnsi="Times New Roman"/>
          <w:spacing w:val="-1"/>
        </w:rPr>
        <w:t>IO</w:t>
      </w:r>
      <w:r>
        <w:rPr>
          <w:rFonts w:ascii="Times New Roman" w:eastAsia="Times New Roman" w:hAnsi="Times New Roman"/>
        </w:rPr>
        <w:t>M=</w:t>
      </w:r>
      <w:r>
        <w:rPr>
          <w:rFonts w:ascii="Times New Roman" w:eastAsia="Times New Roman" w:hAnsi="Times New Roman"/>
          <w:spacing w:val="-1"/>
        </w:rPr>
        <w:t>1</w:t>
      </w:r>
      <w:r>
        <w:rPr>
          <w:spacing w:val="-106"/>
        </w:rPr>
        <w:t>）</w:t>
      </w:r>
      <w:r>
        <w:rPr>
          <w:spacing w:val="-14"/>
        </w:rPr>
        <w:t xml:space="preserve">，此时 </w:t>
      </w:r>
      <w:r>
        <w:rPr>
          <w:rFonts w:ascii="Times New Roman" w:eastAsia="Times New Roman" w:hAnsi="Times New Roman"/>
        </w:rPr>
        <w:t>L</w:t>
      </w:r>
      <w:r>
        <w:rPr>
          <w:rFonts w:ascii="Times New Roman" w:eastAsia="Times New Roman" w:hAnsi="Times New Roman"/>
          <w:spacing w:val="-1"/>
        </w:rPr>
        <w:t>1</w:t>
      </w:r>
      <w:r>
        <w:rPr>
          <w:rFonts w:ascii="Times New Roman" w:eastAsia="Times New Roman" w:hAnsi="Times New Roman"/>
        </w:rPr>
        <w:t>2</w:t>
      </w:r>
      <w:r>
        <w:rPr>
          <w:rFonts w:ascii="Times New Roman" w:eastAsia="Times New Roman" w:hAnsi="Times New Roman"/>
          <w:spacing w:val="-1"/>
        </w:rPr>
        <w:t xml:space="preserve"> </w:t>
      </w:r>
      <w:r>
        <w:t>灭</w:t>
      </w:r>
      <w:r>
        <w:rPr>
          <w:rFonts w:ascii="Times New Roman" w:eastAsia="Times New Roman" w:hAnsi="Times New Roman"/>
        </w:rPr>
        <w:t>,</w:t>
      </w:r>
      <w:r>
        <w:rPr>
          <w:spacing w:val="-18"/>
        </w:rPr>
        <w:t xml:space="preserve">表示 </w:t>
      </w:r>
      <w:r>
        <w:rPr>
          <w:rFonts w:ascii="Times New Roman" w:eastAsia="Times New Roman" w:hAnsi="Times New Roman"/>
          <w:spacing w:val="-1"/>
        </w:rPr>
        <w:t>I</w:t>
      </w:r>
      <w:r>
        <w:rPr>
          <w:rFonts w:ascii="Times New Roman" w:eastAsia="Times New Roman" w:hAnsi="Times New Roman"/>
        </w:rPr>
        <w:t>/O</w:t>
      </w:r>
      <w:r>
        <w:rPr>
          <w:rFonts w:ascii="Times New Roman" w:eastAsia="Times New Roman" w:hAnsi="Times New Roman"/>
          <w:spacing w:val="-2"/>
        </w:rPr>
        <w:t xml:space="preserve"> </w:t>
      </w:r>
      <w:r>
        <w:t>读功能信号有效。</w:t>
      </w:r>
      <w:r w:rsidR="00577268">
        <w:rPr>
          <w:rFonts w:hint="eastAsia"/>
        </w:rPr>
        <w:t>如图四所示：</w:t>
      </w:r>
    </w:p>
    <w:p w14:paraId="520008F4" w14:textId="7AA36BB8" w:rsidR="00577268" w:rsidRDefault="00577268" w:rsidP="003D154C">
      <w:pPr>
        <w:pStyle w:val="BodyText"/>
        <w:ind w:left="550"/>
      </w:pPr>
      <w:r>
        <w:rPr>
          <w:noProof/>
        </w:rPr>
        <w:lastRenderedPageBreak/>
        <w:drawing>
          <wp:inline distT="0" distB="0" distL="0" distR="0" wp14:anchorId="34891D45" wp14:editId="5F066FAC">
            <wp:extent cx="5765800" cy="4324350"/>
            <wp:effectExtent l="0" t="0" r="6350" b="0"/>
            <wp:docPr id="1954013964"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5800" cy="4324350"/>
                    </a:xfrm>
                    <a:prstGeom prst="rect">
                      <a:avLst/>
                    </a:prstGeom>
                    <a:noFill/>
                    <a:ln>
                      <a:noFill/>
                    </a:ln>
                  </pic:spPr>
                </pic:pic>
              </a:graphicData>
            </a:graphic>
          </wp:inline>
        </w:drawing>
      </w:r>
    </w:p>
    <w:p w14:paraId="0C793263" w14:textId="1499EE87" w:rsidR="00577268" w:rsidRPr="00577268" w:rsidRDefault="00577268" w:rsidP="00577268">
      <w:pPr>
        <w:jc w:val="center"/>
        <w:rPr>
          <w:rFonts w:ascii="微软雅黑" w:eastAsia="微软雅黑" w:hint="eastAsia"/>
          <w:b/>
          <w:spacing w:val="-4"/>
          <w:sz w:val="18"/>
        </w:rPr>
      </w:pPr>
      <w:r w:rsidRPr="00577268">
        <w:rPr>
          <w:rFonts w:ascii="微软雅黑" w:eastAsia="微软雅黑" w:hint="eastAsia"/>
          <w:b/>
          <w:spacing w:val="-4"/>
          <w:sz w:val="18"/>
        </w:rPr>
        <w:t>图</w:t>
      </w:r>
      <w:r>
        <w:rPr>
          <w:rFonts w:ascii="微软雅黑" w:eastAsia="微软雅黑" w:hint="eastAsia"/>
          <w:b/>
          <w:spacing w:val="-4"/>
          <w:sz w:val="18"/>
        </w:rPr>
        <w:t>四</w:t>
      </w:r>
    </w:p>
    <w:p w14:paraId="40F9ED9A" w14:textId="77777777" w:rsidR="003D154C" w:rsidRDefault="003D154C" w:rsidP="003D154C">
      <w:pPr>
        <w:pStyle w:val="BodyText"/>
        <w:spacing w:before="43" w:line="278" w:lineRule="auto"/>
        <w:ind w:left="340" w:right="266" w:firstLine="209"/>
      </w:pPr>
      <w:r>
        <w:rPr>
          <w:spacing w:val="-14"/>
        </w:rPr>
        <w:t xml:space="preserve">④ 对 </w:t>
      </w:r>
      <w:r>
        <w:rPr>
          <w:rFonts w:ascii="Times New Roman" w:eastAsia="Times New Roman" w:hAnsi="Times New Roman"/>
          <w:spacing w:val="-1"/>
        </w:rPr>
        <w:t>I</w:t>
      </w:r>
      <w:r>
        <w:rPr>
          <w:rFonts w:ascii="Times New Roman" w:eastAsia="Times New Roman" w:hAnsi="Times New Roman"/>
        </w:rPr>
        <w:t xml:space="preserve">/O </w:t>
      </w:r>
      <w:r>
        <w:rPr>
          <w:spacing w:val="-2"/>
        </w:rPr>
        <w:t>进行写操作</w:t>
      </w:r>
      <w:r>
        <w:t>（</w:t>
      </w:r>
      <w:r>
        <w:rPr>
          <w:rFonts w:ascii="Times New Roman" w:eastAsia="Times New Roman" w:hAnsi="Times New Roman"/>
          <w:spacing w:val="-1"/>
        </w:rPr>
        <w:t>W</w:t>
      </w:r>
      <w:r>
        <w:rPr>
          <w:rFonts w:ascii="Times New Roman" w:eastAsia="Times New Roman" w:hAnsi="Times New Roman"/>
        </w:rPr>
        <w:t>R=1</w:t>
      </w:r>
      <w:r>
        <w:rPr>
          <w:spacing w:val="-4"/>
        </w:rPr>
        <w:t>，</w:t>
      </w:r>
      <w:r>
        <w:rPr>
          <w:rFonts w:ascii="Times New Roman" w:eastAsia="Times New Roman" w:hAnsi="Times New Roman"/>
        </w:rPr>
        <w:t>R</w:t>
      </w:r>
      <w:r>
        <w:rPr>
          <w:rFonts w:ascii="Times New Roman" w:eastAsia="Times New Roman" w:hAnsi="Times New Roman"/>
          <w:spacing w:val="-1"/>
        </w:rPr>
        <w:t>D=</w:t>
      </w:r>
      <w:r>
        <w:rPr>
          <w:rFonts w:ascii="Times New Roman" w:eastAsia="Times New Roman" w:hAnsi="Times New Roman"/>
        </w:rPr>
        <w:t>0</w:t>
      </w:r>
      <w:r>
        <w:rPr>
          <w:spacing w:val="-4"/>
        </w:rPr>
        <w:t>，</w:t>
      </w:r>
      <w:r>
        <w:rPr>
          <w:rFonts w:ascii="Times New Roman" w:eastAsia="Times New Roman" w:hAnsi="Times New Roman"/>
          <w:spacing w:val="-1"/>
        </w:rPr>
        <w:t>IO</w:t>
      </w:r>
      <w:r>
        <w:rPr>
          <w:rFonts w:ascii="Times New Roman" w:eastAsia="Times New Roman" w:hAnsi="Times New Roman"/>
        </w:rPr>
        <w:t>M=1</w:t>
      </w:r>
      <w:r>
        <w:rPr>
          <w:spacing w:val="-106"/>
        </w:rPr>
        <w:t>）</w:t>
      </w:r>
      <w:r>
        <w:rPr>
          <w:spacing w:val="-9"/>
        </w:rPr>
        <w:t xml:space="preserve">，连续按动开关 </w:t>
      </w:r>
      <w:r>
        <w:rPr>
          <w:rFonts w:ascii="Times New Roman" w:eastAsia="Times New Roman" w:hAnsi="Times New Roman"/>
          <w:spacing w:val="-1"/>
        </w:rPr>
        <w:t>S</w:t>
      </w:r>
      <w:r>
        <w:rPr>
          <w:rFonts w:ascii="Times New Roman" w:eastAsia="Times New Roman" w:hAnsi="Times New Roman"/>
        </w:rPr>
        <w:t>T</w:t>
      </w:r>
      <w:r>
        <w:rPr>
          <w:spacing w:val="-2"/>
        </w:rPr>
        <w:t>，观察扩展单元数据指</w:t>
      </w:r>
      <w:r>
        <w:rPr>
          <w:spacing w:val="-7"/>
        </w:rPr>
        <w:t xml:space="preserve">示灯，指示灯显示为 </w:t>
      </w:r>
      <w:r>
        <w:rPr>
          <w:rFonts w:ascii="Times New Roman" w:eastAsia="Times New Roman" w:hAnsi="Times New Roman"/>
        </w:rPr>
        <w:t>T3</w:t>
      </w:r>
      <w:r>
        <w:rPr>
          <w:rFonts w:ascii="Times New Roman" w:eastAsia="Times New Roman" w:hAnsi="Times New Roman"/>
          <w:spacing w:val="-1"/>
        </w:rPr>
        <w:t xml:space="preserve"> </w:t>
      </w:r>
      <w:r>
        <w:t>时刻时，</w:t>
      </w:r>
      <w:r>
        <w:rPr>
          <w:rFonts w:ascii="Times New Roman" w:eastAsia="Times New Roman" w:hAnsi="Times New Roman"/>
        </w:rPr>
        <w:t xml:space="preserve">L13 </w:t>
      </w:r>
      <w:r>
        <w:t>灭</w:t>
      </w:r>
      <w:r>
        <w:rPr>
          <w:rFonts w:ascii="Times New Roman" w:eastAsia="Times New Roman" w:hAnsi="Times New Roman"/>
        </w:rPr>
        <w:t>,</w:t>
      </w:r>
      <w:r>
        <w:rPr>
          <w:spacing w:val="-18"/>
        </w:rPr>
        <w:t xml:space="preserve">表示 </w:t>
      </w:r>
      <w:r>
        <w:rPr>
          <w:rFonts w:ascii="Times New Roman" w:eastAsia="Times New Roman" w:hAnsi="Times New Roman"/>
        </w:rPr>
        <w:t>I/O</w:t>
      </w:r>
      <w:r>
        <w:rPr>
          <w:rFonts w:ascii="Times New Roman" w:eastAsia="Times New Roman" w:hAnsi="Times New Roman"/>
          <w:spacing w:val="-2"/>
        </w:rPr>
        <w:t xml:space="preserve"> </w:t>
      </w:r>
      <w:r>
        <w:t>写功能信号有效。</w:t>
      </w:r>
    </w:p>
    <w:p w14:paraId="3F47799B" w14:textId="62166EB2" w:rsidR="00577268" w:rsidRDefault="00577268" w:rsidP="003D154C">
      <w:pPr>
        <w:pStyle w:val="BodyText"/>
        <w:spacing w:before="43" w:line="278" w:lineRule="auto"/>
        <w:ind w:left="340" w:right="266" w:firstLine="209"/>
      </w:pPr>
      <w:r>
        <w:rPr>
          <w:rFonts w:hint="eastAsia"/>
        </w:rPr>
        <w:t>如图五所示：</w:t>
      </w:r>
    </w:p>
    <w:p w14:paraId="7B54B0FB" w14:textId="0FDD6A6D" w:rsidR="00577268" w:rsidRDefault="00577268" w:rsidP="003D154C">
      <w:pPr>
        <w:pStyle w:val="BodyText"/>
        <w:spacing w:before="43" w:line="278" w:lineRule="auto"/>
        <w:ind w:left="340" w:right="266" w:firstLine="209"/>
      </w:pPr>
      <w:r>
        <w:rPr>
          <w:noProof/>
        </w:rPr>
        <w:lastRenderedPageBreak/>
        <w:drawing>
          <wp:inline distT="0" distB="0" distL="0" distR="0" wp14:anchorId="20E4A947" wp14:editId="6A47C967">
            <wp:extent cx="5765800" cy="4324350"/>
            <wp:effectExtent l="0" t="0" r="6350" b="0"/>
            <wp:docPr id="43528317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5800" cy="4324350"/>
                    </a:xfrm>
                    <a:prstGeom prst="rect">
                      <a:avLst/>
                    </a:prstGeom>
                    <a:noFill/>
                    <a:ln>
                      <a:noFill/>
                    </a:ln>
                  </pic:spPr>
                </pic:pic>
              </a:graphicData>
            </a:graphic>
          </wp:inline>
        </w:drawing>
      </w:r>
    </w:p>
    <w:p w14:paraId="460F0972" w14:textId="31ABB76A" w:rsidR="00577268" w:rsidRPr="00577268" w:rsidRDefault="00577268" w:rsidP="00577268">
      <w:pPr>
        <w:jc w:val="center"/>
        <w:rPr>
          <w:rFonts w:ascii="微软雅黑" w:eastAsia="微软雅黑" w:hint="eastAsia"/>
          <w:b/>
          <w:spacing w:val="-4"/>
          <w:sz w:val="18"/>
        </w:rPr>
      </w:pPr>
      <w:r w:rsidRPr="00577268">
        <w:rPr>
          <w:rFonts w:ascii="微软雅黑" w:eastAsia="微软雅黑" w:hint="eastAsia"/>
          <w:b/>
          <w:spacing w:val="-4"/>
          <w:sz w:val="18"/>
        </w:rPr>
        <w:t>图</w:t>
      </w:r>
      <w:r>
        <w:rPr>
          <w:rFonts w:ascii="微软雅黑" w:eastAsia="微软雅黑" w:hint="eastAsia"/>
          <w:b/>
          <w:spacing w:val="-4"/>
          <w:sz w:val="18"/>
        </w:rPr>
        <w:t>五</w:t>
      </w:r>
    </w:p>
    <w:p w14:paraId="4F1CFAB8" w14:textId="77777777" w:rsidR="003D154C" w:rsidRDefault="003D154C" w:rsidP="003D154C">
      <w:pPr>
        <w:pStyle w:val="ListParagraph"/>
        <w:numPr>
          <w:ilvl w:val="0"/>
          <w:numId w:val="9"/>
        </w:numPr>
        <w:tabs>
          <w:tab w:val="left" w:pos="868"/>
        </w:tabs>
        <w:autoSpaceDE w:val="0"/>
        <w:autoSpaceDN w:val="0"/>
        <w:ind w:firstLineChars="0"/>
        <w:jc w:val="left"/>
      </w:pPr>
      <w:r>
        <w:rPr>
          <w:spacing w:val="-1"/>
        </w:rPr>
        <w:t>基本输入输出功能的总线接口实验。</w:t>
      </w:r>
    </w:p>
    <w:p w14:paraId="25CB5384" w14:textId="77777777" w:rsidR="003D154C" w:rsidRDefault="003D154C" w:rsidP="003D154C">
      <w:pPr>
        <w:pStyle w:val="ListParagraph"/>
        <w:numPr>
          <w:ilvl w:val="0"/>
          <w:numId w:val="8"/>
        </w:numPr>
        <w:tabs>
          <w:tab w:val="left" w:pos="868"/>
        </w:tabs>
        <w:autoSpaceDE w:val="0"/>
        <w:autoSpaceDN w:val="0"/>
        <w:spacing w:before="43"/>
        <w:ind w:firstLineChars="0" w:hanging="527"/>
        <w:jc w:val="left"/>
      </w:pPr>
      <w:r>
        <w:t>根据挂在总线上的几个基本部件，设计一个简单的流程：</w:t>
      </w:r>
    </w:p>
    <w:p w14:paraId="044FAD4C" w14:textId="77777777" w:rsidR="003D154C" w:rsidRDefault="003D154C" w:rsidP="003D154C">
      <w:pPr>
        <w:pStyle w:val="BodyText"/>
        <w:spacing w:before="43"/>
        <w:ind w:left="550"/>
      </w:pPr>
      <w:r>
        <w:rPr>
          <w:spacing w:val="-5"/>
        </w:rPr>
        <w:t xml:space="preserve">① 输入设备将一个数打入 </w:t>
      </w:r>
      <w:r>
        <w:rPr>
          <w:rFonts w:ascii="Times New Roman" w:eastAsia="Times New Roman" w:hAnsi="Times New Roman"/>
        </w:rPr>
        <w:t xml:space="preserve">R0 </w:t>
      </w:r>
      <w:r>
        <w:t>寄存器。</w:t>
      </w:r>
    </w:p>
    <w:p w14:paraId="7FB7F4E1" w14:textId="77777777" w:rsidR="003D154C" w:rsidRDefault="003D154C" w:rsidP="003D154C">
      <w:pPr>
        <w:pStyle w:val="BodyText"/>
        <w:spacing w:before="43"/>
        <w:ind w:left="550"/>
      </w:pPr>
      <w:r>
        <w:rPr>
          <w:spacing w:val="-1"/>
        </w:rPr>
        <w:t>② 输入设备将另一个数打入地址寄存器。</w:t>
      </w:r>
    </w:p>
    <w:p w14:paraId="4F3A4563" w14:textId="77777777" w:rsidR="003D154C" w:rsidRDefault="003D154C" w:rsidP="003D154C">
      <w:pPr>
        <w:pStyle w:val="BodyText"/>
        <w:spacing w:before="43"/>
        <w:ind w:left="550"/>
      </w:pPr>
      <w:r>
        <w:rPr>
          <w:spacing w:val="-14"/>
        </w:rPr>
        <w:t xml:space="preserve">③ 将 </w:t>
      </w:r>
      <w:r>
        <w:rPr>
          <w:rFonts w:ascii="Times New Roman" w:eastAsia="Times New Roman" w:hAnsi="Times New Roman"/>
          <w:spacing w:val="-1"/>
        </w:rPr>
        <w:t>R0</w:t>
      </w:r>
      <w:r>
        <w:rPr>
          <w:rFonts w:ascii="Times New Roman" w:eastAsia="Times New Roman" w:hAnsi="Times New Roman"/>
        </w:rPr>
        <w:t xml:space="preserve"> </w:t>
      </w:r>
      <w:r>
        <w:t>寄存器中的数写入到当前地址的存储器中。</w:t>
      </w:r>
    </w:p>
    <w:p w14:paraId="0984C54E" w14:textId="77777777" w:rsidR="003D154C" w:rsidRDefault="003D154C" w:rsidP="003D154C">
      <w:pPr>
        <w:pStyle w:val="BodyText"/>
        <w:spacing w:before="43"/>
        <w:ind w:left="550"/>
      </w:pPr>
      <w:r>
        <w:rPr>
          <w:spacing w:val="-5"/>
        </w:rPr>
        <w:t xml:space="preserve">④ 将当前地址的存储器中的数用 </w:t>
      </w:r>
      <w:r>
        <w:rPr>
          <w:rFonts w:ascii="Times New Roman" w:eastAsia="Times New Roman" w:hAnsi="Times New Roman"/>
        </w:rPr>
        <w:t>LED</w:t>
      </w:r>
      <w:r>
        <w:rPr>
          <w:rFonts w:ascii="Times New Roman" w:eastAsia="Times New Roman" w:hAnsi="Times New Roman"/>
          <w:spacing w:val="-1"/>
        </w:rPr>
        <w:t xml:space="preserve"> </w:t>
      </w:r>
      <w:r>
        <w:t>数码管显示。</w:t>
      </w:r>
    </w:p>
    <w:p w14:paraId="4591E8C0" w14:textId="2F717D9F" w:rsidR="003D154C" w:rsidRDefault="003D154C" w:rsidP="003D154C">
      <w:pPr>
        <w:pStyle w:val="ListParagraph"/>
        <w:numPr>
          <w:ilvl w:val="0"/>
          <w:numId w:val="8"/>
        </w:numPr>
        <w:tabs>
          <w:tab w:val="left" w:pos="868"/>
        </w:tabs>
        <w:autoSpaceDE w:val="0"/>
        <w:autoSpaceDN w:val="0"/>
        <w:spacing w:before="42"/>
        <w:ind w:firstLineChars="0"/>
        <w:jc w:val="left"/>
      </w:pPr>
      <w:r>
        <w:rPr>
          <w:spacing w:val="-14"/>
        </w:rPr>
        <w:t>按照图</w:t>
      </w:r>
      <w:r>
        <w:rPr>
          <w:spacing w:val="-14"/>
        </w:rPr>
        <w:t xml:space="preserve"> </w:t>
      </w:r>
      <w:r>
        <w:rPr>
          <w:rFonts w:eastAsia="Times New Roman"/>
          <w:spacing w:val="-1"/>
        </w:rPr>
        <w:t>4-1-5</w:t>
      </w:r>
      <w:r>
        <w:rPr>
          <w:rFonts w:eastAsia="Times New Roman"/>
          <w:spacing w:val="1"/>
        </w:rPr>
        <w:t xml:space="preserve"> </w:t>
      </w:r>
      <w:r>
        <w:t>实验接线图进行连线。</w:t>
      </w:r>
      <w:r w:rsidR="00577268">
        <w:rPr>
          <w:rFonts w:hint="eastAsia"/>
        </w:rPr>
        <w:t>如图六所示：</w:t>
      </w:r>
    </w:p>
    <w:p w14:paraId="30C33A95" w14:textId="7A568355" w:rsidR="00577268" w:rsidRDefault="00577268" w:rsidP="00577268">
      <w:pPr>
        <w:pStyle w:val="ListParagraph"/>
        <w:tabs>
          <w:tab w:val="left" w:pos="868"/>
        </w:tabs>
        <w:autoSpaceDE w:val="0"/>
        <w:autoSpaceDN w:val="0"/>
        <w:spacing w:before="42"/>
        <w:ind w:left="867" w:firstLineChars="0" w:firstLine="0"/>
        <w:jc w:val="left"/>
      </w:pPr>
      <w:r>
        <w:rPr>
          <w:noProof/>
        </w:rPr>
        <w:lastRenderedPageBreak/>
        <w:drawing>
          <wp:inline distT="0" distB="0" distL="0" distR="0" wp14:anchorId="37E79ED9" wp14:editId="2DB3EAE9">
            <wp:extent cx="5765800" cy="4324350"/>
            <wp:effectExtent l="0" t="0" r="6350" b="0"/>
            <wp:docPr id="206389931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5800" cy="4324350"/>
                    </a:xfrm>
                    <a:prstGeom prst="rect">
                      <a:avLst/>
                    </a:prstGeom>
                    <a:noFill/>
                    <a:ln>
                      <a:noFill/>
                    </a:ln>
                  </pic:spPr>
                </pic:pic>
              </a:graphicData>
            </a:graphic>
          </wp:inline>
        </w:drawing>
      </w:r>
    </w:p>
    <w:p w14:paraId="1485AD59" w14:textId="3585DD98" w:rsidR="00577268" w:rsidRPr="00577268" w:rsidRDefault="00577268" w:rsidP="00577268">
      <w:pPr>
        <w:jc w:val="center"/>
        <w:rPr>
          <w:rFonts w:ascii="微软雅黑" w:eastAsia="微软雅黑"/>
          <w:b/>
          <w:spacing w:val="-4"/>
          <w:sz w:val="18"/>
        </w:rPr>
      </w:pPr>
      <w:r w:rsidRPr="00577268">
        <w:rPr>
          <w:rFonts w:ascii="微软雅黑" w:eastAsia="微软雅黑" w:hint="eastAsia"/>
          <w:b/>
          <w:spacing w:val="-4"/>
          <w:sz w:val="18"/>
        </w:rPr>
        <w:t>图六</w:t>
      </w:r>
    </w:p>
    <w:p w14:paraId="099AD60F" w14:textId="77777777" w:rsidR="003D154C" w:rsidRDefault="003D154C" w:rsidP="003D154C">
      <w:pPr>
        <w:pStyle w:val="BodyText"/>
        <w:rPr>
          <w:sz w:val="20"/>
        </w:rPr>
      </w:pPr>
    </w:p>
    <w:p w14:paraId="1412BBCB" w14:textId="77777777" w:rsidR="003D154C" w:rsidRDefault="003D154C" w:rsidP="003D154C">
      <w:pPr>
        <w:pStyle w:val="BodyText"/>
        <w:rPr>
          <w:sz w:val="20"/>
        </w:rPr>
      </w:pPr>
    </w:p>
    <w:p w14:paraId="2DBB1305" w14:textId="77777777" w:rsidR="003D154C" w:rsidRDefault="003D154C" w:rsidP="003D154C">
      <w:pPr>
        <w:pStyle w:val="BodyText"/>
        <w:rPr>
          <w:sz w:val="20"/>
        </w:rPr>
      </w:pPr>
    </w:p>
    <w:p w14:paraId="7CD56A19" w14:textId="77777777" w:rsidR="003D154C" w:rsidRDefault="003D154C" w:rsidP="003D154C">
      <w:pPr>
        <w:pStyle w:val="BodyText"/>
        <w:rPr>
          <w:sz w:val="20"/>
        </w:rPr>
      </w:pPr>
    </w:p>
    <w:p w14:paraId="225445A2" w14:textId="77777777" w:rsidR="003D154C" w:rsidRDefault="003D154C" w:rsidP="003D154C">
      <w:pPr>
        <w:pStyle w:val="BodyText"/>
        <w:rPr>
          <w:sz w:val="20"/>
        </w:rPr>
      </w:pPr>
    </w:p>
    <w:p w14:paraId="160017C5" w14:textId="77777777" w:rsidR="003D154C" w:rsidRDefault="003D154C" w:rsidP="003D154C">
      <w:pPr>
        <w:pStyle w:val="BodyText"/>
        <w:rPr>
          <w:sz w:val="20"/>
        </w:rPr>
      </w:pPr>
    </w:p>
    <w:p w14:paraId="1C9C91B9" w14:textId="77777777" w:rsidR="003D154C" w:rsidRDefault="003D154C" w:rsidP="003D154C">
      <w:pPr>
        <w:pStyle w:val="BodyText"/>
        <w:rPr>
          <w:sz w:val="20"/>
        </w:rPr>
      </w:pPr>
    </w:p>
    <w:p w14:paraId="3D8F1FAD" w14:textId="77777777" w:rsidR="003D154C" w:rsidRDefault="003D154C" w:rsidP="003D154C">
      <w:pPr>
        <w:pStyle w:val="BodyText"/>
        <w:spacing w:before="6"/>
        <w:rPr>
          <w:sz w:val="19"/>
        </w:rPr>
      </w:pPr>
    </w:p>
    <w:p w14:paraId="5BB80187" w14:textId="77777777" w:rsidR="003D154C" w:rsidRDefault="003D154C" w:rsidP="003D154C">
      <w:pPr>
        <w:rPr>
          <w:sz w:val="18"/>
        </w:rPr>
        <w:sectPr w:rsidR="003D154C" w:rsidSect="003D154C">
          <w:type w:val="continuous"/>
          <w:pgSz w:w="10440" w:h="14750"/>
          <w:pgMar w:top="1400" w:right="640" w:bottom="280" w:left="720" w:header="720" w:footer="720" w:gutter="0"/>
          <w:cols w:space="720"/>
        </w:sectPr>
      </w:pPr>
    </w:p>
    <w:p w14:paraId="3D1F843D" w14:textId="77777777" w:rsidR="003D154C" w:rsidRDefault="003D154C" w:rsidP="003D154C">
      <w:pPr>
        <w:pStyle w:val="BodyText"/>
        <w:rPr>
          <w:rFonts w:ascii="Times New Roman"/>
          <w:sz w:val="20"/>
        </w:rPr>
      </w:pPr>
    </w:p>
    <w:p w14:paraId="7D20FD16" w14:textId="77777777" w:rsidR="003D154C" w:rsidRDefault="003D154C" w:rsidP="003D154C">
      <w:pPr>
        <w:pStyle w:val="BodyText"/>
        <w:spacing w:before="8"/>
        <w:rPr>
          <w:rFonts w:ascii="Times New Roman"/>
          <w:sz w:val="17"/>
        </w:rPr>
      </w:pPr>
    </w:p>
    <w:p w14:paraId="759A2887" w14:textId="49B091EC" w:rsidR="003D154C" w:rsidRDefault="003D154C" w:rsidP="003D154C">
      <w:pPr>
        <w:pStyle w:val="BodyText"/>
        <w:ind w:left="476"/>
        <w:rPr>
          <w:rFonts w:ascii="Times New Roman"/>
          <w:sz w:val="20"/>
        </w:rPr>
      </w:pPr>
      <w:r>
        <w:rPr>
          <w:rFonts w:ascii="Times New Roman"/>
          <w:noProof/>
          <w:sz w:val="20"/>
        </w:rPr>
        <mc:AlternateContent>
          <mc:Choice Requires="wpg">
            <w:drawing>
              <wp:inline distT="0" distB="0" distL="0" distR="0" wp14:anchorId="48D6C00F" wp14:editId="3D42E0A3">
                <wp:extent cx="5297805" cy="3835400"/>
                <wp:effectExtent l="6985" t="1905" r="10160" b="1270"/>
                <wp:docPr id="91519275"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3835400"/>
                          <a:chOff x="0" y="0"/>
                          <a:chExt cx="8343" cy="6040"/>
                        </a:xfrm>
                      </wpg:grpSpPr>
                      <wps:wsp>
                        <wps:cNvPr id="1986516075" name="AutoShape 4"/>
                        <wps:cNvSpPr>
                          <a:spLocks/>
                        </wps:cNvSpPr>
                        <wps:spPr bwMode="auto">
                          <a:xfrm>
                            <a:off x="5" y="5"/>
                            <a:ext cx="2631" cy="4002"/>
                          </a:xfrm>
                          <a:custGeom>
                            <a:avLst/>
                            <a:gdLst>
                              <a:gd name="T0" fmla="+- 0 1353 5"/>
                              <a:gd name="T1" fmla="*/ T0 w 2631"/>
                              <a:gd name="T2" fmla="+- 0 2043 5"/>
                              <a:gd name="T3" fmla="*/ 2043 h 4002"/>
                              <a:gd name="T4" fmla="+- 0 2636 5"/>
                              <a:gd name="T5" fmla="*/ T4 w 2631"/>
                              <a:gd name="T6" fmla="+- 0 2043 5"/>
                              <a:gd name="T7" fmla="*/ 2043 h 4002"/>
                              <a:gd name="T8" fmla="+- 0 2636 5"/>
                              <a:gd name="T9" fmla="*/ T8 w 2631"/>
                              <a:gd name="T10" fmla="+- 0 5 5"/>
                              <a:gd name="T11" fmla="*/ 5 h 4002"/>
                              <a:gd name="T12" fmla="+- 0 1353 5"/>
                              <a:gd name="T13" fmla="*/ T12 w 2631"/>
                              <a:gd name="T14" fmla="+- 0 5 5"/>
                              <a:gd name="T15" fmla="*/ 5 h 4002"/>
                              <a:gd name="T16" fmla="+- 0 1353 5"/>
                              <a:gd name="T17" fmla="*/ T16 w 2631"/>
                              <a:gd name="T18" fmla="+- 0 2043 5"/>
                              <a:gd name="T19" fmla="*/ 2043 h 4002"/>
                              <a:gd name="T20" fmla="+- 0 5 5"/>
                              <a:gd name="T21" fmla="*/ T20 w 2631"/>
                              <a:gd name="T22" fmla="+- 0 4006 5"/>
                              <a:gd name="T23" fmla="*/ 4006 h 4002"/>
                              <a:gd name="T24" fmla="+- 0 996 5"/>
                              <a:gd name="T25" fmla="*/ T24 w 2631"/>
                              <a:gd name="T26" fmla="+- 0 4006 5"/>
                              <a:gd name="T27" fmla="*/ 4006 h 4002"/>
                              <a:gd name="T28" fmla="+- 0 996 5"/>
                              <a:gd name="T29" fmla="*/ T28 w 2631"/>
                              <a:gd name="T30" fmla="+- 0 7 5"/>
                              <a:gd name="T31" fmla="*/ 7 h 4002"/>
                              <a:gd name="T32" fmla="+- 0 5 5"/>
                              <a:gd name="T33" fmla="*/ T32 w 2631"/>
                              <a:gd name="T34" fmla="+- 0 7 5"/>
                              <a:gd name="T35" fmla="*/ 7 h 4002"/>
                              <a:gd name="T36" fmla="+- 0 5 5"/>
                              <a:gd name="T37" fmla="*/ T36 w 2631"/>
                              <a:gd name="T38" fmla="+- 0 4006 5"/>
                              <a:gd name="T39" fmla="*/ 4006 h 40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31" h="4002">
                                <a:moveTo>
                                  <a:pt x="1348" y="2038"/>
                                </a:moveTo>
                                <a:lnTo>
                                  <a:pt x="2631" y="2038"/>
                                </a:lnTo>
                                <a:lnTo>
                                  <a:pt x="2631" y="0"/>
                                </a:lnTo>
                                <a:lnTo>
                                  <a:pt x="1348" y="0"/>
                                </a:lnTo>
                                <a:lnTo>
                                  <a:pt x="1348" y="2038"/>
                                </a:lnTo>
                                <a:close/>
                                <a:moveTo>
                                  <a:pt x="0" y="4001"/>
                                </a:moveTo>
                                <a:lnTo>
                                  <a:pt x="991" y="4001"/>
                                </a:lnTo>
                                <a:lnTo>
                                  <a:pt x="991" y="2"/>
                                </a:lnTo>
                                <a:lnTo>
                                  <a:pt x="0" y="2"/>
                                </a:lnTo>
                                <a:lnTo>
                                  <a:pt x="0" y="4001"/>
                                </a:lnTo>
                                <a:close/>
                              </a:path>
                            </a:pathLst>
                          </a:custGeom>
                          <a:noFill/>
                          <a:ln w="639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4484931" name="Line 5"/>
                        <wps:cNvCnPr>
                          <a:cxnSpLocks noChangeShapeType="1"/>
                        </wps:cNvCnPr>
                        <wps:spPr bwMode="auto">
                          <a:xfrm>
                            <a:off x="701" y="2386"/>
                            <a:ext cx="0" cy="138"/>
                          </a:xfrm>
                          <a:prstGeom prst="line">
                            <a:avLst/>
                          </a:prstGeom>
                          <a:noFill/>
                          <a:ln w="10777">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1204391982" name="Rectangle 6"/>
                        <wps:cNvSpPr>
                          <a:spLocks noChangeArrowheads="1"/>
                        </wps:cNvSpPr>
                        <wps:spPr bwMode="auto">
                          <a:xfrm>
                            <a:off x="867" y="2234"/>
                            <a:ext cx="41" cy="421"/>
                          </a:xfrm>
                          <a:prstGeom prst="rect">
                            <a:avLst/>
                          </a:prstGeom>
                          <a:noFill/>
                          <a:ln w="64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8933433" name="AutoShape 7"/>
                        <wps:cNvSpPr>
                          <a:spLocks/>
                        </wps:cNvSpPr>
                        <wps:spPr bwMode="auto">
                          <a:xfrm>
                            <a:off x="3270" y="6"/>
                            <a:ext cx="1905" cy="4641"/>
                          </a:xfrm>
                          <a:custGeom>
                            <a:avLst/>
                            <a:gdLst>
                              <a:gd name="T0" fmla="+- 0 4333 3271"/>
                              <a:gd name="T1" fmla="*/ T0 w 1905"/>
                              <a:gd name="T2" fmla="+- 0 4647 7"/>
                              <a:gd name="T3" fmla="*/ 4647 h 4641"/>
                              <a:gd name="T4" fmla="+- 0 5176 3271"/>
                              <a:gd name="T5" fmla="*/ T4 w 1905"/>
                              <a:gd name="T6" fmla="+- 0 4647 7"/>
                              <a:gd name="T7" fmla="*/ 4647 h 4641"/>
                              <a:gd name="T8" fmla="+- 0 5176 3271"/>
                              <a:gd name="T9" fmla="*/ T8 w 1905"/>
                              <a:gd name="T10" fmla="+- 0 7 7"/>
                              <a:gd name="T11" fmla="*/ 7 h 4641"/>
                              <a:gd name="T12" fmla="+- 0 4333 3271"/>
                              <a:gd name="T13" fmla="*/ T12 w 1905"/>
                              <a:gd name="T14" fmla="+- 0 7 7"/>
                              <a:gd name="T15" fmla="*/ 7 h 4641"/>
                              <a:gd name="T16" fmla="+- 0 4333 3271"/>
                              <a:gd name="T17" fmla="*/ T16 w 1905"/>
                              <a:gd name="T18" fmla="+- 0 4647 7"/>
                              <a:gd name="T19" fmla="*/ 4647 h 4641"/>
                              <a:gd name="T20" fmla="+- 0 3271 3271"/>
                              <a:gd name="T21" fmla="*/ T20 w 1905"/>
                              <a:gd name="T22" fmla="+- 0 3045 7"/>
                              <a:gd name="T23" fmla="*/ 3045 h 4641"/>
                              <a:gd name="T24" fmla="+- 0 4119 3271"/>
                              <a:gd name="T25" fmla="*/ T24 w 1905"/>
                              <a:gd name="T26" fmla="+- 0 3045 7"/>
                              <a:gd name="T27" fmla="*/ 3045 h 4641"/>
                              <a:gd name="T28" fmla="+- 0 4119 3271"/>
                              <a:gd name="T29" fmla="*/ T28 w 1905"/>
                              <a:gd name="T30" fmla="+- 0 1337 7"/>
                              <a:gd name="T31" fmla="*/ 1337 h 4641"/>
                              <a:gd name="T32" fmla="+- 0 3271 3271"/>
                              <a:gd name="T33" fmla="*/ T32 w 1905"/>
                              <a:gd name="T34" fmla="+- 0 1337 7"/>
                              <a:gd name="T35" fmla="*/ 1337 h 4641"/>
                              <a:gd name="T36" fmla="+- 0 3271 3271"/>
                              <a:gd name="T37" fmla="*/ T36 w 1905"/>
                              <a:gd name="T38" fmla="+- 0 3045 7"/>
                              <a:gd name="T39" fmla="*/ 3045 h 4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905" h="4641">
                                <a:moveTo>
                                  <a:pt x="1062" y="4640"/>
                                </a:moveTo>
                                <a:lnTo>
                                  <a:pt x="1905" y="4640"/>
                                </a:lnTo>
                                <a:lnTo>
                                  <a:pt x="1905" y="0"/>
                                </a:lnTo>
                                <a:lnTo>
                                  <a:pt x="1062" y="0"/>
                                </a:lnTo>
                                <a:lnTo>
                                  <a:pt x="1062" y="4640"/>
                                </a:lnTo>
                                <a:close/>
                                <a:moveTo>
                                  <a:pt x="0" y="3038"/>
                                </a:moveTo>
                                <a:lnTo>
                                  <a:pt x="848" y="3038"/>
                                </a:lnTo>
                                <a:lnTo>
                                  <a:pt x="848" y="1330"/>
                                </a:lnTo>
                                <a:lnTo>
                                  <a:pt x="0" y="1330"/>
                                </a:lnTo>
                                <a:lnTo>
                                  <a:pt x="0" y="3038"/>
                                </a:lnTo>
                                <a:close/>
                              </a:path>
                            </a:pathLst>
                          </a:custGeom>
                          <a:noFill/>
                          <a:ln w="639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1094753" name="Line 8"/>
                        <wps:cNvCnPr>
                          <a:cxnSpLocks noChangeShapeType="1"/>
                        </wps:cNvCnPr>
                        <wps:spPr bwMode="auto">
                          <a:xfrm>
                            <a:off x="4126" y="2454"/>
                            <a:ext cx="203"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9704197" name="Line 9"/>
                        <wps:cNvCnPr>
                          <a:cxnSpLocks noChangeShapeType="1"/>
                        </wps:cNvCnPr>
                        <wps:spPr bwMode="auto">
                          <a:xfrm>
                            <a:off x="4329" y="2454"/>
                            <a:ext cx="0" cy="0"/>
                          </a:xfrm>
                          <a:prstGeom prst="line">
                            <a:avLst/>
                          </a:prstGeom>
                          <a:noFill/>
                          <a:ln w="64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4681004" name="Line 10"/>
                        <wps:cNvCnPr>
                          <a:cxnSpLocks noChangeShapeType="1"/>
                        </wps:cNvCnPr>
                        <wps:spPr bwMode="auto">
                          <a:xfrm>
                            <a:off x="4126" y="2454"/>
                            <a:ext cx="51" cy="0"/>
                          </a:xfrm>
                          <a:prstGeom prst="line">
                            <a:avLst/>
                          </a:prstGeom>
                          <a:noFill/>
                          <a:ln w="64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8385184" name="Line 11"/>
                        <wps:cNvCnPr>
                          <a:cxnSpLocks noChangeShapeType="1"/>
                        </wps:cNvCnPr>
                        <wps:spPr bwMode="auto">
                          <a:xfrm>
                            <a:off x="4327" y="2724"/>
                            <a:ext cx="0"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4881206" name="Line 12"/>
                        <wps:cNvCnPr>
                          <a:cxnSpLocks noChangeShapeType="1"/>
                        </wps:cNvCnPr>
                        <wps:spPr bwMode="auto">
                          <a:xfrm>
                            <a:off x="4124" y="2724"/>
                            <a:ext cx="52" cy="61"/>
                          </a:xfrm>
                          <a:prstGeom prst="line">
                            <a:avLst/>
                          </a:prstGeom>
                          <a:noFill/>
                          <a:ln w="64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3155659" name="Line 13"/>
                        <wps:cNvCnPr>
                          <a:cxnSpLocks noChangeShapeType="1"/>
                        </wps:cNvCnPr>
                        <wps:spPr bwMode="auto">
                          <a:xfrm>
                            <a:off x="4327" y="2724"/>
                            <a:ext cx="0" cy="61"/>
                          </a:xfrm>
                          <a:prstGeom prst="line">
                            <a:avLst/>
                          </a:prstGeom>
                          <a:noFill/>
                          <a:ln w="64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226726" name="Line 14"/>
                        <wps:cNvCnPr>
                          <a:cxnSpLocks noChangeShapeType="1"/>
                        </wps:cNvCnPr>
                        <wps:spPr bwMode="auto">
                          <a:xfrm>
                            <a:off x="909" y="2334"/>
                            <a:ext cx="2455"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5903382" name="Line 15"/>
                        <wps:cNvCnPr>
                          <a:cxnSpLocks noChangeShapeType="1"/>
                        </wps:cNvCnPr>
                        <wps:spPr bwMode="auto">
                          <a:xfrm>
                            <a:off x="920" y="670"/>
                            <a:ext cx="497"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58003203" name="Rectangle 16"/>
                        <wps:cNvSpPr>
                          <a:spLocks noChangeArrowheads="1"/>
                        </wps:cNvSpPr>
                        <wps:spPr bwMode="auto">
                          <a:xfrm>
                            <a:off x="1426" y="436"/>
                            <a:ext cx="41" cy="296"/>
                          </a:xfrm>
                          <a:prstGeom prst="rect">
                            <a:avLst/>
                          </a:prstGeom>
                          <a:noFill/>
                          <a:ln w="64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73867282"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115" y="617"/>
                            <a:ext cx="10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874285" name="Line 18"/>
                        <wps:cNvCnPr>
                          <a:cxnSpLocks noChangeShapeType="1"/>
                        </wps:cNvCnPr>
                        <wps:spPr bwMode="auto">
                          <a:xfrm>
                            <a:off x="998" y="3103"/>
                            <a:ext cx="1283"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2617489" name="Line 19"/>
                        <wps:cNvCnPr>
                          <a:cxnSpLocks noChangeShapeType="1"/>
                        </wps:cNvCnPr>
                        <wps:spPr bwMode="auto">
                          <a:xfrm>
                            <a:off x="2547" y="928"/>
                            <a:ext cx="1866"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61758689"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3422" y="877"/>
                            <a:ext cx="10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5505482" name="Rectangle 21"/>
                        <wps:cNvSpPr>
                          <a:spLocks noChangeArrowheads="1"/>
                        </wps:cNvSpPr>
                        <wps:spPr bwMode="auto">
                          <a:xfrm>
                            <a:off x="5551" y="855"/>
                            <a:ext cx="627" cy="2364"/>
                          </a:xfrm>
                          <a:prstGeom prst="rect">
                            <a:avLst/>
                          </a:prstGeom>
                          <a:noFill/>
                          <a:ln w="639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7458418" name="AutoShape 22"/>
                        <wps:cNvSpPr>
                          <a:spLocks/>
                        </wps:cNvSpPr>
                        <wps:spPr bwMode="auto">
                          <a:xfrm>
                            <a:off x="5112" y="1476"/>
                            <a:ext cx="2193" cy="2"/>
                          </a:xfrm>
                          <a:custGeom>
                            <a:avLst/>
                            <a:gdLst>
                              <a:gd name="T0" fmla="+- 0 5113 5113"/>
                              <a:gd name="T1" fmla="*/ T0 w 2193"/>
                              <a:gd name="T2" fmla="+- 0 5602 5113"/>
                              <a:gd name="T3" fmla="*/ T2 w 2193"/>
                              <a:gd name="T4" fmla="+- 0 5642 5113"/>
                              <a:gd name="T5" fmla="*/ T4 w 2193"/>
                              <a:gd name="T6" fmla="+- 0 7305 5113"/>
                              <a:gd name="T7" fmla="*/ T6 w 2193"/>
                            </a:gdLst>
                            <a:ahLst/>
                            <a:cxnLst>
                              <a:cxn ang="0">
                                <a:pos x="T1" y="0"/>
                              </a:cxn>
                              <a:cxn ang="0">
                                <a:pos x="T3" y="0"/>
                              </a:cxn>
                              <a:cxn ang="0">
                                <a:pos x="T5" y="0"/>
                              </a:cxn>
                              <a:cxn ang="0">
                                <a:pos x="T7" y="0"/>
                              </a:cxn>
                            </a:cxnLst>
                            <a:rect l="0" t="0" r="r" b="b"/>
                            <a:pathLst>
                              <a:path w="2193">
                                <a:moveTo>
                                  <a:pt x="0" y="0"/>
                                </a:moveTo>
                                <a:lnTo>
                                  <a:pt x="489" y="0"/>
                                </a:lnTo>
                                <a:moveTo>
                                  <a:pt x="529" y="0"/>
                                </a:moveTo>
                                <a:lnTo>
                                  <a:pt x="2192" y="0"/>
                                </a:lnTo>
                              </a:path>
                            </a:pathLst>
                          </a:custGeom>
                          <a:noFill/>
                          <a:ln w="69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15512522"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5296" y="1424"/>
                            <a:ext cx="10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1968075" name="Rectangle 24"/>
                        <wps:cNvSpPr>
                          <a:spLocks noChangeArrowheads="1"/>
                        </wps:cNvSpPr>
                        <wps:spPr bwMode="auto">
                          <a:xfrm>
                            <a:off x="5074" y="1991"/>
                            <a:ext cx="41" cy="441"/>
                          </a:xfrm>
                          <a:prstGeom prst="rect">
                            <a:avLst/>
                          </a:prstGeom>
                          <a:noFill/>
                          <a:ln w="64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5907499" name="Line 25"/>
                        <wps:cNvCnPr>
                          <a:cxnSpLocks noChangeShapeType="1"/>
                        </wps:cNvCnPr>
                        <wps:spPr bwMode="auto">
                          <a:xfrm>
                            <a:off x="865" y="3141"/>
                            <a:ext cx="0" cy="138"/>
                          </a:xfrm>
                          <a:prstGeom prst="line">
                            <a:avLst/>
                          </a:prstGeom>
                          <a:noFill/>
                          <a:ln w="10777">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1176354574" name="Line 26"/>
                        <wps:cNvCnPr>
                          <a:cxnSpLocks noChangeShapeType="1"/>
                        </wps:cNvCnPr>
                        <wps:spPr bwMode="auto">
                          <a:xfrm>
                            <a:off x="3507" y="2392"/>
                            <a:ext cx="0" cy="138"/>
                          </a:xfrm>
                          <a:prstGeom prst="line">
                            <a:avLst/>
                          </a:prstGeom>
                          <a:noFill/>
                          <a:ln w="10777">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1879360737" name="Line 27"/>
                        <wps:cNvCnPr>
                          <a:cxnSpLocks noChangeShapeType="1"/>
                        </wps:cNvCnPr>
                        <wps:spPr bwMode="auto">
                          <a:xfrm>
                            <a:off x="4235" y="2526"/>
                            <a:ext cx="0" cy="138"/>
                          </a:xfrm>
                          <a:prstGeom prst="line">
                            <a:avLst/>
                          </a:prstGeom>
                          <a:noFill/>
                          <a:ln w="10777">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1743031884" name="Line 28"/>
                        <wps:cNvCnPr>
                          <a:cxnSpLocks noChangeShapeType="1"/>
                        </wps:cNvCnPr>
                        <wps:spPr bwMode="auto">
                          <a:xfrm>
                            <a:off x="4884" y="2148"/>
                            <a:ext cx="0" cy="138"/>
                          </a:xfrm>
                          <a:prstGeom prst="line">
                            <a:avLst/>
                          </a:prstGeom>
                          <a:noFill/>
                          <a:ln w="10777">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1810115218" name="Line 29"/>
                        <wps:cNvCnPr>
                          <a:cxnSpLocks noChangeShapeType="1"/>
                        </wps:cNvCnPr>
                        <wps:spPr bwMode="auto">
                          <a:xfrm>
                            <a:off x="4896" y="2815"/>
                            <a:ext cx="0" cy="138"/>
                          </a:xfrm>
                          <a:prstGeom prst="line">
                            <a:avLst/>
                          </a:prstGeom>
                          <a:noFill/>
                          <a:ln w="10777">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539696606" name="Rectangle 30"/>
                        <wps:cNvSpPr>
                          <a:spLocks noChangeArrowheads="1"/>
                        </wps:cNvSpPr>
                        <wps:spPr bwMode="auto">
                          <a:xfrm>
                            <a:off x="5551" y="6"/>
                            <a:ext cx="1949" cy="802"/>
                          </a:xfrm>
                          <a:prstGeom prst="rect">
                            <a:avLst/>
                          </a:prstGeom>
                          <a:noFill/>
                          <a:ln w="639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0710845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392" y="424"/>
                            <a:ext cx="371"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7762404" name="AutoShape 32"/>
                        <wps:cNvSpPr>
                          <a:spLocks/>
                        </wps:cNvSpPr>
                        <wps:spPr bwMode="auto">
                          <a:xfrm>
                            <a:off x="881" y="436"/>
                            <a:ext cx="4234" cy="2639"/>
                          </a:xfrm>
                          <a:custGeom>
                            <a:avLst/>
                            <a:gdLst>
                              <a:gd name="T0" fmla="+- 0 5073 881"/>
                              <a:gd name="T1" fmla="*/ T0 w 4234"/>
                              <a:gd name="T2" fmla="+- 0 3075 436"/>
                              <a:gd name="T3" fmla="*/ 3075 h 2639"/>
                              <a:gd name="T4" fmla="+- 0 5113 881"/>
                              <a:gd name="T5" fmla="*/ T4 w 4234"/>
                              <a:gd name="T6" fmla="+- 0 3075 436"/>
                              <a:gd name="T7" fmla="*/ 3075 h 2639"/>
                              <a:gd name="T8" fmla="+- 0 5113 881"/>
                              <a:gd name="T9" fmla="*/ T8 w 4234"/>
                              <a:gd name="T10" fmla="+- 0 2634 436"/>
                              <a:gd name="T11" fmla="*/ 2634 h 2639"/>
                              <a:gd name="T12" fmla="+- 0 5073 881"/>
                              <a:gd name="T13" fmla="*/ T12 w 4234"/>
                              <a:gd name="T14" fmla="+- 0 2634 436"/>
                              <a:gd name="T15" fmla="*/ 2634 h 2639"/>
                              <a:gd name="T16" fmla="+- 0 5073 881"/>
                              <a:gd name="T17" fmla="*/ T16 w 4234"/>
                              <a:gd name="T18" fmla="+- 0 3075 436"/>
                              <a:gd name="T19" fmla="*/ 3075 h 2639"/>
                              <a:gd name="T20" fmla="+- 0 5075 881"/>
                              <a:gd name="T21" fmla="*/ T20 w 4234"/>
                              <a:gd name="T22" fmla="+- 0 699 436"/>
                              <a:gd name="T23" fmla="*/ 699 h 2639"/>
                              <a:gd name="T24" fmla="+- 0 5115 881"/>
                              <a:gd name="T25" fmla="*/ T24 w 4234"/>
                              <a:gd name="T26" fmla="+- 0 699 436"/>
                              <a:gd name="T27" fmla="*/ 699 h 2639"/>
                              <a:gd name="T28" fmla="+- 0 5115 881"/>
                              <a:gd name="T29" fmla="*/ T28 w 4234"/>
                              <a:gd name="T30" fmla="+- 0 444 436"/>
                              <a:gd name="T31" fmla="*/ 444 h 2639"/>
                              <a:gd name="T32" fmla="+- 0 5075 881"/>
                              <a:gd name="T33" fmla="*/ T32 w 4234"/>
                              <a:gd name="T34" fmla="+- 0 444 436"/>
                              <a:gd name="T35" fmla="*/ 444 h 2639"/>
                              <a:gd name="T36" fmla="+- 0 5075 881"/>
                              <a:gd name="T37" fmla="*/ T36 w 4234"/>
                              <a:gd name="T38" fmla="+- 0 699 436"/>
                              <a:gd name="T39" fmla="*/ 699 h 2639"/>
                              <a:gd name="T40" fmla="+- 0 881 881"/>
                              <a:gd name="T41" fmla="*/ T40 w 4234"/>
                              <a:gd name="T42" fmla="+- 0 732 436"/>
                              <a:gd name="T43" fmla="*/ 732 h 2639"/>
                              <a:gd name="T44" fmla="+- 0 921 881"/>
                              <a:gd name="T45" fmla="*/ T44 w 4234"/>
                              <a:gd name="T46" fmla="+- 0 732 436"/>
                              <a:gd name="T47" fmla="*/ 732 h 2639"/>
                              <a:gd name="T48" fmla="+- 0 921 881"/>
                              <a:gd name="T49" fmla="*/ T48 w 4234"/>
                              <a:gd name="T50" fmla="+- 0 436 436"/>
                              <a:gd name="T51" fmla="*/ 436 h 2639"/>
                              <a:gd name="T52" fmla="+- 0 881 881"/>
                              <a:gd name="T53" fmla="*/ T52 w 4234"/>
                              <a:gd name="T54" fmla="+- 0 436 436"/>
                              <a:gd name="T55" fmla="*/ 436 h 2639"/>
                              <a:gd name="T56" fmla="+- 0 881 881"/>
                              <a:gd name="T57" fmla="*/ T56 w 4234"/>
                              <a:gd name="T58" fmla="+- 0 732 436"/>
                              <a:gd name="T59" fmla="*/ 732 h 26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234" h="2639">
                                <a:moveTo>
                                  <a:pt x="4192" y="2639"/>
                                </a:moveTo>
                                <a:lnTo>
                                  <a:pt x="4232" y="2639"/>
                                </a:lnTo>
                                <a:lnTo>
                                  <a:pt x="4232" y="2198"/>
                                </a:lnTo>
                                <a:lnTo>
                                  <a:pt x="4192" y="2198"/>
                                </a:lnTo>
                                <a:lnTo>
                                  <a:pt x="4192" y="2639"/>
                                </a:lnTo>
                                <a:close/>
                                <a:moveTo>
                                  <a:pt x="4194" y="263"/>
                                </a:moveTo>
                                <a:lnTo>
                                  <a:pt x="4234" y="263"/>
                                </a:lnTo>
                                <a:lnTo>
                                  <a:pt x="4234" y="8"/>
                                </a:lnTo>
                                <a:lnTo>
                                  <a:pt x="4194" y="8"/>
                                </a:lnTo>
                                <a:lnTo>
                                  <a:pt x="4194" y="263"/>
                                </a:lnTo>
                                <a:close/>
                                <a:moveTo>
                                  <a:pt x="0" y="296"/>
                                </a:moveTo>
                                <a:lnTo>
                                  <a:pt x="40" y="296"/>
                                </a:lnTo>
                                <a:lnTo>
                                  <a:pt x="40" y="0"/>
                                </a:lnTo>
                                <a:lnTo>
                                  <a:pt x="0" y="0"/>
                                </a:lnTo>
                                <a:lnTo>
                                  <a:pt x="0" y="296"/>
                                </a:lnTo>
                                <a:close/>
                              </a:path>
                            </a:pathLst>
                          </a:custGeom>
                          <a:noFill/>
                          <a:ln w="64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3843991" name="Line 33"/>
                        <wps:cNvCnPr>
                          <a:cxnSpLocks noChangeShapeType="1"/>
                        </wps:cNvCnPr>
                        <wps:spPr bwMode="auto">
                          <a:xfrm>
                            <a:off x="2282" y="2338"/>
                            <a:ext cx="0" cy="765"/>
                          </a:xfrm>
                          <a:prstGeom prst="line">
                            <a:avLst/>
                          </a:prstGeom>
                          <a:noFill/>
                          <a:ln w="64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5676204" name="AutoShape 34"/>
                        <wps:cNvSpPr>
                          <a:spLocks/>
                        </wps:cNvSpPr>
                        <wps:spPr bwMode="auto">
                          <a:xfrm>
                            <a:off x="2549" y="1699"/>
                            <a:ext cx="842" cy="108"/>
                          </a:xfrm>
                          <a:custGeom>
                            <a:avLst/>
                            <a:gdLst>
                              <a:gd name="T0" fmla="+- 0 2549 2549"/>
                              <a:gd name="T1" fmla="*/ T0 w 842"/>
                              <a:gd name="T2" fmla="+- 0 1807 1700"/>
                              <a:gd name="T3" fmla="*/ 1807 h 108"/>
                              <a:gd name="T4" fmla="+- 0 2589 2549"/>
                              <a:gd name="T5" fmla="*/ T4 w 842"/>
                              <a:gd name="T6" fmla="+- 0 1807 1700"/>
                              <a:gd name="T7" fmla="*/ 1807 h 108"/>
                              <a:gd name="T8" fmla="+- 0 2589 2549"/>
                              <a:gd name="T9" fmla="*/ T8 w 842"/>
                              <a:gd name="T10" fmla="+- 0 1700 1700"/>
                              <a:gd name="T11" fmla="*/ 1700 h 108"/>
                              <a:gd name="T12" fmla="+- 0 2549 2549"/>
                              <a:gd name="T13" fmla="*/ T12 w 842"/>
                              <a:gd name="T14" fmla="+- 0 1700 1700"/>
                              <a:gd name="T15" fmla="*/ 1700 h 108"/>
                              <a:gd name="T16" fmla="+- 0 2549 2549"/>
                              <a:gd name="T17" fmla="*/ T16 w 842"/>
                              <a:gd name="T18" fmla="+- 0 1807 1700"/>
                              <a:gd name="T19" fmla="*/ 1807 h 108"/>
                              <a:gd name="T20" fmla="+- 0 3351 2549"/>
                              <a:gd name="T21" fmla="*/ T20 w 842"/>
                              <a:gd name="T22" fmla="+- 0 1807 1700"/>
                              <a:gd name="T23" fmla="*/ 1807 h 108"/>
                              <a:gd name="T24" fmla="+- 0 3391 2549"/>
                              <a:gd name="T25" fmla="*/ T24 w 842"/>
                              <a:gd name="T26" fmla="+- 0 1807 1700"/>
                              <a:gd name="T27" fmla="*/ 1807 h 108"/>
                              <a:gd name="T28" fmla="+- 0 3391 2549"/>
                              <a:gd name="T29" fmla="*/ T28 w 842"/>
                              <a:gd name="T30" fmla="+- 0 1700 1700"/>
                              <a:gd name="T31" fmla="*/ 1700 h 108"/>
                              <a:gd name="T32" fmla="+- 0 3351 2549"/>
                              <a:gd name="T33" fmla="*/ T32 w 842"/>
                              <a:gd name="T34" fmla="+- 0 1700 1700"/>
                              <a:gd name="T35" fmla="*/ 1700 h 108"/>
                              <a:gd name="T36" fmla="+- 0 3351 2549"/>
                              <a:gd name="T37" fmla="*/ T36 w 842"/>
                              <a:gd name="T38" fmla="+- 0 1807 1700"/>
                              <a:gd name="T39" fmla="*/ 1807 h 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2" h="108">
                                <a:moveTo>
                                  <a:pt x="0" y="107"/>
                                </a:moveTo>
                                <a:lnTo>
                                  <a:pt x="40" y="107"/>
                                </a:lnTo>
                                <a:lnTo>
                                  <a:pt x="40" y="0"/>
                                </a:lnTo>
                                <a:lnTo>
                                  <a:pt x="0" y="0"/>
                                </a:lnTo>
                                <a:lnTo>
                                  <a:pt x="0" y="107"/>
                                </a:lnTo>
                                <a:close/>
                                <a:moveTo>
                                  <a:pt x="802" y="107"/>
                                </a:moveTo>
                                <a:lnTo>
                                  <a:pt x="842" y="107"/>
                                </a:lnTo>
                                <a:lnTo>
                                  <a:pt x="842" y="0"/>
                                </a:lnTo>
                                <a:lnTo>
                                  <a:pt x="802" y="0"/>
                                </a:lnTo>
                                <a:lnTo>
                                  <a:pt x="802" y="107"/>
                                </a:lnTo>
                                <a:close/>
                              </a:path>
                            </a:pathLst>
                          </a:custGeom>
                          <a:noFill/>
                          <a:ln w="64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1474887" name="Rectangle 35"/>
                        <wps:cNvSpPr>
                          <a:spLocks noChangeArrowheads="1"/>
                        </wps:cNvSpPr>
                        <wps:spPr bwMode="auto">
                          <a:xfrm>
                            <a:off x="2521" y="730"/>
                            <a:ext cx="41" cy="4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0282273" name="Rectangle 36"/>
                        <wps:cNvSpPr>
                          <a:spLocks noChangeArrowheads="1"/>
                        </wps:cNvSpPr>
                        <wps:spPr bwMode="auto">
                          <a:xfrm>
                            <a:off x="2521" y="730"/>
                            <a:ext cx="41" cy="401"/>
                          </a:xfrm>
                          <a:prstGeom prst="rect">
                            <a:avLst/>
                          </a:prstGeom>
                          <a:noFill/>
                          <a:ln w="64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163256" name="AutoShape 37"/>
                        <wps:cNvSpPr>
                          <a:spLocks/>
                        </wps:cNvSpPr>
                        <wps:spPr bwMode="auto">
                          <a:xfrm>
                            <a:off x="5117" y="2083"/>
                            <a:ext cx="2183" cy="2"/>
                          </a:xfrm>
                          <a:custGeom>
                            <a:avLst/>
                            <a:gdLst>
                              <a:gd name="T0" fmla="+- 0 5118 5118"/>
                              <a:gd name="T1" fmla="*/ T0 w 2183"/>
                              <a:gd name="T2" fmla="+- 0 5616 5118"/>
                              <a:gd name="T3" fmla="*/ T2 w 2183"/>
                              <a:gd name="T4" fmla="+- 0 5656 5118"/>
                              <a:gd name="T5" fmla="*/ T4 w 2183"/>
                              <a:gd name="T6" fmla="+- 0 7300 5118"/>
                              <a:gd name="T7" fmla="*/ T6 w 2183"/>
                            </a:gdLst>
                            <a:ahLst/>
                            <a:cxnLst>
                              <a:cxn ang="0">
                                <a:pos x="T1" y="0"/>
                              </a:cxn>
                              <a:cxn ang="0">
                                <a:pos x="T3" y="0"/>
                              </a:cxn>
                              <a:cxn ang="0">
                                <a:pos x="T5" y="0"/>
                              </a:cxn>
                              <a:cxn ang="0">
                                <a:pos x="T7" y="0"/>
                              </a:cxn>
                            </a:cxnLst>
                            <a:rect l="0" t="0" r="r" b="b"/>
                            <a:pathLst>
                              <a:path w="2183">
                                <a:moveTo>
                                  <a:pt x="0" y="0"/>
                                </a:moveTo>
                                <a:lnTo>
                                  <a:pt x="498" y="0"/>
                                </a:lnTo>
                                <a:moveTo>
                                  <a:pt x="538" y="0"/>
                                </a:moveTo>
                                <a:lnTo>
                                  <a:pt x="2182" y="0"/>
                                </a:lnTo>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4575263"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5308" y="2031"/>
                            <a:ext cx="10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1216617" name="Line 39"/>
                        <wps:cNvCnPr>
                          <a:cxnSpLocks noChangeShapeType="1"/>
                        </wps:cNvCnPr>
                        <wps:spPr bwMode="auto">
                          <a:xfrm>
                            <a:off x="6332" y="1790"/>
                            <a:ext cx="0" cy="1800"/>
                          </a:xfrm>
                          <a:prstGeom prst="line">
                            <a:avLst/>
                          </a:prstGeom>
                          <a:noFill/>
                          <a:ln w="64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8998010" name="Rectangle 40"/>
                        <wps:cNvSpPr>
                          <a:spLocks noChangeArrowheads="1"/>
                        </wps:cNvSpPr>
                        <wps:spPr bwMode="auto">
                          <a:xfrm>
                            <a:off x="5627" y="4392"/>
                            <a:ext cx="41" cy="115"/>
                          </a:xfrm>
                          <a:prstGeom prst="rect">
                            <a:avLst/>
                          </a:prstGeom>
                          <a:noFill/>
                          <a:ln w="64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2978020" name="Line 41"/>
                        <wps:cNvCnPr>
                          <a:cxnSpLocks noChangeShapeType="1"/>
                        </wps:cNvCnPr>
                        <wps:spPr bwMode="auto">
                          <a:xfrm>
                            <a:off x="5137" y="4450"/>
                            <a:ext cx="490"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5332065"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5324" y="4398"/>
                            <a:ext cx="10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08385241" name="Rectangle 43"/>
                        <wps:cNvSpPr>
                          <a:spLocks noChangeArrowheads="1"/>
                        </wps:cNvSpPr>
                        <wps:spPr bwMode="auto">
                          <a:xfrm>
                            <a:off x="5092" y="4391"/>
                            <a:ext cx="41" cy="115"/>
                          </a:xfrm>
                          <a:prstGeom prst="rect">
                            <a:avLst/>
                          </a:prstGeom>
                          <a:noFill/>
                          <a:ln w="64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9933851" name="Line 44"/>
                        <wps:cNvCnPr>
                          <a:cxnSpLocks noChangeShapeType="1"/>
                        </wps:cNvCnPr>
                        <wps:spPr bwMode="auto">
                          <a:xfrm>
                            <a:off x="6177" y="3590"/>
                            <a:ext cx="154"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8935325"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176" y="2282"/>
                            <a:ext cx="10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3939950" name="Rectangle 46"/>
                        <wps:cNvSpPr>
                          <a:spLocks noChangeArrowheads="1"/>
                        </wps:cNvSpPr>
                        <wps:spPr bwMode="auto">
                          <a:xfrm>
                            <a:off x="3345" y="2228"/>
                            <a:ext cx="41" cy="4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9266627" name="Rectangle 47"/>
                        <wps:cNvSpPr>
                          <a:spLocks noChangeArrowheads="1"/>
                        </wps:cNvSpPr>
                        <wps:spPr bwMode="auto">
                          <a:xfrm>
                            <a:off x="3345" y="2228"/>
                            <a:ext cx="41" cy="446"/>
                          </a:xfrm>
                          <a:prstGeom prst="rect">
                            <a:avLst/>
                          </a:prstGeom>
                          <a:noFill/>
                          <a:ln w="64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1478794" name="AutoShape 48"/>
                        <wps:cNvSpPr>
                          <a:spLocks/>
                        </wps:cNvSpPr>
                        <wps:spPr bwMode="auto">
                          <a:xfrm>
                            <a:off x="5111" y="1328"/>
                            <a:ext cx="2185" cy="2"/>
                          </a:xfrm>
                          <a:custGeom>
                            <a:avLst/>
                            <a:gdLst>
                              <a:gd name="T0" fmla="+- 0 5112 5112"/>
                              <a:gd name="T1" fmla="*/ T0 w 2185"/>
                              <a:gd name="T2" fmla="+- 0 5602 5112"/>
                              <a:gd name="T3" fmla="*/ T2 w 2185"/>
                              <a:gd name="T4" fmla="+- 0 5642 5112"/>
                              <a:gd name="T5" fmla="*/ T4 w 2185"/>
                              <a:gd name="T6" fmla="+- 0 7296 5112"/>
                              <a:gd name="T7" fmla="*/ T6 w 2185"/>
                            </a:gdLst>
                            <a:ahLst/>
                            <a:cxnLst>
                              <a:cxn ang="0">
                                <a:pos x="T1" y="0"/>
                              </a:cxn>
                              <a:cxn ang="0">
                                <a:pos x="T3" y="0"/>
                              </a:cxn>
                              <a:cxn ang="0">
                                <a:pos x="T5" y="0"/>
                              </a:cxn>
                              <a:cxn ang="0">
                                <a:pos x="T7" y="0"/>
                              </a:cxn>
                            </a:cxnLst>
                            <a:rect l="0" t="0" r="r" b="b"/>
                            <a:pathLst>
                              <a:path w="2185">
                                <a:moveTo>
                                  <a:pt x="0" y="0"/>
                                </a:moveTo>
                                <a:lnTo>
                                  <a:pt x="490" y="0"/>
                                </a:lnTo>
                                <a:moveTo>
                                  <a:pt x="530" y="0"/>
                                </a:moveTo>
                                <a:lnTo>
                                  <a:pt x="2184" y="0"/>
                                </a:lnTo>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766225" name="Picture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5296" y="1277"/>
                            <a:ext cx="10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4302748" name="AutoShape 50"/>
                        <wps:cNvSpPr>
                          <a:spLocks/>
                        </wps:cNvSpPr>
                        <wps:spPr bwMode="auto">
                          <a:xfrm>
                            <a:off x="5113" y="1790"/>
                            <a:ext cx="1223" cy="2"/>
                          </a:xfrm>
                          <a:custGeom>
                            <a:avLst/>
                            <a:gdLst>
                              <a:gd name="T0" fmla="+- 0 5114 5114"/>
                              <a:gd name="T1" fmla="*/ T0 w 1223"/>
                              <a:gd name="T2" fmla="+- 0 5602 5114"/>
                              <a:gd name="T3" fmla="*/ T2 w 1223"/>
                              <a:gd name="T4" fmla="+- 0 5642 5114"/>
                              <a:gd name="T5" fmla="*/ T4 w 1223"/>
                              <a:gd name="T6" fmla="+- 0 6337 5114"/>
                              <a:gd name="T7" fmla="*/ T6 w 1223"/>
                            </a:gdLst>
                            <a:ahLst/>
                            <a:cxnLst>
                              <a:cxn ang="0">
                                <a:pos x="T1" y="0"/>
                              </a:cxn>
                              <a:cxn ang="0">
                                <a:pos x="T3" y="0"/>
                              </a:cxn>
                              <a:cxn ang="0">
                                <a:pos x="T5" y="0"/>
                              </a:cxn>
                              <a:cxn ang="0">
                                <a:pos x="T7" y="0"/>
                              </a:cxn>
                            </a:cxnLst>
                            <a:rect l="0" t="0" r="r" b="b"/>
                            <a:pathLst>
                              <a:path w="1223">
                                <a:moveTo>
                                  <a:pt x="0" y="0"/>
                                </a:moveTo>
                                <a:lnTo>
                                  <a:pt x="488" y="0"/>
                                </a:lnTo>
                                <a:moveTo>
                                  <a:pt x="528" y="0"/>
                                </a:moveTo>
                                <a:lnTo>
                                  <a:pt x="1223" y="0"/>
                                </a:lnTo>
                              </a:path>
                            </a:pathLst>
                          </a:custGeom>
                          <a:noFill/>
                          <a:ln w="71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1602441"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5300" y="1739"/>
                            <a:ext cx="10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4100511" name="AutoShape 52"/>
                        <wps:cNvSpPr>
                          <a:spLocks/>
                        </wps:cNvSpPr>
                        <wps:spPr bwMode="auto">
                          <a:xfrm>
                            <a:off x="5117" y="1643"/>
                            <a:ext cx="1341" cy="2"/>
                          </a:xfrm>
                          <a:custGeom>
                            <a:avLst/>
                            <a:gdLst>
                              <a:gd name="T0" fmla="+- 0 5117 5117"/>
                              <a:gd name="T1" fmla="*/ T0 w 1341"/>
                              <a:gd name="T2" fmla="+- 0 5602 5117"/>
                              <a:gd name="T3" fmla="*/ T2 w 1341"/>
                              <a:gd name="T4" fmla="+- 0 5642 5117"/>
                              <a:gd name="T5" fmla="*/ T4 w 1341"/>
                              <a:gd name="T6" fmla="+- 0 6458 5117"/>
                              <a:gd name="T7" fmla="*/ T6 w 1341"/>
                            </a:gdLst>
                            <a:ahLst/>
                            <a:cxnLst>
                              <a:cxn ang="0">
                                <a:pos x="T1" y="0"/>
                              </a:cxn>
                              <a:cxn ang="0">
                                <a:pos x="T3" y="0"/>
                              </a:cxn>
                              <a:cxn ang="0">
                                <a:pos x="T5" y="0"/>
                              </a:cxn>
                              <a:cxn ang="0">
                                <a:pos x="T7" y="0"/>
                              </a:cxn>
                            </a:cxnLst>
                            <a:rect l="0" t="0" r="r" b="b"/>
                            <a:pathLst>
                              <a:path w="1341">
                                <a:moveTo>
                                  <a:pt x="0" y="0"/>
                                </a:moveTo>
                                <a:lnTo>
                                  <a:pt x="485" y="0"/>
                                </a:lnTo>
                                <a:moveTo>
                                  <a:pt x="525" y="0"/>
                                </a:moveTo>
                                <a:lnTo>
                                  <a:pt x="1341" y="0"/>
                                </a:lnTo>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97177830" name="Picture 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5300" y="1592"/>
                            <a:ext cx="10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2450891" name="AutoShape 54"/>
                        <wps:cNvSpPr>
                          <a:spLocks/>
                        </wps:cNvSpPr>
                        <wps:spPr bwMode="auto">
                          <a:xfrm>
                            <a:off x="5072" y="1284"/>
                            <a:ext cx="570" cy="553"/>
                          </a:xfrm>
                          <a:custGeom>
                            <a:avLst/>
                            <a:gdLst>
                              <a:gd name="T0" fmla="+- 0 5602 5073"/>
                              <a:gd name="T1" fmla="*/ T0 w 570"/>
                              <a:gd name="T2" fmla="+- 0 1838 1285"/>
                              <a:gd name="T3" fmla="*/ 1838 h 553"/>
                              <a:gd name="T4" fmla="+- 0 5642 5073"/>
                              <a:gd name="T5" fmla="*/ T4 w 570"/>
                              <a:gd name="T6" fmla="+- 0 1838 1285"/>
                              <a:gd name="T7" fmla="*/ 1838 h 553"/>
                              <a:gd name="T8" fmla="+- 0 5642 5073"/>
                              <a:gd name="T9" fmla="*/ T8 w 570"/>
                              <a:gd name="T10" fmla="+- 0 1285 1285"/>
                              <a:gd name="T11" fmla="*/ 1285 h 553"/>
                              <a:gd name="T12" fmla="+- 0 5602 5073"/>
                              <a:gd name="T13" fmla="*/ T12 w 570"/>
                              <a:gd name="T14" fmla="+- 0 1285 1285"/>
                              <a:gd name="T15" fmla="*/ 1285 h 553"/>
                              <a:gd name="T16" fmla="+- 0 5602 5073"/>
                              <a:gd name="T17" fmla="*/ T16 w 570"/>
                              <a:gd name="T18" fmla="+- 0 1838 1285"/>
                              <a:gd name="T19" fmla="*/ 1838 h 553"/>
                              <a:gd name="T20" fmla="+- 0 5073 5073"/>
                              <a:gd name="T21" fmla="*/ T20 w 570"/>
                              <a:gd name="T22" fmla="+- 0 1838 1285"/>
                              <a:gd name="T23" fmla="*/ 1838 h 553"/>
                              <a:gd name="T24" fmla="+- 0 5113 5073"/>
                              <a:gd name="T25" fmla="*/ T24 w 570"/>
                              <a:gd name="T26" fmla="+- 0 1838 1285"/>
                              <a:gd name="T27" fmla="*/ 1838 h 553"/>
                              <a:gd name="T28" fmla="+- 0 5113 5073"/>
                              <a:gd name="T29" fmla="*/ T28 w 570"/>
                              <a:gd name="T30" fmla="+- 0 1285 1285"/>
                              <a:gd name="T31" fmla="*/ 1285 h 553"/>
                              <a:gd name="T32" fmla="+- 0 5073 5073"/>
                              <a:gd name="T33" fmla="*/ T32 w 570"/>
                              <a:gd name="T34" fmla="+- 0 1285 1285"/>
                              <a:gd name="T35" fmla="*/ 1285 h 553"/>
                              <a:gd name="T36" fmla="+- 0 5073 5073"/>
                              <a:gd name="T37" fmla="*/ T36 w 570"/>
                              <a:gd name="T38" fmla="+- 0 1838 1285"/>
                              <a:gd name="T39" fmla="*/ 1838 h 5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70" h="553">
                                <a:moveTo>
                                  <a:pt x="529" y="553"/>
                                </a:moveTo>
                                <a:lnTo>
                                  <a:pt x="569" y="553"/>
                                </a:lnTo>
                                <a:lnTo>
                                  <a:pt x="569" y="0"/>
                                </a:lnTo>
                                <a:lnTo>
                                  <a:pt x="529" y="0"/>
                                </a:lnTo>
                                <a:lnTo>
                                  <a:pt x="529" y="553"/>
                                </a:lnTo>
                                <a:close/>
                                <a:moveTo>
                                  <a:pt x="0" y="553"/>
                                </a:moveTo>
                                <a:lnTo>
                                  <a:pt x="40" y="553"/>
                                </a:lnTo>
                                <a:lnTo>
                                  <a:pt x="40" y="0"/>
                                </a:lnTo>
                                <a:lnTo>
                                  <a:pt x="0" y="0"/>
                                </a:lnTo>
                                <a:lnTo>
                                  <a:pt x="0" y="553"/>
                                </a:lnTo>
                                <a:close/>
                              </a:path>
                            </a:pathLst>
                          </a:custGeom>
                          <a:noFill/>
                          <a:ln w="64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326939" name="AutoShape 55"/>
                        <wps:cNvSpPr>
                          <a:spLocks/>
                        </wps:cNvSpPr>
                        <wps:spPr bwMode="auto">
                          <a:xfrm>
                            <a:off x="5117" y="2330"/>
                            <a:ext cx="2183" cy="2"/>
                          </a:xfrm>
                          <a:custGeom>
                            <a:avLst/>
                            <a:gdLst>
                              <a:gd name="T0" fmla="+- 0 5118 5118"/>
                              <a:gd name="T1" fmla="*/ T0 w 2183"/>
                              <a:gd name="T2" fmla="+- 0 5616 5118"/>
                              <a:gd name="T3" fmla="*/ T2 w 2183"/>
                              <a:gd name="T4" fmla="+- 0 5656 5118"/>
                              <a:gd name="T5" fmla="*/ T4 w 2183"/>
                              <a:gd name="T6" fmla="+- 0 7300 5118"/>
                              <a:gd name="T7" fmla="*/ T6 w 2183"/>
                            </a:gdLst>
                            <a:ahLst/>
                            <a:cxnLst>
                              <a:cxn ang="0">
                                <a:pos x="T1" y="0"/>
                              </a:cxn>
                              <a:cxn ang="0">
                                <a:pos x="T3" y="0"/>
                              </a:cxn>
                              <a:cxn ang="0">
                                <a:pos x="T5" y="0"/>
                              </a:cxn>
                              <a:cxn ang="0">
                                <a:pos x="T7" y="0"/>
                              </a:cxn>
                            </a:cxnLst>
                            <a:rect l="0" t="0" r="r" b="b"/>
                            <a:pathLst>
                              <a:path w="2183">
                                <a:moveTo>
                                  <a:pt x="0" y="0"/>
                                </a:moveTo>
                                <a:lnTo>
                                  <a:pt x="498" y="0"/>
                                </a:lnTo>
                                <a:moveTo>
                                  <a:pt x="538" y="0"/>
                                </a:moveTo>
                                <a:lnTo>
                                  <a:pt x="2182" y="0"/>
                                </a:lnTo>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97072446" name="Picture 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5308" y="2279"/>
                            <a:ext cx="10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1878590" name="Rectangle 57"/>
                        <wps:cNvSpPr>
                          <a:spLocks noChangeArrowheads="1"/>
                        </wps:cNvSpPr>
                        <wps:spPr bwMode="auto">
                          <a:xfrm>
                            <a:off x="5615" y="1991"/>
                            <a:ext cx="41" cy="441"/>
                          </a:xfrm>
                          <a:prstGeom prst="rect">
                            <a:avLst/>
                          </a:prstGeom>
                          <a:noFill/>
                          <a:ln w="64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2455576" name="AutoShape 58"/>
                        <wps:cNvSpPr>
                          <a:spLocks/>
                        </wps:cNvSpPr>
                        <wps:spPr bwMode="auto">
                          <a:xfrm>
                            <a:off x="5114" y="2730"/>
                            <a:ext cx="2185" cy="2"/>
                          </a:xfrm>
                          <a:custGeom>
                            <a:avLst/>
                            <a:gdLst>
                              <a:gd name="T0" fmla="+- 0 5115 5115"/>
                              <a:gd name="T1" fmla="*/ T0 w 2185"/>
                              <a:gd name="T2" fmla="+- 0 5618 5115"/>
                              <a:gd name="T3" fmla="*/ T2 w 2185"/>
                              <a:gd name="T4" fmla="+- 0 5658 5115"/>
                              <a:gd name="T5" fmla="*/ T4 w 2185"/>
                              <a:gd name="T6" fmla="+- 0 7300 5115"/>
                              <a:gd name="T7" fmla="*/ T6 w 2185"/>
                            </a:gdLst>
                            <a:ahLst/>
                            <a:cxnLst>
                              <a:cxn ang="0">
                                <a:pos x="T1" y="0"/>
                              </a:cxn>
                              <a:cxn ang="0">
                                <a:pos x="T3" y="0"/>
                              </a:cxn>
                              <a:cxn ang="0">
                                <a:pos x="T5" y="0"/>
                              </a:cxn>
                              <a:cxn ang="0">
                                <a:pos x="T7" y="0"/>
                              </a:cxn>
                            </a:cxnLst>
                            <a:rect l="0" t="0" r="r" b="b"/>
                            <a:pathLst>
                              <a:path w="2185">
                                <a:moveTo>
                                  <a:pt x="0" y="0"/>
                                </a:moveTo>
                                <a:lnTo>
                                  <a:pt x="503" y="0"/>
                                </a:lnTo>
                                <a:moveTo>
                                  <a:pt x="543" y="0"/>
                                </a:moveTo>
                                <a:lnTo>
                                  <a:pt x="2185" y="0"/>
                                </a:lnTo>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3011007" name="Picture 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302" y="2678"/>
                            <a:ext cx="10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7608135" name="AutoShape 60"/>
                        <wps:cNvSpPr>
                          <a:spLocks/>
                        </wps:cNvSpPr>
                        <wps:spPr bwMode="auto">
                          <a:xfrm>
                            <a:off x="5114" y="2978"/>
                            <a:ext cx="2185" cy="2"/>
                          </a:xfrm>
                          <a:custGeom>
                            <a:avLst/>
                            <a:gdLst>
                              <a:gd name="T0" fmla="+- 0 5115 5115"/>
                              <a:gd name="T1" fmla="*/ T0 w 2185"/>
                              <a:gd name="T2" fmla="+- 0 5618 5115"/>
                              <a:gd name="T3" fmla="*/ T2 w 2185"/>
                              <a:gd name="T4" fmla="+- 0 5658 5115"/>
                              <a:gd name="T5" fmla="*/ T4 w 2185"/>
                              <a:gd name="T6" fmla="+- 0 7300 5115"/>
                              <a:gd name="T7" fmla="*/ T6 w 2185"/>
                            </a:gdLst>
                            <a:ahLst/>
                            <a:cxnLst>
                              <a:cxn ang="0">
                                <a:pos x="T1" y="0"/>
                              </a:cxn>
                              <a:cxn ang="0">
                                <a:pos x="T3" y="0"/>
                              </a:cxn>
                              <a:cxn ang="0">
                                <a:pos x="T5" y="0"/>
                              </a:cxn>
                              <a:cxn ang="0">
                                <a:pos x="T7" y="0"/>
                              </a:cxn>
                            </a:cxnLst>
                            <a:rect l="0" t="0" r="r" b="b"/>
                            <a:pathLst>
                              <a:path w="2185">
                                <a:moveTo>
                                  <a:pt x="0" y="0"/>
                                </a:moveTo>
                                <a:lnTo>
                                  <a:pt x="503" y="0"/>
                                </a:lnTo>
                                <a:moveTo>
                                  <a:pt x="543" y="0"/>
                                </a:moveTo>
                                <a:lnTo>
                                  <a:pt x="2185" y="0"/>
                                </a:lnTo>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6165431" name="Picture 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5302" y="2926"/>
                            <a:ext cx="10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6885359" name="Rectangle 62"/>
                        <wps:cNvSpPr>
                          <a:spLocks noChangeArrowheads="1"/>
                        </wps:cNvSpPr>
                        <wps:spPr bwMode="auto">
                          <a:xfrm>
                            <a:off x="5617" y="2630"/>
                            <a:ext cx="41" cy="441"/>
                          </a:xfrm>
                          <a:prstGeom prst="rect">
                            <a:avLst/>
                          </a:prstGeom>
                          <a:noFill/>
                          <a:ln w="64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234593" name="Rectangle 63"/>
                        <wps:cNvSpPr>
                          <a:spLocks noChangeArrowheads="1"/>
                        </wps:cNvSpPr>
                        <wps:spPr bwMode="auto">
                          <a:xfrm>
                            <a:off x="7302" y="856"/>
                            <a:ext cx="816" cy="2537"/>
                          </a:xfrm>
                          <a:prstGeom prst="rect">
                            <a:avLst/>
                          </a:prstGeom>
                          <a:noFill/>
                          <a:ln w="639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4037978" name="Line 64"/>
                        <wps:cNvCnPr>
                          <a:cxnSpLocks noChangeShapeType="1"/>
                        </wps:cNvCnPr>
                        <wps:spPr bwMode="auto">
                          <a:xfrm>
                            <a:off x="7458" y="2168"/>
                            <a:ext cx="0" cy="138"/>
                          </a:xfrm>
                          <a:prstGeom prst="line">
                            <a:avLst/>
                          </a:prstGeom>
                          <a:noFill/>
                          <a:ln w="10777">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1471221418" name="Line 65"/>
                        <wps:cNvCnPr>
                          <a:cxnSpLocks noChangeShapeType="1"/>
                        </wps:cNvCnPr>
                        <wps:spPr bwMode="auto">
                          <a:xfrm>
                            <a:off x="7470" y="2835"/>
                            <a:ext cx="0" cy="138"/>
                          </a:xfrm>
                          <a:prstGeom prst="line">
                            <a:avLst/>
                          </a:prstGeom>
                          <a:noFill/>
                          <a:ln w="10777">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429910827" name="Rectangle 66"/>
                        <wps:cNvSpPr>
                          <a:spLocks noChangeArrowheads="1"/>
                        </wps:cNvSpPr>
                        <wps:spPr bwMode="auto">
                          <a:xfrm>
                            <a:off x="5551" y="3269"/>
                            <a:ext cx="627" cy="1303"/>
                          </a:xfrm>
                          <a:prstGeom prst="rect">
                            <a:avLst/>
                          </a:prstGeom>
                          <a:noFill/>
                          <a:ln w="639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1382487" name="Line 67"/>
                        <wps:cNvCnPr>
                          <a:cxnSpLocks noChangeShapeType="1"/>
                        </wps:cNvCnPr>
                        <wps:spPr bwMode="auto">
                          <a:xfrm>
                            <a:off x="5973" y="3980"/>
                            <a:ext cx="0" cy="138"/>
                          </a:xfrm>
                          <a:prstGeom prst="line">
                            <a:avLst/>
                          </a:prstGeom>
                          <a:noFill/>
                          <a:ln w="10777">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261403658" name="Line 68"/>
                        <wps:cNvCnPr>
                          <a:cxnSpLocks noChangeShapeType="1"/>
                        </wps:cNvCnPr>
                        <wps:spPr bwMode="auto">
                          <a:xfrm>
                            <a:off x="6821" y="2083"/>
                            <a:ext cx="2" cy="3106"/>
                          </a:xfrm>
                          <a:prstGeom prst="line">
                            <a:avLst/>
                          </a:prstGeom>
                          <a:noFill/>
                          <a:ln w="64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1594627" name="Line 69"/>
                        <wps:cNvCnPr>
                          <a:cxnSpLocks noChangeShapeType="1"/>
                        </wps:cNvCnPr>
                        <wps:spPr bwMode="auto">
                          <a:xfrm>
                            <a:off x="6177" y="3831"/>
                            <a:ext cx="655"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5017676" name="Line 70"/>
                        <wps:cNvCnPr>
                          <a:cxnSpLocks noChangeShapeType="1"/>
                        </wps:cNvCnPr>
                        <wps:spPr bwMode="auto">
                          <a:xfrm>
                            <a:off x="6177" y="4231"/>
                            <a:ext cx="926"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183265" name="Line 71"/>
                        <wps:cNvCnPr>
                          <a:cxnSpLocks noChangeShapeType="1"/>
                        </wps:cNvCnPr>
                        <wps:spPr bwMode="auto">
                          <a:xfrm>
                            <a:off x="7101" y="2322"/>
                            <a:ext cx="2" cy="3268"/>
                          </a:xfrm>
                          <a:prstGeom prst="line">
                            <a:avLst/>
                          </a:prstGeom>
                          <a:noFill/>
                          <a:ln w="64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5896805" name="Freeform 72"/>
                        <wps:cNvSpPr>
                          <a:spLocks/>
                        </wps:cNvSpPr>
                        <wps:spPr bwMode="auto">
                          <a:xfrm>
                            <a:off x="6804" y="2068"/>
                            <a:ext cx="33" cy="27"/>
                          </a:xfrm>
                          <a:custGeom>
                            <a:avLst/>
                            <a:gdLst>
                              <a:gd name="T0" fmla="+- 0 6830 6805"/>
                              <a:gd name="T1" fmla="*/ T0 w 33"/>
                              <a:gd name="T2" fmla="+- 0 2095 2069"/>
                              <a:gd name="T3" fmla="*/ 2095 h 27"/>
                              <a:gd name="T4" fmla="+- 0 6812 6805"/>
                              <a:gd name="T5" fmla="*/ T4 w 33"/>
                              <a:gd name="T6" fmla="+- 0 2095 2069"/>
                              <a:gd name="T7" fmla="*/ 2095 h 27"/>
                              <a:gd name="T8" fmla="+- 0 6805 6805"/>
                              <a:gd name="T9" fmla="*/ T8 w 33"/>
                              <a:gd name="T10" fmla="+- 0 2089 2069"/>
                              <a:gd name="T11" fmla="*/ 2089 h 27"/>
                              <a:gd name="T12" fmla="+- 0 6805 6805"/>
                              <a:gd name="T13" fmla="*/ T12 w 33"/>
                              <a:gd name="T14" fmla="+- 0 2075 2069"/>
                              <a:gd name="T15" fmla="*/ 2075 h 27"/>
                              <a:gd name="T16" fmla="+- 0 6812 6805"/>
                              <a:gd name="T17" fmla="*/ T16 w 33"/>
                              <a:gd name="T18" fmla="+- 0 2069 2069"/>
                              <a:gd name="T19" fmla="*/ 2069 h 27"/>
                              <a:gd name="T20" fmla="+- 0 6830 6805"/>
                              <a:gd name="T21" fmla="*/ T20 w 33"/>
                              <a:gd name="T22" fmla="+- 0 2069 2069"/>
                              <a:gd name="T23" fmla="*/ 2069 h 27"/>
                              <a:gd name="T24" fmla="+- 0 6837 6805"/>
                              <a:gd name="T25" fmla="*/ T24 w 33"/>
                              <a:gd name="T26" fmla="+- 0 2075 2069"/>
                              <a:gd name="T27" fmla="*/ 2075 h 27"/>
                              <a:gd name="T28" fmla="+- 0 6837 6805"/>
                              <a:gd name="T29" fmla="*/ T28 w 33"/>
                              <a:gd name="T30" fmla="+- 0 2082 2069"/>
                              <a:gd name="T31" fmla="*/ 2082 h 27"/>
                              <a:gd name="T32" fmla="+- 0 6837 6805"/>
                              <a:gd name="T33" fmla="*/ T32 w 33"/>
                              <a:gd name="T34" fmla="+- 0 2089 2069"/>
                              <a:gd name="T35" fmla="*/ 2089 h 27"/>
                              <a:gd name="T36" fmla="+- 0 6830 6805"/>
                              <a:gd name="T37" fmla="*/ T36 w 33"/>
                              <a:gd name="T38" fmla="+- 0 2095 2069"/>
                              <a:gd name="T39" fmla="*/ 2095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3" h="27">
                                <a:moveTo>
                                  <a:pt x="25" y="26"/>
                                </a:moveTo>
                                <a:lnTo>
                                  <a:pt x="7" y="26"/>
                                </a:lnTo>
                                <a:lnTo>
                                  <a:pt x="0" y="20"/>
                                </a:lnTo>
                                <a:lnTo>
                                  <a:pt x="0" y="6"/>
                                </a:lnTo>
                                <a:lnTo>
                                  <a:pt x="7" y="0"/>
                                </a:lnTo>
                                <a:lnTo>
                                  <a:pt x="25" y="0"/>
                                </a:lnTo>
                                <a:lnTo>
                                  <a:pt x="32" y="6"/>
                                </a:lnTo>
                                <a:lnTo>
                                  <a:pt x="32" y="13"/>
                                </a:lnTo>
                                <a:lnTo>
                                  <a:pt x="32" y="20"/>
                                </a:lnTo>
                                <a:lnTo>
                                  <a:pt x="25" y="2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899255" name="Freeform 73"/>
                        <wps:cNvSpPr>
                          <a:spLocks/>
                        </wps:cNvSpPr>
                        <wps:spPr bwMode="auto">
                          <a:xfrm>
                            <a:off x="6804" y="2068"/>
                            <a:ext cx="33" cy="27"/>
                          </a:xfrm>
                          <a:custGeom>
                            <a:avLst/>
                            <a:gdLst>
                              <a:gd name="T0" fmla="+- 0 6837 6805"/>
                              <a:gd name="T1" fmla="*/ T0 w 33"/>
                              <a:gd name="T2" fmla="+- 0 2082 2069"/>
                              <a:gd name="T3" fmla="*/ 2082 h 27"/>
                              <a:gd name="T4" fmla="+- 0 6837 6805"/>
                              <a:gd name="T5" fmla="*/ T4 w 33"/>
                              <a:gd name="T6" fmla="+- 0 2075 2069"/>
                              <a:gd name="T7" fmla="*/ 2075 h 27"/>
                              <a:gd name="T8" fmla="+- 0 6830 6805"/>
                              <a:gd name="T9" fmla="*/ T8 w 33"/>
                              <a:gd name="T10" fmla="+- 0 2069 2069"/>
                              <a:gd name="T11" fmla="*/ 2069 h 27"/>
                              <a:gd name="T12" fmla="+- 0 6821 6805"/>
                              <a:gd name="T13" fmla="*/ T12 w 33"/>
                              <a:gd name="T14" fmla="+- 0 2069 2069"/>
                              <a:gd name="T15" fmla="*/ 2069 h 27"/>
                              <a:gd name="T16" fmla="+- 0 6812 6805"/>
                              <a:gd name="T17" fmla="*/ T16 w 33"/>
                              <a:gd name="T18" fmla="+- 0 2069 2069"/>
                              <a:gd name="T19" fmla="*/ 2069 h 27"/>
                              <a:gd name="T20" fmla="+- 0 6805 6805"/>
                              <a:gd name="T21" fmla="*/ T20 w 33"/>
                              <a:gd name="T22" fmla="+- 0 2075 2069"/>
                              <a:gd name="T23" fmla="*/ 2075 h 27"/>
                              <a:gd name="T24" fmla="+- 0 6805 6805"/>
                              <a:gd name="T25" fmla="*/ T24 w 33"/>
                              <a:gd name="T26" fmla="+- 0 2082 2069"/>
                              <a:gd name="T27" fmla="*/ 2082 h 27"/>
                              <a:gd name="T28" fmla="+- 0 6805 6805"/>
                              <a:gd name="T29" fmla="*/ T28 w 33"/>
                              <a:gd name="T30" fmla="+- 0 2089 2069"/>
                              <a:gd name="T31" fmla="*/ 2089 h 27"/>
                              <a:gd name="T32" fmla="+- 0 6812 6805"/>
                              <a:gd name="T33" fmla="*/ T32 w 33"/>
                              <a:gd name="T34" fmla="+- 0 2095 2069"/>
                              <a:gd name="T35" fmla="*/ 2095 h 27"/>
                              <a:gd name="T36" fmla="+- 0 6821 6805"/>
                              <a:gd name="T37" fmla="*/ T36 w 33"/>
                              <a:gd name="T38" fmla="+- 0 2095 2069"/>
                              <a:gd name="T39" fmla="*/ 2095 h 27"/>
                              <a:gd name="T40" fmla="+- 0 6830 6805"/>
                              <a:gd name="T41" fmla="*/ T40 w 33"/>
                              <a:gd name="T42" fmla="+- 0 2095 2069"/>
                              <a:gd name="T43" fmla="*/ 2095 h 27"/>
                              <a:gd name="T44" fmla="+- 0 6837 6805"/>
                              <a:gd name="T45" fmla="*/ T44 w 33"/>
                              <a:gd name="T46" fmla="+- 0 2089 2069"/>
                              <a:gd name="T47" fmla="*/ 2089 h 27"/>
                              <a:gd name="T48" fmla="+- 0 6837 6805"/>
                              <a:gd name="T49" fmla="*/ T48 w 33"/>
                              <a:gd name="T50" fmla="+- 0 2082 2069"/>
                              <a:gd name="T51" fmla="*/ 2082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3" h="27">
                                <a:moveTo>
                                  <a:pt x="32" y="13"/>
                                </a:moveTo>
                                <a:lnTo>
                                  <a:pt x="32" y="6"/>
                                </a:lnTo>
                                <a:lnTo>
                                  <a:pt x="25" y="0"/>
                                </a:lnTo>
                                <a:lnTo>
                                  <a:pt x="16" y="0"/>
                                </a:lnTo>
                                <a:lnTo>
                                  <a:pt x="7" y="0"/>
                                </a:lnTo>
                                <a:lnTo>
                                  <a:pt x="0" y="6"/>
                                </a:lnTo>
                                <a:lnTo>
                                  <a:pt x="0" y="13"/>
                                </a:lnTo>
                                <a:lnTo>
                                  <a:pt x="0" y="20"/>
                                </a:lnTo>
                                <a:lnTo>
                                  <a:pt x="7" y="26"/>
                                </a:lnTo>
                                <a:lnTo>
                                  <a:pt x="16" y="26"/>
                                </a:lnTo>
                                <a:lnTo>
                                  <a:pt x="25" y="26"/>
                                </a:lnTo>
                                <a:lnTo>
                                  <a:pt x="32" y="20"/>
                                </a:lnTo>
                                <a:lnTo>
                                  <a:pt x="32" y="13"/>
                                </a:lnTo>
                                <a:close/>
                              </a:path>
                            </a:pathLst>
                          </a:custGeom>
                          <a:noFill/>
                          <a:ln w="64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7287994" name="Freeform 74"/>
                        <wps:cNvSpPr>
                          <a:spLocks/>
                        </wps:cNvSpPr>
                        <wps:spPr bwMode="auto">
                          <a:xfrm>
                            <a:off x="6814" y="2074"/>
                            <a:ext cx="13" cy="13"/>
                          </a:xfrm>
                          <a:custGeom>
                            <a:avLst/>
                            <a:gdLst>
                              <a:gd name="T0" fmla="+- 0 6824 6815"/>
                              <a:gd name="T1" fmla="*/ T0 w 13"/>
                              <a:gd name="T2" fmla="+- 0 2087 2075"/>
                              <a:gd name="T3" fmla="*/ 2087 h 13"/>
                              <a:gd name="T4" fmla="+- 0 6817 6815"/>
                              <a:gd name="T5" fmla="*/ T4 w 13"/>
                              <a:gd name="T6" fmla="+- 0 2087 2075"/>
                              <a:gd name="T7" fmla="*/ 2087 h 13"/>
                              <a:gd name="T8" fmla="+- 0 6815 6815"/>
                              <a:gd name="T9" fmla="*/ T8 w 13"/>
                              <a:gd name="T10" fmla="+- 0 2084 2075"/>
                              <a:gd name="T11" fmla="*/ 2084 h 13"/>
                              <a:gd name="T12" fmla="+- 0 6815 6815"/>
                              <a:gd name="T13" fmla="*/ T12 w 13"/>
                              <a:gd name="T14" fmla="+- 0 2078 2075"/>
                              <a:gd name="T15" fmla="*/ 2078 h 13"/>
                              <a:gd name="T16" fmla="+- 0 6817 6815"/>
                              <a:gd name="T17" fmla="*/ T16 w 13"/>
                              <a:gd name="T18" fmla="+- 0 2075 2075"/>
                              <a:gd name="T19" fmla="*/ 2075 h 13"/>
                              <a:gd name="T20" fmla="+- 0 6824 6815"/>
                              <a:gd name="T21" fmla="*/ T20 w 13"/>
                              <a:gd name="T22" fmla="+- 0 2075 2075"/>
                              <a:gd name="T23" fmla="*/ 2075 h 13"/>
                              <a:gd name="T24" fmla="+- 0 6827 6815"/>
                              <a:gd name="T25" fmla="*/ T24 w 13"/>
                              <a:gd name="T26" fmla="+- 0 2078 2075"/>
                              <a:gd name="T27" fmla="*/ 2078 h 13"/>
                              <a:gd name="T28" fmla="+- 0 6827 6815"/>
                              <a:gd name="T29" fmla="*/ T28 w 13"/>
                              <a:gd name="T30" fmla="+- 0 2081 2075"/>
                              <a:gd name="T31" fmla="*/ 2081 h 13"/>
                              <a:gd name="T32" fmla="+- 0 6827 6815"/>
                              <a:gd name="T33" fmla="*/ T32 w 13"/>
                              <a:gd name="T34" fmla="+- 0 2084 2075"/>
                              <a:gd name="T35" fmla="*/ 2084 h 13"/>
                              <a:gd name="T36" fmla="+- 0 6824 6815"/>
                              <a:gd name="T37" fmla="*/ T36 w 13"/>
                              <a:gd name="T38" fmla="+- 0 2087 2075"/>
                              <a:gd name="T39" fmla="*/ 2087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 h="13">
                                <a:moveTo>
                                  <a:pt x="9" y="12"/>
                                </a:moveTo>
                                <a:lnTo>
                                  <a:pt x="2" y="12"/>
                                </a:lnTo>
                                <a:lnTo>
                                  <a:pt x="0" y="9"/>
                                </a:lnTo>
                                <a:lnTo>
                                  <a:pt x="0" y="3"/>
                                </a:lnTo>
                                <a:lnTo>
                                  <a:pt x="2" y="0"/>
                                </a:lnTo>
                                <a:lnTo>
                                  <a:pt x="9" y="0"/>
                                </a:lnTo>
                                <a:lnTo>
                                  <a:pt x="12" y="3"/>
                                </a:lnTo>
                                <a:lnTo>
                                  <a:pt x="12" y="6"/>
                                </a:lnTo>
                                <a:lnTo>
                                  <a:pt x="12" y="9"/>
                                </a:lnTo>
                                <a:lnTo>
                                  <a:pt x="9" y="1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0406533" name="Freeform 75"/>
                        <wps:cNvSpPr>
                          <a:spLocks/>
                        </wps:cNvSpPr>
                        <wps:spPr bwMode="auto">
                          <a:xfrm>
                            <a:off x="6814" y="2074"/>
                            <a:ext cx="13" cy="13"/>
                          </a:xfrm>
                          <a:custGeom>
                            <a:avLst/>
                            <a:gdLst>
                              <a:gd name="T0" fmla="+- 0 6827 6815"/>
                              <a:gd name="T1" fmla="*/ T0 w 13"/>
                              <a:gd name="T2" fmla="+- 0 2081 2075"/>
                              <a:gd name="T3" fmla="*/ 2081 h 13"/>
                              <a:gd name="T4" fmla="+- 0 6827 6815"/>
                              <a:gd name="T5" fmla="*/ T4 w 13"/>
                              <a:gd name="T6" fmla="+- 0 2078 2075"/>
                              <a:gd name="T7" fmla="*/ 2078 h 13"/>
                              <a:gd name="T8" fmla="+- 0 6824 6815"/>
                              <a:gd name="T9" fmla="*/ T8 w 13"/>
                              <a:gd name="T10" fmla="+- 0 2075 2075"/>
                              <a:gd name="T11" fmla="*/ 2075 h 13"/>
                              <a:gd name="T12" fmla="+- 0 6821 6815"/>
                              <a:gd name="T13" fmla="*/ T12 w 13"/>
                              <a:gd name="T14" fmla="+- 0 2075 2075"/>
                              <a:gd name="T15" fmla="*/ 2075 h 13"/>
                              <a:gd name="T16" fmla="+- 0 6817 6815"/>
                              <a:gd name="T17" fmla="*/ T16 w 13"/>
                              <a:gd name="T18" fmla="+- 0 2075 2075"/>
                              <a:gd name="T19" fmla="*/ 2075 h 13"/>
                              <a:gd name="T20" fmla="+- 0 6815 6815"/>
                              <a:gd name="T21" fmla="*/ T20 w 13"/>
                              <a:gd name="T22" fmla="+- 0 2078 2075"/>
                              <a:gd name="T23" fmla="*/ 2078 h 13"/>
                              <a:gd name="T24" fmla="+- 0 6815 6815"/>
                              <a:gd name="T25" fmla="*/ T24 w 13"/>
                              <a:gd name="T26" fmla="+- 0 2081 2075"/>
                              <a:gd name="T27" fmla="*/ 2081 h 13"/>
                              <a:gd name="T28" fmla="+- 0 6815 6815"/>
                              <a:gd name="T29" fmla="*/ T28 w 13"/>
                              <a:gd name="T30" fmla="+- 0 2084 2075"/>
                              <a:gd name="T31" fmla="*/ 2084 h 13"/>
                              <a:gd name="T32" fmla="+- 0 6817 6815"/>
                              <a:gd name="T33" fmla="*/ T32 w 13"/>
                              <a:gd name="T34" fmla="+- 0 2087 2075"/>
                              <a:gd name="T35" fmla="*/ 2087 h 13"/>
                              <a:gd name="T36" fmla="+- 0 6821 6815"/>
                              <a:gd name="T37" fmla="*/ T36 w 13"/>
                              <a:gd name="T38" fmla="+- 0 2087 2075"/>
                              <a:gd name="T39" fmla="*/ 2087 h 13"/>
                              <a:gd name="T40" fmla="+- 0 6824 6815"/>
                              <a:gd name="T41" fmla="*/ T40 w 13"/>
                              <a:gd name="T42" fmla="+- 0 2087 2075"/>
                              <a:gd name="T43" fmla="*/ 2087 h 13"/>
                              <a:gd name="T44" fmla="+- 0 6827 6815"/>
                              <a:gd name="T45" fmla="*/ T44 w 13"/>
                              <a:gd name="T46" fmla="+- 0 2084 2075"/>
                              <a:gd name="T47" fmla="*/ 2084 h 13"/>
                              <a:gd name="T48" fmla="+- 0 6827 6815"/>
                              <a:gd name="T49" fmla="*/ T48 w 13"/>
                              <a:gd name="T50" fmla="+- 0 2081 2075"/>
                              <a:gd name="T51" fmla="*/ 2081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 h="13">
                                <a:moveTo>
                                  <a:pt x="12" y="6"/>
                                </a:moveTo>
                                <a:lnTo>
                                  <a:pt x="12" y="3"/>
                                </a:lnTo>
                                <a:lnTo>
                                  <a:pt x="9" y="0"/>
                                </a:lnTo>
                                <a:lnTo>
                                  <a:pt x="6" y="0"/>
                                </a:lnTo>
                                <a:lnTo>
                                  <a:pt x="2" y="0"/>
                                </a:lnTo>
                                <a:lnTo>
                                  <a:pt x="0" y="3"/>
                                </a:lnTo>
                                <a:lnTo>
                                  <a:pt x="0" y="6"/>
                                </a:lnTo>
                                <a:lnTo>
                                  <a:pt x="0" y="9"/>
                                </a:lnTo>
                                <a:lnTo>
                                  <a:pt x="2" y="12"/>
                                </a:lnTo>
                                <a:lnTo>
                                  <a:pt x="6" y="12"/>
                                </a:lnTo>
                                <a:lnTo>
                                  <a:pt x="9" y="12"/>
                                </a:lnTo>
                                <a:lnTo>
                                  <a:pt x="12" y="9"/>
                                </a:lnTo>
                                <a:lnTo>
                                  <a:pt x="12" y="6"/>
                                </a:lnTo>
                                <a:close/>
                              </a:path>
                            </a:pathLst>
                          </a:custGeom>
                          <a:noFill/>
                          <a:ln w="64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3409172" name="Rectangle 76"/>
                        <wps:cNvSpPr>
                          <a:spLocks noChangeArrowheads="1"/>
                        </wps:cNvSpPr>
                        <wps:spPr bwMode="auto">
                          <a:xfrm>
                            <a:off x="5628" y="5744"/>
                            <a:ext cx="41" cy="115"/>
                          </a:xfrm>
                          <a:prstGeom prst="rect">
                            <a:avLst/>
                          </a:prstGeom>
                          <a:noFill/>
                          <a:ln w="64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391301" name="Line 77"/>
                        <wps:cNvCnPr>
                          <a:cxnSpLocks noChangeShapeType="1"/>
                        </wps:cNvCnPr>
                        <wps:spPr bwMode="auto">
                          <a:xfrm>
                            <a:off x="5375" y="5801"/>
                            <a:ext cx="253"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5717930" name="Rectangle 78"/>
                        <wps:cNvSpPr>
                          <a:spLocks noChangeArrowheads="1"/>
                        </wps:cNvSpPr>
                        <wps:spPr bwMode="auto">
                          <a:xfrm>
                            <a:off x="5552" y="4622"/>
                            <a:ext cx="627" cy="1303"/>
                          </a:xfrm>
                          <a:prstGeom prst="rect">
                            <a:avLst/>
                          </a:prstGeom>
                          <a:noFill/>
                          <a:ln w="639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1563950" name="Line 79"/>
                        <wps:cNvCnPr>
                          <a:cxnSpLocks noChangeShapeType="1"/>
                        </wps:cNvCnPr>
                        <wps:spPr bwMode="auto">
                          <a:xfrm>
                            <a:off x="5974" y="5332"/>
                            <a:ext cx="0" cy="138"/>
                          </a:xfrm>
                          <a:prstGeom prst="line">
                            <a:avLst/>
                          </a:prstGeom>
                          <a:noFill/>
                          <a:ln w="10777">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1200951457" name="Line 80"/>
                        <wps:cNvCnPr>
                          <a:cxnSpLocks noChangeShapeType="1"/>
                        </wps:cNvCnPr>
                        <wps:spPr bwMode="auto">
                          <a:xfrm>
                            <a:off x="6180" y="5189"/>
                            <a:ext cx="643"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724169" name="Line 81"/>
                        <wps:cNvCnPr>
                          <a:cxnSpLocks noChangeShapeType="1"/>
                        </wps:cNvCnPr>
                        <wps:spPr bwMode="auto">
                          <a:xfrm>
                            <a:off x="6180" y="5590"/>
                            <a:ext cx="919"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2392908" name="Line 82"/>
                        <wps:cNvCnPr>
                          <a:cxnSpLocks noChangeShapeType="1"/>
                        </wps:cNvCnPr>
                        <wps:spPr bwMode="auto">
                          <a:xfrm>
                            <a:off x="6458" y="1644"/>
                            <a:ext cx="0" cy="3295"/>
                          </a:xfrm>
                          <a:prstGeom prst="line">
                            <a:avLst/>
                          </a:prstGeom>
                          <a:noFill/>
                          <a:ln w="64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6312800" name="Line 83"/>
                        <wps:cNvCnPr>
                          <a:cxnSpLocks noChangeShapeType="1"/>
                        </wps:cNvCnPr>
                        <wps:spPr bwMode="auto">
                          <a:xfrm>
                            <a:off x="6178" y="4941"/>
                            <a:ext cx="276"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424397" name="Freeform 84"/>
                        <wps:cNvSpPr>
                          <a:spLocks/>
                        </wps:cNvSpPr>
                        <wps:spPr bwMode="auto">
                          <a:xfrm>
                            <a:off x="7085" y="2318"/>
                            <a:ext cx="33" cy="27"/>
                          </a:xfrm>
                          <a:custGeom>
                            <a:avLst/>
                            <a:gdLst>
                              <a:gd name="T0" fmla="+- 0 7110 7085"/>
                              <a:gd name="T1" fmla="*/ T0 w 33"/>
                              <a:gd name="T2" fmla="+- 0 2344 2318"/>
                              <a:gd name="T3" fmla="*/ 2344 h 27"/>
                              <a:gd name="T4" fmla="+- 0 7093 7085"/>
                              <a:gd name="T5" fmla="*/ T4 w 33"/>
                              <a:gd name="T6" fmla="+- 0 2344 2318"/>
                              <a:gd name="T7" fmla="*/ 2344 h 27"/>
                              <a:gd name="T8" fmla="+- 0 7085 7085"/>
                              <a:gd name="T9" fmla="*/ T8 w 33"/>
                              <a:gd name="T10" fmla="+- 0 2339 2318"/>
                              <a:gd name="T11" fmla="*/ 2339 h 27"/>
                              <a:gd name="T12" fmla="+- 0 7085 7085"/>
                              <a:gd name="T13" fmla="*/ T12 w 33"/>
                              <a:gd name="T14" fmla="+- 0 2324 2318"/>
                              <a:gd name="T15" fmla="*/ 2324 h 27"/>
                              <a:gd name="T16" fmla="+- 0 7093 7085"/>
                              <a:gd name="T17" fmla="*/ T16 w 33"/>
                              <a:gd name="T18" fmla="+- 0 2318 2318"/>
                              <a:gd name="T19" fmla="*/ 2318 h 27"/>
                              <a:gd name="T20" fmla="+- 0 7110 7085"/>
                              <a:gd name="T21" fmla="*/ T20 w 33"/>
                              <a:gd name="T22" fmla="+- 0 2318 2318"/>
                              <a:gd name="T23" fmla="*/ 2318 h 27"/>
                              <a:gd name="T24" fmla="+- 0 7117 7085"/>
                              <a:gd name="T25" fmla="*/ T24 w 33"/>
                              <a:gd name="T26" fmla="+- 0 2324 2318"/>
                              <a:gd name="T27" fmla="*/ 2324 h 27"/>
                              <a:gd name="T28" fmla="+- 0 7117 7085"/>
                              <a:gd name="T29" fmla="*/ T28 w 33"/>
                              <a:gd name="T30" fmla="+- 0 2331 2318"/>
                              <a:gd name="T31" fmla="*/ 2331 h 27"/>
                              <a:gd name="T32" fmla="+- 0 7117 7085"/>
                              <a:gd name="T33" fmla="*/ T32 w 33"/>
                              <a:gd name="T34" fmla="+- 0 2339 2318"/>
                              <a:gd name="T35" fmla="*/ 2339 h 27"/>
                              <a:gd name="T36" fmla="+- 0 7110 7085"/>
                              <a:gd name="T37" fmla="*/ T36 w 33"/>
                              <a:gd name="T38" fmla="+- 0 2344 2318"/>
                              <a:gd name="T39" fmla="*/ 2344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3" h="27">
                                <a:moveTo>
                                  <a:pt x="25" y="26"/>
                                </a:moveTo>
                                <a:lnTo>
                                  <a:pt x="8" y="26"/>
                                </a:lnTo>
                                <a:lnTo>
                                  <a:pt x="0" y="21"/>
                                </a:lnTo>
                                <a:lnTo>
                                  <a:pt x="0" y="6"/>
                                </a:lnTo>
                                <a:lnTo>
                                  <a:pt x="8" y="0"/>
                                </a:lnTo>
                                <a:lnTo>
                                  <a:pt x="25" y="0"/>
                                </a:lnTo>
                                <a:lnTo>
                                  <a:pt x="32" y="6"/>
                                </a:lnTo>
                                <a:lnTo>
                                  <a:pt x="32" y="13"/>
                                </a:lnTo>
                                <a:lnTo>
                                  <a:pt x="32" y="21"/>
                                </a:lnTo>
                                <a:lnTo>
                                  <a:pt x="25" y="2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8596461" name="Freeform 85"/>
                        <wps:cNvSpPr>
                          <a:spLocks/>
                        </wps:cNvSpPr>
                        <wps:spPr bwMode="auto">
                          <a:xfrm>
                            <a:off x="7085" y="2318"/>
                            <a:ext cx="33" cy="27"/>
                          </a:xfrm>
                          <a:custGeom>
                            <a:avLst/>
                            <a:gdLst>
                              <a:gd name="T0" fmla="+- 0 7117 7085"/>
                              <a:gd name="T1" fmla="*/ T0 w 33"/>
                              <a:gd name="T2" fmla="+- 0 2331 2318"/>
                              <a:gd name="T3" fmla="*/ 2331 h 27"/>
                              <a:gd name="T4" fmla="+- 0 7117 7085"/>
                              <a:gd name="T5" fmla="*/ T4 w 33"/>
                              <a:gd name="T6" fmla="+- 0 2324 2318"/>
                              <a:gd name="T7" fmla="*/ 2324 h 27"/>
                              <a:gd name="T8" fmla="+- 0 7110 7085"/>
                              <a:gd name="T9" fmla="*/ T8 w 33"/>
                              <a:gd name="T10" fmla="+- 0 2318 2318"/>
                              <a:gd name="T11" fmla="*/ 2318 h 27"/>
                              <a:gd name="T12" fmla="+- 0 7101 7085"/>
                              <a:gd name="T13" fmla="*/ T12 w 33"/>
                              <a:gd name="T14" fmla="+- 0 2318 2318"/>
                              <a:gd name="T15" fmla="*/ 2318 h 27"/>
                              <a:gd name="T16" fmla="+- 0 7093 7085"/>
                              <a:gd name="T17" fmla="*/ T16 w 33"/>
                              <a:gd name="T18" fmla="+- 0 2318 2318"/>
                              <a:gd name="T19" fmla="*/ 2318 h 27"/>
                              <a:gd name="T20" fmla="+- 0 7085 7085"/>
                              <a:gd name="T21" fmla="*/ T20 w 33"/>
                              <a:gd name="T22" fmla="+- 0 2324 2318"/>
                              <a:gd name="T23" fmla="*/ 2324 h 27"/>
                              <a:gd name="T24" fmla="+- 0 7085 7085"/>
                              <a:gd name="T25" fmla="*/ T24 w 33"/>
                              <a:gd name="T26" fmla="+- 0 2331 2318"/>
                              <a:gd name="T27" fmla="*/ 2331 h 27"/>
                              <a:gd name="T28" fmla="+- 0 7085 7085"/>
                              <a:gd name="T29" fmla="*/ T28 w 33"/>
                              <a:gd name="T30" fmla="+- 0 2339 2318"/>
                              <a:gd name="T31" fmla="*/ 2339 h 27"/>
                              <a:gd name="T32" fmla="+- 0 7093 7085"/>
                              <a:gd name="T33" fmla="*/ T32 w 33"/>
                              <a:gd name="T34" fmla="+- 0 2344 2318"/>
                              <a:gd name="T35" fmla="*/ 2344 h 27"/>
                              <a:gd name="T36" fmla="+- 0 7101 7085"/>
                              <a:gd name="T37" fmla="*/ T36 w 33"/>
                              <a:gd name="T38" fmla="+- 0 2344 2318"/>
                              <a:gd name="T39" fmla="*/ 2344 h 27"/>
                              <a:gd name="T40" fmla="+- 0 7110 7085"/>
                              <a:gd name="T41" fmla="*/ T40 w 33"/>
                              <a:gd name="T42" fmla="+- 0 2344 2318"/>
                              <a:gd name="T43" fmla="*/ 2344 h 27"/>
                              <a:gd name="T44" fmla="+- 0 7117 7085"/>
                              <a:gd name="T45" fmla="*/ T44 w 33"/>
                              <a:gd name="T46" fmla="+- 0 2339 2318"/>
                              <a:gd name="T47" fmla="*/ 2339 h 27"/>
                              <a:gd name="T48" fmla="+- 0 7117 7085"/>
                              <a:gd name="T49" fmla="*/ T48 w 33"/>
                              <a:gd name="T50" fmla="+- 0 2331 2318"/>
                              <a:gd name="T51" fmla="*/ 2331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3" h="27">
                                <a:moveTo>
                                  <a:pt x="32" y="13"/>
                                </a:moveTo>
                                <a:lnTo>
                                  <a:pt x="32" y="6"/>
                                </a:lnTo>
                                <a:lnTo>
                                  <a:pt x="25" y="0"/>
                                </a:lnTo>
                                <a:lnTo>
                                  <a:pt x="16" y="0"/>
                                </a:lnTo>
                                <a:lnTo>
                                  <a:pt x="8" y="0"/>
                                </a:lnTo>
                                <a:lnTo>
                                  <a:pt x="0" y="6"/>
                                </a:lnTo>
                                <a:lnTo>
                                  <a:pt x="0" y="13"/>
                                </a:lnTo>
                                <a:lnTo>
                                  <a:pt x="0" y="21"/>
                                </a:lnTo>
                                <a:lnTo>
                                  <a:pt x="8" y="26"/>
                                </a:lnTo>
                                <a:lnTo>
                                  <a:pt x="16" y="26"/>
                                </a:lnTo>
                                <a:lnTo>
                                  <a:pt x="25" y="26"/>
                                </a:lnTo>
                                <a:lnTo>
                                  <a:pt x="32" y="21"/>
                                </a:lnTo>
                                <a:lnTo>
                                  <a:pt x="32" y="13"/>
                                </a:lnTo>
                                <a:close/>
                              </a:path>
                            </a:pathLst>
                          </a:custGeom>
                          <a:noFill/>
                          <a:ln w="64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5151432" name="Freeform 86"/>
                        <wps:cNvSpPr>
                          <a:spLocks/>
                        </wps:cNvSpPr>
                        <wps:spPr bwMode="auto">
                          <a:xfrm>
                            <a:off x="7095" y="2324"/>
                            <a:ext cx="13" cy="13"/>
                          </a:xfrm>
                          <a:custGeom>
                            <a:avLst/>
                            <a:gdLst>
                              <a:gd name="T0" fmla="+- 0 7105 7095"/>
                              <a:gd name="T1" fmla="*/ T0 w 13"/>
                              <a:gd name="T2" fmla="+- 0 2336 2324"/>
                              <a:gd name="T3" fmla="*/ 2336 h 13"/>
                              <a:gd name="T4" fmla="+- 0 7098 7095"/>
                              <a:gd name="T5" fmla="*/ T4 w 13"/>
                              <a:gd name="T6" fmla="+- 0 2336 2324"/>
                              <a:gd name="T7" fmla="*/ 2336 h 13"/>
                              <a:gd name="T8" fmla="+- 0 7095 7095"/>
                              <a:gd name="T9" fmla="*/ T8 w 13"/>
                              <a:gd name="T10" fmla="+- 0 2334 2324"/>
                              <a:gd name="T11" fmla="*/ 2334 h 13"/>
                              <a:gd name="T12" fmla="+- 0 7095 7095"/>
                              <a:gd name="T13" fmla="*/ T12 w 13"/>
                              <a:gd name="T14" fmla="+- 0 2327 2324"/>
                              <a:gd name="T15" fmla="*/ 2327 h 13"/>
                              <a:gd name="T16" fmla="+- 0 7098 7095"/>
                              <a:gd name="T17" fmla="*/ T16 w 13"/>
                              <a:gd name="T18" fmla="+- 0 2324 2324"/>
                              <a:gd name="T19" fmla="*/ 2324 h 13"/>
                              <a:gd name="T20" fmla="+- 0 7105 7095"/>
                              <a:gd name="T21" fmla="*/ T20 w 13"/>
                              <a:gd name="T22" fmla="+- 0 2324 2324"/>
                              <a:gd name="T23" fmla="*/ 2324 h 13"/>
                              <a:gd name="T24" fmla="+- 0 7107 7095"/>
                              <a:gd name="T25" fmla="*/ T24 w 13"/>
                              <a:gd name="T26" fmla="+- 0 2327 2324"/>
                              <a:gd name="T27" fmla="*/ 2327 h 13"/>
                              <a:gd name="T28" fmla="+- 0 7107 7095"/>
                              <a:gd name="T29" fmla="*/ T28 w 13"/>
                              <a:gd name="T30" fmla="+- 0 2330 2324"/>
                              <a:gd name="T31" fmla="*/ 2330 h 13"/>
                              <a:gd name="T32" fmla="+- 0 7107 7095"/>
                              <a:gd name="T33" fmla="*/ T32 w 13"/>
                              <a:gd name="T34" fmla="+- 0 2334 2324"/>
                              <a:gd name="T35" fmla="*/ 2334 h 13"/>
                              <a:gd name="T36" fmla="+- 0 7105 7095"/>
                              <a:gd name="T37" fmla="*/ T36 w 13"/>
                              <a:gd name="T38" fmla="+- 0 2336 2324"/>
                              <a:gd name="T39" fmla="*/ 2336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 h="13">
                                <a:moveTo>
                                  <a:pt x="10" y="12"/>
                                </a:moveTo>
                                <a:lnTo>
                                  <a:pt x="3" y="12"/>
                                </a:lnTo>
                                <a:lnTo>
                                  <a:pt x="0" y="10"/>
                                </a:lnTo>
                                <a:lnTo>
                                  <a:pt x="0" y="3"/>
                                </a:lnTo>
                                <a:lnTo>
                                  <a:pt x="3" y="0"/>
                                </a:lnTo>
                                <a:lnTo>
                                  <a:pt x="10" y="0"/>
                                </a:lnTo>
                                <a:lnTo>
                                  <a:pt x="12" y="3"/>
                                </a:lnTo>
                                <a:lnTo>
                                  <a:pt x="12" y="6"/>
                                </a:lnTo>
                                <a:lnTo>
                                  <a:pt x="12" y="10"/>
                                </a:lnTo>
                                <a:lnTo>
                                  <a:pt x="10" y="1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5804294" name="Freeform 87"/>
                        <wps:cNvSpPr>
                          <a:spLocks/>
                        </wps:cNvSpPr>
                        <wps:spPr bwMode="auto">
                          <a:xfrm>
                            <a:off x="7095" y="2324"/>
                            <a:ext cx="13" cy="13"/>
                          </a:xfrm>
                          <a:custGeom>
                            <a:avLst/>
                            <a:gdLst>
                              <a:gd name="T0" fmla="+- 0 7107 7095"/>
                              <a:gd name="T1" fmla="*/ T0 w 13"/>
                              <a:gd name="T2" fmla="+- 0 2330 2324"/>
                              <a:gd name="T3" fmla="*/ 2330 h 13"/>
                              <a:gd name="T4" fmla="+- 0 7107 7095"/>
                              <a:gd name="T5" fmla="*/ T4 w 13"/>
                              <a:gd name="T6" fmla="+- 0 2327 2324"/>
                              <a:gd name="T7" fmla="*/ 2327 h 13"/>
                              <a:gd name="T8" fmla="+- 0 7105 7095"/>
                              <a:gd name="T9" fmla="*/ T8 w 13"/>
                              <a:gd name="T10" fmla="+- 0 2324 2324"/>
                              <a:gd name="T11" fmla="*/ 2324 h 13"/>
                              <a:gd name="T12" fmla="+- 0 7101 7095"/>
                              <a:gd name="T13" fmla="*/ T12 w 13"/>
                              <a:gd name="T14" fmla="+- 0 2324 2324"/>
                              <a:gd name="T15" fmla="*/ 2324 h 13"/>
                              <a:gd name="T16" fmla="+- 0 7098 7095"/>
                              <a:gd name="T17" fmla="*/ T16 w 13"/>
                              <a:gd name="T18" fmla="+- 0 2324 2324"/>
                              <a:gd name="T19" fmla="*/ 2324 h 13"/>
                              <a:gd name="T20" fmla="+- 0 7095 7095"/>
                              <a:gd name="T21" fmla="*/ T20 w 13"/>
                              <a:gd name="T22" fmla="+- 0 2327 2324"/>
                              <a:gd name="T23" fmla="*/ 2327 h 13"/>
                              <a:gd name="T24" fmla="+- 0 7095 7095"/>
                              <a:gd name="T25" fmla="*/ T24 w 13"/>
                              <a:gd name="T26" fmla="+- 0 2330 2324"/>
                              <a:gd name="T27" fmla="*/ 2330 h 13"/>
                              <a:gd name="T28" fmla="+- 0 7095 7095"/>
                              <a:gd name="T29" fmla="*/ T28 w 13"/>
                              <a:gd name="T30" fmla="+- 0 2334 2324"/>
                              <a:gd name="T31" fmla="*/ 2334 h 13"/>
                              <a:gd name="T32" fmla="+- 0 7098 7095"/>
                              <a:gd name="T33" fmla="*/ T32 w 13"/>
                              <a:gd name="T34" fmla="+- 0 2336 2324"/>
                              <a:gd name="T35" fmla="*/ 2336 h 13"/>
                              <a:gd name="T36" fmla="+- 0 7101 7095"/>
                              <a:gd name="T37" fmla="*/ T36 w 13"/>
                              <a:gd name="T38" fmla="+- 0 2336 2324"/>
                              <a:gd name="T39" fmla="*/ 2336 h 13"/>
                              <a:gd name="T40" fmla="+- 0 7105 7095"/>
                              <a:gd name="T41" fmla="*/ T40 w 13"/>
                              <a:gd name="T42" fmla="+- 0 2336 2324"/>
                              <a:gd name="T43" fmla="*/ 2336 h 13"/>
                              <a:gd name="T44" fmla="+- 0 7107 7095"/>
                              <a:gd name="T45" fmla="*/ T44 w 13"/>
                              <a:gd name="T46" fmla="+- 0 2334 2324"/>
                              <a:gd name="T47" fmla="*/ 2334 h 13"/>
                              <a:gd name="T48" fmla="+- 0 7107 7095"/>
                              <a:gd name="T49" fmla="*/ T48 w 13"/>
                              <a:gd name="T50" fmla="+- 0 2330 2324"/>
                              <a:gd name="T51" fmla="*/ 2330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 h="13">
                                <a:moveTo>
                                  <a:pt x="12" y="6"/>
                                </a:moveTo>
                                <a:lnTo>
                                  <a:pt x="12" y="3"/>
                                </a:lnTo>
                                <a:lnTo>
                                  <a:pt x="10" y="0"/>
                                </a:lnTo>
                                <a:lnTo>
                                  <a:pt x="6" y="0"/>
                                </a:lnTo>
                                <a:lnTo>
                                  <a:pt x="3" y="0"/>
                                </a:lnTo>
                                <a:lnTo>
                                  <a:pt x="0" y="3"/>
                                </a:lnTo>
                                <a:lnTo>
                                  <a:pt x="0" y="6"/>
                                </a:lnTo>
                                <a:lnTo>
                                  <a:pt x="0" y="10"/>
                                </a:lnTo>
                                <a:lnTo>
                                  <a:pt x="3" y="12"/>
                                </a:lnTo>
                                <a:lnTo>
                                  <a:pt x="6" y="12"/>
                                </a:lnTo>
                                <a:lnTo>
                                  <a:pt x="10" y="12"/>
                                </a:lnTo>
                                <a:lnTo>
                                  <a:pt x="12" y="10"/>
                                </a:lnTo>
                                <a:lnTo>
                                  <a:pt x="12" y="6"/>
                                </a:lnTo>
                                <a:close/>
                              </a:path>
                            </a:pathLst>
                          </a:custGeom>
                          <a:noFill/>
                          <a:ln w="64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8961150" name="Freeform 88"/>
                        <wps:cNvSpPr>
                          <a:spLocks/>
                        </wps:cNvSpPr>
                        <wps:spPr bwMode="auto">
                          <a:xfrm>
                            <a:off x="6806" y="3818"/>
                            <a:ext cx="33" cy="27"/>
                          </a:xfrm>
                          <a:custGeom>
                            <a:avLst/>
                            <a:gdLst>
                              <a:gd name="T0" fmla="+- 0 6832 6807"/>
                              <a:gd name="T1" fmla="*/ T0 w 33"/>
                              <a:gd name="T2" fmla="+- 0 3845 3819"/>
                              <a:gd name="T3" fmla="*/ 3845 h 27"/>
                              <a:gd name="T4" fmla="+- 0 6814 6807"/>
                              <a:gd name="T5" fmla="*/ T4 w 33"/>
                              <a:gd name="T6" fmla="+- 0 3845 3819"/>
                              <a:gd name="T7" fmla="*/ 3845 h 27"/>
                              <a:gd name="T8" fmla="+- 0 6807 6807"/>
                              <a:gd name="T9" fmla="*/ T8 w 33"/>
                              <a:gd name="T10" fmla="+- 0 3839 3819"/>
                              <a:gd name="T11" fmla="*/ 3839 h 27"/>
                              <a:gd name="T12" fmla="+- 0 6807 6807"/>
                              <a:gd name="T13" fmla="*/ T12 w 33"/>
                              <a:gd name="T14" fmla="+- 0 3825 3819"/>
                              <a:gd name="T15" fmla="*/ 3825 h 27"/>
                              <a:gd name="T16" fmla="+- 0 6814 6807"/>
                              <a:gd name="T17" fmla="*/ T16 w 33"/>
                              <a:gd name="T18" fmla="+- 0 3819 3819"/>
                              <a:gd name="T19" fmla="*/ 3819 h 27"/>
                              <a:gd name="T20" fmla="+- 0 6832 6807"/>
                              <a:gd name="T21" fmla="*/ T20 w 33"/>
                              <a:gd name="T22" fmla="+- 0 3819 3819"/>
                              <a:gd name="T23" fmla="*/ 3819 h 27"/>
                              <a:gd name="T24" fmla="+- 0 6839 6807"/>
                              <a:gd name="T25" fmla="*/ T24 w 33"/>
                              <a:gd name="T26" fmla="+- 0 3825 3819"/>
                              <a:gd name="T27" fmla="*/ 3825 h 27"/>
                              <a:gd name="T28" fmla="+- 0 6839 6807"/>
                              <a:gd name="T29" fmla="*/ T28 w 33"/>
                              <a:gd name="T30" fmla="+- 0 3832 3819"/>
                              <a:gd name="T31" fmla="*/ 3832 h 27"/>
                              <a:gd name="T32" fmla="+- 0 6839 6807"/>
                              <a:gd name="T33" fmla="*/ T32 w 33"/>
                              <a:gd name="T34" fmla="+- 0 3839 3819"/>
                              <a:gd name="T35" fmla="*/ 3839 h 27"/>
                              <a:gd name="T36" fmla="+- 0 6832 6807"/>
                              <a:gd name="T37" fmla="*/ T36 w 33"/>
                              <a:gd name="T38" fmla="+- 0 3845 3819"/>
                              <a:gd name="T39" fmla="*/ 3845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3" h="27">
                                <a:moveTo>
                                  <a:pt x="25" y="26"/>
                                </a:moveTo>
                                <a:lnTo>
                                  <a:pt x="7" y="26"/>
                                </a:lnTo>
                                <a:lnTo>
                                  <a:pt x="0" y="20"/>
                                </a:lnTo>
                                <a:lnTo>
                                  <a:pt x="0" y="6"/>
                                </a:lnTo>
                                <a:lnTo>
                                  <a:pt x="7" y="0"/>
                                </a:lnTo>
                                <a:lnTo>
                                  <a:pt x="25" y="0"/>
                                </a:lnTo>
                                <a:lnTo>
                                  <a:pt x="32" y="6"/>
                                </a:lnTo>
                                <a:lnTo>
                                  <a:pt x="32" y="13"/>
                                </a:lnTo>
                                <a:lnTo>
                                  <a:pt x="32" y="20"/>
                                </a:lnTo>
                                <a:lnTo>
                                  <a:pt x="25" y="2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550709" name="Freeform 89"/>
                        <wps:cNvSpPr>
                          <a:spLocks/>
                        </wps:cNvSpPr>
                        <wps:spPr bwMode="auto">
                          <a:xfrm>
                            <a:off x="6806" y="3818"/>
                            <a:ext cx="33" cy="27"/>
                          </a:xfrm>
                          <a:custGeom>
                            <a:avLst/>
                            <a:gdLst>
                              <a:gd name="T0" fmla="+- 0 6839 6807"/>
                              <a:gd name="T1" fmla="*/ T0 w 33"/>
                              <a:gd name="T2" fmla="+- 0 3832 3819"/>
                              <a:gd name="T3" fmla="*/ 3832 h 27"/>
                              <a:gd name="T4" fmla="+- 0 6839 6807"/>
                              <a:gd name="T5" fmla="*/ T4 w 33"/>
                              <a:gd name="T6" fmla="+- 0 3825 3819"/>
                              <a:gd name="T7" fmla="*/ 3825 h 27"/>
                              <a:gd name="T8" fmla="+- 0 6832 6807"/>
                              <a:gd name="T9" fmla="*/ T8 w 33"/>
                              <a:gd name="T10" fmla="+- 0 3819 3819"/>
                              <a:gd name="T11" fmla="*/ 3819 h 27"/>
                              <a:gd name="T12" fmla="+- 0 6823 6807"/>
                              <a:gd name="T13" fmla="*/ T12 w 33"/>
                              <a:gd name="T14" fmla="+- 0 3819 3819"/>
                              <a:gd name="T15" fmla="*/ 3819 h 27"/>
                              <a:gd name="T16" fmla="+- 0 6814 6807"/>
                              <a:gd name="T17" fmla="*/ T16 w 33"/>
                              <a:gd name="T18" fmla="+- 0 3819 3819"/>
                              <a:gd name="T19" fmla="*/ 3819 h 27"/>
                              <a:gd name="T20" fmla="+- 0 6807 6807"/>
                              <a:gd name="T21" fmla="*/ T20 w 33"/>
                              <a:gd name="T22" fmla="+- 0 3825 3819"/>
                              <a:gd name="T23" fmla="*/ 3825 h 27"/>
                              <a:gd name="T24" fmla="+- 0 6807 6807"/>
                              <a:gd name="T25" fmla="*/ T24 w 33"/>
                              <a:gd name="T26" fmla="+- 0 3832 3819"/>
                              <a:gd name="T27" fmla="*/ 3832 h 27"/>
                              <a:gd name="T28" fmla="+- 0 6807 6807"/>
                              <a:gd name="T29" fmla="*/ T28 w 33"/>
                              <a:gd name="T30" fmla="+- 0 3839 3819"/>
                              <a:gd name="T31" fmla="*/ 3839 h 27"/>
                              <a:gd name="T32" fmla="+- 0 6814 6807"/>
                              <a:gd name="T33" fmla="*/ T32 w 33"/>
                              <a:gd name="T34" fmla="+- 0 3845 3819"/>
                              <a:gd name="T35" fmla="*/ 3845 h 27"/>
                              <a:gd name="T36" fmla="+- 0 6823 6807"/>
                              <a:gd name="T37" fmla="*/ T36 w 33"/>
                              <a:gd name="T38" fmla="+- 0 3845 3819"/>
                              <a:gd name="T39" fmla="*/ 3845 h 27"/>
                              <a:gd name="T40" fmla="+- 0 6832 6807"/>
                              <a:gd name="T41" fmla="*/ T40 w 33"/>
                              <a:gd name="T42" fmla="+- 0 3845 3819"/>
                              <a:gd name="T43" fmla="*/ 3845 h 27"/>
                              <a:gd name="T44" fmla="+- 0 6839 6807"/>
                              <a:gd name="T45" fmla="*/ T44 w 33"/>
                              <a:gd name="T46" fmla="+- 0 3839 3819"/>
                              <a:gd name="T47" fmla="*/ 3839 h 27"/>
                              <a:gd name="T48" fmla="+- 0 6839 6807"/>
                              <a:gd name="T49" fmla="*/ T48 w 33"/>
                              <a:gd name="T50" fmla="+- 0 3832 3819"/>
                              <a:gd name="T51" fmla="*/ 3832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3" h="27">
                                <a:moveTo>
                                  <a:pt x="32" y="13"/>
                                </a:moveTo>
                                <a:lnTo>
                                  <a:pt x="32" y="6"/>
                                </a:lnTo>
                                <a:lnTo>
                                  <a:pt x="25" y="0"/>
                                </a:lnTo>
                                <a:lnTo>
                                  <a:pt x="16" y="0"/>
                                </a:lnTo>
                                <a:lnTo>
                                  <a:pt x="7" y="0"/>
                                </a:lnTo>
                                <a:lnTo>
                                  <a:pt x="0" y="6"/>
                                </a:lnTo>
                                <a:lnTo>
                                  <a:pt x="0" y="13"/>
                                </a:lnTo>
                                <a:lnTo>
                                  <a:pt x="0" y="20"/>
                                </a:lnTo>
                                <a:lnTo>
                                  <a:pt x="7" y="26"/>
                                </a:lnTo>
                                <a:lnTo>
                                  <a:pt x="16" y="26"/>
                                </a:lnTo>
                                <a:lnTo>
                                  <a:pt x="25" y="26"/>
                                </a:lnTo>
                                <a:lnTo>
                                  <a:pt x="32" y="20"/>
                                </a:lnTo>
                                <a:lnTo>
                                  <a:pt x="32" y="13"/>
                                </a:lnTo>
                                <a:close/>
                              </a:path>
                            </a:pathLst>
                          </a:custGeom>
                          <a:noFill/>
                          <a:ln w="64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7137552" name="Freeform 90"/>
                        <wps:cNvSpPr>
                          <a:spLocks/>
                        </wps:cNvSpPr>
                        <wps:spPr bwMode="auto">
                          <a:xfrm>
                            <a:off x="6816" y="3824"/>
                            <a:ext cx="13" cy="13"/>
                          </a:xfrm>
                          <a:custGeom>
                            <a:avLst/>
                            <a:gdLst>
                              <a:gd name="T0" fmla="+- 0 6826 6817"/>
                              <a:gd name="T1" fmla="*/ T0 w 13"/>
                              <a:gd name="T2" fmla="+- 0 3837 3825"/>
                              <a:gd name="T3" fmla="*/ 3837 h 13"/>
                              <a:gd name="T4" fmla="+- 0 6819 6817"/>
                              <a:gd name="T5" fmla="*/ T4 w 13"/>
                              <a:gd name="T6" fmla="+- 0 3837 3825"/>
                              <a:gd name="T7" fmla="*/ 3837 h 13"/>
                              <a:gd name="T8" fmla="+- 0 6817 6817"/>
                              <a:gd name="T9" fmla="*/ T8 w 13"/>
                              <a:gd name="T10" fmla="+- 0 3834 3825"/>
                              <a:gd name="T11" fmla="*/ 3834 h 13"/>
                              <a:gd name="T12" fmla="+- 0 6817 6817"/>
                              <a:gd name="T13" fmla="*/ T12 w 13"/>
                              <a:gd name="T14" fmla="+- 0 3827 3825"/>
                              <a:gd name="T15" fmla="*/ 3827 h 13"/>
                              <a:gd name="T16" fmla="+- 0 6819 6817"/>
                              <a:gd name="T17" fmla="*/ T16 w 13"/>
                              <a:gd name="T18" fmla="+- 0 3825 3825"/>
                              <a:gd name="T19" fmla="*/ 3825 h 13"/>
                              <a:gd name="T20" fmla="+- 0 6826 6817"/>
                              <a:gd name="T21" fmla="*/ T20 w 13"/>
                              <a:gd name="T22" fmla="+- 0 3825 3825"/>
                              <a:gd name="T23" fmla="*/ 3825 h 13"/>
                              <a:gd name="T24" fmla="+- 0 6829 6817"/>
                              <a:gd name="T25" fmla="*/ T24 w 13"/>
                              <a:gd name="T26" fmla="+- 0 3827 3825"/>
                              <a:gd name="T27" fmla="*/ 3827 h 13"/>
                              <a:gd name="T28" fmla="+- 0 6829 6817"/>
                              <a:gd name="T29" fmla="*/ T28 w 13"/>
                              <a:gd name="T30" fmla="+- 0 3831 3825"/>
                              <a:gd name="T31" fmla="*/ 3831 h 13"/>
                              <a:gd name="T32" fmla="+- 0 6829 6817"/>
                              <a:gd name="T33" fmla="*/ T32 w 13"/>
                              <a:gd name="T34" fmla="+- 0 3834 3825"/>
                              <a:gd name="T35" fmla="*/ 3834 h 13"/>
                              <a:gd name="T36" fmla="+- 0 6826 6817"/>
                              <a:gd name="T37" fmla="*/ T36 w 13"/>
                              <a:gd name="T38" fmla="+- 0 3837 3825"/>
                              <a:gd name="T39" fmla="*/ 3837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 h="13">
                                <a:moveTo>
                                  <a:pt x="9" y="12"/>
                                </a:moveTo>
                                <a:lnTo>
                                  <a:pt x="2" y="12"/>
                                </a:lnTo>
                                <a:lnTo>
                                  <a:pt x="0" y="9"/>
                                </a:lnTo>
                                <a:lnTo>
                                  <a:pt x="0" y="2"/>
                                </a:lnTo>
                                <a:lnTo>
                                  <a:pt x="2" y="0"/>
                                </a:lnTo>
                                <a:lnTo>
                                  <a:pt x="9" y="0"/>
                                </a:lnTo>
                                <a:lnTo>
                                  <a:pt x="12" y="2"/>
                                </a:lnTo>
                                <a:lnTo>
                                  <a:pt x="12" y="6"/>
                                </a:lnTo>
                                <a:lnTo>
                                  <a:pt x="12" y="9"/>
                                </a:lnTo>
                                <a:lnTo>
                                  <a:pt x="9" y="1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8543860" name="Freeform 91"/>
                        <wps:cNvSpPr>
                          <a:spLocks/>
                        </wps:cNvSpPr>
                        <wps:spPr bwMode="auto">
                          <a:xfrm>
                            <a:off x="6816" y="3824"/>
                            <a:ext cx="13" cy="13"/>
                          </a:xfrm>
                          <a:custGeom>
                            <a:avLst/>
                            <a:gdLst>
                              <a:gd name="T0" fmla="+- 0 6829 6817"/>
                              <a:gd name="T1" fmla="*/ T0 w 13"/>
                              <a:gd name="T2" fmla="+- 0 3831 3825"/>
                              <a:gd name="T3" fmla="*/ 3831 h 13"/>
                              <a:gd name="T4" fmla="+- 0 6829 6817"/>
                              <a:gd name="T5" fmla="*/ T4 w 13"/>
                              <a:gd name="T6" fmla="+- 0 3827 3825"/>
                              <a:gd name="T7" fmla="*/ 3827 h 13"/>
                              <a:gd name="T8" fmla="+- 0 6826 6817"/>
                              <a:gd name="T9" fmla="*/ T8 w 13"/>
                              <a:gd name="T10" fmla="+- 0 3825 3825"/>
                              <a:gd name="T11" fmla="*/ 3825 h 13"/>
                              <a:gd name="T12" fmla="+- 0 6823 6817"/>
                              <a:gd name="T13" fmla="*/ T12 w 13"/>
                              <a:gd name="T14" fmla="+- 0 3825 3825"/>
                              <a:gd name="T15" fmla="*/ 3825 h 13"/>
                              <a:gd name="T16" fmla="+- 0 6819 6817"/>
                              <a:gd name="T17" fmla="*/ T16 w 13"/>
                              <a:gd name="T18" fmla="+- 0 3825 3825"/>
                              <a:gd name="T19" fmla="*/ 3825 h 13"/>
                              <a:gd name="T20" fmla="+- 0 6817 6817"/>
                              <a:gd name="T21" fmla="*/ T20 w 13"/>
                              <a:gd name="T22" fmla="+- 0 3827 3825"/>
                              <a:gd name="T23" fmla="*/ 3827 h 13"/>
                              <a:gd name="T24" fmla="+- 0 6817 6817"/>
                              <a:gd name="T25" fmla="*/ T24 w 13"/>
                              <a:gd name="T26" fmla="+- 0 3831 3825"/>
                              <a:gd name="T27" fmla="*/ 3831 h 13"/>
                              <a:gd name="T28" fmla="+- 0 6817 6817"/>
                              <a:gd name="T29" fmla="*/ T28 w 13"/>
                              <a:gd name="T30" fmla="+- 0 3834 3825"/>
                              <a:gd name="T31" fmla="*/ 3834 h 13"/>
                              <a:gd name="T32" fmla="+- 0 6819 6817"/>
                              <a:gd name="T33" fmla="*/ T32 w 13"/>
                              <a:gd name="T34" fmla="+- 0 3837 3825"/>
                              <a:gd name="T35" fmla="*/ 3837 h 13"/>
                              <a:gd name="T36" fmla="+- 0 6823 6817"/>
                              <a:gd name="T37" fmla="*/ T36 w 13"/>
                              <a:gd name="T38" fmla="+- 0 3837 3825"/>
                              <a:gd name="T39" fmla="*/ 3837 h 13"/>
                              <a:gd name="T40" fmla="+- 0 6826 6817"/>
                              <a:gd name="T41" fmla="*/ T40 w 13"/>
                              <a:gd name="T42" fmla="+- 0 3837 3825"/>
                              <a:gd name="T43" fmla="*/ 3837 h 13"/>
                              <a:gd name="T44" fmla="+- 0 6829 6817"/>
                              <a:gd name="T45" fmla="*/ T44 w 13"/>
                              <a:gd name="T46" fmla="+- 0 3834 3825"/>
                              <a:gd name="T47" fmla="*/ 3834 h 13"/>
                              <a:gd name="T48" fmla="+- 0 6829 6817"/>
                              <a:gd name="T49" fmla="*/ T48 w 13"/>
                              <a:gd name="T50" fmla="+- 0 3831 3825"/>
                              <a:gd name="T51" fmla="*/ 3831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 h="13">
                                <a:moveTo>
                                  <a:pt x="12" y="6"/>
                                </a:moveTo>
                                <a:lnTo>
                                  <a:pt x="12" y="2"/>
                                </a:lnTo>
                                <a:lnTo>
                                  <a:pt x="9" y="0"/>
                                </a:lnTo>
                                <a:lnTo>
                                  <a:pt x="6" y="0"/>
                                </a:lnTo>
                                <a:lnTo>
                                  <a:pt x="2" y="0"/>
                                </a:lnTo>
                                <a:lnTo>
                                  <a:pt x="0" y="2"/>
                                </a:lnTo>
                                <a:lnTo>
                                  <a:pt x="0" y="6"/>
                                </a:lnTo>
                                <a:lnTo>
                                  <a:pt x="0" y="9"/>
                                </a:lnTo>
                                <a:lnTo>
                                  <a:pt x="2" y="12"/>
                                </a:lnTo>
                                <a:lnTo>
                                  <a:pt x="6" y="12"/>
                                </a:lnTo>
                                <a:lnTo>
                                  <a:pt x="9" y="12"/>
                                </a:lnTo>
                                <a:lnTo>
                                  <a:pt x="12" y="9"/>
                                </a:lnTo>
                                <a:lnTo>
                                  <a:pt x="12" y="6"/>
                                </a:lnTo>
                                <a:close/>
                              </a:path>
                            </a:pathLst>
                          </a:custGeom>
                          <a:noFill/>
                          <a:ln w="64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7186157" name="Freeform 92"/>
                        <wps:cNvSpPr>
                          <a:spLocks/>
                        </wps:cNvSpPr>
                        <wps:spPr bwMode="auto">
                          <a:xfrm>
                            <a:off x="7085" y="4217"/>
                            <a:ext cx="33" cy="27"/>
                          </a:xfrm>
                          <a:custGeom>
                            <a:avLst/>
                            <a:gdLst>
                              <a:gd name="T0" fmla="+- 0 7110 7085"/>
                              <a:gd name="T1" fmla="*/ T0 w 33"/>
                              <a:gd name="T2" fmla="+- 0 4243 4217"/>
                              <a:gd name="T3" fmla="*/ 4243 h 27"/>
                              <a:gd name="T4" fmla="+- 0 7093 7085"/>
                              <a:gd name="T5" fmla="*/ T4 w 33"/>
                              <a:gd name="T6" fmla="+- 0 4243 4217"/>
                              <a:gd name="T7" fmla="*/ 4243 h 27"/>
                              <a:gd name="T8" fmla="+- 0 7085 7085"/>
                              <a:gd name="T9" fmla="*/ T8 w 33"/>
                              <a:gd name="T10" fmla="+- 0 4238 4217"/>
                              <a:gd name="T11" fmla="*/ 4238 h 27"/>
                              <a:gd name="T12" fmla="+- 0 7085 7085"/>
                              <a:gd name="T13" fmla="*/ T12 w 33"/>
                              <a:gd name="T14" fmla="+- 0 4223 4217"/>
                              <a:gd name="T15" fmla="*/ 4223 h 27"/>
                              <a:gd name="T16" fmla="+- 0 7093 7085"/>
                              <a:gd name="T17" fmla="*/ T16 w 33"/>
                              <a:gd name="T18" fmla="+- 0 4217 4217"/>
                              <a:gd name="T19" fmla="*/ 4217 h 27"/>
                              <a:gd name="T20" fmla="+- 0 7110 7085"/>
                              <a:gd name="T21" fmla="*/ T20 w 33"/>
                              <a:gd name="T22" fmla="+- 0 4217 4217"/>
                              <a:gd name="T23" fmla="*/ 4217 h 27"/>
                              <a:gd name="T24" fmla="+- 0 7117 7085"/>
                              <a:gd name="T25" fmla="*/ T24 w 33"/>
                              <a:gd name="T26" fmla="+- 0 4223 4217"/>
                              <a:gd name="T27" fmla="*/ 4223 h 27"/>
                              <a:gd name="T28" fmla="+- 0 7117 7085"/>
                              <a:gd name="T29" fmla="*/ T28 w 33"/>
                              <a:gd name="T30" fmla="+- 0 4230 4217"/>
                              <a:gd name="T31" fmla="*/ 4230 h 27"/>
                              <a:gd name="T32" fmla="+- 0 7117 7085"/>
                              <a:gd name="T33" fmla="*/ T32 w 33"/>
                              <a:gd name="T34" fmla="+- 0 4238 4217"/>
                              <a:gd name="T35" fmla="*/ 4238 h 27"/>
                              <a:gd name="T36" fmla="+- 0 7110 7085"/>
                              <a:gd name="T37" fmla="*/ T36 w 33"/>
                              <a:gd name="T38" fmla="+- 0 4243 4217"/>
                              <a:gd name="T39" fmla="*/ 4243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3" h="27">
                                <a:moveTo>
                                  <a:pt x="25" y="26"/>
                                </a:moveTo>
                                <a:lnTo>
                                  <a:pt x="8" y="26"/>
                                </a:lnTo>
                                <a:lnTo>
                                  <a:pt x="0" y="21"/>
                                </a:lnTo>
                                <a:lnTo>
                                  <a:pt x="0" y="6"/>
                                </a:lnTo>
                                <a:lnTo>
                                  <a:pt x="8" y="0"/>
                                </a:lnTo>
                                <a:lnTo>
                                  <a:pt x="25" y="0"/>
                                </a:lnTo>
                                <a:lnTo>
                                  <a:pt x="32" y="6"/>
                                </a:lnTo>
                                <a:lnTo>
                                  <a:pt x="32" y="13"/>
                                </a:lnTo>
                                <a:lnTo>
                                  <a:pt x="32" y="21"/>
                                </a:lnTo>
                                <a:lnTo>
                                  <a:pt x="25" y="2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275789" name="Freeform 93"/>
                        <wps:cNvSpPr>
                          <a:spLocks/>
                        </wps:cNvSpPr>
                        <wps:spPr bwMode="auto">
                          <a:xfrm>
                            <a:off x="7085" y="4217"/>
                            <a:ext cx="33" cy="27"/>
                          </a:xfrm>
                          <a:custGeom>
                            <a:avLst/>
                            <a:gdLst>
                              <a:gd name="T0" fmla="+- 0 7117 7085"/>
                              <a:gd name="T1" fmla="*/ T0 w 33"/>
                              <a:gd name="T2" fmla="+- 0 4230 4217"/>
                              <a:gd name="T3" fmla="*/ 4230 h 27"/>
                              <a:gd name="T4" fmla="+- 0 7117 7085"/>
                              <a:gd name="T5" fmla="*/ T4 w 33"/>
                              <a:gd name="T6" fmla="+- 0 4223 4217"/>
                              <a:gd name="T7" fmla="*/ 4223 h 27"/>
                              <a:gd name="T8" fmla="+- 0 7110 7085"/>
                              <a:gd name="T9" fmla="*/ T8 w 33"/>
                              <a:gd name="T10" fmla="+- 0 4217 4217"/>
                              <a:gd name="T11" fmla="*/ 4217 h 27"/>
                              <a:gd name="T12" fmla="+- 0 7101 7085"/>
                              <a:gd name="T13" fmla="*/ T12 w 33"/>
                              <a:gd name="T14" fmla="+- 0 4217 4217"/>
                              <a:gd name="T15" fmla="*/ 4217 h 27"/>
                              <a:gd name="T16" fmla="+- 0 7093 7085"/>
                              <a:gd name="T17" fmla="*/ T16 w 33"/>
                              <a:gd name="T18" fmla="+- 0 4217 4217"/>
                              <a:gd name="T19" fmla="*/ 4217 h 27"/>
                              <a:gd name="T20" fmla="+- 0 7085 7085"/>
                              <a:gd name="T21" fmla="*/ T20 w 33"/>
                              <a:gd name="T22" fmla="+- 0 4223 4217"/>
                              <a:gd name="T23" fmla="*/ 4223 h 27"/>
                              <a:gd name="T24" fmla="+- 0 7085 7085"/>
                              <a:gd name="T25" fmla="*/ T24 w 33"/>
                              <a:gd name="T26" fmla="+- 0 4230 4217"/>
                              <a:gd name="T27" fmla="*/ 4230 h 27"/>
                              <a:gd name="T28" fmla="+- 0 7085 7085"/>
                              <a:gd name="T29" fmla="*/ T28 w 33"/>
                              <a:gd name="T30" fmla="+- 0 4238 4217"/>
                              <a:gd name="T31" fmla="*/ 4238 h 27"/>
                              <a:gd name="T32" fmla="+- 0 7093 7085"/>
                              <a:gd name="T33" fmla="*/ T32 w 33"/>
                              <a:gd name="T34" fmla="+- 0 4243 4217"/>
                              <a:gd name="T35" fmla="*/ 4243 h 27"/>
                              <a:gd name="T36" fmla="+- 0 7101 7085"/>
                              <a:gd name="T37" fmla="*/ T36 w 33"/>
                              <a:gd name="T38" fmla="+- 0 4243 4217"/>
                              <a:gd name="T39" fmla="*/ 4243 h 27"/>
                              <a:gd name="T40" fmla="+- 0 7110 7085"/>
                              <a:gd name="T41" fmla="*/ T40 w 33"/>
                              <a:gd name="T42" fmla="+- 0 4243 4217"/>
                              <a:gd name="T43" fmla="*/ 4243 h 27"/>
                              <a:gd name="T44" fmla="+- 0 7117 7085"/>
                              <a:gd name="T45" fmla="*/ T44 w 33"/>
                              <a:gd name="T46" fmla="+- 0 4238 4217"/>
                              <a:gd name="T47" fmla="*/ 4238 h 27"/>
                              <a:gd name="T48" fmla="+- 0 7117 7085"/>
                              <a:gd name="T49" fmla="*/ T48 w 33"/>
                              <a:gd name="T50" fmla="+- 0 4230 4217"/>
                              <a:gd name="T51" fmla="*/ 4230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3" h="27">
                                <a:moveTo>
                                  <a:pt x="32" y="13"/>
                                </a:moveTo>
                                <a:lnTo>
                                  <a:pt x="32" y="6"/>
                                </a:lnTo>
                                <a:lnTo>
                                  <a:pt x="25" y="0"/>
                                </a:lnTo>
                                <a:lnTo>
                                  <a:pt x="16" y="0"/>
                                </a:lnTo>
                                <a:lnTo>
                                  <a:pt x="8" y="0"/>
                                </a:lnTo>
                                <a:lnTo>
                                  <a:pt x="0" y="6"/>
                                </a:lnTo>
                                <a:lnTo>
                                  <a:pt x="0" y="13"/>
                                </a:lnTo>
                                <a:lnTo>
                                  <a:pt x="0" y="21"/>
                                </a:lnTo>
                                <a:lnTo>
                                  <a:pt x="8" y="26"/>
                                </a:lnTo>
                                <a:lnTo>
                                  <a:pt x="16" y="26"/>
                                </a:lnTo>
                                <a:lnTo>
                                  <a:pt x="25" y="26"/>
                                </a:lnTo>
                                <a:lnTo>
                                  <a:pt x="32" y="21"/>
                                </a:lnTo>
                                <a:lnTo>
                                  <a:pt x="32" y="13"/>
                                </a:lnTo>
                                <a:close/>
                              </a:path>
                            </a:pathLst>
                          </a:custGeom>
                          <a:noFill/>
                          <a:ln w="64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5495746" name="Freeform 94"/>
                        <wps:cNvSpPr>
                          <a:spLocks/>
                        </wps:cNvSpPr>
                        <wps:spPr bwMode="auto">
                          <a:xfrm>
                            <a:off x="7095" y="4223"/>
                            <a:ext cx="13" cy="13"/>
                          </a:xfrm>
                          <a:custGeom>
                            <a:avLst/>
                            <a:gdLst>
                              <a:gd name="T0" fmla="+- 0 7105 7095"/>
                              <a:gd name="T1" fmla="*/ T0 w 13"/>
                              <a:gd name="T2" fmla="+- 0 4235 4223"/>
                              <a:gd name="T3" fmla="*/ 4235 h 13"/>
                              <a:gd name="T4" fmla="+- 0 7098 7095"/>
                              <a:gd name="T5" fmla="*/ T4 w 13"/>
                              <a:gd name="T6" fmla="+- 0 4235 4223"/>
                              <a:gd name="T7" fmla="*/ 4235 h 13"/>
                              <a:gd name="T8" fmla="+- 0 7095 7095"/>
                              <a:gd name="T9" fmla="*/ T8 w 13"/>
                              <a:gd name="T10" fmla="+- 0 4233 4223"/>
                              <a:gd name="T11" fmla="*/ 4233 h 13"/>
                              <a:gd name="T12" fmla="+- 0 7095 7095"/>
                              <a:gd name="T13" fmla="*/ T12 w 13"/>
                              <a:gd name="T14" fmla="+- 0 4226 4223"/>
                              <a:gd name="T15" fmla="*/ 4226 h 13"/>
                              <a:gd name="T16" fmla="+- 0 7098 7095"/>
                              <a:gd name="T17" fmla="*/ T16 w 13"/>
                              <a:gd name="T18" fmla="+- 0 4223 4223"/>
                              <a:gd name="T19" fmla="*/ 4223 h 13"/>
                              <a:gd name="T20" fmla="+- 0 7105 7095"/>
                              <a:gd name="T21" fmla="*/ T20 w 13"/>
                              <a:gd name="T22" fmla="+- 0 4223 4223"/>
                              <a:gd name="T23" fmla="*/ 4223 h 13"/>
                              <a:gd name="T24" fmla="+- 0 7107 7095"/>
                              <a:gd name="T25" fmla="*/ T24 w 13"/>
                              <a:gd name="T26" fmla="+- 0 4226 4223"/>
                              <a:gd name="T27" fmla="*/ 4226 h 13"/>
                              <a:gd name="T28" fmla="+- 0 7107 7095"/>
                              <a:gd name="T29" fmla="*/ T28 w 13"/>
                              <a:gd name="T30" fmla="+- 0 4229 4223"/>
                              <a:gd name="T31" fmla="*/ 4229 h 13"/>
                              <a:gd name="T32" fmla="+- 0 7107 7095"/>
                              <a:gd name="T33" fmla="*/ T32 w 13"/>
                              <a:gd name="T34" fmla="+- 0 4233 4223"/>
                              <a:gd name="T35" fmla="*/ 4233 h 13"/>
                              <a:gd name="T36" fmla="+- 0 7105 7095"/>
                              <a:gd name="T37" fmla="*/ T36 w 13"/>
                              <a:gd name="T38" fmla="+- 0 4235 4223"/>
                              <a:gd name="T39" fmla="*/ 4235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 h="13">
                                <a:moveTo>
                                  <a:pt x="10" y="12"/>
                                </a:moveTo>
                                <a:lnTo>
                                  <a:pt x="3" y="12"/>
                                </a:lnTo>
                                <a:lnTo>
                                  <a:pt x="0" y="10"/>
                                </a:lnTo>
                                <a:lnTo>
                                  <a:pt x="0" y="3"/>
                                </a:lnTo>
                                <a:lnTo>
                                  <a:pt x="3" y="0"/>
                                </a:lnTo>
                                <a:lnTo>
                                  <a:pt x="10" y="0"/>
                                </a:lnTo>
                                <a:lnTo>
                                  <a:pt x="12" y="3"/>
                                </a:lnTo>
                                <a:lnTo>
                                  <a:pt x="12" y="6"/>
                                </a:lnTo>
                                <a:lnTo>
                                  <a:pt x="12" y="10"/>
                                </a:lnTo>
                                <a:lnTo>
                                  <a:pt x="10" y="1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56569" name="Freeform 95"/>
                        <wps:cNvSpPr>
                          <a:spLocks/>
                        </wps:cNvSpPr>
                        <wps:spPr bwMode="auto">
                          <a:xfrm>
                            <a:off x="7095" y="4223"/>
                            <a:ext cx="13" cy="13"/>
                          </a:xfrm>
                          <a:custGeom>
                            <a:avLst/>
                            <a:gdLst>
                              <a:gd name="T0" fmla="+- 0 7107 7095"/>
                              <a:gd name="T1" fmla="*/ T0 w 13"/>
                              <a:gd name="T2" fmla="+- 0 4229 4223"/>
                              <a:gd name="T3" fmla="*/ 4229 h 13"/>
                              <a:gd name="T4" fmla="+- 0 7107 7095"/>
                              <a:gd name="T5" fmla="*/ T4 w 13"/>
                              <a:gd name="T6" fmla="+- 0 4226 4223"/>
                              <a:gd name="T7" fmla="*/ 4226 h 13"/>
                              <a:gd name="T8" fmla="+- 0 7105 7095"/>
                              <a:gd name="T9" fmla="*/ T8 w 13"/>
                              <a:gd name="T10" fmla="+- 0 4223 4223"/>
                              <a:gd name="T11" fmla="*/ 4223 h 13"/>
                              <a:gd name="T12" fmla="+- 0 7101 7095"/>
                              <a:gd name="T13" fmla="*/ T12 w 13"/>
                              <a:gd name="T14" fmla="+- 0 4223 4223"/>
                              <a:gd name="T15" fmla="*/ 4223 h 13"/>
                              <a:gd name="T16" fmla="+- 0 7098 7095"/>
                              <a:gd name="T17" fmla="*/ T16 w 13"/>
                              <a:gd name="T18" fmla="+- 0 4223 4223"/>
                              <a:gd name="T19" fmla="*/ 4223 h 13"/>
                              <a:gd name="T20" fmla="+- 0 7095 7095"/>
                              <a:gd name="T21" fmla="*/ T20 w 13"/>
                              <a:gd name="T22" fmla="+- 0 4226 4223"/>
                              <a:gd name="T23" fmla="*/ 4226 h 13"/>
                              <a:gd name="T24" fmla="+- 0 7095 7095"/>
                              <a:gd name="T25" fmla="*/ T24 w 13"/>
                              <a:gd name="T26" fmla="+- 0 4229 4223"/>
                              <a:gd name="T27" fmla="*/ 4229 h 13"/>
                              <a:gd name="T28" fmla="+- 0 7095 7095"/>
                              <a:gd name="T29" fmla="*/ T28 w 13"/>
                              <a:gd name="T30" fmla="+- 0 4233 4223"/>
                              <a:gd name="T31" fmla="*/ 4233 h 13"/>
                              <a:gd name="T32" fmla="+- 0 7098 7095"/>
                              <a:gd name="T33" fmla="*/ T32 w 13"/>
                              <a:gd name="T34" fmla="+- 0 4235 4223"/>
                              <a:gd name="T35" fmla="*/ 4235 h 13"/>
                              <a:gd name="T36" fmla="+- 0 7101 7095"/>
                              <a:gd name="T37" fmla="*/ T36 w 13"/>
                              <a:gd name="T38" fmla="+- 0 4235 4223"/>
                              <a:gd name="T39" fmla="*/ 4235 h 13"/>
                              <a:gd name="T40" fmla="+- 0 7105 7095"/>
                              <a:gd name="T41" fmla="*/ T40 w 13"/>
                              <a:gd name="T42" fmla="+- 0 4235 4223"/>
                              <a:gd name="T43" fmla="*/ 4235 h 13"/>
                              <a:gd name="T44" fmla="+- 0 7107 7095"/>
                              <a:gd name="T45" fmla="*/ T44 w 13"/>
                              <a:gd name="T46" fmla="+- 0 4233 4223"/>
                              <a:gd name="T47" fmla="*/ 4233 h 13"/>
                              <a:gd name="T48" fmla="+- 0 7107 7095"/>
                              <a:gd name="T49" fmla="*/ T48 w 13"/>
                              <a:gd name="T50" fmla="+- 0 4229 4223"/>
                              <a:gd name="T51" fmla="*/ 4229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 h="13">
                                <a:moveTo>
                                  <a:pt x="12" y="6"/>
                                </a:moveTo>
                                <a:lnTo>
                                  <a:pt x="12" y="3"/>
                                </a:lnTo>
                                <a:lnTo>
                                  <a:pt x="10" y="0"/>
                                </a:lnTo>
                                <a:lnTo>
                                  <a:pt x="6" y="0"/>
                                </a:lnTo>
                                <a:lnTo>
                                  <a:pt x="3" y="0"/>
                                </a:lnTo>
                                <a:lnTo>
                                  <a:pt x="0" y="3"/>
                                </a:lnTo>
                                <a:lnTo>
                                  <a:pt x="0" y="6"/>
                                </a:lnTo>
                                <a:lnTo>
                                  <a:pt x="0" y="10"/>
                                </a:lnTo>
                                <a:lnTo>
                                  <a:pt x="3" y="12"/>
                                </a:lnTo>
                                <a:lnTo>
                                  <a:pt x="6" y="12"/>
                                </a:lnTo>
                                <a:lnTo>
                                  <a:pt x="10" y="12"/>
                                </a:lnTo>
                                <a:lnTo>
                                  <a:pt x="12" y="10"/>
                                </a:lnTo>
                                <a:lnTo>
                                  <a:pt x="12" y="6"/>
                                </a:lnTo>
                                <a:close/>
                              </a:path>
                            </a:pathLst>
                          </a:custGeom>
                          <a:noFill/>
                          <a:ln w="64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415954" name="Line 96"/>
                        <wps:cNvCnPr>
                          <a:cxnSpLocks noChangeShapeType="1"/>
                        </wps:cNvCnPr>
                        <wps:spPr bwMode="auto">
                          <a:xfrm>
                            <a:off x="8117" y="3252"/>
                            <a:ext cx="161"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3945563" name="Line 97"/>
                        <wps:cNvCnPr>
                          <a:cxnSpLocks noChangeShapeType="1"/>
                        </wps:cNvCnPr>
                        <wps:spPr bwMode="auto">
                          <a:xfrm>
                            <a:off x="8278" y="3252"/>
                            <a:ext cx="0" cy="60"/>
                          </a:xfrm>
                          <a:prstGeom prst="line">
                            <a:avLst/>
                          </a:prstGeom>
                          <a:noFill/>
                          <a:ln w="64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93441171" name="Line 98"/>
                        <wps:cNvCnPr>
                          <a:cxnSpLocks noChangeShapeType="1"/>
                        </wps:cNvCnPr>
                        <wps:spPr bwMode="auto">
                          <a:xfrm>
                            <a:off x="8214" y="3320"/>
                            <a:ext cx="128"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4319767" name="Line 99"/>
                        <wps:cNvCnPr>
                          <a:cxnSpLocks noChangeShapeType="1"/>
                        </wps:cNvCnPr>
                        <wps:spPr bwMode="auto">
                          <a:xfrm>
                            <a:off x="8242" y="3360"/>
                            <a:ext cx="68"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68735853" name="Line 100"/>
                        <wps:cNvCnPr>
                          <a:cxnSpLocks noChangeShapeType="1"/>
                        </wps:cNvCnPr>
                        <wps:spPr bwMode="auto">
                          <a:xfrm>
                            <a:off x="2565" y="1083"/>
                            <a:ext cx="1866"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86055933" name="Picture 1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3424" y="1030"/>
                            <a:ext cx="10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727479" name="Line 102"/>
                        <wps:cNvCnPr>
                          <a:cxnSpLocks noChangeShapeType="1"/>
                        </wps:cNvCnPr>
                        <wps:spPr bwMode="auto">
                          <a:xfrm>
                            <a:off x="2563" y="786"/>
                            <a:ext cx="1866"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85824648" name="Picture 10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3422" y="733"/>
                            <a:ext cx="10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8288115" name="Rectangle 104"/>
                        <wps:cNvSpPr>
                          <a:spLocks noChangeArrowheads="1"/>
                        </wps:cNvSpPr>
                        <wps:spPr bwMode="auto">
                          <a:xfrm>
                            <a:off x="4413" y="730"/>
                            <a:ext cx="41" cy="4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1682545" name="Rectangle 105"/>
                        <wps:cNvSpPr>
                          <a:spLocks noChangeArrowheads="1"/>
                        </wps:cNvSpPr>
                        <wps:spPr bwMode="auto">
                          <a:xfrm>
                            <a:off x="4413" y="730"/>
                            <a:ext cx="41" cy="401"/>
                          </a:xfrm>
                          <a:prstGeom prst="rect">
                            <a:avLst/>
                          </a:prstGeom>
                          <a:noFill/>
                          <a:ln w="64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341783" name="Line 106"/>
                        <wps:cNvCnPr>
                          <a:cxnSpLocks noChangeShapeType="1"/>
                        </wps:cNvCnPr>
                        <wps:spPr bwMode="auto">
                          <a:xfrm>
                            <a:off x="2590" y="1754"/>
                            <a:ext cx="754"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93340140" name="Picture 1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917" y="1701"/>
                            <a:ext cx="10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9756225" name="Line 108"/>
                        <wps:cNvCnPr>
                          <a:cxnSpLocks noChangeShapeType="1"/>
                        </wps:cNvCnPr>
                        <wps:spPr bwMode="auto">
                          <a:xfrm>
                            <a:off x="925" y="497"/>
                            <a:ext cx="497"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10666696" name="Picture 10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120" y="444"/>
                            <a:ext cx="10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2948070" name="Line 110"/>
                        <wps:cNvCnPr>
                          <a:cxnSpLocks noChangeShapeType="1"/>
                        </wps:cNvCnPr>
                        <wps:spPr bwMode="auto">
                          <a:xfrm>
                            <a:off x="5355" y="2819"/>
                            <a:ext cx="0" cy="80"/>
                          </a:xfrm>
                          <a:prstGeom prst="line">
                            <a:avLst/>
                          </a:prstGeom>
                          <a:noFill/>
                          <a:ln w="10777">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1067924845" name="Line 111"/>
                        <wps:cNvCnPr>
                          <a:cxnSpLocks noChangeShapeType="1"/>
                        </wps:cNvCnPr>
                        <wps:spPr bwMode="auto">
                          <a:xfrm>
                            <a:off x="5363" y="2170"/>
                            <a:ext cx="0" cy="80"/>
                          </a:xfrm>
                          <a:prstGeom prst="line">
                            <a:avLst/>
                          </a:prstGeom>
                          <a:noFill/>
                          <a:ln w="10777">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499914080" name="Line 112"/>
                        <wps:cNvCnPr>
                          <a:cxnSpLocks noChangeShapeType="1"/>
                        </wps:cNvCnPr>
                        <wps:spPr bwMode="auto">
                          <a:xfrm>
                            <a:off x="5118" y="491"/>
                            <a:ext cx="490"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98686916" name="Picture 1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5305" y="439"/>
                            <a:ext cx="10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2646827" name="Line 114"/>
                        <wps:cNvCnPr>
                          <a:cxnSpLocks noChangeShapeType="1"/>
                        </wps:cNvCnPr>
                        <wps:spPr bwMode="auto">
                          <a:xfrm>
                            <a:off x="5118" y="631"/>
                            <a:ext cx="490"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52205769" name="Picture 1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5305" y="579"/>
                            <a:ext cx="10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7898959" name="Rectangle 116"/>
                        <wps:cNvSpPr>
                          <a:spLocks noChangeArrowheads="1"/>
                        </wps:cNvSpPr>
                        <wps:spPr bwMode="auto">
                          <a:xfrm>
                            <a:off x="5608" y="443"/>
                            <a:ext cx="41" cy="256"/>
                          </a:xfrm>
                          <a:prstGeom prst="rect">
                            <a:avLst/>
                          </a:prstGeom>
                          <a:noFill/>
                          <a:ln w="64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4795255" name="Line 117"/>
                        <wps:cNvCnPr>
                          <a:cxnSpLocks noChangeShapeType="1"/>
                        </wps:cNvCnPr>
                        <wps:spPr bwMode="auto">
                          <a:xfrm>
                            <a:off x="912" y="2578"/>
                            <a:ext cx="2433"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0314872" name="Freeform 118"/>
                        <wps:cNvSpPr>
                          <a:spLocks/>
                        </wps:cNvSpPr>
                        <wps:spPr bwMode="auto">
                          <a:xfrm>
                            <a:off x="2263" y="2319"/>
                            <a:ext cx="33" cy="27"/>
                          </a:xfrm>
                          <a:custGeom>
                            <a:avLst/>
                            <a:gdLst>
                              <a:gd name="T0" fmla="+- 0 2288 2264"/>
                              <a:gd name="T1" fmla="*/ T0 w 33"/>
                              <a:gd name="T2" fmla="+- 0 2346 2320"/>
                              <a:gd name="T3" fmla="*/ 2346 h 27"/>
                              <a:gd name="T4" fmla="+- 0 2271 2264"/>
                              <a:gd name="T5" fmla="*/ T4 w 33"/>
                              <a:gd name="T6" fmla="+- 0 2346 2320"/>
                              <a:gd name="T7" fmla="*/ 2346 h 27"/>
                              <a:gd name="T8" fmla="+- 0 2264 2264"/>
                              <a:gd name="T9" fmla="*/ T8 w 33"/>
                              <a:gd name="T10" fmla="+- 0 2340 2320"/>
                              <a:gd name="T11" fmla="*/ 2340 h 27"/>
                              <a:gd name="T12" fmla="+- 0 2264 2264"/>
                              <a:gd name="T13" fmla="*/ T12 w 33"/>
                              <a:gd name="T14" fmla="+- 0 2326 2320"/>
                              <a:gd name="T15" fmla="*/ 2326 h 27"/>
                              <a:gd name="T16" fmla="+- 0 2271 2264"/>
                              <a:gd name="T17" fmla="*/ T16 w 33"/>
                              <a:gd name="T18" fmla="+- 0 2320 2320"/>
                              <a:gd name="T19" fmla="*/ 2320 h 27"/>
                              <a:gd name="T20" fmla="+- 0 2288 2264"/>
                              <a:gd name="T21" fmla="*/ T20 w 33"/>
                              <a:gd name="T22" fmla="+- 0 2320 2320"/>
                              <a:gd name="T23" fmla="*/ 2320 h 27"/>
                              <a:gd name="T24" fmla="+- 0 2296 2264"/>
                              <a:gd name="T25" fmla="*/ T24 w 33"/>
                              <a:gd name="T26" fmla="+- 0 2326 2320"/>
                              <a:gd name="T27" fmla="*/ 2326 h 27"/>
                              <a:gd name="T28" fmla="+- 0 2296 2264"/>
                              <a:gd name="T29" fmla="*/ T28 w 33"/>
                              <a:gd name="T30" fmla="+- 0 2333 2320"/>
                              <a:gd name="T31" fmla="*/ 2333 h 27"/>
                              <a:gd name="T32" fmla="+- 0 2296 2264"/>
                              <a:gd name="T33" fmla="*/ T32 w 33"/>
                              <a:gd name="T34" fmla="+- 0 2340 2320"/>
                              <a:gd name="T35" fmla="*/ 2340 h 27"/>
                              <a:gd name="T36" fmla="+- 0 2288 2264"/>
                              <a:gd name="T37" fmla="*/ T36 w 33"/>
                              <a:gd name="T38" fmla="+- 0 2346 2320"/>
                              <a:gd name="T39" fmla="*/ 2346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3" h="27">
                                <a:moveTo>
                                  <a:pt x="24" y="26"/>
                                </a:moveTo>
                                <a:lnTo>
                                  <a:pt x="7" y="26"/>
                                </a:lnTo>
                                <a:lnTo>
                                  <a:pt x="0" y="20"/>
                                </a:lnTo>
                                <a:lnTo>
                                  <a:pt x="0" y="6"/>
                                </a:lnTo>
                                <a:lnTo>
                                  <a:pt x="7" y="0"/>
                                </a:lnTo>
                                <a:lnTo>
                                  <a:pt x="24" y="0"/>
                                </a:lnTo>
                                <a:lnTo>
                                  <a:pt x="32" y="6"/>
                                </a:lnTo>
                                <a:lnTo>
                                  <a:pt x="32" y="13"/>
                                </a:lnTo>
                                <a:lnTo>
                                  <a:pt x="32" y="20"/>
                                </a:lnTo>
                                <a:lnTo>
                                  <a:pt x="24" y="2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5664335" name="Freeform 119"/>
                        <wps:cNvSpPr>
                          <a:spLocks/>
                        </wps:cNvSpPr>
                        <wps:spPr bwMode="auto">
                          <a:xfrm>
                            <a:off x="2263" y="2319"/>
                            <a:ext cx="33" cy="27"/>
                          </a:xfrm>
                          <a:custGeom>
                            <a:avLst/>
                            <a:gdLst>
                              <a:gd name="T0" fmla="+- 0 2296 2264"/>
                              <a:gd name="T1" fmla="*/ T0 w 33"/>
                              <a:gd name="T2" fmla="+- 0 2333 2320"/>
                              <a:gd name="T3" fmla="*/ 2333 h 27"/>
                              <a:gd name="T4" fmla="+- 0 2296 2264"/>
                              <a:gd name="T5" fmla="*/ T4 w 33"/>
                              <a:gd name="T6" fmla="+- 0 2326 2320"/>
                              <a:gd name="T7" fmla="*/ 2326 h 27"/>
                              <a:gd name="T8" fmla="+- 0 2288 2264"/>
                              <a:gd name="T9" fmla="*/ T8 w 33"/>
                              <a:gd name="T10" fmla="+- 0 2320 2320"/>
                              <a:gd name="T11" fmla="*/ 2320 h 27"/>
                              <a:gd name="T12" fmla="+- 0 2280 2264"/>
                              <a:gd name="T13" fmla="*/ T12 w 33"/>
                              <a:gd name="T14" fmla="+- 0 2320 2320"/>
                              <a:gd name="T15" fmla="*/ 2320 h 27"/>
                              <a:gd name="T16" fmla="+- 0 2271 2264"/>
                              <a:gd name="T17" fmla="*/ T16 w 33"/>
                              <a:gd name="T18" fmla="+- 0 2320 2320"/>
                              <a:gd name="T19" fmla="*/ 2320 h 27"/>
                              <a:gd name="T20" fmla="+- 0 2264 2264"/>
                              <a:gd name="T21" fmla="*/ T20 w 33"/>
                              <a:gd name="T22" fmla="+- 0 2326 2320"/>
                              <a:gd name="T23" fmla="*/ 2326 h 27"/>
                              <a:gd name="T24" fmla="+- 0 2264 2264"/>
                              <a:gd name="T25" fmla="*/ T24 w 33"/>
                              <a:gd name="T26" fmla="+- 0 2333 2320"/>
                              <a:gd name="T27" fmla="*/ 2333 h 27"/>
                              <a:gd name="T28" fmla="+- 0 2264 2264"/>
                              <a:gd name="T29" fmla="*/ T28 w 33"/>
                              <a:gd name="T30" fmla="+- 0 2340 2320"/>
                              <a:gd name="T31" fmla="*/ 2340 h 27"/>
                              <a:gd name="T32" fmla="+- 0 2271 2264"/>
                              <a:gd name="T33" fmla="*/ T32 w 33"/>
                              <a:gd name="T34" fmla="+- 0 2346 2320"/>
                              <a:gd name="T35" fmla="*/ 2346 h 27"/>
                              <a:gd name="T36" fmla="+- 0 2280 2264"/>
                              <a:gd name="T37" fmla="*/ T36 w 33"/>
                              <a:gd name="T38" fmla="+- 0 2346 2320"/>
                              <a:gd name="T39" fmla="*/ 2346 h 27"/>
                              <a:gd name="T40" fmla="+- 0 2288 2264"/>
                              <a:gd name="T41" fmla="*/ T40 w 33"/>
                              <a:gd name="T42" fmla="+- 0 2346 2320"/>
                              <a:gd name="T43" fmla="*/ 2346 h 27"/>
                              <a:gd name="T44" fmla="+- 0 2296 2264"/>
                              <a:gd name="T45" fmla="*/ T44 w 33"/>
                              <a:gd name="T46" fmla="+- 0 2340 2320"/>
                              <a:gd name="T47" fmla="*/ 2340 h 27"/>
                              <a:gd name="T48" fmla="+- 0 2296 2264"/>
                              <a:gd name="T49" fmla="*/ T48 w 33"/>
                              <a:gd name="T50" fmla="+- 0 2333 2320"/>
                              <a:gd name="T51" fmla="*/ 2333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3" h="27">
                                <a:moveTo>
                                  <a:pt x="32" y="13"/>
                                </a:moveTo>
                                <a:lnTo>
                                  <a:pt x="32" y="6"/>
                                </a:lnTo>
                                <a:lnTo>
                                  <a:pt x="24" y="0"/>
                                </a:lnTo>
                                <a:lnTo>
                                  <a:pt x="16" y="0"/>
                                </a:lnTo>
                                <a:lnTo>
                                  <a:pt x="7" y="0"/>
                                </a:lnTo>
                                <a:lnTo>
                                  <a:pt x="0" y="6"/>
                                </a:lnTo>
                                <a:lnTo>
                                  <a:pt x="0" y="13"/>
                                </a:lnTo>
                                <a:lnTo>
                                  <a:pt x="0" y="20"/>
                                </a:lnTo>
                                <a:lnTo>
                                  <a:pt x="7" y="26"/>
                                </a:lnTo>
                                <a:lnTo>
                                  <a:pt x="16" y="26"/>
                                </a:lnTo>
                                <a:lnTo>
                                  <a:pt x="24" y="26"/>
                                </a:lnTo>
                                <a:lnTo>
                                  <a:pt x="32" y="20"/>
                                </a:lnTo>
                                <a:lnTo>
                                  <a:pt x="32" y="13"/>
                                </a:lnTo>
                                <a:close/>
                              </a:path>
                            </a:pathLst>
                          </a:custGeom>
                          <a:noFill/>
                          <a:ln w="64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0983009" name="Freeform 120"/>
                        <wps:cNvSpPr>
                          <a:spLocks/>
                        </wps:cNvSpPr>
                        <wps:spPr bwMode="auto">
                          <a:xfrm>
                            <a:off x="2273" y="2325"/>
                            <a:ext cx="13" cy="13"/>
                          </a:xfrm>
                          <a:custGeom>
                            <a:avLst/>
                            <a:gdLst>
                              <a:gd name="T0" fmla="+- 0 2283 2274"/>
                              <a:gd name="T1" fmla="*/ T0 w 13"/>
                              <a:gd name="T2" fmla="+- 0 2338 2326"/>
                              <a:gd name="T3" fmla="*/ 2338 h 13"/>
                              <a:gd name="T4" fmla="+- 0 2276 2274"/>
                              <a:gd name="T5" fmla="*/ T4 w 13"/>
                              <a:gd name="T6" fmla="+- 0 2338 2326"/>
                              <a:gd name="T7" fmla="*/ 2338 h 13"/>
                              <a:gd name="T8" fmla="+- 0 2274 2274"/>
                              <a:gd name="T9" fmla="*/ T8 w 13"/>
                              <a:gd name="T10" fmla="+- 0 2335 2326"/>
                              <a:gd name="T11" fmla="*/ 2335 h 13"/>
                              <a:gd name="T12" fmla="+- 0 2274 2274"/>
                              <a:gd name="T13" fmla="*/ T12 w 13"/>
                              <a:gd name="T14" fmla="+- 0 2329 2326"/>
                              <a:gd name="T15" fmla="*/ 2329 h 13"/>
                              <a:gd name="T16" fmla="+- 0 2276 2274"/>
                              <a:gd name="T17" fmla="*/ T16 w 13"/>
                              <a:gd name="T18" fmla="+- 0 2326 2326"/>
                              <a:gd name="T19" fmla="*/ 2326 h 13"/>
                              <a:gd name="T20" fmla="+- 0 2283 2274"/>
                              <a:gd name="T21" fmla="*/ T20 w 13"/>
                              <a:gd name="T22" fmla="+- 0 2326 2326"/>
                              <a:gd name="T23" fmla="*/ 2326 h 13"/>
                              <a:gd name="T24" fmla="+- 0 2286 2274"/>
                              <a:gd name="T25" fmla="*/ T24 w 13"/>
                              <a:gd name="T26" fmla="+- 0 2329 2326"/>
                              <a:gd name="T27" fmla="*/ 2329 h 13"/>
                              <a:gd name="T28" fmla="+- 0 2286 2274"/>
                              <a:gd name="T29" fmla="*/ T28 w 13"/>
                              <a:gd name="T30" fmla="+- 0 2332 2326"/>
                              <a:gd name="T31" fmla="*/ 2332 h 13"/>
                              <a:gd name="T32" fmla="+- 0 2286 2274"/>
                              <a:gd name="T33" fmla="*/ T32 w 13"/>
                              <a:gd name="T34" fmla="+- 0 2335 2326"/>
                              <a:gd name="T35" fmla="*/ 2335 h 13"/>
                              <a:gd name="T36" fmla="+- 0 2283 2274"/>
                              <a:gd name="T37" fmla="*/ T36 w 13"/>
                              <a:gd name="T38" fmla="+- 0 2338 2326"/>
                              <a:gd name="T39" fmla="*/ 2338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 h="13">
                                <a:moveTo>
                                  <a:pt x="9" y="12"/>
                                </a:moveTo>
                                <a:lnTo>
                                  <a:pt x="2" y="12"/>
                                </a:lnTo>
                                <a:lnTo>
                                  <a:pt x="0" y="9"/>
                                </a:lnTo>
                                <a:lnTo>
                                  <a:pt x="0" y="3"/>
                                </a:lnTo>
                                <a:lnTo>
                                  <a:pt x="2" y="0"/>
                                </a:lnTo>
                                <a:lnTo>
                                  <a:pt x="9" y="0"/>
                                </a:lnTo>
                                <a:lnTo>
                                  <a:pt x="12" y="3"/>
                                </a:lnTo>
                                <a:lnTo>
                                  <a:pt x="12" y="6"/>
                                </a:lnTo>
                                <a:lnTo>
                                  <a:pt x="12" y="9"/>
                                </a:lnTo>
                                <a:lnTo>
                                  <a:pt x="9" y="1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9329499" name="Freeform 121"/>
                        <wps:cNvSpPr>
                          <a:spLocks/>
                        </wps:cNvSpPr>
                        <wps:spPr bwMode="auto">
                          <a:xfrm>
                            <a:off x="2273" y="2325"/>
                            <a:ext cx="13" cy="13"/>
                          </a:xfrm>
                          <a:custGeom>
                            <a:avLst/>
                            <a:gdLst>
                              <a:gd name="T0" fmla="+- 0 2286 2274"/>
                              <a:gd name="T1" fmla="*/ T0 w 13"/>
                              <a:gd name="T2" fmla="+- 0 2332 2326"/>
                              <a:gd name="T3" fmla="*/ 2332 h 13"/>
                              <a:gd name="T4" fmla="+- 0 2286 2274"/>
                              <a:gd name="T5" fmla="*/ T4 w 13"/>
                              <a:gd name="T6" fmla="+- 0 2329 2326"/>
                              <a:gd name="T7" fmla="*/ 2329 h 13"/>
                              <a:gd name="T8" fmla="+- 0 2283 2274"/>
                              <a:gd name="T9" fmla="*/ T8 w 13"/>
                              <a:gd name="T10" fmla="+- 0 2326 2326"/>
                              <a:gd name="T11" fmla="*/ 2326 h 13"/>
                              <a:gd name="T12" fmla="+- 0 2280 2274"/>
                              <a:gd name="T13" fmla="*/ T12 w 13"/>
                              <a:gd name="T14" fmla="+- 0 2326 2326"/>
                              <a:gd name="T15" fmla="*/ 2326 h 13"/>
                              <a:gd name="T16" fmla="+- 0 2276 2274"/>
                              <a:gd name="T17" fmla="*/ T16 w 13"/>
                              <a:gd name="T18" fmla="+- 0 2326 2326"/>
                              <a:gd name="T19" fmla="*/ 2326 h 13"/>
                              <a:gd name="T20" fmla="+- 0 2274 2274"/>
                              <a:gd name="T21" fmla="*/ T20 w 13"/>
                              <a:gd name="T22" fmla="+- 0 2329 2326"/>
                              <a:gd name="T23" fmla="*/ 2329 h 13"/>
                              <a:gd name="T24" fmla="+- 0 2274 2274"/>
                              <a:gd name="T25" fmla="*/ T24 w 13"/>
                              <a:gd name="T26" fmla="+- 0 2332 2326"/>
                              <a:gd name="T27" fmla="*/ 2332 h 13"/>
                              <a:gd name="T28" fmla="+- 0 2274 2274"/>
                              <a:gd name="T29" fmla="*/ T28 w 13"/>
                              <a:gd name="T30" fmla="+- 0 2335 2326"/>
                              <a:gd name="T31" fmla="*/ 2335 h 13"/>
                              <a:gd name="T32" fmla="+- 0 2276 2274"/>
                              <a:gd name="T33" fmla="*/ T32 w 13"/>
                              <a:gd name="T34" fmla="+- 0 2338 2326"/>
                              <a:gd name="T35" fmla="*/ 2338 h 13"/>
                              <a:gd name="T36" fmla="+- 0 2280 2274"/>
                              <a:gd name="T37" fmla="*/ T36 w 13"/>
                              <a:gd name="T38" fmla="+- 0 2338 2326"/>
                              <a:gd name="T39" fmla="*/ 2338 h 13"/>
                              <a:gd name="T40" fmla="+- 0 2283 2274"/>
                              <a:gd name="T41" fmla="*/ T40 w 13"/>
                              <a:gd name="T42" fmla="+- 0 2338 2326"/>
                              <a:gd name="T43" fmla="*/ 2338 h 13"/>
                              <a:gd name="T44" fmla="+- 0 2286 2274"/>
                              <a:gd name="T45" fmla="*/ T44 w 13"/>
                              <a:gd name="T46" fmla="+- 0 2335 2326"/>
                              <a:gd name="T47" fmla="*/ 2335 h 13"/>
                              <a:gd name="T48" fmla="+- 0 2286 2274"/>
                              <a:gd name="T49" fmla="*/ T48 w 13"/>
                              <a:gd name="T50" fmla="+- 0 2332 2326"/>
                              <a:gd name="T51" fmla="*/ 2332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 h="13">
                                <a:moveTo>
                                  <a:pt x="12" y="6"/>
                                </a:moveTo>
                                <a:lnTo>
                                  <a:pt x="12" y="3"/>
                                </a:lnTo>
                                <a:lnTo>
                                  <a:pt x="9" y="0"/>
                                </a:lnTo>
                                <a:lnTo>
                                  <a:pt x="6" y="0"/>
                                </a:lnTo>
                                <a:lnTo>
                                  <a:pt x="2" y="0"/>
                                </a:lnTo>
                                <a:lnTo>
                                  <a:pt x="0" y="3"/>
                                </a:lnTo>
                                <a:lnTo>
                                  <a:pt x="0" y="6"/>
                                </a:lnTo>
                                <a:lnTo>
                                  <a:pt x="0" y="9"/>
                                </a:lnTo>
                                <a:lnTo>
                                  <a:pt x="2" y="12"/>
                                </a:lnTo>
                                <a:lnTo>
                                  <a:pt x="6" y="12"/>
                                </a:lnTo>
                                <a:lnTo>
                                  <a:pt x="9" y="12"/>
                                </a:lnTo>
                                <a:lnTo>
                                  <a:pt x="12" y="9"/>
                                </a:lnTo>
                                <a:lnTo>
                                  <a:pt x="12" y="6"/>
                                </a:lnTo>
                                <a:close/>
                              </a:path>
                            </a:pathLst>
                          </a:custGeom>
                          <a:noFill/>
                          <a:ln w="64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20600491" name="Picture 1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180" y="2526"/>
                            <a:ext cx="107"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1384869" name="Line 123"/>
                        <wps:cNvCnPr>
                          <a:cxnSpLocks noChangeShapeType="1"/>
                        </wps:cNvCnPr>
                        <wps:spPr bwMode="auto">
                          <a:xfrm>
                            <a:off x="998" y="3285"/>
                            <a:ext cx="1466"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2474396" name="Line 124"/>
                        <wps:cNvCnPr>
                          <a:cxnSpLocks noChangeShapeType="1"/>
                        </wps:cNvCnPr>
                        <wps:spPr bwMode="auto">
                          <a:xfrm>
                            <a:off x="2464" y="2581"/>
                            <a:ext cx="0" cy="704"/>
                          </a:xfrm>
                          <a:prstGeom prst="line">
                            <a:avLst/>
                          </a:prstGeom>
                          <a:noFill/>
                          <a:ln w="64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6355215" name="Freeform 125"/>
                        <wps:cNvSpPr>
                          <a:spLocks/>
                        </wps:cNvSpPr>
                        <wps:spPr bwMode="auto">
                          <a:xfrm>
                            <a:off x="2445" y="2563"/>
                            <a:ext cx="33" cy="27"/>
                          </a:xfrm>
                          <a:custGeom>
                            <a:avLst/>
                            <a:gdLst>
                              <a:gd name="T0" fmla="+- 0 2471 2446"/>
                              <a:gd name="T1" fmla="*/ T0 w 33"/>
                              <a:gd name="T2" fmla="+- 0 2589 2563"/>
                              <a:gd name="T3" fmla="*/ 2589 h 27"/>
                              <a:gd name="T4" fmla="+- 0 2453 2446"/>
                              <a:gd name="T5" fmla="*/ T4 w 33"/>
                              <a:gd name="T6" fmla="+- 0 2589 2563"/>
                              <a:gd name="T7" fmla="*/ 2589 h 27"/>
                              <a:gd name="T8" fmla="+- 0 2446 2446"/>
                              <a:gd name="T9" fmla="*/ T8 w 33"/>
                              <a:gd name="T10" fmla="+- 0 2583 2563"/>
                              <a:gd name="T11" fmla="*/ 2583 h 27"/>
                              <a:gd name="T12" fmla="+- 0 2446 2446"/>
                              <a:gd name="T13" fmla="*/ T12 w 33"/>
                              <a:gd name="T14" fmla="+- 0 2569 2563"/>
                              <a:gd name="T15" fmla="*/ 2569 h 27"/>
                              <a:gd name="T16" fmla="+- 0 2453 2446"/>
                              <a:gd name="T17" fmla="*/ T16 w 33"/>
                              <a:gd name="T18" fmla="+- 0 2563 2563"/>
                              <a:gd name="T19" fmla="*/ 2563 h 27"/>
                              <a:gd name="T20" fmla="+- 0 2471 2446"/>
                              <a:gd name="T21" fmla="*/ T20 w 33"/>
                              <a:gd name="T22" fmla="+- 0 2563 2563"/>
                              <a:gd name="T23" fmla="*/ 2563 h 27"/>
                              <a:gd name="T24" fmla="+- 0 2478 2446"/>
                              <a:gd name="T25" fmla="*/ T24 w 33"/>
                              <a:gd name="T26" fmla="+- 0 2569 2563"/>
                              <a:gd name="T27" fmla="*/ 2569 h 27"/>
                              <a:gd name="T28" fmla="+- 0 2478 2446"/>
                              <a:gd name="T29" fmla="*/ T28 w 33"/>
                              <a:gd name="T30" fmla="+- 0 2576 2563"/>
                              <a:gd name="T31" fmla="*/ 2576 h 27"/>
                              <a:gd name="T32" fmla="+- 0 2478 2446"/>
                              <a:gd name="T33" fmla="*/ T32 w 33"/>
                              <a:gd name="T34" fmla="+- 0 2583 2563"/>
                              <a:gd name="T35" fmla="*/ 2583 h 27"/>
                              <a:gd name="T36" fmla="+- 0 2471 2446"/>
                              <a:gd name="T37" fmla="*/ T36 w 33"/>
                              <a:gd name="T38" fmla="+- 0 2589 2563"/>
                              <a:gd name="T39" fmla="*/ 2589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3" h="27">
                                <a:moveTo>
                                  <a:pt x="25" y="26"/>
                                </a:moveTo>
                                <a:lnTo>
                                  <a:pt x="7" y="26"/>
                                </a:lnTo>
                                <a:lnTo>
                                  <a:pt x="0" y="20"/>
                                </a:lnTo>
                                <a:lnTo>
                                  <a:pt x="0" y="6"/>
                                </a:lnTo>
                                <a:lnTo>
                                  <a:pt x="7" y="0"/>
                                </a:lnTo>
                                <a:lnTo>
                                  <a:pt x="25" y="0"/>
                                </a:lnTo>
                                <a:lnTo>
                                  <a:pt x="32" y="6"/>
                                </a:lnTo>
                                <a:lnTo>
                                  <a:pt x="32" y="13"/>
                                </a:lnTo>
                                <a:lnTo>
                                  <a:pt x="32" y="20"/>
                                </a:lnTo>
                                <a:lnTo>
                                  <a:pt x="25" y="2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349033" name="Freeform 126"/>
                        <wps:cNvSpPr>
                          <a:spLocks/>
                        </wps:cNvSpPr>
                        <wps:spPr bwMode="auto">
                          <a:xfrm>
                            <a:off x="2445" y="2563"/>
                            <a:ext cx="33" cy="27"/>
                          </a:xfrm>
                          <a:custGeom>
                            <a:avLst/>
                            <a:gdLst>
                              <a:gd name="T0" fmla="+- 0 2478 2446"/>
                              <a:gd name="T1" fmla="*/ T0 w 33"/>
                              <a:gd name="T2" fmla="+- 0 2576 2563"/>
                              <a:gd name="T3" fmla="*/ 2576 h 27"/>
                              <a:gd name="T4" fmla="+- 0 2478 2446"/>
                              <a:gd name="T5" fmla="*/ T4 w 33"/>
                              <a:gd name="T6" fmla="+- 0 2569 2563"/>
                              <a:gd name="T7" fmla="*/ 2569 h 27"/>
                              <a:gd name="T8" fmla="+- 0 2471 2446"/>
                              <a:gd name="T9" fmla="*/ T8 w 33"/>
                              <a:gd name="T10" fmla="+- 0 2563 2563"/>
                              <a:gd name="T11" fmla="*/ 2563 h 27"/>
                              <a:gd name="T12" fmla="+- 0 2462 2446"/>
                              <a:gd name="T13" fmla="*/ T12 w 33"/>
                              <a:gd name="T14" fmla="+- 0 2563 2563"/>
                              <a:gd name="T15" fmla="*/ 2563 h 27"/>
                              <a:gd name="T16" fmla="+- 0 2453 2446"/>
                              <a:gd name="T17" fmla="*/ T16 w 33"/>
                              <a:gd name="T18" fmla="+- 0 2563 2563"/>
                              <a:gd name="T19" fmla="*/ 2563 h 27"/>
                              <a:gd name="T20" fmla="+- 0 2446 2446"/>
                              <a:gd name="T21" fmla="*/ T20 w 33"/>
                              <a:gd name="T22" fmla="+- 0 2569 2563"/>
                              <a:gd name="T23" fmla="*/ 2569 h 27"/>
                              <a:gd name="T24" fmla="+- 0 2446 2446"/>
                              <a:gd name="T25" fmla="*/ T24 w 33"/>
                              <a:gd name="T26" fmla="+- 0 2576 2563"/>
                              <a:gd name="T27" fmla="*/ 2576 h 27"/>
                              <a:gd name="T28" fmla="+- 0 2446 2446"/>
                              <a:gd name="T29" fmla="*/ T28 w 33"/>
                              <a:gd name="T30" fmla="+- 0 2583 2563"/>
                              <a:gd name="T31" fmla="*/ 2583 h 27"/>
                              <a:gd name="T32" fmla="+- 0 2453 2446"/>
                              <a:gd name="T33" fmla="*/ T32 w 33"/>
                              <a:gd name="T34" fmla="+- 0 2589 2563"/>
                              <a:gd name="T35" fmla="*/ 2589 h 27"/>
                              <a:gd name="T36" fmla="+- 0 2462 2446"/>
                              <a:gd name="T37" fmla="*/ T36 w 33"/>
                              <a:gd name="T38" fmla="+- 0 2589 2563"/>
                              <a:gd name="T39" fmla="*/ 2589 h 27"/>
                              <a:gd name="T40" fmla="+- 0 2471 2446"/>
                              <a:gd name="T41" fmla="*/ T40 w 33"/>
                              <a:gd name="T42" fmla="+- 0 2589 2563"/>
                              <a:gd name="T43" fmla="*/ 2589 h 27"/>
                              <a:gd name="T44" fmla="+- 0 2478 2446"/>
                              <a:gd name="T45" fmla="*/ T44 w 33"/>
                              <a:gd name="T46" fmla="+- 0 2583 2563"/>
                              <a:gd name="T47" fmla="*/ 2583 h 27"/>
                              <a:gd name="T48" fmla="+- 0 2478 2446"/>
                              <a:gd name="T49" fmla="*/ T48 w 33"/>
                              <a:gd name="T50" fmla="+- 0 2576 2563"/>
                              <a:gd name="T51" fmla="*/ 2576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3" h="27">
                                <a:moveTo>
                                  <a:pt x="32" y="13"/>
                                </a:moveTo>
                                <a:lnTo>
                                  <a:pt x="32" y="6"/>
                                </a:lnTo>
                                <a:lnTo>
                                  <a:pt x="25" y="0"/>
                                </a:lnTo>
                                <a:lnTo>
                                  <a:pt x="16" y="0"/>
                                </a:lnTo>
                                <a:lnTo>
                                  <a:pt x="7" y="0"/>
                                </a:lnTo>
                                <a:lnTo>
                                  <a:pt x="0" y="6"/>
                                </a:lnTo>
                                <a:lnTo>
                                  <a:pt x="0" y="13"/>
                                </a:lnTo>
                                <a:lnTo>
                                  <a:pt x="0" y="20"/>
                                </a:lnTo>
                                <a:lnTo>
                                  <a:pt x="7" y="26"/>
                                </a:lnTo>
                                <a:lnTo>
                                  <a:pt x="16" y="26"/>
                                </a:lnTo>
                                <a:lnTo>
                                  <a:pt x="25" y="26"/>
                                </a:lnTo>
                                <a:lnTo>
                                  <a:pt x="32" y="20"/>
                                </a:lnTo>
                                <a:lnTo>
                                  <a:pt x="32" y="13"/>
                                </a:lnTo>
                                <a:close/>
                              </a:path>
                            </a:pathLst>
                          </a:custGeom>
                          <a:noFill/>
                          <a:ln w="64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6559353" name="Freeform 127"/>
                        <wps:cNvSpPr>
                          <a:spLocks/>
                        </wps:cNvSpPr>
                        <wps:spPr bwMode="auto">
                          <a:xfrm>
                            <a:off x="2455" y="2569"/>
                            <a:ext cx="13" cy="13"/>
                          </a:xfrm>
                          <a:custGeom>
                            <a:avLst/>
                            <a:gdLst>
                              <a:gd name="T0" fmla="+- 0 2465 2456"/>
                              <a:gd name="T1" fmla="*/ T0 w 13"/>
                              <a:gd name="T2" fmla="+- 0 2581 2569"/>
                              <a:gd name="T3" fmla="*/ 2581 h 13"/>
                              <a:gd name="T4" fmla="+- 0 2459 2456"/>
                              <a:gd name="T5" fmla="*/ T4 w 13"/>
                              <a:gd name="T6" fmla="+- 0 2581 2569"/>
                              <a:gd name="T7" fmla="*/ 2581 h 13"/>
                              <a:gd name="T8" fmla="+- 0 2456 2456"/>
                              <a:gd name="T9" fmla="*/ T8 w 13"/>
                              <a:gd name="T10" fmla="+- 0 2579 2569"/>
                              <a:gd name="T11" fmla="*/ 2579 h 13"/>
                              <a:gd name="T12" fmla="+- 0 2456 2456"/>
                              <a:gd name="T13" fmla="*/ T12 w 13"/>
                              <a:gd name="T14" fmla="+- 0 2572 2569"/>
                              <a:gd name="T15" fmla="*/ 2572 h 13"/>
                              <a:gd name="T16" fmla="+- 0 2459 2456"/>
                              <a:gd name="T17" fmla="*/ T16 w 13"/>
                              <a:gd name="T18" fmla="+- 0 2569 2569"/>
                              <a:gd name="T19" fmla="*/ 2569 h 13"/>
                              <a:gd name="T20" fmla="+- 0 2465 2456"/>
                              <a:gd name="T21" fmla="*/ T20 w 13"/>
                              <a:gd name="T22" fmla="+- 0 2569 2569"/>
                              <a:gd name="T23" fmla="*/ 2569 h 13"/>
                              <a:gd name="T24" fmla="+- 0 2468 2456"/>
                              <a:gd name="T25" fmla="*/ T24 w 13"/>
                              <a:gd name="T26" fmla="+- 0 2572 2569"/>
                              <a:gd name="T27" fmla="*/ 2572 h 13"/>
                              <a:gd name="T28" fmla="+- 0 2468 2456"/>
                              <a:gd name="T29" fmla="*/ T28 w 13"/>
                              <a:gd name="T30" fmla="+- 0 2575 2569"/>
                              <a:gd name="T31" fmla="*/ 2575 h 13"/>
                              <a:gd name="T32" fmla="+- 0 2468 2456"/>
                              <a:gd name="T33" fmla="*/ T32 w 13"/>
                              <a:gd name="T34" fmla="+- 0 2579 2569"/>
                              <a:gd name="T35" fmla="*/ 2579 h 13"/>
                              <a:gd name="T36" fmla="+- 0 2465 2456"/>
                              <a:gd name="T37" fmla="*/ T36 w 13"/>
                              <a:gd name="T38" fmla="+- 0 2581 2569"/>
                              <a:gd name="T39" fmla="*/ 2581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 h="13">
                                <a:moveTo>
                                  <a:pt x="9" y="12"/>
                                </a:moveTo>
                                <a:lnTo>
                                  <a:pt x="3" y="12"/>
                                </a:lnTo>
                                <a:lnTo>
                                  <a:pt x="0" y="10"/>
                                </a:lnTo>
                                <a:lnTo>
                                  <a:pt x="0" y="3"/>
                                </a:lnTo>
                                <a:lnTo>
                                  <a:pt x="3" y="0"/>
                                </a:lnTo>
                                <a:lnTo>
                                  <a:pt x="9" y="0"/>
                                </a:lnTo>
                                <a:lnTo>
                                  <a:pt x="12" y="3"/>
                                </a:lnTo>
                                <a:lnTo>
                                  <a:pt x="12" y="6"/>
                                </a:lnTo>
                                <a:lnTo>
                                  <a:pt x="12" y="10"/>
                                </a:lnTo>
                                <a:lnTo>
                                  <a:pt x="9" y="1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0488696" name="Freeform 128"/>
                        <wps:cNvSpPr>
                          <a:spLocks/>
                        </wps:cNvSpPr>
                        <wps:spPr bwMode="auto">
                          <a:xfrm>
                            <a:off x="2455" y="2569"/>
                            <a:ext cx="13" cy="13"/>
                          </a:xfrm>
                          <a:custGeom>
                            <a:avLst/>
                            <a:gdLst>
                              <a:gd name="T0" fmla="+- 0 2468 2456"/>
                              <a:gd name="T1" fmla="*/ T0 w 13"/>
                              <a:gd name="T2" fmla="+- 0 2575 2569"/>
                              <a:gd name="T3" fmla="*/ 2575 h 13"/>
                              <a:gd name="T4" fmla="+- 0 2468 2456"/>
                              <a:gd name="T5" fmla="*/ T4 w 13"/>
                              <a:gd name="T6" fmla="+- 0 2572 2569"/>
                              <a:gd name="T7" fmla="*/ 2572 h 13"/>
                              <a:gd name="T8" fmla="+- 0 2465 2456"/>
                              <a:gd name="T9" fmla="*/ T8 w 13"/>
                              <a:gd name="T10" fmla="+- 0 2569 2569"/>
                              <a:gd name="T11" fmla="*/ 2569 h 13"/>
                              <a:gd name="T12" fmla="+- 0 2462 2456"/>
                              <a:gd name="T13" fmla="*/ T12 w 13"/>
                              <a:gd name="T14" fmla="+- 0 2569 2569"/>
                              <a:gd name="T15" fmla="*/ 2569 h 13"/>
                              <a:gd name="T16" fmla="+- 0 2459 2456"/>
                              <a:gd name="T17" fmla="*/ T16 w 13"/>
                              <a:gd name="T18" fmla="+- 0 2569 2569"/>
                              <a:gd name="T19" fmla="*/ 2569 h 13"/>
                              <a:gd name="T20" fmla="+- 0 2456 2456"/>
                              <a:gd name="T21" fmla="*/ T20 w 13"/>
                              <a:gd name="T22" fmla="+- 0 2572 2569"/>
                              <a:gd name="T23" fmla="*/ 2572 h 13"/>
                              <a:gd name="T24" fmla="+- 0 2456 2456"/>
                              <a:gd name="T25" fmla="*/ T24 w 13"/>
                              <a:gd name="T26" fmla="+- 0 2575 2569"/>
                              <a:gd name="T27" fmla="*/ 2575 h 13"/>
                              <a:gd name="T28" fmla="+- 0 2456 2456"/>
                              <a:gd name="T29" fmla="*/ T28 w 13"/>
                              <a:gd name="T30" fmla="+- 0 2579 2569"/>
                              <a:gd name="T31" fmla="*/ 2579 h 13"/>
                              <a:gd name="T32" fmla="+- 0 2459 2456"/>
                              <a:gd name="T33" fmla="*/ T32 w 13"/>
                              <a:gd name="T34" fmla="+- 0 2581 2569"/>
                              <a:gd name="T35" fmla="*/ 2581 h 13"/>
                              <a:gd name="T36" fmla="+- 0 2462 2456"/>
                              <a:gd name="T37" fmla="*/ T36 w 13"/>
                              <a:gd name="T38" fmla="+- 0 2581 2569"/>
                              <a:gd name="T39" fmla="*/ 2581 h 13"/>
                              <a:gd name="T40" fmla="+- 0 2465 2456"/>
                              <a:gd name="T41" fmla="*/ T40 w 13"/>
                              <a:gd name="T42" fmla="+- 0 2581 2569"/>
                              <a:gd name="T43" fmla="*/ 2581 h 13"/>
                              <a:gd name="T44" fmla="+- 0 2468 2456"/>
                              <a:gd name="T45" fmla="*/ T44 w 13"/>
                              <a:gd name="T46" fmla="+- 0 2579 2569"/>
                              <a:gd name="T47" fmla="*/ 2579 h 13"/>
                              <a:gd name="T48" fmla="+- 0 2468 2456"/>
                              <a:gd name="T49" fmla="*/ T48 w 13"/>
                              <a:gd name="T50" fmla="+- 0 2575 2569"/>
                              <a:gd name="T51" fmla="*/ 2575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 h="13">
                                <a:moveTo>
                                  <a:pt x="12" y="6"/>
                                </a:moveTo>
                                <a:lnTo>
                                  <a:pt x="12" y="3"/>
                                </a:lnTo>
                                <a:lnTo>
                                  <a:pt x="9" y="0"/>
                                </a:lnTo>
                                <a:lnTo>
                                  <a:pt x="6" y="0"/>
                                </a:lnTo>
                                <a:lnTo>
                                  <a:pt x="3" y="0"/>
                                </a:lnTo>
                                <a:lnTo>
                                  <a:pt x="0" y="3"/>
                                </a:lnTo>
                                <a:lnTo>
                                  <a:pt x="0" y="6"/>
                                </a:lnTo>
                                <a:lnTo>
                                  <a:pt x="0" y="10"/>
                                </a:lnTo>
                                <a:lnTo>
                                  <a:pt x="3" y="12"/>
                                </a:lnTo>
                                <a:lnTo>
                                  <a:pt x="6" y="12"/>
                                </a:lnTo>
                                <a:lnTo>
                                  <a:pt x="9" y="12"/>
                                </a:lnTo>
                                <a:lnTo>
                                  <a:pt x="12" y="10"/>
                                </a:lnTo>
                                <a:lnTo>
                                  <a:pt x="12" y="6"/>
                                </a:lnTo>
                                <a:close/>
                              </a:path>
                            </a:pathLst>
                          </a:custGeom>
                          <a:noFill/>
                          <a:ln w="64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6781930" name="Line 129"/>
                        <wps:cNvCnPr>
                          <a:cxnSpLocks noChangeShapeType="1"/>
                        </wps:cNvCnPr>
                        <wps:spPr bwMode="auto">
                          <a:xfrm>
                            <a:off x="1229" y="2418"/>
                            <a:ext cx="0" cy="80"/>
                          </a:xfrm>
                          <a:prstGeom prst="line">
                            <a:avLst/>
                          </a:prstGeom>
                          <a:noFill/>
                          <a:ln w="10777">
                            <a:solidFill>
                              <a:srgbClr val="000000"/>
                            </a:solidFill>
                            <a:prstDash val="dot"/>
                            <a:round/>
                            <a:headEnd/>
                            <a:tailEnd/>
                          </a:ln>
                          <a:extLst>
                            <a:ext uri="{909E8E84-426E-40DD-AFC4-6F175D3DCCD1}">
                              <a14:hiddenFill xmlns:a14="http://schemas.microsoft.com/office/drawing/2010/main">
                                <a:noFill/>
                              </a14:hiddenFill>
                            </a:ext>
                          </a:extLst>
                        </wps:spPr>
                        <wps:bodyPr/>
                      </wps:wsp>
                      <wps:wsp>
                        <wps:cNvPr id="414992991" name="Line 130"/>
                        <wps:cNvCnPr>
                          <a:cxnSpLocks noChangeShapeType="1"/>
                        </wps:cNvCnPr>
                        <wps:spPr bwMode="auto">
                          <a:xfrm>
                            <a:off x="7019" y="3260"/>
                            <a:ext cx="0" cy="0"/>
                          </a:xfrm>
                          <a:prstGeom prst="line">
                            <a:avLst/>
                          </a:prstGeom>
                          <a:noFill/>
                          <a:ln w="10770">
                            <a:solidFill>
                              <a:srgbClr val="000000"/>
                            </a:solidFill>
                            <a:prstDash val="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26111695" name="Picture 1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5306" y="5750"/>
                            <a:ext cx="129"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8384082" name="Text Box 132"/>
                        <wps:cNvSpPr txBox="1">
                          <a:spLocks noChangeArrowheads="1"/>
                        </wps:cNvSpPr>
                        <wps:spPr bwMode="auto">
                          <a:xfrm>
                            <a:off x="45" y="69"/>
                            <a:ext cx="950"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7D2CA" w14:textId="77777777" w:rsidR="003D154C" w:rsidRDefault="003D154C" w:rsidP="003D154C">
                              <w:pPr>
                                <w:spacing w:line="169" w:lineRule="exact"/>
                                <w:rPr>
                                  <w:sz w:val="17"/>
                                </w:rPr>
                              </w:pPr>
                              <w:r>
                                <w:rPr>
                                  <w:sz w:val="17"/>
                                </w:rPr>
                                <w:t>ALU&amp;REG</w:t>
                              </w:r>
                              <w:r>
                                <w:rPr>
                                  <w:sz w:val="17"/>
                                </w:rPr>
                                <w:t>单元</w:t>
                              </w:r>
                            </w:p>
                          </w:txbxContent>
                        </wps:txbx>
                        <wps:bodyPr rot="0" vert="horz" wrap="square" lIns="0" tIns="0" rIns="0" bIns="0" anchor="t" anchorCtr="0" upright="1">
                          <a:noAutofit/>
                        </wps:bodyPr>
                      </wps:wsp>
                      <wps:wsp>
                        <wps:cNvPr id="227093717" name="Text Box 133"/>
                        <wps:cNvSpPr txBox="1">
                          <a:spLocks noChangeArrowheads="1"/>
                        </wps:cNvSpPr>
                        <wps:spPr bwMode="auto">
                          <a:xfrm>
                            <a:off x="1754" y="51"/>
                            <a:ext cx="612"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E6B8B" w14:textId="77777777" w:rsidR="003D154C" w:rsidRDefault="003D154C" w:rsidP="003D154C">
                              <w:pPr>
                                <w:spacing w:line="169" w:lineRule="exact"/>
                                <w:rPr>
                                  <w:sz w:val="17"/>
                                </w:rPr>
                              </w:pPr>
                              <w:r>
                                <w:rPr>
                                  <w:sz w:val="17"/>
                                </w:rPr>
                                <w:t>CON</w:t>
                              </w:r>
                              <w:r>
                                <w:rPr>
                                  <w:sz w:val="17"/>
                                </w:rPr>
                                <w:t>单元</w:t>
                              </w:r>
                            </w:p>
                          </w:txbxContent>
                        </wps:txbx>
                        <wps:bodyPr rot="0" vert="horz" wrap="square" lIns="0" tIns="0" rIns="0" bIns="0" anchor="t" anchorCtr="0" upright="1">
                          <a:noAutofit/>
                        </wps:bodyPr>
                      </wps:wsp>
                      <wps:wsp>
                        <wps:cNvPr id="960076639" name="Text Box 134"/>
                        <wps:cNvSpPr txBox="1">
                          <a:spLocks noChangeArrowheads="1"/>
                        </wps:cNvSpPr>
                        <wps:spPr bwMode="auto">
                          <a:xfrm>
                            <a:off x="4416" y="66"/>
                            <a:ext cx="697"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09D5E" w14:textId="77777777" w:rsidR="003D154C" w:rsidRDefault="003D154C" w:rsidP="003D154C">
                              <w:pPr>
                                <w:spacing w:line="169" w:lineRule="exact"/>
                                <w:rPr>
                                  <w:sz w:val="17"/>
                                </w:rPr>
                              </w:pPr>
                              <w:r>
                                <w:rPr>
                                  <w:w w:val="95"/>
                                  <w:sz w:val="17"/>
                                </w:rPr>
                                <w:t>系统总线</w:t>
                              </w:r>
                            </w:p>
                          </w:txbxContent>
                        </wps:txbx>
                        <wps:bodyPr rot="0" vert="horz" wrap="square" lIns="0" tIns="0" rIns="0" bIns="0" anchor="t" anchorCtr="0" upright="1">
                          <a:noAutofit/>
                        </wps:bodyPr>
                      </wps:wsp>
                      <wps:wsp>
                        <wps:cNvPr id="1914715110" name="Text Box 135"/>
                        <wps:cNvSpPr txBox="1">
                          <a:spLocks noChangeArrowheads="1"/>
                        </wps:cNvSpPr>
                        <wps:spPr bwMode="auto">
                          <a:xfrm>
                            <a:off x="365" y="406"/>
                            <a:ext cx="443" cy="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2123E" w14:textId="77777777" w:rsidR="003D154C" w:rsidRDefault="003D154C" w:rsidP="003D154C">
                              <w:pPr>
                                <w:spacing w:before="2" w:line="196" w:lineRule="auto"/>
                                <w:ind w:firstLine="168"/>
                                <w:rPr>
                                  <w:sz w:val="17"/>
                                </w:rPr>
                              </w:pPr>
                              <w:r>
                                <w:rPr>
                                  <w:sz w:val="17"/>
                                </w:rPr>
                                <w:t>LDA</w:t>
                              </w:r>
                              <w:r>
                                <w:rPr>
                                  <w:spacing w:val="-83"/>
                                  <w:sz w:val="17"/>
                                </w:rPr>
                                <w:t xml:space="preserve"> </w:t>
                              </w:r>
                              <w:r>
                                <w:rPr>
                                  <w:w w:val="95"/>
                                  <w:sz w:val="17"/>
                                </w:rPr>
                                <w:t>ALU_B</w:t>
                              </w:r>
                            </w:p>
                          </w:txbxContent>
                        </wps:txbx>
                        <wps:bodyPr rot="0" vert="horz" wrap="square" lIns="0" tIns="0" rIns="0" bIns="0" anchor="t" anchorCtr="0" upright="1">
                          <a:noAutofit/>
                        </wps:bodyPr>
                      </wps:wsp>
                      <wps:wsp>
                        <wps:cNvPr id="1953579287" name="Text Box 136"/>
                        <wps:cNvSpPr txBox="1">
                          <a:spLocks noChangeArrowheads="1"/>
                        </wps:cNvSpPr>
                        <wps:spPr bwMode="auto">
                          <a:xfrm>
                            <a:off x="1558" y="401"/>
                            <a:ext cx="361" cy="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28800" w14:textId="77777777" w:rsidR="003D154C" w:rsidRDefault="003D154C" w:rsidP="003D154C">
                              <w:pPr>
                                <w:spacing w:line="201" w:lineRule="auto"/>
                                <w:ind w:right="-1" w:firstLine="2"/>
                                <w:rPr>
                                  <w:sz w:val="17"/>
                                </w:rPr>
                              </w:pPr>
                              <w:r>
                                <w:rPr>
                                  <w:sz w:val="17"/>
                                </w:rPr>
                                <w:t>SD22</w:t>
                              </w:r>
                              <w:r>
                                <w:rPr>
                                  <w:w w:val="99"/>
                                  <w:sz w:val="17"/>
                                </w:rPr>
                                <w:t xml:space="preserve"> </w:t>
                              </w:r>
                              <w:r>
                                <w:rPr>
                                  <w:sz w:val="17"/>
                                </w:rPr>
                                <w:t>SD20</w:t>
                              </w:r>
                            </w:p>
                          </w:txbxContent>
                        </wps:txbx>
                        <wps:bodyPr rot="0" vert="horz" wrap="square" lIns="0" tIns="0" rIns="0" bIns="0" anchor="t" anchorCtr="0" upright="1">
                          <a:noAutofit/>
                        </wps:bodyPr>
                      </wps:wsp>
                      <wps:wsp>
                        <wps:cNvPr id="1560879188" name="Text Box 137"/>
                        <wps:cNvSpPr txBox="1">
                          <a:spLocks noChangeArrowheads="1"/>
                        </wps:cNvSpPr>
                        <wps:spPr bwMode="auto">
                          <a:xfrm>
                            <a:off x="4834" y="411"/>
                            <a:ext cx="190"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839AC" w14:textId="77777777" w:rsidR="003D154C" w:rsidRDefault="003D154C" w:rsidP="003D154C">
                              <w:pPr>
                                <w:spacing w:before="27" w:line="163" w:lineRule="auto"/>
                                <w:rPr>
                                  <w:sz w:val="17"/>
                                </w:rPr>
                              </w:pPr>
                              <w:r>
                                <w:rPr>
                                  <w:sz w:val="17"/>
                                </w:rPr>
                                <w:t>T3</w:t>
                              </w:r>
                              <w:r>
                                <w:rPr>
                                  <w:w w:val="99"/>
                                  <w:sz w:val="17"/>
                                </w:rPr>
                                <w:t xml:space="preserve"> </w:t>
                              </w:r>
                              <w:r>
                                <w:rPr>
                                  <w:sz w:val="17"/>
                                </w:rPr>
                                <w:t>T4</w:t>
                              </w:r>
                            </w:p>
                          </w:txbxContent>
                        </wps:txbx>
                        <wps:bodyPr rot="0" vert="horz" wrap="square" lIns="0" tIns="0" rIns="0" bIns="0" anchor="t" anchorCtr="0" upright="1">
                          <a:noAutofit/>
                        </wps:bodyPr>
                      </wps:wsp>
                      <wps:wsp>
                        <wps:cNvPr id="94070041" name="Text Box 138"/>
                        <wps:cNvSpPr txBox="1">
                          <a:spLocks noChangeArrowheads="1"/>
                        </wps:cNvSpPr>
                        <wps:spPr bwMode="auto">
                          <a:xfrm>
                            <a:off x="5709" y="411"/>
                            <a:ext cx="274"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954DF" w14:textId="77777777" w:rsidR="003D154C" w:rsidRDefault="003D154C" w:rsidP="003D154C">
                              <w:pPr>
                                <w:spacing w:before="27" w:line="163" w:lineRule="auto"/>
                                <w:ind w:right="-1"/>
                                <w:rPr>
                                  <w:sz w:val="17"/>
                                </w:rPr>
                              </w:pPr>
                              <w:r>
                                <w:rPr>
                                  <w:sz w:val="17"/>
                                </w:rPr>
                                <w:t>TS3</w:t>
                              </w:r>
                              <w:r>
                                <w:rPr>
                                  <w:w w:val="99"/>
                                  <w:sz w:val="17"/>
                                </w:rPr>
                                <w:t xml:space="preserve"> </w:t>
                              </w:r>
                              <w:r>
                                <w:rPr>
                                  <w:sz w:val="17"/>
                                </w:rPr>
                                <w:t>TS4</w:t>
                              </w:r>
                            </w:p>
                          </w:txbxContent>
                        </wps:txbx>
                        <wps:bodyPr rot="0" vert="horz" wrap="square" lIns="0" tIns="0" rIns="0" bIns="0" anchor="t" anchorCtr="0" upright="1">
                          <a:noAutofit/>
                        </wps:bodyPr>
                      </wps:wsp>
                      <wps:wsp>
                        <wps:cNvPr id="528771004" name="Text Box 139"/>
                        <wps:cNvSpPr txBox="1">
                          <a:spLocks noChangeArrowheads="1"/>
                        </wps:cNvSpPr>
                        <wps:spPr bwMode="auto">
                          <a:xfrm>
                            <a:off x="2119" y="697"/>
                            <a:ext cx="359" cy="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9E399" w14:textId="77777777" w:rsidR="003D154C" w:rsidRDefault="003D154C" w:rsidP="003D154C">
                              <w:pPr>
                                <w:spacing w:before="28" w:line="160" w:lineRule="auto"/>
                                <w:ind w:right="18"/>
                                <w:rPr>
                                  <w:sz w:val="17"/>
                                </w:rPr>
                              </w:pPr>
                              <w:r>
                                <w:rPr>
                                  <w:sz w:val="17"/>
                                </w:rPr>
                                <w:t>SD12</w:t>
                              </w:r>
                              <w:r>
                                <w:rPr>
                                  <w:w w:val="99"/>
                                  <w:sz w:val="17"/>
                                </w:rPr>
                                <w:t xml:space="preserve"> </w:t>
                              </w:r>
                              <w:r>
                                <w:rPr>
                                  <w:sz w:val="17"/>
                                </w:rPr>
                                <w:t>SD11</w:t>
                              </w:r>
                              <w:r>
                                <w:rPr>
                                  <w:w w:val="99"/>
                                  <w:sz w:val="17"/>
                                </w:rPr>
                                <w:t xml:space="preserve"> </w:t>
                              </w:r>
                              <w:r>
                                <w:rPr>
                                  <w:sz w:val="17"/>
                                </w:rPr>
                                <w:t>SD10</w:t>
                              </w:r>
                            </w:p>
                          </w:txbxContent>
                        </wps:txbx>
                        <wps:bodyPr rot="0" vert="horz" wrap="square" lIns="0" tIns="0" rIns="0" bIns="0" anchor="t" anchorCtr="0" upright="1">
                          <a:noAutofit/>
                        </wps:bodyPr>
                      </wps:wsp>
                      <wps:wsp>
                        <wps:cNvPr id="1185756906" name="Text Box 140"/>
                        <wps:cNvSpPr txBox="1">
                          <a:spLocks noChangeArrowheads="1"/>
                        </wps:cNvSpPr>
                        <wps:spPr bwMode="auto">
                          <a:xfrm>
                            <a:off x="4522" y="699"/>
                            <a:ext cx="276"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D56B4" w14:textId="77777777" w:rsidR="003D154C" w:rsidRDefault="003D154C" w:rsidP="003D154C">
                              <w:pPr>
                                <w:spacing w:before="30" w:line="158" w:lineRule="auto"/>
                                <w:ind w:left="1" w:right="18" w:hanging="2"/>
                                <w:rPr>
                                  <w:sz w:val="17"/>
                                </w:rPr>
                              </w:pPr>
                              <w:r>
                                <w:rPr>
                                  <w:sz w:val="17"/>
                                </w:rPr>
                                <w:t>WR</w:t>
                              </w:r>
                              <w:r>
                                <w:rPr>
                                  <w:spacing w:val="1"/>
                                  <w:sz w:val="17"/>
                                </w:rPr>
                                <w:t xml:space="preserve"> </w:t>
                              </w:r>
                              <w:r>
                                <w:rPr>
                                  <w:sz w:val="17"/>
                                </w:rPr>
                                <w:t>RD</w:t>
                              </w:r>
                              <w:r>
                                <w:rPr>
                                  <w:spacing w:val="1"/>
                                  <w:sz w:val="17"/>
                                </w:rPr>
                                <w:t xml:space="preserve"> </w:t>
                              </w:r>
                              <w:r>
                                <w:rPr>
                                  <w:sz w:val="17"/>
                                </w:rPr>
                                <w:t>IOM</w:t>
                              </w:r>
                            </w:p>
                          </w:txbxContent>
                        </wps:txbx>
                        <wps:bodyPr rot="0" vert="horz" wrap="square" lIns="0" tIns="0" rIns="0" bIns="0" anchor="t" anchorCtr="0" upright="1">
                          <a:noAutofit/>
                        </wps:bodyPr>
                      </wps:wsp>
                      <wps:wsp>
                        <wps:cNvPr id="2084033751" name="Text Box 141"/>
                        <wps:cNvSpPr txBox="1">
                          <a:spLocks noChangeArrowheads="1"/>
                        </wps:cNvSpPr>
                        <wps:spPr bwMode="auto">
                          <a:xfrm>
                            <a:off x="6062" y="120"/>
                            <a:ext cx="1373" cy="6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3DD01" w14:textId="77777777" w:rsidR="003D154C" w:rsidRDefault="003D154C" w:rsidP="003D154C">
                              <w:pPr>
                                <w:spacing w:line="193" w:lineRule="exact"/>
                                <w:rPr>
                                  <w:sz w:val="17"/>
                                </w:rPr>
                              </w:pPr>
                              <w:r>
                                <w:rPr>
                                  <w:w w:val="95"/>
                                  <w:sz w:val="17"/>
                                </w:rPr>
                                <w:t>时序与操作台单元</w:t>
                              </w:r>
                            </w:p>
                            <w:p w14:paraId="6472503E" w14:textId="77777777" w:rsidR="003D154C" w:rsidRDefault="003D154C" w:rsidP="003D154C">
                              <w:pPr>
                                <w:spacing w:before="36"/>
                                <w:ind w:left="624" w:right="89"/>
                                <w:jc w:val="right"/>
                                <w:rPr>
                                  <w:sz w:val="17"/>
                                </w:rPr>
                              </w:pPr>
                              <w:r>
                                <w:rPr>
                                  <w:sz w:val="17"/>
                                </w:rPr>
                                <w:t>CLK0</w:t>
                              </w:r>
                              <w:r>
                                <w:rPr>
                                  <w:spacing w:val="-83"/>
                                  <w:sz w:val="17"/>
                                </w:rPr>
                                <w:t xml:space="preserve"> </w:t>
                              </w:r>
                              <w:r>
                                <w:rPr>
                                  <w:sz w:val="17"/>
                                </w:rPr>
                                <w:t>30Hz</w:t>
                              </w:r>
                            </w:p>
                          </w:txbxContent>
                        </wps:txbx>
                        <wps:bodyPr rot="0" vert="horz" wrap="square" lIns="0" tIns="0" rIns="0" bIns="0" anchor="t" anchorCtr="0" upright="1">
                          <a:noAutofit/>
                        </wps:bodyPr>
                      </wps:wsp>
                      <wps:wsp>
                        <wps:cNvPr id="604797480" name="Text Box 142"/>
                        <wps:cNvSpPr txBox="1">
                          <a:spLocks noChangeArrowheads="1"/>
                        </wps:cNvSpPr>
                        <wps:spPr bwMode="auto">
                          <a:xfrm>
                            <a:off x="2139" y="1668"/>
                            <a:ext cx="35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7D5569" w14:textId="77777777" w:rsidR="003D154C" w:rsidRDefault="003D154C" w:rsidP="003D154C">
                              <w:pPr>
                                <w:spacing w:line="169" w:lineRule="exact"/>
                                <w:rPr>
                                  <w:sz w:val="17"/>
                                </w:rPr>
                              </w:pPr>
                              <w:r>
                                <w:rPr>
                                  <w:sz w:val="17"/>
                                </w:rPr>
                                <w:t>LDAR</w:t>
                              </w:r>
                            </w:p>
                          </w:txbxContent>
                        </wps:txbx>
                        <wps:bodyPr rot="0" vert="horz" wrap="square" lIns="0" tIns="0" rIns="0" bIns="0" anchor="t" anchorCtr="0" upright="1">
                          <a:noAutofit/>
                        </wps:bodyPr>
                      </wps:wsp>
                      <wps:wsp>
                        <wps:cNvPr id="1384728253" name="Text Box 143"/>
                        <wps:cNvSpPr txBox="1">
                          <a:spLocks noChangeArrowheads="1"/>
                        </wps:cNvSpPr>
                        <wps:spPr bwMode="auto">
                          <a:xfrm>
                            <a:off x="3415" y="1381"/>
                            <a:ext cx="612"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24C6D" w14:textId="77777777" w:rsidR="003D154C" w:rsidRDefault="003D154C" w:rsidP="003D154C">
                              <w:pPr>
                                <w:spacing w:line="193" w:lineRule="exact"/>
                                <w:rPr>
                                  <w:sz w:val="17"/>
                                </w:rPr>
                              </w:pPr>
                              <w:r>
                                <w:rPr>
                                  <w:sz w:val="17"/>
                                </w:rPr>
                                <w:t>ABI</w:t>
                              </w:r>
                              <w:r>
                                <w:rPr>
                                  <w:sz w:val="17"/>
                                </w:rPr>
                                <w:t>单元</w:t>
                              </w:r>
                            </w:p>
                            <w:p w14:paraId="117ABCAE" w14:textId="77777777" w:rsidR="003D154C" w:rsidRDefault="003D154C" w:rsidP="003D154C">
                              <w:pPr>
                                <w:spacing w:before="69" w:line="194" w:lineRule="exact"/>
                                <w:ind w:left="36"/>
                                <w:rPr>
                                  <w:sz w:val="17"/>
                                </w:rPr>
                              </w:pPr>
                              <w:r>
                                <w:rPr>
                                  <w:sz w:val="17"/>
                                </w:rPr>
                                <w:t>LDAR</w:t>
                              </w:r>
                            </w:p>
                          </w:txbxContent>
                        </wps:txbx>
                        <wps:bodyPr rot="0" vert="horz" wrap="square" lIns="0" tIns="0" rIns="0" bIns="0" anchor="t" anchorCtr="0" upright="1">
                          <a:noAutofit/>
                        </wps:bodyPr>
                      </wps:wsp>
                      <wps:wsp>
                        <wps:cNvPr id="1696110292" name="Text Box 144"/>
                        <wps:cNvSpPr txBox="1">
                          <a:spLocks noChangeArrowheads="1"/>
                        </wps:cNvSpPr>
                        <wps:spPr bwMode="auto">
                          <a:xfrm>
                            <a:off x="4665" y="1237"/>
                            <a:ext cx="378"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512D7" w14:textId="77777777" w:rsidR="003D154C" w:rsidRDefault="003D154C" w:rsidP="003D154C">
                              <w:pPr>
                                <w:spacing w:before="28" w:line="165" w:lineRule="auto"/>
                                <w:ind w:right="37"/>
                                <w:rPr>
                                  <w:sz w:val="17"/>
                                </w:rPr>
                              </w:pPr>
                              <w:r>
                                <w:rPr>
                                  <w:sz w:val="17"/>
                                </w:rPr>
                                <w:t>XMWR</w:t>
                              </w:r>
                              <w:r>
                                <w:rPr>
                                  <w:w w:val="99"/>
                                  <w:sz w:val="17"/>
                                </w:rPr>
                                <w:t xml:space="preserve"> </w:t>
                              </w:r>
                              <w:r>
                                <w:rPr>
                                  <w:sz w:val="17"/>
                                </w:rPr>
                                <w:t>XMRD</w:t>
                              </w:r>
                              <w:r>
                                <w:rPr>
                                  <w:w w:val="99"/>
                                  <w:sz w:val="17"/>
                                </w:rPr>
                                <w:t xml:space="preserve"> </w:t>
                              </w:r>
                              <w:r>
                                <w:rPr>
                                  <w:sz w:val="17"/>
                                </w:rPr>
                                <w:t>XIOW</w:t>
                              </w:r>
                              <w:r>
                                <w:rPr>
                                  <w:w w:val="99"/>
                                  <w:sz w:val="17"/>
                                </w:rPr>
                                <w:t xml:space="preserve"> </w:t>
                              </w:r>
                              <w:r>
                                <w:rPr>
                                  <w:sz w:val="17"/>
                                </w:rPr>
                                <w:t>XIOR</w:t>
                              </w:r>
                            </w:p>
                            <w:p w14:paraId="53D07B5A" w14:textId="77777777" w:rsidR="003D154C" w:rsidRDefault="003D154C" w:rsidP="003D154C">
                              <w:pPr>
                                <w:spacing w:before="27" w:line="194" w:lineRule="exact"/>
                                <w:ind w:left="104"/>
                                <w:rPr>
                                  <w:sz w:val="17"/>
                                </w:rPr>
                              </w:pPr>
                              <w:r>
                                <w:rPr>
                                  <w:sz w:val="17"/>
                                </w:rPr>
                                <w:t>XD7</w:t>
                              </w:r>
                            </w:p>
                          </w:txbxContent>
                        </wps:txbx>
                        <wps:bodyPr rot="0" vert="horz" wrap="square" lIns="0" tIns="0" rIns="0" bIns="0" anchor="t" anchorCtr="0" upright="1">
                          <a:noAutofit/>
                        </wps:bodyPr>
                      </wps:wsp>
                      <wps:wsp>
                        <wps:cNvPr id="269088695" name="Text Box 145"/>
                        <wps:cNvSpPr txBox="1">
                          <a:spLocks noChangeArrowheads="1"/>
                        </wps:cNvSpPr>
                        <wps:spPr bwMode="auto">
                          <a:xfrm>
                            <a:off x="5613" y="921"/>
                            <a:ext cx="528" cy="1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8FCD9" w14:textId="77777777" w:rsidR="003D154C" w:rsidRDefault="003D154C" w:rsidP="003D154C">
                              <w:pPr>
                                <w:spacing w:line="193" w:lineRule="exact"/>
                                <w:rPr>
                                  <w:sz w:val="17"/>
                                </w:rPr>
                              </w:pPr>
                              <w:r>
                                <w:rPr>
                                  <w:sz w:val="17"/>
                                </w:rPr>
                                <w:t>CI</w:t>
                              </w:r>
                              <w:r>
                                <w:rPr>
                                  <w:sz w:val="17"/>
                                </w:rPr>
                                <w:t>单元</w:t>
                              </w:r>
                            </w:p>
                            <w:p w14:paraId="59A8B971" w14:textId="77777777" w:rsidR="003D154C" w:rsidRDefault="003D154C" w:rsidP="003D154C">
                              <w:pPr>
                                <w:spacing w:before="70" w:line="172" w:lineRule="auto"/>
                                <w:ind w:left="76" w:right="194"/>
                                <w:rPr>
                                  <w:sz w:val="17"/>
                                </w:rPr>
                              </w:pPr>
                              <w:r>
                                <w:rPr>
                                  <w:sz w:val="17"/>
                                </w:rPr>
                                <w:t>MWR</w:t>
                              </w:r>
                              <w:r>
                                <w:rPr>
                                  <w:spacing w:val="-83"/>
                                  <w:sz w:val="17"/>
                                </w:rPr>
                                <w:t xml:space="preserve"> </w:t>
                              </w:r>
                              <w:r>
                                <w:rPr>
                                  <w:sz w:val="17"/>
                                </w:rPr>
                                <w:t>MRD</w:t>
                              </w:r>
                              <w:r>
                                <w:rPr>
                                  <w:spacing w:val="-83"/>
                                  <w:sz w:val="17"/>
                                </w:rPr>
                                <w:t xml:space="preserve"> </w:t>
                              </w:r>
                              <w:r>
                                <w:rPr>
                                  <w:sz w:val="17"/>
                                </w:rPr>
                                <w:t>IOW</w:t>
                              </w:r>
                              <w:r>
                                <w:rPr>
                                  <w:spacing w:val="-83"/>
                                  <w:sz w:val="17"/>
                                </w:rPr>
                                <w:t xml:space="preserve"> </w:t>
                              </w:r>
                              <w:r>
                                <w:rPr>
                                  <w:sz w:val="17"/>
                                </w:rPr>
                                <w:t>IOR</w:t>
                              </w:r>
                            </w:p>
                            <w:p w14:paraId="38DF0F20" w14:textId="77777777" w:rsidR="003D154C" w:rsidRDefault="003D154C" w:rsidP="003D154C">
                              <w:pPr>
                                <w:spacing w:before="82" w:line="194" w:lineRule="exact"/>
                                <w:ind w:left="64"/>
                                <w:rPr>
                                  <w:sz w:val="17"/>
                                </w:rPr>
                              </w:pPr>
                              <w:r>
                                <w:rPr>
                                  <w:sz w:val="17"/>
                                </w:rPr>
                                <w:t>XD7</w:t>
                              </w:r>
                            </w:p>
                          </w:txbxContent>
                        </wps:txbx>
                        <wps:bodyPr rot="0" vert="horz" wrap="square" lIns="0" tIns="0" rIns="0" bIns="0" anchor="t" anchorCtr="0" upright="1">
                          <a:noAutofit/>
                        </wps:bodyPr>
                      </wps:wsp>
                      <wps:wsp>
                        <wps:cNvPr id="150016103" name="Text Box 146"/>
                        <wps:cNvSpPr txBox="1">
                          <a:spLocks noChangeArrowheads="1"/>
                        </wps:cNvSpPr>
                        <wps:spPr bwMode="auto">
                          <a:xfrm>
                            <a:off x="7343" y="961"/>
                            <a:ext cx="704" cy="1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41564" w14:textId="77777777" w:rsidR="003D154C" w:rsidRDefault="003D154C" w:rsidP="003D154C">
                              <w:pPr>
                                <w:spacing w:line="193" w:lineRule="exact"/>
                                <w:ind w:left="91"/>
                                <w:rPr>
                                  <w:sz w:val="17"/>
                                </w:rPr>
                              </w:pPr>
                              <w:r>
                                <w:rPr>
                                  <w:sz w:val="17"/>
                                </w:rPr>
                                <w:t>MEM</w:t>
                              </w:r>
                              <w:r>
                                <w:rPr>
                                  <w:sz w:val="17"/>
                                </w:rPr>
                                <w:t>单元</w:t>
                              </w:r>
                            </w:p>
                            <w:p w14:paraId="14C58435" w14:textId="77777777" w:rsidR="003D154C" w:rsidRDefault="003D154C" w:rsidP="003D154C">
                              <w:pPr>
                                <w:spacing w:before="117" w:line="163" w:lineRule="auto"/>
                                <w:ind w:left="40" w:right="389"/>
                                <w:rPr>
                                  <w:sz w:val="17"/>
                                </w:rPr>
                              </w:pPr>
                              <w:r>
                                <w:rPr>
                                  <w:sz w:val="17"/>
                                </w:rPr>
                                <w:t>MWR</w:t>
                              </w:r>
                              <w:r>
                                <w:rPr>
                                  <w:spacing w:val="-83"/>
                                  <w:sz w:val="17"/>
                                </w:rPr>
                                <w:t xml:space="preserve"> </w:t>
                              </w:r>
                              <w:r>
                                <w:rPr>
                                  <w:sz w:val="17"/>
                                </w:rPr>
                                <w:t>MRD</w:t>
                              </w:r>
                            </w:p>
                            <w:p w14:paraId="786DA7CA" w14:textId="77777777" w:rsidR="003D154C" w:rsidRDefault="003D154C" w:rsidP="003D154C">
                              <w:pPr>
                                <w:rPr>
                                  <w:sz w:val="16"/>
                                </w:rPr>
                              </w:pPr>
                            </w:p>
                            <w:p w14:paraId="21CAD59D" w14:textId="77777777" w:rsidR="003D154C" w:rsidRDefault="003D154C" w:rsidP="003D154C">
                              <w:pPr>
                                <w:spacing w:before="141" w:line="194" w:lineRule="exact"/>
                                <w:rPr>
                                  <w:sz w:val="17"/>
                                </w:rPr>
                              </w:pPr>
                              <w:r>
                                <w:rPr>
                                  <w:sz w:val="17"/>
                                </w:rPr>
                                <w:t>XD7</w:t>
                              </w:r>
                            </w:p>
                          </w:txbxContent>
                        </wps:txbx>
                        <wps:bodyPr rot="0" vert="horz" wrap="square" lIns="0" tIns="0" rIns="0" bIns="0" anchor="t" anchorCtr="0" upright="1">
                          <a:noAutofit/>
                        </wps:bodyPr>
                      </wps:wsp>
                      <wps:wsp>
                        <wps:cNvPr id="1340040787" name="Text Box 147"/>
                        <wps:cNvSpPr txBox="1">
                          <a:spLocks noChangeArrowheads="1"/>
                        </wps:cNvSpPr>
                        <wps:spPr bwMode="auto">
                          <a:xfrm>
                            <a:off x="564" y="2194"/>
                            <a:ext cx="274"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1AACB" w14:textId="77777777" w:rsidR="003D154C" w:rsidRDefault="003D154C" w:rsidP="003D154C">
                              <w:pPr>
                                <w:spacing w:line="169" w:lineRule="exact"/>
                                <w:rPr>
                                  <w:sz w:val="17"/>
                                </w:rPr>
                              </w:pPr>
                              <w:r>
                                <w:rPr>
                                  <w:sz w:val="17"/>
                                </w:rPr>
                                <w:t>IN7</w:t>
                              </w:r>
                            </w:p>
                          </w:txbxContent>
                        </wps:txbx>
                        <wps:bodyPr rot="0" vert="horz" wrap="square" lIns="0" tIns="0" rIns="0" bIns="0" anchor="t" anchorCtr="0" upright="1">
                          <a:noAutofit/>
                        </wps:bodyPr>
                      </wps:wsp>
                      <wps:wsp>
                        <wps:cNvPr id="1297853086" name="Text Box 148"/>
                        <wps:cNvSpPr txBox="1">
                          <a:spLocks noChangeArrowheads="1"/>
                        </wps:cNvSpPr>
                        <wps:spPr bwMode="auto">
                          <a:xfrm>
                            <a:off x="3436" y="2194"/>
                            <a:ext cx="190"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227E2" w14:textId="77777777" w:rsidR="003D154C" w:rsidRDefault="003D154C" w:rsidP="003D154C">
                              <w:pPr>
                                <w:spacing w:line="169" w:lineRule="exact"/>
                                <w:rPr>
                                  <w:sz w:val="17"/>
                                </w:rPr>
                              </w:pPr>
                              <w:r>
                                <w:rPr>
                                  <w:sz w:val="17"/>
                                </w:rPr>
                                <w:t>D7</w:t>
                              </w:r>
                            </w:p>
                          </w:txbxContent>
                        </wps:txbx>
                        <wps:bodyPr rot="0" vert="horz" wrap="square" lIns="0" tIns="0" rIns="0" bIns="0" anchor="t" anchorCtr="0" upright="1">
                          <a:noAutofit/>
                        </wps:bodyPr>
                      </wps:wsp>
                      <wps:wsp>
                        <wps:cNvPr id="1064499778" name="Text Box 149"/>
                        <wps:cNvSpPr txBox="1">
                          <a:spLocks noChangeArrowheads="1"/>
                        </wps:cNvSpPr>
                        <wps:spPr bwMode="auto">
                          <a:xfrm>
                            <a:off x="564" y="2523"/>
                            <a:ext cx="274"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0BF93" w14:textId="77777777" w:rsidR="003D154C" w:rsidRDefault="003D154C" w:rsidP="003D154C">
                              <w:pPr>
                                <w:spacing w:line="169" w:lineRule="exact"/>
                                <w:rPr>
                                  <w:sz w:val="17"/>
                                </w:rPr>
                              </w:pPr>
                              <w:r>
                                <w:rPr>
                                  <w:sz w:val="17"/>
                                </w:rPr>
                                <w:t>IN0</w:t>
                              </w:r>
                            </w:p>
                          </w:txbxContent>
                        </wps:txbx>
                        <wps:bodyPr rot="0" vert="horz" wrap="square" lIns="0" tIns="0" rIns="0" bIns="0" anchor="t" anchorCtr="0" upright="1">
                          <a:noAutofit/>
                        </wps:bodyPr>
                      </wps:wsp>
                      <wps:wsp>
                        <wps:cNvPr id="1619346994" name="Text Box 150"/>
                        <wps:cNvSpPr txBox="1">
                          <a:spLocks noChangeArrowheads="1"/>
                        </wps:cNvSpPr>
                        <wps:spPr bwMode="auto">
                          <a:xfrm>
                            <a:off x="3316" y="2535"/>
                            <a:ext cx="781"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24643" w14:textId="77777777" w:rsidR="003D154C" w:rsidRDefault="003D154C" w:rsidP="003D154C">
                              <w:pPr>
                                <w:spacing w:line="193" w:lineRule="exact"/>
                                <w:ind w:left="121"/>
                                <w:rPr>
                                  <w:sz w:val="17"/>
                                </w:rPr>
                              </w:pPr>
                              <w:r>
                                <w:rPr>
                                  <w:sz w:val="17"/>
                                </w:rPr>
                                <w:t>D0</w:t>
                              </w:r>
                            </w:p>
                            <w:p w14:paraId="5E3E6CB4" w14:textId="77777777" w:rsidR="003D154C" w:rsidRDefault="003D154C" w:rsidP="003D154C">
                              <w:pPr>
                                <w:spacing w:before="5" w:line="194" w:lineRule="exact"/>
                                <w:rPr>
                                  <w:sz w:val="17"/>
                                </w:rPr>
                              </w:pPr>
                              <w:r>
                                <w:rPr>
                                  <w:sz w:val="17"/>
                                </w:rPr>
                                <w:t>CPU</w:t>
                              </w:r>
                              <w:r>
                                <w:rPr>
                                  <w:sz w:val="17"/>
                                </w:rPr>
                                <w:t>内总线</w:t>
                              </w:r>
                            </w:p>
                          </w:txbxContent>
                        </wps:txbx>
                        <wps:bodyPr rot="0" vert="horz" wrap="square" lIns="0" tIns="0" rIns="0" bIns="0" anchor="t" anchorCtr="0" upright="1">
                          <a:noAutofit/>
                        </wps:bodyPr>
                      </wps:wsp>
                      <wps:wsp>
                        <wps:cNvPr id="1057891082" name="Text Box 151"/>
                        <wps:cNvSpPr txBox="1">
                          <a:spLocks noChangeArrowheads="1"/>
                        </wps:cNvSpPr>
                        <wps:spPr bwMode="auto">
                          <a:xfrm>
                            <a:off x="4763" y="2319"/>
                            <a:ext cx="280" cy="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DD12AE" w14:textId="77777777" w:rsidR="003D154C" w:rsidRDefault="003D154C" w:rsidP="003D154C">
                              <w:pPr>
                                <w:spacing w:line="193" w:lineRule="exact"/>
                                <w:ind w:left="6"/>
                                <w:rPr>
                                  <w:sz w:val="17"/>
                                </w:rPr>
                              </w:pPr>
                              <w:r>
                                <w:rPr>
                                  <w:sz w:val="17"/>
                                </w:rPr>
                                <w:t>XD0</w:t>
                              </w:r>
                            </w:p>
                            <w:p w14:paraId="0B225629" w14:textId="77777777" w:rsidR="003D154C" w:rsidRDefault="003D154C" w:rsidP="003D154C">
                              <w:pPr>
                                <w:spacing w:before="47" w:line="194" w:lineRule="exact"/>
                                <w:rPr>
                                  <w:sz w:val="17"/>
                                </w:rPr>
                              </w:pPr>
                              <w:r>
                                <w:rPr>
                                  <w:sz w:val="17"/>
                                </w:rPr>
                                <w:t>XA7</w:t>
                              </w:r>
                            </w:p>
                          </w:txbxContent>
                        </wps:txbx>
                        <wps:bodyPr rot="0" vert="horz" wrap="square" lIns="0" tIns="0" rIns="0" bIns="0" anchor="t" anchorCtr="0" upright="1">
                          <a:noAutofit/>
                        </wps:bodyPr>
                      </wps:wsp>
                      <wps:wsp>
                        <wps:cNvPr id="2029118343" name="Text Box 152"/>
                        <wps:cNvSpPr txBox="1">
                          <a:spLocks noChangeArrowheads="1"/>
                        </wps:cNvSpPr>
                        <wps:spPr bwMode="auto">
                          <a:xfrm>
                            <a:off x="5677" y="2319"/>
                            <a:ext cx="274"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0182B" w14:textId="77777777" w:rsidR="003D154C" w:rsidRDefault="003D154C" w:rsidP="003D154C">
                              <w:pPr>
                                <w:spacing w:line="193" w:lineRule="exact"/>
                                <w:rPr>
                                  <w:sz w:val="17"/>
                                </w:rPr>
                              </w:pPr>
                              <w:r>
                                <w:rPr>
                                  <w:sz w:val="17"/>
                                </w:rPr>
                                <w:t>XD0</w:t>
                              </w:r>
                            </w:p>
                            <w:p w14:paraId="7EBC0914" w14:textId="77777777" w:rsidR="003D154C" w:rsidRDefault="003D154C" w:rsidP="003D154C">
                              <w:pPr>
                                <w:spacing w:before="38" w:line="194" w:lineRule="exact"/>
                                <w:rPr>
                                  <w:sz w:val="17"/>
                                </w:rPr>
                              </w:pPr>
                              <w:r>
                                <w:rPr>
                                  <w:sz w:val="17"/>
                                </w:rPr>
                                <w:t>XA7</w:t>
                              </w:r>
                            </w:p>
                          </w:txbxContent>
                        </wps:txbx>
                        <wps:bodyPr rot="0" vert="horz" wrap="square" lIns="0" tIns="0" rIns="0" bIns="0" anchor="t" anchorCtr="0" upright="1">
                          <a:noAutofit/>
                        </wps:bodyPr>
                      </wps:wsp>
                      <wps:wsp>
                        <wps:cNvPr id="2113866901" name="Text Box 153"/>
                        <wps:cNvSpPr txBox="1">
                          <a:spLocks noChangeArrowheads="1"/>
                        </wps:cNvSpPr>
                        <wps:spPr bwMode="auto">
                          <a:xfrm>
                            <a:off x="7337" y="2339"/>
                            <a:ext cx="280" cy="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52DD8" w14:textId="77777777" w:rsidR="003D154C" w:rsidRDefault="003D154C" w:rsidP="003D154C">
                              <w:pPr>
                                <w:spacing w:line="193" w:lineRule="exact"/>
                                <w:ind w:left="6"/>
                                <w:rPr>
                                  <w:sz w:val="17"/>
                                </w:rPr>
                              </w:pPr>
                              <w:r>
                                <w:rPr>
                                  <w:sz w:val="17"/>
                                </w:rPr>
                                <w:t>XD0</w:t>
                              </w:r>
                            </w:p>
                            <w:p w14:paraId="57AC6865" w14:textId="77777777" w:rsidR="003D154C" w:rsidRDefault="003D154C" w:rsidP="003D154C">
                              <w:pPr>
                                <w:spacing w:before="47" w:line="194" w:lineRule="exact"/>
                                <w:rPr>
                                  <w:sz w:val="17"/>
                                </w:rPr>
                              </w:pPr>
                              <w:r>
                                <w:rPr>
                                  <w:sz w:val="17"/>
                                </w:rPr>
                                <w:t>XA7</w:t>
                              </w:r>
                            </w:p>
                          </w:txbxContent>
                        </wps:txbx>
                        <wps:bodyPr rot="0" vert="horz" wrap="square" lIns="0" tIns="0" rIns="0" bIns="0" anchor="t" anchorCtr="0" upright="1">
                          <a:noAutofit/>
                        </wps:bodyPr>
                      </wps:wsp>
                      <wps:wsp>
                        <wps:cNvPr id="1806229289" name="Text Box 154"/>
                        <wps:cNvSpPr txBox="1">
                          <a:spLocks noChangeArrowheads="1"/>
                        </wps:cNvSpPr>
                        <wps:spPr bwMode="auto">
                          <a:xfrm>
                            <a:off x="774" y="2965"/>
                            <a:ext cx="190" cy="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DDBFD" w14:textId="77777777" w:rsidR="003D154C" w:rsidRDefault="003D154C" w:rsidP="003D154C">
                              <w:pPr>
                                <w:spacing w:line="193" w:lineRule="exact"/>
                                <w:rPr>
                                  <w:sz w:val="17"/>
                                </w:rPr>
                              </w:pPr>
                              <w:r>
                                <w:rPr>
                                  <w:sz w:val="17"/>
                                </w:rPr>
                                <w:t>D7</w:t>
                              </w:r>
                            </w:p>
                            <w:p w14:paraId="565D1E99" w14:textId="77777777" w:rsidR="003D154C" w:rsidRDefault="003D154C" w:rsidP="003D154C">
                              <w:pPr>
                                <w:spacing w:before="87" w:line="194" w:lineRule="exact"/>
                                <w:rPr>
                                  <w:sz w:val="17"/>
                                </w:rPr>
                              </w:pPr>
                              <w:r>
                                <w:rPr>
                                  <w:sz w:val="17"/>
                                </w:rPr>
                                <w:t>D0</w:t>
                              </w:r>
                            </w:p>
                          </w:txbxContent>
                        </wps:txbx>
                        <wps:bodyPr rot="0" vert="horz" wrap="square" lIns="0" tIns="0" rIns="0" bIns="0" anchor="t" anchorCtr="0" upright="1">
                          <a:noAutofit/>
                        </wps:bodyPr>
                      </wps:wsp>
                      <wps:wsp>
                        <wps:cNvPr id="492678073" name="Text Box 155"/>
                        <wps:cNvSpPr txBox="1">
                          <a:spLocks noChangeArrowheads="1"/>
                        </wps:cNvSpPr>
                        <wps:spPr bwMode="auto">
                          <a:xfrm>
                            <a:off x="4763" y="2960"/>
                            <a:ext cx="274"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6BBB6F" w14:textId="77777777" w:rsidR="003D154C" w:rsidRDefault="003D154C" w:rsidP="003D154C">
                              <w:pPr>
                                <w:spacing w:line="169" w:lineRule="exact"/>
                                <w:rPr>
                                  <w:sz w:val="17"/>
                                </w:rPr>
                              </w:pPr>
                              <w:r>
                                <w:rPr>
                                  <w:sz w:val="17"/>
                                </w:rPr>
                                <w:t>XA0</w:t>
                              </w:r>
                            </w:p>
                          </w:txbxContent>
                        </wps:txbx>
                        <wps:bodyPr rot="0" vert="horz" wrap="square" lIns="0" tIns="0" rIns="0" bIns="0" anchor="t" anchorCtr="0" upright="1">
                          <a:noAutofit/>
                        </wps:bodyPr>
                      </wps:wsp>
                      <wps:wsp>
                        <wps:cNvPr id="2058575944" name="Text Box 156"/>
                        <wps:cNvSpPr txBox="1">
                          <a:spLocks noChangeArrowheads="1"/>
                        </wps:cNvSpPr>
                        <wps:spPr bwMode="auto">
                          <a:xfrm>
                            <a:off x="5675" y="2969"/>
                            <a:ext cx="274"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261B9" w14:textId="77777777" w:rsidR="003D154C" w:rsidRDefault="003D154C" w:rsidP="003D154C">
                              <w:pPr>
                                <w:spacing w:line="169" w:lineRule="exact"/>
                                <w:rPr>
                                  <w:sz w:val="17"/>
                                </w:rPr>
                              </w:pPr>
                              <w:r>
                                <w:rPr>
                                  <w:sz w:val="17"/>
                                </w:rPr>
                                <w:t>XA0</w:t>
                              </w:r>
                            </w:p>
                          </w:txbxContent>
                        </wps:txbx>
                        <wps:bodyPr rot="0" vert="horz" wrap="square" lIns="0" tIns="0" rIns="0" bIns="0" anchor="t" anchorCtr="0" upright="1">
                          <a:noAutofit/>
                        </wps:bodyPr>
                      </wps:wsp>
                      <wps:wsp>
                        <wps:cNvPr id="215033071" name="Text Box 157"/>
                        <wps:cNvSpPr txBox="1">
                          <a:spLocks noChangeArrowheads="1"/>
                        </wps:cNvSpPr>
                        <wps:spPr bwMode="auto">
                          <a:xfrm>
                            <a:off x="7337" y="2980"/>
                            <a:ext cx="274"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BCC3A" w14:textId="77777777" w:rsidR="003D154C" w:rsidRDefault="003D154C" w:rsidP="003D154C">
                              <w:pPr>
                                <w:spacing w:line="169" w:lineRule="exact"/>
                                <w:rPr>
                                  <w:sz w:val="17"/>
                                </w:rPr>
                              </w:pPr>
                              <w:r>
                                <w:rPr>
                                  <w:sz w:val="17"/>
                                </w:rPr>
                                <w:t>XA0</w:t>
                              </w:r>
                            </w:p>
                          </w:txbxContent>
                        </wps:txbx>
                        <wps:bodyPr rot="0" vert="horz" wrap="square" lIns="0" tIns="0" rIns="0" bIns="0" anchor="t" anchorCtr="0" upright="1">
                          <a:noAutofit/>
                        </wps:bodyPr>
                      </wps:wsp>
                      <wps:wsp>
                        <wps:cNvPr id="1523182717" name="Text Box 158"/>
                        <wps:cNvSpPr txBox="1">
                          <a:spLocks noChangeArrowheads="1"/>
                        </wps:cNvSpPr>
                        <wps:spPr bwMode="auto">
                          <a:xfrm>
                            <a:off x="7697" y="3165"/>
                            <a:ext cx="443"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0A9E0" w14:textId="77777777" w:rsidR="003D154C" w:rsidRDefault="003D154C" w:rsidP="003D154C">
                              <w:pPr>
                                <w:spacing w:line="169" w:lineRule="exact"/>
                                <w:rPr>
                                  <w:sz w:val="17"/>
                                </w:rPr>
                              </w:pPr>
                              <w:r>
                                <w:rPr>
                                  <w:sz w:val="17"/>
                                </w:rPr>
                                <w:t>M_CS1</w:t>
                              </w:r>
                            </w:p>
                          </w:txbxContent>
                        </wps:txbx>
                        <wps:bodyPr rot="0" vert="horz" wrap="square" lIns="0" tIns="0" rIns="0" bIns="0" anchor="t" anchorCtr="0" upright="1">
                          <a:noAutofit/>
                        </wps:bodyPr>
                      </wps:wsp>
                      <wps:wsp>
                        <wps:cNvPr id="1464038342" name="Text Box 159"/>
                        <wps:cNvSpPr txBox="1">
                          <a:spLocks noChangeArrowheads="1"/>
                        </wps:cNvSpPr>
                        <wps:spPr bwMode="auto">
                          <a:xfrm>
                            <a:off x="5622" y="3314"/>
                            <a:ext cx="528" cy="6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8314AE" w14:textId="77777777" w:rsidR="003D154C" w:rsidRDefault="003D154C" w:rsidP="003D154C">
                              <w:pPr>
                                <w:spacing w:line="183" w:lineRule="exact"/>
                                <w:ind w:right="18"/>
                                <w:jc w:val="right"/>
                                <w:rPr>
                                  <w:sz w:val="17"/>
                                </w:rPr>
                              </w:pPr>
                              <w:r>
                                <w:rPr>
                                  <w:w w:val="95"/>
                                  <w:sz w:val="17"/>
                                </w:rPr>
                                <w:t>IN</w:t>
                              </w:r>
                              <w:r>
                                <w:rPr>
                                  <w:w w:val="95"/>
                                  <w:sz w:val="17"/>
                                </w:rPr>
                                <w:t>单元</w:t>
                              </w:r>
                            </w:p>
                            <w:p w14:paraId="44BD22E3" w14:textId="77777777" w:rsidR="003D154C" w:rsidRDefault="003D154C" w:rsidP="003D154C">
                              <w:pPr>
                                <w:spacing w:line="207" w:lineRule="exact"/>
                                <w:ind w:right="42"/>
                                <w:jc w:val="right"/>
                                <w:rPr>
                                  <w:sz w:val="17"/>
                                </w:rPr>
                              </w:pPr>
                              <w:r>
                                <w:rPr>
                                  <w:sz w:val="17"/>
                                </w:rPr>
                                <w:t>IOR</w:t>
                              </w:r>
                            </w:p>
                            <w:p w14:paraId="26F049D7" w14:textId="77777777" w:rsidR="003D154C" w:rsidRDefault="003D154C" w:rsidP="003D154C">
                              <w:pPr>
                                <w:spacing w:before="22" w:line="194" w:lineRule="exact"/>
                                <w:ind w:right="36"/>
                                <w:jc w:val="right"/>
                                <w:rPr>
                                  <w:sz w:val="17"/>
                                </w:rPr>
                              </w:pPr>
                              <w:r>
                                <w:rPr>
                                  <w:sz w:val="17"/>
                                </w:rPr>
                                <w:t>XD7</w:t>
                              </w:r>
                            </w:p>
                          </w:txbxContent>
                        </wps:txbx>
                        <wps:bodyPr rot="0" vert="horz" wrap="square" lIns="0" tIns="0" rIns="0" bIns="0" anchor="t" anchorCtr="0" upright="1">
                          <a:noAutofit/>
                        </wps:bodyPr>
                      </wps:wsp>
                      <wps:wsp>
                        <wps:cNvPr id="1543556929" name="Text Box 160"/>
                        <wps:cNvSpPr txBox="1">
                          <a:spLocks noChangeArrowheads="1"/>
                        </wps:cNvSpPr>
                        <wps:spPr bwMode="auto">
                          <a:xfrm>
                            <a:off x="4699" y="4360"/>
                            <a:ext cx="35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12289" w14:textId="77777777" w:rsidR="003D154C" w:rsidRDefault="003D154C" w:rsidP="003D154C">
                              <w:pPr>
                                <w:spacing w:line="169" w:lineRule="exact"/>
                                <w:rPr>
                                  <w:sz w:val="17"/>
                                </w:rPr>
                              </w:pPr>
                              <w:r>
                                <w:rPr>
                                  <w:sz w:val="17"/>
                                </w:rPr>
                                <w:t>XIOR</w:t>
                              </w:r>
                            </w:p>
                          </w:txbxContent>
                        </wps:txbx>
                        <wps:bodyPr rot="0" vert="horz" wrap="square" lIns="0" tIns="0" rIns="0" bIns="0" anchor="t" anchorCtr="0" upright="1">
                          <a:noAutofit/>
                        </wps:bodyPr>
                      </wps:wsp>
                      <wps:wsp>
                        <wps:cNvPr id="1011428063" name="Text Box 161"/>
                        <wps:cNvSpPr txBox="1">
                          <a:spLocks noChangeArrowheads="1"/>
                        </wps:cNvSpPr>
                        <wps:spPr bwMode="auto">
                          <a:xfrm>
                            <a:off x="5581" y="4152"/>
                            <a:ext cx="612" cy="1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16498" w14:textId="77777777" w:rsidR="003D154C" w:rsidRDefault="003D154C" w:rsidP="003D154C">
                              <w:pPr>
                                <w:spacing w:line="189" w:lineRule="exact"/>
                                <w:ind w:right="79"/>
                                <w:jc w:val="right"/>
                                <w:rPr>
                                  <w:sz w:val="17"/>
                                </w:rPr>
                              </w:pPr>
                              <w:r>
                                <w:rPr>
                                  <w:sz w:val="17"/>
                                </w:rPr>
                                <w:t>XD0</w:t>
                              </w:r>
                            </w:p>
                            <w:p w14:paraId="01DCEF38" w14:textId="77777777" w:rsidR="003D154C" w:rsidRDefault="003D154C" w:rsidP="003D154C">
                              <w:pPr>
                                <w:spacing w:line="214" w:lineRule="exact"/>
                                <w:ind w:right="158"/>
                                <w:jc w:val="right"/>
                                <w:rPr>
                                  <w:sz w:val="17"/>
                                </w:rPr>
                              </w:pPr>
                              <w:r>
                                <w:rPr>
                                  <w:sz w:val="17"/>
                                </w:rPr>
                                <w:t>IN_B</w:t>
                              </w:r>
                            </w:p>
                            <w:p w14:paraId="13D1DC36" w14:textId="77777777" w:rsidR="003D154C" w:rsidRDefault="003D154C" w:rsidP="003D154C">
                              <w:pPr>
                                <w:spacing w:before="86" w:line="207" w:lineRule="exact"/>
                                <w:ind w:right="18"/>
                                <w:jc w:val="right"/>
                                <w:rPr>
                                  <w:sz w:val="17"/>
                                </w:rPr>
                              </w:pPr>
                              <w:r>
                                <w:rPr>
                                  <w:w w:val="95"/>
                                  <w:sz w:val="17"/>
                                </w:rPr>
                                <w:t>OUT</w:t>
                              </w:r>
                              <w:r>
                                <w:rPr>
                                  <w:w w:val="95"/>
                                  <w:sz w:val="17"/>
                                </w:rPr>
                                <w:t>单元</w:t>
                              </w:r>
                            </w:p>
                            <w:p w14:paraId="74F9C52E" w14:textId="77777777" w:rsidR="003D154C" w:rsidRDefault="003D154C" w:rsidP="003D154C">
                              <w:pPr>
                                <w:spacing w:line="207" w:lineRule="exact"/>
                                <w:ind w:right="84"/>
                                <w:jc w:val="right"/>
                                <w:rPr>
                                  <w:sz w:val="17"/>
                                </w:rPr>
                              </w:pPr>
                              <w:r>
                                <w:rPr>
                                  <w:sz w:val="17"/>
                                </w:rPr>
                                <w:t>IOW</w:t>
                              </w:r>
                            </w:p>
                            <w:p w14:paraId="2D0E6415" w14:textId="77777777" w:rsidR="003D154C" w:rsidRDefault="003D154C" w:rsidP="003D154C">
                              <w:pPr>
                                <w:spacing w:before="22" w:line="194" w:lineRule="exact"/>
                                <w:ind w:right="78"/>
                                <w:jc w:val="right"/>
                                <w:rPr>
                                  <w:sz w:val="17"/>
                                </w:rPr>
                              </w:pPr>
                              <w:r>
                                <w:rPr>
                                  <w:sz w:val="17"/>
                                </w:rPr>
                                <w:t>XD7</w:t>
                              </w:r>
                            </w:p>
                          </w:txbxContent>
                        </wps:txbx>
                        <wps:bodyPr rot="0" vert="horz" wrap="square" lIns="0" tIns="0" rIns="0" bIns="0" anchor="t" anchorCtr="0" upright="1">
                          <a:noAutofit/>
                        </wps:bodyPr>
                      </wps:wsp>
                      <wps:wsp>
                        <wps:cNvPr id="1687649085" name="Text Box 162"/>
                        <wps:cNvSpPr txBox="1">
                          <a:spLocks noChangeArrowheads="1"/>
                        </wps:cNvSpPr>
                        <wps:spPr bwMode="auto">
                          <a:xfrm>
                            <a:off x="5706" y="5504"/>
                            <a:ext cx="443"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F517E" w14:textId="77777777" w:rsidR="003D154C" w:rsidRDefault="003D154C" w:rsidP="003D154C">
                              <w:pPr>
                                <w:spacing w:line="190" w:lineRule="exact"/>
                                <w:ind w:right="34"/>
                                <w:jc w:val="right"/>
                                <w:rPr>
                                  <w:sz w:val="17"/>
                                </w:rPr>
                              </w:pPr>
                              <w:r>
                                <w:rPr>
                                  <w:sz w:val="17"/>
                                </w:rPr>
                                <w:t>XD0</w:t>
                              </w:r>
                            </w:p>
                            <w:p w14:paraId="08C632CE" w14:textId="77777777" w:rsidR="003D154C" w:rsidRDefault="003D154C" w:rsidP="003D154C">
                              <w:pPr>
                                <w:spacing w:line="190" w:lineRule="exact"/>
                                <w:ind w:right="18"/>
                                <w:jc w:val="right"/>
                                <w:rPr>
                                  <w:sz w:val="17"/>
                                </w:rPr>
                              </w:pPr>
                              <w:r>
                                <w:rPr>
                                  <w:w w:val="95"/>
                                  <w:sz w:val="17"/>
                                </w:rPr>
                                <w:t>LED_B</w:t>
                              </w:r>
                            </w:p>
                          </w:txbxContent>
                        </wps:txbx>
                        <wps:bodyPr rot="0" vert="horz" wrap="square" lIns="0" tIns="0" rIns="0" bIns="0" anchor="t" anchorCtr="0" upright="1">
                          <a:noAutofit/>
                        </wps:bodyPr>
                      </wps:wsp>
                    </wpg:wgp>
                  </a:graphicData>
                </a:graphic>
              </wp:inline>
            </w:drawing>
          </mc:Choice>
          <mc:Fallback>
            <w:pict>
              <v:group w14:anchorId="48D6C00F" id="Group 218" o:spid="_x0000_s1071" style="width:417.15pt;height:302pt;mso-position-horizontal-relative:char;mso-position-vertical-relative:line" coordsize="8343,6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">
                <v:shape id="AutoShape 4" o:spid="_x0000_s1072" style="position:absolute;left:5;top:5;width:2631;height:4002;visibility:visible;mso-wrap-style:square;v-text-anchor:top" coordsize="2631,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" path="m1348,2038r1283,l2631,,1348,r,2038xm,4001r991,l991,2,,2,,4001xe" filled="f" strokeweight=".17769mm">
                  <v:path arrowok="t" o:connecttype="custom" o:connectlocs="1348,2043;2631,2043;2631,5;1348,5;1348,2043;0,4006;991,4006;991,7;0,7;0,4006" o:connectangles="0,0,0,0,0,0,0,0,0,0"/>
                </v:shape>
                <v:line id="Line 5" o:spid="_x0000_s1073" style="position:absolute;visibility:visible;mso-wrap-style:square" from="701,2386" to="701,2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" strokeweight=".29936mm">
                  <v:stroke dashstyle="dot"/>
                </v:line>
                <v:rect id="Rectangle 6" o:spid="_x0000_s1074" style="position:absolute;left:867;top:2234;width:41;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" filled="f" strokeweight=".17961mm"/>
                <v:shape id="AutoShape 7" o:spid="_x0000_s1075" style="position:absolute;left:3270;top:6;width:1905;height:4641;visibility:visible;mso-wrap-style:square;v-text-anchor:top" coordsize="1905,4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" path="m1062,4640r843,l1905,,1062,r,4640xm,3038r848,l848,1330,,1330,,3038xe" filled="f" strokeweight=".17769mm">
                  <v:path arrowok="t" o:connecttype="custom" o:connectlocs="1062,4647;1905,4647;1905,7;1062,7;1062,4647;0,3045;848,3045;848,1337;0,1337;0,3045" o:connectangles="0,0,0,0,0,0,0,0,0,0"/>
                </v:shape>
                <v:line id="Line 8" o:spid="_x0000_s1076" style="position:absolute;visibility:visible;mso-wrap-style:square" from="4126,2454" to="4329,2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" strokeweight=".1795mm"/>
                <v:line id="Line 9" o:spid="_x0000_s1077" style="position:absolute;visibility:visible;mso-wrap-style:square" from="4329,2454" to="4329,2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" strokeweight=".17956mm"/>
                <v:line id="Line 10" o:spid="_x0000_s1078" style="position:absolute;visibility:visible;mso-wrap-style:square" from="4126,2454" to="4177,2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" strokeweight=".17956mm"/>
                <v:line id="Line 11" o:spid="_x0000_s1079" style="position:absolute;visibility:visible;mso-wrap-style:square" from="4327,2724" to="4327,2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" strokeweight=".1795mm"/>
                <v:line id="Line 12" o:spid="_x0000_s1080" style="position:absolute;visibility:visible;mso-wrap-style:square" from="4124,2724" to="4176,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" strokeweight=".17956mm"/>
                <v:line id="Line 13" o:spid="_x0000_s1081" style="position:absolute;visibility:visible;mso-wrap-style:square" from="4327,2724" to="4327,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" strokeweight=".17956mm"/>
                <v:line id="Line 14" o:spid="_x0000_s1082" style="position:absolute;visibility:visible;mso-wrap-style:square" from="909,2334" to="3364,2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" strokeweight=".1795mm"/>
                <v:line id="Line 15" o:spid="_x0000_s1083" style="position:absolute;visibility:visible;mso-wrap-style:square" from="920,670" to="1417,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" strokeweight=".1795mm"/>
                <v:rect id="Rectangle 16" o:spid="_x0000_s1084" style="position:absolute;left:1426;top:436;width:41;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" filled="f" strokeweight=".17961mm"/>
                <v:shape id="Picture 17" o:spid="_x0000_s1085" type="#_x0000_t75" style="position:absolute;left:1115;top:617;width:10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">
                  <v:imagedata r:id="rId49" o:title=""/>
                </v:shape>
                <v:line id="Line 18" o:spid="_x0000_s1086" style="position:absolute;visibility:visible;mso-wrap-style:square" from="998,3103" to="2281,3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" strokeweight=".1795mm"/>
                <v:line id="Line 19" o:spid="_x0000_s1087" style="position:absolute;visibility:visible;mso-wrap-style:square" from="2547,928" to="4413,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" strokeweight=".1795mm"/>
                <v:shape id="Picture 20" o:spid="_x0000_s1088" type="#_x0000_t75" style="position:absolute;left:3422;top:877;width:10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">
                  <v:imagedata r:id="rId50" o:title=""/>
                </v:shape>
                <v:rect id="Rectangle 21" o:spid="_x0000_s1089" style="position:absolute;left:5551;top:855;width:627;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" filled="f" strokeweight=".17775mm"/>
                <v:shape id="AutoShape 22" o:spid="_x0000_s1090" style="position:absolute;left:5112;top:1476;width:2193;height:2;visibility:visible;mso-wrap-style:square;v-text-anchor:top" coordsize="21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" path="m,l489,t40,l2192,e" filled="f" strokeweight=".19389mm">
                  <v:path arrowok="t" o:connecttype="custom" o:connectlocs="0,0;489,0;529,0;2192,0" o:connectangles="0,0,0,0"/>
                </v:shape>
                <v:shape id="Picture 23" o:spid="_x0000_s1091" type="#_x0000_t75" style="position:absolute;left:5296;top:1424;width:10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">
                  <v:imagedata r:id="rId51" o:title=""/>
                </v:shape>
                <v:rect id="Rectangle 24" o:spid="_x0000_s1092" style="position:absolute;left:5074;top:1991;width:41;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" filled="f" strokeweight=".17961mm"/>
                <v:line id="Line 25" o:spid="_x0000_s1093" style="position:absolute;visibility:visible;mso-wrap-style:square" from="865,3141" to="865,3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" strokeweight=".29936mm">
                  <v:stroke dashstyle="dot"/>
                </v:line>
                <v:line id="Line 26" o:spid="_x0000_s1094" style="position:absolute;visibility:visible;mso-wrap-style:square" from="3507,2392" to="3507,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" strokeweight=".29936mm">
                  <v:stroke dashstyle="dot"/>
                </v:line>
                <v:line id="Line 27" o:spid="_x0000_s1095" style="position:absolute;visibility:visible;mso-wrap-style:square" from="4235,2526" to="4235,2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" strokeweight=".29936mm">
                  <v:stroke dashstyle="dot"/>
                </v:line>
                <v:line id="Line 28" o:spid="_x0000_s1096" style="position:absolute;visibility:visible;mso-wrap-style:square" from="4884,2148" to="4884,2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" strokeweight=".29936mm">
                  <v:stroke dashstyle="dot"/>
                </v:line>
                <v:line id="Line 29" o:spid="_x0000_s1097" style="position:absolute;visibility:visible;mso-wrap-style:square" from="4896,2815" to="4896,2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" strokeweight=".29936mm">
                  <v:stroke dashstyle="dot"/>
                </v:line>
                <v:rect id="Rectangle 30" o:spid="_x0000_s1098" style="position:absolute;left:5551;top:6;width:1949;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" filled="f" strokeweight=".17764mm"/>
                <v:shape id="Picture 31" o:spid="_x0000_s1099" type="#_x0000_t75" style="position:absolute;left:7392;top:424;width:371;height: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">
                  <v:imagedata r:id="rId52" o:title=""/>
                </v:shape>
                <v:shape id="AutoShape 32" o:spid="_x0000_s1100" style="position:absolute;left:881;top:436;width:4234;height:2639;visibility:visible;mso-wrap-style:square;v-text-anchor:top" coordsize="4234,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" path="m4192,2639r40,l4232,2198r-40,l4192,2639xm4194,263r40,l4234,8r-40,l4194,263xm,296r40,l40,,,,,296xe" filled="f" strokeweight=".17956mm">
                  <v:path arrowok="t" o:connecttype="custom" o:connectlocs="4192,3075;4232,3075;4232,2634;4192,2634;4192,3075;4194,699;4234,699;4234,444;4194,444;4194,699;0,732;40,732;40,436;0,436;0,732" o:connectangles="0,0,0,0,0,0,0,0,0,0,0,0,0,0,0"/>
                </v:shape>
                <v:line id="Line 33" o:spid="_x0000_s1101" style="position:absolute;visibility:visible;mso-wrap-style:square" from="2282,2338" to="2282,3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" strokeweight=".17961mm"/>
                <v:shape id="AutoShape 34" o:spid="_x0000_s1102" style="position:absolute;left:2549;top:1699;width:842;height:108;visibility:visible;mso-wrap-style:square;v-text-anchor:top" coordsize="84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" path="m,107r40,l40,,,,,107xm802,107r40,l842,,802,r,107xe" filled="f" strokeweight=".17956mm">
                  <v:path arrowok="t" o:connecttype="custom" o:connectlocs="0,1807;40,1807;40,1700;0,1700;0,1807;802,1807;842,1807;842,1700;802,1700;802,1807" o:connectangles="0,0,0,0,0,0,0,0,0,0"/>
                </v:shape>
                <v:rect id="Rectangle 35" o:spid="_x0000_s1103" style="position:absolute;left:2521;top:730;width:41;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" stroked="f"/>
                <v:rect id="Rectangle 36" o:spid="_x0000_s1104" style="position:absolute;left:2521;top:730;width:41;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" filled="f" strokeweight=".17961mm"/>
                <v:shape id="AutoShape 37" o:spid="_x0000_s1105" style="position:absolute;left:5117;top:2083;width:2183;height:2;visibility:visible;mso-wrap-style:square;v-text-anchor:top" coordsize="2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" path="m,l498,t40,l2182,e" filled="f" strokeweight=".1795mm">
                  <v:path arrowok="t" o:connecttype="custom" o:connectlocs="0,0;498,0;538,0;2182,0" o:connectangles="0,0,0,0"/>
                </v:shape>
                <v:shape id="Picture 38" o:spid="_x0000_s1106" type="#_x0000_t75" style="position:absolute;left:5308;top:2031;width:10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">
                  <v:imagedata r:id="rId53" o:title=""/>
                </v:shape>
                <v:line id="Line 39" o:spid="_x0000_s1107" style="position:absolute;visibility:visible;mso-wrap-style:square" from="6332,1790" to="6332,3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" strokeweight=".17961mm"/>
                <v:rect id="Rectangle 40" o:spid="_x0000_s1108" style="position:absolute;left:5627;top:4392;width:41;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" filled="f" strokeweight=".17961mm"/>
                <v:line id="Line 41" o:spid="_x0000_s1109" style="position:absolute;visibility:visible;mso-wrap-style:square" from="5137,4450" to="5627,4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" strokeweight=".1795mm"/>
                <v:shape id="Picture 42" o:spid="_x0000_s1110" type="#_x0000_t75" style="position:absolute;left:5324;top:4398;width:10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">
                  <v:imagedata r:id="rId50" o:title=""/>
                </v:shape>
                <v:rect id="Rectangle 43" o:spid="_x0000_s1111" style="position:absolute;left:5092;top:4391;width:41;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" filled="f" strokeweight=".17961mm"/>
                <v:line id="Line 44" o:spid="_x0000_s1112" style="position:absolute;visibility:visible;mso-wrap-style:square" from="6177,3590" to="6331,3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" strokeweight=".1795mm"/>
                <v:shape id="Picture 45" o:spid="_x0000_s1113" type="#_x0000_t75" style="position:absolute;left:1176;top:2282;width:10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">
                  <v:imagedata r:id="rId54" o:title=""/>
                </v:shape>
                <v:rect id="Rectangle 46" o:spid="_x0000_s1114" style="position:absolute;left:3345;top:2228;width:41;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" stroked="f"/>
                <v:rect id="Rectangle 47" o:spid="_x0000_s1115" style="position:absolute;left:3345;top:2228;width:41;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" filled="f" strokeweight=".17961mm"/>
                <v:shape id="AutoShape 48" o:spid="_x0000_s1116" style="position:absolute;left:5111;top:1328;width:2185;height:2;visibility:visible;mso-wrap-style:square;v-text-anchor:top" coordsize="2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" path="m,l490,t40,l2184,e" filled="f" strokeweight=".1795mm">
                  <v:path arrowok="t" o:connecttype="custom" o:connectlocs="0,0;490,0;530,0;2184,0" o:connectangles="0,0,0,0"/>
                </v:shape>
                <v:shape id="Picture 49" o:spid="_x0000_s1117" type="#_x0000_t75" style="position:absolute;left:5296;top:1277;width:10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">
                  <v:imagedata r:id="rId55" o:title=""/>
                </v:shape>
                <v:shape id="AutoShape 50" o:spid="_x0000_s1118" style="position:absolute;left:5113;top:1790;width:1223;height:2;visibility:visible;mso-wrap-style:square;v-text-anchor:top" coordsize="12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" path="m,l488,t40,l1223,e" filled="f" strokeweight=".1995mm">
                  <v:path arrowok="t" o:connecttype="custom" o:connectlocs="0,0;488,0;528,0;1223,0" o:connectangles="0,0,0,0"/>
                </v:shape>
                <v:shape id="Picture 51" o:spid="_x0000_s1119" type="#_x0000_t75" style="position:absolute;left:5300;top:1739;width:10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">
                  <v:imagedata r:id="rId56" o:title=""/>
                </v:shape>
                <v:shape id="AutoShape 52" o:spid="_x0000_s1120" style="position:absolute;left:5117;top:1643;width:1341;height:2;visibility:visible;mso-wrap-style:square;v-text-anchor:top" coordsize="13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" path="m,l485,t40,l1341,e" filled="f" strokeweight=".1795mm">
                  <v:path arrowok="t" o:connecttype="custom" o:connectlocs="0,0;485,0;525,0;1341,0" o:connectangles="0,0,0,0"/>
                </v:shape>
                <v:shape id="Picture 53" o:spid="_x0000_s1121" type="#_x0000_t75" style="position:absolute;left:5300;top:1592;width:10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">
                  <v:imagedata r:id="rId57" o:title=""/>
                </v:shape>
                <v:shape id="AutoShape 54" o:spid="_x0000_s1122" style="position:absolute;left:5072;top:1284;width:570;height:553;visibility:visible;mso-wrap-style:square;v-text-anchor:top" coordsize="570,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" path="m529,553r40,l569,,529,r,553xm,553r40,l40,,,,,553xe" filled="f" strokeweight=".17956mm">
                  <v:path arrowok="t" o:connecttype="custom" o:connectlocs="529,1838;569,1838;569,1285;529,1285;529,1838;0,1838;40,1838;40,1285;0,1285;0,1838" o:connectangles="0,0,0,0,0,0,0,0,0,0"/>
                </v:shape>
                <v:shape id="AutoShape 55" o:spid="_x0000_s1123" style="position:absolute;left:5117;top:2330;width:2183;height:2;visibility:visible;mso-wrap-style:square;v-text-anchor:top" coordsize="21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" path="m,l498,t40,l2182,e" filled="f" strokeweight=".1795mm">
                  <v:path arrowok="t" o:connecttype="custom" o:connectlocs="0,0;498,0;538,0;2182,0" o:connectangles="0,0,0,0"/>
                </v:shape>
                <v:shape id="Picture 56" o:spid="_x0000_s1124" type="#_x0000_t75" style="position:absolute;left:5308;top:2279;width:10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">
                  <v:imagedata r:id="rId55" o:title=""/>
                </v:shape>
                <v:rect id="Rectangle 57" o:spid="_x0000_s1125" style="position:absolute;left:5615;top:1991;width:41;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" filled="f" strokeweight=".17961mm"/>
                <v:shape id="AutoShape 58" o:spid="_x0000_s1126" style="position:absolute;left:5114;top:2730;width:2185;height:2;visibility:visible;mso-wrap-style:square;v-text-anchor:top" coordsize="2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" path="m,l503,t40,l2185,e" filled="f" strokeweight=".1795mm">
                  <v:path arrowok="t" o:connecttype="custom" o:connectlocs="0,0;503,0;543,0;2185,0" o:connectangles="0,0,0,0"/>
                </v:shape>
                <v:shape id="Picture 59" o:spid="_x0000_s1127" type="#_x0000_t75" style="position:absolute;left:5302;top:2678;width:10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">
                  <v:imagedata r:id="rId58" o:title=""/>
                </v:shape>
                <v:shape id="AutoShape 60" o:spid="_x0000_s1128" style="position:absolute;left:5114;top:2978;width:2185;height:2;visibility:visible;mso-wrap-style:square;v-text-anchor:top" coordsize="2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" path="m,l503,t40,l2185,e" filled="f" strokeweight=".1795mm">
                  <v:path arrowok="t" o:connecttype="custom" o:connectlocs="0,0;503,0;543,0;2185,0" o:connectangles="0,0,0,0"/>
                </v:shape>
                <v:shape id="Picture 61" o:spid="_x0000_s1129" type="#_x0000_t75" style="position:absolute;left:5302;top:2926;width:10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">
                  <v:imagedata r:id="rId59" o:title=""/>
                </v:shape>
                <v:rect id="Rectangle 62" o:spid="_x0000_s1130" style="position:absolute;left:5617;top:2630;width:41;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" filled="f" strokeweight=".17961mm"/>
                <v:rect id="Rectangle 63" o:spid="_x0000_s1131" style="position:absolute;left:7302;top:856;width:816;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" filled="f" strokeweight=".17775mm"/>
                <v:line id="Line 64" o:spid="_x0000_s1132" style="position:absolute;visibility:visible;mso-wrap-style:square" from="7458,2168" to="7458,2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" strokeweight=".29936mm">
                  <v:stroke dashstyle="dot"/>
                </v:line>
                <v:line id="Line 65" o:spid="_x0000_s1133" style="position:absolute;visibility:visible;mso-wrap-style:square" from="7470,2835" to="7470,2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" strokeweight=".29936mm">
                  <v:stroke dashstyle="dot"/>
                </v:line>
                <v:rect id="Rectangle 66" o:spid="_x0000_s1134" style="position:absolute;left:5551;top:3269;width:627;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" filled="f" strokeweight=".17772mm"/>
                <v:line id="Line 67" o:spid="_x0000_s1135" style="position:absolute;visibility:visible;mso-wrap-style:square" from="5973,3980" to="5973,4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" strokeweight=".29936mm">
                  <v:stroke dashstyle="dot"/>
                </v:line>
                <v:line id="Line 68" o:spid="_x0000_s1136" style="position:absolute;visibility:visible;mso-wrap-style:square" from="6821,2083" to="6823,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" strokeweight=".17961mm"/>
                <v:line id="Line 69" o:spid="_x0000_s1137" style="position:absolute;visibility:visible;mso-wrap-style:square" from="6177,3831" to="6832,3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" strokeweight=".1795mm"/>
                <v:line id="Line 70" o:spid="_x0000_s1138" style="position:absolute;visibility:visible;mso-wrap-style:square" from="6177,4231" to="7103,4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" strokeweight=".1795mm"/>
                <v:line id="Line 71" o:spid="_x0000_s1139" style="position:absolute;visibility:visible;mso-wrap-style:square" from="7101,2322" to="7103,5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" strokeweight=".17961mm"/>
                <v:shape id="Freeform 72" o:spid="_x0000_s1140" style="position:absolute;left:6804;top:2068;width:33;height:27;visibility:visible;mso-wrap-style:square;v-text-anchor:top" coordsize="3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" path="m25,26l7,26,,20,,6,7,,25,r7,6l32,13r,7l25,26xe" stroked="f">
                  <v:path arrowok="t" o:connecttype="custom" o:connectlocs="25,2095;7,2095;0,2089;0,2075;7,2069;25,2069;32,2075;32,2082;32,2089;25,2095" o:connectangles="0,0,0,0,0,0,0,0,0,0"/>
                </v:shape>
                <v:shape id="Freeform 73" o:spid="_x0000_s1141" style="position:absolute;left:6804;top:2068;width:33;height:27;visibility:visible;mso-wrap-style:square;v-text-anchor:top" coordsize="3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" path="m32,13r,-7l25,,16,,7,,,6r,7l,20r7,6l16,26r9,l32,20r,-7xe" filled="f" strokeweight=".17956mm">
                  <v:path arrowok="t" o:connecttype="custom" o:connectlocs="32,2082;32,2075;25,2069;16,2069;7,2069;0,2075;0,2082;0,2089;7,2095;16,2095;25,2095;32,2089;32,2082" o:connectangles="0,0,0,0,0,0,0,0,0,0,0,0,0"/>
                </v:shape>
                <v:shape id="Freeform 74" o:spid="_x0000_s1142" style="position:absolute;left:6814;top:2074;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" path="m9,12r-7,l,9,,3,2,,9,r3,3l12,6r,3l9,12xe" stroked="f">
                  <v:path arrowok="t" o:connecttype="custom" o:connectlocs="9,2087;2,2087;0,2084;0,2078;2,2075;9,2075;12,2078;12,2081;12,2084;9,2087" o:connectangles="0,0,0,0,0,0,0,0,0,0"/>
                </v:shape>
                <v:shape id="Freeform 75" o:spid="_x0000_s1143" style="position:absolute;left:6814;top:2074;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" path="m12,6r,-3l9,,6,,2,,,3,,6,,9r2,3l6,12r3,l12,9r,-3xe" filled="f" strokeweight=".17956mm">
                  <v:path arrowok="t" o:connecttype="custom" o:connectlocs="12,2081;12,2078;9,2075;6,2075;2,2075;0,2078;0,2081;0,2084;2,2087;6,2087;9,2087;12,2084;12,2081" o:connectangles="0,0,0,0,0,0,0,0,0,0,0,0,0"/>
                </v:shape>
                <v:rect id="Rectangle 76" o:spid="_x0000_s1144" style="position:absolute;left:5628;top:5744;width:41;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" filled="f" strokeweight=".17961mm"/>
                <v:line id="Line 77" o:spid="_x0000_s1145" style="position:absolute;visibility:visible;mso-wrap-style:square" from="5375,5801" to="5628,5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" strokeweight=".1795mm"/>
                <v:rect id="Rectangle 78" o:spid="_x0000_s1146" style="position:absolute;left:5552;top:4622;width:627;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" filled="f" strokeweight=".17772mm"/>
                <v:line id="Line 79" o:spid="_x0000_s1147" style="position:absolute;visibility:visible;mso-wrap-style:square" from="5974,5332" to="5974,5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" strokeweight=".29936mm">
                  <v:stroke dashstyle="dot"/>
                </v:line>
                <v:line id="Line 80" o:spid="_x0000_s1148" style="position:absolute;visibility:visible;mso-wrap-style:square" from="6180,5189" to="6823,5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" strokeweight=".1795mm"/>
                <v:line id="Line 81" o:spid="_x0000_s1149" style="position:absolute;visibility:visible;mso-wrap-style:square" from="6180,5590" to="7099,5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" strokeweight=".1795mm"/>
                <v:line id="Line 82" o:spid="_x0000_s1150" style="position:absolute;visibility:visible;mso-wrap-style:square" from="6458,1644" to="6458,4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" strokeweight=".17961mm"/>
                <v:line id="Line 83" o:spid="_x0000_s1151" style="position:absolute;visibility:visible;mso-wrap-style:square" from="6178,4941" to="6454,4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" strokeweight=".1795mm"/>
                <v:shape id="Freeform 84" o:spid="_x0000_s1152" style="position:absolute;left:7085;top:2318;width:33;height:27;visibility:visible;mso-wrap-style:square;v-text-anchor:top" coordsize="3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" path="m25,26l8,26,,21,,6,8,,25,r7,6l32,13r,8l25,26xe" stroked="f">
                  <v:path arrowok="t" o:connecttype="custom" o:connectlocs="25,2344;8,2344;0,2339;0,2324;8,2318;25,2318;32,2324;32,2331;32,2339;25,2344" o:connectangles="0,0,0,0,0,0,0,0,0,0"/>
                </v:shape>
                <v:shape id="Freeform 85" o:spid="_x0000_s1153" style="position:absolute;left:7085;top:2318;width:33;height:27;visibility:visible;mso-wrap-style:square;v-text-anchor:top" coordsize="3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" path="m32,13r,-7l25,,16,,8,,,6r,7l,21r8,5l16,26r9,l32,21r,-8xe" filled="f" strokeweight=".17956mm">
                  <v:path arrowok="t" o:connecttype="custom" o:connectlocs="32,2331;32,2324;25,2318;16,2318;8,2318;0,2324;0,2331;0,2339;8,2344;16,2344;25,2344;32,2339;32,2331" o:connectangles="0,0,0,0,0,0,0,0,0,0,0,0,0"/>
                </v:shape>
                <v:shape id="Freeform 86" o:spid="_x0000_s1154" style="position:absolute;left:7095;top:2324;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" path="m10,12r-7,l,10,,3,3,r7,l12,3r,3l12,10r-2,2xe" stroked="f">
                  <v:path arrowok="t" o:connecttype="custom" o:connectlocs="10,2336;3,2336;0,2334;0,2327;3,2324;10,2324;12,2327;12,2330;12,2334;10,2336" o:connectangles="0,0,0,0,0,0,0,0,0,0"/>
                </v:shape>
                <v:shape id="Freeform 87" o:spid="_x0000_s1155" style="position:absolute;left:7095;top:2324;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" path="m12,6r,-3l10,,6,,3,,,3,,6r,4l3,12r3,l10,12r2,-2l12,6xe" filled="f" strokeweight=".17956mm">
                  <v:path arrowok="t" o:connecttype="custom" o:connectlocs="12,2330;12,2327;10,2324;6,2324;3,2324;0,2327;0,2330;0,2334;3,2336;6,2336;10,2336;12,2334;12,2330" o:connectangles="0,0,0,0,0,0,0,0,0,0,0,0,0"/>
                </v:shape>
                <v:shape id="Freeform 88" o:spid="_x0000_s1156" style="position:absolute;left:6806;top:3818;width:33;height:27;visibility:visible;mso-wrap-style:square;v-text-anchor:top" coordsize="3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" path="m25,26l7,26,,20,,6,7,,25,r7,6l32,13r,7l25,26xe" stroked="f">
                  <v:path arrowok="t" o:connecttype="custom" o:connectlocs="25,3845;7,3845;0,3839;0,3825;7,3819;25,3819;32,3825;32,3832;32,3839;25,3845" o:connectangles="0,0,0,0,0,0,0,0,0,0"/>
                </v:shape>
                <v:shape id="Freeform 89" o:spid="_x0000_s1157" style="position:absolute;left:6806;top:3818;width:33;height:27;visibility:visible;mso-wrap-style:square;v-text-anchor:top" coordsize="3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" path="m32,13r,-7l25,,16,,7,,,6r,7l,20r7,6l16,26r9,l32,20r,-7xe" filled="f" strokeweight=".17956mm">
                  <v:path arrowok="t" o:connecttype="custom" o:connectlocs="32,3832;32,3825;25,3819;16,3819;7,3819;0,3825;0,3832;0,3839;7,3845;16,3845;25,3845;32,3839;32,3832" o:connectangles="0,0,0,0,0,0,0,0,0,0,0,0,0"/>
                </v:shape>
                <v:shape id="Freeform 90" o:spid="_x0000_s1158" style="position:absolute;left:6816;top:3824;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" path="m9,12r-7,l,9,,2,2,,9,r3,2l12,6r,3l9,12xe" stroked="f">
                  <v:path arrowok="t" o:connecttype="custom" o:connectlocs="9,3837;2,3837;0,3834;0,3827;2,3825;9,3825;12,3827;12,3831;12,3834;9,3837" o:connectangles="0,0,0,0,0,0,0,0,0,0"/>
                </v:shape>
                <v:shape id="Freeform 91" o:spid="_x0000_s1159" style="position:absolute;left:6816;top:3824;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" path="m12,6r,-4l9,,6,,2,,,2,,6,,9r2,3l6,12r3,l12,9r,-3xe" filled="f" strokeweight=".17956mm">
                  <v:path arrowok="t" o:connecttype="custom" o:connectlocs="12,3831;12,3827;9,3825;6,3825;2,3825;0,3827;0,3831;0,3834;2,3837;6,3837;9,3837;12,3834;12,3831" o:connectangles="0,0,0,0,0,0,0,0,0,0,0,0,0"/>
                </v:shape>
                <v:shape id="Freeform 92" o:spid="_x0000_s1160" style="position:absolute;left:7085;top:4217;width:33;height:27;visibility:visible;mso-wrap-style:square;v-text-anchor:top" coordsize="3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" path="m25,26l8,26,,21,,6,8,,25,r7,6l32,13r,8l25,26xe" stroked="f">
                  <v:path arrowok="t" o:connecttype="custom" o:connectlocs="25,4243;8,4243;0,4238;0,4223;8,4217;25,4217;32,4223;32,4230;32,4238;25,4243" o:connectangles="0,0,0,0,0,0,0,0,0,0"/>
                </v:shape>
                <v:shape id="Freeform 93" o:spid="_x0000_s1161" style="position:absolute;left:7085;top:4217;width:33;height:27;visibility:visible;mso-wrap-style:square;v-text-anchor:top" coordsize="3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" path="m32,13r,-7l25,,16,,8,,,6r,7l,21r8,5l16,26r9,l32,21r,-8xe" filled="f" strokeweight=".17956mm">
                  <v:path arrowok="t" o:connecttype="custom" o:connectlocs="32,4230;32,4223;25,4217;16,4217;8,4217;0,4223;0,4230;0,4238;8,4243;16,4243;25,4243;32,4238;32,4230" o:connectangles="0,0,0,0,0,0,0,0,0,0,0,0,0"/>
                </v:shape>
                <v:shape id="Freeform 94" o:spid="_x0000_s1162" style="position:absolute;left:7095;top:4223;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" path="m10,12r-7,l,10,,3,3,r7,l12,3r,3l12,10r-2,2xe" stroked="f">
                  <v:path arrowok="t" o:connecttype="custom" o:connectlocs="10,4235;3,4235;0,4233;0,4226;3,4223;10,4223;12,4226;12,4229;12,4233;10,4235" o:connectangles="0,0,0,0,0,0,0,0,0,0"/>
                </v:shape>
                <v:shape id="Freeform 95" o:spid="_x0000_s1163" style="position:absolute;left:7095;top:4223;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" path="m12,6r,-3l10,,6,,3,,,3,,6r,4l3,12r3,l10,12r2,-2l12,6xe" filled="f" strokeweight=".17956mm">
                  <v:path arrowok="t" o:connecttype="custom" o:connectlocs="12,4229;12,4226;10,4223;6,4223;3,4223;0,4226;0,4229;0,4233;3,4235;6,4235;10,4235;12,4233;12,4229" o:connectangles="0,0,0,0,0,0,0,0,0,0,0,0,0"/>
                </v:shape>
                <v:line id="Line 96" o:spid="_x0000_s1164" style="position:absolute;visibility:visible;mso-wrap-style:square" from="8117,3252" to="8278,3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" strokeweight=".1795mm"/>
                <v:line id="Line 97" o:spid="_x0000_s1165" style="position:absolute;visibility:visible;mso-wrap-style:square" from="8278,3252" to="8278,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" strokeweight=".17961mm"/>
                <v:line id="Line 98" o:spid="_x0000_s1166" style="position:absolute;visibility:visible;mso-wrap-style:square" from="8214,3320" to="8342,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" strokeweight=".1795mm"/>
                <v:line id="Line 99" o:spid="_x0000_s1167" style="position:absolute;visibility:visible;mso-wrap-style:square" from="8242,3360" to="8310,3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" strokeweight=".1795mm"/>
                <v:line id="Line 100" o:spid="_x0000_s1168" style="position:absolute;visibility:visible;mso-wrap-style:square" from="2565,1083" to="4431,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" strokeweight=".1795mm"/>
                <v:shape id="Picture 101" o:spid="_x0000_s1169" type="#_x0000_t75" style="position:absolute;left:3424;top:1030;width:10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">
                  <v:imagedata r:id="rId55" o:title=""/>
                </v:shape>
                <v:line id="Line 102" o:spid="_x0000_s1170" style="position:absolute;visibility:visible;mso-wrap-style:square" from="2563,786" to="4429,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" strokeweight=".1795mm"/>
                <v:shape id="Picture 103" o:spid="_x0000_s1171" type="#_x0000_t75" style="position:absolute;left:3422;top:733;width:10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">
                  <v:imagedata r:id="rId55" o:title=""/>
                </v:shape>
                <v:rect id="Rectangle 104" o:spid="_x0000_s1172" style="position:absolute;left:4413;top:730;width:41;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" stroked="f"/>
                <v:rect id="Rectangle 105" o:spid="_x0000_s1173" style="position:absolute;left:4413;top:730;width:41;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" filled="f" strokeweight=".17961mm"/>
                <v:line id="Line 106" o:spid="_x0000_s1174" style="position:absolute;visibility:visible;mso-wrap-style:square" from="2590,1754" to="3344,1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" strokeweight=".1795mm"/>
                <v:shape id="Picture 107" o:spid="_x0000_s1175" type="#_x0000_t75" style="position:absolute;left:2917;top:1701;width:10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">
                  <v:imagedata r:id="rId55" o:title=""/>
                </v:shape>
                <v:line id="Line 108" o:spid="_x0000_s1176" style="position:absolute;visibility:visible;mso-wrap-style:square" from="925,497" to="1422,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" strokeweight=".1795mm"/>
                <v:shape id="Picture 109" o:spid="_x0000_s1177" type="#_x0000_t75" style="position:absolute;left:1120;top:444;width:10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">
                  <v:imagedata r:id="rId60" o:title=""/>
                </v:shape>
                <v:line id="Line 110" o:spid="_x0000_s1178" style="position:absolute;visibility:visible;mso-wrap-style:square" from="5355,2819" to="5355,2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" strokeweight=".29936mm">
                  <v:stroke dashstyle="dot"/>
                </v:line>
                <v:line id="Line 111" o:spid="_x0000_s1179" style="position:absolute;visibility:visible;mso-wrap-style:square" from="5363,2170" to="5363,2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" strokeweight=".29936mm">
                  <v:stroke dashstyle="dot"/>
                </v:line>
                <v:line id="Line 112" o:spid="_x0000_s1180" style="position:absolute;visibility:visible;mso-wrap-style:square" from="5118,491" to="5608,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" strokeweight=".1795mm"/>
                <v:shape id="Picture 113" o:spid="_x0000_s1181" type="#_x0000_t75" style="position:absolute;left:5305;top:439;width:10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">
                  <v:imagedata r:id="rId55" o:title=""/>
                </v:shape>
                <v:line id="Line 114" o:spid="_x0000_s1182" style="position:absolute;visibility:visible;mso-wrap-style:square" from="5118,631" to="5608,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" strokeweight=".1795mm"/>
                <v:shape id="Picture 115" o:spid="_x0000_s1183" type="#_x0000_t75" style="position:absolute;left:5305;top:579;width:10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">
                  <v:imagedata r:id="rId50" o:title=""/>
                </v:shape>
                <v:rect id="Rectangle 116" o:spid="_x0000_s1184" style="position:absolute;left:5608;top:443;width:41;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" filled="f" strokeweight=".17961mm"/>
                <v:line id="Line 117" o:spid="_x0000_s1185" style="position:absolute;visibility:visible;mso-wrap-style:square" from="912,2578" to="3345,2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" strokeweight=".1795mm"/>
                <v:shape id="Freeform 118" o:spid="_x0000_s1186" style="position:absolute;left:2263;top:2319;width:33;height:27;visibility:visible;mso-wrap-style:square;v-text-anchor:top" coordsize="3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" path="m24,26l7,26,,20,,6,7,,24,r8,6l32,13r,7l24,26xe" stroked="f">
                  <v:path arrowok="t" o:connecttype="custom" o:connectlocs="24,2346;7,2346;0,2340;0,2326;7,2320;24,2320;32,2326;32,2333;32,2340;24,2346" o:connectangles="0,0,0,0,0,0,0,0,0,0"/>
                </v:shape>
                <v:shape id="Freeform 119" o:spid="_x0000_s1187" style="position:absolute;left:2263;top:2319;width:33;height:27;visibility:visible;mso-wrap-style:square;v-text-anchor:top" coordsize="3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" path="m32,13r,-7l24,,16,,7,,,6r,7l,20r7,6l16,26r8,l32,20r,-7xe" filled="f" strokeweight=".17956mm">
                  <v:path arrowok="t" o:connecttype="custom" o:connectlocs="32,2333;32,2326;24,2320;16,2320;7,2320;0,2326;0,2333;0,2340;7,2346;16,2346;24,2346;32,2340;32,2333" o:connectangles="0,0,0,0,0,0,0,0,0,0,0,0,0"/>
                </v:shape>
                <v:shape id="Freeform 120" o:spid="_x0000_s1188" style="position:absolute;left:2273;top:2325;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" path="m9,12r-7,l,9,,3,2,,9,r3,3l12,6r,3l9,12xe" stroked="f">
                  <v:path arrowok="t" o:connecttype="custom" o:connectlocs="9,2338;2,2338;0,2335;0,2329;2,2326;9,2326;12,2329;12,2332;12,2335;9,2338" o:connectangles="0,0,0,0,0,0,0,0,0,0"/>
                </v:shape>
                <v:shape id="Freeform 121" o:spid="_x0000_s1189" style="position:absolute;left:2273;top:2325;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" path="m12,6r,-3l9,,6,,2,,,3,,6,,9r2,3l6,12r3,l12,9r,-3xe" filled="f" strokeweight=".17956mm">
                  <v:path arrowok="t" o:connecttype="custom" o:connectlocs="12,2332;12,2329;9,2326;6,2326;2,2326;0,2329;0,2332;0,2335;2,2338;6,2338;9,2338;12,2335;12,2332" o:connectangles="0,0,0,0,0,0,0,0,0,0,0,0,0"/>
                </v:shape>
                <v:shape id="Picture 122" o:spid="_x0000_s1190" type="#_x0000_t75" style="position:absolute;left:1180;top:2526;width:107;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">
                  <v:imagedata r:id="rId54" o:title=""/>
                </v:shape>
                <v:line id="Line 123" o:spid="_x0000_s1191" style="position:absolute;visibility:visible;mso-wrap-style:square" from="998,3285" to="2464,3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" strokeweight=".1795mm"/>
                <v:line id="Line 124" o:spid="_x0000_s1192" style="position:absolute;visibility:visible;mso-wrap-style:square" from="2464,2581" to="2464,3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" strokeweight=".17961mm"/>
                <v:shape id="Freeform 125" o:spid="_x0000_s1193" style="position:absolute;left:2445;top:2563;width:33;height:27;visibility:visible;mso-wrap-style:square;v-text-anchor:top" coordsize="3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" path="m25,26l7,26,,20,,6,7,,25,r7,6l32,13r,7l25,26xe" stroked="f">
                  <v:path arrowok="t" o:connecttype="custom" o:connectlocs="25,2589;7,2589;0,2583;0,2569;7,2563;25,2563;32,2569;32,2576;32,2583;25,2589" o:connectangles="0,0,0,0,0,0,0,0,0,0"/>
                </v:shape>
                <v:shape id="Freeform 126" o:spid="_x0000_s1194" style="position:absolute;left:2445;top:2563;width:33;height:27;visibility:visible;mso-wrap-style:square;v-text-anchor:top" coordsize="3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" path="m32,13r,-7l25,,16,,7,,,6r,7l,20r7,6l16,26r9,l32,20r,-7xe" filled="f" strokeweight=".17956mm">
                  <v:path arrowok="t" o:connecttype="custom" o:connectlocs="32,2576;32,2569;25,2563;16,2563;7,2563;0,2569;0,2576;0,2583;7,2589;16,2589;25,2589;32,2583;32,2576" o:connectangles="0,0,0,0,0,0,0,0,0,0,0,0,0"/>
                </v:shape>
                <v:shape id="Freeform 127" o:spid="_x0000_s1195" style="position:absolute;left:2455;top:2569;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" path="m9,12r-6,l,10,,3,3,,9,r3,3l12,6r,4l9,12xe" stroked="f">
                  <v:path arrowok="t" o:connecttype="custom" o:connectlocs="9,2581;3,2581;0,2579;0,2572;3,2569;9,2569;12,2572;12,2575;12,2579;9,2581" o:connectangles="0,0,0,0,0,0,0,0,0,0"/>
                </v:shape>
                <v:shape id="Freeform 128" o:spid="_x0000_s1196" style="position:absolute;left:2455;top:2569;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" path="m12,6r,-3l9,,6,,3,,,3,,6r,4l3,12r3,l9,12r3,-2l12,6xe" filled="f" strokeweight=".17956mm">
                  <v:path arrowok="t" o:connecttype="custom" o:connectlocs="12,2575;12,2572;9,2569;6,2569;3,2569;0,2572;0,2575;0,2579;3,2581;6,2581;9,2581;12,2579;12,2575" o:connectangles="0,0,0,0,0,0,0,0,0,0,0,0,0"/>
                </v:shape>
                <v:line id="Line 129" o:spid="_x0000_s1197" style="position:absolute;visibility:visible;mso-wrap-style:square" from="1229,2418" to="1229,2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" strokeweight=".29936mm">
                  <v:stroke dashstyle="dot"/>
                </v:line>
                <v:line id="Line 130" o:spid="_x0000_s1198" style="position:absolute;visibility:visible;mso-wrap-style:square" from="7019,3260" to="7019,3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" strokeweight=".29917mm">
                  <v:stroke dashstyle="dot"/>
                </v:line>
                <v:shape id="Picture 131" o:spid="_x0000_s1199" type="#_x0000_t75" style="position:absolute;left:5306;top:5750;width:129;height: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">
                  <v:imagedata r:id="rId61" o:title=""/>
                </v:shape>
                <v:shape id="Text Box 132" o:spid="_x0000_s1200" type="#_x0000_t202" style="position:absolute;left:45;top:69;width:950;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" filled="f" stroked="f">
                  <v:textbox inset="0,0,0,0">
                    <w:txbxContent>
                      <w:p w14:paraId="3667D2CA" w14:textId="77777777" w:rsidR="003D154C" w:rsidRDefault="003D154C" w:rsidP="003D154C">
                        <w:pPr>
                          <w:spacing w:line="169" w:lineRule="exact"/>
                          <w:rPr>
                            <w:sz w:val="17"/>
                          </w:rPr>
                        </w:pPr>
                        <w:r>
                          <w:rPr>
                            <w:sz w:val="17"/>
                          </w:rPr>
                          <w:t>ALU&amp;REG</w:t>
                        </w:r>
                        <w:r>
                          <w:rPr>
                            <w:sz w:val="17"/>
                          </w:rPr>
                          <w:t>单元</w:t>
                        </w:r>
                      </w:p>
                    </w:txbxContent>
                  </v:textbox>
                </v:shape>
                <v:shape id="Text Box 133" o:spid="_x0000_s1201" type="#_x0000_t202" style="position:absolute;left:1754;top:51;width:612;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" filled="f" stroked="f">
                  <v:textbox inset="0,0,0,0">
                    <w:txbxContent>
                      <w:p w14:paraId="480E6B8B" w14:textId="77777777" w:rsidR="003D154C" w:rsidRDefault="003D154C" w:rsidP="003D154C">
                        <w:pPr>
                          <w:spacing w:line="169" w:lineRule="exact"/>
                          <w:rPr>
                            <w:sz w:val="17"/>
                          </w:rPr>
                        </w:pPr>
                        <w:r>
                          <w:rPr>
                            <w:sz w:val="17"/>
                          </w:rPr>
                          <w:t>CON</w:t>
                        </w:r>
                        <w:r>
                          <w:rPr>
                            <w:sz w:val="17"/>
                          </w:rPr>
                          <w:t>单元</w:t>
                        </w:r>
                      </w:p>
                    </w:txbxContent>
                  </v:textbox>
                </v:shape>
                <v:shape id="Text Box 134" o:spid="_x0000_s1202" type="#_x0000_t202" style="position:absolute;left:4416;top:66;width:697;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" filled="f" stroked="f">
                  <v:textbox inset="0,0,0,0">
                    <w:txbxContent>
                      <w:p w14:paraId="6C409D5E" w14:textId="77777777" w:rsidR="003D154C" w:rsidRDefault="003D154C" w:rsidP="003D154C">
                        <w:pPr>
                          <w:spacing w:line="169" w:lineRule="exact"/>
                          <w:rPr>
                            <w:sz w:val="17"/>
                          </w:rPr>
                        </w:pPr>
                        <w:r>
                          <w:rPr>
                            <w:w w:val="95"/>
                            <w:sz w:val="17"/>
                          </w:rPr>
                          <w:t>系统总线</w:t>
                        </w:r>
                      </w:p>
                    </w:txbxContent>
                  </v:textbox>
                </v:shape>
                <v:shape id="Text Box 135" o:spid="_x0000_s1203" type="#_x0000_t202" style="position:absolute;left:365;top:406;width:443;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" filled="f" stroked="f">
                  <v:textbox inset="0,0,0,0">
                    <w:txbxContent>
                      <w:p w14:paraId="05E2123E" w14:textId="77777777" w:rsidR="003D154C" w:rsidRDefault="003D154C" w:rsidP="003D154C">
                        <w:pPr>
                          <w:spacing w:before="2" w:line="196" w:lineRule="auto"/>
                          <w:ind w:firstLine="168"/>
                          <w:rPr>
                            <w:sz w:val="17"/>
                          </w:rPr>
                        </w:pPr>
                        <w:r>
                          <w:rPr>
                            <w:sz w:val="17"/>
                          </w:rPr>
                          <w:t>LDA</w:t>
                        </w:r>
                        <w:r>
                          <w:rPr>
                            <w:spacing w:val="-83"/>
                            <w:sz w:val="17"/>
                          </w:rPr>
                          <w:t xml:space="preserve"> </w:t>
                        </w:r>
                        <w:r>
                          <w:rPr>
                            <w:w w:val="95"/>
                            <w:sz w:val="17"/>
                          </w:rPr>
                          <w:t>ALU_B</w:t>
                        </w:r>
                      </w:p>
                    </w:txbxContent>
                  </v:textbox>
                </v:shape>
                <v:shape id="Text Box 136" o:spid="_x0000_s1204" type="#_x0000_t202" style="position:absolute;left:1558;top:401;width:361;height: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" filled="f" stroked="f">
                  <v:textbox inset="0,0,0,0">
                    <w:txbxContent>
                      <w:p w14:paraId="4CE28800" w14:textId="77777777" w:rsidR="003D154C" w:rsidRDefault="003D154C" w:rsidP="003D154C">
                        <w:pPr>
                          <w:spacing w:line="201" w:lineRule="auto"/>
                          <w:ind w:right="-1" w:firstLine="2"/>
                          <w:rPr>
                            <w:sz w:val="17"/>
                          </w:rPr>
                        </w:pPr>
                        <w:r>
                          <w:rPr>
                            <w:sz w:val="17"/>
                          </w:rPr>
                          <w:t>SD22</w:t>
                        </w:r>
                        <w:r>
                          <w:rPr>
                            <w:w w:val="99"/>
                            <w:sz w:val="17"/>
                          </w:rPr>
                          <w:t xml:space="preserve"> </w:t>
                        </w:r>
                        <w:r>
                          <w:rPr>
                            <w:sz w:val="17"/>
                          </w:rPr>
                          <w:t>SD20</w:t>
                        </w:r>
                      </w:p>
                    </w:txbxContent>
                  </v:textbox>
                </v:shape>
                <v:shape id="Text Box 137" o:spid="_x0000_s1205" type="#_x0000_t202" style="position:absolute;left:4834;top:411;width:190;height: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" filled="f" stroked="f">
                  <v:textbox inset="0,0,0,0">
                    <w:txbxContent>
                      <w:p w14:paraId="298839AC" w14:textId="77777777" w:rsidR="003D154C" w:rsidRDefault="003D154C" w:rsidP="003D154C">
                        <w:pPr>
                          <w:spacing w:before="27" w:line="163" w:lineRule="auto"/>
                          <w:rPr>
                            <w:sz w:val="17"/>
                          </w:rPr>
                        </w:pPr>
                        <w:r>
                          <w:rPr>
                            <w:sz w:val="17"/>
                          </w:rPr>
                          <w:t>T3</w:t>
                        </w:r>
                        <w:r>
                          <w:rPr>
                            <w:w w:val="99"/>
                            <w:sz w:val="17"/>
                          </w:rPr>
                          <w:t xml:space="preserve"> </w:t>
                        </w:r>
                        <w:r>
                          <w:rPr>
                            <w:sz w:val="17"/>
                          </w:rPr>
                          <w:t>T4</w:t>
                        </w:r>
                      </w:p>
                    </w:txbxContent>
                  </v:textbox>
                </v:shape>
                <v:shape id="Text Box 138" o:spid="_x0000_s1206" type="#_x0000_t202" style="position:absolute;left:5709;top:411;width:274;height: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" filled="f" stroked="f">
                  <v:textbox inset="0,0,0,0">
                    <w:txbxContent>
                      <w:p w14:paraId="6A1954DF" w14:textId="77777777" w:rsidR="003D154C" w:rsidRDefault="003D154C" w:rsidP="003D154C">
                        <w:pPr>
                          <w:spacing w:before="27" w:line="163" w:lineRule="auto"/>
                          <w:ind w:right="-1"/>
                          <w:rPr>
                            <w:sz w:val="17"/>
                          </w:rPr>
                        </w:pPr>
                        <w:r>
                          <w:rPr>
                            <w:sz w:val="17"/>
                          </w:rPr>
                          <w:t>TS3</w:t>
                        </w:r>
                        <w:r>
                          <w:rPr>
                            <w:w w:val="99"/>
                            <w:sz w:val="17"/>
                          </w:rPr>
                          <w:t xml:space="preserve"> </w:t>
                        </w:r>
                        <w:r>
                          <w:rPr>
                            <w:sz w:val="17"/>
                          </w:rPr>
                          <w:t>TS4</w:t>
                        </w:r>
                      </w:p>
                    </w:txbxContent>
                  </v:textbox>
                </v:shape>
                <v:shape id="Text Box 139" o:spid="_x0000_s1207" type="#_x0000_t202" style="position:absolute;left:2119;top:697;width:359;height: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" filled="f" stroked="f">
                  <v:textbox inset="0,0,0,0">
                    <w:txbxContent>
                      <w:p w14:paraId="68D9E399" w14:textId="77777777" w:rsidR="003D154C" w:rsidRDefault="003D154C" w:rsidP="003D154C">
                        <w:pPr>
                          <w:spacing w:before="28" w:line="160" w:lineRule="auto"/>
                          <w:ind w:right="18"/>
                          <w:rPr>
                            <w:sz w:val="17"/>
                          </w:rPr>
                        </w:pPr>
                        <w:r>
                          <w:rPr>
                            <w:sz w:val="17"/>
                          </w:rPr>
                          <w:t>SD12</w:t>
                        </w:r>
                        <w:r>
                          <w:rPr>
                            <w:w w:val="99"/>
                            <w:sz w:val="17"/>
                          </w:rPr>
                          <w:t xml:space="preserve"> </w:t>
                        </w:r>
                        <w:r>
                          <w:rPr>
                            <w:sz w:val="17"/>
                          </w:rPr>
                          <w:t>SD11</w:t>
                        </w:r>
                        <w:r>
                          <w:rPr>
                            <w:w w:val="99"/>
                            <w:sz w:val="17"/>
                          </w:rPr>
                          <w:t xml:space="preserve"> </w:t>
                        </w:r>
                        <w:r>
                          <w:rPr>
                            <w:sz w:val="17"/>
                          </w:rPr>
                          <w:t>SD10</w:t>
                        </w:r>
                      </w:p>
                    </w:txbxContent>
                  </v:textbox>
                </v:shape>
                <v:shape id="Text Box 140" o:spid="_x0000_s1208" type="#_x0000_t202" style="position:absolute;left:4522;top:699;width:276;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" filled="f" stroked="f">
                  <v:textbox inset="0,0,0,0">
                    <w:txbxContent>
                      <w:p w14:paraId="09FD56B4" w14:textId="77777777" w:rsidR="003D154C" w:rsidRDefault="003D154C" w:rsidP="003D154C">
                        <w:pPr>
                          <w:spacing w:before="30" w:line="158" w:lineRule="auto"/>
                          <w:ind w:left="1" w:right="18" w:hanging="2"/>
                          <w:rPr>
                            <w:sz w:val="17"/>
                          </w:rPr>
                        </w:pPr>
                        <w:r>
                          <w:rPr>
                            <w:sz w:val="17"/>
                          </w:rPr>
                          <w:t>WR</w:t>
                        </w:r>
                        <w:r>
                          <w:rPr>
                            <w:spacing w:val="1"/>
                            <w:sz w:val="17"/>
                          </w:rPr>
                          <w:t xml:space="preserve"> </w:t>
                        </w:r>
                        <w:r>
                          <w:rPr>
                            <w:sz w:val="17"/>
                          </w:rPr>
                          <w:t>RD</w:t>
                        </w:r>
                        <w:r>
                          <w:rPr>
                            <w:spacing w:val="1"/>
                            <w:sz w:val="17"/>
                          </w:rPr>
                          <w:t xml:space="preserve"> </w:t>
                        </w:r>
                        <w:r>
                          <w:rPr>
                            <w:sz w:val="17"/>
                          </w:rPr>
                          <w:t>IOM</w:t>
                        </w:r>
                      </w:p>
                    </w:txbxContent>
                  </v:textbox>
                </v:shape>
                <v:shape id="Text Box 141" o:spid="_x0000_s1209" type="#_x0000_t202" style="position:absolute;left:6062;top:120;width:1373;height: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" filled="f" stroked="f">
                  <v:textbox inset="0,0,0,0">
                    <w:txbxContent>
                      <w:p w14:paraId="56F3DD01" w14:textId="77777777" w:rsidR="003D154C" w:rsidRDefault="003D154C" w:rsidP="003D154C">
                        <w:pPr>
                          <w:spacing w:line="193" w:lineRule="exact"/>
                          <w:rPr>
                            <w:sz w:val="17"/>
                          </w:rPr>
                        </w:pPr>
                        <w:r>
                          <w:rPr>
                            <w:w w:val="95"/>
                            <w:sz w:val="17"/>
                          </w:rPr>
                          <w:t>时序与操作台单元</w:t>
                        </w:r>
                      </w:p>
                      <w:p w14:paraId="6472503E" w14:textId="77777777" w:rsidR="003D154C" w:rsidRDefault="003D154C" w:rsidP="003D154C">
                        <w:pPr>
                          <w:spacing w:before="36"/>
                          <w:ind w:left="624" w:right="89"/>
                          <w:jc w:val="right"/>
                          <w:rPr>
                            <w:sz w:val="17"/>
                          </w:rPr>
                        </w:pPr>
                        <w:r>
                          <w:rPr>
                            <w:sz w:val="17"/>
                          </w:rPr>
                          <w:t>CLK0</w:t>
                        </w:r>
                        <w:r>
                          <w:rPr>
                            <w:spacing w:val="-83"/>
                            <w:sz w:val="17"/>
                          </w:rPr>
                          <w:t xml:space="preserve"> </w:t>
                        </w:r>
                        <w:r>
                          <w:rPr>
                            <w:sz w:val="17"/>
                          </w:rPr>
                          <w:t>30Hz</w:t>
                        </w:r>
                      </w:p>
                    </w:txbxContent>
                  </v:textbox>
                </v:shape>
                <v:shape id="Text Box 142" o:spid="_x0000_s1210" type="#_x0000_t202" style="position:absolute;left:2139;top:1668;width:359;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" filled="f" stroked="f">
                  <v:textbox inset="0,0,0,0">
                    <w:txbxContent>
                      <w:p w14:paraId="107D5569" w14:textId="77777777" w:rsidR="003D154C" w:rsidRDefault="003D154C" w:rsidP="003D154C">
                        <w:pPr>
                          <w:spacing w:line="169" w:lineRule="exact"/>
                          <w:rPr>
                            <w:sz w:val="17"/>
                          </w:rPr>
                        </w:pPr>
                        <w:r>
                          <w:rPr>
                            <w:sz w:val="17"/>
                          </w:rPr>
                          <w:t>LDAR</w:t>
                        </w:r>
                      </w:p>
                    </w:txbxContent>
                  </v:textbox>
                </v:shape>
                <v:shape id="Text Box 143" o:spid="_x0000_s1211" type="#_x0000_t202" style="position:absolute;left:3415;top:1381;width:612;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" filled="f" stroked="f">
                  <v:textbox inset="0,0,0,0">
                    <w:txbxContent>
                      <w:p w14:paraId="33424C6D" w14:textId="77777777" w:rsidR="003D154C" w:rsidRDefault="003D154C" w:rsidP="003D154C">
                        <w:pPr>
                          <w:spacing w:line="193" w:lineRule="exact"/>
                          <w:rPr>
                            <w:sz w:val="17"/>
                          </w:rPr>
                        </w:pPr>
                        <w:r>
                          <w:rPr>
                            <w:sz w:val="17"/>
                          </w:rPr>
                          <w:t>ABI</w:t>
                        </w:r>
                        <w:r>
                          <w:rPr>
                            <w:sz w:val="17"/>
                          </w:rPr>
                          <w:t>单元</w:t>
                        </w:r>
                      </w:p>
                      <w:p w14:paraId="117ABCAE" w14:textId="77777777" w:rsidR="003D154C" w:rsidRDefault="003D154C" w:rsidP="003D154C">
                        <w:pPr>
                          <w:spacing w:before="69" w:line="194" w:lineRule="exact"/>
                          <w:ind w:left="36"/>
                          <w:rPr>
                            <w:sz w:val="17"/>
                          </w:rPr>
                        </w:pPr>
                        <w:r>
                          <w:rPr>
                            <w:sz w:val="17"/>
                          </w:rPr>
                          <w:t>LDAR</w:t>
                        </w:r>
                      </w:p>
                    </w:txbxContent>
                  </v:textbox>
                </v:shape>
                <v:shape id="Text Box 144" o:spid="_x0000_s1212" type="#_x0000_t202" style="position:absolute;left:4665;top:1237;width:378;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" filled="f" stroked="f">
                  <v:textbox inset="0,0,0,0">
                    <w:txbxContent>
                      <w:p w14:paraId="2CA512D7" w14:textId="77777777" w:rsidR="003D154C" w:rsidRDefault="003D154C" w:rsidP="003D154C">
                        <w:pPr>
                          <w:spacing w:before="28" w:line="165" w:lineRule="auto"/>
                          <w:ind w:right="37"/>
                          <w:rPr>
                            <w:sz w:val="17"/>
                          </w:rPr>
                        </w:pPr>
                        <w:r>
                          <w:rPr>
                            <w:sz w:val="17"/>
                          </w:rPr>
                          <w:t>XMWR</w:t>
                        </w:r>
                        <w:r>
                          <w:rPr>
                            <w:w w:val="99"/>
                            <w:sz w:val="17"/>
                          </w:rPr>
                          <w:t xml:space="preserve"> </w:t>
                        </w:r>
                        <w:r>
                          <w:rPr>
                            <w:sz w:val="17"/>
                          </w:rPr>
                          <w:t>XMRD</w:t>
                        </w:r>
                        <w:r>
                          <w:rPr>
                            <w:w w:val="99"/>
                            <w:sz w:val="17"/>
                          </w:rPr>
                          <w:t xml:space="preserve"> </w:t>
                        </w:r>
                        <w:r>
                          <w:rPr>
                            <w:sz w:val="17"/>
                          </w:rPr>
                          <w:t>XIOW</w:t>
                        </w:r>
                        <w:r>
                          <w:rPr>
                            <w:w w:val="99"/>
                            <w:sz w:val="17"/>
                          </w:rPr>
                          <w:t xml:space="preserve"> </w:t>
                        </w:r>
                        <w:r>
                          <w:rPr>
                            <w:sz w:val="17"/>
                          </w:rPr>
                          <w:t>XIOR</w:t>
                        </w:r>
                      </w:p>
                      <w:p w14:paraId="53D07B5A" w14:textId="77777777" w:rsidR="003D154C" w:rsidRDefault="003D154C" w:rsidP="003D154C">
                        <w:pPr>
                          <w:spacing w:before="27" w:line="194" w:lineRule="exact"/>
                          <w:ind w:left="104"/>
                          <w:rPr>
                            <w:sz w:val="17"/>
                          </w:rPr>
                        </w:pPr>
                        <w:r>
                          <w:rPr>
                            <w:sz w:val="17"/>
                          </w:rPr>
                          <w:t>XD7</w:t>
                        </w:r>
                      </w:p>
                    </w:txbxContent>
                  </v:textbox>
                </v:shape>
                <v:shape id="Text Box 145" o:spid="_x0000_s1213" type="#_x0000_t202" style="position:absolute;left:5613;top:921;width:528;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" filled="f" stroked="f">
                  <v:textbox inset="0,0,0,0">
                    <w:txbxContent>
                      <w:p w14:paraId="0018FCD9" w14:textId="77777777" w:rsidR="003D154C" w:rsidRDefault="003D154C" w:rsidP="003D154C">
                        <w:pPr>
                          <w:spacing w:line="193" w:lineRule="exact"/>
                          <w:rPr>
                            <w:sz w:val="17"/>
                          </w:rPr>
                        </w:pPr>
                        <w:r>
                          <w:rPr>
                            <w:sz w:val="17"/>
                          </w:rPr>
                          <w:t>CI</w:t>
                        </w:r>
                        <w:r>
                          <w:rPr>
                            <w:sz w:val="17"/>
                          </w:rPr>
                          <w:t>单元</w:t>
                        </w:r>
                      </w:p>
                      <w:p w14:paraId="59A8B971" w14:textId="77777777" w:rsidR="003D154C" w:rsidRDefault="003D154C" w:rsidP="003D154C">
                        <w:pPr>
                          <w:spacing w:before="70" w:line="172" w:lineRule="auto"/>
                          <w:ind w:left="76" w:right="194"/>
                          <w:rPr>
                            <w:sz w:val="17"/>
                          </w:rPr>
                        </w:pPr>
                        <w:r>
                          <w:rPr>
                            <w:sz w:val="17"/>
                          </w:rPr>
                          <w:t>MWR</w:t>
                        </w:r>
                        <w:r>
                          <w:rPr>
                            <w:spacing w:val="-83"/>
                            <w:sz w:val="17"/>
                          </w:rPr>
                          <w:t xml:space="preserve"> </w:t>
                        </w:r>
                        <w:r>
                          <w:rPr>
                            <w:sz w:val="17"/>
                          </w:rPr>
                          <w:t>MRD</w:t>
                        </w:r>
                        <w:r>
                          <w:rPr>
                            <w:spacing w:val="-83"/>
                            <w:sz w:val="17"/>
                          </w:rPr>
                          <w:t xml:space="preserve"> </w:t>
                        </w:r>
                        <w:r>
                          <w:rPr>
                            <w:sz w:val="17"/>
                          </w:rPr>
                          <w:t>IOW</w:t>
                        </w:r>
                        <w:r>
                          <w:rPr>
                            <w:spacing w:val="-83"/>
                            <w:sz w:val="17"/>
                          </w:rPr>
                          <w:t xml:space="preserve"> </w:t>
                        </w:r>
                        <w:r>
                          <w:rPr>
                            <w:sz w:val="17"/>
                          </w:rPr>
                          <w:t>IOR</w:t>
                        </w:r>
                      </w:p>
                      <w:p w14:paraId="38DF0F20" w14:textId="77777777" w:rsidR="003D154C" w:rsidRDefault="003D154C" w:rsidP="003D154C">
                        <w:pPr>
                          <w:spacing w:before="82" w:line="194" w:lineRule="exact"/>
                          <w:ind w:left="64"/>
                          <w:rPr>
                            <w:sz w:val="17"/>
                          </w:rPr>
                        </w:pPr>
                        <w:r>
                          <w:rPr>
                            <w:sz w:val="17"/>
                          </w:rPr>
                          <w:t>XD7</w:t>
                        </w:r>
                      </w:p>
                    </w:txbxContent>
                  </v:textbox>
                </v:shape>
                <v:shape id="Text Box 146" o:spid="_x0000_s1214" type="#_x0000_t202" style="position:absolute;left:7343;top:961;width:704;height:1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" filled="f" stroked="f">
                  <v:textbox inset="0,0,0,0">
                    <w:txbxContent>
                      <w:p w14:paraId="60541564" w14:textId="77777777" w:rsidR="003D154C" w:rsidRDefault="003D154C" w:rsidP="003D154C">
                        <w:pPr>
                          <w:spacing w:line="193" w:lineRule="exact"/>
                          <w:ind w:left="91"/>
                          <w:rPr>
                            <w:sz w:val="17"/>
                          </w:rPr>
                        </w:pPr>
                        <w:r>
                          <w:rPr>
                            <w:sz w:val="17"/>
                          </w:rPr>
                          <w:t>MEM</w:t>
                        </w:r>
                        <w:r>
                          <w:rPr>
                            <w:sz w:val="17"/>
                          </w:rPr>
                          <w:t>单元</w:t>
                        </w:r>
                      </w:p>
                      <w:p w14:paraId="14C58435" w14:textId="77777777" w:rsidR="003D154C" w:rsidRDefault="003D154C" w:rsidP="003D154C">
                        <w:pPr>
                          <w:spacing w:before="117" w:line="163" w:lineRule="auto"/>
                          <w:ind w:left="40" w:right="389"/>
                          <w:rPr>
                            <w:sz w:val="17"/>
                          </w:rPr>
                        </w:pPr>
                        <w:r>
                          <w:rPr>
                            <w:sz w:val="17"/>
                          </w:rPr>
                          <w:t>MWR</w:t>
                        </w:r>
                        <w:r>
                          <w:rPr>
                            <w:spacing w:val="-83"/>
                            <w:sz w:val="17"/>
                          </w:rPr>
                          <w:t xml:space="preserve"> </w:t>
                        </w:r>
                        <w:r>
                          <w:rPr>
                            <w:sz w:val="17"/>
                          </w:rPr>
                          <w:t>MRD</w:t>
                        </w:r>
                      </w:p>
                      <w:p w14:paraId="786DA7CA" w14:textId="77777777" w:rsidR="003D154C" w:rsidRDefault="003D154C" w:rsidP="003D154C">
                        <w:pPr>
                          <w:rPr>
                            <w:sz w:val="16"/>
                          </w:rPr>
                        </w:pPr>
                      </w:p>
                      <w:p w14:paraId="21CAD59D" w14:textId="77777777" w:rsidR="003D154C" w:rsidRDefault="003D154C" w:rsidP="003D154C">
                        <w:pPr>
                          <w:spacing w:before="141" w:line="194" w:lineRule="exact"/>
                          <w:rPr>
                            <w:sz w:val="17"/>
                          </w:rPr>
                        </w:pPr>
                        <w:r>
                          <w:rPr>
                            <w:sz w:val="17"/>
                          </w:rPr>
                          <w:t>XD7</w:t>
                        </w:r>
                      </w:p>
                    </w:txbxContent>
                  </v:textbox>
                </v:shape>
                <v:shape id="Text Box 147" o:spid="_x0000_s1215" type="#_x0000_t202" style="position:absolute;left:564;top:2194;width:274;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" filled="f" stroked="f">
                  <v:textbox inset="0,0,0,0">
                    <w:txbxContent>
                      <w:p w14:paraId="7D71AACB" w14:textId="77777777" w:rsidR="003D154C" w:rsidRDefault="003D154C" w:rsidP="003D154C">
                        <w:pPr>
                          <w:spacing w:line="169" w:lineRule="exact"/>
                          <w:rPr>
                            <w:sz w:val="17"/>
                          </w:rPr>
                        </w:pPr>
                        <w:r>
                          <w:rPr>
                            <w:sz w:val="17"/>
                          </w:rPr>
                          <w:t>IN7</w:t>
                        </w:r>
                      </w:p>
                    </w:txbxContent>
                  </v:textbox>
                </v:shape>
                <v:shape id="Text Box 148" o:spid="_x0000_s1216" type="#_x0000_t202" style="position:absolute;left:3436;top:2194;width:190;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" filled="f" stroked="f">
                  <v:textbox inset="0,0,0,0">
                    <w:txbxContent>
                      <w:p w14:paraId="0CB227E2" w14:textId="77777777" w:rsidR="003D154C" w:rsidRDefault="003D154C" w:rsidP="003D154C">
                        <w:pPr>
                          <w:spacing w:line="169" w:lineRule="exact"/>
                          <w:rPr>
                            <w:sz w:val="17"/>
                          </w:rPr>
                        </w:pPr>
                        <w:r>
                          <w:rPr>
                            <w:sz w:val="17"/>
                          </w:rPr>
                          <w:t>D7</w:t>
                        </w:r>
                      </w:p>
                    </w:txbxContent>
                  </v:textbox>
                </v:shape>
                <v:shape id="Text Box 149" o:spid="_x0000_s1217" type="#_x0000_t202" style="position:absolute;left:564;top:2523;width:274;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" filled="f" stroked="f">
                  <v:textbox inset="0,0,0,0">
                    <w:txbxContent>
                      <w:p w14:paraId="29B0BF93" w14:textId="77777777" w:rsidR="003D154C" w:rsidRDefault="003D154C" w:rsidP="003D154C">
                        <w:pPr>
                          <w:spacing w:line="169" w:lineRule="exact"/>
                          <w:rPr>
                            <w:sz w:val="17"/>
                          </w:rPr>
                        </w:pPr>
                        <w:r>
                          <w:rPr>
                            <w:sz w:val="17"/>
                          </w:rPr>
                          <w:t>IN0</w:t>
                        </w:r>
                      </w:p>
                    </w:txbxContent>
                  </v:textbox>
                </v:shape>
                <v:shape id="Text Box 150" o:spid="_x0000_s1218" type="#_x0000_t202" style="position:absolute;left:3316;top:2535;width:781;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" filled="f" stroked="f">
                  <v:textbox inset="0,0,0,0">
                    <w:txbxContent>
                      <w:p w14:paraId="7CB24643" w14:textId="77777777" w:rsidR="003D154C" w:rsidRDefault="003D154C" w:rsidP="003D154C">
                        <w:pPr>
                          <w:spacing w:line="193" w:lineRule="exact"/>
                          <w:ind w:left="121"/>
                          <w:rPr>
                            <w:sz w:val="17"/>
                          </w:rPr>
                        </w:pPr>
                        <w:r>
                          <w:rPr>
                            <w:sz w:val="17"/>
                          </w:rPr>
                          <w:t>D0</w:t>
                        </w:r>
                      </w:p>
                      <w:p w14:paraId="5E3E6CB4" w14:textId="77777777" w:rsidR="003D154C" w:rsidRDefault="003D154C" w:rsidP="003D154C">
                        <w:pPr>
                          <w:spacing w:before="5" w:line="194" w:lineRule="exact"/>
                          <w:rPr>
                            <w:sz w:val="17"/>
                          </w:rPr>
                        </w:pPr>
                        <w:r>
                          <w:rPr>
                            <w:sz w:val="17"/>
                          </w:rPr>
                          <w:t>CPU</w:t>
                        </w:r>
                        <w:r>
                          <w:rPr>
                            <w:sz w:val="17"/>
                          </w:rPr>
                          <w:t>内总线</w:t>
                        </w:r>
                      </w:p>
                    </w:txbxContent>
                  </v:textbox>
                </v:shape>
                <v:shape id="Text Box 151" o:spid="_x0000_s1219" type="#_x0000_t202" style="position:absolute;left:4763;top:2319;width:280;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" filled="f" stroked="f">
                  <v:textbox inset="0,0,0,0">
                    <w:txbxContent>
                      <w:p w14:paraId="1BDD12AE" w14:textId="77777777" w:rsidR="003D154C" w:rsidRDefault="003D154C" w:rsidP="003D154C">
                        <w:pPr>
                          <w:spacing w:line="193" w:lineRule="exact"/>
                          <w:ind w:left="6"/>
                          <w:rPr>
                            <w:sz w:val="17"/>
                          </w:rPr>
                        </w:pPr>
                        <w:r>
                          <w:rPr>
                            <w:sz w:val="17"/>
                          </w:rPr>
                          <w:t>XD0</w:t>
                        </w:r>
                      </w:p>
                      <w:p w14:paraId="0B225629" w14:textId="77777777" w:rsidR="003D154C" w:rsidRDefault="003D154C" w:rsidP="003D154C">
                        <w:pPr>
                          <w:spacing w:before="47" w:line="194" w:lineRule="exact"/>
                          <w:rPr>
                            <w:sz w:val="17"/>
                          </w:rPr>
                        </w:pPr>
                        <w:r>
                          <w:rPr>
                            <w:sz w:val="17"/>
                          </w:rPr>
                          <w:t>XA7</w:t>
                        </w:r>
                      </w:p>
                    </w:txbxContent>
                  </v:textbox>
                </v:shape>
                <v:shape id="Text Box 152" o:spid="_x0000_s1220" type="#_x0000_t202" style="position:absolute;left:5677;top:2319;width:274;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" filled="f" stroked="f">
                  <v:textbox inset="0,0,0,0">
                    <w:txbxContent>
                      <w:p w14:paraId="3F50182B" w14:textId="77777777" w:rsidR="003D154C" w:rsidRDefault="003D154C" w:rsidP="003D154C">
                        <w:pPr>
                          <w:spacing w:line="193" w:lineRule="exact"/>
                          <w:rPr>
                            <w:sz w:val="17"/>
                          </w:rPr>
                        </w:pPr>
                        <w:r>
                          <w:rPr>
                            <w:sz w:val="17"/>
                          </w:rPr>
                          <w:t>XD0</w:t>
                        </w:r>
                      </w:p>
                      <w:p w14:paraId="7EBC0914" w14:textId="77777777" w:rsidR="003D154C" w:rsidRDefault="003D154C" w:rsidP="003D154C">
                        <w:pPr>
                          <w:spacing w:before="38" w:line="194" w:lineRule="exact"/>
                          <w:rPr>
                            <w:sz w:val="17"/>
                          </w:rPr>
                        </w:pPr>
                        <w:r>
                          <w:rPr>
                            <w:sz w:val="17"/>
                          </w:rPr>
                          <w:t>XA7</w:t>
                        </w:r>
                      </w:p>
                    </w:txbxContent>
                  </v:textbox>
                </v:shape>
                <v:shape id="Text Box 153" o:spid="_x0000_s1221" type="#_x0000_t202" style="position:absolute;left:7337;top:2339;width:280;height: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" filled="f" stroked="f">
                  <v:textbox inset="0,0,0,0">
                    <w:txbxContent>
                      <w:p w14:paraId="0EB52DD8" w14:textId="77777777" w:rsidR="003D154C" w:rsidRDefault="003D154C" w:rsidP="003D154C">
                        <w:pPr>
                          <w:spacing w:line="193" w:lineRule="exact"/>
                          <w:ind w:left="6"/>
                          <w:rPr>
                            <w:sz w:val="17"/>
                          </w:rPr>
                        </w:pPr>
                        <w:r>
                          <w:rPr>
                            <w:sz w:val="17"/>
                          </w:rPr>
                          <w:t>XD0</w:t>
                        </w:r>
                      </w:p>
                      <w:p w14:paraId="57AC6865" w14:textId="77777777" w:rsidR="003D154C" w:rsidRDefault="003D154C" w:rsidP="003D154C">
                        <w:pPr>
                          <w:spacing w:before="47" w:line="194" w:lineRule="exact"/>
                          <w:rPr>
                            <w:sz w:val="17"/>
                          </w:rPr>
                        </w:pPr>
                        <w:r>
                          <w:rPr>
                            <w:sz w:val="17"/>
                          </w:rPr>
                          <w:t>XA7</w:t>
                        </w:r>
                      </w:p>
                    </w:txbxContent>
                  </v:textbox>
                </v:shape>
                <v:shape id="Text Box 154" o:spid="_x0000_s1222" type="#_x0000_t202" style="position:absolute;left:774;top:2965;width:190;height: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" filled="f" stroked="f">
                  <v:textbox inset="0,0,0,0">
                    <w:txbxContent>
                      <w:p w14:paraId="0C2DDBFD" w14:textId="77777777" w:rsidR="003D154C" w:rsidRDefault="003D154C" w:rsidP="003D154C">
                        <w:pPr>
                          <w:spacing w:line="193" w:lineRule="exact"/>
                          <w:rPr>
                            <w:sz w:val="17"/>
                          </w:rPr>
                        </w:pPr>
                        <w:r>
                          <w:rPr>
                            <w:sz w:val="17"/>
                          </w:rPr>
                          <w:t>D7</w:t>
                        </w:r>
                      </w:p>
                      <w:p w14:paraId="565D1E99" w14:textId="77777777" w:rsidR="003D154C" w:rsidRDefault="003D154C" w:rsidP="003D154C">
                        <w:pPr>
                          <w:spacing w:before="87" w:line="194" w:lineRule="exact"/>
                          <w:rPr>
                            <w:sz w:val="17"/>
                          </w:rPr>
                        </w:pPr>
                        <w:r>
                          <w:rPr>
                            <w:sz w:val="17"/>
                          </w:rPr>
                          <w:t>D0</w:t>
                        </w:r>
                      </w:p>
                    </w:txbxContent>
                  </v:textbox>
                </v:shape>
                <v:shape id="Text Box 155" o:spid="_x0000_s1223" type="#_x0000_t202" style="position:absolute;left:4763;top:2960;width:274;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" filled="f" stroked="f">
                  <v:textbox inset="0,0,0,0">
                    <w:txbxContent>
                      <w:p w14:paraId="4D6BBB6F" w14:textId="77777777" w:rsidR="003D154C" w:rsidRDefault="003D154C" w:rsidP="003D154C">
                        <w:pPr>
                          <w:spacing w:line="169" w:lineRule="exact"/>
                          <w:rPr>
                            <w:sz w:val="17"/>
                          </w:rPr>
                        </w:pPr>
                        <w:r>
                          <w:rPr>
                            <w:sz w:val="17"/>
                          </w:rPr>
                          <w:t>XA0</w:t>
                        </w:r>
                      </w:p>
                    </w:txbxContent>
                  </v:textbox>
                </v:shape>
                <v:shape id="Text Box 156" o:spid="_x0000_s1224" type="#_x0000_t202" style="position:absolute;left:5675;top:2969;width:274;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" filled="f" stroked="f">
                  <v:textbox inset="0,0,0,0">
                    <w:txbxContent>
                      <w:p w14:paraId="390261B9" w14:textId="77777777" w:rsidR="003D154C" w:rsidRDefault="003D154C" w:rsidP="003D154C">
                        <w:pPr>
                          <w:spacing w:line="169" w:lineRule="exact"/>
                          <w:rPr>
                            <w:sz w:val="17"/>
                          </w:rPr>
                        </w:pPr>
                        <w:r>
                          <w:rPr>
                            <w:sz w:val="17"/>
                          </w:rPr>
                          <w:t>XA0</w:t>
                        </w:r>
                      </w:p>
                    </w:txbxContent>
                  </v:textbox>
                </v:shape>
                <v:shape id="Text Box 157" o:spid="_x0000_s1225" type="#_x0000_t202" style="position:absolute;left:7337;top:2980;width:274;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" filled="f" stroked="f">
                  <v:textbox inset="0,0,0,0">
                    <w:txbxContent>
                      <w:p w14:paraId="2B6BCC3A" w14:textId="77777777" w:rsidR="003D154C" w:rsidRDefault="003D154C" w:rsidP="003D154C">
                        <w:pPr>
                          <w:spacing w:line="169" w:lineRule="exact"/>
                          <w:rPr>
                            <w:sz w:val="17"/>
                          </w:rPr>
                        </w:pPr>
                        <w:r>
                          <w:rPr>
                            <w:sz w:val="17"/>
                          </w:rPr>
                          <w:t>XA0</w:t>
                        </w:r>
                      </w:p>
                    </w:txbxContent>
                  </v:textbox>
                </v:shape>
                <v:shape id="Text Box 158" o:spid="_x0000_s1226" type="#_x0000_t202" style="position:absolute;left:7697;top:3165;width:443;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" filled="f" stroked="f">
                  <v:textbox inset="0,0,0,0">
                    <w:txbxContent>
                      <w:p w14:paraId="0300A9E0" w14:textId="77777777" w:rsidR="003D154C" w:rsidRDefault="003D154C" w:rsidP="003D154C">
                        <w:pPr>
                          <w:spacing w:line="169" w:lineRule="exact"/>
                          <w:rPr>
                            <w:sz w:val="17"/>
                          </w:rPr>
                        </w:pPr>
                        <w:r>
                          <w:rPr>
                            <w:sz w:val="17"/>
                          </w:rPr>
                          <w:t>M_CS1</w:t>
                        </w:r>
                      </w:p>
                    </w:txbxContent>
                  </v:textbox>
                </v:shape>
                <v:shape id="Text Box 159" o:spid="_x0000_s1227" type="#_x0000_t202" style="position:absolute;left:5622;top:3314;width:528;height: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" filled="f" stroked="f">
                  <v:textbox inset="0,0,0,0">
                    <w:txbxContent>
                      <w:p w14:paraId="498314AE" w14:textId="77777777" w:rsidR="003D154C" w:rsidRDefault="003D154C" w:rsidP="003D154C">
                        <w:pPr>
                          <w:spacing w:line="183" w:lineRule="exact"/>
                          <w:ind w:right="18"/>
                          <w:jc w:val="right"/>
                          <w:rPr>
                            <w:sz w:val="17"/>
                          </w:rPr>
                        </w:pPr>
                        <w:r>
                          <w:rPr>
                            <w:w w:val="95"/>
                            <w:sz w:val="17"/>
                          </w:rPr>
                          <w:t>IN</w:t>
                        </w:r>
                        <w:r>
                          <w:rPr>
                            <w:w w:val="95"/>
                            <w:sz w:val="17"/>
                          </w:rPr>
                          <w:t>单元</w:t>
                        </w:r>
                      </w:p>
                      <w:p w14:paraId="44BD22E3" w14:textId="77777777" w:rsidR="003D154C" w:rsidRDefault="003D154C" w:rsidP="003D154C">
                        <w:pPr>
                          <w:spacing w:line="207" w:lineRule="exact"/>
                          <w:ind w:right="42"/>
                          <w:jc w:val="right"/>
                          <w:rPr>
                            <w:sz w:val="17"/>
                          </w:rPr>
                        </w:pPr>
                        <w:r>
                          <w:rPr>
                            <w:sz w:val="17"/>
                          </w:rPr>
                          <w:t>IOR</w:t>
                        </w:r>
                      </w:p>
                      <w:p w14:paraId="26F049D7" w14:textId="77777777" w:rsidR="003D154C" w:rsidRDefault="003D154C" w:rsidP="003D154C">
                        <w:pPr>
                          <w:spacing w:before="22" w:line="194" w:lineRule="exact"/>
                          <w:ind w:right="36"/>
                          <w:jc w:val="right"/>
                          <w:rPr>
                            <w:sz w:val="17"/>
                          </w:rPr>
                        </w:pPr>
                        <w:r>
                          <w:rPr>
                            <w:sz w:val="17"/>
                          </w:rPr>
                          <w:t>XD7</w:t>
                        </w:r>
                      </w:p>
                    </w:txbxContent>
                  </v:textbox>
                </v:shape>
                <v:shape id="Text Box 160" o:spid="_x0000_s1228" type="#_x0000_t202" style="position:absolute;left:4699;top:4360;width:359;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" filled="f" stroked="f">
                  <v:textbox inset="0,0,0,0">
                    <w:txbxContent>
                      <w:p w14:paraId="16912289" w14:textId="77777777" w:rsidR="003D154C" w:rsidRDefault="003D154C" w:rsidP="003D154C">
                        <w:pPr>
                          <w:spacing w:line="169" w:lineRule="exact"/>
                          <w:rPr>
                            <w:sz w:val="17"/>
                          </w:rPr>
                        </w:pPr>
                        <w:r>
                          <w:rPr>
                            <w:sz w:val="17"/>
                          </w:rPr>
                          <w:t>XIOR</w:t>
                        </w:r>
                      </w:p>
                    </w:txbxContent>
                  </v:textbox>
                </v:shape>
                <v:shape id="Text Box 161" o:spid="_x0000_s1229" type="#_x0000_t202" style="position:absolute;left:5581;top:4152;width:612;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" filled="f" stroked="f">
                  <v:textbox inset="0,0,0,0">
                    <w:txbxContent>
                      <w:p w14:paraId="20E16498" w14:textId="77777777" w:rsidR="003D154C" w:rsidRDefault="003D154C" w:rsidP="003D154C">
                        <w:pPr>
                          <w:spacing w:line="189" w:lineRule="exact"/>
                          <w:ind w:right="79"/>
                          <w:jc w:val="right"/>
                          <w:rPr>
                            <w:sz w:val="17"/>
                          </w:rPr>
                        </w:pPr>
                        <w:r>
                          <w:rPr>
                            <w:sz w:val="17"/>
                          </w:rPr>
                          <w:t>XD0</w:t>
                        </w:r>
                      </w:p>
                      <w:p w14:paraId="01DCEF38" w14:textId="77777777" w:rsidR="003D154C" w:rsidRDefault="003D154C" w:rsidP="003D154C">
                        <w:pPr>
                          <w:spacing w:line="214" w:lineRule="exact"/>
                          <w:ind w:right="158"/>
                          <w:jc w:val="right"/>
                          <w:rPr>
                            <w:sz w:val="17"/>
                          </w:rPr>
                        </w:pPr>
                        <w:r>
                          <w:rPr>
                            <w:sz w:val="17"/>
                          </w:rPr>
                          <w:t>IN_B</w:t>
                        </w:r>
                      </w:p>
                      <w:p w14:paraId="13D1DC36" w14:textId="77777777" w:rsidR="003D154C" w:rsidRDefault="003D154C" w:rsidP="003D154C">
                        <w:pPr>
                          <w:spacing w:before="86" w:line="207" w:lineRule="exact"/>
                          <w:ind w:right="18"/>
                          <w:jc w:val="right"/>
                          <w:rPr>
                            <w:sz w:val="17"/>
                          </w:rPr>
                        </w:pPr>
                        <w:r>
                          <w:rPr>
                            <w:w w:val="95"/>
                            <w:sz w:val="17"/>
                          </w:rPr>
                          <w:t>OUT</w:t>
                        </w:r>
                        <w:r>
                          <w:rPr>
                            <w:w w:val="95"/>
                            <w:sz w:val="17"/>
                          </w:rPr>
                          <w:t>单元</w:t>
                        </w:r>
                      </w:p>
                      <w:p w14:paraId="74F9C52E" w14:textId="77777777" w:rsidR="003D154C" w:rsidRDefault="003D154C" w:rsidP="003D154C">
                        <w:pPr>
                          <w:spacing w:line="207" w:lineRule="exact"/>
                          <w:ind w:right="84"/>
                          <w:jc w:val="right"/>
                          <w:rPr>
                            <w:sz w:val="17"/>
                          </w:rPr>
                        </w:pPr>
                        <w:r>
                          <w:rPr>
                            <w:sz w:val="17"/>
                          </w:rPr>
                          <w:t>IOW</w:t>
                        </w:r>
                      </w:p>
                      <w:p w14:paraId="2D0E6415" w14:textId="77777777" w:rsidR="003D154C" w:rsidRDefault="003D154C" w:rsidP="003D154C">
                        <w:pPr>
                          <w:spacing w:before="22" w:line="194" w:lineRule="exact"/>
                          <w:ind w:right="78"/>
                          <w:jc w:val="right"/>
                          <w:rPr>
                            <w:sz w:val="17"/>
                          </w:rPr>
                        </w:pPr>
                        <w:r>
                          <w:rPr>
                            <w:sz w:val="17"/>
                          </w:rPr>
                          <w:t>XD7</w:t>
                        </w:r>
                      </w:p>
                    </w:txbxContent>
                  </v:textbox>
                </v:shape>
                <v:shape id="Text Box 162" o:spid="_x0000_s1230" type="#_x0000_t202" style="position:absolute;left:5706;top:5504;width:443;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" filled="f" stroked="f">
                  <v:textbox inset="0,0,0,0">
                    <w:txbxContent>
                      <w:p w14:paraId="695F517E" w14:textId="77777777" w:rsidR="003D154C" w:rsidRDefault="003D154C" w:rsidP="003D154C">
                        <w:pPr>
                          <w:spacing w:line="190" w:lineRule="exact"/>
                          <w:ind w:right="34"/>
                          <w:jc w:val="right"/>
                          <w:rPr>
                            <w:sz w:val="17"/>
                          </w:rPr>
                        </w:pPr>
                        <w:r>
                          <w:rPr>
                            <w:sz w:val="17"/>
                          </w:rPr>
                          <w:t>XD0</w:t>
                        </w:r>
                      </w:p>
                      <w:p w14:paraId="08C632CE" w14:textId="77777777" w:rsidR="003D154C" w:rsidRDefault="003D154C" w:rsidP="003D154C">
                        <w:pPr>
                          <w:spacing w:line="190" w:lineRule="exact"/>
                          <w:ind w:right="18"/>
                          <w:jc w:val="right"/>
                          <w:rPr>
                            <w:sz w:val="17"/>
                          </w:rPr>
                        </w:pPr>
                        <w:r>
                          <w:rPr>
                            <w:w w:val="95"/>
                            <w:sz w:val="17"/>
                          </w:rPr>
                          <w:t>LED_B</w:t>
                        </w:r>
                      </w:p>
                    </w:txbxContent>
                  </v:textbox>
                </v:shape>
                <w10:anchorlock/>
              </v:group>
            </w:pict>
          </mc:Fallback>
        </mc:AlternateContent>
      </w:r>
    </w:p>
    <w:p w14:paraId="3611C6D8" w14:textId="77777777" w:rsidR="003D154C" w:rsidRDefault="003D154C" w:rsidP="003D154C">
      <w:pPr>
        <w:rPr>
          <w:sz w:val="20"/>
        </w:rPr>
        <w:sectPr w:rsidR="003D154C" w:rsidSect="003D154C">
          <w:pgSz w:w="10440" w:h="14750"/>
          <w:pgMar w:top="980" w:right="640" w:bottom="280" w:left="720" w:header="751" w:footer="0" w:gutter="0"/>
          <w:cols w:space="720"/>
        </w:sectPr>
      </w:pPr>
    </w:p>
    <w:p w14:paraId="6306136D" w14:textId="77777777" w:rsidR="003D154C" w:rsidRDefault="003D154C" w:rsidP="003D154C">
      <w:pPr>
        <w:pStyle w:val="BodyText"/>
        <w:rPr>
          <w:rFonts w:ascii="Times New Roman"/>
          <w:sz w:val="28"/>
        </w:rPr>
      </w:pPr>
    </w:p>
    <w:p w14:paraId="7B2416F5" w14:textId="77777777" w:rsidR="003D154C" w:rsidRDefault="003D154C" w:rsidP="003D154C">
      <w:pPr>
        <w:pStyle w:val="BodyText"/>
        <w:spacing w:before="7"/>
        <w:rPr>
          <w:rFonts w:ascii="Times New Roman"/>
          <w:sz w:val="30"/>
        </w:rPr>
      </w:pPr>
    </w:p>
    <w:p w14:paraId="3291B775" w14:textId="77777777" w:rsidR="003D154C" w:rsidRDefault="003D154C" w:rsidP="003D154C">
      <w:pPr>
        <w:pStyle w:val="ListParagraph"/>
        <w:numPr>
          <w:ilvl w:val="0"/>
          <w:numId w:val="8"/>
        </w:numPr>
        <w:tabs>
          <w:tab w:val="left" w:pos="714"/>
        </w:tabs>
        <w:autoSpaceDE w:val="0"/>
        <w:autoSpaceDN w:val="0"/>
        <w:ind w:left="713" w:firstLineChars="0" w:hanging="527"/>
        <w:jc w:val="left"/>
      </w:pPr>
      <w:r>
        <w:rPr>
          <w:spacing w:val="-1"/>
        </w:rPr>
        <w:t>具体操作步骤如下：</w:t>
      </w:r>
    </w:p>
    <w:p w14:paraId="1B37C020" w14:textId="77777777" w:rsidR="003D154C" w:rsidRDefault="003D154C" w:rsidP="003D154C">
      <w:pPr>
        <w:pStyle w:val="BodyText"/>
        <w:spacing w:before="3"/>
        <w:rPr>
          <w:sz w:val="25"/>
        </w:rPr>
      </w:pPr>
      <w:r>
        <w:br w:type="column"/>
      </w:r>
    </w:p>
    <w:p w14:paraId="44D23D14" w14:textId="77777777" w:rsidR="003D154C" w:rsidRDefault="003D154C" w:rsidP="003D154C">
      <w:pPr>
        <w:spacing w:before="1"/>
        <w:ind w:left="187"/>
        <w:rPr>
          <w:rFonts w:ascii="微软雅黑" w:eastAsia="微软雅黑"/>
          <w:b/>
          <w:sz w:val="18"/>
        </w:rPr>
      </w:pPr>
      <w:r>
        <w:rPr>
          <w:rFonts w:ascii="微软雅黑" w:eastAsia="微软雅黑" w:hint="eastAsia"/>
          <w:b/>
          <w:spacing w:val="-4"/>
          <w:sz w:val="18"/>
        </w:rPr>
        <w:t xml:space="preserve">图 </w:t>
      </w:r>
      <w:r>
        <w:rPr>
          <w:rFonts w:eastAsia="Times New Roman"/>
          <w:b/>
          <w:sz w:val="18"/>
        </w:rPr>
        <w:t>4-1-5</w:t>
      </w:r>
      <w:r>
        <w:rPr>
          <w:rFonts w:eastAsia="Times New Roman"/>
          <w:b/>
          <w:spacing w:val="14"/>
          <w:sz w:val="18"/>
        </w:rPr>
        <w:t xml:space="preserve">   </w:t>
      </w:r>
      <w:r>
        <w:rPr>
          <w:rFonts w:ascii="微软雅黑" w:eastAsia="微软雅黑" w:hint="eastAsia"/>
          <w:b/>
          <w:sz w:val="18"/>
        </w:rPr>
        <w:t>实验接线图</w:t>
      </w:r>
    </w:p>
    <w:p w14:paraId="507DFD9C" w14:textId="77777777" w:rsidR="003D154C" w:rsidRDefault="003D154C" w:rsidP="003D154C">
      <w:pPr>
        <w:spacing w:line="191" w:lineRule="exact"/>
        <w:ind w:left="187"/>
        <w:rPr>
          <w:sz w:val="17"/>
        </w:rPr>
      </w:pPr>
      <w:r>
        <w:br w:type="column"/>
      </w:r>
      <w:r>
        <w:rPr>
          <w:sz w:val="17"/>
        </w:rPr>
        <w:t>GND</w:t>
      </w:r>
    </w:p>
    <w:p w14:paraId="0C771F3E" w14:textId="77777777" w:rsidR="003D154C" w:rsidRDefault="003D154C" w:rsidP="003D154C">
      <w:pPr>
        <w:spacing w:line="191" w:lineRule="exact"/>
        <w:rPr>
          <w:sz w:val="17"/>
        </w:rPr>
        <w:sectPr w:rsidR="003D154C" w:rsidSect="003D154C">
          <w:type w:val="continuous"/>
          <w:pgSz w:w="10440" w:h="14750"/>
          <w:pgMar w:top="1400" w:right="640" w:bottom="280" w:left="720" w:header="720" w:footer="720" w:gutter="0"/>
          <w:cols w:num="3" w:space="720" w:equalWidth="0">
            <w:col w:w="2642" w:space="846"/>
            <w:col w:w="1923" w:space="128"/>
            <w:col w:w="3541"/>
          </w:cols>
        </w:sectPr>
      </w:pPr>
    </w:p>
    <w:p w14:paraId="50F651A2" w14:textId="0EF5BE0F" w:rsidR="003D154C" w:rsidRDefault="003D154C" w:rsidP="003D154C">
      <w:pPr>
        <w:pStyle w:val="BodyText"/>
        <w:spacing w:before="43" w:line="278" w:lineRule="auto"/>
        <w:ind w:left="187" w:right="208" w:firstLine="420"/>
      </w:pPr>
      <w:r>
        <w:rPr>
          <w:noProof/>
        </w:rPr>
        <mc:AlternateContent>
          <mc:Choice Requires="wpg">
            <w:drawing>
              <wp:anchor distT="0" distB="0" distL="114300" distR="114300" simplePos="0" relativeHeight="251660288" behindDoc="0" locked="0" layoutInCell="1" allowOverlap="1" wp14:anchorId="7192CFD8" wp14:editId="78D1DC24">
                <wp:simplePos x="0" y="0"/>
                <wp:positionH relativeFrom="page">
                  <wp:posOffset>556895</wp:posOffset>
                </wp:positionH>
                <wp:positionV relativeFrom="page">
                  <wp:posOffset>436880</wp:posOffset>
                </wp:positionV>
                <wp:extent cx="5546725" cy="222250"/>
                <wp:effectExtent l="4445" t="0" r="1905" b="0"/>
                <wp:wrapNone/>
                <wp:docPr id="1594511218"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6725" cy="222250"/>
                          <a:chOff x="877" y="688"/>
                          <a:chExt cx="8735" cy="350"/>
                        </a:xfrm>
                      </wpg:grpSpPr>
                      <pic:pic xmlns:pic="http://schemas.openxmlformats.org/drawingml/2006/picture">
                        <pic:nvPicPr>
                          <pic:cNvPr id="1429205729" name="Picture 2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932" y="688"/>
                            <a:ext cx="297"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7515220" name="Rectangle 213"/>
                        <wps:cNvSpPr>
                          <a:spLocks noChangeArrowheads="1"/>
                        </wps:cNvSpPr>
                        <wps:spPr bwMode="auto">
                          <a:xfrm>
                            <a:off x="877" y="1023"/>
                            <a:ext cx="873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AC4E71" id="Group 217" o:spid="_x0000_s1026" style="position:absolute;margin-left:43.85pt;margin-top:34.4pt;width:436.75pt;height:17.5pt;z-index:251660288;mso-position-horizontal-relative:page;mso-position-vertical-relative:page" coordorigin="877,688" coordsize="8735,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">
                <v:shape id="Picture 212" o:spid="_x0000_s1027" type="#_x0000_t75" style="position:absolute;left:932;top:688;width:297;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">
                  <v:imagedata r:id="rId30" o:title=""/>
                </v:shape>
                <v:rect id="Rectangle 213" o:spid="_x0000_s1028" style="position:absolute;left:877;top:1023;width:873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" fillcolor="black" stroked="f"/>
                <w10:wrap anchorx="page" anchory="page"/>
              </v:group>
            </w:pict>
          </mc:Fallback>
        </mc:AlternateContent>
      </w:r>
      <w:r>
        <w:rPr>
          <w:spacing w:val="-19"/>
        </w:rPr>
        <w:t>进入软件界面，选择菜单命令“【实验】—【简单模型机】”，打开简单模型机实验数据通路</w:t>
      </w:r>
      <w:r>
        <w:t>图。</w:t>
      </w:r>
    </w:p>
    <w:p w14:paraId="14A691F7" w14:textId="77777777" w:rsidR="003D154C" w:rsidRDefault="003D154C" w:rsidP="003D154C">
      <w:pPr>
        <w:pStyle w:val="BodyText"/>
        <w:spacing w:line="278" w:lineRule="auto"/>
        <w:ind w:left="186" w:right="208" w:firstLine="420"/>
        <w:jc w:val="both"/>
      </w:pPr>
      <w:r>
        <w:rPr>
          <w:spacing w:val="-4"/>
        </w:rPr>
        <w:t xml:space="preserve">将时序与操作台单元的开关 </w:t>
      </w:r>
      <w:r>
        <w:rPr>
          <w:rFonts w:ascii="Times New Roman" w:eastAsia="Times New Roman" w:hAnsi="Times New Roman"/>
          <w:spacing w:val="-1"/>
        </w:rPr>
        <w:t>KK1</w:t>
      </w:r>
      <w:r>
        <w:rPr>
          <w:spacing w:val="-20"/>
        </w:rPr>
        <w:t>、</w:t>
      </w:r>
      <w:r>
        <w:rPr>
          <w:rFonts w:ascii="Times New Roman" w:eastAsia="Times New Roman" w:hAnsi="Times New Roman"/>
          <w:spacing w:val="-1"/>
        </w:rPr>
        <w:t>KK3</w:t>
      </w:r>
      <w:r>
        <w:rPr>
          <w:rFonts w:ascii="Times New Roman" w:eastAsia="Times New Roman" w:hAnsi="Times New Roman"/>
          <w:spacing w:val="1"/>
        </w:rPr>
        <w:t xml:space="preserve"> </w:t>
      </w:r>
      <w:r>
        <w:rPr>
          <w:spacing w:val="-12"/>
        </w:rPr>
        <w:t xml:space="preserve">置为‘运行’档，开关 </w:t>
      </w:r>
      <w:r>
        <w:rPr>
          <w:rFonts w:ascii="Times New Roman" w:eastAsia="Times New Roman" w:hAnsi="Times New Roman"/>
          <w:spacing w:val="-1"/>
        </w:rPr>
        <w:t>KK2</w:t>
      </w:r>
      <w:r>
        <w:rPr>
          <w:rFonts w:ascii="Times New Roman" w:eastAsia="Times New Roman" w:hAnsi="Times New Roman"/>
          <w:spacing w:val="1"/>
        </w:rPr>
        <w:t xml:space="preserve"> </w:t>
      </w:r>
      <w:r>
        <w:rPr>
          <w:spacing w:val="-7"/>
        </w:rPr>
        <w:t>置为‘单拍’档，</w:t>
      </w:r>
      <w:r>
        <w:rPr>
          <w:rFonts w:ascii="Times New Roman" w:eastAsia="Times New Roman" w:hAnsi="Times New Roman"/>
          <w:spacing w:val="-6"/>
        </w:rPr>
        <w:t>CON</w:t>
      </w:r>
      <w:r>
        <w:rPr>
          <w:rFonts w:ascii="Times New Roman" w:eastAsia="Times New Roman" w:hAnsi="Times New Roman"/>
          <w:spacing w:val="-50"/>
        </w:rPr>
        <w:t xml:space="preserve"> </w:t>
      </w:r>
      <w:r>
        <w:rPr>
          <w:spacing w:val="-7"/>
        </w:rPr>
        <w:t xml:space="preserve">单元所有开关置 </w:t>
      </w:r>
      <w:r>
        <w:rPr>
          <w:rFonts w:ascii="Times New Roman" w:eastAsia="Times New Roman" w:hAnsi="Times New Roman"/>
          <w:spacing w:val="-16"/>
        </w:rPr>
        <w:t>0</w:t>
      </w:r>
      <w:r>
        <w:rPr>
          <w:spacing w:val="-16"/>
        </w:rPr>
        <w:t>（</w:t>
      </w:r>
      <w:r>
        <w:rPr>
          <w:spacing w:val="-5"/>
        </w:rPr>
        <w:t>由于总线有总线竞争报警功能，在操作中应当先关闭应关闭的输出开关，再</w:t>
      </w:r>
      <w:r>
        <w:t>打开应打开的输出开关，否则可能由于总线竞争导致实验出错</w:t>
      </w:r>
      <w:r>
        <w:rPr>
          <w:spacing w:val="-105"/>
        </w:rPr>
        <w:t>）</w:t>
      </w:r>
      <w:r>
        <w:t xml:space="preserve">， 按动 </w:t>
      </w:r>
      <w:r>
        <w:rPr>
          <w:rFonts w:ascii="Times New Roman" w:eastAsia="Times New Roman" w:hAnsi="Times New Roman"/>
        </w:rPr>
        <w:t>C</w:t>
      </w:r>
      <w:r>
        <w:rPr>
          <w:rFonts w:ascii="Times New Roman" w:eastAsia="Times New Roman" w:hAnsi="Times New Roman"/>
          <w:spacing w:val="-1"/>
        </w:rPr>
        <w:t>O</w:t>
      </w:r>
      <w:r>
        <w:rPr>
          <w:rFonts w:ascii="Times New Roman" w:eastAsia="Times New Roman" w:hAnsi="Times New Roman"/>
        </w:rPr>
        <w:t xml:space="preserve">N  </w:t>
      </w:r>
      <w:r>
        <w:rPr>
          <w:spacing w:val="1"/>
        </w:rPr>
        <w:t xml:space="preserve">单元的总清按钮 </w:t>
      </w:r>
      <w:r>
        <w:rPr>
          <w:rFonts w:ascii="Times New Roman" w:eastAsia="Times New Roman" w:hAnsi="Times New Roman"/>
        </w:rPr>
        <w:t>CLR</w:t>
      </w:r>
      <w:r>
        <w:t>，然后按下面的顺序操作，在数据通路图中观测结果。</w:t>
      </w:r>
    </w:p>
    <w:p w14:paraId="553A699A" w14:textId="10EDD4B7" w:rsidR="003D154C" w:rsidRDefault="003D154C" w:rsidP="00261135">
      <w:pPr>
        <w:pStyle w:val="BodyText"/>
        <w:numPr>
          <w:ilvl w:val="4"/>
          <w:numId w:val="9"/>
        </w:numPr>
        <w:spacing w:line="269" w:lineRule="exact"/>
        <w:jc w:val="both"/>
      </w:pPr>
      <w:r>
        <w:rPr>
          <w:rFonts w:ascii="MS PGothic" w:eastAsia="MS PGothic" w:hAnsi="MS PGothic" w:hint="eastAsia"/>
          <w:spacing w:val="10"/>
        </w:rPr>
        <w:t xml:space="preserve"> </w:t>
      </w:r>
      <w:r>
        <w:rPr>
          <w:spacing w:val="-10"/>
        </w:rPr>
        <w:t xml:space="preserve">输入设备将 </w:t>
      </w:r>
      <w:r>
        <w:rPr>
          <w:rFonts w:ascii="Times New Roman" w:eastAsia="Times New Roman" w:hAnsi="Times New Roman"/>
          <w:spacing w:val="-1"/>
        </w:rPr>
        <w:t xml:space="preserve">11H </w:t>
      </w:r>
      <w:r>
        <w:rPr>
          <w:spacing w:val="-19"/>
        </w:rPr>
        <w:t xml:space="preserve">打入 </w:t>
      </w:r>
      <w:r>
        <w:rPr>
          <w:rFonts w:ascii="Times New Roman" w:eastAsia="Times New Roman" w:hAnsi="Times New Roman"/>
        </w:rPr>
        <w:t>A</w:t>
      </w:r>
      <w:r>
        <w:rPr>
          <w:rFonts w:ascii="Times New Roman" w:eastAsia="Times New Roman" w:hAnsi="Times New Roman"/>
          <w:spacing w:val="-1"/>
        </w:rPr>
        <w:t xml:space="preserve"> </w:t>
      </w:r>
      <w:r>
        <w:t>寄存器。</w:t>
      </w:r>
    </w:p>
    <w:p w14:paraId="3CF20D9D" w14:textId="747D02F8" w:rsidR="003D154C" w:rsidRDefault="003D154C" w:rsidP="003D154C">
      <w:pPr>
        <w:pStyle w:val="BodyText"/>
        <w:spacing w:before="43" w:line="278" w:lineRule="auto"/>
        <w:ind w:left="605" w:right="105" w:firstLine="420"/>
      </w:pPr>
      <w:r>
        <w:rPr>
          <w:spacing w:val="-22"/>
        </w:rPr>
        <w:t xml:space="preserve">将 </w:t>
      </w:r>
      <w:r>
        <w:rPr>
          <w:rFonts w:ascii="Times New Roman" w:eastAsia="Times New Roman" w:hAnsi="Times New Roman"/>
          <w:spacing w:val="-1"/>
        </w:rPr>
        <w:t>ALU_B</w:t>
      </w:r>
      <w:r>
        <w:rPr>
          <w:rFonts w:ascii="Times New Roman" w:eastAsia="Times New Roman" w:hAnsi="Times New Roman"/>
          <w:spacing w:val="10"/>
        </w:rPr>
        <w:t xml:space="preserve"> </w:t>
      </w:r>
      <w:r>
        <w:rPr>
          <w:spacing w:val="-15"/>
        </w:rPr>
        <w:t xml:space="preserve">置为 </w:t>
      </w:r>
      <w:r>
        <w:rPr>
          <w:rFonts w:ascii="Times New Roman" w:eastAsia="Times New Roman" w:hAnsi="Times New Roman"/>
          <w:spacing w:val="-1"/>
        </w:rPr>
        <w:t>1</w:t>
      </w:r>
      <w:r>
        <w:rPr>
          <w:spacing w:val="-12"/>
        </w:rPr>
        <w:t xml:space="preserve">，关闭 </w:t>
      </w:r>
      <w:r>
        <w:rPr>
          <w:rFonts w:ascii="Times New Roman" w:eastAsia="Times New Roman" w:hAnsi="Times New Roman"/>
        </w:rPr>
        <w:t>A</w:t>
      </w:r>
      <w:r>
        <w:rPr>
          <w:rFonts w:ascii="Times New Roman" w:eastAsia="Times New Roman" w:hAnsi="Times New Roman"/>
          <w:spacing w:val="9"/>
        </w:rPr>
        <w:t xml:space="preserve"> </w:t>
      </w:r>
      <w:r>
        <w:t>暂存器的输出；</w:t>
      </w:r>
      <w:r>
        <w:rPr>
          <w:rFonts w:ascii="Times New Roman" w:eastAsia="Times New Roman" w:hAnsi="Times New Roman"/>
        </w:rPr>
        <w:t>WR</w:t>
      </w:r>
      <w:r>
        <w:t>、</w:t>
      </w:r>
      <w:r>
        <w:rPr>
          <w:rFonts w:ascii="Times New Roman" w:eastAsia="Times New Roman" w:hAnsi="Times New Roman"/>
        </w:rPr>
        <w:t>RD</w:t>
      </w:r>
      <w:r>
        <w:t>、</w:t>
      </w:r>
      <w:r>
        <w:rPr>
          <w:rFonts w:ascii="Times New Roman" w:eastAsia="Times New Roman" w:hAnsi="Times New Roman"/>
        </w:rPr>
        <w:t>IOM</w:t>
      </w:r>
      <w:r>
        <w:rPr>
          <w:rFonts w:ascii="Times New Roman" w:eastAsia="Times New Roman" w:hAnsi="Times New Roman"/>
          <w:spacing w:val="10"/>
        </w:rPr>
        <w:t xml:space="preserve"> </w:t>
      </w:r>
      <w:r>
        <w:rPr>
          <w:spacing w:val="-9"/>
        </w:rPr>
        <w:t xml:space="preserve">分别置为 </w:t>
      </w:r>
      <w:r>
        <w:rPr>
          <w:rFonts w:ascii="Times New Roman" w:eastAsia="Times New Roman" w:hAnsi="Times New Roman"/>
        </w:rPr>
        <w:t>0</w:t>
      </w:r>
      <w:r>
        <w:t>、</w:t>
      </w:r>
      <w:r>
        <w:rPr>
          <w:rFonts w:ascii="Times New Roman" w:eastAsia="Times New Roman" w:hAnsi="Times New Roman"/>
        </w:rPr>
        <w:t>1</w:t>
      </w:r>
      <w:r>
        <w:t>、</w:t>
      </w:r>
      <w:r>
        <w:rPr>
          <w:rFonts w:ascii="Times New Roman" w:eastAsia="Times New Roman" w:hAnsi="Times New Roman"/>
        </w:rPr>
        <w:t>1</w:t>
      </w:r>
      <w:r>
        <w:t xml:space="preserve">，对 </w:t>
      </w:r>
      <w:r>
        <w:rPr>
          <w:rFonts w:ascii="Times New Roman" w:eastAsia="Times New Roman" w:hAnsi="Times New Roman"/>
        </w:rPr>
        <w:t>IN</w:t>
      </w:r>
      <w:r>
        <w:rPr>
          <w:rFonts w:ascii="Times New Roman" w:eastAsia="Times New Roman" w:hAnsi="Times New Roman"/>
          <w:spacing w:val="1"/>
        </w:rPr>
        <w:t xml:space="preserve"> </w:t>
      </w:r>
      <w:r>
        <w:rPr>
          <w:spacing w:val="-4"/>
        </w:rPr>
        <w:t>单元进行读操作；</w:t>
      </w:r>
      <w:r>
        <w:rPr>
          <w:rFonts w:ascii="Times New Roman" w:eastAsia="Times New Roman" w:hAnsi="Times New Roman"/>
          <w:spacing w:val="-4"/>
        </w:rPr>
        <w:t>IN</w:t>
      </w:r>
      <w:r>
        <w:rPr>
          <w:rFonts w:ascii="Times New Roman" w:eastAsia="Times New Roman" w:hAnsi="Times New Roman"/>
          <w:spacing w:val="-1"/>
        </w:rPr>
        <w:t xml:space="preserve"> </w:t>
      </w:r>
      <w:r>
        <w:rPr>
          <w:spacing w:val="-17"/>
        </w:rPr>
        <w:t xml:space="preserve">单元置 </w:t>
      </w:r>
      <w:r>
        <w:rPr>
          <w:rFonts w:ascii="Times New Roman" w:eastAsia="Times New Roman" w:hAnsi="Times New Roman"/>
          <w:spacing w:val="-4"/>
        </w:rPr>
        <w:t>00010001</w:t>
      </w:r>
      <w:r>
        <w:rPr>
          <w:spacing w:val="-4"/>
        </w:rPr>
        <w:t>，</w:t>
      </w:r>
      <w:r>
        <w:rPr>
          <w:rFonts w:ascii="Times New Roman" w:eastAsia="Times New Roman" w:hAnsi="Times New Roman"/>
          <w:spacing w:val="-4"/>
        </w:rPr>
        <w:t>LDA</w:t>
      </w:r>
      <w:r>
        <w:rPr>
          <w:rFonts w:ascii="Times New Roman" w:eastAsia="Times New Roman" w:hAnsi="Times New Roman"/>
          <w:spacing w:val="-1"/>
        </w:rPr>
        <w:t xml:space="preserve"> </w:t>
      </w:r>
      <w:r>
        <w:rPr>
          <w:spacing w:val="-21"/>
        </w:rPr>
        <w:t xml:space="preserve">置为 </w:t>
      </w:r>
      <w:r>
        <w:rPr>
          <w:rFonts w:ascii="Times New Roman" w:eastAsia="Times New Roman" w:hAnsi="Times New Roman"/>
          <w:spacing w:val="-3"/>
        </w:rPr>
        <w:t>1</w:t>
      </w:r>
      <w:r>
        <w:rPr>
          <w:spacing w:val="-16"/>
        </w:rPr>
        <w:t xml:space="preserve">，打开 </w:t>
      </w:r>
      <w:r>
        <w:rPr>
          <w:rFonts w:ascii="Times New Roman" w:eastAsia="Times New Roman" w:hAnsi="Times New Roman"/>
          <w:spacing w:val="-3"/>
        </w:rPr>
        <w:t>A</w:t>
      </w:r>
      <w:r>
        <w:rPr>
          <w:rFonts w:ascii="Times New Roman" w:eastAsia="Times New Roman" w:hAnsi="Times New Roman"/>
          <w:spacing w:val="-2"/>
        </w:rPr>
        <w:t xml:space="preserve"> </w:t>
      </w:r>
      <w:r>
        <w:rPr>
          <w:spacing w:val="-3"/>
        </w:rPr>
        <w:t>暂存器的输入；</w:t>
      </w:r>
      <w:r>
        <w:rPr>
          <w:rFonts w:ascii="Times New Roman" w:eastAsia="Times New Roman" w:hAnsi="Times New Roman"/>
          <w:spacing w:val="-3"/>
        </w:rPr>
        <w:t>LDAR</w:t>
      </w:r>
      <w:r>
        <w:rPr>
          <w:rFonts w:ascii="Times New Roman" w:eastAsia="Times New Roman" w:hAnsi="Times New Roman"/>
        </w:rPr>
        <w:t xml:space="preserve"> </w:t>
      </w:r>
      <w:r>
        <w:rPr>
          <w:spacing w:val="-20"/>
        </w:rPr>
        <w:t xml:space="preserve">置为 </w:t>
      </w:r>
      <w:r>
        <w:rPr>
          <w:rFonts w:ascii="Times New Roman" w:eastAsia="Times New Roman" w:hAnsi="Times New Roman"/>
          <w:spacing w:val="-3"/>
        </w:rPr>
        <w:t>0</w:t>
      </w:r>
      <w:r>
        <w:rPr>
          <w:spacing w:val="-3"/>
        </w:rPr>
        <w:t>，</w:t>
      </w:r>
      <w:r>
        <w:rPr>
          <w:spacing w:val="-102"/>
        </w:rPr>
        <w:t xml:space="preserve"> </w:t>
      </w:r>
      <w:r>
        <w:t>不将数据总线的数打入地址寄存器。连续四次点击图形界面上的“单节拍运行”按扭（运行一个机器周期</w:t>
      </w:r>
      <w:r>
        <w:rPr>
          <w:spacing w:val="-105"/>
        </w:rPr>
        <w:t>）</w:t>
      </w:r>
      <w:r>
        <w:rPr>
          <w:spacing w:val="-7"/>
        </w:rPr>
        <w:t xml:space="preserve">，观察图形界面，在 </w:t>
      </w:r>
      <w:r>
        <w:rPr>
          <w:rFonts w:ascii="Times New Roman" w:eastAsia="Times New Roman" w:hAnsi="Times New Roman"/>
        </w:rPr>
        <w:t xml:space="preserve">T4 </w:t>
      </w:r>
      <w:r>
        <w:rPr>
          <w:spacing w:val="-7"/>
        </w:rPr>
        <w:t xml:space="preserve">时刻完成对暂存器 </w:t>
      </w:r>
      <w:r>
        <w:rPr>
          <w:rFonts w:ascii="Times New Roman" w:eastAsia="Times New Roman" w:hAnsi="Times New Roman"/>
        </w:rPr>
        <w:t>A</w:t>
      </w:r>
      <w:r>
        <w:rPr>
          <w:rFonts w:ascii="Times New Roman" w:eastAsia="Times New Roman" w:hAnsi="Times New Roman"/>
          <w:spacing w:val="-1"/>
        </w:rPr>
        <w:t xml:space="preserve"> </w:t>
      </w:r>
      <w:r>
        <w:t>的写入操作。</w:t>
      </w:r>
      <w:r w:rsidR="00261135">
        <w:rPr>
          <w:rFonts w:hint="eastAsia"/>
        </w:rPr>
        <w:t>如图七所示：</w:t>
      </w:r>
    </w:p>
    <w:p w14:paraId="2B53BEC5" w14:textId="22132666" w:rsidR="00261135" w:rsidRDefault="00261135" w:rsidP="003D154C">
      <w:pPr>
        <w:pStyle w:val="BodyText"/>
        <w:spacing w:before="43" w:line="278" w:lineRule="auto"/>
        <w:ind w:left="605" w:right="105" w:firstLine="420"/>
      </w:pPr>
      <w:r>
        <w:rPr>
          <w:noProof/>
        </w:rPr>
        <w:lastRenderedPageBreak/>
        <w:drawing>
          <wp:inline distT="0" distB="0" distL="0" distR="0" wp14:anchorId="34489BDD" wp14:editId="5B1A892F">
            <wp:extent cx="5765800" cy="4324350"/>
            <wp:effectExtent l="0" t="0" r="6350" b="0"/>
            <wp:docPr id="161632817"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5800" cy="4324350"/>
                    </a:xfrm>
                    <a:prstGeom prst="rect">
                      <a:avLst/>
                    </a:prstGeom>
                    <a:noFill/>
                    <a:ln>
                      <a:noFill/>
                    </a:ln>
                  </pic:spPr>
                </pic:pic>
              </a:graphicData>
            </a:graphic>
          </wp:inline>
        </w:drawing>
      </w:r>
    </w:p>
    <w:p w14:paraId="0E44C24F" w14:textId="2D33911E" w:rsidR="00261135" w:rsidRPr="00261135" w:rsidRDefault="00261135" w:rsidP="00261135">
      <w:pPr>
        <w:jc w:val="center"/>
        <w:rPr>
          <w:rFonts w:ascii="微软雅黑" w:eastAsia="微软雅黑" w:hint="eastAsia"/>
          <w:b/>
          <w:spacing w:val="-4"/>
          <w:sz w:val="18"/>
        </w:rPr>
      </w:pPr>
      <w:r>
        <w:rPr>
          <w:noProof/>
        </w:rPr>
        <w:lastRenderedPageBreak/>
        <w:drawing>
          <wp:inline distT="0" distB="0" distL="0" distR="0" wp14:anchorId="6B14D019" wp14:editId="4B641F88">
            <wp:extent cx="5765800" cy="4324350"/>
            <wp:effectExtent l="0" t="0" r="6350" b="0"/>
            <wp:docPr id="703082753"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5800" cy="4324350"/>
                    </a:xfrm>
                    <a:prstGeom prst="rect">
                      <a:avLst/>
                    </a:prstGeom>
                    <a:noFill/>
                    <a:ln>
                      <a:noFill/>
                    </a:ln>
                  </pic:spPr>
                </pic:pic>
              </a:graphicData>
            </a:graphic>
          </wp:inline>
        </w:drawing>
      </w:r>
      <w:r w:rsidRPr="00577268">
        <w:rPr>
          <w:rFonts w:ascii="微软雅黑" w:eastAsia="微软雅黑" w:hint="eastAsia"/>
          <w:b/>
          <w:spacing w:val="-4"/>
          <w:sz w:val="18"/>
        </w:rPr>
        <w:t>图</w:t>
      </w:r>
      <w:r>
        <w:rPr>
          <w:rFonts w:ascii="微软雅黑" w:eastAsia="微软雅黑" w:hint="eastAsia"/>
          <w:b/>
          <w:spacing w:val="-4"/>
          <w:sz w:val="18"/>
        </w:rPr>
        <w:t>七</w:t>
      </w:r>
    </w:p>
    <w:p w14:paraId="2D01239E" w14:textId="77777777" w:rsidR="003D154C" w:rsidRDefault="003D154C" w:rsidP="003D154C">
      <w:pPr>
        <w:pStyle w:val="BodyText"/>
        <w:spacing w:line="269" w:lineRule="exact"/>
        <w:ind w:left="606"/>
      </w:pPr>
      <w:r>
        <w:rPr>
          <w:rFonts w:ascii="MS PGothic" w:eastAsia="MS PGothic" w:hAnsi="MS PGothic" w:hint="eastAsia"/>
          <w:spacing w:val="10"/>
        </w:rPr>
        <w:t xml:space="preserve">② </w:t>
      </w:r>
      <w:r>
        <w:rPr>
          <w:spacing w:val="-27"/>
        </w:rPr>
        <w:t xml:space="preserve">将 </w:t>
      </w:r>
      <w:r>
        <w:rPr>
          <w:rFonts w:ascii="Times New Roman" w:eastAsia="Times New Roman" w:hAnsi="Times New Roman"/>
          <w:spacing w:val="-1"/>
        </w:rPr>
        <w:t xml:space="preserve">A </w:t>
      </w:r>
      <w:r>
        <w:rPr>
          <w:spacing w:val="-12"/>
        </w:rPr>
        <w:t xml:space="preserve">中的数据 </w:t>
      </w:r>
      <w:r>
        <w:rPr>
          <w:rFonts w:ascii="Times New Roman" w:eastAsia="Times New Roman" w:hAnsi="Times New Roman"/>
          <w:spacing w:val="-1"/>
        </w:rPr>
        <w:t xml:space="preserve">11H </w:t>
      </w:r>
      <w:r>
        <w:rPr>
          <w:spacing w:val="-9"/>
        </w:rPr>
        <w:t xml:space="preserve">打入存储器 </w:t>
      </w:r>
      <w:r>
        <w:rPr>
          <w:rFonts w:ascii="Times New Roman" w:eastAsia="Times New Roman" w:hAnsi="Times New Roman"/>
        </w:rPr>
        <w:t>01H</w:t>
      </w:r>
      <w:r>
        <w:rPr>
          <w:rFonts w:ascii="Times New Roman" w:eastAsia="Times New Roman" w:hAnsi="Times New Roman"/>
          <w:spacing w:val="-2"/>
        </w:rPr>
        <w:t xml:space="preserve"> </w:t>
      </w:r>
      <w:r>
        <w:t>单元。</w:t>
      </w:r>
    </w:p>
    <w:p w14:paraId="1FC0273D" w14:textId="77777777" w:rsidR="003D154C" w:rsidRDefault="003D154C" w:rsidP="003D154C">
      <w:pPr>
        <w:pStyle w:val="BodyText"/>
        <w:spacing w:before="43" w:line="278" w:lineRule="auto"/>
        <w:ind w:left="605" w:right="105" w:firstLine="420"/>
      </w:pPr>
      <w:r>
        <w:rPr>
          <w:spacing w:val="-22"/>
        </w:rPr>
        <w:t xml:space="preserve">将 </w:t>
      </w:r>
      <w:r>
        <w:rPr>
          <w:rFonts w:ascii="Times New Roman" w:eastAsia="Times New Roman" w:hAnsi="Times New Roman"/>
          <w:spacing w:val="-1"/>
        </w:rPr>
        <w:t>ALU_B</w:t>
      </w:r>
      <w:r>
        <w:rPr>
          <w:rFonts w:ascii="Times New Roman" w:eastAsia="Times New Roman" w:hAnsi="Times New Roman"/>
          <w:spacing w:val="10"/>
        </w:rPr>
        <w:t xml:space="preserve"> </w:t>
      </w:r>
      <w:r>
        <w:rPr>
          <w:spacing w:val="-15"/>
        </w:rPr>
        <w:t xml:space="preserve">置为 </w:t>
      </w:r>
      <w:r>
        <w:rPr>
          <w:rFonts w:ascii="Times New Roman" w:eastAsia="Times New Roman" w:hAnsi="Times New Roman"/>
          <w:spacing w:val="-1"/>
        </w:rPr>
        <w:t>1</w:t>
      </w:r>
      <w:r>
        <w:rPr>
          <w:spacing w:val="-12"/>
        </w:rPr>
        <w:t xml:space="preserve">，关闭 </w:t>
      </w:r>
      <w:r>
        <w:rPr>
          <w:rFonts w:ascii="Times New Roman" w:eastAsia="Times New Roman" w:hAnsi="Times New Roman"/>
        </w:rPr>
        <w:t>A</w:t>
      </w:r>
      <w:r>
        <w:rPr>
          <w:rFonts w:ascii="Times New Roman" w:eastAsia="Times New Roman" w:hAnsi="Times New Roman"/>
          <w:spacing w:val="9"/>
        </w:rPr>
        <w:t xml:space="preserve"> </w:t>
      </w:r>
      <w:r>
        <w:t>暂存器的输出；</w:t>
      </w:r>
      <w:r>
        <w:rPr>
          <w:rFonts w:ascii="Times New Roman" w:eastAsia="Times New Roman" w:hAnsi="Times New Roman"/>
        </w:rPr>
        <w:t>WR</w:t>
      </w:r>
      <w:r>
        <w:t>、</w:t>
      </w:r>
      <w:r>
        <w:rPr>
          <w:rFonts w:ascii="Times New Roman" w:eastAsia="Times New Roman" w:hAnsi="Times New Roman"/>
        </w:rPr>
        <w:t>RD</w:t>
      </w:r>
      <w:r>
        <w:t>、</w:t>
      </w:r>
      <w:r>
        <w:rPr>
          <w:rFonts w:ascii="Times New Roman" w:eastAsia="Times New Roman" w:hAnsi="Times New Roman"/>
        </w:rPr>
        <w:t>IOM</w:t>
      </w:r>
      <w:r>
        <w:rPr>
          <w:rFonts w:ascii="Times New Roman" w:eastAsia="Times New Roman" w:hAnsi="Times New Roman"/>
          <w:spacing w:val="10"/>
        </w:rPr>
        <w:t xml:space="preserve"> </w:t>
      </w:r>
      <w:r>
        <w:rPr>
          <w:spacing w:val="-9"/>
        </w:rPr>
        <w:t xml:space="preserve">分别置为 </w:t>
      </w:r>
      <w:r>
        <w:rPr>
          <w:rFonts w:ascii="Times New Roman" w:eastAsia="Times New Roman" w:hAnsi="Times New Roman"/>
        </w:rPr>
        <w:t>0</w:t>
      </w:r>
      <w:r>
        <w:t>、</w:t>
      </w:r>
      <w:r>
        <w:rPr>
          <w:rFonts w:ascii="Times New Roman" w:eastAsia="Times New Roman" w:hAnsi="Times New Roman"/>
        </w:rPr>
        <w:t>1</w:t>
      </w:r>
      <w:r>
        <w:t>、</w:t>
      </w:r>
      <w:r>
        <w:rPr>
          <w:rFonts w:ascii="Times New Roman" w:eastAsia="Times New Roman" w:hAnsi="Times New Roman"/>
        </w:rPr>
        <w:t>1</w:t>
      </w:r>
      <w:r>
        <w:t xml:space="preserve">，对 </w:t>
      </w:r>
      <w:r>
        <w:rPr>
          <w:rFonts w:ascii="Times New Roman" w:eastAsia="Times New Roman" w:hAnsi="Times New Roman"/>
        </w:rPr>
        <w:t>IN</w:t>
      </w:r>
      <w:r>
        <w:rPr>
          <w:rFonts w:ascii="Times New Roman" w:eastAsia="Times New Roman" w:hAnsi="Times New Roman"/>
          <w:spacing w:val="1"/>
        </w:rPr>
        <w:t xml:space="preserve"> </w:t>
      </w:r>
      <w:r>
        <w:rPr>
          <w:spacing w:val="-3"/>
        </w:rPr>
        <w:t>单元进行读操作；</w:t>
      </w:r>
      <w:r>
        <w:rPr>
          <w:rFonts w:ascii="Times New Roman" w:eastAsia="Times New Roman" w:hAnsi="Times New Roman"/>
          <w:spacing w:val="-3"/>
        </w:rPr>
        <w:t>LDA</w:t>
      </w:r>
      <w:r>
        <w:rPr>
          <w:rFonts w:ascii="Times New Roman" w:eastAsia="Times New Roman" w:hAnsi="Times New Roman"/>
          <w:spacing w:val="-1"/>
        </w:rPr>
        <w:t xml:space="preserve"> </w:t>
      </w:r>
      <w:r>
        <w:rPr>
          <w:spacing w:val="-20"/>
        </w:rPr>
        <w:t xml:space="preserve">置为 </w:t>
      </w:r>
      <w:r>
        <w:rPr>
          <w:rFonts w:ascii="Times New Roman" w:eastAsia="Times New Roman" w:hAnsi="Times New Roman"/>
          <w:spacing w:val="-3"/>
        </w:rPr>
        <w:t>0</w:t>
      </w:r>
      <w:r>
        <w:rPr>
          <w:spacing w:val="-16"/>
        </w:rPr>
        <w:t xml:space="preserve">，关闭 </w:t>
      </w:r>
      <w:r>
        <w:rPr>
          <w:rFonts w:ascii="Times New Roman" w:eastAsia="Times New Roman" w:hAnsi="Times New Roman"/>
          <w:spacing w:val="-3"/>
        </w:rPr>
        <w:t>A</w:t>
      </w:r>
      <w:r>
        <w:rPr>
          <w:rFonts w:ascii="Times New Roman" w:eastAsia="Times New Roman" w:hAnsi="Times New Roman"/>
          <w:spacing w:val="-1"/>
        </w:rPr>
        <w:t xml:space="preserve"> </w:t>
      </w:r>
      <w:r>
        <w:rPr>
          <w:spacing w:val="-3"/>
        </w:rPr>
        <w:t>暂存器的输入；</w:t>
      </w:r>
      <w:r>
        <w:rPr>
          <w:rFonts w:ascii="Times New Roman" w:eastAsia="Times New Roman" w:hAnsi="Times New Roman"/>
          <w:spacing w:val="-3"/>
        </w:rPr>
        <w:t>IN</w:t>
      </w:r>
      <w:r>
        <w:rPr>
          <w:rFonts w:ascii="Times New Roman" w:eastAsia="Times New Roman" w:hAnsi="Times New Roman"/>
          <w:spacing w:val="-1"/>
        </w:rPr>
        <w:t xml:space="preserve"> </w:t>
      </w:r>
      <w:r>
        <w:rPr>
          <w:spacing w:val="-16"/>
        </w:rPr>
        <w:t xml:space="preserve">单元置 </w:t>
      </w:r>
      <w:r>
        <w:rPr>
          <w:rFonts w:ascii="Times New Roman" w:eastAsia="Times New Roman" w:hAnsi="Times New Roman"/>
          <w:spacing w:val="-2"/>
        </w:rPr>
        <w:t>00000001</w:t>
      </w:r>
      <w:r>
        <w:rPr>
          <w:spacing w:val="-2"/>
        </w:rPr>
        <w:t>（或其他数值</w:t>
      </w:r>
      <w:r>
        <w:rPr>
          <w:spacing w:val="-105"/>
        </w:rPr>
        <w:t>）</w:t>
      </w:r>
      <w:r>
        <w:rPr>
          <w:spacing w:val="-2"/>
        </w:rPr>
        <w:t>。</w:t>
      </w:r>
      <w:r>
        <w:rPr>
          <w:rFonts w:ascii="Times New Roman" w:eastAsia="Times New Roman" w:hAnsi="Times New Roman"/>
          <w:spacing w:val="-3"/>
        </w:rPr>
        <w:t>LDAR</w:t>
      </w:r>
      <w:r>
        <w:rPr>
          <w:rFonts w:ascii="Times New Roman" w:eastAsia="Times New Roman" w:hAnsi="Times New Roman"/>
          <w:spacing w:val="1"/>
        </w:rPr>
        <w:t xml:space="preserve"> </w:t>
      </w:r>
      <w:r>
        <w:rPr>
          <w:spacing w:val="-19"/>
        </w:rPr>
        <w:t xml:space="preserve">置为 </w:t>
      </w:r>
      <w:r>
        <w:rPr>
          <w:rFonts w:ascii="Times New Roman" w:eastAsia="Times New Roman" w:hAnsi="Times New Roman"/>
          <w:spacing w:val="-2"/>
        </w:rPr>
        <w:t>1</w:t>
      </w:r>
      <w:r>
        <w:rPr>
          <w:spacing w:val="-9"/>
        </w:rPr>
        <w:t>，将数据总线的数打入地址寄存器。连续四次点击图形界面上的“单节拍运行”</w:t>
      </w:r>
    </w:p>
    <w:p w14:paraId="29AE0389" w14:textId="77777777" w:rsidR="003D154C" w:rsidRDefault="003D154C" w:rsidP="003D154C">
      <w:pPr>
        <w:pStyle w:val="BodyText"/>
        <w:spacing w:before="12"/>
        <w:rPr>
          <w:sz w:val="14"/>
        </w:rPr>
      </w:pPr>
    </w:p>
    <w:p w14:paraId="13CA7756" w14:textId="77777777" w:rsidR="003D154C" w:rsidRDefault="003D154C" w:rsidP="003D154C">
      <w:pPr>
        <w:spacing w:before="92"/>
        <w:ind w:right="423"/>
        <w:jc w:val="right"/>
        <w:rPr>
          <w:sz w:val="18"/>
        </w:rPr>
      </w:pPr>
      <w:r>
        <w:rPr>
          <w:sz w:val="18"/>
        </w:rPr>
        <w:t>43</w:t>
      </w:r>
    </w:p>
    <w:p w14:paraId="5950EC8B" w14:textId="77777777" w:rsidR="003D154C" w:rsidRDefault="003D154C" w:rsidP="003D154C">
      <w:pPr>
        <w:jc w:val="right"/>
        <w:rPr>
          <w:sz w:val="18"/>
        </w:rPr>
        <w:sectPr w:rsidR="003D154C" w:rsidSect="003D154C">
          <w:type w:val="continuous"/>
          <w:pgSz w:w="10440" w:h="14750"/>
          <w:pgMar w:top="1400" w:right="640" w:bottom="280" w:left="720" w:header="720" w:footer="720" w:gutter="0"/>
          <w:cols w:space="720"/>
        </w:sectPr>
      </w:pPr>
    </w:p>
    <w:p w14:paraId="108F6338" w14:textId="77777777" w:rsidR="003D154C" w:rsidRDefault="003D154C" w:rsidP="003D154C">
      <w:pPr>
        <w:pStyle w:val="BodyText"/>
        <w:spacing w:before="10"/>
        <w:rPr>
          <w:rFonts w:ascii="Times New Roman"/>
          <w:sz w:val="17"/>
        </w:rPr>
      </w:pPr>
    </w:p>
    <w:p w14:paraId="67DE2333" w14:textId="161B4A69" w:rsidR="003D154C" w:rsidRDefault="003D154C" w:rsidP="003D154C">
      <w:pPr>
        <w:pStyle w:val="BodyText"/>
        <w:spacing w:before="102"/>
        <w:ind w:left="550"/>
        <w:jc w:val="both"/>
      </w:pPr>
      <w:r>
        <w:rPr>
          <w:spacing w:val="-6"/>
        </w:rPr>
        <w:t xml:space="preserve">按扭，观察图形界面，在 </w:t>
      </w:r>
      <w:r>
        <w:rPr>
          <w:rFonts w:ascii="Times New Roman" w:eastAsia="Times New Roman"/>
        </w:rPr>
        <w:t xml:space="preserve">T3 </w:t>
      </w:r>
      <w:r>
        <w:t>时刻完成对地址寄存器的写入操作。</w:t>
      </w:r>
      <w:r w:rsidR="00261135">
        <w:rPr>
          <w:rFonts w:hint="eastAsia"/>
        </w:rPr>
        <w:t>如图八所示 ：</w:t>
      </w:r>
    </w:p>
    <w:p w14:paraId="6857A083" w14:textId="684F40D0" w:rsidR="00261135" w:rsidRDefault="00261135" w:rsidP="003D154C">
      <w:pPr>
        <w:pStyle w:val="BodyText"/>
        <w:spacing w:before="102"/>
        <w:ind w:left="550"/>
        <w:jc w:val="both"/>
      </w:pPr>
      <w:r>
        <w:rPr>
          <w:noProof/>
        </w:rPr>
        <w:drawing>
          <wp:inline distT="0" distB="0" distL="0" distR="0" wp14:anchorId="313BA6A3" wp14:editId="45077D71">
            <wp:extent cx="5765800" cy="4324350"/>
            <wp:effectExtent l="0" t="0" r="6350" b="0"/>
            <wp:docPr id="191862487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5800" cy="4324350"/>
                    </a:xfrm>
                    <a:prstGeom prst="rect">
                      <a:avLst/>
                    </a:prstGeom>
                    <a:noFill/>
                    <a:ln>
                      <a:noFill/>
                    </a:ln>
                  </pic:spPr>
                </pic:pic>
              </a:graphicData>
            </a:graphic>
          </wp:inline>
        </w:drawing>
      </w:r>
    </w:p>
    <w:p w14:paraId="6BBF0D53" w14:textId="5EA79C1D" w:rsidR="00261135" w:rsidRPr="00261135" w:rsidRDefault="00261135" w:rsidP="00261135">
      <w:pPr>
        <w:pStyle w:val="BodyText"/>
        <w:spacing w:before="102"/>
        <w:ind w:left="550"/>
        <w:jc w:val="center"/>
        <w:rPr>
          <w:rFonts w:ascii="微软雅黑" w:eastAsia="微软雅黑" w:hAnsi="Times New Roman" w:cs="Times New Roman" w:hint="eastAsia"/>
          <w:b/>
          <w:spacing w:val="-4"/>
          <w:kern w:val="2"/>
          <w:sz w:val="18"/>
          <w:szCs w:val="24"/>
        </w:rPr>
      </w:pPr>
      <w:r w:rsidRPr="00261135">
        <w:rPr>
          <w:rFonts w:ascii="微软雅黑" w:eastAsia="微软雅黑" w:hAnsi="Times New Roman" w:cs="Times New Roman" w:hint="eastAsia"/>
          <w:b/>
          <w:spacing w:val="-4"/>
          <w:kern w:val="2"/>
          <w:sz w:val="18"/>
          <w:szCs w:val="24"/>
        </w:rPr>
        <w:t>图八</w:t>
      </w:r>
    </w:p>
    <w:p w14:paraId="4FF93CC9" w14:textId="0D17EAB9" w:rsidR="003D154C" w:rsidRDefault="003D154C" w:rsidP="003D154C">
      <w:pPr>
        <w:pStyle w:val="BodyText"/>
        <w:spacing w:before="43" w:line="278" w:lineRule="auto"/>
        <w:ind w:left="550" w:right="264" w:firstLine="420"/>
        <w:jc w:val="both"/>
      </w:pPr>
      <w:r>
        <w:rPr>
          <w:spacing w:val="-27"/>
        </w:rPr>
        <w:t xml:space="preserve">将 </w:t>
      </w:r>
      <w:r>
        <w:rPr>
          <w:rFonts w:ascii="Times New Roman" w:eastAsia="Times New Roman" w:hAnsi="Times New Roman"/>
        </w:rPr>
        <w:t>LDAR</w:t>
      </w:r>
      <w:r>
        <w:rPr>
          <w:rFonts w:ascii="Times New Roman" w:eastAsia="Times New Roman" w:hAnsi="Times New Roman"/>
          <w:spacing w:val="1"/>
        </w:rPr>
        <w:t xml:space="preserve"> </w:t>
      </w:r>
      <w:r>
        <w:rPr>
          <w:spacing w:val="-18"/>
        </w:rPr>
        <w:t xml:space="preserve">置为 </w:t>
      </w:r>
      <w:r>
        <w:rPr>
          <w:rFonts w:ascii="Times New Roman" w:eastAsia="Times New Roman" w:hAnsi="Times New Roman"/>
        </w:rPr>
        <w:t>0</w:t>
      </w:r>
      <w:r>
        <w:t>，不将数据总线的数打入地址寄存器；</w:t>
      </w:r>
      <w:r>
        <w:rPr>
          <w:rFonts w:ascii="Times New Roman" w:eastAsia="Times New Roman" w:hAnsi="Times New Roman"/>
        </w:rPr>
        <w:t>LDA</w:t>
      </w:r>
      <w:r>
        <w:rPr>
          <w:rFonts w:ascii="Times New Roman" w:eastAsia="Times New Roman" w:hAnsi="Times New Roman"/>
          <w:spacing w:val="2"/>
        </w:rPr>
        <w:t xml:space="preserve"> </w:t>
      </w:r>
      <w:r>
        <w:rPr>
          <w:spacing w:val="-18"/>
        </w:rPr>
        <w:t xml:space="preserve">置为 </w:t>
      </w:r>
      <w:r>
        <w:rPr>
          <w:rFonts w:ascii="Times New Roman" w:eastAsia="Times New Roman" w:hAnsi="Times New Roman"/>
        </w:rPr>
        <w:t>0</w:t>
      </w:r>
      <w:r>
        <w:rPr>
          <w:spacing w:val="-13"/>
        </w:rPr>
        <w:t xml:space="preserve">，关闭 </w:t>
      </w:r>
      <w:r>
        <w:rPr>
          <w:rFonts w:ascii="Times New Roman" w:eastAsia="Times New Roman" w:hAnsi="Times New Roman"/>
        </w:rPr>
        <w:t>A</w:t>
      </w:r>
      <w:r>
        <w:rPr>
          <w:rFonts w:ascii="Times New Roman" w:eastAsia="Times New Roman" w:hAnsi="Times New Roman"/>
          <w:spacing w:val="1"/>
        </w:rPr>
        <w:t xml:space="preserve"> </w:t>
      </w:r>
      <w:r>
        <w:t>暂存器的</w:t>
      </w:r>
      <w:r>
        <w:rPr>
          <w:spacing w:val="-2"/>
        </w:rPr>
        <w:t>输入；</w:t>
      </w:r>
      <w:r>
        <w:rPr>
          <w:rFonts w:ascii="Times New Roman" w:eastAsia="Times New Roman" w:hAnsi="Times New Roman"/>
          <w:spacing w:val="-2"/>
        </w:rPr>
        <w:t>WR</w:t>
      </w:r>
      <w:r>
        <w:rPr>
          <w:spacing w:val="-2"/>
        </w:rPr>
        <w:t>、</w:t>
      </w:r>
      <w:r>
        <w:rPr>
          <w:rFonts w:ascii="Times New Roman" w:eastAsia="Times New Roman" w:hAnsi="Times New Roman"/>
          <w:spacing w:val="-2"/>
        </w:rPr>
        <w:t>RD</w:t>
      </w:r>
      <w:r>
        <w:rPr>
          <w:spacing w:val="-2"/>
        </w:rPr>
        <w:t>、</w:t>
      </w:r>
      <w:r>
        <w:rPr>
          <w:rFonts w:ascii="Times New Roman" w:eastAsia="Times New Roman" w:hAnsi="Times New Roman"/>
          <w:spacing w:val="-2"/>
        </w:rPr>
        <w:t>IOM</w:t>
      </w:r>
      <w:r>
        <w:rPr>
          <w:rFonts w:ascii="Times New Roman" w:eastAsia="Times New Roman" w:hAnsi="Times New Roman"/>
        </w:rPr>
        <w:t xml:space="preserve"> </w:t>
      </w:r>
      <w:r>
        <w:rPr>
          <w:spacing w:val="-12"/>
        </w:rPr>
        <w:t xml:space="preserve">分别置为 </w:t>
      </w:r>
      <w:r>
        <w:rPr>
          <w:rFonts w:ascii="Times New Roman" w:eastAsia="Times New Roman" w:hAnsi="Times New Roman"/>
          <w:spacing w:val="-2"/>
        </w:rPr>
        <w:t>1</w:t>
      </w:r>
      <w:r>
        <w:rPr>
          <w:spacing w:val="-2"/>
        </w:rPr>
        <w:t>、</w:t>
      </w:r>
      <w:r>
        <w:rPr>
          <w:rFonts w:ascii="Times New Roman" w:eastAsia="Times New Roman" w:hAnsi="Times New Roman"/>
          <w:spacing w:val="-2"/>
        </w:rPr>
        <w:t>0</w:t>
      </w:r>
      <w:r>
        <w:rPr>
          <w:spacing w:val="-2"/>
        </w:rPr>
        <w:t>、</w:t>
      </w:r>
      <w:r>
        <w:rPr>
          <w:rFonts w:ascii="Times New Roman" w:eastAsia="Times New Roman" w:hAnsi="Times New Roman"/>
          <w:spacing w:val="-2"/>
        </w:rPr>
        <w:t>0</w:t>
      </w:r>
      <w:r>
        <w:rPr>
          <w:spacing w:val="-3"/>
        </w:rPr>
        <w:t xml:space="preserve">，对存储器进行写操作； </w:t>
      </w:r>
      <w:r>
        <w:rPr>
          <w:rFonts w:ascii="Times New Roman" w:eastAsia="Times New Roman" w:hAnsi="Times New Roman"/>
          <w:spacing w:val="-2"/>
        </w:rPr>
        <w:t>ALU_B</w:t>
      </w:r>
      <w:r>
        <w:rPr>
          <w:rFonts w:ascii="Times New Roman" w:eastAsia="Times New Roman" w:hAnsi="Times New Roman"/>
        </w:rPr>
        <w:t xml:space="preserve"> </w:t>
      </w:r>
      <w:r>
        <w:rPr>
          <w:spacing w:val="-18"/>
        </w:rPr>
        <w:t xml:space="preserve">置为 </w:t>
      </w:r>
      <w:r>
        <w:rPr>
          <w:rFonts w:ascii="Times New Roman" w:eastAsia="Times New Roman" w:hAnsi="Times New Roman"/>
          <w:spacing w:val="-1"/>
        </w:rPr>
        <w:t>0</w:t>
      </w:r>
      <w:r>
        <w:rPr>
          <w:spacing w:val="-14"/>
        </w:rPr>
        <w:t xml:space="preserve">，打开 </w:t>
      </w:r>
      <w:r>
        <w:rPr>
          <w:rFonts w:ascii="Times New Roman" w:eastAsia="Times New Roman" w:hAnsi="Times New Roman"/>
          <w:spacing w:val="-1"/>
        </w:rPr>
        <w:t>A</w:t>
      </w:r>
      <w:r>
        <w:rPr>
          <w:rFonts w:ascii="Times New Roman" w:eastAsia="Times New Roman" w:hAnsi="Times New Roman"/>
          <w:spacing w:val="-50"/>
        </w:rPr>
        <w:t xml:space="preserve"> </w:t>
      </w:r>
      <w:r>
        <w:rPr>
          <w:spacing w:val="-4"/>
        </w:rPr>
        <w:t xml:space="preserve">暂存器的输出。连续四次点击图形界面上的“单节拍运行”按扭，观察图形界面，在 </w:t>
      </w:r>
      <w:r>
        <w:rPr>
          <w:rFonts w:ascii="Times New Roman" w:eastAsia="Times New Roman" w:hAnsi="Times New Roman"/>
          <w:spacing w:val="-1"/>
        </w:rPr>
        <w:t>T3</w:t>
      </w:r>
      <w:r>
        <w:rPr>
          <w:rFonts w:ascii="Times New Roman" w:eastAsia="Times New Roman" w:hAnsi="Times New Roman"/>
        </w:rPr>
        <w:t xml:space="preserve"> </w:t>
      </w:r>
      <w:r>
        <w:rPr>
          <w:spacing w:val="-1"/>
        </w:rPr>
        <w:t>时</w:t>
      </w:r>
      <w:r>
        <w:t>刻完成对存储器的写入操作。</w:t>
      </w:r>
      <w:r w:rsidR="00261135">
        <w:rPr>
          <w:rFonts w:hint="eastAsia"/>
        </w:rPr>
        <w:t>如图九所示：</w:t>
      </w:r>
    </w:p>
    <w:p w14:paraId="7DB7A922" w14:textId="5B3636CA" w:rsidR="00261135" w:rsidRDefault="00261135" w:rsidP="003D154C">
      <w:pPr>
        <w:pStyle w:val="BodyText"/>
        <w:spacing w:before="43" w:line="278" w:lineRule="auto"/>
        <w:ind w:left="550" w:right="264" w:firstLine="420"/>
        <w:jc w:val="both"/>
      </w:pPr>
      <w:r>
        <w:rPr>
          <w:noProof/>
        </w:rPr>
        <w:lastRenderedPageBreak/>
        <w:drawing>
          <wp:inline distT="0" distB="0" distL="0" distR="0" wp14:anchorId="47F9162F" wp14:editId="162C856E">
            <wp:extent cx="5289550" cy="3967163"/>
            <wp:effectExtent l="0" t="0" r="6350" b="0"/>
            <wp:docPr id="1778759918"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93085" cy="3969814"/>
                    </a:xfrm>
                    <a:prstGeom prst="rect">
                      <a:avLst/>
                    </a:prstGeom>
                    <a:noFill/>
                    <a:ln>
                      <a:noFill/>
                    </a:ln>
                  </pic:spPr>
                </pic:pic>
              </a:graphicData>
            </a:graphic>
          </wp:inline>
        </w:drawing>
      </w:r>
    </w:p>
    <w:p w14:paraId="1A1CA9A7" w14:textId="5F726A3A" w:rsidR="00BD5E2A" w:rsidRPr="00BD5E2A" w:rsidRDefault="00BD5E2A" w:rsidP="00BD5E2A">
      <w:pPr>
        <w:pStyle w:val="BodyText"/>
        <w:spacing w:before="102"/>
        <w:ind w:left="550"/>
        <w:jc w:val="center"/>
        <w:rPr>
          <w:rFonts w:ascii="微软雅黑" w:eastAsia="微软雅黑" w:hAnsi="Times New Roman" w:cs="Times New Roman" w:hint="eastAsia"/>
          <w:b/>
          <w:spacing w:val="-4"/>
          <w:kern w:val="2"/>
          <w:sz w:val="18"/>
          <w:szCs w:val="24"/>
        </w:rPr>
      </w:pPr>
      <w:r w:rsidRPr="00BD5E2A">
        <w:rPr>
          <w:rFonts w:ascii="微软雅黑" w:eastAsia="微软雅黑" w:hAnsi="Times New Roman" w:cs="Times New Roman" w:hint="eastAsia"/>
          <w:b/>
          <w:spacing w:val="-4"/>
          <w:kern w:val="2"/>
          <w:sz w:val="18"/>
          <w:szCs w:val="24"/>
        </w:rPr>
        <w:t>图九</w:t>
      </w:r>
    </w:p>
    <w:p w14:paraId="279DBC05" w14:textId="21AC4CA2" w:rsidR="003D154C" w:rsidRDefault="003D154C" w:rsidP="00261135">
      <w:pPr>
        <w:pStyle w:val="BodyText"/>
        <w:numPr>
          <w:ilvl w:val="4"/>
          <w:numId w:val="9"/>
        </w:numPr>
        <w:spacing w:line="269" w:lineRule="exact"/>
        <w:jc w:val="both"/>
      </w:pPr>
      <w:r>
        <w:rPr>
          <w:rFonts w:ascii="MS PGothic" w:eastAsia="MS PGothic" w:hAnsi="MS PGothic" w:hint="eastAsia"/>
          <w:spacing w:val="11"/>
        </w:rPr>
        <w:t xml:space="preserve"> </w:t>
      </w:r>
      <w:r>
        <w:rPr>
          <w:spacing w:val="-4"/>
        </w:rPr>
        <w:t xml:space="preserve">将当前地址的存储器中的数写入到 </w:t>
      </w:r>
      <w:r>
        <w:rPr>
          <w:rFonts w:ascii="Times New Roman" w:eastAsia="Times New Roman" w:hAnsi="Times New Roman"/>
        </w:rPr>
        <w:t>A</w:t>
      </w:r>
      <w:r>
        <w:rPr>
          <w:rFonts w:ascii="Times New Roman" w:eastAsia="Times New Roman" w:hAnsi="Times New Roman"/>
          <w:spacing w:val="-1"/>
        </w:rPr>
        <w:t xml:space="preserve"> </w:t>
      </w:r>
      <w:r>
        <w:t>暂存器中。</w:t>
      </w:r>
    </w:p>
    <w:p w14:paraId="6942CCDA" w14:textId="4033AFE3" w:rsidR="003D154C" w:rsidRDefault="003D154C" w:rsidP="003D154C">
      <w:pPr>
        <w:pStyle w:val="BodyText"/>
        <w:spacing w:before="43" w:line="278" w:lineRule="auto"/>
        <w:ind w:left="549" w:right="160" w:firstLine="360"/>
      </w:pPr>
      <w:r>
        <w:rPr>
          <w:spacing w:val="-19"/>
        </w:rPr>
        <w:t xml:space="preserve">将 </w:t>
      </w:r>
      <w:r>
        <w:rPr>
          <w:rFonts w:ascii="Times New Roman" w:eastAsia="Times New Roman" w:hAnsi="Times New Roman"/>
          <w:spacing w:val="-1"/>
        </w:rPr>
        <w:t>ALU_B</w:t>
      </w:r>
      <w:r>
        <w:rPr>
          <w:rFonts w:ascii="Times New Roman" w:eastAsia="Times New Roman" w:hAnsi="Times New Roman"/>
          <w:spacing w:val="17"/>
        </w:rPr>
        <w:t xml:space="preserve"> </w:t>
      </w:r>
      <w:r>
        <w:rPr>
          <w:spacing w:val="-13"/>
        </w:rPr>
        <w:t xml:space="preserve">置为 </w:t>
      </w:r>
      <w:r>
        <w:rPr>
          <w:rFonts w:ascii="Times New Roman" w:eastAsia="Times New Roman" w:hAnsi="Times New Roman"/>
          <w:spacing w:val="-1"/>
        </w:rPr>
        <w:t>1</w:t>
      </w:r>
      <w:r>
        <w:rPr>
          <w:spacing w:val="-10"/>
        </w:rPr>
        <w:t xml:space="preserve">，关闭 </w:t>
      </w:r>
      <w:r>
        <w:rPr>
          <w:rFonts w:ascii="Times New Roman" w:eastAsia="Times New Roman" w:hAnsi="Times New Roman"/>
          <w:spacing w:val="-1"/>
        </w:rPr>
        <w:t>A</w:t>
      </w:r>
      <w:r>
        <w:rPr>
          <w:rFonts w:ascii="Times New Roman" w:eastAsia="Times New Roman" w:hAnsi="Times New Roman"/>
          <w:spacing w:val="16"/>
        </w:rPr>
        <w:t xml:space="preserve"> </w:t>
      </w:r>
      <w:r>
        <w:t>暂存器的输出；</w:t>
      </w:r>
      <w:r>
        <w:rPr>
          <w:rFonts w:ascii="Times New Roman" w:eastAsia="Times New Roman" w:hAnsi="Times New Roman"/>
        </w:rPr>
        <w:t>WR</w:t>
      </w:r>
      <w:r>
        <w:t>、</w:t>
      </w:r>
      <w:r>
        <w:rPr>
          <w:rFonts w:ascii="Times New Roman" w:eastAsia="Times New Roman" w:hAnsi="Times New Roman"/>
        </w:rPr>
        <w:t>RD</w:t>
      </w:r>
      <w:r>
        <w:t>、</w:t>
      </w:r>
      <w:r>
        <w:rPr>
          <w:rFonts w:ascii="Times New Roman" w:eastAsia="Times New Roman" w:hAnsi="Times New Roman"/>
        </w:rPr>
        <w:t>IOM</w:t>
      </w:r>
      <w:r>
        <w:rPr>
          <w:rFonts w:ascii="Times New Roman" w:eastAsia="Times New Roman" w:hAnsi="Times New Roman"/>
          <w:spacing w:val="17"/>
        </w:rPr>
        <w:t xml:space="preserve"> </w:t>
      </w:r>
      <w:r>
        <w:rPr>
          <w:spacing w:val="-8"/>
        </w:rPr>
        <w:t xml:space="preserve">分别置为 </w:t>
      </w:r>
      <w:r>
        <w:rPr>
          <w:rFonts w:ascii="Times New Roman" w:eastAsia="Times New Roman" w:hAnsi="Times New Roman"/>
        </w:rPr>
        <w:t>0</w:t>
      </w:r>
      <w:r>
        <w:t>、</w:t>
      </w:r>
      <w:r>
        <w:rPr>
          <w:rFonts w:ascii="Times New Roman" w:eastAsia="Times New Roman" w:hAnsi="Times New Roman"/>
        </w:rPr>
        <w:t>1</w:t>
      </w:r>
      <w:r>
        <w:t>、</w:t>
      </w:r>
      <w:r>
        <w:rPr>
          <w:rFonts w:ascii="Times New Roman" w:eastAsia="Times New Roman" w:hAnsi="Times New Roman"/>
        </w:rPr>
        <w:t>1</w:t>
      </w:r>
      <w:r>
        <w:t xml:space="preserve">，对 </w:t>
      </w:r>
      <w:r>
        <w:rPr>
          <w:rFonts w:ascii="Times New Roman" w:eastAsia="Times New Roman" w:hAnsi="Times New Roman"/>
        </w:rPr>
        <w:t>IN</w:t>
      </w:r>
      <w:r>
        <w:rPr>
          <w:rFonts w:ascii="Times New Roman" w:eastAsia="Times New Roman" w:hAnsi="Times New Roman"/>
          <w:spacing w:val="1"/>
        </w:rPr>
        <w:t xml:space="preserve"> </w:t>
      </w:r>
      <w:r>
        <w:rPr>
          <w:spacing w:val="-3"/>
        </w:rPr>
        <w:t>单元进行读操作；</w:t>
      </w:r>
      <w:r>
        <w:rPr>
          <w:rFonts w:ascii="Times New Roman" w:eastAsia="Times New Roman" w:hAnsi="Times New Roman"/>
          <w:spacing w:val="-3"/>
        </w:rPr>
        <w:t>LDA</w:t>
      </w:r>
      <w:r>
        <w:rPr>
          <w:rFonts w:ascii="Times New Roman" w:eastAsia="Times New Roman" w:hAnsi="Times New Roman"/>
          <w:spacing w:val="-1"/>
        </w:rPr>
        <w:t xml:space="preserve"> </w:t>
      </w:r>
      <w:r>
        <w:rPr>
          <w:spacing w:val="-20"/>
        </w:rPr>
        <w:t xml:space="preserve">置为 </w:t>
      </w:r>
      <w:r>
        <w:rPr>
          <w:rFonts w:ascii="Times New Roman" w:eastAsia="Times New Roman" w:hAnsi="Times New Roman"/>
          <w:spacing w:val="-3"/>
        </w:rPr>
        <w:t>0</w:t>
      </w:r>
      <w:r>
        <w:rPr>
          <w:spacing w:val="-16"/>
        </w:rPr>
        <w:t xml:space="preserve">，关闭 </w:t>
      </w:r>
      <w:r>
        <w:rPr>
          <w:rFonts w:ascii="Times New Roman" w:eastAsia="Times New Roman" w:hAnsi="Times New Roman"/>
          <w:spacing w:val="-3"/>
        </w:rPr>
        <w:t>A</w:t>
      </w:r>
      <w:r>
        <w:rPr>
          <w:rFonts w:ascii="Times New Roman" w:eastAsia="Times New Roman" w:hAnsi="Times New Roman"/>
          <w:spacing w:val="-1"/>
        </w:rPr>
        <w:t xml:space="preserve"> </w:t>
      </w:r>
      <w:r>
        <w:rPr>
          <w:spacing w:val="-3"/>
        </w:rPr>
        <w:t>暂存器的输入；</w:t>
      </w:r>
      <w:r>
        <w:rPr>
          <w:rFonts w:ascii="Times New Roman" w:eastAsia="Times New Roman" w:hAnsi="Times New Roman"/>
          <w:spacing w:val="-3"/>
        </w:rPr>
        <w:t>IN</w:t>
      </w:r>
      <w:r>
        <w:rPr>
          <w:rFonts w:ascii="Times New Roman" w:eastAsia="Times New Roman" w:hAnsi="Times New Roman"/>
          <w:spacing w:val="-1"/>
        </w:rPr>
        <w:t xml:space="preserve"> </w:t>
      </w:r>
      <w:r>
        <w:rPr>
          <w:spacing w:val="-16"/>
        </w:rPr>
        <w:t xml:space="preserve">单元置 </w:t>
      </w:r>
      <w:r>
        <w:rPr>
          <w:rFonts w:ascii="Times New Roman" w:eastAsia="Times New Roman" w:hAnsi="Times New Roman"/>
          <w:spacing w:val="-2"/>
        </w:rPr>
        <w:t>00000001</w:t>
      </w:r>
      <w:r>
        <w:rPr>
          <w:spacing w:val="-2"/>
        </w:rPr>
        <w:t>（或其他数值</w:t>
      </w:r>
      <w:r>
        <w:rPr>
          <w:spacing w:val="-105"/>
        </w:rPr>
        <w:t>）</w:t>
      </w:r>
      <w:r>
        <w:rPr>
          <w:spacing w:val="-2"/>
        </w:rPr>
        <w:t>。</w:t>
      </w:r>
      <w:r>
        <w:rPr>
          <w:rFonts w:ascii="Times New Roman" w:eastAsia="Times New Roman" w:hAnsi="Times New Roman"/>
          <w:spacing w:val="-2"/>
        </w:rPr>
        <w:t>LDAR</w:t>
      </w:r>
      <w:r>
        <w:rPr>
          <w:rFonts w:ascii="Times New Roman" w:eastAsia="Times New Roman" w:hAnsi="Times New Roman"/>
        </w:rPr>
        <w:t xml:space="preserve"> </w:t>
      </w:r>
      <w:r>
        <w:rPr>
          <w:spacing w:val="-20"/>
        </w:rPr>
        <w:t xml:space="preserve">置为 </w:t>
      </w:r>
      <w:r>
        <w:rPr>
          <w:rFonts w:ascii="Times New Roman" w:eastAsia="Times New Roman" w:hAnsi="Times New Roman"/>
          <w:spacing w:val="-2"/>
        </w:rPr>
        <w:t>1</w:t>
      </w:r>
      <w:r>
        <w:rPr>
          <w:spacing w:val="-9"/>
        </w:rPr>
        <w:t>，将数据总线的数打入地址寄存器。连续四次点击图形界面上的“单节拍运行”</w:t>
      </w:r>
      <w:r>
        <w:rPr>
          <w:spacing w:val="-102"/>
        </w:rPr>
        <w:t xml:space="preserve"> </w:t>
      </w:r>
      <w:r>
        <w:rPr>
          <w:spacing w:val="-6"/>
        </w:rPr>
        <w:t xml:space="preserve">按扭，观察图形界面，在 </w:t>
      </w:r>
      <w:r>
        <w:rPr>
          <w:rFonts w:ascii="Times New Roman" w:eastAsia="Times New Roman" w:hAnsi="Times New Roman"/>
        </w:rPr>
        <w:t xml:space="preserve">T3 </w:t>
      </w:r>
      <w:r>
        <w:t>时刻完成对地址寄存器的写入操作。</w:t>
      </w:r>
      <w:r w:rsidR="00261135">
        <w:rPr>
          <w:rFonts w:hint="eastAsia"/>
        </w:rPr>
        <w:t>如图十所示：</w:t>
      </w:r>
    </w:p>
    <w:p w14:paraId="0F6ACB13" w14:textId="1CC8CADB" w:rsidR="00261135" w:rsidRDefault="00261135" w:rsidP="003D154C">
      <w:pPr>
        <w:pStyle w:val="BodyText"/>
        <w:spacing w:before="43" w:line="278" w:lineRule="auto"/>
        <w:ind w:left="549" w:right="160" w:firstLine="360"/>
      </w:pPr>
      <w:r>
        <w:rPr>
          <w:noProof/>
        </w:rPr>
        <w:lastRenderedPageBreak/>
        <w:drawing>
          <wp:inline distT="0" distB="0" distL="0" distR="0" wp14:anchorId="54DB8478" wp14:editId="1793A4F8">
            <wp:extent cx="5765800" cy="4324350"/>
            <wp:effectExtent l="0" t="0" r="6350" b="0"/>
            <wp:docPr id="209134319"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5800" cy="4324350"/>
                    </a:xfrm>
                    <a:prstGeom prst="rect">
                      <a:avLst/>
                    </a:prstGeom>
                    <a:noFill/>
                    <a:ln>
                      <a:noFill/>
                    </a:ln>
                  </pic:spPr>
                </pic:pic>
              </a:graphicData>
            </a:graphic>
          </wp:inline>
        </w:drawing>
      </w:r>
    </w:p>
    <w:p w14:paraId="3027B7C8" w14:textId="67D91555" w:rsidR="00BD5E2A" w:rsidRPr="00BD5E2A" w:rsidRDefault="00BD5E2A" w:rsidP="00BD5E2A">
      <w:pPr>
        <w:pStyle w:val="BodyText"/>
        <w:spacing w:before="102"/>
        <w:ind w:left="550"/>
        <w:jc w:val="center"/>
        <w:rPr>
          <w:rFonts w:ascii="微软雅黑" w:eastAsia="微软雅黑" w:hAnsi="Times New Roman" w:cs="Times New Roman" w:hint="eastAsia"/>
          <w:b/>
          <w:spacing w:val="-4"/>
          <w:kern w:val="2"/>
          <w:sz w:val="18"/>
          <w:szCs w:val="24"/>
        </w:rPr>
      </w:pPr>
      <w:r w:rsidRPr="00BD5E2A">
        <w:rPr>
          <w:rFonts w:ascii="微软雅黑" w:eastAsia="微软雅黑" w:hAnsi="Times New Roman" w:cs="Times New Roman" w:hint="eastAsia"/>
          <w:b/>
          <w:spacing w:val="-4"/>
          <w:kern w:val="2"/>
          <w:sz w:val="18"/>
          <w:szCs w:val="24"/>
        </w:rPr>
        <w:t>图十</w:t>
      </w:r>
    </w:p>
    <w:p w14:paraId="42B9BA83" w14:textId="77777777" w:rsidR="003D154C" w:rsidRDefault="003D154C" w:rsidP="003D154C">
      <w:pPr>
        <w:pStyle w:val="BodyText"/>
        <w:spacing w:line="278" w:lineRule="auto"/>
        <w:ind w:left="549" w:right="266" w:firstLine="420"/>
        <w:jc w:val="both"/>
      </w:pPr>
      <w:r>
        <w:rPr>
          <w:rFonts w:ascii="Times New Roman" w:eastAsia="Times New Roman" w:hAnsi="Times New Roman"/>
          <w:spacing w:val="-1"/>
        </w:rPr>
        <w:t>ALU_B</w:t>
      </w:r>
      <w:r>
        <w:rPr>
          <w:rFonts w:ascii="Times New Roman" w:eastAsia="Times New Roman" w:hAnsi="Times New Roman"/>
        </w:rPr>
        <w:t xml:space="preserve"> </w:t>
      </w:r>
      <w:r>
        <w:rPr>
          <w:spacing w:val="-19"/>
        </w:rPr>
        <w:t xml:space="preserve">置为 </w:t>
      </w:r>
      <w:r>
        <w:rPr>
          <w:rFonts w:ascii="Times New Roman" w:eastAsia="Times New Roman" w:hAnsi="Times New Roman"/>
          <w:spacing w:val="-1"/>
        </w:rPr>
        <w:t>1</w:t>
      </w:r>
      <w:r>
        <w:rPr>
          <w:spacing w:val="-14"/>
        </w:rPr>
        <w:t xml:space="preserve">，关闭 </w:t>
      </w:r>
      <w:r>
        <w:rPr>
          <w:rFonts w:ascii="Times New Roman" w:eastAsia="Times New Roman" w:hAnsi="Times New Roman"/>
          <w:spacing w:val="-1"/>
        </w:rPr>
        <w:t xml:space="preserve">A </w:t>
      </w:r>
      <w:r>
        <w:rPr>
          <w:spacing w:val="-7"/>
        </w:rPr>
        <w:t xml:space="preserve">暂存器的输出；将 </w:t>
      </w:r>
      <w:r>
        <w:rPr>
          <w:rFonts w:ascii="Times New Roman" w:eastAsia="Times New Roman" w:hAnsi="Times New Roman"/>
          <w:spacing w:val="-1"/>
        </w:rPr>
        <w:t>LDAR</w:t>
      </w:r>
      <w:r>
        <w:rPr>
          <w:rFonts w:ascii="Times New Roman" w:eastAsia="Times New Roman" w:hAnsi="Times New Roman"/>
        </w:rPr>
        <w:t xml:space="preserve"> </w:t>
      </w:r>
      <w:r>
        <w:rPr>
          <w:spacing w:val="-19"/>
        </w:rPr>
        <w:t xml:space="preserve">置为 </w:t>
      </w:r>
      <w:r>
        <w:rPr>
          <w:rFonts w:ascii="Times New Roman" w:eastAsia="Times New Roman" w:hAnsi="Times New Roman"/>
          <w:spacing w:val="-1"/>
        </w:rPr>
        <w:t>0</w:t>
      </w:r>
      <w:r>
        <w:rPr>
          <w:spacing w:val="-1"/>
        </w:rPr>
        <w:t>，不将数据总线的数打入地址寄存器；</w:t>
      </w:r>
      <w:r>
        <w:rPr>
          <w:rFonts w:ascii="Times New Roman" w:eastAsia="Times New Roman" w:hAnsi="Times New Roman"/>
          <w:spacing w:val="-1"/>
        </w:rPr>
        <w:t>WR</w:t>
      </w:r>
      <w:r>
        <w:rPr>
          <w:spacing w:val="-1"/>
        </w:rPr>
        <w:t>、</w:t>
      </w:r>
      <w:r>
        <w:rPr>
          <w:rFonts w:ascii="Times New Roman" w:eastAsia="Times New Roman" w:hAnsi="Times New Roman"/>
          <w:spacing w:val="-1"/>
        </w:rPr>
        <w:t>RD</w:t>
      </w:r>
      <w:r>
        <w:rPr>
          <w:spacing w:val="-1"/>
        </w:rPr>
        <w:t>、</w:t>
      </w:r>
      <w:r>
        <w:rPr>
          <w:rFonts w:ascii="Times New Roman" w:eastAsia="Times New Roman" w:hAnsi="Times New Roman"/>
          <w:spacing w:val="-1"/>
        </w:rPr>
        <w:t>IOM</w:t>
      </w:r>
      <w:r>
        <w:rPr>
          <w:rFonts w:ascii="Times New Roman" w:eastAsia="Times New Roman" w:hAnsi="Times New Roman"/>
          <w:spacing w:val="15"/>
        </w:rPr>
        <w:t xml:space="preserve"> </w:t>
      </w:r>
      <w:r>
        <w:rPr>
          <w:spacing w:val="-8"/>
        </w:rPr>
        <w:t xml:space="preserve">分别置为 </w:t>
      </w:r>
      <w:r>
        <w:rPr>
          <w:rFonts w:ascii="Times New Roman" w:eastAsia="Times New Roman" w:hAnsi="Times New Roman"/>
        </w:rPr>
        <w:t>0</w:t>
      </w:r>
      <w:r>
        <w:t>、</w:t>
      </w:r>
      <w:r>
        <w:rPr>
          <w:rFonts w:ascii="Times New Roman" w:eastAsia="Times New Roman" w:hAnsi="Times New Roman"/>
        </w:rPr>
        <w:t>1</w:t>
      </w:r>
      <w:r>
        <w:t>、</w:t>
      </w:r>
      <w:r>
        <w:rPr>
          <w:rFonts w:ascii="Times New Roman" w:eastAsia="Times New Roman" w:hAnsi="Times New Roman"/>
        </w:rPr>
        <w:t>0</w:t>
      </w:r>
      <w:r>
        <w:t>，对存储器进行读操作；</w:t>
      </w:r>
      <w:r>
        <w:rPr>
          <w:rFonts w:ascii="Times New Roman" w:eastAsia="Times New Roman" w:hAnsi="Times New Roman"/>
        </w:rPr>
        <w:t>LDA</w:t>
      </w:r>
      <w:r>
        <w:rPr>
          <w:rFonts w:ascii="Times New Roman" w:eastAsia="Times New Roman" w:hAnsi="Times New Roman"/>
          <w:spacing w:val="15"/>
        </w:rPr>
        <w:t xml:space="preserve"> </w:t>
      </w:r>
      <w:r>
        <w:rPr>
          <w:spacing w:val="-13"/>
        </w:rPr>
        <w:t xml:space="preserve">置为 </w:t>
      </w:r>
      <w:r>
        <w:rPr>
          <w:rFonts w:ascii="Times New Roman" w:eastAsia="Times New Roman" w:hAnsi="Times New Roman"/>
        </w:rPr>
        <w:t>1</w:t>
      </w:r>
      <w:r>
        <w:rPr>
          <w:spacing w:val="-10"/>
        </w:rPr>
        <w:t xml:space="preserve">，打开 </w:t>
      </w:r>
      <w:r>
        <w:rPr>
          <w:rFonts w:ascii="Times New Roman" w:eastAsia="Times New Roman" w:hAnsi="Times New Roman"/>
        </w:rPr>
        <w:t>A</w:t>
      </w:r>
      <w:r>
        <w:rPr>
          <w:rFonts w:ascii="Times New Roman" w:eastAsia="Times New Roman" w:hAnsi="Times New Roman"/>
          <w:spacing w:val="-50"/>
        </w:rPr>
        <w:t xml:space="preserve"> </w:t>
      </w:r>
      <w:r>
        <w:rPr>
          <w:spacing w:val="-4"/>
        </w:rPr>
        <w:t xml:space="preserve">暂存器的输入。连续四次点击图形界面上的“单节拍运行”按扭，观察图形界面，在 </w:t>
      </w:r>
      <w:r>
        <w:rPr>
          <w:rFonts w:ascii="Times New Roman" w:eastAsia="Times New Roman" w:hAnsi="Times New Roman"/>
          <w:spacing w:val="-2"/>
        </w:rPr>
        <w:t>T4</w:t>
      </w:r>
      <w:r>
        <w:rPr>
          <w:rFonts w:ascii="Times New Roman" w:eastAsia="Times New Roman" w:hAnsi="Times New Roman"/>
        </w:rPr>
        <w:t xml:space="preserve"> </w:t>
      </w:r>
      <w:r>
        <w:rPr>
          <w:spacing w:val="-2"/>
        </w:rPr>
        <w:t>时</w:t>
      </w:r>
      <w:r>
        <w:rPr>
          <w:spacing w:val="-11"/>
        </w:rPr>
        <w:t xml:space="preserve">刻完成对 </w:t>
      </w:r>
      <w:r>
        <w:rPr>
          <w:rFonts w:ascii="Times New Roman" w:eastAsia="Times New Roman" w:hAnsi="Times New Roman"/>
        </w:rPr>
        <w:t>A</w:t>
      </w:r>
      <w:r>
        <w:rPr>
          <w:rFonts w:ascii="Times New Roman" w:eastAsia="Times New Roman" w:hAnsi="Times New Roman"/>
          <w:spacing w:val="-1"/>
        </w:rPr>
        <w:t xml:space="preserve"> </w:t>
      </w:r>
      <w:r>
        <w:t>暂存器的写入操作。</w:t>
      </w:r>
    </w:p>
    <w:p w14:paraId="6A34FBF8" w14:textId="28FFAE4F" w:rsidR="003D154C" w:rsidRDefault="003D154C" w:rsidP="00BD5E2A">
      <w:pPr>
        <w:pStyle w:val="BodyText"/>
        <w:numPr>
          <w:ilvl w:val="4"/>
          <w:numId w:val="9"/>
        </w:numPr>
        <w:spacing w:line="269" w:lineRule="exact"/>
        <w:jc w:val="both"/>
      </w:pPr>
      <w:r>
        <w:rPr>
          <w:rFonts w:ascii="MS PGothic" w:eastAsia="MS PGothic" w:hAnsi="MS PGothic" w:hint="eastAsia"/>
          <w:spacing w:val="149"/>
        </w:rPr>
        <w:t xml:space="preserve"> </w:t>
      </w:r>
      <w:r>
        <w:rPr>
          <w:spacing w:val="-13"/>
          <w:w w:val="95"/>
        </w:rPr>
        <w:t xml:space="preserve">将 </w:t>
      </w:r>
      <w:r>
        <w:rPr>
          <w:rFonts w:ascii="Times New Roman" w:eastAsia="Times New Roman" w:hAnsi="Times New Roman"/>
          <w:w w:val="95"/>
        </w:rPr>
        <w:t>A</w:t>
      </w:r>
      <w:r>
        <w:rPr>
          <w:rFonts w:ascii="Times New Roman" w:eastAsia="Times New Roman" w:hAnsi="Times New Roman"/>
          <w:spacing w:val="24"/>
          <w:w w:val="95"/>
        </w:rPr>
        <w:t xml:space="preserve"> </w:t>
      </w:r>
      <w:r>
        <w:rPr>
          <w:spacing w:val="-4"/>
          <w:w w:val="95"/>
        </w:rPr>
        <w:t xml:space="preserve">暂存器中的数用 </w:t>
      </w:r>
      <w:r>
        <w:rPr>
          <w:rFonts w:ascii="Times New Roman" w:eastAsia="Times New Roman" w:hAnsi="Times New Roman"/>
          <w:w w:val="95"/>
        </w:rPr>
        <w:t>LED</w:t>
      </w:r>
      <w:r>
        <w:rPr>
          <w:rFonts w:ascii="Times New Roman" w:eastAsia="Times New Roman" w:hAnsi="Times New Roman"/>
          <w:spacing w:val="24"/>
          <w:w w:val="95"/>
        </w:rPr>
        <w:t xml:space="preserve"> </w:t>
      </w:r>
      <w:r>
        <w:rPr>
          <w:w w:val="95"/>
        </w:rPr>
        <w:t>数码管显示。</w:t>
      </w:r>
    </w:p>
    <w:p w14:paraId="0DB344C5" w14:textId="73CEE111" w:rsidR="003D154C" w:rsidRDefault="003D154C" w:rsidP="003D154C">
      <w:pPr>
        <w:pStyle w:val="BodyText"/>
        <w:spacing w:before="42" w:line="278" w:lineRule="auto"/>
        <w:ind w:left="489" w:right="264" w:firstLine="523"/>
        <w:jc w:val="both"/>
      </w:pPr>
      <w:r>
        <w:rPr>
          <w:noProof/>
        </w:rPr>
        <mc:AlternateContent>
          <mc:Choice Requires="wps">
            <w:drawing>
              <wp:anchor distT="0" distB="0" distL="0" distR="0" simplePos="0" relativeHeight="251682816" behindDoc="1" locked="0" layoutInCell="1" allowOverlap="1" wp14:anchorId="283C8DDA" wp14:editId="61813019">
                <wp:simplePos x="0" y="0"/>
                <wp:positionH relativeFrom="page">
                  <wp:posOffset>1737995</wp:posOffset>
                </wp:positionH>
                <wp:positionV relativeFrom="paragraph">
                  <wp:posOffset>911860</wp:posOffset>
                </wp:positionV>
                <wp:extent cx="935355" cy="696595"/>
                <wp:effectExtent l="13970" t="6350" r="12700" b="11430"/>
                <wp:wrapTopAndBottom/>
                <wp:docPr id="968110865"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355" cy="696595"/>
                        </a:xfrm>
                        <a:prstGeom prst="rect">
                          <a:avLst/>
                        </a:prstGeom>
                        <a:noFill/>
                        <a:ln w="617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8F19A45" w14:textId="77777777" w:rsidR="003D154C" w:rsidRDefault="003D154C" w:rsidP="003D154C">
                            <w:pPr>
                              <w:spacing w:before="114"/>
                              <w:ind w:left="9" w:right="192"/>
                              <w:jc w:val="center"/>
                              <w:rPr>
                                <w:sz w:val="14"/>
                              </w:rPr>
                            </w:pPr>
                            <w:r>
                              <w:rPr>
                                <w:w w:val="95"/>
                                <w:sz w:val="14"/>
                              </w:rPr>
                              <w:t>IN</w:t>
                            </w:r>
                            <w:r>
                              <w:rPr>
                                <w:spacing w:val="2"/>
                                <w:w w:val="95"/>
                                <w:sz w:val="14"/>
                              </w:rPr>
                              <w:t xml:space="preserve"> </w:t>
                            </w:r>
                            <w:r>
                              <w:rPr>
                                <w:spacing w:val="2"/>
                                <w:w w:val="95"/>
                                <w:sz w:val="14"/>
                              </w:rPr>
                              <w:t>单元置数据</w:t>
                            </w:r>
                          </w:p>
                          <w:p w14:paraId="67B84A3E" w14:textId="77777777" w:rsidR="003D154C" w:rsidRDefault="003D154C" w:rsidP="003D154C">
                            <w:pPr>
                              <w:spacing w:before="25"/>
                              <w:ind w:left="5" w:right="192"/>
                              <w:jc w:val="center"/>
                              <w:rPr>
                                <w:sz w:val="14"/>
                              </w:rPr>
                            </w:pPr>
                            <w:r>
                              <w:rPr>
                                <w:w w:val="90"/>
                                <w:sz w:val="14"/>
                              </w:rPr>
                              <w:t>(</w:t>
                            </w:r>
                            <w:r>
                              <w:rPr>
                                <w:spacing w:val="-6"/>
                                <w:w w:val="90"/>
                                <w:sz w:val="14"/>
                              </w:rPr>
                              <w:t xml:space="preserve"> </w:t>
                            </w:r>
                            <w:r>
                              <w:rPr>
                                <w:w w:val="90"/>
                                <w:sz w:val="14"/>
                              </w:rPr>
                              <w:t>00010001</w:t>
                            </w:r>
                            <w:r>
                              <w:rPr>
                                <w:spacing w:val="-9"/>
                                <w:w w:val="90"/>
                                <w:sz w:val="14"/>
                              </w:rPr>
                              <w:t xml:space="preserve"> </w:t>
                            </w:r>
                            <w:r>
                              <w:rPr>
                                <w:w w:val="90"/>
                                <w:sz w:val="14"/>
                              </w:rPr>
                              <w:t>)</w:t>
                            </w:r>
                          </w:p>
                          <w:p w14:paraId="24050C0F" w14:textId="77777777" w:rsidR="003D154C" w:rsidRDefault="003D154C" w:rsidP="003D154C">
                            <w:pPr>
                              <w:spacing w:before="63"/>
                              <w:ind w:left="34" w:right="192"/>
                              <w:jc w:val="center"/>
                              <w:rPr>
                                <w:sz w:val="14"/>
                              </w:rPr>
                            </w:pPr>
                            <w:r>
                              <w:rPr>
                                <w:w w:val="90"/>
                                <w:sz w:val="14"/>
                              </w:rPr>
                              <w:t>将</w:t>
                            </w:r>
                            <w:r>
                              <w:rPr>
                                <w:w w:val="90"/>
                                <w:sz w:val="14"/>
                              </w:rPr>
                              <w:t>IN</w:t>
                            </w:r>
                            <w:r>
                              <w:rPr>
                                <w:w w:val="90"/>
                                <w:sz w:val="14"/>
                              </w:rPr>
                              <w:t>单元中的数写入</w:t>
                            </w:r>
                            <w:r>
                              <w:rPr>
                                <w:w w:val="90"/>
                                <w:sz w:val="14"/>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C8DDA" id="Text Box 216" o:spid="_x0000_s1231" type="#_x0000_t202" style="position:absolute;left:0;text-align:left;margin-left:136.85pt;margin-top:71.8pt;width:73.65pt;height:54.85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" filled="f" strokeweight=".1715mm">
                <v:textbox inset="0,0,0,0">
                  <w:txbxContent>
                    <w:p w14:paraId="78F19A45" w14:textId="77777777" w:rsidR="003D154C" w:rsidRDefault="003D154C" w:rsidP="003D154C">
                      <w:pPr>
                        <w:spacing w:before="114"/>
                        <w:ind w:left="9" w:right="192"/>
                        <w:jc w:val="center"/>
                        <w:rPr>
                          <w:sz w:val="14"/>
                        </w:rPr>
                      </w:pPr>
                      <w:r>
                        <w:rPr>
                          <w:w w:val="95"/>
                          <w:sz w:val="14"/>
                        </w:rPr>
                        <w:t>IN</w:t>
                      </w:r>
                      <w:r>
                        <w:rPr>
                          <w:spacing w:val="2"/>
                          <w:w w:val="95"/>
                          <w:sz w:val="14"/>
                        </w:rPr>
                        <w:t xml:space="preserve"> </w:t>
                      </w:r>
                      <w:r>
                        <w:rPr>
                          <w:spacing w:val="2"/>
                          <w:w w:val="95"/>
                          <w:sz w:val="14"/>
                        </w:rPr>
                        <w:t>单元置数据</w:t>
                      </w:r>
                    </w:p>
                    <w:p w14:paraId="67B84A3E" w14:textId="77777777" w:rsidR="003D154C" w:rsidRDefault="003D154C" w:rsidP="003D154C">
                      <w:pPr>
                        <w:spacing w:before="25"/>
                        <w:ind w:left="5" w:right="192"/>
                        <w:jc w:val="center"/>
                        <w:rPr>
                          <w:sz w:val="14"/>
                        </w:rPr>
                      </w:pPr>
                      <w:r>
                        <w:rPr>
                          <w:w w:val="90"/>
                          <w:sz w:val="14"/>
                        </w:rPr>
                        <w:t>(</w:t>
                      </w:r>
                      <w:r>
                        <w:rPr>
                          <w:spacing w:val="-6"/>
                          <w:w w:val="90"/>
                          <w:sz w:val="14"/>
                        </w:rPr>
                        <w:t xml:space="preserve"> </w:t>
                      </w:r>
                      <w:r>
                        <w:rPr>
                          <w:w w:val="90"/>
                          <w:sz w:val="14"/>
                        </w:rPr>
                        <w:t>00010001</w:t>
                      </w:r>
                      <w:r>
                        <w:rPr>
                          <w:spacing w:val="-9"/>
                          <w:w w:val="90"/>
                          <w:sz w:val="14"/>
                        </w:rPr>
                        <w:t xml:space="preserve"> </w:t>
                      </w:r>
                      <w:r>
                        <w:rPr>
                          <w:w w:val="90"/>
                          <w:sz w:val="14"/>
                        </w:rPr>
                        <w:t>)</w:t>
                      </w:r>
                    </w:p>
                    <w:p w14:paraId="24050C0F" w14:textId="77777777" w:rsidR="003D154C" w:rsidRDefault="003D154C" w:rsidP="003D154C">
                      <w:pPr>
                        <w:spacing w:before="63"/>
                        <w:ind w:left="34" w:right="192"/>
                        <w:jc w:val="center"/>
                        <w:rPr>
                          <w:sz w:val="14"/>
                        </w:rPr>
                      </w:pPr>
                      <w:r>
                        <w:rPr>
                          <w:w w:val="90"/>
                          <w:sz w:val="14"/>
                        </w:rPr>
                        <w:t>将</w:t>
                      </w:r>
                      <w:r>
                        <w:rPr>
                          <w:w w:val="90"/>
                          <w:sz w:val="14"/>
                        </w:rPr>
                        <w:t>IN</w:t>
                      </w:r>
                      <w:r>
                        <w:rPr>
                          <w:w w:val="90"/>
                          <w:sz w:val="14"/>
                        </w:rPr>
                        <w:t>单元中的数写入</w:t>
                      </w:r>
                      <w:r>
                        <w:rPr>
                          <w:w w:val="90"/>
                          <w:sz w:val="14"/>
                        </w:rPr>
                        <w:t>A</w:t>
                      </w:r>
                    </w:p>
                  </w:txbxContent>
                </v:textbox>
                <w10:wrap type="topAndBottom" anchorx="page"/>
              </v:shape>
            </w:pict>
          </mc:Fallback>
        </mc:AlternateContent>
      </w:r>
      <w:r>
        <w:rPr>
          <w:noProof/>
        </w:rPr>
        <mc:AlternateContent>
          <mc:Choice Requires="wps">
            <w:drawing>
              <wp:anchor distT="0" distB="0" distL="0" distR="0" simplePos="0" relativeHeight="251683840" behindDoc="1" locked="0" layoutInCell="1" allowOverlap="1" wp14:anchorId="361AABC1" wp14:editId="6A3418A1">
                <wp:simplePos x="0" y="0"/>
                <wp:positionH relativeFrom="page">
                  <wp:posOffset>2882900</wp:posOffset>
                </wp:positionH>
                <wp:positionV relativeFrom="paragraph">
                  <wp:posOffset>909320</wp:posOffset>
                </wp:positionV>
                <wp:extent cx="935355" cy="696595"/>
                <wp:effectExtent l="6350" t="13335" r="10795" b="13970"/>
                <wp:wrapTopAndBottom/>
                <wp:docPr id="1888966601"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355" cy="696595"/>
                        </a:xfrm>
                        <a:prstGeom prst="rect">
                          <a:avLst/>
                        </a:prstGeom>
                        <a:noFill/>
                        <a:ln w="617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0C3A496" w14:textId="77777777" w:rsidR="003D154C" w:rsidRDefault="003D154C" w:rsidP="003D154C">
                            <w:pPr>
                              <w:spacing w:before="114"/>
                              <w:ind w:left="201"/>
                              <w:rPr>
                                <w:sz w:val="14"/>
                              </w:rPr>
                            </w:pPr>
                            <w:r>
                              <w:rPr>
                                <w:w w:val="95"/>
                                <w:sz w:val="14"/>
                              </w:rPr>
                              <w:t>IN</w:t>
                            </w:r>
                            <w:r>
                              <w:rPr>
                                <w:spacing w:val="2"/>
                                <w:w w:val="95"/>
                                <w:sz w:val="14"/>
                              </w:rPr>
                              <w:t xml:space="preserve"> </w:t>
                            </w:r>
                            <w:r>
                              <w:rPr>
                                <w:spacing w:val="2"/>
                                <w:w w:val="95"/>
                                <w:sz w:val="14"/>
                              </w:rPr>
                              <w:t>单元置数据</w:t>
                            </w:r>
                          </w:p>
                          <w:p w14:paraId="0C8DD2E8" w14:textId="77777777" w:rsidR="003D154C" w:rsidRDefault="003D154C" w:rsidP="003D154C">
                            <w:pPr>
                              <w:spacing w:before="25" w:line="169" w:lineRule="exact"/>
                              <w:ind w:left="265"/>
                              <w:rPr>
                                <w:sz w:val="14"/>
                              </w:rPr>
                            </w:pPr>
                            <w:r>
                              <w:rPr>
                                <w:w w:val="90"/>
                                <w:sz w:val="14"/>
                              </w:rPr>
                              <w:t>(</w:t>
                            </w:r>
                            <w:r>
                              <w:rPr>
                                <w:spacing w:val="-6"/>
                                <w:w w:val="90"/>
                                <w:sz w:val="14"/>
                              </w:rPr>
                              <w:t xml:space="preserve"> </w:t>
                            </w:r>
                            <w:r>
                              <w:rPr>
                                <w:w w:val="90"/>
                                <w:sz w:val="14"/>
                              </w:rPr>
                              <w:t>00000001</w:t>
                            </w:r>
                            <w:r>
                              <w:rPr>
                                <w:spacing w:val="-9"/>
                                <w:w w:val="90"/>
                                <w:sz w:val="14"/>
                              </w:rPr>
                              <w:t xml:space="preserve"> </w:t>
                            </w:r>
                            <w:r>
                              <w:rPr>
                                <w:w w:val="90"/>
                                <w:sz w:val="14"/>
                              </w:rPr>
                              <w:t>)</w:t>
                            </w:r>
                          </w:p>
                          <w:p w14:paraId="37E0BB8A" w14:textId="77777777" w:rsidR="003D154C" w:rsidRDefault="003D154C" w:rsidP="003D154C">
                            <w:pPr>
                              <w:spacing w:line="165" w:lineRule="exact"/>
                              <w:ind w:left="136"/>
                              <w:rPr>
                                <w:sz w:val="14"/>
                              </w:rPr>
                            </w:pPr>
                            <w:r>
                              <w:rPr>
                                <w:w w:val="90"/>
                                <w:sz w:val="14"/>
                              </w:rPr>
                              <w:t>将</w:t>
                            </w:r>
                            <w:r>
                              <w:rPr>
                                <w:w w:val="90"/>
                                <w:sz w:val="14"/>
                              </w:rPr>
                              <w:t>IN</w:t>
                            </w:r>
                            <w:r>
                              <w:rPr>
                                <w:w w:val="90"/>
                                <w:sz w:val="14"/>
                              </w:rPr>
                              <w:t>单元中的数写入</w:t>
                            </w:r>
                          </w:p>
                          <w:p w14:paraId="43876BE2" w14:textId="77777777" w:rsidR="003D154C" w:rsidRDefault="003D154C" w:rsidP="003D154C">
                            <w:pPr>
                              <w:spacing w:line="175" w:lineRule="exact"/>
                              <w:ind w:left="34" w:right="88"/>
                              <w:jc w:val="center"/>
                              <w:rPr>
                                <w:sz w:val="14"/>
                              </w:rPr>
                            </w:pPr>
                            <w:r>
                              <w:rPr>
                                <w:sz w:val="14"/>
                              </w:rPr>
                              <w:t>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1AABC1" id="Text Box 215" o:spid="_x0000_s1232" type="#_x0000_t202" style="position:absolute;left:0;text-align:left;margin-left:227pt;margin-top:71.6pt;width:73.65pt;height:54.8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" filled="f" strokeweight=".1715mm">
                <v:textbox inset="0,0,0,0">
                  <w:txbxContent>
                    <w:p w14:paraId="20C3A496" w14:textId="77777777" w:rsidR="003D154C" w:rsidRDefault="003D154C" w:rsidP="003D154C">
                      <w:pPr>
                        <w:spacing w:before="114"/>
                        <w:ind w:left="201"/>
                        <w:rPr>
                          <w:sz w:val="14"/>
                        </w:rPr>
                      </w:pPr>
                      <w:r>
                        <w:rPr>
                          <w:w w:val="95"/>
                          <w:sz w:val="14"/>
                        </w:rPr>
                        <w:t>IN</w:t>
                      </w:r>
                      <w:r>
                        <w:rPr>
                          <w:spacing w:val="2"/>
                          <w:w w:val="95"/>
                          <w:sz w:val="14"/>
                        </w:rPr>
                        <w:t xml:space="preserve"> </w:t>
                      </w:r>
                      <w:r>
                        <w:rPr>
                          <w:spacing w:val="2"/>
                          <w:w w:val="95"/>
                          <w:sz w:val="14"/>
                        </w:rPr>
                        <w:t>单元置数据</w:t>
                      </w:r>
                    </w:p>
                    <w:p w14:paraId="0C8DD2E8" w14:textId="77777777" w:rsidR="003D154C" w:rsidRDefault="003D154C" w:rsidP="003D154C">
                      <w:pPr>
                        <w:spacing w:before="25" w:line="169" w:lineRule="exact"/>
                        <w:ind w:left="265"/>
                        <w:rPr>
                          <w:sz w:val="14"/>
                        </w:rPr>
                      </w:pPr>
                      <w:r>
                        <w:rPr>
                          <w:w w:val="90"/>
                          <w:sz w:val="14"/>
                        </w:rPr>
                        <w:t>(</w:t>
                      </w:r>
                      <w:r>
                        <w:rPr>
                          <w:spacing w:val="-6"/>
                          <w:w w:val="90"/>
                          <w:sz w:val="14"/>
                        </w:rPr>
                        <w:t xml:space="preserve"> </w:t>
                      </w:r>
                      <w:r>
                        <w:rPr>
                          <w:w w:val="90"/>
                          <w:sz w:val="14"/>
                        </w:rPr>
                        <w:t>00000001</w:t>
                      </w:r>
                      <w:r>
                        <w:rPr>
                          <w:spacing w:val="-9"/>
                          <w:w w:val="90"/>
                          <w:sz w:val="14"/>
                        </w:rPr>
                        <w:t xml:space="preserve"> </w:t>
                      </w:r>
                      <w:r>
                        <w:rPr>
                          <w:w w:val="90"/>
                          <w:sz w:val="14"/>
                        </w:rPr>
                        <w:t>)</w:t>
                      </w:r>
                    </w:p>
                    <w:p w14:paraId="37E0BB8A" w14:textId="77777777" w:rsidR="003D154C" w:rsidRDefault="003D154C" w:rsidP="003D154C">
                      <w:pPr>
                        <w:spacing w:line="165" w:lineRule="exact"/>
                        <w:ind w:left="136"/>
                        <w:rPr>
                          <w:sz w:val="14"/>
                        </w:rPr>
                      </w:pPr>
                      <w:r>
                        <w:rPr>
                          <w:w w:val="90"/>
                          <w:sz w:val="14"/>
                        </w:rPr>
                        <w:t>将</w:t>
                      </w:r>
                      <w:r>
                        <w:rPr>
                          <w:w w:val="90"/>
                          <w:sz w:val="14"/>
                        </w:rPr>
                        <w:t>IN</w:t>
                      </w:r>
                      <w:r>
                        <w:rPr>
                          <w:w w:val="90"/>
                          <w:sz w:val="14"/>
                        </w:rPr>
                        <w:t>单元中的数写入</w:t>
                      </w:r>
                    </w:p>
                    <w:p w14:paraId="43876BE2" w14:textId="77777777" w:rsidR="003D154C" w:rsidRDefault="003D154C" w:rsidP="003D154C">
                      <w:pPr>
                        <w:spacing w:line="175" w:lineRule="exact"/>
                        <w:ind w:left="34" w:right="88"/>
                        <w:jc w:val="center"/>
                        <w:rPr>
                          <w:sz w:val="14"/>
                        </w:rPr>
                      </w:pPr>
                      <w:r>
                        <w:rPr>
                          <w:sz w:val="14"/>
                        </w:rPr>
                        <w:t>AR</w:t>
                      </w:r>
                    </w:p>
                  </w:txbxContent>
                </v:textbox>
                <w10:wrap type="topAndBottom" anchorx="page"/>
              </v:shape>
            </w:pict>
          </mc:Fallback>
        </mc:AlternateContent>
      </w:r>
      <w:r>
        <w:rPr>
          <w:noProof/>
        </w:rPr>
        <mc:AlternateContent>
          <mc:Choice Requires="wpg">
            <w:drawing>
              <wp:anchor distT="0" distB="0" distL="114300" distR="114300" simplePos="0" relativeHeight="251662336" behindDoc="0" locked="0" layoutInCell="1" allowOverlap="1" wp14:anchorId="383BD07F" wp14:editId="5B7853BC">
                <wp:simplePos x="0" y="0"/>
                <wp:positionH relativeFrom="page">
                  <wp:posOffset>2672715</wp:posOffset>
                </wp:positionH>
                <wp:positionV relativeFrom="paragraph">
                  <wp:posOffset>1125855</wp:posOffset>
                </wp:positionV>
                <wp:extent cx="215265" cy="58420"/>
                <wp:effectExtent l="5715" t="1270" r="7620" b="6985"/>
                <wp:wrapNone/>
                <wp:docPr id="888060290"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265" cy="58420"/>
                          <a:chOff x="4209" y="1773"/>
                          <a:chExt cx="339" cy="92"/>
                        </a:xfrm>
                      </wpg:grpSpPr>
                      <wps:wsp>
                        <wps:cNvPr id="419865352" name="Line 218"/>
                        <wps:cNvCnPr>
                          <a:cxnSpLocks noChangeShapeType="1"/>
                        </wps:cNvCnPr>
                        <wps:spPr bwMode="auto">
                          <a:xfrm>
                            <a:off x="4209" y="1820"/>
                            <a:ext cx="278" cy="0"/>
                          </a:xfrm>
                          <a:prstGeom prst="line">
                            <a:avLst/>
                          </a:prstGeom>
                          <a:noFill/>
                          <a:ln w="639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4604259" name="Freeform 219"/>
                        <wps:cNvSpPr>
                          <a:spLocks/>
                        </wps:cNvSpPr>
                        <wps:spPr bwMode="auto">
                          <a:xfrm>
                            <a:off x="4466" y="1773"/>
                            <a:ext cx="82" cy="92"/>
                          </a:xfrm>
                          <a:custGeom>
                            <a:avLst/>
                            <a:gdLst>
                              <a:gd name="T0" fmla="+- 0 4467 4467"/>
                              <a:gd name="T1" fmla="*/ T0 w 82"/>
                              <a:gd name="T2" fmla="+- 0 1865 1773"/>
                              <a:gd name="T3" fmla="*/ 1865 h 92"/>
                              <a:gd name="T4" fmla="+- 0 4471 4467"/>
                              <a:gd name="T5" fmla="*/ T4 w 82"/>
                              <a:gd name="T6" fmla="+- 0 1854 1773"/>
                              <a:gd name="T7" fmla="*/ 1854 h 92"/>
                              <a:gd name="T8" fmla="+- 0 4475 4467"/>
                              <a:gd name="T9" fmla="*/ T8 w 82"/>
                              <a:gd name="T10" fmla="+- 0 1843 1773"/>
                              <a:gd name="T11" fmla="*/ 1843 h 92"/>
                              <a:gd name="T12" fmla="+- 0 4477 4467"/>
                              <a:gd name="T13" fmla="*/ T12 w 82"/>
                              <a:gd name="T14" fmla="+- 0 1820 1773"/>
                              <a:gd name="T15" fmla="*/ 1820 h 92"/>
                              <a:gd name="T16" fmla="+- 0 4475 4467"/>
                              <a:gd name="T17" fmla="*/ T16 w 82"/>
                              <a:gd name="T18" fmla="+- 0 1796 1773"/>
                              <a:gd name="T19" fmla="*/ 1796 h 92"/>
                              <a:gd name="T20" fmla="+- 0 4471 4467"/>
                              <a:gd name="T21" fmla="*/ T20 w 82"/>
                              <a:gd name="T22" fmla="+- 0 1785 1773"/>
                              <a:gd name="T23" fmla="*/ 1785 h 92"/>
                              <a:gd name="T24" fmla="+- 0 4467 4467"/>
                              <a:gd name="T25" fmla="*/ T24 w 82"/>
                              <a:gd name="T26" fmla="+- 0 1773 1773"/>
                              <a:gd name="T27" fmla="*/ 1773 h 92"/>
                              <a:gd name="T28" fmla="+- 0 4548 4467"/>
                              <a:gd name="T29" fmla="*/ T28 w 82"/>
                              <a:gd name="T30" fmla="+- 0 1820 1773"/>
                              <a:gd name="T31" fmla="*/ 1820 h 92"/>
                              <a:gd name="T32" fmla="+- 0 4467 4467"/>
                              <a:gd name="T33" fmla="*/ T32 w 82"/>
                              <a:gd name="T34" fmla="+- 0 1865 1773"/>
                              <a:gd name="T35" fmla="*/ 1865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2" h="92">
                                <a:moveTo>
                                  <a:pt x="0" y="92"/>
                                </a:moveTo>
                                <a:lnTo>
                                  <a:pt x="4" y="81"/>
                                </a:lnTo>
                                <a:lnTo>
                                  <a:pt x="8" y="70"/>
                                </a:lnTo>
                                <a:lnTo>
                                  <a:pt x="10" y="47"/>
                                </a:lnTo>
                                <a:lnTo>
                                  <a:pt x="8" y="23"/>
                                </a:lnTo>
                                <a:lnTo>
                                  <a:pt x="4" y="12"/>
                                </a:lnTo>
                                <a:lnTo>
                                  <a:pt x="0" y="0"/>
                                </a:lnTo>
                                <a:lnTo>
                                  <a:pt x="81" y="47"/>
                                </a:lnTo>
                                <a:lnTo>
                                  <a:pt x="0" y="9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052581" id="Group 214" o:spid="_x0000_s1026" style="position:absolute;margin-left:210.45pt;margin-top:88.65pt;width:16.95pt;height:4.6pt;z-index:251662336;mso-position-horizontal-relative:page" coordorigin="4209,1773" coordsize="33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">
                <v:line id="Line 218" o:spid="_x0000_s1027" style="position:absolute;visibility:visible;mso-wrap-style:square" from="4209,1820" to="4487,1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" strokeweight=".17772mm"/>
                <v:shape id="Freeform 219" o:spid="_x0000_s1028" style="position:absolute;left:4466;top:1773;width:82;height:92;visibility:visible;mso-wrap-style:square;v-text-anchor:top" coordsize="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" path="m,92l4,81,8,70,10,47,8,23,4,12,,,81,47,,92xe" fillcolor="black" stroked="f">
                  <v:path arrowok="t" o:connecttype="custom" o:connectlocs="0,1865;4,1854;8,1843;10,1820;8,1796;4,1785;0,1773;81,1820;0,1865" o:connectangles="0,0,0,0,0,0,0,0,0"/>
                </v:shape>
                <w10:wrap anchorx="page"/>
              </v:group>
            </w:pict>
          </mc:Fallback>
        </mc:AlternateContent>
      </w:r>
      <w:r>
        <w:rPr>
          <w:noProof/>
        </w:rPr>
        <mc:AlternateContent>
          <mc:Choice Requires="wpg">
            <w:drawing>
              <wp:anchor distT="0" distB="0" distL="114300" distR="114300" simplePos="0" relativeHeight="251663360" behindDoc="0" locked="0" layoutInCell="1" allowOverlap="1" wp14:anchorId="69BA799E" wp14:editId="2728E350">
                <wp:simplePos x="0" y="0"/>
                <wp:positionH relativeFrom="page">
                  <wp:posOffset>3823335</wp:posOffset>
                </wp:positionH>
                <wp:positionV relativeFrom="paragraph">
                  <wp:posOffset>1125855</wp:posOffset>
                </wp:positionV>
                <wp:extent cx="216535" cy="58420"/>
                <wp:effectExtent l="13335" t="1270" r="0" b="6985"/>
                <wp:wrapNone/>
                <wp:docPr id="1327848796"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6535" cy="58420"/>
                          <a:chOff x="6021" y="1773"/>
                          <a:chExt cx="341" cy="92"/>
                        </a:xfrm>
                      </wpg:grpSpPr>
                      <wps:wsp>
                        <wps:cNvPr id="1425914500" name="Line 221"/>
                        <wps:cNvCnPr>
                          <a:cxnSpLocks noChangeShapeType="1"/>
                        </wps:cNvCnPr>
                        <wps:spPr bwMode="auto">
                          <a:xfrm>
                            <a:off x="6021" y="1820"/>
                            <a:ext cx="279" cy="0"/>
                          </a:xfrm>
                          <a:prstGeom prst="line">
                            <a:avLst/>
                          </a:prstGeom>
                          <a:noFill/>
                          <a:ln w="639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9931444" name="Freeform 222"/>
                        <wps:cNvSpPr>
                          <a:spLocks/>
                        </wps:cNvSpPr>
                        <wps:spPr bwMode="auto">
                          <a:xfrm>
                            <a:off x="6279" y="1773"/>
                            <a:ext cx="82" cy="92"/>
                          </a:xfrm>
                          <a:custGeom>
                            <a:avLst/>
                            <a:gdLst>
                              <a:gd name="T0" fmla="+- 0 6280 6280"/>
                              <a:gd name="T1" fmla="*/ T0 w 82"/>
                              <a:gd name="T2" fmla="+- 0 1865 1773"/>
                              <a:gd name="T3" fmla="*/ 1865 h 92"/>
                              <a:gd name="T4" fmla="+- 0 6284 6280"/>
                              <a:gd name="T5" fmla="*/ T4 w 82"/>
                              <a:gd name="T6" fmla="+- 0 1855 1773"/>
                              <a:gd name="T7" fmla="*/ 1855 h 92"/>
                              <a:gd name="T8" fmla="+- 0 6288 6280"/>
                              <a:gd name="T9" fmla="*/ T8 w 82"/>
                              <a:gd name="T10" fmla="+- 0 1843 1773"/>
                              <a:gd name="T11" fmla="*/ 1843 h 92"/>
                              <a:gd name="T12" fmla="+- 0 6290 6280"/>
                              <a:gd name="T13" fmla="*/ T12 w 82"/>
                              <a:gd name="T14" fmla="+- 0 1820 1773"/>
                              <a:gd name="T15" fmla="*/ 1820 h 92"/>
                              <a:gd name="T16" fmla="+- 0 6288 6280"/>
                              <a:gd name="T17" fmla="*/ T16 w 82"/>
                              <a:gd name="T18" fmla="+- 0 1796 1773"/>
                              <a:gd name="T19" fmla="*/ 1796 h 92"/>
                              <a:gd name="T20" fmla="+- 0 6284 6280"/>
                              <a:gd name="T21" fmla="*/ T20 w 82"/>
                              <a:gd name="T22" fmla="+- 0 1785 1773"/>
                              <a:gd name="T23" fmla="*/ 1785 h 92"/>
                              <a:gd name="T24" fmla="+- 0 6280 6280"/>
                              <a:gd name="T25" fmla="*/ T24 w 82"/>
                              <a:gd name="T26" fmla="+- 0 1773 1773"/>
                              <a:gd name="T27" fmla="*/ 1773 h 92"/>
                              <a:gd name="T28" fmla="+- 0 6361 6280"/>
                              <a:gd name="T29" fmla="*/ T28 w 82"/>
                              <a:gd name="T30" fmla="+- 0 1820 1773"/>
                              <a:gd name="T31" fmla="*/ 1820 h 92"/>
                              <a:gd name="T32" fmla="+- 0 6280 6280"/>
                              <a:gd name="T33" fmla="*/ T32 w 82"/>
                              <a:gd name="T34" fmla="+- 0 1865 1773"/>
                              <a:gd name="T35" fmla="*/ 1865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2" h="92">
                                <a:moveTo>
                                  <a:pt x="0" y="92"/>
                                </a:moveTo>
                                <a:lnTo>
                                  <a:pt x="4" y="82"/>
                                </a:lnTo>
                                <a:lnTo>
                                  <a:pt x="8" y="70"/>
                                </a:lnTo>
                                <a:lnTo>
                                  <a:pt x="10" y="47"/>
                                </a:lnTo>
                                <a:lnTo>
                                  <a:pt x="8" y="23"/>
                                </a:lnTo>
                                <a:lnTo>
                                  <a:pt x="4" y="12"/>
                                </a:lnTo>
                                <a:lnTo>
                                  <a:pt x="0" y="0"/>
                                </a:lnTo>
                                <a:lnTo>
                                  <a:pt x="81" y="47"/>
                                </a:lnTo>
                                <a:lnTo>
                                  <a:pt x="0" y="9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49076A" id="Group 213" o:spid="_x0000_s1026" style="position:absolute;margin-left:301.05pt;margin-top:88.65pt;width:17.05pt;height:4.6pt;z-index:251663360;mso-position-horizontal-relative:page" coordorigin="6021,1773" coordsize="34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">
                <v:line id="Line 221" o:spid="_x0000_s1027" style="position:absolute;visibility:visible;mso-wrap-style:square" from="6021,1820" to="6300,1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" strokeweight=".17772mm"/>
                <v:shape id="Freeform 222" o:spid="_x0000_s1028" style="position:absolute;left:6279;top:1773;width:82;height:92;visibility:visible;mso-wrap-style:square;v-text-anchor:top" coordsize="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" path="m,92l4,82,8,70,10,47,8,23,4,12,,,81,47,,92xe" fillcolor="black" stroked="f">
                  <v:path arrowok="t" o:connecttype="custom" o:connectlocs="0,1865;4,1855;8,1843;10,1820;8,1796;4,1785;0,1773;81,1820;0,1865" o:connectangles="0,0,0,0,0,0,0,0,0"/>
                </v:shape>
                <w10:wrap anchorx="page"/>
              </v:group>
            </w:pict>
          </mc:Fallback>
        </mc:AlternateContent>
      </w:r>
      <w:r>
        <w:rPr>
          <w:noProof/>
        </w:rPr>
        <mc:AlternateContent>
          <mc:Choice Requires="wps">
            <w:drawing>
              <wp:anchor distT="0" distB="0" distL="114300" distR="114300" simplePos="0" relativeHeight="251673600" behindDoc="0" locked="0" layoutInCell="1" allowOverlap="1" wp14:anchorId="31D8884D" wp14:editId="1BA0EE40">
                <wp:simplePos x="0" y="0"/>
                <wp:positionH relativeFrom="page">
                  <wp:posOffset>4039870</wp:posOffset>
                </wp:positionH>
                <wp:positionV relativeFrom="paragraph">
                  <wp:posOffset>909320</wp:posOffset>
                </wp:positionV>
                <wp:extent cx="926465" cy="696595"/>
                <wp:effectExtent l="10795" t="13335" r="5715" b="13970"/>
                <wp:wrapNone/>
                <wp:docPr id="1591220766"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6465" cy="696595"/>
                        </a:xfrm>
                        <a:prstGeom prst="rect">
                          <a:avLst/>
                        </a:prstGeom>
                        <a:noFill/>
                        <a:ln w="617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E18938F" w14:textId="77777777" w:rsidR="003D154C" w:rsidRDefault="003D154C" w:rsidP="003D154C">
                            <w:pPr>
                              <w:pStyle w:val="BodyText"/>
                              <w:rPr>
                                <w:rFonts w:ascii="Times New Roman"/>
                                <w:sz w:val="14"/>
                              </w:rPr>
                            </w:pPr>
                          </w:p>
                          <w:p w14:paraId="4FE1B874" w14:textId="77777777" w:rsidR="003D154C" w:rsidRDefault="003D154C" w:rsidP="003D154C">
                            <w:pPr>
                              <w:pStyle w:val="BodyText"/>
                              <w:rPr>
                                <w:rFonts w:ascii="Times New Roman"/>
                                <w:sz w:val="14"/>
                              </w:rPr>
                            </w:pPr>
                          </w:p>
                          <w:p w14:paraId="216E1C60" w14:textId="77777777" w:rsidR="003D154C" w:rsidRDefault="003D154C" w:rsidP="003D154C">
                            <w:pPr>
                              <w:spacing w:before="80"/>
                              <w:ind w:left="252"/>
                              <w:rPr>
                                <w:sz w:val="14"/>
                              </w:rPr>
                            </w:pPr>
                            <w:r>
                              <w:rPr>
                                <w:w w:val="90"/>
                                <w:sz w:val="14"/>
                              </w:rPr>
                              <w:t>将</w:t>
                            </w:r>
                            <w:r>
                              <w:rPr>
                                <w:w w:val="90"/>
                                <w:sz w:val="14"/>
                              </w:rPr>
                              <w:t>A</w:t>
                            </w:r>
                            <w:r>
                              <w:rPr>
                                <w:w w:val="90"/>
                                <w:sz w:val="14"/>
                              </w:rPr>
                              <w:t>中的数写入</w:t>
                            </w:r>
                            <w:r>
                              <w:rPr>
                                <w:w w:val="90"/>
                                <w:sz w:val="14"/>
                              </w:rPr>
                              <w:t>MEM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D8884D" id="Text Box 212" o:spid="_x0000_s1233" type="#_x0000_t202" style="position:absolute;left:0;text-align:left;margin-left:318.1pt;margin-top:71.6pt;width:72.95pt;height:54.8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" filled="f" strokeweight=".17142mm">
                <v:textbox inset="0,0,0,0">
                  <w:txbxContent>
                    <w:p w14:paraId="3E18938F" w14:textId="77777777" w:rsidR="003D154C" w:rsidRDefault="003D154C" w:rsidP="003D154C">
                      <w:pPr>
                        <w:pStyle w:val="BodyText"/>
                        <w:rPr>
                          <w:rFonts w:ascii="Times New Roman"/>
                          <w:sz w:val="14"/>
                        </w:rPr>
                      </w:pPr>
                    </w:p>
                    <w:p w14:paraId="4FE1B874" w14:textId="77777777" w:rsidR="003D154C" w:rsidRDefault="003D154C" w:rsidP="003D154C">
                      <w:pPr>
                        <w:pStyle w:val="BodyText"/>
                        <w:rPr>
                          <w:rFonts w:ascii="Times New Roman"/>
                          <w:sz w:val="14"/>
                        </w:rPr>
                      </w:pPr>
                    </w:p>
                    <w:p w14:paraId="216E1C60" w14:textId="77777777" w:rsidR="003D154C" w:rsidRDefault="003D154C" w:rsidP="003D154C">
                      <w:pPr>
                        <w:spacing w:before="80"/>
                        <w:ind w:left="252"/>
                        <w:rPr>
                          <w:sz w:val="14"/>
                        </w:rPr>
                      </w:pPr>
                      <w:r>
                        <w:rPr>
                          <w:w w:val="90"/>
                          <w:sz w:val="14"/>
                        </w:rPr>
                        <w:t>将</w:t>
                      </w:r>
                      <w:r>
                        <w:rPr>
                          <w:w w:val="90"/>
                          <w:sz w:val="14"/>
                        </w:rPr>
                        <w:t>A</w:t>
                      </w:r>
                      <w:r>
                        <w:rPr>
                          <w:w w:val="90"/>
                          <w:sz w:val="14"/>
                        </w:rPr>
                        <w:t>中的数写入</w:t>
                      </w:r>
                      <w:r>
                        <w:rPr>
                          <w:w w:val="90"/>
                          <w:sz w:val="14"/>
                        </w:rPr>
                        <w:t>MEM</w:t>
                      </w:r>
                    </w:p>
                  </w:txbxContent>
                </v:textbox>
                <w10:wrap anchorx="page"/>
              </v:shape>
            </w:pict>
          </mc:Fallback>
        </mc:AlternateContent>
      </w:r>
      <w:r>
        <w:rPr>
          <w:spacing w:val="-15"/>
        </w:rPr>
        <w:t xml:space="preserve">先将 </w:t>
      </w:r>
      <w:r>
        <w:rPr>
          <w:rFonts w:ascii="Times New Roman" w:eastAsia="Times New Roman" w:hAnsi="Times New Roman"/>
          <w:spacing w:val="-1"/>
        </w:rPr>
        <w:t>LDA</w:t>
      </w:r>
      <w:r>
        <w:rPr>
          <w:rFonts w:ascii="Times New Roman" w:eastAsia="Times New Roman" w:hAnsi="Times New Roman"/>
          <w:spacing w:val="10"/>
        </w:rPr>
        <w:t xml:space="preserve"> </w:t>
      </w:r>
      <w:r>
        <w:rPr>
          <w:spacing w:val="-15"/>
        </w:rPr>
        <w:t xml:space="preserve">置为 </w:t>
      </w:r>
      <w:r>
        <w:rPr>
          <w:rFonts w:ascii="Times New Roman" w:eastAsia="Times New Roman" w:hAnsi="Times New Roman"/>
          <w:spacing w:val="-1"/>
        </w:rPr>
        <w:t>0</w:t>
      </w:r>
      <w:r>
        <w:rPr>
          <w:spacing w:val="-12"/>
        </w:rPr>
        <w:t xml:space="preserve">，关闭 </w:t>
      </w:r>
      <w:r>
        <w:rPr>
          <w:rFonts w:ascii="Times New Roman" w:eastAsia="Times New Roman" w:hAnsi="Times New Roman"/>
        </w:rPr>
        <w:t>A</w:t>
      </w:r>
      <w:r>
        <w:rPr>
          <w:rFonts w:ascii="Times New Roman" w:eastAsia="Times New Roman" w:hAnsi="Times New Roman"/>
          <w:spacing w:val="10"/>
        </w:rPr>
        <w:t xml:space="preserve"> </w:t>
      </w:r>
      <w:r>
        <w:rPr>
          <w:spacing w:val="-1"/>
        </w:rPr>
        <w:t xml:space="preserve">暂存器的输入； </w:t>
      </w:r>
      <w:r>
        <w:rPr>
          <w:rFonts w:ascii="Times New Roman" w:eastAsia="Times New Roman" w:hAnsi="Times New Roman"/>
        </w:rPr>
        <w:t>LDAR</w:t>
      </w:r>
      <w:r>
        <w:rPr>
          <w:rFonts w:ascii="Times New Roman" w:eastAsia="Times New Roman" w:hAnsi="Times New Roman"/>
          <w:spacing w:val="13"/>
        </w:rPr>
        <w:t xml:space="preserve"> </w:t>
      </w:r>
      <w:r>
        <w:rPr>
          <w:spacing w:val="-14"/>
        </w:rPr>
        <w:t xml:space="preserve">置为 </w:t>
      </w:r>
      <w:r>
        <w:rPr>
          <w:rFonts w:ascii="Times New Roman" w:eastAsia="Times New Roman" w:hAnsi="Times New Roman"/>
        </w:rPr>
        <w:t>0</w:t>
      </w:r>
      <w:r>
        <w:t>，不将数据总线的数打入地</w:t>
      </w:r>
      <w:r>
        <w:rPr>
          <w:spacing w:val="-1"/>
        </w:rPr>
        <w:t>址寄存器；</w:t>
      </w:r>
      <w:r>
        <w:rPr>
          <w:rFonts w:ascii="Times New Roman" w:eastAsia="Times New Roman" w:hAnsi="Times New Roman"/>
          <w:spacing w:val="-1"/>
        </w:rPr>
        <w:t>WR</w:t>
      </w:r>
      <w:r>
        <w:rPr>
          <w:spacing w:val="-1"/>
        </w:rPr>
        <w:t>、</w:t>
      </w:r>
      <w:r>
        <w:rPr>
          <w:rFonts w:ascii="Times New Roman" w:eastAsia="Times New Roman" w:hAnsi="Times New Roman"/>
          <w:spacing w:val="-1"/>
        </w:rPr>
        <w:t>RD</w:t>
      </w:r>
      <w:r>
        <w:t>、</w:t>
      </w:r>
      <w:r>
        <w:rPr>
          <w:rFonts w:ascii="Times New Roman" w:eastAsia="Times New Roman" w:hAnsi="Times New Roman"/>
        </w:rPr>
        <w:t>IOM</w:t>
      </w:r>
      <w:r>
        <w:rPr>
          <w:rFonts w:ascii="Times New Roman" w:eastAsia="Times New Roman" w:hAnsi="Times New Roman"/>
          <w:spacing w:val="5"/>
        </w:rPr>
        <w:t xml:space="preserve"> </w:t>
      </w:r>
      <w:r>
        <w:rPr>
          <w:spacing w:val="-10"/>
        </w:rPr>
        <w:t xml:space="preserve">分别置为 </w:t>
      </w:r>
      <w:r>
        <w:rPr>
          <w:rFonts w:ascii="Times New Roman" w:eastAsia="Times New Roman" w:hAnsi="Times New Roman"/>
        </w:rPr>
        <w:t>1</w:t>
      </w:r>
      <w:r>
        <w:t>、</w:t>
      </w:r>
      <w:r>
        <w:rPr>
          <w:rFonts w:ascii="Times New Roman" w:eastAsia="Times New Roman" w:hAnsi="Times New Roman"/>
        </w:rPr>
        <w:t>0</w:t>
      </w:r>
      <w:r>
        <w:t>、</w:t>
      </w:r>
      <w:r>
        <w:rPr>
          <w:rFonts w:ascii="Times New Roman" w:eastAsia="Times New Roman" w:hAnsi="Times New Roman"/>
        </w:rPr>
        <w:t>1</w:t>
      </w:r>
      <w:r>
        <w:rPr>
          <w:spacing w:val="-16"/>
        </w:rPr>
        <w:t xml:space="preserve">，对 </w:t>
      </w:r>
      <w:r>
        <w:rPr>
          <w:rFonts w:ascii="Times New Roman" w:eastAsia="Times New Roman" w:hAnsi="Times New Roman"/>
        </w:rPr>
        <w:t>OUT</w:t>
      </w:r>
      <w:r>
        <w:rPr>
          <w:rFonts w:ascii="Times New Roman" w:eastAsia="Times New Roman" w:hAnsi="Times New Roman"/>
          <w:spacing w:val="5"/>
        </w:rPr>
        <w:t xml:space="preserve"> </w:t>
      </w:r>
      <w:r>
        <w:t xml:space="preserve">单元进行写操作；再将 </w:t>
      </w:r>
      <w:r>
        <w:rPr>
          <w:rFonts w:ascii="Times New Roman" w:eastAsia="Times New Roman" w:hAnsi="Times New Roman"/>
        </w:rPr>
        <w:t>ALU_B</w:t>
      </w:r>
      <w:r>
        <w:rPr>
          <w:rFonts w:ascii="Times New Roman" w:eastAsia="Times New Roman" w:hAnsi="Times New Roman"/>
          <w:spacing w:val="5"/>
        </w:rPr>
        <w:t xml:space="preserve"> </w:t>
      </w:r>
      <w:r>
        <w:t>置</w:t>
      </w:r>
      <w:r>
        <w:rPr>
          <w:spacing w:val="-28"/>
        </w:rPr>
        <w:t xml:space="preserve">为 </w:t>
      </w:r>
      <w:r>
        <w:rPr>
          <w:rFonts w:ascii="Times New Roman" w:eastAsia="Times New Roman" w:hAnsi="Times New Roman"/>
          <w:spacing w:val="-3"/>
        </w:rPr>
        <w:t>0</w:t>
      </w:r>
      <w:r>
        <w:rPr>
          <w:spacing w:val="-16"/>
        </w:rPr>
        <w:t xml:space="preserve">，打开 </w:t>
      </w:r>
      <w:r>
        <w:rPr>
          <w:rFonts w:ascii="Times New Roman" w:eastAsia="Times New Roman" w:hAnsi="Times New Roman"/>
          <w:spacing w:val="-3"/>
        </w:rPr>
        <w:t>A</w:t>
      </w:r>
      <w:r>
        <w:rPr>
          <w:rFonts w:ascii="Times New Roman" w:eastAsia="Times New Roman" w:hAnsi="Times New Roman"/>
          <w:spacing w:val="-1"/>
        </w:rPr>
        <w:t xml:space="preserve"> </w:t>
      </w:r>
      <w:r>
        <w:rPr>
          <w:spacing w:val="-3"/>
        </w:rPr>
        <w:t>暂存器的输出。连续四次点击图形界面上的“单节拍运行”按扭，观察图形界</w:t>
      </w:r>
      <w:r>
        <w:rPr>
          <w:spacing w:val="-14"/>
        </w:rPr>
        <w:t xml:space="preserve">面，在 </w:t>
      </w:r>
      <w:r>
        <w:rPr>
          <w:rFonts w:ascii="Times New Roman" w:eastAsia="Times New Roman" w:hAnsi="Times New Roman"/>
          <w:spacing w:val="-1"/>
        </w:rPr>
        <w:t>T3</w:t>
      </w:r>
      <w:r>
        <w:rPr>
          <w:rFonts w:ascii="Times New Roman" w:eastAsia="Times New Roman" w:hAnsi="Times New Roman"/>
        </w:rPr>
        <w:t xml:space="preserve"> </w:t>
      </w:r>
      <w:r>
        <w:rPr>
          <w:spacing w:val="-9"/>
        </w:rPr>
        <w:t xml:space="preserve">时刻完成对 </w:t>
      </w:r>
      <w:r>
        <w:rPr>
          <w:rFonts w:ascii="Times New Roman" w:eastAsia="Times New Roman" w:hAnsi="Times New Roman"/>
        </w:rPr>
        <w:t xml:space="preserve">OUT </w:t>
      </w:r>
      <w:r>
        <w:t>单元的写入操作。</w:t>
      </w:r>
      <w:r w:rsidR="00BD5E2A">
        <w:rPr>
          <w:rFonts w:hint="eastAsia"/>
        </w:rPr>
        <w:t>如图十一所示：</w:t>
      </w:r>
    </w:p>
    <w:p w14:paraId="3161EDB8" w14:textId="77777777" w:rsidR="003D154C" w:rsidRDefault="003D154C" w:rsidP="003D154C">
      <w:pPr>
        <w:pStyle w:val="BodyText"/>
        <w:spacing w:before="6"/>
        <w:rPr>
          <w:sz w:val="7"/>
        </w:rPr>
      </w:pPr>
    </w:p>
    <w:p w14:paraId="14E96F82" w14:textId="77777777" w:rsidR="003D154C" w:rsidRDefault="003D154C" w:rsidP="003D154C">
      <w:pPr>
        <w:rPr>
          <w:sz w:val="7"/>
        </w:rPr>
        <w:sectPr w:rsidR="003D154C" w:rsidSect="003D154C">
          <w:pgSz w:w="10440" w:h="14750"/>
          <w:pgMar w:top="980" w:right="640" w:bottom="280" w:left="720" w:header="751" w:footer="0" w:gutter="0"/>
          <w:cols w:space="720"/>
        </w:sectPr>
      </w:pPr>
    </w:p>
    <w:p w14:paraId="5A678286" w14:textId="7E61F8D3" w:rsidR="003D154C" w:rsidRDefault="003D154C" w:rsidP="003D154C">
      <w:pPr>
        <w:spacing w:before="87"/>
        <w:jc w:val="right"/>
        <w:rPr>
          <w:sz w:val="14"/>
        </w:rPr>
      </w:pPr>
      <w:r>
        <w:rPr>
          <w:noProof/>
          <w:sz w:val="22"/>
        </w:rPr>
        <mc:AlternateContent>
          <mc:Choice Requires="wps">
            <w:drawing>
              <wp:anchor distT="0" distB="0" distL="114300" distR="114300" simplePos="0" relativeHeight="251675648" behindDoc="1" locked="0" layoutInCell="1" allowOverlap="1" wp14:anchorId="5AF1CD02" wp14:editId="096EE55E">
                <wp:simplePos x="0" y="0"/>
                <wp:positionH relativeFrom="page">
                  <wp:posOffset>1734820</wp:posOffset>
                </wp:positionH>
                <wp:positionV relativeFrom="paragraph">
                  <wp:posOffset>-64770</wp:posOffset>
                </wp:positionV>
                <wp:extent cx="71755" cy="835025"/>
                <wp:effectExtent l="10795" t="5080" r="12700" b="7620"/>
                <wp:wrapNone/>
                <wp:docPr id="983239694" name="Freeform: Shape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755" cy="835025"/>
                        </a:xfrm>
                        <a:custGeom>
                          <a:avLst/>
                          <a:gdLst>
                            <a:gd name="T0" fmla="+- 0 2845 2732"/>
                            <a:gd name="T1" fmla="*/ T0 w 113"/>
                            <a:gd name="T2" fmla="+- 0 -102 -102"/>
                            <a:gd name="T3" fmla="*/ -102 h 1315"/>
                            <a:gd name="T4" fmla="+- 0 2732 2732"/>
                            <a:gd name="T5" fmla="*/ T4 w 113"/>
                            <a:gd name="T6" fmla="+- 0 74 -102"/>
                            <a:gd name="T7" fmla="*/ 74 h 1315"/>
                            <a:gd name="T8" fmla="+- 0 2732 2732"/>
                            <a:gd name="T9" fmla="*/ T8 w 113"/>
                            <a:gd name="T10" fmla="+- 0 1037 -102"/>
                            <a:gd name="T11" fmla="*/ 1037 h 1315"/>
                            <a:gd name="T12" fmla="+- 0 2845 2732"/>
                            <a:gd name="T13" fmla="*/ T12 w 113"/>
                            <a:gd name="T14" fmla="+- 0 1212 -102"/>
                            <a:gd name="T15" fmla="*/ 1212 h 1315"/>
                          </a:gdLst>
                          <a:ahLst/>
                          <a:cxnLst>
                            <a:cxn ang="0">
                              <a:pos x="T1" y="T3"/>
                            </a:cxn>
                            <a:cxn ang="0">
                              <a:pos x="T5" y="T7"/>
                            </a:cxn>
                            <a:cxn ang="0">
                              <a:pos x="T9" y="T11"/>
                            </a:cxn>
                            <a:cxn ang="0">
                              <a:pos x="T13" y="T15"/>
                            </a:cxn>
                          </a:cxnLst>
                          <a:rect l="0" t="0" r="r" b="b"/>
                          <a:pathLst>
                            <a:path w="113" h="1315">
                              <a:moveTo>
                                <a:pt x="113" y="0"/>
                              </a:moveTo>
                              <a:lnTo>
                                <a:pt x="0" y="176"/>
                              </a:lnTo>
                              <a:lnTo>
                                <a:pt x="0" y="1139"/>
                              </a:lnTo>
                              <a:lnTo>
                                <a:pt x="113" y="1314"/>
                              </a:lnTo>
                            </a:path>
                          </a:pathLst>
                        </a:custGeom>
                        <a:noFill/>
                        <a:ln w="56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0A6B12E" id="Freeform: Shape 211" o:spid="_x0000_s1026" style="position:absolute;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142.25pt,-5.1pt,136.6pt,3.7pt,136.6pt,51.85pt,142.25pt,60.6pt" coordsize="113,1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" filled="f" strokeweight=".15733mm">
                <v:path arrowok="t" o:connecttype="custom" o:connectlocs="71755,-64770;0,46990;0,658495;71755,769620" o:connectangles="0,0,0,0"/>
                <w10:wrap anchorx="page"/>
              </v:polyline>
            </w:pict>
          </mc:Fallback>
        </mc:AlternateContent>
      </w:r>
      <w:r>
        <w:rPr>
          <w:noProof/>
          <w:sz w:val="22"/>
        </w:rPr>
        <mc:AlternateContent>
          <mc:Choice Requires="wps">
            <w:drawing>
              <wp:anchor distT="0" distB="0" distL="114300" distR="114300" simplePos="0" relativeHeight="251676672" behindDoc="1" locked="0" layoutInCell="1" allowOverlap="1" wp14:anchorId="0952BA2B" wp14:editId="78A37A27">
                <wp:simplePos x="0" y="0"/>
                <wp:positionH relativeFrom="page">
                  <wp:posOffset>2592070</wp:posOffset>
                </wp:positionH>
                <wp:positionV relativeFrom="paragraph">
                  <wp:posOffset>-69850</wp:posOffset>
                </wp:positionV>
                <wp:extent cx="71755" cy="840105"/>
                <wp:effectExtent l="10795" t="9525" r="12700" b="7620"/>
                <wp:wrapNone/>
                <wp:docPr id="367840947" name="Freeform: Shape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755" cy="840105"/>
                        </a:xfrm>
                        <a:custGeom>
                          <a:avLst/>
                          <a:gdLst>
                            <a:gd name="T0" fmla="+- 0 4082 4082"/>
                            <a:gd name="T1" fmla="*/ T0 w 113"/>
                            <a:gd name="T2" fmla="+- 0 -110 -110"/>
                            <a:gd name="T3" fmla="*/ -110 h 1323"/>
                            <a:gd name="T4" fmla="+- 0 4194 4082"/>
                            <a:gd name="T5" fmla="*/ T4 w 113"/>
                            <a:gd name="T6" fmla="+- 0 66 -110"/>
                            <a:gd name="T7" fmla="*/ 66 h 1323"/>
                            <a:gd name="T8" fmla="+- 0 4194 4082"/>
                            <a:gd name="T9" fmla="*/ T8 w 113"/>
                            <a:gd name="T10" fmla="+- 0 1036 -110"/>
                            <a:gd name="T11" fmla="*/ 1036 h 1323"/>
                            <a:gd name="T12" fmla="+- 0 4082 4082"/>
                            <a:gd name="T13" fmla="*/ T12 w 113"/>
                            <a:gd name="T14" fmla="+- 0 1212 -110"/>
                            <a:gd name="T15" fmla="*/ 1212 h 1323"/>
                          </a:gdLst>
                          <a:ahLst/>
                          <a:cxnLst>
                            <a:cxn ang="0">
                              <a:pos x="T1" y="T3"/>
                            </a:cxn>
                            <a:cxn ang="0">
                              <a:pos x="T5" y="T7"/>
                            </a:cxn>
                            <a:cxn ang="0">
                              <a:pos x="T9" y="T11"/>
                            </a:cxn>
                            <a:cxn ang="0">
                              <a:pos x="T13" y="T15"/>
                            </a:cxn>
                          </a:cxnLst>
                          <a:rect l="0" t="0" r="r" b="b"/>
                          <a:pathLst>
                            <a:path w="113" h="1323">
                              <a:moveTo>
                                <a:pt x="0" y="0"/>
                              </a:moveTo>
                              <a:lnTo>
                                <a:pt x="112" y="176"/>
                              </a:lnTo>
                              <a:lnTo>
                                <a:pt x="112" y="1146"/>
                              </a:lnTo>
                              <a:lnTo>
                                <a:pt x="0" y="1322"/>
                              </a:lnTo>
                            </a:path>
                          </a:pathLst>
                        </a:custGeom>
                        <a:noFill/>
                        <a:ln w="56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A635CA2" id="Freeform: Shape 210" o:spid="_x0000_s1026" style="position:absolute;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204.1pt,-5.5pt,209.7pt,3.3pt,209.7pt,51.8pt,204.1pt,60.6pt" coordsize="113,1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" filled="f" strokeweight=".15733mm">
                <v:path arrowok="t" o:connecttype="custom" o:connectlocs="0,-69850;71120,41910;71120,657860;0,769620" o:connectangles="0,0,0,0"/>
                <w10:wrap anchorx="page"/>
              </v:polyline>
            </w:pict>
          </mc:Fallback>
        </mc:AlternateContent>
      </w:r>
      <w:r>
        <w:rPr>
          <w:sz w:val="14"/>
        </w:rPr>
        <w:t>IN</w:t>
      </w:r>
      <w:r>
        <w:rPr>
          <w:spacing w:val="79"/>
          <w:sz w:val="14"/>
        </w:rPr>
        <w:t xml:space="preserve"> </w:t>
      </w:r>
      <w:r>
        <w:rPr>
          <w:sz w:val="14"/>
        </w:rPr>
        <w:t>=</w:t>
      </w:r>
      <w:r>
        <w:rPr>
          <w:spacing w:val="18"/>
          <w:sz w:val="14"/>
        </w:rPr>
        <w:t xml:space="preserve"> </w:t>
      </w:r>
      <w:r>
        <w:rPr>
          <w:sz w:val="14"/>
        </w:rPr>
        <w:t>00010001</w:t>
      </w:r>
    </w:p>
    <w:p w14:paraId="500746A4" w14:textId="77777777" w:rsidR="003D154C" w:rsidRDefault="003D154C" w:rsidP="003D154C">
      <w:pPr>
        <w:tabs>
          <w:tab w:val="left" w:pos="588"/>
        </w:tabs>
        <w:spacing w:before="11"/>
        <w:ind w:right="347"/>
        <w:jc w:val="right"/>
        <w:rPr>
          <w:sz w:val="14"/>
        </w:rPr>
      </w:pPr>
      <w:r>
        <w:rPr>
          <w:sz w:val="14"/>
        </w:rPr>
        <w:t>LDA</w:t>
      </w:r>
      <w:r>
        <w:rPr>
          <w:spacing w:val="35"/>
          <w:sz w:val="14"/>
        </w:rPr>
        <w:t xml:space="preserve"> </w:t>
      </w:r>
      <w:r>
        <w:rPr>
          <w:sz w:val="14"/>
        </w:rPr>
        <w:t>=</w:t>
      </w:r>
      <w:r>
        <w:rPr>
          <w:sz w:val="14"/>
        </w:rPr>
        <w:tab/>
        <w:t>1</w:t>
      </w:r>
    </w:p>
    <w:p w14:paraId="422DD400" w14:textId="77777777" w:rsidR="003D154C" w:rsidRDefault="003D154C" w:rsidP="003D154C">
      <w:pPr>
        <w:tabs>
          <w:tab w:val="left" w:pos="651"/>
        </w:tabs>
        <w:spacing w:before="41"/>
        <w:ind w:right="354"/>
        <w:jc w:val="right"/>
        <w:rPr>
          <w:sz w:val="14"/>
        </w:rPr>
      </w:pPr>
      <w:r>
        <w:rPr>
          <w:w w:val="90"/>
          <w:sz w:val="14"/>
        </w:rPr>
        <w:t>ALU_B</w:t>
      </w:r>
      <w:r>
        <w:rPr>
          <w:spacing w:val="-4"/>
          <w:w w:val="90"/>
          <w:sz w:val="14"/>
        </w:rPr>
        <w:t xml:space="preserve"> </w:t>
      </w:r>
      <w:r>
        <w:rPr>
          <w:w w:val="90"/>
          <w:sz w:val="14"/>
        </w:rPr>
        <w:t>=</w:t>
      </w:r>
      <w:r>
        <w:rPr>
          <w:w w:val="90"/>
          <w:sz w:val="14"/>
        </w:rPr>
        <w:tab/>
      </w:r>
      <w:r>
        <w:rPr>
          <w:sz w:val="14"/>
        </w:rPr>
        <w:t>1</w:t>
      </w:r>
    </w:p>
    <w:p w14:paraId="732AD658" w14:textId="77777777" w:rsidR="003D154C" w:rsidRDefault="003D154C" w:rsidP="003D154C">
      <w:pPr>
        <w:spacing w:before="44"/>
        <w:ind w:right="291"/>
        <w:jc w:val="right"/>
        <w:rPr>
          <w:sz w:val="14"/>
        </w:rPr>
      </w:pPr>
      <w:r>
        <w:rPr>
          <w:sz w:val="14"/>
        </w:rPr>
        <w:t>WR\RD\IOM</w:t>
      </w:r>
      <w:r>
        <w:rPr>
          <w:spacing w:val="-17"/>
          <w:sz w:val="14"/>
        </w:rPr>
        <w:t xml:space="preserve"> </w:t>
      </w:r>
      <w:r>
        <w:rPr>
          <w:position w:val="1"/>
          <w:sz w:val="14"/>
        </w:rPr>
        <w:t>=</w:t>
      </w:r>
      <w:r>
        <w:rPr>
          <w:spacing w:val="20"/>
          <w:position w:val="1"/>
          <w:sz w:val="14"/>
        </w:rPr>
        <w:t xml:space="preserve"> </w:t>
      </w:r>
      <w:r>
        <w:rPr>
          <w:position w:val="1"/>
          <w:sz w:val="14"/>
        </w:rPr>
        <w:t>011</w:t>
      </w:r>
    </w:p>
    <w:p w14:paraId="4D6DDFB6" w14:textId="77777777" w:rsidR="003D154C" w:rsidRDefault="003D154C" w:rsidP="003D154C">
      <w:pPr>
        <w:tabs>
          <w:tab w:val="left" w:pos="619"/>
        </w:tabs>
        <w:spacing w:before="27"/>
        <w:ind w:right="352"/>
        <w:jc w:val="right"/>
        <w:rPr>
          <w:sz w:val="14"/>
        </w:rPr>
      </w:pPr>
      <w:r>
        <w:rPr>
          <w:sz w:val="14"/>
        </w:rPr>
        <w:t>LDAR</w:t>
      </w:r>
      <w:r>
        <w:rPr>
          <w:spacing w:val="2"/>
          <w:sz w:val="14"/>
        </w:rPr>
        <w:t xml:space="preserve"> </w:t>
      </w:r>
      <w:r>
        <w:rPr>
          <w:sz w:val="14"/>
        </w:rPr>
        <w:t>=</w:t>
      </w:r>
      <w:r>
        <w:rPr>
          <w:sz w:val="14"/>
        </w:rPr>
        <w:tab/>
        <w:t>0</w:t>
      </w:r>
    </w:p>
    <w:p w14:paraId="0B2C18C5" w14:textId="77777777" w:rsidR="003D154C" w:rsidRDefault="003D154C" w:rsidP="003D154C">
      <w:pPr>
        <w:spacing w:before="82"/>
        <w:ind w:left="765"/>
        <w:rPr>
          <w:sz w:val="14"/>
        </w:rPr>
      </w:pPr>
      <w:r>
        <w:br w:type="column"/>
      </w:r>
      <w:r>
        <w:rPr>
          <w:sz w:val="14"/>
        </w:rPr>
        <w:t>IN</w:t>
      </w:r>
      <w:r>
        <w:rPr>
          <w:spacing w:val="61"/>
          <w:sz w:val="14"/>
        </w:rPr>
        <w:t xml:space="preserve"> </w:t>
      </w:r>
      <w:r>
        <w:rPr>
          <w:sz w:val="14"/>
        </w:rPr>
        <w:t>=</w:t>
      </w:r>
      <w:r>
        <w:rPr>
          <w:spacing w:val="7"/>
          <w:sz w:val="14"/>
        </w:rPr>
        <w:t xml:space="preserve"> </w:t>
      </w:r>
      <w:r>
        <w:rPr>
          <w:sz w:val="14"/>
        </w:rPr>
        <w:t>00000001</w:t>
      </w:r>
    </w:p>
    <w:p w14:paraId="35BEF444" w14:textId="1C2C23C5" w:rsidR="003D154C" w:rsidRDefault="003D154C" w:rsidP="003D154C">
      <w:pPr>
        <w:tabs>
          <w:tab w:val="left" w:pos="588"/>
        </w:tabs>
        <w:spacing w:before="12"/>
        <w:ind w:right="347"/>
        <w:jc w:val="right"/>
        <w:rPr>
          <w:sz w:val="14"/>
        </w:rPr>
      </w:pPr>
      <w:r>
        <w:rPr>
          <w:noProof/>
          <w:sz w:val="22"/>
        </w:rPr>
        <mc:AlternateContent>
          <mc:Choice Requires="wps">
            <w:drawing>
              <wp:anchor distT="0" distB="0" distL="114300" distR="114300" simplePos="0" relativeHeight="251677696" behindDoc="1" locked="0" layoutInCell="1" allowOverlap="1" wp14:anchorId="45BCC170" wp14:editId="2ED428C0">
                <wp:simplePos x="0" y="0"/>
                <wp:positionH relativeFrom="page">
                  <wp:posOffset>2880360</wp:posOffset>
                </wp:positionH>
                <wp:positionV relativeFrom="paragraph">
                  <wp:posOffset>-233680</wp:posOffset>
                </wp:positionV>
                <wp:extent cx="71755" cy="835025"/>
                <wp:effectExtent l="13335" t="8255" r="10160" b="13970"/>
                <wp:wrapNone/>
                <wp:docPr id="236926663" name="Freeform: Shape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755" cy="835025"/>
                        </a:xfrm>
                        <a:custGeom>
                          <a:avLst/>
                          <a:gdLst>
                            <a:gd name="T0" fmla="+- 0 4648 4536"/>
                            <a:gd name="T1" fmla="*/ T0 w 113"/>
                            <a:gd name="T2" fmla="+- 0 -368 -368"/>
                            <a:gd name="T3" fmla="*/ -368 h 1315"/>
                            <a:gd name="T4" fmla="+- 0 4536 4536"/>
                            <a:gd name="T5" fmla="*/ T4 w 113"/>
                            <a:gd name="T6" fmla="+- 0 -191 -368"/>
                            <a:gd name="T7" fmla="*/ -191 h 1315"/>
                            <a:gd name="T8" fmla="+- 0 4536 4536"/>
                            <a:gd name="T9" fmla="*/ T8 w 113"/>
                            <a:gd name="T10" fmla="+- 0 772 -368"/>
                            <a:gd name="T11" fmla="*/ 772 h 1315"/>
                            <a:gd name="T12" fmla="+- 0 4648 4536"/>
                            <a:gd name="T13" fmla="*/ T12 w 113"/>
                            <a:gd name="T14" fmla="+- 0 947 -368"/>
                            <a:gd name="T15" fmla="*/ 947 h 1315"/>
                          </a:gdLst>
                          <a:ahLst/>
                          <a:cxnLst>
                            <a:cxn ang="0">
                              <a:pos x="T1" y="T3"/>
                            </a:cxn>
                            <a:cxn ang="0">
                              <a:pos x="T5" y="T7"/>
                            </a:cxn>
                            <a:cxn ang="0">
                              <a:pos x="T9" y="T11"/>
                            </a:cxn>
                            <a:cxn ang="0">
                              <a:pos x="T13" y="T15"/>
                            </a:cxn>
                          </a:cxnLst>
                          <a:rect l="0" t="0" r="r" b="b"/>
                          <a:pathLst>
                            <a:path w="113" h="1315">
                              <a:moveTo>
                                <a:pt x="112" y="0"/>
                              </a:moveTo>
                              <a:lnTo>
                                <a:pt x="0" y="177"/>
                              </a:lnTo>
                              <a:lnTo>
                                <a:pt x="0" y="1140"/>
                              </a:lnTo>
                              <a:lnTo>
                                <a:pt x="112" y="1315"/>
                              </a:lnTo>
                            </a:path>
                          </a:pathLst>
                        </a:custGeom>
                        <a:noFill/>
                        <a:ln w="56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748479CD" id="Freeform: Shape 209" o:spid="_x0000_s1026" style="position:absolute;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232.4pt,-18.4pt,226.8pt,-9.55pt,226.8pt,38.6pt,232.4pt,47.35pt" coordsize="113,1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" filled="f" strokeweight=".15733mm">
                <v:path arrowok="t" o:connecttype="custom" o:connectlocs="71120,-233680;0,-121285;0,490220;71120,601345" o:connectangles="0,0,0,0"/>
                <w10:wrap anchorx="page"/>
              </v:polyline>
            </w:pict>
          </mc:Fallback>
        </mc:AlternateContent>
      </w:r>
      <w:r>
        <w:rPr>
          <w:noProof/>
          <w:sz w:val="22"/>
        </w:rPr>
        <mc:AlternateContent>
          <mc:Choice Requires="wps">
            <w:drawing>
              <wp:anchor distT="0" distB="0" distL="114300" distR="114300" simplePos="0" relativeHeight="251678720" behindDoc="1" locked="0" layoutInCell="1" allowOverlap="1" wp14:anchorId="7555B9E7" wp14:editId="14AF371B">
                <wp:simplePos x="0" y="0"/>
                <wp:positionH relativeFrom="page">
                  <wp:posOffset>3736975</wp:posOffset>
                </wp:positionH>
                <wp:positionV relativeFrom="paragraph">
                  <wp:posOffset>-238760</wp:posOffset>
                </wp:positionV>
                <wp:extent cx="71755" cy="840105"/>
                <wp:effectExtent l="12700" t="12700" r="10795" b="13970"/>
                <wp:wrapNone/>
                <wp:docPr id="1636832373" name="Freeform: Shape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755" cy="840105"/>
                        </a:xfrm>
                        <a:custGeom>
                          <a:avLst/>
                          <a:gdLst>
                            <a:gd name="T0" fmla="+- 0 5885 5885"/>
                            <a:gd name="T1" fmla="*/ T0 w 113"/>
                            <a:gd name="T2" fmla="+- 0 -376 -376"/>
                            <a:gd name="T3" fmla="*/ -376 h 1323"/>
                            <a:gd name="T4" fmla="+- 0 5998 5885"/>
                            <a:gd name="T5" fmla="*/ T4 w 113"/>
                            <a:gd name="T6" fmla="+- 0 -200 -376"/>
                            <a:gd name="T7" fmla="*/ -200 h 1323"/>
                            <a:gd name="T8" fmla="+- 0 5998 5885"/>
                            <a:gd name="T9" fmla="*/ T8 w 113"/>
                            <a:gd name="T10" fmla="+- 0 771 -376"/>
                            <a:gd name="T11" fmla="*/ 771 h 1323"/>
                            <a:gd name="T12" fmla="+- 0 5885 5885"/>
                            <a:gd name="T13" fmla="*/ T12 w 113"/>
                            <a:gd name="T14" fmla="+- 0 947 -376"/>
                            <a:gd name="T15" fmla="*/ 947 h 1323"/>
                          </a:gdLst>
                          <a:ahLst/>
                          <a:cxnLst>
                            <a:cxn ang="0">
                              <a:pos x="T1" y="T3"/>
                            </a:cxn>
                            <a:cxn ang="0">
                              <a:pos x="T5" y="T7"/>
                            </a:cxn>
                            <a:cxn ang="0">
                              <a:pos x="T9" y="T11"/>
                            </a:cxn>
                            <a:cxn ang="0">
                              <a:pos x="T13" y="T15"/>
                            </a:cxn>
                          </a:cxnLst>
                          <a:rect l="0" t="0" r="r" b="b"/>
                          <a:pathLst>
                            <a:path w="113" h="1323">
                              <a:moveTo>
                                <a:pt x="0" y="0"/>
                              </a:moveTo>
                              <a:lnTo>
                                <a:pt x="113" y="176"/>
                              </a:lnTo>
                              <a:lnTo>
                                <a:pt x="113" y="1147"/>
                              </a:lnTo>
                              <a:lnTo>
                                <a:pt x="0" y="1323"/>
                              </a:lnTo>
                            </a:path>
                          </a:pathLst>
                        </a:custGeom>
                        <a:noFill/>
                        <a:ln w="56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03442B0" id="Freeform: Shape 208" o:spid="_x0000_s1026" style="position:absolute;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294.25pt,-18.8pt,299.9pt,-10pt,299.9pt,38.55pt,294.25pt,47.35pt" coordsize="113,1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" filled="f" strokeweight=".15733mm">
                <v:path arrowok="t" o:connecttype="custom" o:connectlocs="0,-238760;71755,-127000;71755,489585;0,601345" o:connectangles="0,0,0,0"/>
                <w10:wrap anchorx="page"/>
              </v:polyline>
            </w:pict>
          </mc:Fallback>
        </mc:AlternateContent>
      </w:r>
      <w:r>
        <w:rPr>
          <w:sz w:val="14"/>
        </w:rPr>
        <w:t>LDA</w:t>
      </w:r>
      <w:r>
        <w:rPr>
          <w:spacing w:val="35"/>
          <w:sz w:val="14"/>
        </w:rPr>
        <w:t xml:space="preserve"> </w:t>
      </w:r>
      <w:r>
        <w:rPr>
          <w:sz w:val="14"/>
        </w:rPr>
        <w:t>=</w:t>
      </w:r>
      <w:r>
        <w:rPr>
          <w:sz w:val="14"/>
        </w:rPr>
        <w:tab/>
        <w:t>0</w:t>
      </w:r>
    </w:p>
    <w:p w14:paraId="79AD9F1B" w14:textId="77777777" w:rsidR="003D154C" w:rsidRDefault="003D154C" w:rsidP="003D154C">
      <w:pPr>
        <w:tabs>
          <w:tab w:val="left" w:pos="651"/>
        </w:tabs>
        <w:spacing w:before="41"/>
        <w:ind w:right="354"/>
        <w:jc w:val="right"/>
        <w:rPr>
          <w:sz w:val="14"/>
        </w:rPr>
      </w:pPr>
      <w:r>
        <w:rPr>
          <w:w w:val="90"/>
          <w:sz w:val="14"/>
        </w:rPr>
        <w:t>ALU_B</w:t>
      </w:r>
      <w:r>
        <w:rPr>
          <w:spacing w:val="-4"/>
          <w:w w:val="90"/>
          <w:sz w:val="14"/>
        </w:rPr>
        <w:t xml:space="preserve"> </w:t>
      </w:r>
      <w:r>
        <w:rPr>
          <w:w w:val="90"/>
          <w:sz w:val="14"/>
        </w:rPr>
        <w:t>=</w:t>
      </w:r>
      <w:r>
        <w:rPr>
          <w:w w:val="90"/>
          <w:sz w:val="14"/>
        </w:rPr>
        <w:tab/>
      </w:r>
      <w:r>
        <w:rPr>
          <w:sz w:val="14"/>
        </w:rPr>
        <w:t>1</w:t>
      </w:r>
    </w:p>
    <w:p w14:paraId="14BDB6D0" w14:textId="77777777" w:rsidR="003D154C" w:rsidRDefault="003D154C" w:rsidP="003D154C">
      <w:pPr>
        <w:spacing w:before="42"/>
        <w:ind w:right="291"/>
        <w:jc w:val="right"/>
        <w:rPr>
          <w:sz w:val="14"/>
        </w:rPr>
      </w:pPr>
      <w:r>
        <w:rPr>
          <w:sz w:val="14"/>
        </w:rPr>
        <w:t>WR\RD\IOM</w:t>
      </w:r>
      <w:r>
        <w:rPr>
          <w:spacing w:val="-17"/>
          <w:sz w:val="14"/>
        </w:rPr>
        <w:t xml:space="preserve"> </w:t>
      </w:r>
      <w:r>
        <w:rPr>
          <w:sz w:val="14"/>
        </w:rPr>
        <w:t>=</w:t>
      </w:r>
      <w:r>
        <w:rPr>
          <w:spacing w:val="20"/>
          <w:sz w:val="14"/>
        </w:rPr>
        <w:t xml:space="preserve"> </w:t>
      </w:r>
      <w:r>
        <w:rPr>
          <w:sz w:val="14"/>
        </w:rPr>
        <w:t>011</w:t>
      </w:r>
    </w:p>
    <w:p w14:paraId="4D1B0189" w14:textId="77777777" w:rsidR="003D154C" w:rsidRDefault="003D154C" w:rsidP="003D154C">
      <w:pPr>
        <w:tabs>
          <w:tab w:val="left" w:pos="619"/>
        </w:tabs>
        <w:spacing w:before="39"/>
        <w:ind w:right="352"/>
        <w:jc w:val="right"/>
        <w:rPr>
          <w:sz w:val="14"/>
        </w:rPr>
      </w:pPr>
      <w:r>
        <w:rPr>
          <w:sz w:val="14"/>
        </w:rPr>
        <w:t>LDAR</w:t>
      </w:r>
      <w:r>
        <w:rPr>
          <w:spacing w:val="2"/>
          <w:sz w:val="14"/>
        </w:rPr>
        <w:t xml:space="preserve"> </w:t>
      </w:r>
      <w:r>
        <w:rPr>
          <w:sz w:val="14"/>
        </w:rPr>
        <w:t>=</w:t>
      </w:r>
      <w:r>
        <w:rPr>
          <w:sz w:val="14"/>
        </w:rPr>
        <w:tab/>
        <w:t>1</w:t>
      </w:r>
    </w:p>
    <w:p w14:paraId="2016B28C" w14:textId="77777777" w:rsidR="003D154C" w:rsidRDefault="003D154C" w:rsidP="003D154C">
      <w:pPr>
        <w:pStyle w:val="BodyText"/>
        <w:rPr>
          <w:sz w:val="14"/>
        </w:rPr>
      </w:pPr>
      <w:r>
        <w:br w:type="column"/>
      </w:r>
    </w:p>
    <w:p w14:paraId="21CC6D2B" w14:textId="77777777" w:rsidR="003D154C" w:rsidRDefault="003D154C" w:rsidP="003D154C">
      <w:pPr>
        <w:tabs>
          <w:tab w:val="left" w:pos="588"/>
        </w:tabs>
        <w:spacing w:before="94"/>
        <w:ind w:right="2378"/>
        <w:jc w:val="right"/>
        <w:rPr>
          <w:sz w:val="14"/>
        </w:rPr>
      </w:pPr>
      <w:r>
        <w:rPr>
          <w:sz w:val="14"/>
        </w:rPr>
        <w:t>LDA</w:t>
      </w:r>
      <w:r>
        <w:rPr>
          <w:spacing w:val="35"/>
          <w:sz w:val="14"/>
        </w:rPr>
        <w:t xml:space="preserve"> </w:t>
      </w:r>
      <w:r>
        <w:rPr>
          <w:sz w:val="14"/>
        </w:rPr>
        <w:t>=</w:t>
      </w:r>
      <w:r>
        <w:rPr>
          <w:sz w:val="14"/>
        </w:rPr>
        <w:tab/>
        <w:t>0</w:t>
      </w:r>
    </w:p>
    <w:p w14:paraId="3A84C8F6" w14:textId="28F08D29" w:rsidR="003D154C" w:rsidRDefault="003D154C" w:rsidP="003D154C">
      <w:pPr>
        <w:tabs>
          <w:tab w:val="left" w:pos="651"/>
        </w:tabs>
        <w:spacing w:before="41"/>
        <w:ind w:right="2385"/>
        <w:jc w:val="right"/>
        <w:rPr>
          <w:sz w:val="14"/>
        </w:rPr>
      </w:pPr>
      <w:r>
        <w:rPr>
          <w:noProof/>
          <w:sz w:val="22"/>
        </w:rPr>
        <mc:AlternateContent>
          <mc:Choice Requires="wps">
            <w:drawing>
              <wp:anchor distT="0" distB="0" distL="114300" distR="114300" simplePos="0" relativeHeight="251679744" behindDoc="1" locked="0" layoutInCell="1" allowOverlap="1" wp14:anchorId="74C9D969" wp14:editId="1EB1E024">
                <wp:simplePos x="0" y="0"/>
                <wp:positionH relativeFrom="page">
                  <wp:posOffset>4036695</wp:posOffset>
                </wp:positionH>
                <wp:positionV relativeFrom="paragraph">
                  <wp:posOffset>-354965</wp:posOffset>
                </wp:positionV>
                <wp:extent cx="71755" cy="835025"/>
                <wp:effectExtent l="7620" t="6985" r="6350" b="5715"/>
                <wp:wrapNone/>
                <wp:docPr id="873398800" name="Freeform: Shape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755" cy="835025"/>
                        </a:xfrm>
                        <a:custGeom>
                          <a:avLst/>
                          <a:gdLst>
                            <a:gd name="T0" fmla="+- 0 6470 6357"/>
                            <a:gd name="T1" fmla="*/ T0 w 113"/>
                            <a:gd name="T2" fmla="+- 0 -559 -559"/>
                            <a:gd name="T3" fmla="*/ -559 h 1315"/>
                            <a:gd name="T4" fmla="+- 0 6357 6357"/>
                            <a:gd name="T5" fmla="*/ T4 w 113"/>
                            <a:gd name="T6" fmla="+- 0 -382 -559"/>
                            <a:gd name="T7" fmla="*/ -382 h 1315"/>
                            <a:gd name="T8" fmla="+- 0 6357 6357"/>
                            <a:gd name="T9" fmla="*/ T8 w 113"/>
                            <a:gd name="T10" fmla="+- 0 581 -559"/>
                            <a:gd name="T11" fmla="*/ 581 h 1315"/>
                            <a:gd name="T12" fmla="+- 0 6470 6357"/>
                            <a:gd name="T13" fmla="*/ T12 w 113"/>
                            <a:gd name="T14" fmla="+- 0 756 -559"/>
                            <a:gd name="T15" fmla="*/ 756 h 1315"/>
                          </a:gdLst>
                          <a:ahLst/>
                          <a:cxnLst>
                            <a:cxn ang="0">
                              <a:pos x="T1" y="T3"/>
                            </a:cxn>
                            <a:cxn ang="0">
                              <a:pos x="T5" y="T7"/>
                            </a:cxn>
                            <a:cxn ang="0">
                              <a:pos x="T9" y="T11"/>
                            </a:cxn>
                            <a:cxn ang="0">
                              <a:pos x="T13" y="T15"/>
                            </a:cxn>
                          </a:cxnLst>
                          <a:rect l="0" t="0" r="r" b="b"/>
                          <a:pathLst>
                            <a:path w="113" h="1315">
                              <a:moveTo>
                                <a:pt x="113" y="0"/>
                              </a:moveTo>
                              <a:lnTo>
                                <a:pt x="0" y="177"/>
                              </a:lnTo>
                              <a:lnTo>
                                <a:pt x="0" y="1140"/>
                              </a:lnTo>
                              <a:lnTo>
                                <a:pt x="113" y="1315"/>
                              </a:lnTo>
                            </a:path>
                          </a:pathLst>
                        </a:custGeom>
                        <a:noFill/>
                        <a:ln w="56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32381976" id="Freeform: Shape 207" o:spid="_x0000_s1026" style="position:absolute;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323.5pt,-27.95pt,317.85pt,-19.1pt,317.85pt,29.05pt,323.5pt,37.8pt" coordsize="113,1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" filled="f" strokeweight=".15733mm">
                <v:path arrowok="t" o:connecttype="custom" o:connectlocs="71755,-354965;0,-242570;0,368935;71755,480060" o:connectangles="0,0,0,0"/>
                <w10:wrap anchorx="page"/>
              </v:polyline>
            </w:pict>
          </mc:Fallback>
        </mc:AlternateContent>
      </w:r>
      <w:r>
        <w:rPr>
          <w:noProof/>
          <w:sz w:val="22"/>
        </w:rPr>
        <mc:AlternateContent>
          <mc:Choice Requires="wps">
            <w:drawing>
              <wp:anchor distT="0" distB="0" distL="114300" distR="114300" simplePos="0" relativeHeight="251664384" behindDoc="0" locked="0" layoutInCell="1" allowOverlap="1" wp14:anchorId="7EA69324" wp14:editId="05D5623C">
                <wp:simplePos x="0" y="0"/>
                <wp:positionH relativeFrom="page">
                  <wp:posOffset>4886325</wp:posOffset>
                </wp:positionH>
                <wp:positionV relativeFrom="paragraph">
                  <wp:posOffset>-360045</wp:posOffset>
                </wp:positionV>
                <wp:extent cx="71755" cy="840105"/>
                <wp:effectExtent l="9525" t="11430" r="13970" b="5715"/>
                <wp:wrapNone/>
                <wp:docPr id="240657061" name="Freeform: Shape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755" cy="840105"/>
                        </a:xfrm>
                        <a:custGeom>
                          <a:avLst/>
                          <a:gdLst>
                            <a:gd name="T0" fmla="+- 0 7695 7695"/>
                            <a:gd name="T1" fmla="*/ T0 w 113"/>
                            <a:gd name="T2" fmla="+- 0 -567 -567"/>
                            <a:gd name="T3" fmla="*/ -567 h 1323"/>
                            <a:gd name="T4" fmla="+- 0 7808 7695"/>
                            <a:gd name="T5" fmla="*/ T4 w 113"/>
                            <a:gd name="T6" fmla="+- 0 -391 -567"/>
                            <a:gd name="T7" fmla="*/ -391 h 1323"/>
                            <a:gd name="T8" fmla="+- 0 7808 7695"/>
                            <a:gd name="T9" fmla="*/ T8 w 113"/>
                            <a:gd name="T10" fmla="+- 0 580 -567"/>
                            <a:gd name="T11" fmla="*/ 580 h 1323"/>
                            <a:gd name="T12" fmla="+- 0 7695 7695"/>
                            <a:gd name="T13" fmla="*/ T12 w 113"/>
                            <a:gd name="T14" fmla="+- 0 756 -567"/>
                            <a:gd name="T15" fmla="*/ 756 h 1323"/>
                          </a:gdLst>
                          <a:ahLst/>
                          <a:cxnLst>
                            <a:cxn ang="0">
                              <a:pos x="T1" y="T3"/>
                            </a:cxn>
                            <a:cxn ang="0">
                              <a:pos x="T5" y="T7"/>
                            </a:cxn>
                            <a:cxn ang="0">
                              <a:pos x="T9" y="T11"/>
                            </a:cxn>
                            <a:cxn ang="0">
                              <a:pos x="T13" y="T15"/>
                            </a:cxn>
                          </a:cxnLst>
                          <a:rect l="0" t="0" r="r" b="b"/>
                          <a:pathLst>
                            <a:path w="113" h="1323">
                              <a:moveTo>
                                <a:pt x="0" y="0"/>
                              </a:moveTo>
                              <a:lnTo>
                                <a:pt x="113" y="176"/>
                              </a:lnTo>
                              <a:lnTo>
                                <a:pt x="113" y="1147"/>
                              </a:lnTo>
                              <a:lnTo>
                                <a:pt x="0" y="1323"/>
                              </a:lnTo>
                            </a:path>
                          </a:pathLst>
                        </a:custGeom>
                        <a:noFill/>
                        <a:ln w="56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3C1C64B7" id="Freeform: Shape 206"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384.75pt,-28.35pt,390.4pt,-19.55pt,390.4pt,29pt,384.75pt,37.8pt" coordsize="113,1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" filled="f" strokeweight=".15733mm">
                <v:path arrowok="t" o:connecttype="custom" o:connectlocs="0,-360045;71755,-248285;71755,368300;0,480060" o:connectangles="0,0,0,0"/>
                <w10:wrap anchorx="page"/>
              </v:polyline>
            </w:pict>
          </mc:Fallback>
        </mc:AlternateContent>
      </w:r>
      <w:r>
        <w:rPr>
          <w:w w:val="90"/>
          <w:sz w:val="14"/>
        </w:rPr>
        <w:t>ALU_B</w:t>
      </w:r>
      <w:r>
        <w:rPr>
          <w:spacing w:val="-4"/>
          <w:w w:val="90"/>
          <w:sz w:val="14"/>
        </w:rPr>
        <w:t xml:space="preserve"> </w:t>
      </w:r>
      <w:r>
        <w:rPr>
          <w:w w:val="90"/>
          <w:sz w:val="14"/>
        </w:rPr>
        <w:t>=</w:t>
      </w:r>
      <w:r>
        <w:rPr>
          <w:w w:val="90"/>
          <w:sz w:val="14"/>
        </w:rPr>
        <w:tab/>
      </w:r>
      <w:r>
        <w:rPr>
          <w:sz w:val="14"/>
        </w:rPr>
        <w:t>0</w:t>
      </w:r>
    </w:p>
    <w:p w14:paraId="131E6401" w14:textId="77777777" w:rsidR="003D154C" w:rsidRDefault="003D154C" w:rsidP="003D154C">
      <w:pPr>
        <w:spacing w:before="42"/>
        <w:ind w:right="2322"/>
        <w:jc w:val="right"/>
        <w:rPr>
          <w:sz w:val="14"/>
        </w:rPr>
      </w:pPr>
      <w:r>
        <w:rPr>
          <w:sz w:val="14"/>
        </w:rPr>
        <w:t>WR\RD\IOM</w:t>
      </w:r>
      <w:r>
        <w:rPr>
          <w:spacing w:val="-17"/>
          <w:sz w:val="14"/>
        </w:rPr>
        <w:t xml:space="preserve"> </w:t>
      </w:r>
      <w:r>
        <w:rPr>
          <w:sz w:val="14"/>
        </w:rPr>
        <w:t>=</w:t>
      </w:r>
      <w:r>
        <w:rPr>
          <w:spacing w:val="20"/>
          <w:sz w:val="14"/>
        </w:rPr>
        <w:t xml:space="preserve"> </w:t>
      </w:r>
      <w:r>
        <w:rPr>
          <w:sz w:val="14"/>
        </w:rPr>
        <w:t>100</w:t>
      </w:r>
    </w:p>
    <w:p w14:paraId="0FEF3DA7" w14:textId="77777777" w:rsidR="003D154C" w:rsidRDefault="003D154C" w:rsidP="003D154C">
      <w:pPr>
        <w:tabs>
          <w:tab w:val="left" w:pos="619"/>
        </w:tabs>
        <w:spacing w:before="38"/>
        <w:ind w:right="2383"/>
        <w:jc w:val="right"/>
        <w:rPr>
          <w:sz w:val="14"/>
        </w:rPr>
      </w:pPr>
      <w:r>
        <w:rPr>
          <w:sz w:val="14"/>
        </w:rPr>
        <w:t>LDAR</w:t>
      </w:r>
      <w:r>
        <w:rPr>
          <w:spacing w:val="2"/>
          <w:sz w:val="14"/>
        </w:rPr>
        <w:t xml:space="preserve"> </w:t>
      </w:r>
      <w:r>
        <w:rPr>
          <w:sz w:val="14"/>
        </w:rPr>
        <w:t>=</w:t>
      </w:r>
      <w:r>
        <w:rPr>
          <w:sz w:val="14"/>
        </w:rPr>
        <w:tab/>
        <w:t>0</w:t>
      </w:r>
    </w:p>
    <w:p w14:paraId="681CE77D" w14:textId="77777777" w:rsidR="003D154C" w:rsidRDefault="003D154C" w:rsidP="003D154C">
      <w:pPr>
        <w:jc w:val="right"/>
        <w:rPr>
          <w:sz w:val="14"/>
        </w:rPr>
        <w:sectPr w:rsidR="003D154C" w:rsidSect="003D154C">
          <w:type w:val="continuous"/>
          <w:pgSz w:w="10440" w:h="14750"/>
          <w:pgMar w:top="1400" w:right="640" w:bottom="280" w:left="720" w:header="720" w:footer="720" w:gutter="0"/>
          <w:cols w:num="3" w:space="720" w:equalWidth="0">
            <w:col w:w="3417" w:space="40"/>
            <w:col w:w="1764" w:space="39"/>
            <w:col w:w="3820"/>
          </w:cols>
        </w:sectPr>
      </w:pPr>
    </w:p>
    <w:p w14:paraId="37E98C9D" w14:textId="65B20F79" w:rsidR="003D154C" w:rsidRDefault="003D154C" w:rsidP="003D154C">
      <w:pPr>
        <w:pStyle w:val="BodyText"/>
        <w:rPr>
          <w:sz w:val="20"/>
        </w:rPr>
      </w:pPr>
      <w:r>
        <w:rPr>
          <w:noProof/>
        </w:rPr>
        <w:lastRenderedPageBreak/>
        <mc:AlternateContent>
          <mc:Choice Requires="wpg">
            <w:drawing>
              <wp:anchor distT="0" distB="0" distL="114300" distR="114300" simplePos="0" relativeHeight="251661312" behindDoc="0" locked="0" layoutInCell="1" allowOverlap="1" wp14:anchorId="5767D1F9" wp14:editId="148621F8">
                <wp:simplePos x="0" y="0"/>
                <wp:positionH relativeFrom="page">
                  <wp:posOffset>521335</wp:posOffset>
                </wp:positionH>
                <wp:positionV relativeFrom="page">
                  <wp:posOffset>452120</wp:posOffset>
                </wp:positionV>
                <wp:extent cx="5546725" cy="207010"/>
                <wp:effectExtent l="0" t="4445" r="0" b="0"/>
                <wp:wrapNone/>
                <wp:docPr id="1006944406"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6725" cy="207010"/>
                          <a:chOff x="821" y="712"/>
                          <a:chExt cx="8735" cy="326"/>
                        </a:xfrm>
                      </wpg:grpSpPr>
                      <pic:pic xmlns:pic="http://schemas.openxmlformats.org/drawingml/2006/picture">
                        <pic:nvPicPr>
                          <pic:cNvPr id="1488779874" name="Picture 2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881" y="712"/>
                            <a:ext cx="297"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538877" name="Rectangle 216"/>
                        <wps:cNvSpPr>
                          <a:spLocks noChangeArrowheads="1"/>
                        </wps:cNvSpPr>
                        <wps:spPr bwMode="auto">
                          <a:xfrm>
                            <a:off x="820" y="1023"/>
                            <a:ext cx="873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F201B8" id="Group 205" o:spid="_x0000_s1026" style="position:absolute;margin-left:41.05pt;margin-top:35.6pt;width:436.75pt;height:16.3pt;z-index:251661312;mso-position-horizontal-relative:page;mso-position-vertical-relative:page" coordorigin="821,712" coordsize="8735,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">
                <v:shape id="Picture 215" o:spid="_x0000_s1027" type="#_x0000_t75" style="position:absolute;left:881;top:712;width:297;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">
                  <v:imagedata r:id="rId30" o:title=""/>
                </v:shape>
                <v:rect id="Rectangle 216" o:spid="_x0000_s1028" style="position:absolute;left:820;top:1023;width:873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" fillcolor="black" stroked="f"/>
                <w10:wrap anchorx="page" anchory="page"/>
              </v:group>
            </w:pict>
          </mc:Fallback>
        </mc:AlternateContent>
      </w:r>
    </w:p>
    <w:p w14:paraId="15C43396" w14:textId="77777777" w:rsidR="003D154C" w:rsidRDefault="003D154C" w:rsidP="003D154C">
      <w:pPr>
        <w:pStyle w:val="BodyText"/>
        <w:rPr>
          <w:sz w:val="20"/>
        </w:rPr>
      </w:pPr>
    </w:p>
    <w:p w14:paraId="22FBBF16" w14:textId="77777777" w:rsidR="003D154C" w:rsidRDefault="003D154C" w:rsidP="003D154C">
      <w:pPr>
        <w:pStyle w:val="BodyText"/>
        <w:spacing w:before="10"/>
        <w:rPr>
          <w:sz w:val="26"/>
        </w:rPr>
      </w:pPr>
    </w:p>
    <w:p w14:paraId="2EDE6E4F" w14:textId="262287CA" w:rsidR="003D154C" w:rsidRDefault="003D154C" w:rsidP="003D154C">
      <w:pPr>
        <w:pStyle w:val="BodyText"/>
        <w:ind w:left="1927"/>
        <w:rPr>
          <w:sz w:val="20"/>
        </w:rPr>
      </w:pPr>
      <w:r>
        <w:rPr>
          <w:noProof/>
          <w:sz w:val="20"/>
        </w:rPr>
        <mc:AlternateContent>
          <mc:Choice Requires="wps">
            <w:drawing>
              <wp:inline distT="0" distB="0" distL="0" distR="0" wp14:anchorId="44EF2E13" wp14:editId="78CB30F8">
                <wp:extent cx="950595" cy="705485"/>
                <wp:effectExtent l="13970" t="6985" r="6985" b="11430"/>
                <wp:docPr id="840947339"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705485"/>
                        </a:xfrm>
                        <a:prstGeom prst="rect">
                          <a:avLst/>
                        </a:prstGeom>
                        <a:noFill/>
                        <a:ln w="625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815DFB3" w14:textId="77777777" w:rsidR="003D154C" w:rsidRDefault="003D154C" w:rsidP="003D154C">
                            <w:pPr>
                              <w:spacing w:before="117"/>
                              <w:ind w:left="205"/>
                              <w:rPr>
                                <w:sz w:val="14"/>
                              </w:rPr>
                            </w:pPr>
                            <w:r>
                              <w:rPr>
                                <w:w w:val="95"/>
                                <w:sz w:val="14"/>
                              </w:rPr>
                              <w:t>IN</w:t>
                            </w:r>
                            <w:r>
                              <w:rPr>
                                <w:spacing w:val="1"/>
                                <w:w w:val="95"/>
                                <w:sz w:val="14"/>
                              </w:rPr>
                              <w:t xml:space="preserve"> </w:t>
                            </w:r>
                            <w:r>
                              <w:rPr>
                                <w:spacing w:val="1"/>
                                <w:w w:val="95"/>
                                <w:sz w:val="14"/>
                              </w:rPr>
                              <w:t>单元置数据</w:t>
                            </w:r>
                          </w:p>
                          <w:p w14:paraId="2A33CE37" w14:textId="77777777" w:rsidR="003D154C" w:rsidRDefault="003D154C" w:rsidP="003D154C">
                            <w:pPr>
                              <w:spacing w:before="28" w:line="170" w:lineRule="exact"/>
                              <w:ind w:left="270"/>
                              <w:rPr>
                                <w:sz w:val="14"/>
                              </w:rPr>
                            </w:pPr>
                            <w:r>
                              <w:rPr>
                                <w:w w:val="90"/>
                                <w:sz w:val="14"/>
                              </w:rPr>
                              <w:t>(</w:t>
                            </w:r>
                            <w:r>
                              <w:rPr>
                                <w:spacing w:val="-2"/>
                                <w:w w:val="90"/>
                                <w:sz w:val="14"/>
                              </w:rPr>
                              <w:t xml:space="preserve"> </w:t>
                            </w:r>
                            <w:r>
                              <w:rPr>
                                <w:w w:val="90"/>
                                <w:sz w:val="14"/>
                              </w:rPr>
                              <w:t>00000001</w:t>
                            </w:r>
                            <w:r>
                              <w:rPr>
                                <w:spacing w:val="-4"/>
                                <w:w w:val="90"/>
                                <w:sz w:val="14"/>
                              </w:rPr>
                              <w:t xml:space="preserve"> </w:t>
                            </w:r>
                            <w:r>
                              <w:rPr>
                                <w:w w:val="90"/>
                                <w:sz w:val="14"/>
                              </w:rPr>
                              <w:t>)</w:t>
                            </w:r>
                          </w:p>
                          <w:p w14:paraId="207AD4F2" w14:textId="77777777" w:rsidR="003D154C" w:rsidRDefault="003D154C" w:rsidP="003D154C">
                            <w:pPr>
                              <w:spacing w:line="167" w:lineRule="exact"/>
                              <w:ind w:left="138"/>
                              <w:rPr>
                                <w:sz w:val="14"/>
                              </w:rPr>
                            </w:pPr>
                            <w:r>
                              <w:rPr>
                                <w:w w:val="90"/>
                                <w:sz w:val="14"/>
                              </w:rPr>
                              <w:t>将</w:t>
                            </w:r>
                            <w:r>
                              <w:rPr>
                                <w:w w:val="90"/>
                                <w:sz w:val="14"/>
                              </w:rPr>
                              <w:t>IN</w:t>
                            </w:r>
                            <w:r>
                              <w:rPr>
                                <w:w w:val="90"/>
                                <w:sz w:val="14"/>
                              </w:rPr>
                              <w:t>单元中的数写入</w:t>
                            </w:r>
                          </w:p>
                          <w:p w14:paraId="23480DE6" w14:textId="77777777" w:rsidR="003D154C" w:rsidRDefault="003D154C" w:rsidP="003D154C">
                            <w:pPr>
                              <w:spacing w:line="176" w:lineRule="exact"/>
                              <w:ind w:left="626" w:right="681"/>
                              <w:jc w:val="center"/>
                              <w:rPr>
                                <w:sz w:val="14"/>
                              </w:rPr>
                            </w:pPr>
                            <w:r>
                              <w:rPr>
                                <w:sz w:val="14"/>
                              </w:rPr>
                              <w:t>AR</w:t>
                            </w:r>
                          </w:p>
                        </w:txbxContent>
                      </wps:txbx>
                      <wps:bodyPr rot="0" vert="horz" wrap="square" lIns="0" tIns="0" rIns="0" bIns="0" anchor="t" anchorCtr="0" upright="1">
                        <a:noAutofit/>
                      </wps:bodyPr>
                    </wps:wsp>
                  </a:graphicData>
                </a:graphic>
              </wp:inline>
            </w:drawing>
          </mc:Choice>
          <mc:Fallback>
            <w:pict>
              <v:shape w14:anchorId="44EF2E13" id="Text Box 204" o:spid="_x0000_s1234" type="#_x0000_t202" style="width:74.85pt;height:5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" filled="f" strokeweight=".17383mm">
                <v:textbox inset="0,0,0,0">
                  <w:txbxContent>
                    <w:p w14:paraId="6815DFB3" w14:textId="77777777" w:rsidR="003D154C" w:rsidRDefault="003D154C" w:rsidP="003D154C">
                      <w:pPr>
                        <w:spacing w:before="117"/>
                        <w:ind w:left="205"/>
                        <w:rPr>
                          <w:sz w:val="14"/>
                        </w:rPr>
                      </w:pPr>
                      <w:r>
                        <w:rPr>
                          <w:w w:val="95"/>
                          <w:sz w:val="14"/>
                        </w:rPr>
                        <w:t>IN</w:t>
                      </w:r>
                      <w:r>
                        <w:rPr>
                          <w:spacing w:val="1"/>
                          <w:w w:val="95"/>
                          <w:sz w:val="14"/>
                        </w:rPr>
                        <w:t xml:space="preserve"> </w:t>
                      </w:r>
                      <w:r>
                        <w:rPr>
                          <w:spacing w:val="1"/>
                          <w:w w:val="95"/>
                          <w:sz w:val="14"/>
                        </w:rPr>
                        <w:t>单元置数据</w:t>
                      </w:r>
                    </w:p>
                    <w:p w14:paraId="2A33CE37" w14:textId="77777777" w:rsidR="003D154C" w:rsidRDefault="003D154C" w:rsidP="003D154C">
                      <w:pPr>
                        <w:spacing w:before="28" w:line="170" w:lineRule="exact"/>
                        <w:ind w:left="270"/>
                        <w:rPr>
                          <w:sz w:val="14"/>
                        </w:rPr>
                      </w:pPr>
                      <w:r>
                        <w:rPr>
                          <w:w w:val="90"/>
                          <w:sz w:val="14"/>
                        </w:rPr>
                        <w:t>(</w:t>
                      </w:r>
                      <w:r>
                        <w:rPr>
                          <w:spacing w:val="-2"/>
                          <w:w w:val="90"/>
                          <w:sz w:val="14"/>
                        </w:rPr>
                        <w:t xml:space="preserve"> </w:t>
                      </w:r>
                      <w:r>
                        <w:rPr>
                          <w:w w:val="90"/>
                          <w:sz w:val="14"/>
                        </w:rPr>
                        <w:t>00000001</w:t>
                      </w:r>
                      <w:r>
                        <w:rPr>
                          <w:spacing w:val="-4"/>
                          <w:w w:val="90"/>
                          <w:sz w:val="14"/>
                        </w:rPr>
                        <w:t xml:space="preserve"> </w:t>
                      </w:r>
                      <w:r>
                        <w:rPr>
                          <w:w w:val="90"/>
                          <w:sz w:val="14"/>
                        </w:rPr>
                        <w:t>)</w:t>
                      </w:r>
                    </w:p>
                    <w:p w14:paraId="207AD4F2" w14:textId="77777777" w:rsidR="003D154C" w:rsidRDefault="003D154C" w:rsidP="003D154C">
                      <w:pPr>
                        <w:spacing w:line="167" w:lineRule="exact"/>
                        <w:ind w:left="138"/>
                        <w:rPr>
                          <w:sz w:val="14"/>
                        </w:rPr>
                      </w:pPr>
                      <w:r>
                        <w:rPr>
                          <w:w w:val="90"/>
                          <w:sz w:val="14"/>
                        </w:rPr>
                        <w:t>将</w:t>
                      </w:r>
                      <w:r>
                        <w:rPr>
                          <w:w w:val="90"/>
                          <w:sz w:val="14"/>
                        </w:rPr>
                        <w:t>IN</w:t>
                      </w:r>
                      <w:r>
                        <w:rPr>
                          <w:w w:val="90"/>
                          <w:sz w:val="14"/>
                        </w:rPr>
                        <w:t>单元中的数写入</w:t>
                      </w:r>
                    </w:p>
                    <w:p w14:paraId="23480DE6" w14:textId="77777777" w:rsidR="003D154C" w:rsidRDefault="003D154C" w:rsidP="003D154C">
                      <w:pPr>
                        <w:spacing w:line="176" w:lineRule="exact"/>
                        <w:ind w:left="626" w:right="681"/>
                        <w:jc w:val="center"/>
                        <w:rPr>
                          <w:sz w:val="14"/>
                        </w:rPr>
                      </w:pPr>
                      <w:r>
                        <w:rPr>
                          <w:sz w:val="14"/>
                        </w:rPr>
                        <w:t>AR</w:t>
                      </w:r>
                    </w:p>
                  </w:txbxContent>
                </v:textbox>
                <w10:anchorlock/>
              </v:shape>
            </w:pict>
          </mc:Fallback>
        </mc:AlternateContent>
      </w:r>
    </w:p>
    <w:p w14:paraId="263A92D6" w14:textId="77777777" w:rsidR="003D154C" w:rsidRDefault="003D154C" w:rsidP="003D154C">
      <w:pPr>
        <w:pStyle w:val="BodyText"/>
        <w:spacing w:before="12"/>
        <w:rPr>
          <w:sz w:val="7"/>
        </w:rPr>
      </w:pPr>
    </w:p>
    <w:p w14:paraId="301FCFD2" w14:textId="320C0E91" w:rsidR="003D154C" w:rsidRDefault="003D154C" w:rsidP="003D154C">
      <w:pPr>
        <w:spacing w:before="84"/>
        <w:ind w:left="2340"/>
        <w:rPr>
          <w:sz w:val="14"/>
        </w:rPr>
      </w:pPr>
      <w:r>
        <w:rPr>
          <w:noProof/>
          <w:sz w:val="22"/>
        </w:rPr>
        <mc:AlternateContent>
          <mc:Choice Requires="wps">
            <w:drawing>
              <wp:anchor distT="0" distB="0" distL="114300" distR="114300" simplePos="0" relativeHeight="251665408" behindDoc="0" locked="0" layoutInCell="1" allowOverlap="1" wp14:anchorId="26C768F8" wp14:editId="23CE07C0">
                <wp:simplePos x="0" y="0"/>
                <wp:positionH relativeFrom="page">
                  <wp:posOffset>4017645</wp:posOffset>
                </wp:positionH>
                <wp:positionV relativeFrom="paragraph">
                  <wp:posOffset>-74295</wp:posOffset>
                </wp:positionV>
                <wp:extent cx="73025" cy="846455"/>
                <wp:effectExtent l="7620" t="7620" r="5080" b="12700"/>
                <wp:wrapNone/>
                <wp:docPr id="1491040255" name="Freeform: Shape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025" cy="846455"/>
                        </a:xfrm>
                        <a:custGeom>
                          <a:avLst/>
                          <a:gdLst>
                            <a:gd name="T0" fmla="+- 0 6442 6327"/>
                            <a:gd name="T1" fmla="*/ T0 w 115"/>
                            <a:gd name="T2" fmla="+- 0 -117 -117"/>
                            <a:gd name="T3" fmla="*/ -117 h 1333"/>
                            <a:gd name="T4" fmla="+- 0 6327 6327"/>
                            <a:gd name="T5" fmla="*/ T4 w 115"/>
                            <a:gd name="T6" fmla="+- 0 62 -117"/>
                            <a:gd name="T7" fmla="*/ 62 h 1333"/>
                            <a:gd name="T8" fmla="+- 0 6327 6327"/>
                            <a:gd name="T9" fmla="*/ T8 w 115"/>
                            <a:gd name="T10" fmla="+- 0 1038 -117"/>
                            <a:gd name="T11" fmla="*/ 1038 h 1333"/>
                            <a:gd name="T12" fmla="+- 0 6442 6327"/>
                            <a:gd name="T13" fmla="*/ T12 w 115"/>
                            <a:gd name="T14" fmla="+- 0 1215 -117"/>
                            <a:gd name="T15" fmla="*/ 1215 h 1333"/>
                          </a:gdLst>
                          <a:ahLst/>
                          <a:cxnLst>
                            <a:cxn ang="0">
                              <a:pos x="T1" y="T3"/>
                            </a:cxn>
                            <a:cxn ang="0">
                              <a:pos x="T5" y="T7"/>
                            </a:cxn>
                            <a:cxn ang="0">
                              <a:pos x="T9" y="T11"/>
                            </a:cxn>
                            <a:cxn ang="0">
                              <a:pos x="T13" y="T15"/>
                            </a:cxn>
                          </a:cxnLst>
                          <a:rect l="0" t="0" r="r" b="b"/>
                          <a:pathLst>
                            <a:path w="115" h="1333">
                              <a:moveTo>
                                <a:pt x="115" y="0"/>
                              </a:moveTo>
                              <a:lnTo>
                                <a:pt x="0" y="179"/>
                              </a:lnTo>
                              <a:lnTo>
                                <a:pt x="0" y="1155"/>
                              </a:lnTo>
                              <a:lnTo>
                                <a:pt x="115" y="1332"/>
                              </a:lnTo>
                            </a:path>
                          </a:pathLst>
                        </a:custGeom>
                        <a:noFill/>
                        <a:ln w="57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5E938C4" id="Freeform: Shape 203"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322.1pt,-5.85pt,316.35pt,3.1pt,316.35pt,51.9pt,322.1pt,60.75pt" coordsize="11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" filled="f" strokeweight=".15983mm">
                <v:path arrowok="t" o:connecttype="custom" o:connectlocs="73025,-74295;0,39370;0,659130;73025,771525" o:connectangles="0,0,0,0"/>
                <w10:wrap anchorx="page"/>
              </v:polyline>
            </w:pict>
          </mc:Fallback>
        </mc:AlternateContent>
      </w:r>
      <w:r>
        <w:rPr>
          <w:noProof/>
          <w:sz w:val="22"/>
        </w:rPr>
        <mc:AlternateContent>
          <mc:Choice Requires="wps">
            <w:drawing>
              <wp:anchor distT="0" distB="0" distL="114300" distR="114300" simplePos="0" relativeHeight="251666432" behindDoc="0" locked="0" layoutInCell="1" allowOverlap="1" wp14:anchorId="4B12B24F" wp14:editId="5103D044">
                <wp:simplePos x="0" y="0"/>
                <wp:positionH relativeFrom="page">
                  <wp:posOffset>4888230</wp:posOffset>
                </wp:positionH>
                <wp:positionV relativeFrom="paragraph">
                  <wp:posOffset>-79375</wp:posOffset>
                </wp:positionV>
                <wp:extent cx="73025" cy="851535"/>
                <wp:effectExtent l="11430" t="12065" r="10795" b="12700"/>
                <wp:wrapNone/>
                <wp:docPr id="1380416354" name="Freeform: Shape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025" cy="851535"/>
                        </a:xfrm>
                        <a:custGeom>
                          <a:avLst/>
                          <a:gdLst>
                            <a:gd name="T0" fmla="+- 0 7698 7698"/>
                            <a:gd name="T1" fmla="*/ T0 w 115"/>
                            <a:gd name="T2" fmla="+- 0 -125 -125"/>
                            <a:gd name="T3" fmla="*/ -125 h 1341"/>
                            <a:gd name="T4" fmla="+- 0 7813 7698"/>
                            <a:gd name="T5" fmla="*/ T4 w 115"/>
                            <a:gd name="T6" fmla="+- 0 54 -125"/>
                            <a:gd name="T7" fmla="*/ 54 h 1341"/>
                            <a:gd name="T8" fmla="+- 0 7813 7698"/>
                            <a:gd name="T9" fmla="*/ T8 w 115"/>
                            <a:gd name="T10" fmla="+- 0 1037 -125"/>
                            <a:gd name="T11" fmla="*/ 1037 h 1341"/>
                            <a:gd name="T12" fmla="+- 0 7698 7698"/>
                            <a:gd name="T13" fmla="*/ T12 w 115"/>
                            <a:gd name="T14" fmla="+- 0 1215 -125"/>
                            <a:gd name="T15" fmla="*/ 1215 h 1341"/>
                          </a:gdLst>
                          <a:ahLst/>
                          <a:cxnLst>
                            <a:cxn ang="0">
                              <a:pos x="T1" y="T3"/>
                            </a:cxn>
                            <a:cxn ang="0">
                              <a:pos x="T5" y="T7"/>
                            </a:cxn>
                            <a:cxn ang="0">
                              <a:pos x="T9" y="T11"/>
                            </a:cxn>
                            <a:cxn ang="0">
                              <a:pos x="T13" y="T15"/>
                            </a:cxn>
                          </a:cxnLst>
                          <a:rect l="0" t="0" r="r" b="b"/>
                          <a:pathLst>
                            <a:path w="115" h="1341">
                              <a:moveTo>
                                <a:pt x="0" y="0"/>
                              </a:moveTo>
                              <a:lnTo>
                                <a:pt x="115" y="179"/>
                              </a:lnTo>
                              <a:lnTo>
                                <a:pt x="115" y="1162"/>
                              </a:lnTo>
                              <a:lnTo>
                                <a:pt x="0" y="1340"/>
                              </a:lnTo>
                            </a:path>
                          </a:pathLst>
                        </a:custGeom>
                        <a:noFill/>
                        <a:ln w="57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FDFB209" id="Freeform: Shape 202"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384.9pt,-6.25pt,390.65pt,2.7pt,390.65pt,51.85pt,384.9pt,60.75pt" coordsize="115,1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" filled="f" strokeweight=".15983mm">
                <v:path arrowok="t" o:connecttype="custom" o:connectlocs="0,-79375;73025,34290;73025,658495;0,771525" o:connectangles="0,0,0,0"/>
                <w10:wrap anchorx="page"/>
              </v:polyline>
            </w:pict>
          </mc:Fallback>
        </mc:AlternateContent>
      </w:r>
      <w:r>
        <w:rPr>
          <w:noProof/>
          <w:sz w:val="22"/>
        </w:rPr>
        <mc:AlternateContent>
          <mc:Choice Requires="wpg">
            <w:drawing>
              <wp:anchor distT="0" distB="0" distL="114300" distR="114300" simplePos="0" relativeHeight="251667456" behindDoc="0" locked="0" layoutInCell="1" allowOverlap="1" wp14:anchorId="274F4DBA" wp14:editId="41468252">
                <wp:simplePos x="0" y="0"/>
                <wp:positionH relativeFrom="page">
                  <wp:posOffset>2639695</wp:posOffset>
                </wp:positionH>
                <wp:positionV relativeFrom="paragraph">
                  <wp:posOffset>-572770</wp:posOffset>
                </wp:positionV>
                <wp:extent cx="219710" cy="59055"/>
                <wp:effectExtent l="10795" t="4445" r="7620" b="3175"/>
                <wp:wrapNone/>
                <wp:docPr id="1298316305"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710" cy="59055"/>
                          <a:chOff x="4157" y="-902"/>
                          <a:chExt cx="346" cy="93"/>
                        </a:xfrm>
                      </wpg:grpSpPr>
                      <wps:wsp>
                        <wps:cNvPr id="237903297" name="Line 227"/>
                        <wps:cNvCnPr>
                          <a:cxnSpLocks noChangeShapeType="1"/>
                        </wps:cNvCnPr>
                        <wps:spPr bwMode="auto">
                          <a:xfrm>
                            <a:off x="4157" y="-855"/>
                            <a:ext cx="283" cy="0"/>
                          </a:xfrm>
                          <a:prstGeom prst="line">
                            <a:avLst/>
                          </a:prstGeom>
                          <a:noFill/>
                          <a:ln w="64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1135738" name="Freeform 228"/>
                        <wps:cNvSpPr>
                          <a:spLocks/>
                        </wps:cNvSpPr>
                        <wps:spPr bwMode="auto">
                          <a:xfrm>
                            <a:off x="4420" y="-903"/>
                            <a:ext cx="83" cy="93"/>
                          </a:xfrm>
                          <a:custGeom>
                            <a:avLst/>
                            <a:gdLst>
                              <a:gd name="T0" fmla="+- 0 4420 4420"/>
                              <a:gd name="T1" fmla="*/ T0 w 83"/>
                              <a:gd name="T2" fmla="+- 0 -809 -902"/>
                              <a:gd name="T3" fmla="*/ -809 h 93"/>
                              <a:gd name="T4" fmla="+- 0 4425 4420"/>
                              <a:gd name="T5" fmla="*/ T4 w 83"/>
                              <a:gd name="T6" fmla="+- 0 -819 -902"/>
                              <a:gd name="T7" fmla="*/ -819 h 93"/>
                              <a:gd name="T8" fmla="+- 0 4428 4420"/>
                              <a:gd name="T9" fmla="*/ T8 w 83"/>
                              <a:gd name="T10" fmla="+- 0 -832 -902"/>
                              <a:gd name="T11" fmla="*/ -832 h 93"/>
                              <a:gd name="T12" fmla="+- 0 4430 4420"/>
                              <a:gd name="T13" fmla="*/ T12 w 83"/>
                              <a:gd name="T14" fmla="+- 0 -855 -902"/>
                              <a:gd name="T15" fmla="*/ -855 h 93"/>
                              <a:gd name="T16" fmla="+- 0 4428 4420"/>
                              <a:gd name="T17" fmla="*/ T16 w 83"/>
                              <a:gd name="T18" fmla="+- 0 -879 -902"/>
                              <a:gd name="T19" fmla="*/ -879 h 93"/>
                              <a:gd name="T20" fmla="+- 0 4425 4420"/>
                              <a:gd name="T21" fmla="*/ T20 w 83"/>
                              <a:gd name="T22" fmla="+- 0 -891 -902"/>
                              <a:gd name="T23" fmla="*/ -891 h 93"/>
                              <a:gd name="T24" fmla="+- 0 4420 4420"/>
                              <a:gd name="T25" fmla="*/ T24 w 83"/>
                              <a:gd name="T26" fmla="+- 0 -902 -902"/>
                              <a:gd name="T27" fmla="*/ -902 h 93"/>
                              <a:gd name="T28" fmla="+- 0 4503 4420"/>
                              <a:gd name="T29" fmla="*/ T28 w 83"/>
                              <a:gd name="T30" fmla="+- 0 -855 -902"/>
                              <a:gd name="T31" fmla="*/ -855 h 93"/>
                              <a:gd name="T32" fmla="+- 0 4420 4420"/>
                              <a:gd name="T33" fmla="*/ T32 w 83"/>
                              <a:gd name="T34" fmla="+- 0 -809 -902"/>
                              <a:gd name="T35" fmla="*/ -809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3" h="93">
                                <a:moveTo>
                                  <a:pt x="0" y="93"/>
                                </a:moveTo>
                                <a:lnTo>
                                  <a:pt x="5" y="83"/>
                                </a:lnTo>
                                <a:lnTo>
                                  <a:pt x="8" y="70"/>
                                </a:lnTo>
                                <a:lnTo>
                                  <a:pt x="10" y="47"/>
                                </a:lnTo>
                                <a:lnTo>
                                  <a:pt x="8" y="23"/>
                                </a:lnTo>
                                <a:lnTo>
                                  <a:pt x="5" y="11"/>
                                </a:lnTo>
                                <a:lnTo>
                                  <a:pt x="0" y="0"/>
                                </a:lnTo>
                                <a:lnTo>
                                  <a:pt x="83" y="47"/>
                                </a:lnTo>
                                <a:lnTo>
                                  <a:pt x="0" y="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DFD04D" id="Group 201" o:spid="_x0000_s1026" style="position:absolute;margin-left:207.85pt;margin-top:-45.1pt;width:17.3pt;height:4.65pt;z-index:251667456;mso-position-horizontal-relative:page" coordorigin="4157,-902" coordsize="3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">
                <v:line id="Line 227" o:spid="_x0000_s1027" style="position:absolute;visibility:visible;mso-wrap-style:square" from="4157,-855" to="4440,-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" strokeweight=".17997mm"/>
                <v:shape id="Freeform 228" o:spid="_x0000_s1028" style="position:absolute;left:4420;top:-903;width:83;height:93;visibility:visible;mso-wrap-style:square;v-text-anchor:top" coordsize="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" path="m,93l5,83,8,70,10,47,8,23,5,11,,,83,47,,93xe" fillcolor="black" stroked="f">
                  <v:path arrowok="t" o:connecttype="custom" o:connectlocs="0,-809;5,-819;8,-832;10,-855;8,-879;5,-891;0,-902;83,-855;0,-809" o:connectangles="0,0,0,0,0,0,0,0,0"/>
                </v:shape>
                <w10:wrap anchorx="page"/>
              </v:group>
            </w:pict>
          </mc:Fallback>
        </mc:AlternateContent>
      </w:r>
      <w:r>
        <w:rPr>
          <w:noProof/>
          <w:sz w:val="22"/>
        </w:rPr>
        <mc:AlternateContent>
          <mc:Choice Requires="wps">
            <w:drawing>
              <wp:anchor distT="0" distB="0" distL="114300" distR="114300" simplePos="0" relativeHeight="251680768" behindDoc="1" locked="0" layoutInCell="1" allowOverlap="1" wp14:anchorId="2865A7EC" wp14:editId="110EB430">
                <wp:simplePos x="0" y="0"/>
                <wp:positionH relativeFrom="page">
                  <wp:posOffset>1681480</wp:posOffset>
                </wp:positionH>
                <wp:positionV relativeFrom="paragraph">
                  <wp:posOffset>-69850</wp:posOffset>
                </wp:positionV>
                <wp:extent cx="73025" cy="846455"/>
                <wp:effectExtent l="5080" t="12065" r="7620" b="8255"/>
                <wp:wrapNone/>
                <wp:docPr id="887663436" name="Freeform: Shape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025" cy="846455"/>
                        </a:xfrm>
                        <a:custGeom>
                          <a:avLst/>
                          <a:gdLst>
                            <a:gd name="T0" fmla="+- 0 2763 2648"/>
                            <a:gd name="T1" fmla="*/ T0 w 115"/>
                            <a:gd name="T2" fmla="+- 0 -110 -110"/>
                            <a:gd name="T3" fmla="*/ -110 h 1333"/>
                            <a:gd name="T4" fmla="+- 0 2648 2648"/>
                            <a:gd name="T5" fmla="*/ T4 w 115"/>
                            <a:gd name="T6" fmla="+- 0 69 -110"/>
                            <a:gd name="T7" fmla="*/ 69 h 1333"/>
                            <a:gd name="T8" fmla="+- 0 2648 2648"/>
                            <a:gd name="T9" fmla="*/ T8 w 115"/>
                            <a:gd name="T10" fmla="+- 0 1045 -110"/>
                            <a:gd name="T11" fmla="*/ 1045 h 1333"/>
                            <a:gd name="T12" fmla="+- 0 2763 2648"/>
                            <a:gd name="T13" fmla="*/ T12 w 115"/>
                            <a:gd name="T14" fmla="+- 0 1222 -110"/>
                            <a:gd name="T15" fmla="*/ 1222 h 1333"/>
                          </a:gdLst>
                          <a:ahLst/>
                          <a:cxnLst>
                            <a:cxn ang="0">
                              <a:pos x="T1" y="T3"/>
                            </a:cxn>
                            <a:cxn ang="0">
                              <a:pos x="T5" y="T7"/>
                            </a:cxn>
                            <a:cxn ang="0">
                              <a:pos x="T9" y="T11"/>
                            </a:cxn>
                            <a:cxn ang="0">
                              <a:pos x="T13" y="T15"/>
                            </a:cxn>
                          </a:cxnLst>
                          <a:rect l="0" t="0" r="r" b="b"/>
                          <a:pathLst>
                            <a:path w="115" h="1333">
                              <a:moveTo>
                                <a:pt x="115" y="0"/>
                              </a:moveTo>
                              <a:lnTo>
                                <a:pt x="0" y="179"/>
                              </a:lnTo>
                              <a:lnTo>
                                <a:pt x="0" y="1155"/>
                              </a:lnTo>
                              <a:lnTo>
                                <a:pt x="115" y="1332"/>
                              </a:lnTo>
                            </a:path>
                          </a:pathLst>
                        </a:custGeom>
                        <a:noFill/>
                        <a:ln w="57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7C6E7737" id="Freeform: Shape 200" o:spid="_x0000_s1026" style="position:absolute;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138.15pt,-5.5pt,132.4pt,3.45pt,132.4pt,52.25pt,138.15pt,61.1pt" coordsize="11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" filled="f" strokeweight=".15983mm">
                <v:path arrowok="t" o:connecttype="custom" o:connectlocs="73025,-69850;0,43815;0,663575;73025,775970" o:connectangles="0,0,0,0"/>
                <w10:wrap anchorx="page"/>
              </v:polyline>
            </w:pict>
          </mc:Fallback>
        </mc:AlternateContent>
      </w:r>
      <w:r>
        <w:rPr>
          <w:noProof/>
          <w:sz w:val="22"/>
        </w:rPr>
        <mc:AlternateContent>
          <mc:Choice Requires="wps">
            <w:drawing>
              <wp:anchor distT="0" distB="0" distL="114300" distR="114300" simplePos="0" relativeHeight="251681792" behindDoc="1" locked="0" layoutInCell="1" allowOverlap="1" wp14:anchorId="5EE7C9EC" wp14:editId="7EA3CD7C">
                <wp:simplePos x="0" y="0"/>
                <wp:positionH relativeFrom="page">
                  <wp:posOffset>2552065</wp:posOffset>
                </wp:positionH>
                <wp:positionV relativeFrom="paragraph">
                  <wp:posOffset>-74930</wp:posOffset>
                </wp:positionV>
                <wp:extent cx="73025" cy="851535"/>
                <wp:effectExtent l="8890" t="6985" r="13335" b="8255"/>
                <wp:wrapNone/>
                <wp:docPr id="815420158" name="Freeform: 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025" cy="851535"/>
                        </a:xfrm>
                        <a:custGeom>
                          <a:avLst/>
                          <a:gdLst>
                            <a:gd name="T0" fmla="+- 0 4019 4019"/>
                            <a:gd name="T1" fmla="*/ T0 w 115"/>
                            <a:gd name="T2" fmla="+- 0 -118 -118"/>
                            <a:gd name="T3" fmla="*/ -118 h 1341"/>
                            <a:gd name="T4" fmla="+- 0 4134 4019"/>
                            <a:gd name="T5" fmla="*/ T4 w 115"/>
                            <a:gd name="T6" fmla="+- 0 60 -118"/>
                            <a:gd name="T7" fmla="*/ 60 h 1341"/>
                            <a:gd name="T8" fmla="+- 0 4134 4019"/>
                            <a:gd name="T9" fmla="*/ T8 w 115"/>
                            <a:gd name="T10" fmla="+- 0 1044 -118"/>
                            <a:gd name="T11" fmla="*/ 1044 h 1341"/>
                            <a:gd name="T12" fmla="+- 0 4019 4019"/>
                            <a:gd name="T13" fmla="*/ T12 w 115"/>
                            <a:gd name="T14" fmla="+- 0 1222 -118"/>
                            <a:gd name="T15" fmla="*/ 1222 h 1341"/>
                          </a:gdLst>
                          <a:ahLst/>
                          <a:cxnLst>
                            <a:cxn ang="0">
                              <a:pos x="T1" y="T3"/>
                            </a:cxn>
                            <a:cxn ang="0">
                              <a:pos x="T5" y="T7"/>
                            </a:cxn>
                            <a:cxn ang="0">
                              <a:pos x="T9" y="T11"/>
                            </a:cxn>
                            <a:cxn ang="0">
                              <a:pos x="T13" y="T15"/>
                            </a:cxn>
                          </a:cxnLst>
                          <a:rect l="0" t="0" r="r" b="b"/>
                          <a:pathLst>
                            <a:path w="115" h="1341">
                              <a:moveTo>
                                <a:pt x="0" y="0"/>
                              </a:moveTo>
                              <a:lnTo>
                                <a:pt x="115" y="178"/>
                              </a:lnTo>
                              <a:lnTo>
                                <a:pt x="115" y="1162"/>
                              </a:lnTo>
                              <a:lnTo>
                                <a:pt x="0" y="1340"/>
                              </a:lnTo>
                            </a:path>
                          </a:pathLst>
                        </a:custGeom>
                        <a:noFill/>
                        <a:ln w="57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846FFDE" id="Freeform: Shape 199" o:spid="_x0000_s1026" style="position:absolute;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200.95pt,-5.9pt,206.7pt,3pt,206.7pt,52.2pt,200.95pt,61.1pt" coordsize="115,1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" filled="f" strokeweight=".15983mm">
                <v:path arrowok="t" o:connecttype="custom" o:connectlocs="0,-74930;73025,38100;73025,662940;0,775970" o:connectangles="0,0,0,0"/>
                <w10:wrap anchorx="page"/>
              </v:polyline>
            </w:pict>
          </mc:Fallback>
        </mc:AlternateContent>
      </w:r>
      <w:r>
        <w:rPr>
          <w:noProof/>
          <w:sz w:val="22"/>
        </w:rPr>
        <mc:AlternateContent>
          <mc:Choice Requires="wps">
            <w:drawing>
              <wp:anchor distT="0" distB="0" distL="114300" distR="114300" simplePos="0" relativeHeight="251668480" behindDoc="0" locked="0" layoutInCell="1" allowOverlap="1" wp14:anchorId="7D3A3D9E" wp14:editId="300F1D65">
                <wp:simplePos x="0" y="0"/>
                <wp:positionH relativeFrom="page">
                  <wp:posOffset>2856865</wp:posOffset>
                </wp:positionH>
                <wp:positionV relativeFrom="paragraph">
                  <wp:posOffset>-69850</wp:posOffset>
                </wp:positionV>
                <wp:extent cx="73025" cy="846455"/>
                <wp:effectExtent l="8890" t="12065" r="13335" b="8255"/>
                <wp:wrapNone/>
                <wp:docPr id="1652062276" name="Freeform: Shape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025" cy="846455"/>
                        </a:xfrm>
                        <a:custGeom>
                          <a:avLst/>
                          <a:gdLst>
                            <a:gd name="T0" fmla="+- 0 4613 4499"/>
                            <a:gd name="T1" fmla="*/ T0 w 115"/>
                            <a:gd name="T2" fmla="+- 0 -110 -110"/>
                            <a:gd name="T3" fmla="*/ -110 h 1333"/>
                            <a:gd name="T4" fmla="+- 0 4499 4499"/>
                            <a:gd name="T5" fmla="*/ T4 w 115"/>
                            <a:gd name="T6" fmla="+- 0 68 -110"/>
                            <a:gd name="T7" fmla="*/ 68 h 1333"/>
                            <a:gd name="T8" fmla="+- 0 4499 4499"/>
                            <a:gd name="T9" fmla="*/ T8 w 115"/>
                            <a:gd name="T10" fmla="+- 0 1045 -110"/>
                            <a:gd name="T11" fmla="*/ 1045 h 1333"/>
                            <a:gd name="T12" fmla="+- 0 4613 4499"/>
                            <a:gd name="T13" fmla="*/ T12 w 115"/>
                            <a:gd name="T14" fmla="+- 0 1222 -110"/>
                            <a:gd name="T15" fmla="*/ 1222 h 1333"/>
                          </a:gdLst>
                          <a:ahLst/>
                          <a:cxnLst>
                            <a:cxn ang="0">
                              <a:pos x="T1" y="T3"/>
                            </a:cxn>
                            <a:cxn ang="0">
                              <a:pos x="T5" y="T7"/>
                            </a:cxn>
                            <a:cxn ang="0">
                              <a:pos x="T9" y="T11"/>
                            </a:cxn>
                            <a:cxn ang="0">
                              <a:pos x="T13" y="T15"/>
                            </a:cxn>
                          </a:cxnLst>
                          <a:rect l="0" t="0" r="r" b="b"/>
                          <a:pathLst>
                            <a:path w="115" h="1333">
                              <a:moveTo>
                                <a:pt x="114" y="0"/>
                              </a:moveTo>
                              <a:lnTo>
                                <a:pt x="0" y="178"/>
                              </a:lnTo>
                              <a:lnTo>
                                <a:pt x="0" y="1155"/>
                              </a:lnTo>
                              <a:lnTo>
                                <a:pt x="114" y="1332"/>
                              </a:lnTo>
                            </a:path>
                          </a:pathLst>
                        </a:custGeom>
                        <a:noFill/>
                        <a:ln w="57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378862D7" id="Freeform: Shape 198"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230.65pt,-5.5pt,224.95pt,3.4pt,224.95pt,52.25pt,230.65pt,61.1pt" coordsize="11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" filled="f" strokeweight=".15983mm">
                <v:path arrowok="t" o:connecttype="custom" o:connectlocs="72390,-69850;0,43180;0,663575;72390,775970" o:connectangles="0,0,0,0"/>
                <w10:wrap anchorx="page"/>
              </v:polyline>
            </w:pict>
          </mc:Fallback>
        </mc:AlternateContent>
      </w:r>
      <w:r>
        <w:rPr>
          <w:noProof/>
          <w:sz w:val="22"/>
        </w:rPr>
        <mc:AlternateContent>
          <mc:Choice Requires="wps">
            <w:drawing>
              <wp:anchor distT="0" distB="0" distL="114300" distR="114300" simplePos="0" relativeHeight="251669504" behindDoc="0" locked="0" layoutInCell="1" allowOverlap="1" wp14:anchorId="3E5AE344" wp14:editId="5A0993F7">
                <wp:simplePos x="0" y="0"/>
                <wp:positionH relativeFrom="page">
                  <wp:posOffset>3719830</wp:posOffset>
                </wp:positionH>
                <wp:positionV relativeFrom="paragraph">
                  <wp:posOffset>-74930</wp:posOffset>
                </wp:positionV>
                <wp:extent cx="73025" cy="851535"/>
                <wp:effectExtent l="5080" t="6985" r="7620" b="8255"/>
                <wp:wrapNone/>
                <wp:docPr id="1644304623" name="Freeform: Shap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025" cy="851535"/>
                        </a:xfrm>
                        <a:custGeom>
                          <a:avLst/>
                          <a:gdLst>
                            <a:gd name="T0" fmla="+- 0 5858 5858"/>
                            <a:gd name="T1" fmla="*/ T0 w 115"/>
                            <a:gd name="T2" fmla="+- 0 -118 -118"/>
                            <a:gd name="T3" fmla="*/ -118 h 1341"/>
                            <a:gd name="T4" fmla="+- 0 5972 5858"/>
                            <a:gd name="T5" fmla="*/ T4 w 115"/>
                            <a:gd name="T6" fmla="+- 0 60 -118"/>
                            <a:gd name="T7" fmla="*/ 60 h 1341"/>
                            <a:gd name="T8" fmla="+- 0 5972 5858"/>
                            <a:gd name="T9" fmla="*/ T8 w 115"/>
                            <a:gd name="T10" fmla="+- 0 1043 -118"/>
                            <a:gd name="T11" fmla="*/ 1043 h 1341"/>
                            <a:gd name="T12" fmla="+- 0 5858 5858"/>
                            <a:gd name="T13" fmla="*/ T12 w 115"/>
                            <a:gd name="T14" fmla="+- 0 1222 -118"/>
                            <a:gd name="T15" fmla="*/ 1222 h 1341"/>
                          </a:gdLst>
                          <a:ahLst/>
                          <a:cxnLst>
                            <a:cxn ang="0">
                              <a:pos x="T1" y="T3"/>
                            </a:cxn>
                            <a:cxn ang="0">
                              <a:pos x="T5" y="T7"/>
                            </a:cxn>
                            <a:cxn ang="0">
                              <a:pos x="T9" y="T11"/>
                            </a:cxn>
                            <a:cxn ang="0">
                              <a:pos x="T13" y="T15"/>
                            </a:cxn>
                          </a:cxnLst>
                          <a:rect l="0" t="0" r="r" b="b"/>
                          <a:pathLst>
                            <a:path w="115" h="1341">
                              <a:moveTo>
                                <a:pt x="0" y="0"/>
                              </a:moveTo>
                              <a:lnTo>
                                <a:pt x="114" y="178"/>
                              </a:lnTo>
                              <a:lnTo>
                                <a:pt x="114" y="1161"/>
                              </a:lnTo>
                              <a:lnTo>
                                <a:pt x="0" y="1340"/>
                              </a:lnTo>
                            </a:path>
                          </a:pathLst>
                        </a:custGeom>
                        <a:noFill/>
                        <a:ln w="57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F5AD508" id="Freeform: Shape 197"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292.9pt,-5.9pt,298.6pt,3pt,298.6pt,52.15pt,292.9pt,61.1pt" coordsize="115,1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" filled="f" strokeweight=".15983mm">
                <v:path arrowok="t" o:connecttype="custom" o:connectlocs="0,-74930;72390,38100;72390,662305;0,775970" o:connectangles="0,0,0,0"/>
                <w10:wrap anchorx="page"/>
              </v:polyline>
            </w:pict>
          </mc:Fallback>
        </mc:AlternateContent>
      </w:r>
      <w:r>
        <w:rPr>
          <w:noProof/>
          <w:sz w:val="22"/>
        </w:rPr>
        <mc:AlternateContent>
          <mc:Choice Requires="wpg">
            <w:drawing>
              <wp:anchor distT="0" distB="0" distL="114300" distR="114300" simplePos="0" relativeHeight="251670528" behindDoc="0" locked="0" layoutInCell="1" allowOverlap="1" wp14:anchorId="3FCD6DC3" wp14:editId="24FE92E3">
                <wp:simplePos x="0" y="0"/>
                <wp:positionH relativeFrom="page">
                  <wp:posOffset>3803650</wp:posOffset>
                </wp:positionH>
                <wp:positionV relativeFrom="paragraph">
                  <wp:posOffset>-572770</wp:posOffset>
                </wp:positionV>
                <wp:extent cx="219075" cy="59055"/>
                <wp:effectExtent l="12700" t="4445" r="6350" b="3175"/>
                <wp:wrapNone/>
                <wp:docPr id="27327685"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075" cy="59055"/>
                          <a:chOff x="5990" y="-902"/>
                          <a:chExt cx="345" cy="93"/>
                        </a:xfrm>
                      </wpg:grpSpPr>
                      <wps:wsp>
                        <wps:cNvPr id="1428189549" name="Line 232"/>
                        <wps:cNvCnPr>
                          <a:cxnSpLocks noChangeShapeType="1"/>
                        </wps:cNvCnPr>
                        <wps:spPr bwMode="auto">
                          <a:xfrm>
                            <a:off x="5990" y="-855"/>
                            <a:ext cx="282" cy="0"/>
                          </a:xfrm>
                          <a:prstGeom prst="line">
                            <a:avLst/>
                          </a:prstGeom>
                          <a:noFill/>
                          <a:ln w="64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36762593" name="Freeform 233"/>
                        <wps:cNvSpPr>
                          <a:spLocks/>
                        </wps:cNvSpPr>
                        <wps:spPr bwMode="auto">
                          <a:xfrm>
                            <a:off x="6251" y="-902"/>
                            <a:ext cx="83" cy="93"/>
                          </a:xfrm>
                          <a:custGeom>
                            <a:avLst/>
                            <a:gdLst>
                              <a:gd name="T0" fmla="+- 0 6252 6252"/>
                              <a:gd name="T1" fmla="*/ T0 w 83"/>
                              <a:gd name="T2" fmla="+- 0 -809 -902"/>
                              <a:gd name="T3" fmla="*/ -809 h 93"/>
                              <a:gd name="T4" fmla="+- 0 6256 6252"/>
                              <a:gd name="T5" fmla="*/ T4 w 83"/>
                              <a:gd name="T6" fmla="+- 0 -820 -902"/>
                              <a:gd name="T7" fmla="*/ -820 h 93"/>
                              <a:gd name="T8" fmla="+- 0 6260 6252"/>
                              <a:gd name="T9" fmla="*/ T8 w 83"/>
                              <a:gd name="T10" fmla="+- 0 -832 -902"/>
                              <a:gd name="T11" fmla="*/ -832 h 93"/>
                              <a:gd name="T12" fmla="+- 0 6262 6252"/>
                              <a:gd name="T13" fmla="*/ T12 w 83"/>
                              <a:gd name="T14" fmla="+- 0 -855 -902"/>
                              <a:gd name="T15" fmla="*/ -855 h 93"/>
                              <a:gd name="T16" fmla="+- 0 6260 6252"/>
                              <a:gd name="T17" fmla="*/ T16 w 83"/>
                              <a:gd name="T18" fmla="+- 0 -879 -902"/>
                              <a:gd name="T19" fmla="*/ -879 h 93"/>
                              <a:gd name="T20" fmla="+- 0 6256 6252"/>
                              <a:gd name="T21" fmla="*/ T20 w 83"/>
                              <a:gd name="T22" fmla="+- 0 -890 -902"/>
                              <a:gd name="T23" fmla="*/ -890 h 93"/>
                              <a:gd name="T24" fmla="+- 0 6252 6252"/>
                              <a:gd name="T25" fmla="*/ T24 w 83"/>
                              <a:gd name="T26" fmla="+- 0 -902 -902"/>
                              <a:gd name="T27" fmla="*/ -902 h 93"/>
                              <a:gd name="T28" fmla="+- 0 6334 6252"/>
                              <a:gd name="T29" fmla="*/ T28 w 83"/>
                              <a:gd name="T30" fmla="+- 0 -855 -902"/>
                              <a:gd name="T31" fmla="*/ -855 h 93"/>
                              <a:gd name="T32" fmla="+- 0 6252 6252"/>
                              <a:gd name="T33" fmla="*/ T32 w 83"/>
                              <a:gd name="T34" fmla="+- 0 -809 -902"/>
                              <a:gd name="T35" fmla="*/ -809 h 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3" h="93">
                                <a:moveTo>
                                  <a:pt x="0" y="93"/>
                                </a:moveTo>
                                <a:lnTo>
                                  <a:pt x="4" y="82"/>
                                </a:lnTo>
                                <a:lnTo>
                                  <a:pt x="8" y="70"/>
                                </a:lnTo>
                                <a:lnTo>
                                  <a:pt x="10" y="47"/>
                                </a:lnTo>
                                <a:lnTo>
                                  <a:pt x="8" y="23"/>
                                </a:lnTo>
                                <a:lnTo>
                                  <a:pt x="4" y="12"/>
                                </a:lnTo>
                                <a:lnTo>
                                  <a:pt x="0" y="0"/>
                                </a:lnTo>
                                <a:lnTo>
                                  <a:pt x="82" y="47"/>
                                </a:lnTo>
                                <a:lnTo>
                                  <a:pt x="0" y="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347D0E" id="Group 196" o:spid="_x0000_s1026" style="position:absolute;margin-left:299.5pt;margin-top:-45.1pt;width:17.25pt;height:4.65pt;z-index:251670528;mso-position-horizontal-relative:page" coordorigin="5990,-902" coordsize="34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">
                <v:line id="Line 232" o:spid="_x0000_s1027" style="position:absolute;visibility:visible;mso-wrap-style:square" from="5990,-855" to="6272,-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" strokeweight=".17997mm"/>
                <v:shape id="Freeform 233" o:spid="_x0000_s1028" style="position:absolute;left:6251;top:-902;width:83;height:93;visibility:visible;mso-wrap-style:square;v-text-anchor:top" coordsize="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" path="m,93l4,82,8,70,10,47,8,23,4,12,,,82,47,,93xe" fillcolor="black" stroked="f">
                  <v:path arrowok="t" o:connecttype="custom" o:connectlocs="0,-809;4,-820;8,-832;10,-855;8,-879;4,-890;0,-902;82,-855;0,-809" o:connectangles="0,0,0,0,0,0,0,0,0"/>
                </v:shape>
                <w10:wrap anchorx="page"/>
              </v:group>
            </w:pict>
          </mc:Fallback>
        </mc:AlternateContent>
      </w:r>
      <w:r>
        <w:rPr>
          <w:noProof/>
          <w:sz w:val="22"/>
        </w:rPr>
        <mc:AlternateContent>
          <mc:Choice Requires="wps">
            <w:drawing>
              <wp:anchor distT="0" distB="0" distL="114300" distR="114300" simplePos="0" relativeHeight="251671552" behindDoc="0" locked="0" layoutInCell="1" allowOverlap="1" wp14:anchorId="46F8A54F" wp14:editId="49F3D964">
                <wp:simplePos x="0" y="0"/>
                <wp:positionH relativeFrom="page">
                  <wp:posOffset>2859405</wp:posOffset>
                </wp:positionH>
                <wp:positionV relativeFrom="paragraph">
                  <wp:posOffset>-792480</wp:posOffset>
                </wp:positionV>
                <wp:extent cx="941070" cy="705485"/>
                <wp:effectExtent l="11430" t="13335" r="9525" b="5080"/>
                <wp:wrapNone/>
                <wp:docPr id="2141309718"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070" cy="705485"/>
                        </a:xfrm>
                        <a:prstGeom prst="rect">
                          <a:avLst/>
                        </a:prstGeom>
                        <a:noFill/>
                        <a:ln w="62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77DED63" w14:textId="77777777" w:rsidR="003D154C" w:rsidRDefault="003D154C" w:rsidP="003D154C">
                            <w:pPr>
                              <w:pStyle w:val="BodyText"/>
                              <w:rPr>
                                <w:rFonts w:ascii="Times New Roman"/>
                                <w:sz w:val="14"/>
                              </w:rPr>
                            </w:pPr>
                          </w:p>
                          <w:p w14:paraId="5508A6A3" w14:textId="77777777" w:rsidR="003D154C" w:rsidRDefault="003D154C" w:rsidP="003D154C">
                            <w:pPr>
                              <w:pStyle w:val="BodyText"/>
                              <w:rPr>
                                <w:rFonts w:ascii="Times New Roman"/>
                                <w:sz w:val="14"/>
                              </w:rPr>
                            </w:pPr>
                          </w:p>
                          <w:p w14:paraId="47ED937B" w14:textId="77777777" w:rsidR="003D154C" w:rsidRDefault="003D154C" w:rsidP="003D154C">
                            <w:pPr>
                              <w:spacing w:before="87"/>
                              <w:ind w:left="256"/>
                              <w:rPr>
                                <w:sz w:val="14"/>
                              </w:rPr>
                            </w:pPr>
                            <w:r>
                              <w:rPr>
                                <w:w w:val="90"/>
                                <w:sz w:val="14"/>
                              </w:rPr>
                              <w:t>将</w:t>
                            </w:r>
                            <w:r>
                              <w:rPr>
                                <w:w w:val="90"/>
                                <w:sz w:val="14"/>
                              </w:rPr>
                              <w:t>MEM</w:t>
                            </w:r>
                            <w:r>
                              <w:rPr>
                                <w:w w:val="90"/>
                                <w:sz w:val="14"/>
                              </w:rPr>
                              <w:t>中的数写入</w:t>
                            </w:r>
                            <w:r>
                              <w:rPr>
                                <w:w w:val="90"/>
                                <w:sz w:val="14"/>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F8A54F" id="Text Box 195" o:spid="_x0000_s1235" type="#_x0000_t202" style="position:absolute;left:0;text-align:left;margin-left:225.15pt;margin-top:-62.4pt;width:74.1pt;height:55.5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" filled="f" strokeweight=".17375mm">
                <v:textbox inset="0,0,0,0">
                  <w:txbxContent>
                    <w:p w14:paraId="177DED63" w14:textId="77777777" w:rsidR="003D154C" w:rsidRDefault="003D154C" w:rsidP="003D154C">
                      <w:pPr>
                        <w:pStyle w:val="BodyText"/>
                        <w:rPr>
                          <w:rFonts w:ascii="Times New Roman"/>
                          <w:sz w:val="14"/>
                        </w:rPr>
                      </w:pPr>
                    </w:p>
                    <w:p w14:paraId="5508A6A3" w14:textId="77777777" w:rsidR="003D154C" w:rsidRDefault="003D154C" w:rsidP="003D154C">
                      <w:pPr>
                        <w:pStyle w:val="BodyText"/>
                        <w:rPr>
                          <w:rFonts w:ascii="Times New Roman"/>
                          <w:sz w:val="14"/>
                        </w:rPr>
                      </w:pPr>
                    </w:p>
                    <w:p w14:paraId="47ED937B" w14:textId="77777777" w:rsidR="003D154C" w:rsidRDefault="003D154C" w:rsidP="003D154C">
                      <w:pPr>
                        <w:spacing w:before="87"/>
                        <w:ind w:left="256"/>
                        <w:rPr>
                          <w:sz w:val="14"/>
                        </w:rPr>
                      </w:pPr>
                      <w:r>
                        <w:rPr>
                          <w:w w:val="90"/>
                          <w:sz w:val="14"/>
                        </w:rPr>
                        <w:t>将</w:t>
                      </w:r>
                      <w:r>
                        <w:rPr>
                          <w:w w:val="90"/>
                          <w:sz w:val="14"/>
                        </w:rPr>
                        <w:t>MEM</w:t>
                      </w:r>
                      <w:r>
                        <w:rPr>
                          <w:w w:val="90"/>
                          <w:sz w:val="14"/>
                        </w:rPr>
                        <w:t>中的数写入</w:t>
                      </w:r>
                      <w:r>
                        <w:rPr>
                          <w:w w:val="90"/>
                          <w:sz w:val="14"/>
                        </w:rPr>
                        <w:t>A</w:t>
                      </w:r>
                    </w:p>
                  </w:txbxContent>
                </v:textbox>
                <w10:wrap anchorx="page"/>
              </v:shape>
            </w:pict>
          </mc:Fallback>
        </mc:AlternateContent>
      </w:r>
      <w:r>
        <w:rPr>
          <w:noProof/>
          <w:sz w:val="22"/>
        </w:rPr>
        <mc:AlternateContent>
          <mc:Choice Requires="wps">
            <w:drawing>
              <wp:anchor distT="0" distB="0" distL="114300" distR="114300" simplePos="0" relativeHeight="251672576" behindDoc="0" locked="0" layoutInCell="1" allowOverlap="1" wp14:anchorId="4BEAAEE0" wp14:editId="6474D3FA">
                <wp:simplePos x="0" y="0"/>
                <wp:positionH relativeFrom="page">
                  <wp:posOffset>4020820</wp:posOffset>
                </wp:positionH>
                <wp:positionV relativeFrom="paragraph">
                  <wp:posOffset>-797560</wp:posOffset>
                </wp:positionV>
                <wp:extent cx="950595" cy="705485"/>
                <wp:effectExtent l="10795" t="8255" r="10160" b="10160"/>
                <wp:wrapNone/>
                <wp:docPr id="576185072"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0595" cy="705485"/>
                        </a:xfrm>
                        <a:prstGeom prst="rect">
                          <a:avLst/>
                        </a:prstGeom>
                        <a:noFill/>
                        <a:ln w="625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6153B2A" w14:textId="77777777" w:rsidR="003D154C" w:rsidRDefault="003D154C" w:rsidP="003D154C">
                            <w:pPr>
                              <w:pStyle w:val="BodyText"/>
                              <w:rPr>
                                <w:rFonts w:ascii="Times New Roman"/>
                                <w:sz w:val="14"/>
                              </w:rPr>
                            </w:pPr>
                          </w:p>
                          <w:p w14:paraId="178B809F" w14:textId="77777777" w:rsidR="003D154C" w:rsidRDefault="003D154C" w:rsidP="003D154C">
                            <w:pPr>
                              <w:pStyle w:val="BodyText"/>
                              <w:rPr>
                                <w:rFonts w:ascii="Times New Roman"/>
                                <w:sz w:val="14"/>
                              </w:rPr>
                            </w:pPr>
                          </w:p>
                          <w:p w14:paraId="5DD204C3" w14:textId="77777777" w:rsidR="003D154C" w:rsidRDefault="003D154C" w:rsidP="003D154C">
                            <w:pPr>
                              <w:spacing w:before="91"/>
                              <w:ind w:left="140"/>
                              <w:rPr>
                                <w:sz w:val="14"/>
                              </w:rPr>
                            </w:pPr>
                            <w:r>
                              <w:rPr>
                                <w:w w:val="90"/>
                                <w:sz w:val="14"/>
                              </w:rPr>
                              <w:t>将</w:t>
                            </w:r>
                            <w:r>
                              <w:rPr>
                                <w:w w:val="90"/>
                                <w:sz w:val="14"/>
                              </w:rPr>
                              <w:t>A</w:t>
                            </w:r>
                            <w:r>
                              <w:rPr>
                                <w:w w:val="90"/>
                                <w:sz w:val="14"/>
                              </w:rPr>
                              <w:t>中的数写入</w:t>
                            </w:r>
                            <w:r>
                              <w:rPr>
                                <w:w w:val="90"/>
                                <w:sz w:val="14"/>
                              </w:rPr>
                              <w:t>OUT</w:t>
                            </w:r>
                            <w:r>
                              <w:rPr>
                                <w:w w:val="90"/>
                                <w:sz w:val="14"/>
                              </w:rPr>
                              <w:t>单元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EAAEE0" id="Text Box 194" o:spid="_x0000_s1236" type="#_x0000_t202" style="position:absolute;left:0;text-align:left;margin-left:316.6pt;margin-top:-62.8pt;width:74.85pt;height:55.5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" filled="f" strokeweight=".17383mm">
                <v:textbox inset="0,0,0,0">
                  <w:txbxContent>
                    <w:p w14:paraId="26153B2A" w14:textId="77777777" w:rsidR="003D154C" w:rsidRDefault="003D154C" w:rsidP="003D154C">
                      <w:pPr>
                        <w:pStyle w:val="BodyText"/>
                        <w:rPr>
                          <w:rFonts w:ascii="Times New Roman"/>
                          <w:sz w:val="14"/>
                        </w:rPr>
                      </w:pPr>
                    </w:p>
                    <w:p w14:paraId="178B809F" w14:textId="77777777" w:rsidR="003D154C" w:rsidRDefault="003D154C" w:rsidP="003D154C">
                      <w:pPr>
                        <w:pStyle w:val="BodyText"/>
                        <w:rPr>
                          <w:rFonts w:ascii="Times New Roman"/>
                          <w:sz w:val="14"/>
                        </w:rPr>
                      </w:pPr>
                    </w:p>
                    <w:p w14:paraId="5DD204C3" w14:textId="77777777" w:rsidR="003D154C" w:rsidRDefault="003D154C" w:rsidP="003D154C">
                      <w:pPr>
                        <w:spacing w:before="91"/>
                        <w:ind w:left="140"/>
                        <w:rPr>
                          <w:sz w:val="14"/>
                        </w:rPr>
                      </w:pPr>
                      <w:r>
                        <w:rPr>
                          <w:w w:val="90"/>
                          <w:sz w:val="14"/>
                        </w:rPr>
                        <w:t>将</w:t>
                      </w:r>
                      <w:r>
                        <w:rPr>
                          <w:w w:val="90"/>
                          <w:sz w:val="14"/>
                        </w:rPr>
                        <w:t>A</w:t>
                      </w:r>
                      <w:r>
                        <w:rPr>
                          <w:w w:val="90"/>
                          <w:sz w:val="14"/>
                        </w:rPr>
                        <w:t>中的数写入</w:t>
                      </w:r>
                      <w:r>
                        <w:rPr>
                          <w:w w:val="90"/>
                          <w:sz w:val="14"/>
                        </w:rPr>
                        <w:t>OUT</w:t>
                      </w:r>
                      <w:r>
                        <w:rPr>
                          <w:w w:val="90"/>
                          <w:sz w:val="14"/>
                        </w:rPr>
                        <w:t>单元</w:t>
                      </w:r>
                    </w:p>
                  </w:txbxContent>
                </v:textbox>
                <w10:wrap anchorx="page"/>
              </v:shape>
            </w:pict>
          </mc:Fallback>
        </mc:AlternateContent>
      </w:r>
      <w:r>
        <w:rPr>
          <w:noProof/>
          <w:sz w:val="22"/>
        </w:rPr>
        <mc:AlternateContent>
          <mc:Choice Requires="wps">
            <w:drawing>
              <wp:anchor distT="0" distB="0" distL="114300" distR="114300" simplePos="0" relativeHeight="251674624" behindDoc="0" locked="0" layoutInCell="1" allowOverlap="1" wp14:anchorId="0543A5CA" wp14:editId="399CF72A">
                <wp:simplePos x="0" y="0"/>
                <wp:positionH relativeFrom="page">
                  <wp:posOffset>2871470</wp:posOffset>
                </wp:positionH>
                <wp:positionV relativeFrom="paragraph">
                  <wp:posOffset>114935</wp:posOffset>
                </wp:positionV>
                <wp:extent cx="1895475" cy="518795"/>
                <wp:effectExtent l="4445" t="0" r="0" b="0"/>
                <wp:wrapNone/>
                <wp:docPr id="923636377"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518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843"/>
                              <w:gridCol w:w="649"/>
                              <w:gridCol w:w="1180"/>
                              <w:gridCol w:w="313"/>
                            </w:tblGrid>
                            <w:tr w:rsidR="003D154C" w14:paraId="6A81F1FE" w14:textId="77777777">
                              <w:trPr>
                                <w:trHeight w:val="185"/>
                              </w:trPr>
                              <w:tc>
                                <w:tcPr>
                                  <w:tcW w:w="843" w:type="dxa"/>
                                </w:tcPr>
                                <w:p w14:paraId="6F839E60" w14:textId="77777777" w:rsidR="003D154C" w:rsidRDefault="003D154C">
                                  <w:pPr>
                                    <w:pStyle w:val="TableParagraph"/>
                                    <w:spacing w:line="166" w:lineRule="exact"/>
                                    <w:ind w:right="73"/>
                                    <w:jc w:val="right"/>
                                    <w:rPr>
                                      <w:sz w:val="14"/>
                                    </w:rPr>
                                  </w:pPr>
                                  <w:r>
                                    <w:rPr>
                                      <w:sz w:val="14"/>
                                    </w:rPr>
                                    <w:t>LDA</w:t>
                                  </w:r>
                                  <w:r>
                                    <w:rPr>
                                      <w:spacing w:val="36"/>
                                      <w:sz w:val="14"/>
                                    </w:rPr>
                                    <w:t xml:space="preserve"> </w:t>
                                  </w:r>
                                  <w:r>
                                    <w:rPr>
                                      <w:sz w:val="14"/>
                                    </w:rPr>
                                    <w:t>=</w:t>
                                  </w:r>
                                </w:p>
                              </w:tc>
                              <w:tc>
                                <w:tcPr>
                                  <w:tcW w:w="649" w:type="dxa"/>
                                </w:tcPr>
                                <w:p w14:paraId="275FB11A" w14:textId="77777777" w:rsidR="003D154C" w:rsidRDefault="003D154C">
                                  <w:pPr>
                                    <w:pStyle w:val="TableParagraph"/>
                                    <w:spacing w:line="166" w:lineRule="exact"/>
                                    <w:ind w:right="441"/>
                                    <w:jc w:val="right"/>
                                    <w:rPr>
                                      <w:sz w:val="14"/>
                                    </w:rPr>
                                  </w:pPr>
                                  <w:r>
                                    <w:rPr>
                                      <w:w w:val="91"/>
                                      <w:sz w:val="14"/>
                                    </w:rPr>
                                    <w:t>1</w:t>
                                  </w:r>
                                </w:p>
                              </w:tc>
                              <w:tc>
                                <w:tcPr>
                                  <w:tcW w:w="1180" w:type="dxa"/>
                                </w:tcPr>
                                <w:p w14:paraId="1D19FF66" w14:textId="77777777" w:rsidR="003D154C" w:rsidRDefault="003D154C">
                                  <w:pPr>
                                    <w:pStyle w:val="TableParagraph"/>
                                    <w:spacing w:line="163" w:lineRule="exact"/>
                                    <w:ind w:right="73"/>
                                    <w:jc w:val="right"/>
                                    <w:rPr>
                                      <w:sz w:val="14"/>
                                    </w:rPr>
                                  </w:pPr>
                                  <w:r>
                                    <w:rPr>
                                      <w:sz w:val="14"/>
                                    </w:rPr>
                                    <w:t>LDA</w:t>
                                  </w:r>
                                  <w:r>
                                    <w:rPr>
                                      <w:spacing w:val="36"/>
                                      <w:sz w:val="14"/>
                                    </w:rPr>
                                    <w:t xml:space="preserve"> </w:t>
                                  </w:r>
                                  <w:r>
                                    <w:rPr>
                                      <w:sz w:val="14"/>
                                    </w:rPr>
                                    <w:t>=</w:t>
                                  </w:r>
                                </w:p>
                              </w:tc>
                              <w:tc>
                                <w:tcPr>
                                  <w:tcW w:w="313" w:type="dxa"/>
                                </w:tcPr>
                                <w:p w14:paraId="0967B470" w14:textId="77777777" w:rsidR="003D154C" w:rsidRDefault="003D154C">
                                  <w:pPr>
                                    <w:pStyle w:val="TableParagraph"/>
                                    <w:spacing w:line="163" w:lineRule="exact"/>
                                    <w:ind w:left="33"/>
                                    <w:jc w:val="center"/>
                                    <w:rPr>
                                      <w:sz w:val="14"/>
                                    </w:rPr>
                                  </w:pPr>
                                  <w:r>
                                    <w:rPr>
                                      <w:w w:val="91"/>
                                      <w:sz w:val="14"/>
                                    </w:rPr>
                                    <w:t>0</w:t>
                                  </w:r>
                                </w:p>
                              </w:tc>
                            </w:tr>
                            <w:tr w:rsidR="003D154C" w14:paraId="2DDB475D" w14:textId="77777777">
                              <w:trPr>
                                <w:trHeight w:val="223"/>
                              </w:trPr>
                              <w:tc>
                                <w:tcPr>
                                  <w:tcW w:w="843" w:type="dxa"/>
                                </w:tcPr>
                                <w:p w14:paraId="162D9E27" w14:textId="77777777" w:rsidR="003D154C" w:rsidRDefault="003D154C">
                                  <w:pPr>
                                    <w:pStyle w:val="TableParagraph"/>
                                    <w:spacing w:before="25" w:line="178" w:lineRule="exact"/>
                                    <w:ind w:right="80"/>
                                    <w:jc w:val="right"/>
                                    <w:rPr>
                                      <w:sz w:val="14"/>
                                    </w:rPr>
                                  </w:pPr>
                                  <w:r>
                                    <w:rPr>
                                      <w:w w:val="90"/>
                                      <w:sz w:val="14"/>
                                    </w:rPr>
                                    <w:t>ALU_B =</w:t>
                                  </w:r>
                                </w:p>
                              </w:tc>
                              <w:tc>
                                <w:tcPr>
                                  <w:tcW w:w="649" w:type="dxa"/>
                                </w:tcPr>
                                <w:p w14:paraId="6F1901D3" w14:textId="77777777" w:rsidR="003D154C" w:rsidRDefault="003D154C">
                                  <w:pPr>
                                    <w:pStyle w:val="TableParagraph"/>
                                    <w:spacing w:before="25" w:line="178" w:lineRule="exact"/>
                                    <w:ind w:right="448"/>
                                    <w:jc w:val="right"/>
                                    <w:rPr>
                                      <w:sz w:val="14"/>
                                    </w:rPr>
                                  </w:pPr>
                                  <w:r>
                                    <w:rPr>
                                      <w:w w:val="91"/>
                                      <w:sz w:val="14"/>
                                    </w:rPr>
                                    <w:t>1</w:t>
                                  </w:r>
                                </w:p>
                              </w:tc>
                              <w:tc>
                                <w:tcPr>
                                  <w:tcW w:w="1180" w:type="dxa"/>
                                </w:tcPr>
                                <w:p w14:paraId="2D67FCAE" w14:textId="77777777" w:rsidR="003D154C" w:rsidRDefault="003D154C">
                                  <w:pPr>
                                    <w:pStyle w:val="TableParagraph"/>
                                    <w:spacing w:before="21"/>
                                    <w:ind w:right="81"/>
                                    <w:jc w:val="right"/>
                                    <w:rPr>
                                      <w:sz w:val="14"/>
                                    </w:rPr>
                                  </w:pPr>
                                  <w:r>
                                    <w:rPr>
                                      <w:w w:val="90"/>
                                      <w:sz w:val="14"/>
                                    </w:rPr>
                                    <w:t>ALU_B =</w:t>
                                  </w:r>
                                </w:p>
                              </w:tc>
                              <w:tc>
                                <w:tcPr>
                                  <w:tcW w:w="313" w:type="dxa"/>
                                </w:tcPr>
                                <w:p w14:paraId="095570F6" w14:textId="77777777" w:rsidR="003D154C" w:rsidRDefault="003D154C">
                                  <w:pPr>
                                    <w:pStyle w:val="TableParagraph"/>
                                    <w:spacing w:before="21"/>
                                    <w:ind w:left="19"/>
                                    <w:jc w:val="center"/>
                                    <w:rPr>
                                      <w:sz w:val="14"/>
                                    </w:rPr>
                                  </w:pPr>
                                  <w:r>
                                    <w:rPr>
                                      <w:w w:val="91"/>
                                      <w:sz w:val="14"/>
                                    </w:rPr>
                                    <w:t>0</w:t>
                                  </w:r>
                                </w:p>
                              </w:tc>
                            </w:tr>
                            <w:tr w:rsidR="003D154C" w14:paraId="5A8659D5" w14:textId="77777777">
                              <w:trPr>
                                <w:trHeight w:val="226"/>
                              </w:trPr>
                              <w:tc>
                                <w:tcPr>
                                  <w:tcW w:w="843" w:type="dxa"/>
                                </w:tcPr>
                                <w:p w14:paraId="504D84E3" w14:textId="77777777" w:rsidR="003D154C" w:rsidRDefault="003D154C">
                                  <w:pPr>
                                    <w:pStyle w:val="TableParagraph"/>
                                    <w:spacing w:before="16"/>
                                    <w:ind w:right="68"/>
                                    <w:jc w:val="right"/>
                                    <w:rPr>
                                      <w:sz w:val="14"/>
                                    </w:rPr>
                                  </w:pPr>
                                  <w:r>
                                    <w:rPr>
                                      <w:w w:val="95"/>
                                      <w:position w:val="1"/>
                                      <w:sz w:val="14"/>
                                    </w:rPr>
                                    <w:t>WR\RD\IOM</w:t>
                                  </w:r>
                                  <w:r>
                                    <w:rPr>
                                      <w:spacing w:val="-1"/>
                                      <w:w w:val="95"/>
                                      <w:position w:val="1"/>
                                      <w:sz w:val="14"/>
                                    </w:rPr>
                                    <w:t xml:space="preserve"> </w:t>
                                  </w:r>
                                  <w:r>
                                    <w:rPr>
                                      <w:w w:val="95"/>
                                      <w:sz w:val="14"/>
                                    </w:rPr>
                                    <w:t>=</w:t>
                                  </w:r>
                                </w:p>
                              </w:tc>
                              <w:tc>
                                <w:tcPr>
                                  <w:tcW w:w="649" w:type="dxa"/>
                                </w:tcPr>
                                <w:p w14:paraId="48EFEAF4" w14:textId="77777777" w:rsidR="003D154C" w:rsidRDefault="003D154C">
                                  <w:pPr>
                                    <w:pStyle w:val="TableParagraph"/>
                                    <w:spacing w:before="26"/>
                                    <w:ind w:right="384"/>
                                    <w:jc w:val="right"/>
                                    <w:rPr>
                                      <w:sz w:val="14"/>
                                    </w:rPr>
                                  </w:pPr>
                                  <w:r>
                                    <w:rPr>
                                      <w:sz w:val="14"/>
                                    </w:rPr>
                                    <w:t>010</w:t>
                                  </w:r>
                                </w:p>
                              </w:tc>
                              <w:tc>
                                <w:tcPr>
                                  <w:tcW w:w="1180" w:type="dxa"/>
                                </w:tcPr>
                                <w:p w14:paraId="37158176" w14:textId="77777777" w:rsidR="003D154C" w:rsidRDefault="003D154C">
                                  <w:pPr>
                                    <w:pStyle w:val="TableParagraph"/>
                                    <w:spacing w:before="24" w:line="183" w:lineRule="exact"/>
                                    <w:ind w:right="68"/>
                                    <w:jc w:val="right"/>
                                    <w:rPr>
                                      <w:sz w:val="14"/>
                                    </w:rPr>
                                  </w:pPr>
                                  <w:r>
                                    <w:rPr>
                                      <w:w w:val="95"/>
                                      <w:sz w:val="14"/>
                                    </w:rPr>
                                    <w:t>WR\RD\IOM</w:t>
                                  </w:r>
                                  <w:r>
                                    <w:rPr>
                                      <w:spacing w:val="-1"/>
                                      <w:w w:val="95"/>
                                      <w:sz w:val="14"/>
                                    </w:rPr>
                                    <w:t xml:space="preserve"> </w:t>
                                  </w:r>
                                  <w:r>
                                    <w:rPr>
                                      <w:w w:val="95"/>
                                      <w:position w:val="1"/>
                                      <w:sz w:val="14"/>
                                    </w:rPr>
                                    <w:t>=</w:t>
                                  </w:r>
                                </w:p>
                              </w:tc>
                              <w:tc>
                                <w:tcPr>
                                  <w:tcW w:w="313" w:type="dxa"/>
                                </w:tcPr>
                                <w:p w14:paraId="4F145825" w14:textId="77777777" w:rsidR="003D154C" w:rsidRDefault="003D154C">
                                  <w:pPr>
                                    <w:pStyle w:val="TableParagraph"/>
                                    <w:spacing w:before="22"/>
                                    <w:ind w:left="41" w:right="22"/>
                                    <w:jc w:val="center"/>
                                    <w:rPr>
                                      <w:sz w:val="14"/>
                                    </w:rPr>
                                  </w:pPr>
                                  <w:r>
                                    <w:rPr>
                                      <w:sz w:val="14"/>
                                    </w:rPr>
                                    <w:t>101</w:t>
                                  </w:r>
                                </w:p>
                              </w:tc>
                            </w:tr>
                            <w:tr w:rsidR="003D154C" w14:paraId="731794DA" w14:textId="77777777">
                              <w:trPr>
                                <w:trHeight w:val="180"/>
                              </w:trPr>
                              <w:tc>
                                <w:tcPr>
                                  <w:tcW w:w="843" w:type="dxa"/>
                                </w:tcPr>
                                <w:p w14:paraId="6F312AC6" w14:textId="77777777" w:rsidR="003D154C" w:rsidRDefault="003D154C">
                                  <w:pPr>
                                    <w:pStyle w:val="TableParagraph"/>
                                    <w:spacing w:before="20" w:line="140" w:lineRule="exact"/>
                                    <w:ind w:right="78"/>
                                    <w:jc w:val="right"/>
                                    <w:rPr>
                                      <w:sz w:val="14"/>
                                    </w:rPr>
                                  </w:pPr>
                                  <w:r>
                                    <w:rPr>
                                      <w:sz w:val="14"/>
                                    </w:rPr>
                                    <w:t>LDAR</w:t>
                                  </w:r>
                                  <w:r>
                                    <w:rPr>
                                      <w:spacing w:val="2"/>
                                      <w:sz w:val="14"/>
                                    </w:rPr>
                                    <w:t xml:space="preserve"> </w:t>
                                  </w:r>
                                  <w:r>
                                    <w:rPr>
                                      <w:sz w:val="14"/>
                                    </w:rPr>
                                    <w:t>=</w:t>
                                  </w:r>
                                </w:p>
                              </w:tc>
                              <w:tc>
                                <w:tcPr>
                                  <w:tcW w:w="649" w:type="dxa"/>
                                </w:tcPr>
                                <w:p w14:paraId="4C42EB6F" w14:textId="77777777" w:rsidR="003D154C" w:rsidRDefault="003D154C">
                                  <w:pPr>
                                    <w:pStyle w:val="TableParagraph"/>
                                    <w:spacing w:before="20" w:line="140" w:lineRule="exact"/>
                                    <w:ind w:right="446"/>
                                    <w:jc w:val="right"/>
                                    <w:rPr>
                                      <w:sz w:val="14"/>
                                    </w:rPr>
                                  </w:pPr>
                                  <w:r>
                                    <w:rPr>
                                      <w:w w:val="91"/>
                                      <w:sz w:val="14"/>
                                    </w:rPr>
                                    <w:t>0</w:t>
                                  </w:r>
                                </w:p>
                              </w:tc>
                              <w:tc>
                                <w:tcPr>
                                  <w:tcW w:w="1180" w:type="dxa"/>
                                </w:tcPr>
                                <w:p w14:paraId="3E4EE4C1" w14:textId="77777777" w:rsidR="003D154C" w:rsidRDefault="003D154C">
                                  <w:pPr>
                                    <w:pStyle w:val="TableParagraph"/>
                                    <w:spacing w:before="16" w:line="145" w:lineRule="exact"/>
                                    <w:ind w:right="79"/>
                                    <w:jc w:val="right"/>
                                    <w:rPr>
                                      <w:sz w:val="14"/>
                                    </w:rPr>
                                  </w:pPr>
                                  <w:r>
                                    <w:rPr>
                                      <w:sz w:val="14"/>
                                    </w:rPr>
                                    <w:t>LDAR</w:t>
                                  </w:r>
                                  <w:r>
                                    <w:rPr>
                                      <w:spacing w:val="2"/>
                                      <w:sz w:val="14"/>
                                    </w:rPr>
                                    <w:t xml:space="preserve"> </w:t>
                                  </w:r>
                                  <w:r>
                                    <w:rPr>
                                      <w:sz w:val="14"/>
                                    </w:rPr>
                                    <w:t>=</w:t>
                                  </w:r>
                                </w:p>
                              </w:tc>
                              <w:tc>
                                <w:tcPr>
                                  <w:tcW w:w="313" w:type="dxa"/>
                                </w:tcPr>
                                <w:p w14:paraId="73AA9B60" w14:textId="77777777" w:rsidR="003D154C" w:rsidRDefault="003D154C">
                                  <w:pPr>
                                    <w:pStyle w:val="TableParagraph"/>
                                    <w:spacing w:before="16" w:line="145" w:lineRule="exact"/>
                                    <w:ind w:left="22"/>
                                    <w:jc w:val="center"/>
                                    <w:rPr>
                                      <w:sz w:val="14"/>
                                    </w:rPr>
                                  </w:pPr>
                                  <w:r>
                                    <w:rPr>
                                      <w:w w:val="91"/>
                                      <w:sz w:val="14"/>
                                    </w:rPr>
                                    <w:t>0</w:t>
                                  </w:r>
                                </w:p>
                              </w:tc>
                            </w:tr>
                          </w:tbl>
                          <w:p w14:paraId="6AB66D72" w14:textId="77777777" w:rsidR="003D154C" w:rsidRDefault="003D154C" w:rsidP="003D154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3A5CA" id="Text Box 193" o:spid="_x0000_s1237" type="#_x0000_t202" style="position:absolute;left:0;text-align:left;margin-left:226.1pt;margin-top:9.05pt;width:149.25pt;height:40.8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843"/>
                        <w:gridCol w:w="649"/>
                        <w:gridCol w:w="1180"/>
                        <w:gridCol w:w="313"/>
                      </w:tblGrid>
                      <w:tr w:rsidR="003D154C" w14:paraId="6A81F1FE" w14:textId="77777777">
                        <w:trPr>
                          <w:trHeight w:val="185"/>
                        </w:trPr>
                        <w:tc>
                          <w:tcPr>
                            <w:tcW w:w="843" w:type="dxa"/>
                          </w:tcPr>
                          <w:p w14:paraId="6F839E60" w14:textId="77777777" w:rsidR="003D154C" w:rsidRDefault="003D154C">
                            <w:pPr>
                              <w:pStyle w:val="TableParagraph"/>
                              <w:spacing w:line="166" w:lineRule="exact"/>
                              <w:ind w:right="73"/>
                              <w:jc w:val="right"/>
                              <w:rPr>
                                <w:sz w:val="14"/>
                              </w:rPr>
                            </w:pPr>
                            <w:r>
                              <w:rPr>
                                <w:sz w:val="14"/>
                              </w:rPr>
                              <w:t>LDA</w:t>
                            </w:r>
                            <w:r>
                              <w:rPr>
                                <w:spacing w:val="36"/>
                                <w:sz w:val="14"/>
                              </w:rPr>
                              <w:t xml:space="preserve"> </w:t>
                            </w:r>
                            <w:r>
                              <w:rPr>
                                <w:sz w:val="14"/>
                              </w:rPr>
                              <w:t>=</w:t>
                            </w:r>
                          </w:p>
                        </w:tc>
                        <w:tc>
                          <w:tcPr>
                            <w:tcW w:w="649" w:type="dxa"/>
                          </w:tcPr>
                          <w:p w14:paraId="275FB11A" w14:textId="77777777" w:rsidR="003D154C" w:rsidRDefault="003D154C">
                            <w:pPr>
                              <w:pStyle w:val="TableParagraph"/>
                              <w:spacing w:line="166" w:lineRule="exact"/>
                              <w:ind w:right="441"/>
                              <w:jc w:val="right"/>
                              <w:rPr>
                                <w:sz w:val="14"/>
                              </w:rPr>
                            </w:pPr>
                            <w:r>
                              <w:rPr>
                                <w:w w:val="91"/>
                                <w:sz w:val="14"/>
                              </w:rPr>
                              <w:t>1</w:t>
                            </w:r>
                          </w:p>
                        </w:tc>
                        <w:tc>
                          <w:tcPr>
                            <w:tcW w:w="1180" w:type="dxa"/>
                          </w:tcPr>
                          <w:p w14:paraId="1D19FF66" w14:textId="77777777" w:rsidR="003D154C" w:rsidRDefault="003D154C">
                            <w:pPr>
                              <w:pStyle w:val="TableParagraph"/>
                              <w:spacing w:line="163" w:lineRule="exact"/>
                              <w:ind w:right="73"/>
                              <w:jc w:val="right"/>
                              <w:rPr>
                                <w:sz w:val="14"/>
                              </w:rPr>
                            </w:pPr>
                            <w:r>
                              <w:rPr>
                                <w:sz w:val="14"/>
                              </w:rPr>
                              <w:t>LDA</w:t>
                            </w:r>
                            <w:r>
                              <w:rPr>
                                <w:spacing w:val="36"/>
                                <w:sz w:val="14"/>
                              </w:rPr>
                              <w:t xml:space="preserve"> </w:t>
                            </w:r>
                            <w:r>
                              <w:rPr>
                                <w:sz w:val="14"/>
                              </w:rPr>
                              <w:t>=</w:t>
                            </w:r>
                          </w:p>
                        </w:tc>
                        <w:tc>
                          <w:tcPr>
                            <w:tcW w:w="313" w:type="dxa"/>
                          </w:tcPr>
                          <w:p w14:paraId="0967B470" w14:textId="77777777" w:rsidR="003D154C" w:rsidRDefault="003D154C">
                            <w:pPr>
                              <w:pStyle w:val="TableParagraph"/>
                              <w:spacing w:line="163" w:lineRule="exact"/>
                              <w:ind w:left="33"/>
                              <w:jc w:val="center"/>
                              <w:rPr>
                                <w:sz w:val="14"/>
                              </w:rPr>
                            </w:pPr>
                            <w:r>
                              <w:rPr>
                                <w:w w:val="91"/>
                                <w:sz w:val="14"/>
                              </w:rPr>
                              <w:t>0</w:t>
                            </w:r>
                          </w:p>
                        </w:tc>
                      </w:tr>
                      <w:tr w:rsidR="003D154C" w14:paraId="2DDB475D" w14:textId="77777777">
                        <w:trPr>
                          <w:trHeight w:val="223"/>
                        </w:trPr>
                        <w:tc>
                          <w:tcPr>
                            <w:tcW w:w="843" w:type="dxa"/>
                          </w:tcPr>
                          <w:p w14:paraId="162D9E27" w14:textId="77777777" w:rsidR="003D154C" w:rsidRDefault="003D154C">
                            <w:pPr>
                              <w:pStyle w:val="TableParagraph"/>
                              <w:spacing w:before="25" w:line="178" w:lineRule="exact"/>
                              <w:ind w:right="80"/>
                              <w:jc w:val="right"/>
                              <w:rPr>
                                <w:sz w:val="14"/>
                              </w:rPr>
                            </w:pPr>
                            <w:r>
                              <w:rPr>
                                <w:w w:val="90"/>
                                <w:sz w:val="14"/>
                              </w:rPr>
                              <w:t>ALU_B =</w:t>
                            </w:r>
                          </w:p>
                        </w:tc>
                        <w:tc>
                          <w:tcPr>
                            <w:tcW w:w="649" w:type="dxa"/>
                          </w:tcPr>
                          <w:p w14:paraId="6F1901D3" w14:textId="77777777" w:rsidR="003D154C" w:rsidRDefault="003D154C">
                            <w:pPr>
                              <w:pStyle w:val="TableParagraph"/>
                              <w:spacing w:before="25" w:line="178" w:lineRule="exact"/>
                              <w:ind w:right="448"/>
                              <w:jc w:val="right"/>
                              <w:rPr>
                                <w:sz w:val="14"/>
                              </w:rPr>
                            </w:pPr>
                            <w:r>
                              <w:rPr>
                                <w:w w:val="91"/>
                                <w:sz w:val="14"/>
                              </w:rPr>
                              <w:t>1</w:t>
                            </w:r>
                          </w:p>
                        </w:tc>
                        <w:tc>
                          <w:tcPr>
                            <w:tcW w:w="1180" w:type="dxa"/>
                          </w:tcPr>
                          <w:p w14:paraId="2D67FCAE" w14:textId="77777777" w:rsidR="003D154C" w:rsidRDefault="003D154C">
                            <w:pPr>
                              <w:pStyle w:val="TableParagraph"/>
                              <w:spacing w:before="21"/>
                              <w:ind w:right="81"/>
                              <w:jc w:val="right"/>
                              <w:rPr>
                                <w:sz w:val="14"/>
                              </w:rPr>
                            </w:pPr>
                            <w:r>
                              <w:rPr>
                                <w:w w:val="90"/>
                                <w:sz w:val="14"/>
                              </w:rPr>
                              <w:t>ALU_B =</w:t>
                            </w:r>
                          </w:p>
                        </w:tc>
                        <w:tc>
                          <w:tcPr>
                            <w:tcW w:w="313" w:type="dxa"/>
                          </w:tcPr>
                          <w:p w14:paraId="095570F6" w14:textId="77777777" w:rsidR="003D154C" w:rsidRDefault="003D154C">
                            <w:pPr>
                              <w:pStyle w:val="TableParagraph"/>
                              <w:spacing w:before="21"/>
                              <w:ind w:left="19"/>
                              <w:jc w:val="center"/>
                              <w:rPr>
                                <w:sz w:val="14"/>
                              </w:rPr>
                            </w:pPr>
                            <w:r>
                              <w:rPr>
                                <w:w w:val="91"/>
                                <w:sz w:val="14"/>
                              </w:rPr>
                              <w:t>0</w:t>
                            </w:r>
                          </w:p>
                        </w:tc>
                      </w:tr>
                      <w:tr w:rsidR="003D154C" w14:paraId="5A8659D5" w14:textId="77777777">
                        <w:trPr>
                          <w:trHeight w:val="226"/>
                        </w:trPr>
                        <w:tc>
                          <w:tcPr>
                            <w:tcW w:w="843" w:type="dxa"/>
                          </w:tcPr>
                          <w:p w14:paraId="504D84E3" w14:textId="77777777" w:rsidR="003D154C" w:rsidRDefault="003D154C">
                            <w:pPr>
                              <w:pStyle w:val="TableParagraph"/>
                              <w:spacing w:before="16"/>
                              <w:ind w:right="68"/>
                              <w:jc w:val="right"/>
                              <w:rPr>
                                <w:sz w:val="14"/>
                              </w:rPr>
                            </w:pPr>
                            <w:r>
                              <w:rPr>
                                <w:w w:val="95"/>
                                <w:position w:val="1"/>
                                <w:sz w:val="14"/>
                              </w:rPr>
                              <w:t>WR\RD\IOM</w:t>
                            </w:r>
                            <w:r>
                              <w:rPr>
                                <w:spacing w:val="-1"/>
                                <w:w w:val="95"/>
                                <w:position w:val="1"/>
                                <w:sz w:val="14"/>
                              </w:rPr>
                              <w:t xml:space="preserve"> </w:t>
                            </w:r>
                            <w:r>
                              <w:rPr>
                                <w:w w:val="95"/>
                                <w:sz w:val="14"/>
                              </w:rPr>
                              <w:t>=</w:t>
                            </w:r>
                          </w:p>
                        </w:tc>
                        <w:tc>
                          <w:tcPr>
                            <w:tcW w:w="649" w:type="dxa"/>
                          </w:tcPr>
                          <w:p w14:paraId="48EFEAF4" w14:textId="77777777" w:rsidR="003D154C" w:rsidRDefault="003D154C">
                            <w:pPr>
                              <w:pStyle w:val="TableParagraph"/>
                              <w:spacing w:before="26"/>
                              <w:ind w:right="384"/>
                              <w:jc w:val="right"/>
                              <w:rPr>
                                <w:sz w:val="14"/>
                              </w:rPr>
                            </w:pPr>
                            <w:r>
                              <w:rPr>
                                <w:sz w:val="14"/>
                              </w:rPr>
                              <w:t>010</w:t>
                            </w:r>
                          </w:p>
                        </w:tc>
                        <w:tc>
                          <w:tcPr>
                            <w:tcW w:w="1180" w:type="dxa"/>
                          </w:tcPr>
                          <w:p w14:paraId="37158176" w14:textId="77777777" w:rsidR="003D154C" w:rsidRDefault="003D154C">
                            <w:pPr>
                              <w:pStyle w:val="TableParagraph"/>
                              <w:spacing w:before="24" w:line="183" w:lineRule="exact"/>
                              <w:ind w:right="68"/>
                              <w:jc w:val="right"/>
                              <w:rPr>
                                <w:sz w:val="14"/>
                              </w:rPr>
                            </w:pPr>
                            <w:r>
                              <w:rPr>
                                <w:w w:val="95"/>
                                <w:sz w:val="14"/>
                              </w:rPr>
                              <w:t>WR\RD\IOM</w:t>
                            </w:r>
                            <w:r>
                              <w:rPr>
                                <w:spacing w:val="-1"/>
                                <w:w w:val="95"/>
                                <w:sz w:val="14"/>
                              </w:rPr>
                              <w:t xml:space="preserve"> </w:t>
                            </w:r>
                            <w:r>
                              <w:rPr>
                                <w:w w:val="95"/>
                                <w:position w:val="1"/>
                                <w:sz w:val="14"/>
                              </w:rPr>
                              <w:t>=</w:t>
                            </w:r>
                          </w:p>
                        </w:tc>
                        <w:tc>
                          <w:tcPr>
                            <w:tcW w:w="313" w:type="dxa"/>
                          </w:tcPr>
                          <w:p w14:paraId="4F145825" w14:textId="77777777" w:rsidR="003D154C" w:rsidRDefault="003D154C">
                            <w:pPr>
                              <w:pStyle w:val="TableParagraph"/>
                              <w:spacing w:before="22"/>
                              <w:ind w:left="41" w:right="22"/>
                              <w:jc w:val="center"/>
                              <w:rPr>
                                <w:sz w:val="14"/>
                              </w:rPr>
                            </w:pPr>
                            <w:r>
                              <w:rPr>
                                <w:sz w:val="14"/>
                              </w:rPr>
                              <w:t>101</w:t>
                            </w:r>
                          </w:p>
                        </w:tc>
                      </w:tr>
                      <w:tr w:rsidR="003D154C" w14:paraId="731794DA" w14:textId="77777777">
                        <w:trPr>
                          <w:trHeight w:val="180"/>
                        </w:trPr>
                        <w:tc>
                          <w:tcPr>
                            <w:tcW w:w="843" w:type="dxa"/>
                          </w:tcPr>
                          <w:p w14:paraId="6F312AC6" w14:textId="77777777" w:rsidR="003D154C" w:rsidRDefault="003D154C">
                            <w:pPr>
                              <w:pStyle w:val="TableParagraph"/>
                              <w:spacing w:before="20" w:line="140" w:lineRule="exact"/>
                              <w:ind w:right="78"/>
                              <w:jc w:val="right"/>
                              <w:rPr>
                                <w:sz w:val="14"/>
                              </w:rPr>
                            </w:pPr>
                            <w:r>
                              <w:rPr>
                                <w:sz w:val="14"/>
                              </w:rPr>
                              <w:t>LDAR</w:t>
                            </w:r>
                            <w:r>
                              <w:rPr>
                                <w:spacing w:val="2"/>
                                <w:sz w:val="14"/>
                              </w:rPr>
                              <w:t xml:space="preserve"> </w:t>
                            </w:r>
                            <w:r>
                              <w:rPr>
                                <w:sz w:val="14"/>
                              </w:rPr>
                              <w:t>=</w:t>
                            </w:r>
                          </w:p>
                        </w:tc>
                        <w:tc>
                          <w:tcPr>
                            <w:tcW w:w="649" w:type="dxa"/>
                          </w:tcPr>
                          <w:p w14:paraId="4C42EB6F" w14:textId="77777777" w:rsidR="003D154C" w:rsidRDefault="003D154C">
                            <w:pPr>
                              <w:pStyle w:val="TableParagraph"/>
                              <w:spacing w:before="20" w:line="140" w:lineRule="exact"/>
                              <w:ind w:right="446"/>
                              <w:jc w:val="right"/>
                              <w:rPr>
                                <w:sz w:val="14"/>
                              </w:rPr>
                            </w:pPr>
                            <w:r>
                              <w:rPr>
                                <w:w w:val="91"/>
                                <w:sz w:val="14"/>
                              </w:rPr>
                              <w:t>0</w:t>
                            </w:r>
                          </w:p>
                        </w:tc>
                        <w:tc>
                          <w:tcPr>
                            <w:tcW w:w="1180" w:type="dxa"/>
                          </w:tcPr>
                          <w:p w14:paraId="3E4EE4C1" w14:textId="77777777" w:rsidR="003D154C" w:rsidRDefault="003D154C">
                            <w:pPr>
                              <w:pStyle w:val="TableParagraph"/>
                              <w:spacing w:before="16" w:line="145" w:lineRule="exact"/>
                              <w:ind w:right="79"/>
                              <w:jc w:val="right"/>
                              <w:rPr>
                                <w:sz w:val="14"/>
                              </w:rPr>
                            </w:pPr>
                            <w:r>
                              <w:rPr>
                                <w:sz w:val="14"/>
                              </w:rPr>
                              <w:t>LDAR</w:t>
                            </w:r>
                            <w:r>
                              <w:rPr>
                                <w:spacing w:val="2"/>
                                <w:sz w:val="14"/>
                              </w:rPr>
                              <w:t xml:space="preserve"> </w:t>
                            </w:r>
                            <w:r>
                              <w:rPr>
                                <w:sz w:val="14"/>
                              </w:rPr>
                              <w:t>=</w:t>
                            </w:r>
                          </w:p>
                        </w:tc>
                        <w:tc>
                          <w:tcPr>
                            <w:tcW w:w="313" w:type="dxa"/>
                          </w:tcPr>
                          <w:p w14:paraId="73AA9B60" w14:textId="77777777" w:rsidR="003D154C" w:rsidRDefault="003D154C">
                            <w:pPr>
                              <w:pStyle w:val="TableParagraph"/>
                              <w:spacing w:before="16" w:line="145" w:lineRule="exact"/>
                              <w:ind w:left="22"/>
                              <w:jc w:val="center"/>
                              <w:rPr>
                                <w:sz w:val="14"/>
                              </w:rPr>
                            </w:pPr>
                            <w:r>
                              <w:rPr>
                                <w:w w:val="91"/>
                                <w:sz w:val="14"/>
                              </w:rPr>
                              <w:t>0</w:t>
                            </w:r>
                          </w:p>
                        </w:tc>
                      </w:tr>
                    </w:tbl>
                    <w:p w14:paraId="6AB66D72" w14:textId="77777777" w:rsidR="003D154C" w:rsidRDefault="003D154C" w:rsidP="003D154C">
                      <w:pPr>
                        <w:pStyle w:val="BodyText"/>
                      </w:pPr>
                    </w:p>
                  </w:txbxContent>
                </v:textbox>
                <w10:wrap anchorx="page"/>
              </v:shape>
            </w:pict>
          </mc:Fallback>
        </mc:AlternateContent>
      </w:r>
      <w:r>
        <w:rPr>
          <w:sz w:val="14"/>
        </w:rPr>
        <w:t>IN</w:t>
      </w:r>
      <w:r>
        <w:rPr>
          <w:spacing w:val="87"/>
          <w:sz w:val="14"/>
        </w:rPr>
        <w:t xml:space="preserve"> </w:t>
      </w:r>
      <w:r>
        <w:rPr>
          <w:sz w:val="14"/>
        </w:rPr>
        <w:t>=</w:t>
      </w:r>
      <w:r>
        <w:rPr>
          <w:spacing w:val="24"/>
          <w:sz w:val="14"/>
        </w:rPr>
        <w:t xml:space="preserve"> </w:t>
      </w:r>
      <w:r>
        <w:rPr>
          <w:sz w:val="14"/>
        </w:rPr>
        <w:t>00000001</w:t>
      </w:r>
    </w:p>
    <w:p w14:paraId="4F7467FB" w14:textId="77777777" w:rsidR="003D154C" w:rsidRDefault="003D154C" w:rsidP="003D154C">
      <w:pPr>
        <w:tabs>
          <w:tab w:val="left" w:pos="597"/>
        </w:tabs>
        <w:spacing w:before="15"/>
        <w:ind w:right="6071"/>
        <w:jc w:val="right"/>
        <w:rPr>
          <w:sz w:val="14"/>
        </w:rPr>
      </w:pPr>
      <w:r>
        <w:rPr>
          <w:sz w:val="14"/>
        </w:rPr>
        <w:t>LDA</w:t>
      </w:r>
      <w:r>
        <w:rPr>
          <w:spacing w:val="40"/>
          <w:sz w:val="14"/>
        </w:rPr>
        <w:t xml:space="preserve"> </w:t>
      </w:r>
      <w:r>
        <w:rPr>
          <w:sz w:val="14"/>
        </w:rPr>
        <w:t>=</w:t>
      </w:r>
      <w:r>
        <w:rPr>
          <w:sz w:val="14"/>
        </w:rPr>
        <w:tab/>
        <w:t>0</w:t>
      </w:r>
    </w:p>
    <w:p w14:paraId="3FC5E6F8" w14:textId="77777777" w:rsidR="003D154C" w:rsidRDefault="003D154C" w:rsidP="003D154C">
      <w:pPr>
        <w:tabs>
          <w:tab w:val="left" w:pos="661"/>
        </w:tabs>
        <w:spacing w:before="43"/>
        <w:ind w:right="6078"/>
        <w:jc w:val="right"/>
        <w:rPr>
          <w:sz w:val="14"/>
        </w:rPr>
      </w:pPr>
      <w:r>
        <w:rPr>
          <w:w w:val="95"/>
          <w:sz w:val="14"/>
        </w:rPr>
        <w:t>ALU_B</w:t>
      </w:r>
      <w:r>
        <w:rPr>
          <w:spacing w:val="-13"/>
          <w:w w:val="95"/>
          <w:sz w:val="14"/>
        </w:rPr>
        <w:t xml:space="preserve"> </w:t>
      </w:r>
      <w:r>
        <w:rPr>
          <w:w w:val="95"/>
          <w:sz w:val="14"/>
        </w:rPr>
        <w:t>=</w:t>
      </w:r>
      <w:r>
        <w:rPr>
          <w:w w:val="95"/>
          <w:sz w:val="14"/>
        </w:rPr>
        <w:tab/>
      </w:r>
      <w:r>
        <w:rPr>
          <w:sz w:val="14"/>
        </w:rPr>
        <w:t>1</w:t>
      </w:r>
    </w:p>
    <w:p w14:paraId="3F1194E3" w14:textId="77777777" w:rsidR="00487D1F" w:rsidRDefault="00487D1F" w:rsidP="00E1795C"/>
    <w:p w14:paraId="5BA8960F" w14:textId="77777777" w:rsidR="00487D1F" w:rsidRDefault="00487D1F" w:rsidP="00E1795C"/>
    <w:p w14:paraId="05AAC074" w14:textId="3ACE525E" w:rsidR="00487D1F" w:rsidRDefault="00BD5E2A" w:rsidP="00E1795C">
      <w:r>
        <w:rPr>
          <w:noProof/>
        </w:rPr>
        <w:drawing>
          <wp:inline distT="0" distB="0" distL="0" distR="0" wp14:anchorId="42F8C238" wp14:editId="4A63ABE0">
            <wp:extent cx="5274310" cy="3956050"/>
            <wp:effectExtent l="0" t="0" r="2540" b="6350"/>
            <wp:docPr id="172697616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45D3F48" w14:textId="052B8621" w:rsidR="00BD5E2A" w:rsidRPr="00BD5E2A" w:rsidRDefault="00BD5E2A" w:rsidP="00BD5E2A">
      <w:pPr>
        <w:pStyle w:val="BodyText"/>
        <w:spacing w:before="102"/>
        <w:ind w:left="550"/>
        <w:jc w:val="center"/>
        <w:rPr>
          <w:rFonts w:ascii="微软雅黑" w:eastAsia="微软雅黑" w:hAnsi="Times New Roman" w:cs="Times New Roman"/>
          <w:b/>
          <w:spacing w:val="-4"/>
          <w:kern w:val="2"/>
          <w:sz w:val="18"/>
          <w:szCs w:val="24"/>
        </w:rPr>
      </w:pPr>
      <w:r w:rsidRPr="00BD5E2A">
        <w:rPr>
          <w:rFonts w:ascii="微软雅黑" w:eastAsia="微软雅黑" w:hAnsi="Times New Roman" w:cs="Times New Roman" w:hint="eastAsia"/>
          <w:b/>
          <w:spacing w:val="-4"/>
          <w:kern w:val="2"/>
          <w:sz w:val="18"/>
          <w:szCs w:val="24"/>
        </w:rPr>
        <w:t>图十一</w:t>
      </w:r>
    </w:p>
    <w:p w14:paraId="316244A8" w14:textId="77777777" w:rsidR="00487D1F" w:rsidRDefault="00487D1F" w:rsidP="00E1795C"/>
    <w:p w14:paraId="26BA59AD" w14:textId="77777777" w:rsidR="00487D1F" w:rsidRDefault="00487D1F" w:rsidP="00E1795C"/>
    <w:p w14:paraId="1C4724E1" w14:textId="77777777" w:rsidR="00487D1F" w:rsidRDefault="00487D1F" w:rsidP="00E1795C"/>
    <w:p w14:paraId="7753EF58" w14:textId="77777777" w:rsidR="00487D1F" w:rsidRDefault="00487D1F" w:rsidP="00E1795C"/>
    <w:p w14:paraId="4E2216FA" w14:textId="77777777" w:rsidR="00487D1F" w:rsidRDefault="00487D1F" w:rsidP="00E1795C"/>
    <w:p w14:paraId="5F463279" w14:textId="77777777" w:rsidR="00487D1F" w:rsidRDefault="00487D1F" w:rsidP="00E1795C"/>
    <w:p w14:paraId="00311834" w14:textId="77777777" w:rsidR="00487D1F" w:rsidRDefault="00487D1F" w:rsidP="00E1795C"/>
    <w:p w14:paraId="4AF19566" w14:textId="77777777" w:rsidR="00487D1F" w:rsidRDefault="00487D1F" w:rsidP="00E1795C"/>
    <w:p w14:paraId="7D8A4C39" w14:textId="77777777" w:rsidR="00487D1F" w:rsidRDefault="00487D1F" w:rsidP="00E1795C"/>
    <w:p w14:paraId="0594FA5C" w14:textId="77777777" w:rsidR="00487D1F" w:rsidRDefault="00487D1F" w:rsidP="00E1795C"/>
    <w:p w14:paraId="45E3492F" w14:textId="77777777" w:rsidR="00487D1F" w:rsidRDefault="00487D1F" w:rsidP="00E1795C"/>
    <w:p w14:paraId="0A19567C" w14:textId="77777777" w:rsidR="00487D1F" w:rsidRDefault="00487D1F" w:rsidP="00E1795C"/>
    <w:p w14:paraId="64D8C823" w14:textId="77777777" w:rsidR="00487D1F" w:rsidRDefault="00487D1F" w:rsidP="00E1795C"/>
    <w:p w14:paraId="14919D32" w14:textId="77777777" w:rsidR="00487D1F" w:rsidRDefault="00487D1F" w:rsidP="00E1795C"/>
    <w:p w14:paraId="3B4F875E" w14:textId="77777777" w:rsidR="00487D1F" w:rsidRPr="000C6003" w:rsidRDefault="00487D1F" w:rsidP="00E1795C"/>
    <w:p w14:paraId="0B7C02D6" w14:textId="26284C12" w:rsidR="00940DC6" w:rsidRDefault="00A129BE" w:rsidP="00642C97">
      <w:pPr>
        <w:pStyle w:val="Heading1"/>
      </w:pPr>
      <w:r w:rsidRPr="00A129BE">
        <w:rPr>
          <w:rFonts w:hint="eastAsia"/>
        </w:rPr>
        <w:t>实验小结</w:t>
      </w:r>
    </w:p>
    <w:p w14:paraId="2C871A05" w14:textId="77777777" w:rsidR="00BD5E2A" w:rsidRPr="00BD5E2A" w:rsidRDefault="00BD5E2A" w:rsidP="00BD5E2A">
      <w:pPr>
        <w:ind w:firstLine="435"/>
        <w:rPr>
          <w:rFonts w:ascii="宋体" w:hAnsi="宋体" w:cs="宋体" w:hint="eastAsia"/>
          <w:spacing w:val="-10"/>
          <w:kern w:val="0"/>
          <w:szCs w:val="21"/>
        </w:rPr>
      </w:pPr>
      <w:r w:rsidRPr="00BD5E2A">
        <w:rPr>
          <w:rFonts w:ascii="宋体" w:hAnsi="宋体" w:cs="宋体" w:hint="eastAsia"/>
          <w:spacing w:val="-10"/>
          <w:kern w:val="0"/>
          <w:szCs w:val="21"/>
        </w:rPr>
        <w:t>在本次实验中，我们深入学习了总线的基本概念及其在数据传输与控制中的实际应用。通过实验操作，我掌握了控制总线的功能，包括其在存储器读写与输入输出设备通信中的具体实现方法。</w:t>
      </w:r>
    </w:p>
    <w:p w14:paraId="55FDF5ED" w14:textId="77777777" w:rsidR="00BD5E2A" w:rsidRPr="00BD5E2A" w:rsidRDefault="00BD5E2A" w:rsidP="00BD5E2A">
      <w:pPr>
        <w:ind w:firstLine="435"/>
        <w:rPr>
          <w:rFonts w:ascii="宋体" w:hAnsi="宋体" w:cs="宋体"/>
          <w:spacing w:val="-10"/>
          <w:kern w:val="0"/>
          <w:szCs w:val="21"/>
        </w:rPr>
      </w:pPr>
    </w:p>
    <w:p w14:paraId="0AD06336" w14:textId="77777777" w:rsidR="00BD5E2A" w:rsidRPr="00BD5E2A" w:rsidRDefault="00BD5E2A" w:rsidP="00BD5E2A">
      <w:pPr>
        <w:ind w:firstLine="435"/>
        <w:rPr>
          <w:rFonts w:ascii="宋体" w:hAnsi="宋体" w:cs="宋体" w:hint="eastAsia"/>
          <w:spacing w:val="-10"/>
          <w:kern w:val="0"/>
          <w:szCs w:val="21"/>
        </w:rPr>
      </w:pPr>
      <w:r w:rsidRPr="00BD5E2A">
        <w:rPr>
          <w:rFonts w:ascii="宋体" w:hAnsi="宋体" w:cs="宋体" w:hint="eastAsia"/>
          <w:spacing w:val="-10"/>
          <w:kern w:val="0"/>
          <w:szCs w:val="21"/>
        </w:rPr>
        <w:t>实验的关键在于熟练掌握总线信号的配置及操作时序的执行。在读写控制逻辑设计实验中，我们通过对 WR、RD 和 IOM 信号的组合控制，实现了对存储器和 I/O 设备的读写操作，并通过观察控制信号灯（如 L14、L15 等）的状态变化验证了操作的有效性。如果发现异常，我们及时调整信号配置并重新测试，确保所有信号准确无误。</w:t>
      </w:r>
    </w:p>
    <w:p w14:paraId="777AC77C" w14:textId="77777777" w:rsidR="00BD5E2A" w:rsidRPr="00BD5E2A" w:rsidRDefault="00BD5E2A" w:rsidP="00BD5E2A">
      <w:pPr>
        <w:ind w:firstLine="435"/>
        <w:rPr>
          <w:rFonts w:ascii="宋体" w:hAnsi="宋体" w:cs="宋体"/>
          <w:spacing w:val="-10"/>
          <w:kern w:val="0"/>
          <w:szCs w:val="21"/>
        </w:rPr>
      </w:pPr>
    </w:p>
    <w:p w14:paraId="3C43DB14" w14:textId="77777777" w:rsidR="00BD5E2A" w:rsidRPr="00BD5E2A" w:rsidRDefault="00BD5E2A" w:rsidP="00BD5E2A">
      <w:pPr>
        <w:ind w:firstLine="435"/>
        <w:rPr>
          <w:rFonts w:ascii="宋体" w:hAnsi="宋体" w:cs="宋体" w:hint="eastAsia"/>
          <w:spacing w:val="-10"/>
          <w:kern w:val="0"/>
          <w:szCs w:val="21"/>
        </w:rPr>
      </w:pPr>
      <w:r w:rsidRPr="00BD5E2A">
        <w:rPr>
          <w:rFonts w:ascii="宋体" w:hAnsi="宋体" w:cs="宋体" w:hint="eastAsia"/>
          <w:spacing w:val="-10"/>
          <w:kern w:val="0"/>
          <w:szCs w:val="21"/>
        </w:rPr>
        <w:t>在基本输入输出功能的总线接口实验中，我们按照预设流程，成功实现了数据从输入设备到存储器，再从存储器到输出设备的完整传输操作。通过观察模型机数据通路图和时序信号的变化，深刻理解了各个单元协同工作的机制。例如，在数据写入存储器的过程中，我们通过多次单节拍运行，逐步完成寄存器加载、数据传输和地址写入操作，确保了时序控制与数据传递的准确性。</w:t>
      </w:r>
    </w:p>
    <w:p w14:paraId="12387200" w14:textId="77777777" w:rsidR="00BD5E2A" w:rsidRPr="00BD5E2A" w:rsidRDefault="00BD5E2A" w:rsidP="00BD5E2A">
      <w:pPr>
        <w:ind w:firstLine="435"/>
        <w:rPr>
          <w:rFonts w:ascii="宋体" w:hAnsi="宋体" w:cs="宋体"/>
          <w:spacing w:val="-10"/>
          <w:kern w:val="0"/>
          <w:szCs w:val="21"/>
        </w:rPr>
      </w:pPr>
    </w:p>
    <w:p w14:paraId="1A7A1469" w14:textId="77777777" w:rsidR="00BD5E2A" w:rsidRPr="00BD5E2A" w:rsidRDefault="00BD5E2A" w:rsidP="00BD5E2A">
      <w:pPr>
        <w:ind w:firstLine="435"/>
        <w:rPr>
          <w:rFonts w:ascii="宋体" w:hAnsi="宋体" w:cs="宋体" w:hint="eastAsia"/>
          <w:spacing w:val="-10"/>
          <w:kern w:val="0"/>
          <w:szCs w:val="21"/>
        </w:rPr>
      </w:pPr>
      <w:r w:rsidRPr="00BD5E2A">
        <w:rPr>
          <w:rFonts w:ascii="宋体" w:hAnsi="宋体" w:cs="宋体" w:hint="eastAsia"/>
          <w:spacing w:val="-10"/>
          <w:kern w:val="0"/>
          <w:szCs w:val="21"/>
        </w:rPr>
        <w:t>实验的另一个重要环节是对寄存器与存储器的交互操作。在寄存器 A 与存储器单元之间的数据传输过程中，我们通过配置相关控制信号（如 LDA、LDAR 等），清晰地观察到了寄存器、数据总线和地址总线之间的协调工作，这进一步加深了我们对总线操作和控制逻辑的理解。</w:t>
      </w:r>
    </w:p>
    <w:p w14:paraId="586DD2A4" w14:textId="77777777" w:rsidR="00BD5E2A" w:rsidRPr="00BD5E2A" w:rsidRDefault="00BD5E2A" w:rsidP="00BD5E2A">
      <w:pPr>
        <w:ind w:firstLine="435"/>
        <w:rPr>
          <w:rFonts w:ascii="宋体" w:hAnsi="宋体" w:cs="宋体"/>
          <w:spacing w:val="-10"/>
          <w:kern w:val="0"/>
          <w:szCs w:val="21"/>
        </w:rPr>
      </w:pPr>
    </w:p>
    <w:p w14:paraId="0AC974DD" w14:textId="0836B6E5" w:rsidR="0065675D" w:rsidRPr="004B3B1F" w:rsidRDefault="00BD5E2A" w:rsidP="00BD5E2A">
      <w:pPr>
        <w:ind w:firstLine="435"/>
      </w:pPr>
      <w:r w:rsidRPr="00BD5E2A">
        <w:rPr>
          <w:rFonts w:ascii="宋体" w:hAnsi="宋体" w:cs="宋体" w:hint="eastAsia"/>
          <w:spacing w:val="-10"/>
          <w:kern w:val="0"/>
          <w:szCs w:val="21"/>
        </w:rPr>
        <w:t>总体而言，本次实验使我对总线系统的原理、控制方法及其在硬件系统中的应用有了更加深入的理解。通过对存储器和 I/O 设备的读写操作及基本数据传输流程的实践，我不仅掌握了总线接口的设计与调试方法，还体会到了时序控制对硬件系统稳定运行的重要性。这些知识和技能为进一步学习复杂硬件系统奠定了扎实的基础。</w:t>
      </w:r>
    </w:p>
    <w:sectPr w:rsidR="0065675D" w:rsidRPr="004B3B1F" w:rsidSect="003B2A5E">
      <w:headerReference w:type="even" r:id="rId68"/>
      <w:headerReference w:type="default" r:id="rId69"/>
      <w:footerReference w:type="even" r:id="rId70"/>
      <w:footerReference w:type="default" r:id="rId71"/>
      <w:headerReference w:type="first" r:id="rId72"/>
      <w:footerReference w:type="first" r:id="rId73"/>
      <w:pgSz w:w="11906" w:h="16838" w:code="9"/>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A9BC53" w14:textId="77777777" w:rsidR="00F7469F" w:rsidRDefault="00F7469F" w:rsidP="000C32BE">
      <w:pPr>
        <w:ind w:firstLine="420"/>
      </w:pPr>
      <w:r>
        <w:separator/>
      </w:r>
    </w:p>
  </w:endnote>
  <w:endnote w:type="continuationSeparator" w:id="0">
    <w:p w14:paraId="1E5ED17E" w14:textId="77777777" w:rsidR="00F7469F" w:rsidRDefault="00F7469F" w:rsidP="000C32B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altName w:val="Arial Unicode MS"/>
    <w:panose1 w:val="02010609060101010101"/>
    <w:charset w:val="86"/>
    <w:family w:val="modern"/>
    <w:pitch w:val="fixed"/>
    <w:sig w:usb0="800002BF" w:usb1="38CF7CFA" w:usb2="00000016" w:usb3="00000000" w:csb0="00040001" w:csb1="00000000"/>
  </w:font>
  <w:font w:name="MS PGothic">
    <w:altName w:val="MS PGothic"/>
    <w:panose1 w:val="020B0600070205080204"/>
    <w:charset w:val="80"/>
    <w:family w:val="swiss"/>
    <w:pitch w:val="variable"/>
    <w:sig w:usb0="E00002FF" w:usb1="6AC7FDFB" w:usb2="08000012" w:usb3="00000000" w:csb0="0002009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FB1DDD" w14:textId="77777777" w:rsidR="00023B5D" w:rsidRDefault="00023B5D" w:rsidP="00023B5D">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67B64" w14:textId="77777777" w:rsidR="00023B5D" w:rsidRDefault="00023B5D" w:rsidP="003B2A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07645" w14:textId="77777777" w:rsidR="00023B5D" w:rsidRDefault="00023B5D" w:rsidP="00023B5D">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86E507" w14:textId="77777777" w:rsidR="00F7469F" w:rsidRDefault="00F7469F" w:rsidP="000C32BE">
      <w:pPr>
        <w:ind w:firstLine="420"/>
      </w:pPr>
      <w:r>
        <w:separator/>
      </w:r>
    </w:p>
  </w:footnote>
  <w:footnote w:type="continuationSeparator" w:id="0">
    <w:p w14:paraId="08D7C661" w14:textId="77777777" w:rsidR="00F7469F" w:rsidRDefault="00F7469F" w:rsidP="000C32BE">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E08F65" w14:textId="77777777" w:rsidR="00023B5D" w:rsidRDefault="00023B5D" w:rsidP="00023B5D">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38A9E" w14:textId="6B2D99D4" w:rsidR="00CB286C" w:rsidRPr="003B2A5E" w:rsidRDefault="00CB286C" w:rsidP="003B2A5E">
    <w:pPr>
      <w:pStyle w:val="Heade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38A1B0" w14:textId="77777777" w:rsidR="00023B5D" w:rsidRDefault="00023B5D" w:rsidP="00023B5D">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77928"/>
    <w:multiLevelType w:val="multilevel"/>
    <w:tmpl w:val="6C42B400"/>
    <w:lvl w:ilvl="0">
      <w:start w:val="5"/>
      <w:numFmt w:val="decimal"/>
      <w:lvlText w:val="%1"/>
      <w:lvlJc w:val="left"/>
      <w:pPr>
        <w:ind w:left="907" w:hanging="720"/>
      </w:pPr>
      <w:rPr>
        <w:rFonts w:hint="default"/>
        <w:lang w:val="en-US" w:eastAsia="zh-CN" w:bidi="ar-SA"/>
      </w:rPr>
    </w:lvl>
    <w:lvl w:ilvl="1">
      <w:start w:val="3"/>
      <w:numFmt w:val="decimal"/>
      <w:lvlText w:val="%1.%2"/>
      <w:lvlJc w:val="left"/>
      <w:pPr>
        <w:ind w:left="907" w:hanging="720"/>
      </w:pPr>
      <w:rPr>
        <w:rFonts w:hint="default"/>
        <w:lang w:val="en-US" w:eastAsia="zh-CN" w:bidi="ar-SA"/>
      </w:rPr>
    </w:lvl>
    <w:lvl w:ilvl="2">
      <w:start w:val="1"/>
      <w:numFmt w:val="decimal"/>
      <w:lvlText w:val="%1.%2.%3"/>
      <w:lvlJc w:val="left"/>
      <w:pPr>
        <w:ind w:left="907" w:hanging="720"/>
      </w:pPr>
      <w:rPr>
        <w:rFonts w:ascii="Times New Roman" w:eastAsia="Times New Roman" w:hAnsi="Times New Roman" w:cs="Times New Roman" w:hint="default"/>
        <w:b/>
        <w:bCs/>
        <w:w w:val="100"/>
        <w:sz w:val="24"/>
        <w:szCs w:val="24"/>
        <w:lang w:val="en-US" w:eastAsia="zh-CN" w:bidi="ar-SA"/>
      </w:rPr>
    </w:lvl>
    <w:lvl w:ilvl="3">
      <w:start w:val="1"/>
      <w:numFmt w:val="decimal"/>
      <w:lvlText w:val="%4."/>
      <w:lvlJc w:val="left"/>
      <w:pPr>
        <w:ind w:left="207" w:hanging="266"/>
      </w:pPr>
      <w:rPr>
        <w:rFonts w:hint="default"/>
        <w:w w:val="100"/>
        <w:lang w:val="en-US" w:eastAsia="zh-CN" w:bidi="ar-SA"/>
      </w:rPr>
    </w:lvl>
    <w:lvl w:ilvl="4">
      <w:numFmt w:val="bullet"/>
      <w:lvlText w:val="•"/>
      <w:lvlJc w:val="left"/>
      <w:pPr>
        <w:ind w:left="1167" w:hanging="266"/>
      </w:pPr>
      <w:rPr>
        <w:rFonts w:hint="default"/>
        <w:lang w:val="en-US" w:eastAsia="zh-CN" w:bidi="ar-SA"/>
      </w:rPr>
    </w:lvl>
    <w:lvl w:ilvl="5">
      <w:numFmt w:val="bullet"/>
      <w:lvlText w:val="•"/>
      <w:lvlJc w:val="left"/>
      <w:pPr>
        <w:ind w:left="1290" w:hanging="266"/>
      </w:pPr>
      <w:rPr>
        <w:rFonts w:hint="default"/>
        <w:lang w:val="en-US" w:eastAsia="zh-CN" w:bidi="ar-SA"/>
      </w:rPr>
    </w:lvl>
    <w:lvl w:ilvl="6">
      <w:numFmt w:val="bullet"/>
      <w:lvlText w:val="•"/>
      <w:lvlJc w:val="left"/>
      <w:pPr>
        <w:ind w:left="1414" w:hanging="266"/>
      </w:pPr>
      <w:rPr>
        <w:rFonts w:hint="default"/>
        <w:lang w:val="en-US" w:eastAsia="zh-CN" w:bidi="ar-SA"/>
      </w:rPr>
    </w:lvl>
    <w:lvl w:ilvl="7">
      <w:numFmt w:val="bullet"/>
      <w:lvlText w:val="•"/>
      <w:lvlJc w:val="left"/>
      <w:pPr>
        <w:ind w:left="1537" w:hanging="266"/>
      </w:pPr>
      <w:rPr>
        <w:rFonts w:hint="default"/>
        <w:lang w:val="en-US" w:eastAsia="zh-CN" w:bidi="ar-SA"/>
      </w:rPr>
    </w:lvl>
    <w:lvl w:ilvl="8">
      <w:numFmt w:val="bullet"/>
      <w:lvlText w:val="•"/>
      <w:lvlJc w:val="left"/>
      <w:pPr>
        <w:ind w:left="1661" w:hanging="266"/>
      </w:pPr>
      <w:rPr>
        <w:rFonts w:hint="default"/>
        <w:lang w:val="en-US" w:eastAsia="zh-CN" w:bidi="ar-SA"/>
      </w:rPr>
    </w:lvl>
  </w:abstractNum>
  <w:abstractNum w:abstractNumId="1" w15:restartNumberingAfterBreak="0">
    <w:nsid w:val="1FBD4593"/>
    <w:multiLevelType w:val="multilevel"/>
    <w:tmpl w:val="D5A260D4"/>
    <w:lvl w:ilvl="0">
      <w:start w:val="4"/>
      <w:numFmt w:val="decimal"/>
      <w:lvlText w:val="%1"/>
      <w:lvlJc w:val="left"/>
      <w:pPr>
        <w:ind w:left="850" w:hanging="720"/>
      </w:pPr>
      <w:rPr>
        <w:rFonts w:hint="default"/>
        <w:lang w:val="en-US" w:eastAsia="zh-CN" w:bidi="ar-SA"/>
      </w:rPr>
    </w:lvl>
    <w:lvl w:ilvl="1">
      <w:start w:val="1"/>
      <w:numFmt w:val="decimal"/>
      <w:lvlText w:val="%1.%2"/>
      <w:lvlJc w:val="left"/>
      <w:pPr>
        <w:ind w:left="850" w:hanging="720"/>
      </w:pPr>
      <w:rPr>
        <w:rFonts w:hint="default"/>
        <w:lang w:val="en-US" w:eastAsia="zh-CN" w:bidi="ar-SA"/>
      </w:rPr>
    </w:lvl>
    <w:lvl w:ilvl="2">
      <w:start w:val="1"/>
      <w:numFmt w:val="decimal"/>
      <w:lvlText w:val="%1.%2.%3"/>
      <w:lvlJc w:val="left"/>
      <w:pPr>
        <w:ind w:left="850" w:hanging="720"/>
      </w:pPr>
      <w:rPr>
        <w:rFonts w:ascii="Times New Roman" w:eastAsia="Times New Roman" w:hAnsi="Times New Roman" w:cs="Times New Roman" w:hint="default"/>
        <w:b/>
        <w:bCs/>
        <w:w w:val="100"/>
        <w:sz w:val="24"/>
        <w:szCs w:val="24"/>
        <w:lang w:val="en-US" w:eastAsia="zh-CN" w:bidi="ar-SA"/>
      </w:rPr>
    </w:lvl>
    <w:lvl w:ilvl="3">
      <w:start w:val="1"/>
      <w:numFmt w:val="decimal"/>
      <w:lvlText w:val="%4."/>
      <w:lvlJc w:val="left"/>
      <w:pPr>
        <w:ind w:left="867" w:hanging="317"/>
      </w:pPr>
      <w:rPr>
        <w:rFonts w:ascii="Times New Roman" w:eastAsia="Times New Roman" w:hAnsi="Times New Roman" w:cs="Times New Roman" w:hint="default"/>
        <w:w w:val="100"/>
        <w:sz w:val="19"/>
        <w:szCs w:val="19"/>
        <w:lang w:val="en-US" w:eastAsia="zh-CN" w:bidi="ar-SA"/>
      </w:rPr>
    </w:lvl>
    <w:lvl w:ilvl="4">
      <w:numFmt w:val="bullet"/>
      <w:lvlText w:val="•"/>
      <w:lvlJc w:val="left"/>
      <w:pPr>
        <w:ind w:left="3637" w:hanging="317"/>
      </w:pPr>
      <w:rPr>
        <w:rFonts w:hint="default"/>
        <w:lang w:val="en-US" w:eastAsia="zh-CN" w:bidi="ar-SA"/>
      </w:rPr>
    </w:lvl>
    <w:lvl w:ilvl="5">
      <w:numFmt w:val="bullet"/>
      <w:lvlText w:val="•"/>
      <w:lvlJc w:val="left"/>
      <w:pPr>
        <w:ind w:left="4543" w:hanging="317"/>
      </w:pPr>
      <w:rPr>
        <w:rFonts w:hint="default"/>
        <w:lang w:val="en-US" w:eastAsia="zh-CN" w:bidi="ar-SA"/>
      </w:rPr>
    </w:lvl>
    <w:lvl w:ilvl="6">
      <w:numFmt w:val="bullet"/>
      <w:lvlText w:val="•"/>
      <w:lvlJc w:val="left"/>
      <w:pPr>
        <w:ind w:left="5449" w:hanging="317"/>
      </w:pPr>
      <w:rPr>
        <w:rFonts w:hint="default"/>
        <w:lang w:val="en-US" w:eastAsia="zh-CN" w:bidi="ar-SA"/>
      </w:rPr>
    </w:lvl>
    <w:lvl w:ilvl="7">
      <w:numFmt w:val="bullet"/>
      <w:lvlText w:val="•"/>
      <w:lvlJc w:val="left"/>
      <w:pPr>
        <w:ind w:left="6355" w:hanging="317"/>
      </w:pPr>
      <w:rPr>
        <w:rFonts w:hint="default"/>
        <w:lang w:val="en-US" w:eastAsia="zh-CN" w:bidi="ar-SA"/>
      </w:rPr>
    </w:lvl>
    <w:lvl w:ilvl="8">
      <w:numFmt w:val="bullet"/>
      <w:lvlText w:val="•"/>
      <w:lvlJc w:val="left"/>
      <w:pPr>
        <w:ind w:left="7261" w:hanging="317"/>
      </w:pPr>
      <w:rPr>
        <w:rFonts w:hint="default"/>
        <w:lang w:val="en-US" w:eastAsia="zh-CN" w:bidi="ar-SA"/>
      </w:rPr>
    </w:lvl>
  </w:abstractNum>
  <w:abstractNum w:abstractNumId="2" w15:restartNumberingAfterBreak="0">
    <w:nsid w:val="2F68629B"/>
    <w:multiLevelType w:val="hybridMultilevel"/>
    <w:tmpl w:val="6114AEE8"/>
    <w:lvl w:ilvl="0" w:tplc="9D2C0B16">
      <w:start w:val="1"/>
      <w:numFmt w:val="decimal"/>
      <w:lvlText w:val="%1)"/>
      <w:lvlJc w:val="left"/>
      <w:pPr>
        <w:ind w:left="907" w:hanging="281"/>
      </w:pPr>
      <w:rPr>
        <w:rFonts w:ascii="Times New Roman" w:eastAsia="Times New Roman" w:hAnsi="Times New Roman" w:cs="Times New Roman" w:hint="default"/>
        <w:w w:val="100"/>
        <w:sz w:val="21"/>
        <w:szCs w:val="21"/>
        <w:lang w:val="en-US" w:eastAsia="zh-CN" w:bidi="ar-SA"/>
      </w:rPr>
    </w:lvl>
    <w:lvl w:ilvl="1" w:tplc="C1043570">
      <w:numFmt w:val="bullet"/>
      <w:lvlText w:val="•"/>
      <w:lvlJc w:val="left"/>
      <w:pPr>
        <w:ind w:left="1719" w:hanging="281"/>
      </w:pPr>
      <w:rPr>
        <w:rFonts w:hint="default"/>
        <w:lang w:val="en-US" w:eastAsia="zh-CN" w:bidi="ar-SA"/>
      </w:rPr>
    </w:lvl>
    <w:lvl w:ilvl="2" w:tplc="6680A6E4">
      <w:numFmt w:val="bullet"/>
      <w:lvlText w:val="•"/>
      <w:lvlJc w:val="left"/>
      <w:pPr>
        <w:ind w:left="2538" w:hanging="281"/>
      </w:pPr>
      <w:rPr>
        <w:rFonts w:hint="default"/>
        <w:lang w:val="en-US" w:eastAsia="zh-CN" w:bidi="ar-SA"/>
      </w:rPr>
    </w:lvl>
    <w:lvl w:ilvl="3" w:tplc="225EC72E">
      <w:numFmt w:val="bullet"/>
      <w:lvlText w:val="•"/>
      <w:lvlJc w:val="left"/>
      <w:pPr>
        <w:ind w:left="3357" w:hanging="281"/>
      </w:pPr>
      <w:rPr>
        <w:rFonts w:hint="default"/>
        <w:lang w:val="en-US" w:eastAsia="zh-CN" w:bidi="ar-SA"/>
      </w:rPr>
    </w:lvl>
    <w:lvl w:ilvl="4" w:tplc="E778AC98">
      <w:numFmt w:val="bullet"/>
      <w:lvlText w:val="•"/>
      <w:lvlJc w:val="left"/>
      <w:pPr>
        <w:ind w:left="4177" w:hanging="281"/>
      </w:pPr>
      <w:rPr>
        <w:rFonts w:hint="default"/>
        <w:lang w:val="en-US" w:eastAsia="zh-CN" w:bidi="ar-SA"/>
      </w:rPr>
    </w:lvl>
    <w:lvl w:ilvl="5" w:tplc="F68C107C">
      <w:numFmt w:val="bullet"/>
      <w:lvlText w:val="•"/>
      <w:lvlJc w:val="left"/>
      <w:pPr>
        <w:ind w:left="4996" w:hanging="281"/>
      </w:pPr>
      <w:rPr>
        <w:rFonts w:hint="default"/>
        <w:lang w:val="en-US" w:eastAsia="zh-CN" w:bidi="ar-SA"/>
      </w:rPr>
    </w:lvl>
    <w:lvl w:ilvl="6" w:tplc="AC0A84BE">
      <w:numFmt w:val="bullet"/>
      <w:lvlText w:val="•"/>
      <w:lvlJc w:val="left"/>
      <w:pPr>
        <w:ind w:left="5815" w:hanging="281"/>
      </w:pPr>
      <w:rPr>
        <w:rFonts w:hint="default"/>
        <w:lang w:val="en-US" w:eastAsia="zh-CN" w:bidi="ar-SA"/>
      </w:rPr>
    </w:lvl>
    <w:lvl w:ilvl="7" w:tplc="FADA2B4A">
      <w:numFmt w:val="bullet"/>
      <w:lvlText w:val="•"/>
      <w:lvlJc w:val="left"/>
      <w:pPr>
        <w:ind w:left="6634" w:hanging="281"/>
      </w:pPr>
      <w:rPr>
        <w:rFonts w:hint="default"/>
        <w:lang w:val="en-US" w:eastAsia="zh-CN" w:bidi="ar-SA"/>
      </w:rPr>
    </w:lvl>
    <w:lvl w:ilvl="8" w:tplc="0F70A1FA">
      <w:numFmt w:val="bullet"/>
      <w:lvlText w:val="•"/>
      <w:lvlJc w:val="left"/>
      <w:pPr>
        <w:ind w:left="7454" w:hanging="281"/>
      </w:pPr>
      <w:rPr>
        <w:rFonts w:hint="default"/>
        <w:lang w:val="en-US" w:eastAsia="zh-CN" w:bidi="ar-SA"/>
      </w:rPr>
    </w:lvl>
  </w:abstractNum>
  <w:abstractNum w:abstractNumId="3" w15:restartNumberingAfterBreak="0">
    <w:nsid w:val="4F040ED9"/>
    <w:multiLevelType w:val="hybridMultilevel"/>
    <w:tmpl w:val="90F21AB0"/>
    <w:lvl w:ilvl="0" w:tplc="4DF4F28E">
      <w:start w:val="5"/>
      <w:numFmt w:val="decimal"/>
      <w:lvlText w:val="(%1)"/>
      <w:lvlJc w:val="left"/>
      <w:pPr>
        <w:ind w:left="930" w:hanging="360"/>
      </w:pPr>
      <w:rPr>
        <w:rFonts w:ascii="Times New Roman" w:eastAsia="Times New Roman" w:hAnsi="Times New Roman" w:cs="Times New Roman" w:hint="default"/>
        <w:spacing w:val="-1"/>
        <w:w w:val="100"/>
        <w:sz w:val="21"/>
        <w:szCs w:val="21"/>
        <w:lang w:val="en-US" w:eastAsia="zh-CN" w:bidi="ar-SA"/>
      </w:rPr>
    </w:lvl>
    <w:lvl w:ilvl="1" w:tplc="D40EB706">
      <w:numFmt w:val="bullet"/>
      <w:lvlText w:val="•"/>
      <w:lvlJc w:val="left"/>
      <w:pPr>
        <w:ind w:left="1755" w:hanging="360"/>
      </w:pPr>
      <w:rPr>
        <w:rFonts w:hint="default"/>
        <w:lang w:val="en-US" w:eastAsia="zh-CN" w:bidi="ar-SA"/>
      </w:rPr>
    </w:lvl>
    <w:lvl w:ilvl="2" w:tplc="1A9408E4">
      <w:numFmt w:val="bullet"/>
      <w:lvlText w:val="•"/>
      <w:lvlJc w:val="left"/>
      <w:pPr>
        <w:ind w:left="2570" w:hanging="360"/>
      </w:pPr>
      <w:rPr>
        <w:rFonts w:hint="default"/>
        <w:lang w:val="en-US" w:eastAsia="zh-CN" w:bidi="ar-SA"/>
      </w:rPr>
    </w:lvl>
    <w:lvl w:ilvl="3" w:tplc="70443D5A">
      <w:numFmt w:val="bullet"/>
      <w:lvlText w:val="•"/>
      <w:lvlJc w:val="left"/>
      <w:pPr>
        <w:ind w:left="3385" w:hanging="360"/>
      </w:pPr>
      <w:rPr>
        <w:rFonts w:hint="default"/>
        <w:lang w:val="en-US" w:eastAsia="zh-CN" w:bidi="ar-SA"/>
      </w:rPr>
    </w:lvl>
    <w:lvl w:ilvl="4" w:tplc="3A7CFD82">
      <w:numFmt w:val="bullet"/>
      <w:lvlText w:val="•"/>
      <w:lvlJc w:val="left"/>
      <w:pPr>
        <w:ind w:left="4201" w:hanging="360"/>
      </w:pPr>
      <w:rPr>
        <w:rFonts w:hint="default"/>
        <w:lang w:val="en-US" w:eastAsia="zh-CN" w:bidi="ar-SA"/>
      </w:rPr>
    </w:lvl>
    <w:lvl w:ilvl="5" w:tplc="094E6854">
      <w:numFmt w:val="bullet"/>
      <w:lvlText w:val="•"/>
      <w:lvlJc w:val="left"/>
      <w:pPr>
        <w:ind w:left="5016" w:hanging="360"/>
      </w:pPr>
      <w:rPr>
        <w:rFonts w:hint="default"/>
        <w:lang w:val="en-US" w:eastAsia="zh-CN" w:bidi="ar-SA"/>
      </w:rPr>
    </w:lvl>
    <w:lvl w:ilvl="6" w:tplc="D62CEA7C">
      <w:numFmt w:val="bullet"/>
      <w:lvlText w:val="•"/>
      <w:lvlJc w:val="left"/>
      <w:pPr>
        <w:ind w:left="5831" w:hanging="360"/>
      </w:pPr>
      <w:rPr>
        <w:rFonts w:hint="default"/>
        <w:lang w:val="en-US" w:eastAsia="zh-CN" w:bidi="ar-SA"/>
      </w:rPr>
    </w:lvl>
    <w:lvl w:ilvl="7" w:tplc="56486A82">
      <w:numFmt w:val="bullet"/>
      <w:lvlText w:val="•"/>
      <w:lvlJc w:val="left"/>
      <w:pPr>
        <w:ind w:left="6646" w:hanging="360"/>
      </w:pPr>
      <w:rPr>
        <w:rFonts w:hint="default"/>
        <w:lang w:val="en-US" w:eastAsia="zh-CN" w:bidi="ar-SA"/>
      </w:rPr>
    </w:lvl>
    <w:lvl w:ilvl="8" w:tplc="7DE2D548">
      <w:numFmt w:val="bullet"/>
      <w:lvlText w:val="•"/>
      <w:lvlJc w:val="left"/>
      <w:pPr>
        <w:ind w:left="7462" w:hanging="360"/>
      </w:pPr>
      <w:rPr>
        <w:rFonts w:hint="default"/>
        <w:lang w:val="en-US" w:eastAsia="zh-CN" w:bidi="ar-SA"/>
      </w:rPr>
    </w:lvl>
  </w:abstractNum>
  <w:abstractNum w:abstractNumId="4" w15:restartNumberingAfterBreak="0">
    <w:nsid w:val="541F643A"/>
    <w:multiLevelType w:val="multilevel"/>
    <w:tmpl w:val="9266E888"/>
    <w:lvl w:ilvl="0">
      <w:start w:val="1"/>
      <w:numFmt w:val="decimal"/>
      <w:pStyle w:val="Heading1"/>
      <w:lvlText w:val="%1"/>
      <w:lvlJc w:val="left"/>
      <w:pPr>
        <w:ind w:left="113" w:firstLine="0"/>
      </w:pPr>
      <w:rPr>
        <w:rFonts w:ascii="Times New Roman" w:eastAsia="黑体" w:hAnsi="Times New Roman" w:hint="default"/>
        <w:sz w:val="28"/>
      </w:rPr>
    </w:lvl>
    <w:lvl w:ilvl="1">
      <w:start w:val="1"/>
      <w:numFmt w:val="decimal"/>
      <w:lvlText w:val="%1.%2"/>
      <w:lvlJc w:val="left"/>
      <w:pPr>
        <w:ind w:left="227" w:firstLine="0"/>
      </w:pPr>
      <w:rPr>
        <w:rFonts w:ascii="Times New Roman" w:eastAsia="黑体" w:hAnsi="Times New Roman" w:hint="default"/>
        <w:sz w:val="24"/>
      </w:rPr>
    </w:lvl>
    <w:lvl w:ilvl="2">
      <w:start w:val="1"/>
      <w:numFmt w:val="decimal"/>
      <w:pStyle w:val="Heading3"/>
      <w:lvlText w:val="%1.%2.%3"/>
      <w:lvlJc w:val="left"/>
      <w:pPr>
        <w:ind w:left="226" w:firstLine="0"/>
      </w:pPr>
      <w:rPr>
        <w:rFonts w:ascii="Times New Roman" w:eastAsia="楷体" w:hAnsi="Times New Roman" w:hint="default"/>
        <w:sz w:val="21"/>
      </w:rPr>
    </w:lvl>
    <w:lvl w:ilvl="3">
      <w:start w:val="1"/>
      <w:numFmt w:val="decimal"/>
      <w:lvlText w:val="%1.%2.%3.%4"/>
      <w:lvlJc w:val="left"/>
      <w:pPr>
        <w:ind w:left="339" w:firstLine="0"/>
      </w:pPr>
      <w:rPr>
        <w:rFonts w:hint="eastAsia"/>
      </w:rPr>
    </w:lvl>
    <w:lvl w:ilvl="4">
      <w:start w:val="1"/>
      <w:numFmt w:val="decimal"/>
      <w:lvlText w:val="%1.%2.%3.%4.%5"/>
      <w:lvlJc w:val="left"/>
      <w:pPr>
        <w:ind w:left="452" w:firstLine="0"/>
      </w:pPr>
      <w:rPr>
        <w:rFonts w:hint="eastAsia"/>
      </w:rPr>
    </w:lvl>
    <w:lvl w:ilvl="5">
      <w:start w:val="1"/>
      <w:numFmt w:val="decimal"/>
      <w:lvlText w:val="%1.%2.%3.%4.%5.%6"/>
      <w:lvlJc w:val="left"/>
      <w:pPr>
        <w:ind w:left="565" w:firstLine="0"/>
      </w:pPr>
      <w:rPr>
        <w:rFonts w:hint="eastAsia"/>
      </w:rPr>
    </w:lvl>
    <w:lvl w:ilvl="6">
      <w:start w:val="1"/>
      <w:numFmt w:val="decimal"/>
      <w:lvlText w:val="%1.%2.%3.%4.%5.%6.%7"/>
      <w:lvlJc w:val="left"/>
      <w:pPr>
        <w:ind w:left="678" w:firstLine="0"/>
      </w:pPr>
      <w:rPr>
        <w:rFonts w:hint="eastAsia"/>
      </w:rPr>
    </w:lvl>
    <w:lvl w:ilvl="7">
      <w:start w:val="1"/>
      <w:numFmt w:val="decimal"/>
      <w:lvlText w:val="%1.%2.%3.%4.%5.%6.%7.%8"/>
      <w:lvlJc w:val="left"/>
      <w:pPr>
        <w:ind w:left="791" w:firstLine="0"/>
      </w:pPr>
      <w:rPr>
        <w:rFonts w:hint="eastAsia"/>
      </w:rPr>
    </w:lvl>
    <w:lvl w:ilvl="8">
      <w:start w:val="1"/>
      <w:numFmt w:val="decimal"/>
      <w:lvlText w:val="%1.%2.%3.%4.%5.%6.%7.%8.%9"/>
      <w:lvlJc w:val="left"/>
      <w:pPr>
        <w:ind w:left="904" w:firstLine="0"/>
      </w:pPr>
      <w:rPr>
        <w:rFonts w:hint="eastAsia"/>
      </w:rPr>
    </w:lvl>
  </w:abstractNum>
  <w:abstractNum w:abstractNumId="5" w15:restartNumberingAfterBreak="0">
    <w:nsid w:val="58C8319E"/>
    <w:multiLevelType w:val="hybridMultilevel"/>
    <w:tmpl w:val="5678914C"/>
    <w:lvl w:ilvl="0" w:tplc="7ECA9F1C">
      <w:start w:val="1"/>
      <w:numFmt w:val="decimal"/>
      <w:lvlText w:val="(%1)"/>
      <w:lvlJc w:val="left"/>
      <w:pPr>
        <w:ind w:left="977" w:hanging="351"/>
      </w:pPr>
      <w:rPr>
        <w:rFonts w:ascii="Times New Roman" w:eastAsia="Times New Roman" w:hAnsi="Times New Roman" w:cs="Times New Roman" w:hint="default"/>
        <w:spacing w:val="-1"/>
        <w:w w:val="100"/>
        <w:sz w:val="21"/>
        <w:szCs w:val="21"/>
        <w:lang w:val="en-US" w:eastAsia="zh-CN" w:bidi="ar-SA"/>
      </w:rPr>
    </w:lvl>
    <w:lvl w:ilvl="1" w:tplc="699622F0">
      <w:numFmt w:val="bullet"/>
      <w:lvlText w:val="•"/>
      <w:lvlJc w:val="left"/>
      <w:pPr>
        <w:ind w:left="1791" w:hanging="351"/>
      </w:pPr>
      <w:rPr>
        <w:rFonts w:hint="default"/>
        <w:lang w:val="en-US" w:eastAsia="zh-CN" w:bidi="ar-SA"/>
      </w:rPr>
    </w:lvl>
    <w:lvl w:ilvl="2" w:tplc="B41C22A6">
      <w:numFmt w:val="bullet"/>
      <w:lvlText w:val="•"/>
      <w:lvlJc w:val="left"/>
      <w:pPr>
        <w:ind w:left="2602" w:hanging="351"/>
      </w:pPr>
      <w:rPr>
        <w:rFonts w:hint="default"/>
        <w:lang w:val="en-US" w:eastAsia="zh-CN" w:bidi="ar-SA"/>
      </w:rPr>
    </w:lvl>
    <w:lvl w:ilvl="3" w:tplc="A116751E">
      <w:numFmt w:val="bullet"/>
      <w:lvlText w:val="•"/>
      <w:lvlJc w:val="left"/>
      <w:pPr>
        <w:ind w:left="3413" w:hanging="351"/>
      </w:pPr>
      <w:rPr>
        <w:rFonts w:hint="default"/>
        <w:lang w:val="en-US" w:eastAsia="zh-CN" w:bidi="ar-SA"/>
      </w:rPr>
    </w:lvl>
    <w:lvl w:ilvl="4" w:tplc="85184DA4">
      <w:numFmt w:val="bullet"/>
      <w:lvlText w:val="•"/>
      <w:lvlJc w:val="left"/>
      <w:pPr>
        <w:ind w:left="4225" w:hanging="351"/>
      </w:pPr>
      <w:rPr>
        <w:rFonts w:hint="default"/>
        <w:lang w:val="en-US" w:eastAsia="zh-CN" w:bidi="ar-SA"/>
      </w:rPr>
    </w:lvl>
    <w:lvl w:ilvl="5" w:tplc="177C68B4">
      <w:numFmt w:val="bullet"/>
      <w:lvlText w:val="•"/>
      <w:lvlJc w:val="left"/>
      <w:pPr>
        <w:ind w:left="5036" w:hanging="351"/>
      </w:pPr>
      <w:rPr>
        <w:rFonts w:hint="default"/>
        <w:lang w:val="en-US" w:eastAsia="zh-CN" w:bidi="ar-SA"/>
      </w:rPr>
    </w:lvl>
    <w:lvl w:ilvl="6" w:tplc="2C285AC0">
      <w:numFmt w:val="bullet"/>
      <w:lvlText w:val="•"/>
      <w:lvlJc w:val="left"/>
      <w:pPr>
        <w:ind w:left="5847" w:hanging="351"/>
      </w:pPr>
      <w:rPr>
        <w:rFonts w:hint="default"/>
        <w:lang w:val="en-US" w:eastAsia="zh-CN" w:bidi="ar-SA"/>
      </w:rPr>
    </w:lvl>
    <w:lvl w:ilvl="7" w:tplc="E5EC1BF6">
      <w:numFmt w:val="bullet"/>
      <w:lvlText w:val="•"/>
      <w:lvlJc w:val="left"/>
      <w:pPr>
        <w:ind w:left="6658" w:hanging="351"/>
      </w:pPr>
      <w:rPr>
        <w:rFonts w:hint="default"/>
        <w:lang w:val="en-US" w:eastAsia="zh-CN" w:bidi="ar-SA"/>
      </w:rPr>
    </w:lvl>
    <w:lvl w:ilvl="8" w:tplc="2A28C920">
      <w:numFmt w:val="bullet"/>
      <w:lvlText w:val="•"/>
      <w:lvlJc w:val="left"/>
      <w:pPr>
        <w:ind w:left="7470" w:hanging="351"/>
      </w:pPr>
      <w:rPr>
        <w:rFonts w:hint="default"/>
        <w:lang w:val="en-US" w:eastAsia="zh-CN" w:bidi="ar-SA"/>
      </w:rPr>
    </w:lvl>
  </w:abstractNum>
  <w:abstractNum w:abstractNumId="6" w15:restartNumberingAfterBreak="0">
    <w:nsid w:val="72876979"/>
    <w:multiLevelType w:val="hybridMultilevel"/>
    <w:tmpl w:val="7CBCBA22"/>
    <w:lvl w:ilvl="0" w:tplc="1A58FE42">
      <w:start w:val="1"/>
      <w:numFmt w:val="decimal"/>
      <w:lvlText w:val="%1."/>
      <w:lvlJc w:val="left"/>
      <w:pPr>
        <w:ind w:left="780" w:hanging="360"/>
      </w:pPr>
      <w:rPr>
        <w:rFonts w:hint="default"/>
      </w:r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start w:val="1"/>
      <w:numFmt w:val="decimal"/>
      <w:lvlText w:val="%4."/>
      <w:lvlJc w:val="left"/>
      <w:pPr>
        <w:ind w:left="2940" w:hanging="360"/>
      </w:pPr>
    </w:lvl>
    <w:lvl w:ilvl="4" w:tplc="3E966272">
      <w:start w:val="1"/>
      <w:numFmt w:val="decimalEnclosedCircle"/>
      <w:lvlText w:val="%5"/>
      <w:lvlJc w:val="left"/>
      <w:pPr>
        <w:ind w:left="3660" w:hanging="360"/>
      </w:pPr>
      <w:rPr>
        <w:rFonts w:ascii="MS PGothic" w:eastAsia="MS PGothic" w:hAnsi="MS PGothic" w:hint="default"/>
      </w:r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 w15:restartNumberingAfterBreak="0">
    <w:nsid w:val="7ACA58F0"/>
    <w:multiLevelType w:val="hybridMultilevel"/>
    <w:tmpl w:val="7D989550"/>
    <w:lvl w:ilvl="0" w:tplc="B706EFA8">
      <w:start w:val="1"/>
      <w:numFmt w:val="decimal"/>
      <w:lvlText w:val="（%1）"/>
      <w:lvlJc w:val="left"/>
      <w:pPr>
        <w:ind w:left="867" w:hanging="526"/>
        <w:jc w:val="right"/>
      </w:pPr>
      <w:rPr>
        <w:rFonts w:ascii="宋体" w:eastAsia="宋体" w:hAnsi="宋体" w:cs="宋体" w:hint="default"/>
        <w:spacing w:val="-2"/>
        <w:w w:val="100"/>
        <w:sz w:val="19"/>
        <w:szCs w:val="19"/>
        <w:lang w:val="en-US" w:eastAsia="zh-CN" w:bidi="ar-SA"/>
      </w:rPr>
    </w:lvl>
    <w:lvl w:ilvl="1" w:tplc="B32E58BA">
      <w:numFmt w:val="bullet"/>
      <w:lvlText w:val="•"/>
      <w:lvlJc w:val="left"/>
      <w:pPr>
        <w:ind w:left="1681" w:hanging="526"/>
      </w:pPr>
      <w:rPr>
        <w:rFonts w:hint="default"/>
        <w:lang w:val="en-US" w:eastAsia="zh-CN" w:bidi="ar-SA"/>
      </w:rPr>
    </w:lvl>
    <w:lvl w:ilvl="2" w:tplc="3B743258">
      <w:numFmt w:val="bullet"/>
      <w:lvlText w:val="•"/>
      <w:lvlJc w:val="left"/>
      <w:pPr>
        <w:ind w:left="2502" w:hanging="526"/>
      </w:pPr>
      <w:rPr>
        <w:rFonts w:hint="default"/>
        <w:lang w:val="en-US" w:eastAsia="zh-CN" w:bidi="ar-SA"/>
      </w:rPr>
    </w:lvl>
    <w:lvl w:ilvl="3" w:tplc="D7D81D6E">
      <w:numFmt w:val="bullet"/>
      <w:lvlText w:val="•"/>
      <w:lvlJc w:val="left"/>
      <w:pPr>
        <w:ind w:left="3323" w:hanging="526"/>
      </w:pPr>
      <w:rPr>
        <w:rFonts w:hint="default"/>
        <w:lang w:val="en-US" w:eastAsia="zh-CN" w:bidi="ar-SA"/>
      </w:rPr>
    </w:lvl>
    <w:lvl w:ilvl="4" w:tplc="783E5548">
      <w:numFmt w:val="bullet"/>
      <w:lvlText w:val="•"/>
      <w:lvlJc w:val="left"/>
      <w:pPr>
        <w:ind w:left="4145" w:hanging="526"/>
      </w:pPr>
      <w:rPr>
        <w:rFonts w:hint="default"/>
        <w:lang w:val="en-US" w:eastAsia="zh-CN" w:bidi="ar-SA"/>
      </w:rPr>
    </w:lvl>
    <w:lvl w:ilvl="5" w:tplc="2C5C4228">
      <w:numFmt w:val="bullet"/>
      <w:lvlText w:val="•"/>
      <w:lvlJc w:val="left"/>
      <w:pPr>
        <w:ind w:left="4966" w:hanging="526"/>
      </w:pPr>
      <w:rPr>
        <w:rFonts w:hint="default"/>
        <w:lang w:val="en-US" w:eastAsia="zh-CN" w:bidi="ar-SA"/>
      </w:rPr>
    </w:lvl>
    <w:lvl w:ilvl="6" w:tplc="6A8AAC8A">
      <w:numFmt w:val="bullet"/>
      <w:lvlText w:val="•"/>
      <w:lvlJc w:val="left"/>
      <w:pPr>
        <w:ind w:left="5787" w:hanging="526"/>
      </w:pPr>
      <w:rPr>
        <w:rFonts w:hint="default"/>
        <w:lang w:val="en-US" w:eastAsia="zh-CN" w:bidi="ar-SA"/>
      </w:rPr>
    </w:lvl>
    <w:lvl w:ilvl="7" w:tplc="DAE8B25A">
      <w:numFmt w:val="bullet"/>
      <w:lvlText w:val="•"/>
      <w:lvlJc w:val="left"/>
      <w:pPr>
        <w:ind w:left="6608" w:hanging="526"/>
      </w:pPr>
      <w:rPr>
        <w:rFonts w:hint="default"/>
        <w:lang w:val="en-US" w:eastAsia="zh-CN" w:bidi="ar-SA"/>
      </w:rPr>
    </w:lvl>
    <w:lvl w:ilvl="8" w:tplc="BE4600AC">
      <w:numFmt w:val="bullet"/>
      <w:lvlText w:val="•"/>
      <w:lvlJc w:val="left"/>
      <w:pPr>
        <w:ind w:left="7430" w:hanging="526"/>
      </w:pPr>
      <w:rPr>
        <w:rFonts w:hint="default"/>
        <w:lang w:val="en-US" w:eastAsia="zh-CN" w:bidi="ar-SA"/>
      </w:rPr>
    </w:lvl>
  </w:abstractNum>
  <w:num w:numId="1" w16cid:durableId="1595043275">
    <w:abstractNumId w:val="4"/>
  </w:num>
  <w:num w:numId="2" w16cid:durableId="1888835676">
    <w:abstractNumId w:val="4"/>
  </w:num>
  <w:num w:numId="3" w16cid:durableId="290521760">
    <w:abstractNumId w:val="3"/>
  </w:num>
  <w:num w:numId="4" w16cid:durableId="2070684437">
    <w:abstractNumId w:val="5"/>
  </w:num>
  <w:num w:numId="5" w16cid:durableId="1867711054">
    <w:abstractNumId w:val="2"/>
  </w:num>
  <w:num w:numId="6" w16cid:durableId="1565678909">
    <w:abstractNumId w:val="0"/>
  </w:num>
  <w:num w:numId="7" w16cid:durableId="538515704">
    <w:abstractNumId w:val="1"/>
  </w:num>
  <w:num w:numId="8" w16cid:durableId="1409576366">
    <w:abstractNumId w:val="7"/>
  </w:num>
  <w:num w:numId="9" w16cid:durableId="2010062813">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5F9"/>
    <w:rsid w:val="00000145"/>
    <w:rsid w:val="000128DC"/>
    <w:rsid w:val="00023B5D"/>
    <w:rsid w:val="00024510"/>
    <w:rsid w:val="000248E9"/>
    <w:rsid w:val="0003768F"/>
    <w:rsid w:val="00047CDE"/>
    <w:rsid w:val="000547D3"/>
    <w:rsid w:val="00071716"/>
    <w:rsid w:val="00086D31"/>
    <w:rsid w:val="00090AF1"/>
    <w:rsid w:val="000954D9"/>
    <w:rsid w:val="000972E8"/>
    <w:rsid w:val="000A6196"/>
    <w:rsid w:val="000B2BE1"/>
    <w:rsid w:val="000B52E1"/>
    <w:rsid w:val="000C290F"/>
    <w:rsid w:val="000C32BE"/>
    <w:rsid w:val="000C33F3"/>
    <w:rsid w:val="000C6003"/>
    <w:rsid w:val="000D764B"/>
    <w:rsid w:val="000F4D1C"/>
    <w:rsid w:val="000F5F8B"/>
    <w:rsid w:val="000F6B2C"/>
    <w:rsid w:val="00106D71"/>
    <w:rsid w:val="00111AA1"/>
    <w:rsid w:val="00125862"/>
    <w:rsid w:val="00127D2F"/>
    <w:rsid w:val="00130DA6"/>
    <w:rsid w:val="001427E5"/>
    <w:rsid w:val="00156EF7"/>
    <w:rsid w:val="00180433"/>
    <w:rsid w:val="00186512"/>
    <w:rsid w:val="001A4A41"/>
    <w:rsid w:val="001B31F6"/>
    <w:rsid w:val="001B7566"/>
    <w:rsid w:val="001B7B49"/>
    <w:rsid w:val="001D48AA"/>
    <w:rsid w:val="001D4FAC"/>
    <w:rsid w:val="001E1C1B"/>
    <w:rsid w:val="001F1757"/>
    <w:rsid w:val="002156E4"/>
    <w:rsid w:val="00223F8A"/>
    <w:rsid w:val="002412FB"/>
    <w:rsid w:val="002604AE"/>
    <w:rsid w:val="00261135"/>
    <w:rsid w:val="002613D6"/>
    <w:rsid w:val="002624DF"/>
    <w:rsid w:val="0027184F"/>
    <w:rsid w:val="00282F5D"/>
    <w:rsid w:val="00290EF7"/>
    <w:rsid w:val="002916F4"/>
    <w:rsid w:val="0029182C"/>
    <w:rsid w:val="00296CC9"/>
    <w:rsid w:val="002B567E"/>
    <w:rsid w:val="002C733E"/>
    <w:rsid w:val="002C79A7"/>
    <w:rsid w:val="002D15A3"/>
    <w:rsid w:val="002D28E6"/>
    <w:rsid w:val="002D3089"/>
    <w:rsid w:val="002F5045"/>
    <w:rsid w:val="003256AD"/>
    <w:rsid w:val="00357C1A"/>
    <w:rsid w:val="003643AA"/>
    <w:rsid w:val="0036579D"/>
    <w:rsid w:val="00383124"/>
    <w:rsid w:val="00391A40"/>
    <w:rsid w:val="003A3A47"/>
    <w:rsid w:val="003B2A5E"/>
    <w:rsid w:val="003D154C"/>
    <w:rsid w:val="004010CD"/>
    <w:rsid w:val="00416A85"/>
    <w:rsid w:val="00424EE7"/>
    <w:rsid w:val="00444C5B"/>
    <w:rsid w:val="00445330"/>
    <w:rsid w:val="0044607F"/>
    <w:rsid w:val="00451829"/>
    <w:rsid w:val="00471584"/>
    <w:rsid w:val="00474C70"/>
    <w:rsid w:val="00482818"/>
    <w:rsid w:val="00487D1F"/>
    <w:rsid w:val="004969EF"/>
    <w:rsid w:val="004A6649"/>
    <w:rsid w:val="004A74C8"/>
    <w:rsid w:val="004B3B1F"/>
    <w:rsid w:val="004B6000"/>
    <w:rsid w:val="004F2477"/>
    <w:rsid w:val="00504AE8"/>
    <w:rsid w:val="00527C77"/>
    <w:rsid w:val="00570751"/>
    <w:rsid w:val="00570AB3"/>
    <w:rsid w:val="00577268"/>
    <w:rsid w:val="0059591B"/>
    <w:rsid w:val="0059718A"/>
    <w:rsid w:val="005A03C2"/>
    <w:rsid w:val="005A38FD"/>
    <w:rsid w:val="005A5609"/>
    <w:rsid w:val="005A7D8E"/>
    <w:rsid w:val="005C61F2"/>
    <w:rsid w:val="005C6626"/>
    <w:rsid w:val="005D602B"/>
    <w:rsid w:val="005E02BE"/>
    <w:rsid w:val="005E1624"/>
    <w:rsid w:val="005F6F4C"/>
    <w:rsid w:val="00606359"/>
    <w:rsid w:val="0060692B"/>
    <w:rsid w:val="00616035"/>
    <w:rsid w:val="006245F9"/>
    <w:rsid w:val="00636976"/>
    <w:rsid w:val="00642C97"/>
    <w:rsid w:val="00650986"/>
    <w:rsid w:val="006527DE"/>
    <w:rsid w:val="00655A6A"/>
    <w:rsid w:val="0065675D"/>
    <w:rsid w:val="006636B8"/>
    <w:rsid w:val="006835F9"/>
    <w:rsid w:val="00692537"/>
    <w:rsid w:val="006A68D7"/>
    <w:rsid w:val="006B4439"/>
    <w:rsid w:val="006B4B24"/>
    <w:rsid w:val="006C5B1C"/>
    <w:rsid w:val="006F0283"/>
    <w:rsid w:val="006F177A"/>
    <w:rsid w:val="006F2B35"/>
    <w:rsid w:val="006F7A48"/>
    <w:rsid w:val="00706A38"/>
    <w:rsid w:val="00742761"/>
    <w:rsid w:val="00747795"/>
    <w:rsid w:val="00761BCF"/>
    <w:rsid w:val="00773EDC"/>
    <w:rsid w:val="007A3BB7"/>
    <w:rsid w:val="007A5877"/>
    <w:rsid w:val="007C44BF"/>
    <w:rsid w:val="007E78ED"/>
    <w:rsid w:val="007F3D5E"/>
    <w:rsid w:val="007F5829"/>
    <w:rsid w:val="00817ED4"/>
    <w:rsid w:val="008354C4"/>
    <w:rsid w:val="00850DD2"/>
    <w:rsid w:val="008654D6"/>
    <w:rsid w:val="0087336D"/>
    <w:rsid w:val="00881251"/>
    <w:rsid w:val="00893AAC"/>
    <w:rsid w:val="008A5353"/>
    <w:rsid w:val="008B061D"/>
    <w:rsid w:val="008B148C"/>
    <w:rsid w:val="008B6687"/>
    <w:rsid w:val="008B788E"/>
    <w:rsid w:val="008C5BD9"/>
    <w:rsid w:val="008E6D92"/>
    <w:rsid w:val="008F61FE"/>
    <w:rsid w:val="009009E6"/>
    <w:rsid w:val="00900A56"/>
    <w:rsid w:val="00904411"/>
    <w:rsid w:val="00913DDA"/>
    <w:rsid w:val="009145DC"/>
    <w:rsid w:val="00921167"/>
    <w:rsid w:val="00940DC6"/>
    <w:rsid w:val="00947B4B"/>
    <w:rsid w:val="009708DF"/>
    <w:rsid w:val="00970BB4"/>
    <w:rsid w:val="009760F8"/>
    <w:rsid w:val="00976F5C"/>
    <w:rsid w:val="009903BB"/>
    <w:rsid w:val="009D1F49"/>
    <w:rsid w:val="009E7804"/>
    <w:rsid w:val="009F195F"/>
    <w:rsid w:val="00A0724F"/>
    <w:rsid w:val="00A129BE"/>
    <w:rsid w:val="00A40761"/>
    <w:rsid w:val="00A414C7"/>
    <w:rsid w:val="00A54E38"/>
    <w:rsid w:val="00A754D3"/>
    <w:rsid w:val="00A7662E"/>
    <w:rsid w:val="00A82BEC"/>
    <w:rsid w:val="00A917D5"/>
    <w:rsid w:val="00A92D6C"/>
    <w:rsid w:val="00AB5E35"/>
    <w:rsid w:val="00AC4331"/>
    <w:rsid w:val="00AD3E6E"/>
    <w:rsid w:val="00AE1AD4"/>
    <w:rsid w:val="00B01F3D"/>
    <w:rsid w:val="00B11548"/>
    <w:rsid w:val="00B2351E"/>
    <w:rsid w:val="00B2665E"/>
    <w:rsid w:val="00B30734"/>
    <w:rsid w:val="00B344E6"/>
    <w:rsid w:val="00B56931"/>
    <w:rsid w:val="00B6688F"/>
    <w:rsid w:val="00B671FA"/>
    <w:rsid w:val="00B87A38"/>
    <w:rsid w:val="00BA0950"/>
    <w:rsid w:val="00BA74BD"/>
    <w:rsid w:val="00BB2BAD"/>
    <w:rsid w:val="00BC421E"/>
    <w:rsid w:val="00BC5B94"/>
    <w:rsid w:val="00BD5E2A"/>
    <w:rsid w:val="00BE6D76"/>
    <w:rsid w:val="00BF7063"/>
    <w:rsid w:val="00C03484"/>
    <w:rsid w:val="00C06E00"/>
    <w:rsid w:val="00C07CFA"/>
    <w:rsid w:val="00C115C6"/>
    <w:rsid w:val="00C643E2"/>
    <w:rsid w:val="00C745B5"/>
    <w:rsid w:val="00C93E4E"/>
    <w:rsid w:val="00CA17B8"/>
    <w:rsid w:val="00CB286C"/>
    <w:rsid w:val="00CB33E6"/>
    <w:rsid w:val="00CB5799"/>
    <w:rsid w:val="00CC7A15"/>
    <w:rsid w:val="00CE53F6"/>
    <w:rsid w:val="00D035A8"/>
    <w:rsid w:val="00D10C60"/>
    <w:rsid w:val="00D22331"/>
    <w:rsid w:val="00D348DD"/>
    <w:rsid w:val="00D402D6"/>
    <w:rsid w:val="00D74646"/>
    <w:rsid w:val="00D814AB"/>
    <w:rsid w:val="00D92CE0"/>
    <w:rsid w:val="00D95F3E"/>
    <w:rsid w:val="00DB30E7"/>
    <w:rsid w:val="00DB6CA7"/>
    <w:rsid w:val="00DE38E2"/>
    <w:rsid w:val="00DE3BBC"/>
    <w:rsid w:val="00DF2390"/>
    <w:rsid w:val="00DF72AC"/>
    <w:rsid w:val="00E0621E"/>
    <w:rsid w:val="00E1795C"/>
    <w:rsid w:val="00E30330"/>
    <w:rsid w:val="00E5285D"/>
    <w:rsid w:val="00E60367"/>
    <w:rsid w:val="00EA4765"/>
    <w:rsid w:val="00EB3579"/>
    <w:rsid w:val="00EB416F"/>
    <w:rsid w:val="00EC3B41"/>
    <w:rsid w:val="00ED01C0"/>
    <w:rsid w:val="00ED4A25"/>
    <w:rsid w:val="00ED5886"/>
    <w:rsid w:val="00EE1606"/>
    <w:rsid w:val="00EE1B2D"/>
    <w:rsid w:val="00EF357A"/>
    <w:rsid w:val="00F009B3"/>
    <w:rsid w:val="00F00BE9"/>
    <w:rsid w:val="00F272DE"/>
    <w:rsid w:val="00F32B17"/>
    <w:rsid w:val="00F37993"/>
    <w:rsid w:val="00F4241A"/>
    <w:rsid w:val="00F42D1F"/>
    <w:rsid w:val="00F52053"/>
    <w:rsid w:val="00F7469F"/>
    <w:rsid w:val="00F74B7C"/>
    <w:rsid w:val="00F82F76"/>
    <w:rsid w:val="00F84FDC"/>
    <w:rsid w:val="00F87A9F"/>
    <w:rsid w:val="00FA5A22"/>
    <w:rsid w:val="00FA62AE"/>
    <w:rsid w:val="00FC76EA"/>
    <w:rsid w:val="00FD27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0026CB"/>
  <w15:docId w15:val="{7F2084B6-DE3A-4F08-8663-280718E2E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003"/>
    <w:pPr>
      <w:widowControl w:val="0"/>
      <w:jc w:val="both"/>
    </w:pPr>
    <w:rPr>
      <w:rFonts w:ascii="Times New Roman" w:eastAsia="宋体" w:hAnsi="Times New Roman" w:cs="Times New Roman"/>
      <w:szCs w:val="24"/>
    </w:rPr>
  </w:style>
  <w:style w:type="paragraph" w:styleId="Heading1">
    <w:name w:val="heading 1"/>
    <w:basedOn w:val="Normal"/>
    <w:next w:val="Normal"/>
    <w:link w:val="Heading1Char"/>
    <w:autoRedefine/>
    <w:uiPriority w:val="9"/>
    <w:qFormat/>
    <w:rsid w:val="00CC7A15"/>
    <w:pPr>
      <w:keepNext/>
      <w:keepLines/>
      <w:widowControl/>
      <w:numPr>
        <w:numId w:val="1"/>
      </w:numPr>
      <w:spacing w:line="360" w:lineRule="auto"/>
      <w:outlineLvl w:val="0"/>
    </w:pPr>
    <w:rPr>
      <w:rFonts w:eastAsia="黑体"/>
      <w:bCs/>
      <w:kern w:val="44"/>
      <w:sz w:val="28"/>
      <w:szCs w:val="44"/>
    </w:rPr>
  </w:style>
  <w:style w:type="paragraph" w:styleId="Heading2">
    <w:name w:val="heading 2"/>
    <w:basedOn w:val="Normal"/>
    <w:next w:val="Normal"/>
    <w:link w:val="Heading2Char"/>
    <w:autoRedefine/>
    <w:uiPriority w:val="9"/>
    <w:unhideWhenUsed/>
    <w:qFormat/>
    <w:rsid w:val="0087336D"/>
    <w:pPr>
      <w:keepNext/>
      <w:keepLines/>
      <w:tabs>
        <w:tab w:val="left" w:pos="859"/>
        <w:tab w:val="left" w:pos="860"/>
        <w:tab w:val="left" w:pos="915"/>
        <w:tab w:val="left" w:pos="916"/>
      </w:tabs>
      <w:spacing w:before="12"/>
      <w:ind w:left="859"/>
      <w:jc w:val="center"/>
      <w:outlineLvl w:val="1"/>
    </w:pPr>
    <w:rPr>
      <w:rFonts w:eastAsia="黑体" w:cstheme="majorBidi"/>
      <w:bCs/>
      <w:sz w:val="24"/>
      <w:szCs w:val="32"/>
    </w:rPr>
  </w:style>
  <w:style w:type="paragraph" w:styleId="Heading3">
    <w:name w:val="heading 3"/>
    <w:basedOn w:val="Normal"/>
    <w:next w:val="Normal"/>
    <w:link w:val="Heading3Char"/>
    <w:autoRedefine/>
    <w:uiPriority w:val="9"/>
    <w:unhideWhenUsed/>
    <w:qFormat/>
    <w:rsid w:val="00CC7A15"/>
    <w:pPr>
      <w:numPr>
        <w:ilvl w:val="2"/>
        <w:numId w:val="2"/>
      </w:numPr>
      <w:spacing w:line="360" w:lineRule="auto"/>
      <w:outlineLvl w:val="2"/>
    </w:pPr>
    <w:rPr>
      <w:rFonts w:eastAsia="楷体"/>
      <w:bCs/>
      <w:szCs w:val="32"/>
    </w:rPr>
  </w:style>
  <w:style w:type="paragraph" w:styleId="Heading4">
    <w:name w:val="heading 4"/>
    <w:basedOn w:val="Normal"/>
    <w:next w:val="Normal"/>
    <w:link w:val="Heading4Char"/>
    <w:uiPriority w:val="9"/>
    <w:unhideWhenUsed/>
    <w:qFormat/>
    <w:rsid w:val="00B2351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B2351E"/>
    <w:pPr>
      <w:keepNext/>
      <w:keepLines/>
      <w:spacing w:before="280" w:after="290" w:line="376" w:lineRule="auto"/>
      <w:outlineLvl w:val="4"/>
    </w:pPr>
    <w:rPr>
      <w:b/>
      <w:bCs/>
      <w:sz w:val="28"/>
      <w:szCs w:val="28"/>
    </w:rPr>
  </w:style>
  <w:style w:type="paragraph" w:styleId="Heading6">
    <w:name w:val="heading 6"/>
    <w:basedOn w:val="Normal"/>
    <w:link w:val="Heading6Char"/>
    <w:uiPriority w:val="9"/>
    <w:unhideWhenUsed/>
    <w:qFormat/>
    <w:rsid w:val="0060692B"/>
    <w:pPr>
      <w:autoSpaceDE w:val="0"/>
      <w:autoSpaceDN w:val="0"/>
      <w:spacing w:before="214"/>
      <w:ind w:left="18"/>
      <w:jc w:val="center"/>
      <w:outlineLvl w:val="5"/>
    </w:pPr>
    <w:rPr>
      <w:rFonts w:ascii="宋体" w:hAnsi="宋体" w:cs="宋体"/>
      <w:kern w:val="0"/>
      <w:sz w:val="22"/>
      <w:szCs w:val="22"/>
    </w:rPr>
  </w:style>
  <w:style w:type="paragraph" w:styleId="Heading7">
    <w:name w:val="heading 7"/>
    <w:basedOn w:val="Normal"/>
    <w:link w:val="Heading7Char"/>
    <w:uiPriority w:val="1"/>
    <w:qFormat/>
    <w:rsid w:val="0060692B"/>
    <w:pPr>
      <w:autoSpaceDE w:val="0"/>
      <w:autoSpaceDN w:val="0"/>
      <w:ind w:left="923"/>
      <w:jc w:val="left"/>
      <w:outlineLvl w:val="6"/>
    </w:pPr>
    <w:rPr>
      <w:rFonts w:ascii="微软雅黑" w:eastAsia="微软雅黑" w:hAnsi="微软雅黑" w:cs="微软雅黑"/>
      <w:b/>
      <w:bCs/>
      <w:kern w:val="0"/>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286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CB286C"/>
    <w:rPr>
      <w:sz w:val="18"/>
      <w:szCs w:val="18"/>
    </w:rPr>
  </w:style>
  <w:style w:type="paragraph" w:styleId="Footer">
    <w:name w:val="footer"/>
    <w:basedOn w:val="Normal"/>
    <w:link w:val="FooterChar"/>
    <w:unhideWhenUsed/>
    <w:rsid w:val="00CB286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CB286C"/>
    <w:rPr>
      <w:sz w:val="18"/>
      <w:szCs w:val="18"/>
    </w:rPr>
  </w:style>
  <w:style w:type="paragraph" w:customStyle="1" w:styleId="062">
    <w:name w:val="[06]英文标题2"/>
    <w:basedOn w:val="Normal"/>
    <w:autoRedefine/>
    <w:rsid w:val="00CB286C"/>
    <w:pPr>
      <w:spacing w:before="180" w:after="120" w:line="0" w:lineRule="atLeast"/>
      <w:jc w:val="center"/>
    </w:pPr>
    <w:rPr>
      <w:rFonts w:eastAsia="楷体_GB2312"/>
    </w:rPr>
  </w:style>
  <w:style w:type="paragraph" w:customStyle="1" w:styleId="a">
    <w:name w:val="论文大题目"/>
    <w:basedOn w:val="Normal"/>
    <w:link w:val="Char"/>
    <w:qFormat/>
    <w:rsid w:val="00090AF1"/>
    <w:pPr>
      <w:spacing w:line="480" w:lineRule="auto"/>
      <w:jc w:val="center"/>
    </w:pPr>
    <w:rPr>
      <w:rFonts w:eastAsia="黑体"/>
      <w:sz w:val="36"/>
      <w:szCs w:val="36"/>
    </w:rPr>
  </w:style>
  <w:style w:type="paragraph" w:customStyle="1" w:styleId="a0">
    <w:name w:val="作者地址"/>
    <w:basedOn w:val="Normal"/>
    <w:link w:val="Char0"/>
    <w:qFormat/>
    <w:rsid w:val="00CB286C"/>
    <w:pPr>
      <w:spacing w:line="480" w:lineRule="auto"/>
      <w:jc w:val="center"/>
    </w:pPr>
    <w:rPr>
      <w:sz w:val="15"/>
    </w:rPr>
  </w:style>
  <w:style w:type="character" w:customStyle="1" w:styleId="Char">
    <w:name w:val="论文大题目 Char"/>
    <w:basedOn w:val="DefaultParagraphFont"/>
    <w:link w:val="a"/>
    <w:rsid w:val="00090AF1"/>
    <w:rPr>
      <w:rFonts w:ascii="Times New Roman" w:eastAsia="黑体" w:hAnsi="Times New Roman"/>
      <w:sz w:val="36"/>
      <w:szCs w:val="36"/>
    </w:rPr>
  </w:style>
  <w:style w:type="paragraph" w:customStyle="1" w:styleId="a1">
    <w:name w:val="作者姓名"/>
    <w:basedOn w:val="Normal"/>
    <w:link w:val="Char1"/>
    <w:qFormat/>
    <w:rsid w:val="00CB286C"/>
    <w:pPr>
      <w:spacing w:line="360" w:lineRule="auto"/>
      <w:jc w:val="center"/>
    </w:pPr>
    <w:rPr>
      <w:rFonts w:eastAsia="楷体"/>
    </w:rPr>
  </w:style>
  <w:style w:type="character" w:customStyle="1" w:styleId="Char0">
    <w:name w:val="作者地址 Char"/>
    <w:basedOn w:val="DefaultParagraphFont"/>
    <w:link w:val="a0"/>
    <w:rsid w:val="00CB286C"/>
    <w:rPr>
      <w:rFonts w:ascii="Times New Roman" w:eastAsia="宋体" w:hAnsi="Times New Roman"/>
      <w:sz w:val="15"/>
    </w:rPr>
  </w:style>
  <w:style w:type="paragraph" w:customStyle="1" w:styleId="a2">
    <w:name w:val="摘要"/>
    <w:basedOn w:val="Normal"/>
    <w:link w:val="Char2"/>
    <w:qFormat/>
    <w:rsid w:val="00CB286C"/>
    <w:pPr>
      <w:ind w:firstLine="360"/>
    </w:pPr>
    <w:rPr>
      <w:rFonts w:ascii="仿宋" w:eastAsia="仿宋" w:hAnsi="仿宋"/>
      <w:sz w:val="18"/>
      <w:szCs w:val="18"/>
    </w:rPr>
  </w:style>
  <w:style w:type="character" w:customStyle="1" w:styleId="Char1">
    <w:name w:val="作者姓名 Char"/>
    <w:basedOn w:val="DefaultParagraphFont"/>
    <w:link w:val="a1"/>
    <w:rsid w:val="00CB286C"/>
    <w:rPr>
      <w:rFonts w:ascii="Times New Roman" w:eastAsia="楷体" w:hAnsi="Times New Roman"/>
    </w:rPr>
  </w:style>
  <w:style w:type="character" w:customStyle="1" w:styleId="Heading1Char">
    <w:name w:val="Heading 1 Char"/>
    <w:basedOn w:val="DefaultParagraphFont"/>
    <w:link w:val="Heading1"/>
    <w:uiPriority w:val="9"/>
    <w:rsid w:val="00CC7A15"/>
    <w:rPr>
      <w:rFonts w:ascii="Times New Roman" w:eastAsia="黑体" w:hAnsi="Times New Roman" w:cs="Times New Roman"/>
      <w:bCs/>
      <w:kern w:val="44"/>
      <w:sz w:val="28"/>
      <w:szCs w:val="44"/>
    </w:rPr>
  </w:style>
  <w:style w:type="character" w:customStyle="1" w:styleId="Char2">
    <w:name w:val="摘要 Char"/>
    <w:basedOn w:val="DefaultParagraphFont"/>
    <w:link w:val="a2"/>
    <w:rsid w:val="00CB286C"/>
    <w:rPr>
      <w:rFonts w:ascii="仿宋" w:eastAsia="仿宋" w:hAnsi="仿宋"/>
      <w:sz w:val="18"/>
      <w:szCs w:val="18"/>
    </w:rPr>
  </w:style>
  <w:style w:type="character" w:customStyle="1" w:styleId="Heading2Char">
    <w:name w:val="Heading 2 Char"/>
    <w:basedOn w:val="DefaultParagraphFont"/>
    <w:link w:val="Heading2"/>
    <w:uiPriority w:val="9"/>
    <w:rsid w:val="0087336D"/>
    <w:rPr>
      <w:rFonts w:ascii="Times New Roman" w:eastAsia="黑体" w:hAnsi="Times New Roman" w:cstheme="majorBidi"/>
      <w:bCs/>
      <w:sz w:val="24"/>
      <w:szCs w:val="32"/>
    </w:rPr>
  </w:style>
  <w:style w:type="character" w:customStyle="1" w:styleId="Heading3Char">
    <w:name w:val="Heading 3 Char"/>
    <w:basedOn w:val="DefaultParagraphFont"/>
    <w:link w:val="Heading3"/>
    <w:uiPriority w:val="9"/>
    <w:rsid w:val="00636976"/>
    <w:rPr>
      <w:rFonts w:ascii="Times New Roman" w:eastAsia="楷体" w:hAnsi="Times New Roman" w:cs="Times New Roman"/>
      <w:bCs/>
      <w:szCs w:val="32"/>
    </w:rPr>
  </w:style>
  <w:style w:type="paragraph" w:customStyle="1" w:styleId="17">
    <w:name w:val="[17]表中文字"/>
    <w:basedOn w:val="Normal"/>
    <w:autoRedefine/>
    <w:rsid w:val="00B2351E"/>
    <w:pPr>
      <w:tabs>
        <w:tab w:val="decimal" w:pos="210"/>
      </w:tabs>
      <w:spacing w:line="240" w:lineRule="exact"/>
      <w:ind w:leftChars="-51" w:left="1" w:rightChars="-1765" w:right="-3706" w:hangingChars="72" w:hanging="108"/>
    </w:pPr>
    <w:rPr>
      <w:kern w:val="0"/>
      <w:sz w:val="15"/>
    </w:rPr>
  </w:style>
  <w:style w:type="paragraph" w:customStyle="1" w:styleId="15">
    <w:name w:val="[15]表头"/>
    <w:basedOn w:val="Heading4"/>
    <w:autoRedefine/>
    <w:rsid w:val="00B2351E"/>
    <w:pPr>
      <w:spacing w:before="0" w:after="0" w:line="0" w:lineRule="atLeast"/>
      <w:jc w:val="left"/>
    </w:pPr>
    <w:rPr>
      <w:rFonts w:ascii="黑体" w:eastAsia="黑体" w:hAnsi="Times New Roman" w:cs="Times New Roman"/>
      <w:b w:val="0"/>
      <w:bCs w:val="0"/>
      <w:sz w:val="18"/>
    </w:rPr>
  </w:style>
  <w:style w:type="paragraph" w:customStyle="1" w:styleId="16">
    <w:name w:val="[16]英文表头"/>
    <w:basedOn w:val="Heading5"/>
    <w:autoRedefine/>
    <w:rsid w:val="00B2351E"/>
    <w:pPr>
      <w:spacing w:before="60" w:after="60" w:line="0" w:lineRule="atLeast"/>
      <w:ind w:left="726" w:hanging="726"/>
    </w:pPr>
    <w:rPr>
      <w:b w:val="0"/>
      <w:bCs w:val="0"/>
      <w:sz w:val="18"/>
    </w:rPr>
  </w:style>
  <w:style w:type="character" w:customStyle="1" w:styleId="Heading4Char">
    <w:name w:val="Heading 4 Char"/>
    <w:basedOn w:val="DefaultParagraphFont"/>
    <w:link w:val="Heading4"/>
    <w:uiPriority w:val="9"/>
    <w:rsid w:val="00B2351E"/>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B2351E"/>
    <w:rPr>
      <w:b/>
      <w:bCs/>
      <w:sz w:val="28"/>
      <w:szCs w:val="28"/>
    </w:rPr>
  </w:style>
  <w:style w:type="paragraph" w:styleId="Caption">
    <w:name w:val="caption"/>
    <w:basedOn w:val="Normal"/>
    <w:next w:val="Normal"/>
    <w:link w:val="CaptionChar"/>
    <w:uiPriority w:val="35"/>
    <w:unhideWhenUsed/>
    <w:qFormat/>
    <w:rsid w:val="00A917D5"/>
    <w:rPr>
      <w:rFonts w:asciiTheme="majorHAnsi" w:eastAsia="黑体" w:hAnsiTheme="majorHAnsi" w:cstheme="majorBidi"/>
      <w:sz w:val="20"/>
      <w:szCs w:val="20"/>
    </w:rPr>
  </w:style>
  <w:style w:type="paragraph" w:customStyle="1" w:styleId="a3">
    <w:name w:val="图表题"/>
    <w:basedOn w:val="Caption"/>
    <w:link w:val="Char3"/>
    <w:qFormat/>
    <w:rsid w:val="00D22331"/>
    <w:pPr>
      <w:spacing w:before="60" w:after="60" w:line="400" w:lineRule="exact"/>
      <w:jc w:val="center"/>
    </w:pPr>
  </w:style>
  <w:style w:type="paragraph" w:customStyle="1" w:styleId="a4">
    <w:name w:val="图"/>
    <w:basedOn w:val="Normal"/>
    <w:link w:val="Char4"/>
    <w:qFormat/>
    <w:rsid w:val="0059591B"/>
    <w:pPr>
      <w:jc w:val="center"/>
    </w:pPr>
  </w:style>
  <w:style w:type="character" w:customStyle="1" w:styleId="CaptionChar">
    <w:name w:val="Caption Char"/>
    <w:basedOn w:val="DefaultParagraphFont"/>
    <w:link w:val="Caption"/>
    <w:uiPriority w:val="35"/>
    <w:rsid w:val="00D22331"/>
    <w:rPr>
      <w:rFonts w:asciiTheme="majorHAnsi" w:eastAsia="黑体" w:hAnsiTheme="majorHAnsi" w:cstheme="majorBidi"/>
      <w:sz w:val="20"/>
      <w:szCs w:val="20"/>
    </w:rPr>
  </w:style>
  <w:style w:type="character" w:customStyle="1" w:styleId="Char3">
    <w:name w:val="图表题 Char"/>
    <w:basedOn w:val="CaptionChar"/>
    <w:link w:val="a3"/>
    <w:rsid w:val="00D22331"/>
    <w:rPr>
      <w:rFonts w:asciiTheme="majorHAnsi" w:eastAsia="黑体" w:hAnsiTheme="majorHAnsi" w:cstheme="majorBidi"/>
      <w:sz w:val="20"/>
      <w:szCs w:val="20"/>
    </w:rPr>
  </w:style>
  <w:style w:type="table" w:customStyle="1" w:styleId="a5">
    <w:name w:val="三线表"/>
    <w:basedOn w:val="TableNormal"/>
    <w:uiPriority w:val="99"/>
    <w:rsid w:val="0059591B"/>
    <w:tblPr/>
  </w:style>
  <w:style w:type="character" w:customStyle="1" w:styleId="Char4">
    <w:name w:val="图 Char"/>
    <w:basedOn w:val="DefaultParagraphFont"/>
    <w:link w:val="a4"/>
    <w:rsid w:val="0059591B"/>
  </w:style>
  <w:style w:type="paragraph" w:styleId="FootnoteText">
    <w:name w:val="footnote text"/>
    <w:basedOn w:val="Normal"/>
    <w:link w:val="FootnoteTextChar"/>
    <w:uiPriority w:val="99"/>
    <w:semiHidden/>
    <w:unhideWhenUsed/>
    <w:rsid w:val="00223F8A"/>
    <w:pPr>
      <w:snapToGrid w:val="0"/>
      <w:jc w:val="left"/>
    </w:pPr>
    <w:rPr>
      <w:sz w:val="18"/>
      <w:szCs w:val="18"/>
    </w:rPr>
  </w:style>
  <w:style w:type="character" w:customStyle="1" w:styleId="FootnoteTextChar">
    <w:name w:val="Footnote Text Char"/>
    <w:basedOn w:val="DefaultParagraphFont"/>
    <w:link w:val="FootnoteText"/>
    <w:uiPriority w:val="99"/>
    <w:semiHidden/>
    <w:rsid w:val="00223F8A"/>
    <w:rPr>
      <w:sz w:val="18"/>
      <w:szCs w:val="18"/>
    </w:rPr>
  </w:style>
  <w:style w:type="character" w:styleId="FootnoteReference">
    <w:name w:val="footnote reference"/>
    <w:basedOn w:val="DefaultParagraphFont"/>
    <w:uiPriority w:val="99"/>
    <w:semiHidden/>
    <w:unhideWhenUsed/>
    <w:rsid w:val="00223F8A"/>
    <w:rPr>
      <w:vertAlign w:val="superscript"/>
    </w:rPr>
  </w:style>
  <w:style w:type="paragraph" w:customStyle="1" w:styleId="21">
    <w:name w:val="书眉[21]"/>
    <w:basedOn w:val="Normal"/>
    <w:autoRedefine/>
    <w:rsid w:val="00223F8A"/>
    <w:rPr>
      <w:sz w:val="18"/>
    </w:rPr>
  </w:style>
  <w:style w:type="paragraph" w:styleId="NoSpacing">
    <w:name w:val="No Spacing"/>
    <w:uiPriority w:val="1"/>
    <w:qFormat/>
    <w:rsid w:val="006835F9"/>
    <w:pPr>
      <w:widowControl w:val="0"/>
      <w:jc w:val="both"/>
    </w:pPr>
    <w:rPr>
      <w:rFonts w:ascii="Times New Roman" w:eastAsia="宋体" w:hAnsi="Times New Roman" w:cs="Times New Roman"/>
      <w:szCs w:val="24"/>
    </w:rPr>
  </w:style>
  <w:style w:type="paragraph" w:styleId="ListParagraph">
    <w:name w:val="List Paragraph"/>
    <w:basedOn w:val="Normal"/>
    <w:uiPriority w:val="1"/>
    <w:qFormat/>
    <w:rsid w:val="0029182C"/>
    <w:pPr>
      <w:ind w:firstLineChars="200" w:firstLine="420"/>
    </w:pPr>
  </w:style>
  <w:style w:type="paragraph" w:styleId="BodyText">
    <w:name w:val="Body Text"/>
    <w:basedOn w:val="Normal"/>
    <w:link w:val="BodyTextChar"/>
    <w:uiPriority w:val="1"/>
    <w:qFormat/>
    <w:rsid w:val="0087336D"/>
    <w:pPr>
      <w:autoSpaceDE w:val="0"/>
      <w:autoSpaceDN w:val="0"/>
      <w:jc w:val="left"/>
    </w:pPr>
    <w:rPr>
      <w:rFonts w:ascii="宋体" w:hAnsi="宋体" w:cs="宋体"/>
      <w:kern w:val="0"/>
      <w:szCs w:val="21"/>
    </w:rPr>
  </w:style>
  <w:style w:type="character" w:customStyle="1" w:styleId="BodyTextChar">
    <w:name w:val="Body Text Char"/>
    <w:basedOn w:val="DefaultParagraphFont"/>
    <w:link w:val="BodyText"/>
    <w:uiPriority w:val="1"/>
    <w:rsid w:val="0087336D"/>
    <w:rPr>
      <w:rFonts w:ascii="宋体" w:eastAsia="宋体" w:hAnsi="宋体" w:cs="宋体"/>
      <w:kern w:val="0"/>
      <w:szCs w:val="21"/>
    </w:rPr>
  </w:style>
  <w:style w:type="paragraph" w:customStyle="1" w:styleId="TableParagraph">
    <w:name w:val="Table Paragraph"/>
    <w:basedOn w:val="Normal"/>
    <w:uiPriority w:val="1"/>
    <w:qFormat/>
    <w:rsid w:val="00EF357A"/>
    <w:pPr>
      <w:autoSpaceDE w:val="0"/>
      <w:autoSpaceDN w:val="0"/>
      <w:jc w:val="left"/>
    </w:pPr>
    <w:rPr>
      <w:rFonts w:ascii="宋体" w:hAnsi="宋体" w:cs="宋体"/>
      <w:kern w:val="0"/>
      <w:sz w:val="22"/>
      <w:szCs w:val="22"/>
    </w:rPr>
  </w:style>
  <w:style w:type="paragraph" w:styleId="NormalWeb">
    <w:name w:val="Normal (Web)"/>
    <w:basedOn w:val="Normal"/>
    <w:uiPriority w:val="99"/>
    <w:semiHidden/>
    <w:unhideWhenUsed/>
    <w:rsid w:val="005C6626"/>
    <w:pPr>
      <w:widowControl/>
      <w:spacing w:before="100" w:beforeAutospacing="1" w:after="100" w:afterAutospacing="1"/>
      <w:jc w:val="left"/>
    </w:pPr>
    <w:rPr>
      <w:rFonts w:eastAsia="Times New Roman"/>
      <w:kern w:val="0"/>
      <w:sz w:val="24"/>
    </w:rPr>
  </w:style>
  <w:style w:type="character" w:customStyle="1" w:styleId="Heading6Char">
    <w:name w:val="Heading 6 Char"/>
    <w:basedOn w:val="DefaultParagraphFont"/>
    <w:link w:val="Heading6"/>
    <w:uiPriority w:val="9"/>
    <w:rsid w:val="0060692B"/>
    <w:rPr>
      <w:rFonts w:ascii="宋体" w:eastAsia="宋体" w:hAnsi="宋体" w:cs="宋体"/>
      <w:kern w:val="0"/>
      <w:sz w:val="22"/>
    </w:rPr>
  </w:style>
  <w:style w:type="character" w:customStyle="1" w:styleId="Heading7Char">
    <w:name w:val="Heading 7 Char"/>
    <w:basedOn w:val="DefaultParagraphFont"/>
    <w:link w:val="Heading7"/>
    <w:uiPriority w:val="1"/>
    <w:rsid w:val="0060692B"/>
    <w:rPr>
      <w:rFonts w:ascii="微软雅黑" w:eastAsia="微软雅黑" w:hAnsi="微软雅黑" w:cs="微软雅黑"/>
      <w:b/>
      <w:bCs/>
      <w:kern w:val="0"/>
      <w:szCs w:val="21"/>
    </w:rPr>
  </w:style>
  <w:style w:type="paragraph" w:styleId="TOC1">
    <w:name w:val="toc 1"/>
    <w:basedOn w:val="Normal"/>
    <w:uiPriority w:val="1"/>
    <w:qFormat/>
    <w:rsid w:val="0060692B"/>
    <w:pPr>
      <w:autoSpaceDE w:val="0"/>
      <w:autoSpaceDN w:val="0"/>
      <w:spacing w:before="54"/>
      <w:ind w:left="230"/>
      <w:jc w:val="left"/>
    </w:pPr>
    <w:rPr>
      <w:rFonts w:ascii="微软雅黑" w:eastAsia="微软雅黑" w:hAnsi="微软雅黑" w:cs="微软雅黑"/>
      <w:b/>
      <w:bCs/>
      <w:kern w:val="0"/>
      <w:szCs w:val="21"/>
    </w:rPr>
  </w:style>
  <w:style w:type="paragraph" w:styleId="TOC2">
    <w:name w:val="toc 2"/>
    <w:basedOn w:val="Normal"/>
    <w:uiPriority w:val="1"/>
    <w:qFormat/>
    <w:rsid w:val="0060692B"/>
    <w:pPr>
      <w:autoSpaceDE w:val="0"/>
      <w:autoSpaceDN w:val="0"/>
      <w:spacing w:before="43"/>
      <w:ind w:left="1124" w:hanging="475"/>
      <w:jc w:val="left"/>
    </w:pPr>
    <w:rPr>
      <w:rFonts w:ascii="宋体" w:hAnsi="宋体" w:cs="宋体"/>
      <w:kern w:val="0"/>
      <w:szCs w:val="21"/>
    </w:rPr>
  </w:style>
  <w:style w:type="paragraph" w:styleId="Title">
    <w:name w:val="Title"/>
    <w:basedOn w:val="Normal"/>
    <w:link w:val="TitleChar"/>
    <w:uiPriority w:val="10"/>
    <w:qFormat/>
    <w:rsid w:val="0060692B"/>
    <w:pPr>
      <w:autoSpaceDE w:val="0"/>
      <w:autoSpaceDN w:val="0"/>
      <w:spacing w:line="1019" w:lineRule="exact"/>
      <w:ind w:left="672"/>
      <w:jc w:val="left"/>
    </w:pPr>
    <w:rPr>
      <w:rFonts w:ascii="微软雅黑" w:eastAsia="微软雅黑" w:hAnsi="微软雅黑" w:cs="微软雅黑"/>
      <w:b/>
      <w:bCs/>
      <w:kern w:val="0"/>
      <w:sz w:val="60"/>
      <w:szCs w:val="60"/>
    </w:rPr>
  </w:style>
  <w:style w:type="character" w:customStyle="1" w:styleId="TitleChar">
    <w:name w:val="Title Char"/>
    <w:basedOn w:val="DefaultParagraphFont"/>
    <w:link w:val="Title"/>
    <w:uiPriority w:val="10"/>
    <w:rsid w:val="0060692B"/>
    <w:rPr>
      <w:rFonts w:ascii="微软雅黑" w:eastAsia="微软雅黑" w:hAnsi="微软雅黑" w:cs="微软雅黑"/>
      <w:b/>
      <w:bCs/>
      <w:kern w:val="0"/>
      <w:sz w:val="60"/>
      <w:szCs w:val="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812632">
      <w:bodyDiv w:val="1"/>
      <w:marLeft w:val="0"/>
      <w:marRight w:val="0"/>
      <w:marTop w:val="0"/>
      <w:marBottom w:val="0"/>
      <w:divBdr>
        <w:top w:val="none" w:sz="0" w:space="0" w:color="auto"/>
        <w:left w:val="none" w:sz="0" w:space="0" w:color="auto"/>
        <w:bottom w:val="none" w:sz="0" w:space="0" w:color="auto"/>
        <w:right w:val="none" w:sz="0" w:space="0" w:color="auto"/>
      </w:divBdr>
    </w:div>
    <w:div w:id="1097750977">
      <w:bodyDiv w:val="1"/>
      <w:marLeft w:val="0"/>
      <w:marRight w:val="0"/>
      <w:marTop w:val="0"/>
      <w:marBottom w:val="0"/>
      <w:divBdr>
        <w:top w:val="none" w:sz="0" w:space="0" w:color="auto"/>
        <w:left w:val="none" w:sz="0" w:space="0" w:color="auto"/>
        <w:bottom w:val="none" w:sz="0" w:space="0" w:color="auto"/>
        <w:right w:val="none" w:sz="0" w:space="0" w:color="auto"/>
      </w:divBdr>
    </w:div>
    <w:div w:id="1149831431">
      <w:bodyDiv w:val="1"/>
      <w:marLeft w:val="0"/>
      <w:marRight w:val="0"/>
      <w:marTop w:val="0"/>
      <w:marBottom w:val="0"/>
      <w:divBdr>
        <w:top w:val="none" w:sz="0" w:space="0" w:color="auto"/>
        <w:left w:val="none" w:sz="0" w:space="0" w:color="auto"/>
        <w:bottom w:val="none" w:sz="0" w:space="0" w:color="auto"/>
        <w:right w:val="none" w:sz="0" w:space="0" w:color="auto"/>
      </w:divBdr>
    </w:div>
    <w:div w:id="1151874186">
      <w:bodyDiv w:val="1"/>
      <w:marLeft w:val="0"/>
      <w:marRight w:val="0"/>
      <w:marTop w:val="0"/>
      <w:marBottom w:val="0"/>
      <w:divBdr>
        <w:top w:val="none" w:sz="0" w:space="0" w:color="auto"/>
        <w:left w:val="none" w:sz="0" w:space="0" w:color="auto"/>
        <w:bottom w:val="none" w:sz="0" w:space="0" w:color="auto"/>
        <w:right w:val="none" w:sz="0" w:space="0" w:color="auto"/>
      </w:divBdr>
    </w:div>
    <w:div w:id="1239753695">
      <w:bodyDiv w:val="1"/>
      <w:marLeft w:val="0"/>
      <w:marRight w:val="0"/>
      <w:marTop w:val="0"/>
      <w:marBottom w:val="0"/>
      <w:divBdr>
        <w:top w:val="none" w:sz="0" w:space="0" w:color="auto"/>
        <w:left w:val="none" w:sz="0" w:space="0" w:color="auto"/>
        <w:bottom w:val="none" w:sz="0" w:space="0" w:color="auto"/>
        <w:right w:val="none" w:sz="0" w:space="0" w:color="auto"/>
      </w:divBdr>
    </w:div>
    <w:div w:id="1312707601">
      <w:bodyDiv w:val="1"/>
      <w:marLeft w:val="0"/>
      <w:marRight w:val="0"/>
      <w:marTop w:val="0"/>
      <w:marBottom w:val="0"/>
      <w:divBdr>
        <w:top w:val="none" w:sz="0" w:space="0" w:color="auto"/>
        <w:left w:val="none" w:sz="0" w:space="0" w:color="auto"/>
        <w:bottom w:val="none" w:sz="0" w:space="0" w:color="auto"/>
        <w:right w:val="none" w:sz="0" w:space="0" w:color="auto"/>
      </w:divBdr>
    </w:div>
    <w:div w:id="1526401555">
      <w:bodyDiv w:val="1"/>
      <w:marLeft w:val="0"/>
      <w:marRight w:val="0"/>
      <w:marTop w:val="0"/>
      <w:marBottom w:val="0"/>
      <w:divBdr>
        <w:top w:val="none" w:sz="0" w:space="0" w:color="auto"/>
        <w:left w:val="none" w:sz="0" w:space="0" w:color="auto"/>
        <w:bottom w:val="none" w:sz="0" w:space="0" w:color="auto"/>
        <w:right w:val="none" w:sz="0" w:space="0" w:color="auto"/>
      </w:divBdr>
    </w:div>
    <w:div w:id="2118062132">
      <w:bodyDiv w:val="1"/>
      <w:marLeft w:val="0"/>
      <w:marRight w:val="0"/>
      <w:marTop w:val="0"/>
      <w:marBottom w:val="0"/>
      <w:divBdr>
        <w:top w:val="none" w:sz="0" w:space="0" w:color="auto"/>
        <w:left w:val="none" w:sz="0" w:space="0" w:color="auto"/>
        <w:bottom w:val="none" w:sz="0" w:space="0" w:color="auto"/>
        <w:right w:val="none" w:sz="0" w:space="0" w:color="auto"/>
      </w:divBdr>
    </w:div>
    <w:div w:id="2125073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MYDOC\Documents\&#33258;&#23450;&#20041;%20Office%20&#27169;&#26495;\&#35770;&#25991;&#27169;&#29256;%20-%20&#21103;&#26412;.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EC2808-5050-4AEC-B22D-65575596B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论文模版 - 副本.dotm</Template>
  <TotalTime>645</TotalTime>
  <Pages>15</Pages>
  <Words>470</Words>
  <Characters>2681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Jiake Lyu</dc:creator>
  <cp:lastModifiedBy>lezhi Zhang</cp:lastModifiedBy>
  <cp:revision>127</cp:revision>
  <dcterms:created xsi:type="dcterms:W3CDTF">2024-09-26T10:00:00Z</dcterms:created>
  <dcterms:modified xsi:type="dcterms:W3CDTF">2024-12-20T17:01:00Z</dcterms:modified>
</cp:coreProperties>
</file>