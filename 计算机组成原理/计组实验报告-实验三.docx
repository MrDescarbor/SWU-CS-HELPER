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278B20" w14:textId="77777777" w:rsidR="006835F9" w:rsidRPr="00C77F88" w:rsidRDefault="006835F9" w:rsidP="006835F9">
      <w:pPr>
        <w:pStyle w:val="a"/>
      </w:pPr>
      <w:r w:rsidRPr="00C77F88">
        <w:rPr>
          <w:rFonts w:hint="eastAsia"/>
        </w:rPr>
        <w:t>《</w:t>
      </w:r>
      <w:r w:rsidR="00893AAC">
        <w:rPr>
          <w:rFonts w:hint="eastAsia"/>
        </w:rPr>
        <w:t>计算机组成</w:t>
      </w:r>
      <w:r w:rsidR="00893AAC">
        <w:t>原理</w:t>
      </w:r>
      <w:r w:rsidRPr="00C77F88">
        <w:rPr>
          <w:rFonts w:hint="eastAsia"/>
        </w:rPr>
        <w:t>》实验报告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83"/>
        <w:gridCol w:w="3533"/>
        <w:gridCol w:w="1258"/>
        <w:gridCol w:w="3236"/>
      </w:tblGrid>
      <w:tr w:rsidR="006835F9" w14:paraId="0134B489" w14:textId="77777777" w:rsidTr="006835F9">
        <w:trPr>
          <w:cantSplit/>
        </w:trPr>
        <w:tc>
          <w:tcPr>
            <w:tcW w:w="642" w:type="pct"/>
            <w:vAlign w:val="center"/>
          </w:tcPr>
          <w:p w14:paraId="2F1131CD" w14:textId="77777777" w:rsidR="006835F9" w:rsidRPr="006835F9" w:rsidRDefault="006835F9" w:rsidP="006835F9">
            <w:pPr>
              <w:adjustRightInd w:val="0"/>
              <w:spacing w:line="360" w:lineRule="auto"/>
              <w:rPr>
                <w:rFonts w:ascii="黑体" w:eastAsia="黑体" w:hAnsi="黑体"/>
                <w:bCs/>
              </w:rPr>
            </w:pPr>
            <w:r w:rsidRPr="006835F9">
              <w:rPr>
                <w:rFonts w:ascii="黑体" w:eastAsia="黑体" w:hAnsi="黑体" w:hint="eastAsia"/>
                <w:bCs/>
              </w:rPr>
              <w:t>实验</w:t>
            </w:r>
            <w:r>
              <w:rPr>
                <w:rFonts w:ascii="黑体" w:eastAsia="黑体" w:hAnsi="黑体" w:hint="eastAsia"/>
                <w:bCs/>
              </w:rPr>
              <w:t>名称</w:t>
            </w:r>
          </w:p>
        </w:tc>
        <w:tc>
          <w:tcPr>
            <w:tcW w:w="1918" w:type="pct"/>
            <w:vAlign w:val="center"/>
          </w:tcPr>
          <w:p w14:paraId="41B063E2" w14:textId="18D4EE9E" w:rsidR="006835F9" w:rsidRDefault="00F42D1F" w:rsidP="00A51C0F">
            <w:pPr>
              <w:adjustRightInd w:val="0"/>
              <w:spacing w:line="360" w:lineRule="auto"/>
              <w:ind w:firstLine="420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静态随机</w:t>
            </w:r>
            <w:r w:rsidR="004A74C8">
              <w:rPr>
                <w:rFonts w:ascii="宋体" w:hint="eastAsia"/>
                <w:bCs/>
              </w:rPr>
              <w:t>存储器</w:t>
            </w:r>
            <w:r w:rsidR="00BC5B94">
              <w:rPr>
                <w:rFonts w:ascii="宋体" w:hint="eastAsia"/>
                <w:bCs/>
              </w:rPr>
              <w:t>实验</w:t>
            </w:r>
          </w:p>
        </w:tc>
        <w:tc>
          <w:tcPr>
            <w:tcW w:w="683" w:type="pct"/>
            <w:vAlign w:val="center"/>
          </w:tcPr>
          <w:p w14:paraId="26F4A9D9" w14:textId="77777777" w:rsidR="006835F9" w:rsidRDefault="006835F9" w:rsidP="006835F9">
            <w:pPr>
              <w:adjustRightInd w:val="0"/>
              <w:spacing w:line="360" w:lineRule="auto"/>
              <w:rPr>
                <w:rFonts w:ascii="宋体"/>
                <w:bCs/>
              </w:rPr>
            </w:pPr>
            <w:r w:rsidRPr="006835F9">
              <w:rPr>
                <w:rFonts w:ascii="黑体" w:eastAsia="黑体" w:hAnsi="黑体" w:hint="eastAsia"/>
                <w:bCs/>
              </w:rPr>
              <w:t>实验时间</w:t>
            </w:r>
          </w:p>
        </w:tc>
        <w:tc>
          <w:tcPr>
            <w:tcW w:w="1757" w:type="pct"/>
            <w:vAlign w:val="center"/>
          </w:tcPr>
          <w:p w14:paraId="1324AE05" w14:textId="3E75C312" w:rsidR="006835F9" w:rsidRDefault="00BC5B94" w:rsidP="00E1795C">
            <w:pPr>
              <w:adjustRightInd w:val="0"/>
              <w:spacing w:line="360" w:lineRule="auto"/>
              <w:ind w:firstLine="420"/>
              <w:jc w:val="center"/>
              <w:rPr>
                <w:rFonts w:ascii="宋体"/>
                <w:bCs/>
              </w:rPr>
            </w:pPr>
            <w:r>
              <w:rPr>
                <w:rFonts w:ascii="宋体" w:hint="eastAsia"/>
                <w:bCs/>
              </w:rPr>
              <w:t>2024</w:t>
            </w:r>
            <w:r w:rsidR="001A4A41">
              <w:rPr>
                <w:rFonts w:ascii="宋体"/>
                <w:bCs/>
              </w:rPr>
              <w:t>年</w:t>
            </w:r>
            <w:r w:rsidR="00E1795C">
              <w:rPr>
                <w:rFonts w:ascii="宋体"/>
                <w:bCs/>
              </w:rPr>
              <w:t xml:space="preserve"> </w:t>
            </w:r>
            <w:r w:rsidR="004A74C8">
              <w:rPr>
                <w:rFonts w:ascii="宋体" w:hint="eastAsia"/>
                <w:bCs/>
              </w:rPr>
              <w:t>10</w:t>
            </w:r>
            <w:r w:rsidR="00E1795C">
              <w:rPr>
                <w:rFonts w:ascii="宋体"/>
                <w:bCs/>
              </w:rPr>
              <w:t xml:space="preserve"> </w:t>
            </w:r>
            <w:r w:rsidR="001A4A41">
              <w:rPr>
                <w:rFonts w:ascii="宋体"/>
                <w:bCs/>
              </w:rPr>
              <w:t>月</w:t>
            </w:r>
            <w:r w:rsidR="00E1795C">
              <w:rPr>
                <w:rFonts w:ascii="宋体"/>
                <w:bCs/>
              </w:rPr>
              <w:t xml:space="preserve"> </w:t>
            </w:r>
            <w:r w:rsidR="004A74C8">
              <w:rPr>
                <w:rFonts w:ascii="宋体" w:hint="eastAsia"/>
                <w:bCs/>
              </w:rPr>
              <w:t>11</w:t>
            </w:r>
            <w:r w:rsidR="00E1795C">
              <w:rPr>
                <w:rFonts w:ascii="宋体"/>
                <w:bCs/>
              </w:rPr>
              <w:t xml:space="preserve"> </w:t>
            </w:r>
            <w:r w:rsidR="001A4A41">
              <w:rPr>
                <w:rFonts w:ascii="宋体"/>
                <w:bCs/>
              </w:rPr>
              <w:t>日</w:t>
            </w:r>
          </w:p>
        </w:tc>
      </w:tr>
    </w:tbl>
    <w:p w14:paraId="5DFEA084" w14:textId="77777777" w:rsidR="006835F9" w:rsidRPr="001B1600" w:rsidRDefault="006835F9" w:rsidP="006835F9">
      <w:pPr>
        <w:ind w:firstLine="420"/>
      </w:pPr>
    </w:p>
    <w:p w14:paraId="0C60E35D" w14:textId="77777777" w:rsidR="006835F9" w:rsidRDefault="006835F9" w:rsidP="006835F9">
      <w:pPr>
        <w:pStyle w:val="Heading1"/>
      </w:pPr>
      <w:r>
        <w:rPr>
          <w:rFonts w:hint="eastAsia"/>
        </w:rPr>
        <w:t>实验目的</w:t>
      </w:r>
    </w:p>
    <w:p w14:paraId="2247BD57" w14:textId="77777777" w:rsidR="00BA74BD" w:rsidRDefault="00BA74BD" w:rsidP="00BA74BD">
      <w:pPr>
        <w:pStyle w:val="ListParagraph"/>
        <w:numPr>
          <w:ilvl w:val="2"/>
          <w:numId w:val="46"/>
        </w:numPr>
        <w:tabs>
          <w:tab w:val="left" w:pos="1058"/>
        </w:tabs>
        <w:autoSpaceDE w:val="0"/>
        <w:autoSpaceDN w:val="0"/>
        <w:spacing w:before="123"/>
        <w:ind w:firstLineChars="0"/>
      </w:pPr>
      <w:r>
        <w:rPr>
          <w:spacing w:val="-7"/>
        </w:rPr>
        <w:t>掌握静态随机存储器</w:t>
      </w:r>
      <w:r>
        <w:rPr>
          <w:spacing w:val="-7"/>
        </w:rPr>
        <w:t xml:space="preserve"> </w:t>
      </w:r>
      <w:r>
        <w:rPr>
          <w:rFonts w:eastAsia="Times New Roman"/>
        </w:rPr>
        <w:t xml:space="preserve">RAM </w:t>
      </w:r>
      <w:r>
        <w:t>工作特性及数据的读写方法。</w:t>
      </w:r>
    </w:p>
    <w:p w14:paraId="35376FBF" w14:textId="77777777" w:rsidR="00BA74BD" w:rsidRDefault="00BA74BD" w:rsidP="00BA74BD">
      <w:pPr>
        <w:pStyle w:val="ListParagraph"/>
        <w:numPr>
          <w:ilvl w:val="2"/>
          <w:numId w:val="46"/>
        </w:numPr>
        <w:tabs>
          <w:tab w:val="left" w:pos="1058"/>
        </w:tabs>
        <w:autoSpaceDE w:val="0"/>
        <w:autoSpaceDN w:val="0"/>
        <w:spacing w:before="43"/>
        <w:ind w:firstLineChars="0"/>
      </w:pPr>
      <w:r>
        <w:t>基于信号时序图，了解读写静态随机存储器的原理。</w:t>
      </w:r>
    </w:p>
    <w:p w14:paraId="109313B2" w14:textId="7EBC6D26" w:rsidR="001A4A41" w:rsidRDefault="001A4A41" w:rsidP="001A4A41"/>
    <w:p w14:paraId="1DB44A8F" w14:textId="77777777" w:rsidR="00E1795C" w:rsidRPr="006835F9" w:rsidRDefault="00E1795C" w:rsidP="001A4A41"/>
    <w:p w14:paraId="25F31678" w14:textId="77777777" w:rsidR="0087336D" w:rsidRDefault="00A129BE" w:rsidP="0087336D">
      <w:pPr>
        <w:pStyle w:val="Heading1"/>
      </w:pPr>
      <w:r>
        <w:rPr>
          <w:rFonts w:hint="eastAsia"/>
        </w:rPr>
        <w:t>实验主要内容及过程</w:t>
      </w:r>
    </w:p>
    <w:p w14:paraId="17255523" w14:textId="3DC6428C" w:rsidR="0087336D" w:rsidRDefault="00416A85" w:rsidP="0087336D">
      <w:pPr>
        <w:pStyle w:val="Heading1"/>
        <w:numPr>
          <w:ilvl w:val="0"/>
          <w:numId w:val="0"/>
        </w:numPr>
        <w:jc w:val="center"/>
      </w:pPr>
      <w:r>
        <w:rPr>
          <w:rFonts w:ascii="宋体" w:hint="eastAsia"/>
          <w:bCs w:val="0"/>
        </w:rPr>
        <w:t>静态随机存储器</w:t>
      </w:r>
      <w:r>
        <w:rPr>
          <w:rFonts w:ascii="宋体" w:hint="eastAsia"/>
        </w:rPr>
        <w:t>实验</w:t>
      </w:r>
    </w:p>
    <w:p w14:paraId="381EF838" w14:textId="77777777" w:rsidR="0087336D" w:rsidRPr="0087336D" w:rsidRDefault="0087336D" w:rsidP="0087336D"/>
    <w:p w14:paraId="10B72F45" w14:textId="2B6AE475" w:rsidR="008F61FE" w:rsidRDefault="008F61FE" w:rsidP="008F61FE">
      <w:pPr>
        <w:pStyle w:val="ListParagraph"/>
        <w:numPr>
          <w:ilvl w:val="3"/>
          <w:numId w:val="47"/>
        </w:numPr>
        <w:tabs>
          <w:tab w:val="left" w:pos="1108"/>
        </w:tabs>
        <w:autoSpaceDE w:val="0"/>
        <w:autoSpaceDN w:val="0"/>
        <w:spacing w:before="43" w:line="278" w:lineRule="auto"/>
        <w:ind w:right="303" w:firstLineChars="0" w:firstLine="525"/>
        <w:jc w:val="both"/>
      </w:pPr>
      <w:bookmarkStart w:id="0" w:name="_Hlk179633428"/>
      <w:bookmarkStart w:id="1" w:name="_Hlk179633438"/>
      <w:r>
        <w:t>关闭实验系统电源，把时序与操作台单元的</w:t>
      </w:r>
      <w:r>
        <w:t>“</w:t>
      </w:r>
      <w:r>
        <w:rPr>
          <w:rFonts w:eastAsia="Times New Roman"/>
        </w:rPr>
        <w:t>MODE</w:t>
      </w:r>
      <w:r>
        <w:t>”</w:t>
      </w:r>
      <w:r>
        <w:t>用短路块短接，使系统工作在</w:t>
      </w:r>
      <w:r>
        <w:rPr>
          <w:spacing w:val="-1"/>
        </w:rPr>
        <w:t>四节拍模式，</w:t>
      </w:r>
      <w:r>
        <w:rPr>
          <w:rFonts w:eastAsia="Times New Roman"/>
        </w:rPr>
        <w:t>JP2</w:t>
      </w:r>
      <w:r>
        <w:rPr>
          <w:rFonts w:eastAsia="Times New Roman"/>
          <w:spacing w:val="18"/>
        </w:rPr>
        <w:t xml:space="preserve"> </w:t>
      </w:r>
      <w:r>
        <w:rPr>
          <w:spacing w:val="-6"/>
        </w:rPr>
        <w:t>用短路块将</w:t>
      </w:r>
      <w:r>
        <w:rPr>
          <w:spacing w:val="-6"/>
        </w:rPr>
        <w:t xml:space="preserve"> </w:t>
      </w:r>
      <w:r>
        <w:rPr>
          <w:rFonts w:eastAsia="Times New Roman"/>
        </w:rPr>
        <w:t>1</w:t>
      </w:r>
      <w:r>
        <w:t>、</w:t>
      </w:r>
      <w:r>
        <w:rPr>
          <w:rFonts w:eastAsia="Times New Roman"/>
        </w:rPr>
        <w:t>2</w:t>
      </w:r>
      <w:r>
        <w:rPr>
          <w:rFonts w:eastAsia="Times New Roman"/>
          <w:spacing w:val="18"/>
        </w:rPr>
        <w:t xml:space="preserve"> </w:t>
      </w:r>
      <w:r>
        <w:rPr>
          <w:spacing w:val="-6"/>
        </w:rPr>
        <w:t>短接，按图</w:t>
      </w:r>
      <w:r>
        <w:rPr>
          <w:spacing w:val="-6"/>
        </w:rPr>
        <w:t xml:space="preserve"> </w:t>
      </w:r>
      <w:r>
        <w:rPr>
          <w:rFonts w:eastAsia="Times New Roman"/>
        </w:rPr>
        <w:t>2-1-3</w:t>
      </w:r>
      <w:r>
        <w:rPr>
          <w:rFonts w:eastAsia="Times New Roman"/>
          <w:spacing w:val="18"/>
        </w:rPr>
        <w:t xml:space="preserve"> </w:t>
      </w:r>
      <w:r>
        <w:t>连接实验电路，并检查无误，图中将用户需要连接的信号用圆圈标明。</w:t>
      </w:r>
      <w:bookmarkEnd w:id="0"/>
      <w:r w:rsidR="006B4439">
        <w:rPr>
          <w:rFonts w:hint="eastAsia"/>
        </w:rPr>
        <w:t>如图</w:t>
      </w:r>
      <w:r w:rsidR="000248E9">
        <w:rPr>
          <w:rFonts w:hint="eastAsia"/>
        </w:rPr>
        <w:t>一</w:t>
      </w:r>
      <w:r w:rsidR="006B4439">
        <w:rPr>
          <w:rFonts w:hint="eastAsia"/>
        </w:rPr>
        <w:t>所示：</w:t>
      </w:r>
    </w:p>
    <w:bookmarkEnd w:id="1"/>
    <w:p w14:paraId="2A96C648" w14:textId="77777777" w:rsidR="008F61FE" w:rsidRDefault="008F61FE" w:rsidP="008F61FE">
      <w:pPr>
        <w:rPr>
          <w:sz w:val="18"/>
        </w:rPr>
      </w:pPr>
    </w:p>
    <w:p w14:paraId="2A2E66E3" w14:textId="77777777" w:rsidR="006B4439" w:rsidRDefault="006B4439" w:rsidP="008F61FE">
      <w:pPr>
        <w:rPr>
          <w:sz w:val="18"/>
        </w:rPr>
      </w:pPr>
      <w:r>
        <w:rPr>
          <w:noProof/>
        </w:rPr>
        <w:drawing>
          <wp:inline distT="0" distB="0" distL="0" distR="0" wp14:anchorId="17F7F5F1" wp14:editId="65CC5820">
            <wp:extent cx="5854700" cy="4391025"/>
            <wp:effectExtent l="0" t="0" r="0" b="9525"/>
            <wp:docPr id="1947389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896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D7D2" w14:textId="77777777" w:rsidR="000248E9" w:rsidRDefault="000248E9" w:rsidP="008F61FE">
      <w:pPr>
        <w:rPr>
          <w:sz w:val="18"/>
        </w:rPr>
      </w:pPr>
    </w:p>
    <w:p w14:paraId="227E0676" w14:textId="77777777" w:rsidR="000248E9" w:rsidRDefault="000248E9" w:rsidP="000248E9">
      <w:pPr>
        <w:pStyle w:val="ListParagraph"/>
        <w:tabs>
          <w:tab w:val="left" w:pos="1108"/>
        </w:tabs>
        <w:autoSpaceDE w:val="0"/>
        <w:autoSpaceDN w:val="0"/>
        <w:spacing w:before="43" w:line="278" w:lineRule="auto"/>
        <w:ind w:left="755" w:right="303" w:firstLineChars="0" w:firstLine="0"/>
        <w:jc w:val="center"/>
      </w:pPr>
      <w:r>
        <w:rPr>
          <w:rFonts w:hint="eastAsia"/>
        </w:rPr>
        <w:t>图一</w:t>
      </w:r>
    </w:p>
    <w:p w14:paraId="4C2FD2EB" w14:textId="18D3FF5B" w:rsidR="000248E9" w:rsidRDefault="000248E9" w:rsidP="008F61FE">
      <w:pPr>
        <w:rPr>
          <w:sz w:val="18"/>
        </w:rPr>
        <w:sectPr w:rsidR="000248E9" w:rsidSect="008F61FE">
          <w:pgSz w:w="10440" w:h="14750"/>
          <w:pgMar w:top="980" w:right="600" w:bottom="280" w:left="620" w:header="751" w:footer="0" w:gutter="0"/>
          <w:cols w:space="720"/>
        </w:sectPr>
      </w:pPr>
    </w:p>
    <w:p w14:paraId="61BB5F2E" w14:textId="4D6E99B9" w:rsidR="008F61FE" w:rsidRDefault="008F61FE" w:rsidP="008F61FE">
      <w:pPr>
        <w:pStyle w:val="BodyText"/>
        <w:spacing w:before="10"/>
        <w:rPr>
          <w:rFonts w:ascii="Times New Roman"/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C454E85" wp14:editId="0BFB966D">
                <wp:simplePos x="0" y="0"/>
                <wp:positionH relativeFrom="page">
                  <wp:posOffset>556895</wp:posOffset>
                </wp:positionH>
                <wp:positionV relativeFrom="page">
                  <wp:posOffset>436880</wp:posOffset>
                </wp:positionV>
                <wp:extent cx="5546725" cy="222250"/>
                <wp:effectExtent l="4445" t="0" r="1905" b="0"/>
                <wp:wrapNone/>
                <wp:docPr id="1297370674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6725" cy="222250"/>
                          <a:chOff x="877" y="688"/>
                          <a:chExt cx="8735" cy="350"/>
                        </a:xfrm>
                      </wpg:grpSpPr>
                      <pic:pic xmlns:pic="http://schemas.openxmlformats.org/drawingml/2006/picture">
                        <pic:nvPicPr>
                          <pic:cNvPr id="138216801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" y="688"/>
                            <a:ext cx="297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00880149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877" y="1023"/>
                            <a:ext cx="8735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3E8F6D" id="Group 148" o:spid="_x0000_s1026" style="position:absolute;margin-left:43.85pt;margin-top:34.4pt;width:436.75pt;height:17.5pt;z-index:251659264;mso-position-horizontal-relative:page;mso-position-vertical-relative:page" coordorigin="877,688" coordsize="8735,3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0" o:spid="_x0000_s1027" type="#_x0000_t75" style="position:absolute;left:932;top:688;width:297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">
                  <v:imagedata r:id="rId10" o:title=""/>
                </v:shape>
                <v:rect id="Rectangle 101" o:spid="_x0000_s1028" style="position:absolute;left:877;top:1023;width:8735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" fillcolor="black" stroked="f"/>
                <w10:wrap anchorx="page" anchory="page"/>
              </v:group>
            </w:pict>
          </mc:Fallback>
        </mc:AlternateContent>
      </w:r>
    </w:p>
    <w:p w14:paraId="6C3F516F" w14:textId="77777777" w:rsidR="008F61FE" w:rsidRDefault="008F61FE" w:rsidP="008F61FE">
      <w:pPr>
        <w:pStyle w:val="ListParagraph"/>
        <w:numPr>
          <w:ilvl w:val="3"/>
          <w:numId w:val="47"/>
        </w:numPr>
        <w:tabs>
          <w:tab w:val="left" w:pos="1058"/>
        </w:tabs>
        <w:autoSpaceDE w:val="0"/>
        <w:autoSpaceDN w:val="0"/>
        <w:spacing w:before="102" w:line="278" w:lineRule="auto"/>
        <w:ind w:left="286" w:right="248" w:firstLineChars="0" w:firstLine="420"/>
        <w:jc w:val="both"/>
      </w:pPr>
      <w:r>
        <w:rPr>
          <w:spacing w:val="-6"/>
        </w:rPr>
        <w:t>将时序与操作台单元的开关</w:t>
      </w:r>
      <w:r>
        <w:rPr>
          <w:spacing w:val="-6"/>
        </w:rPr>
        <w:t xml:space="preserve"> </w:t>
      </w:r>
      <w:r>
        <w:rPr>
          <w:rFonts w:eastAsia="Times New Roman"/>
          <w:spacing w:val="-1"/>
        </w:rPr>
        <w:t>KK1</w:t>
      </w:r>
      <w:r>
        <w:rPr>
          <w:spacing w:val="-1"/>
        </w:rPr>
        <w:t>、</w:t>
      </w:r>
      <w:r>
        <w:rPr>
          <w:rFonts w:eastAsia="Times New Roman"/>
          <w:spacing w:val="-1"/>
        </w:rPr>
        <w:t>KK3</w:t>
      </w:r>
      <w:r>
        <w:rPr>
          <w:rFonts w:eastAsia="Times New Roman"/>
        </w:rPr>
        <w:t xml:space="preserve"> </w:t>
      </w:r>
      <w:r>
        <w:rPr>
          <w:spacing w:val="-7"/>
        </w:rPr>
        <w:t>置为运行档、开关</w:t>
      </w:r>
      <w:r>
        <w:rPr>
          <w:spacing w:val="-7"/>
        </w:rPr>
        <w:t xml:space="preserve"> </w:t>
      </w:r>
      <w:r>
        <w:rPr>
          <w:rFonts w:eastAsia="Times New Roman"/>
          <w:spacing w:val="-1"/>
        </w:rPr>
        <w:t>KK2</w:t>
      </w:r>
      <w:r>
        <w:rPr>
          <w:rFonts w:eastAsia="Times New Roman"/>
        </w:rPr>
        <w:t xml:space="preserve"> </w:t>
      </w:r>
      <w:r>
        <w:rPr>
          <w:spacing w:val="-1"/>
        </w:rPr>
        <w:t>置为</w:t>
      </w:r>
      <w:r>
        <w:rPr>
          <w:spacing w:val="-1"/>
        </w:rPr>
        <w:t>‘</w:t>
      </w:r>
      <w:r>
        <w:rPr>
          <w:spacing w:val="-1"/>
        </w:rPr>
        <w:t>单拍</w:t>
      </w:r>
      <w:r>
        <w:rPr>
          <w:spacing w:val="-1"/>
        </w:rPr>
        <w:t>’</w:t>
      </w:r>
      <w:r>
        <w:rPr>
          <w:spacing w:val="-1"/>
        </w:rPr>
        <w:t>档（时序</w:t>
      </w:r>
      <w:r>
        <w:t>单元的介绍见附录二</w:t>
      </w:r>
      <w:r>
        <w:rPr>
          <w:spacing w:val="-105"/>
        </w:rPr>
        <w:t>）</w:t>
      </w:r>
      <w:r>
        <w:t>。</w:t>
      </w:r>
    </w:p>
    <w:p w14:paraId="5423F47A" w14:textId="77777777" w:rsidR="008F61FE" w:rsidRDefault="008F61FE" w:rsidP="008F61FE">
      <w:pPr>
        <w:pStyle w:val="ListParagraph"/>
        <w:numPr>
          <w:ilvl w:val="3"/>
          <w:numId w:val="47"/>
        </w:numPr>
        <w:tabs>
          <w:tab w:val="left" w:pos="1058"/>
        </w:tabs>
        <w:autoSpaceDE w:val="0"/>
        <w:autoSpaceDN w:val="0"/>
        <w:spacing w:after="14" w:line="278" w:lineRule="auto"/>
        <w:ind w:left="286" w:right="245" w:firstLineChars="0" w:firstLine="420"/>
        <w:jc w:val="both"/>
      </w:pPr>
      <w:r>
        <w:rPr>
          <w:spacing w:val="-27"/>
        </w:rPr>
        <w:t>将</w:t>
      </w:r>
      <w:r>
        <w:rPr>
          <w:spacing w:val="-27"/>
        </w:rPr>
        <w:t xml:space="preserve"> </w:t>
      </w:r>
      <w:r>
        <w:rPr>
          <w:rFonts w:eastAsia="Times New Roman"/>
        </w:rPr>
        <w:t>C</w:t>
      </w:r>
      <w:r>
        <w:rPr>
          <w:rFonts w:eastAsia="Times New Roman"/>
          <w:spacing w:val="-1"/>
        </w:rPr>
        <w:t>O</w:t>
      </w:r>
      <w:r>
        <w:rPr>
          <w:rFonts w:eastAsia="Times New Roman"/>
        </w:rPr>
        <w:t>N</w:t>
      </w:r>
      <w:r>
        <w:rPr>
          <w:rFonts w:eastAsia="Times New Roman"/>
          <w:spacing w:val="-2"/>
        </w:rPr>
        <w:t xml:space="preserve"> </w:t>
      </w:r>
      <w:r>
        <w:rPr>
          <w:spacing w:val="-14"/>
        </w:rPr>
        <w:t>单元的</w:t>
      </w:r>
      <w:r>
        <w:rPr>
          <w:spacing w:val="-14"/>
        </w:rPr>
        <w:t xml:space="preserve"> </w:t>
      </w:r>
      <w:r>
        <w:rPr>
          <w:rFonts w:eastAsia="Times New Roman"/>
          <w:spacing w:val="-1"/>
        </w:rPr>
        <w:t>K</w:t>
      </w:r>
      <w:r>
        <w:rPr>
          <w:rFonts w:eastAsia="Times New Roman"/>
        </w:rPr>
        <w:t xml:space="preserve">7 </w:t>
      </w:r>
      <w:r>
        <w:rPr>
          <w:spacing w:val="-6"/>
        </w:rPr>
        <w:t>开关</w:t>
      </w:r>
      <w:r>
        <w:rPr>
          <w:spacing w:val="-1"/>
        </w:rPr>
        <w:t>（</w:t>
      </w:r>
      <w:r>
        <w:rPr>
          <w:rFonts w:eastAsia="Times New Roman"/>
          <w:spacing w:val="-1"/>
        </w:rPr>
        <w:t>SW</w:t>
      </w:r>
      <w:r>
        <w:rPr>
          <w:rFonts w:eastAsia="Times New Roman"/>
        </w:rPr>
        <w:t>_B</w:t>
      </w:r>
      <w:r>
        <w:rPr>
          <w:spacing w:val="-10"/>
        </w:rPr>
        <w:t>）</w:t>
      </w:r>
      <w:r>
        <w:rPr>
          <w:spacing w:val="-18"/>
        </w:rPr>
        <w:t>置为</w:t>
      </w:r>
      <w:r>
        <w:rPr>
          <w:spacing w:val="-18"/>
        </w:rPr>
        <w:t xml:space="preserve"> </w:t>
      </w:r>
      <w:r>
        <w:rPr>
          <w:rFonts w:eastAsia="Times New Roman"/>
          <w:spacing w:val="-8"/>
        </w:rPr>
        <w:t>1</w:t>
      </w:r>
      <w:r>
        <w:t>（</w:t>
      </w:r>
      <w:r>
        <w:rPr>
          <w:spacing w:val="-27"/>
        </w:rPr>
        <w:t>使</w:t>
      </w:r>
      <w:r>
        <w:rPr>
          <w:spacing w:val="-27"/>
        </w:rPr>
        <w:t xml:space="preserve"> </w:t>
      </w:r>
      <w:r>
        <w:rPr>
          <w:rFonts w:eastAsia="Times New Roman"/>
          <w:spacing w:val="-2"/>
        </w:rPr>
        <w:t>S</w:t>
      </w:r>
      <w:r>
        <w:rPr>
          <w:rFonts w:eastAsia="Times New Roman"/>
          <w:spacing w:val="-1"/>
        </w:rPr>
        <w:t>D</w:t>
      </w:r>
      <w:r>
        <w:rPr>
          <w:rFonts w:eastAsia="Times New Roman"/>
        </w:rPr>
        <w:t>17..</w:t>
      </w:r>
      <w:r>
        <w:rPr>
          <w:rFonts w:eastAsia="Times New Roman"/>
          <w:spacing w:val="-1"/>
        </w:rPr>
        <w:t>SD1</w:t>
      </w:r>
      <w:r>
        <w:rPr>
          <w:rFonts w:eastAsia="Times New Roman"/>
        </w:rPr>
        <w:t>0</w:t>
      </w:r>
      <w:r>
        <w:rPr>
          <w:rFonts w:eastAsia="Times New Roman"/>
          <w:spacing w:val="1"/>
        </w:rPr>
        <w:t xml:space="preserve"> </w:t>
      </w:r>
      <w:r>
        <w:rPr>
          <w:spacing w:val="-1"/>
        </w:rPr>
        <w:t>开关组无输出</w:t>
      </w:r>
      <w:r>
        <w:rPr>
          <w:spacing w:val="-106"/>
        </w:rPr>
        <w:t>）</w:t>
      </w:r>
      <w:r>
        <w:rPr>
          <w:spacing w:val="-3"/>
        </w:rPr>
        <w:t>，打开电源开</w:t>
      </w:r>
      <w:r>
        <w:t>关，如果听到有</w:t>
      </w:r>
      <w:r>
        <w:t>‘</w:t>
      </w:r>
      <w:r>
        <w:t>嘀</w:t>
      </w:r>
      <w:r>
        <w:t>’</w:t>
      </w:r>
      <w:r>
        <w:t>报警声，说明有总线竞争现象，应立即关闭电源，重新检查接线，直到错误排除。</w:t>
      </w:r>
    </w:p>
    <w:p w14:paraId="0266CE8E" w14:textId="3D2A8C00" w:rsidR="008F61FE" w:rsidRDefault="008F61FE" w:rsidP="008F61FE">
      <w:pPr>
        <w:pStyle w:val="BodyText"/>
        <w:ind w:left="221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9E22B31" wp14:editId="67FF0332">
                <wp:extent cx="3409950" cy="2924175"/>
                <wp:effectExtent l="10160" t="8890" r="8890" b="10160"/>
                <wp:docPr id="1181442498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9950" cy="2924175"/>
                          <a:chOff x="0" y="0"/>
                          <a:chExt cx="5370" cy="4605"/>
                        </a:xfrm>
                      </wpg:grpSpPr>
                      <wps:wsp>
                        <wps:cNvPr id="1769238987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2995" y="3407"/>
                            <a:ext cx="0" cy="607"/>
                          </a:xfrm>
                          <a:prstGeom prst="line">
                            <a:avLst/>
                          </a:prstGeom>
                          <a:noFill/>
                          <a:ln w="699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9137242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2266" y="3407"/>
                            <a:ext cx="0" cy="607"/>
                          </a:xfrm>
                          <a:prstGeom prst="line">
                            <a:avLst/>
                          </a:prstGeom>
                          <a:noFill/>
                          <a:ln w="699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5180831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5" y="3645"/>
                            <a:ext cx="5100" cy="954"/>
                          </a:xfrm>
                          <a:prstGeom prst="rect">
                            <a:avLst/>
                          </a:prstGeom>
                          <a:noFill/>
                          <a:ln w="6917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2482459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1135" y="3732"/>
                            <a:ext cx="0" cy="168"/>
                          </a:xfrm>
                          <a:prstGeom prst="line">
                            <a:avLst/>
                          </a:prstGeom>
                          <a:noFill/>
                          <a:ln w="83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7520357" name="Rectangle 11"/>
                        <wps:cNvSpPr>
                          <a:spLocks noChangeArrowheads="1"/>
                        </wps:cNvSpPr>
                        <wps:spPr bwMode="auto">
                          <a:xfrm>
                            <a:off x="5" y="937"/>
                            <a:ext cx="2604" cy="1582"/>
                          </a:xfrm>
                          <a:prstGeom prst="rect">
                            <a:avLst/>
                          </a:prstGeom>
                          <a:noFill/>
                          <a:ln w="6919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8501596" name="AutoShape 12"/>
                        <wps:cNvSpPr>
                          <a:spLocks/>
                        </wps:cNvSpPr>
                        <wps:spPr bwMode="auto">
                          <a:xfrm>
                            <a:off x="1133" y="1841"/>
                            <a:ext cx="2973" cy="28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2973"/>
                              <a:gd name="T2" fmla="+- 0 1841 1841"/>
                              <a:gd name="T3" fmla="*/ 1841 h 282"/>
                              <a:gd name="T4" fmla="+- 0 2045 1134"/>
                              <a:gd name="T5" fmla="*/ T4 w 2973"/>
                              <a:gd name="T6" fmla="+- 0 1841 1841"/>
                              <a:gd name="T7" fmla="*/ 1841 h 282"/>
                              <a:gd name="T8" fmla="+- 0 2371 1134"/>
                              <a:gd name="T9" fmla="*/ T8 w 2973"/>
                              <a:gd name="T10" fmla="+- 0 1841 1841"/>
                              <a:gd name="T11" fmla="*/ 1841 h 282"/>
                              <a:gd name="T12" fmla="+- 0 3035 1134"/>
                              <a:gd name="T13" fmla="*/ T12 w 2973"/>
                              <a:gd name="T14" fmla="+- 0 1841 1841"/>
                              <a:gd name="T15" fmla="*/ 1841 h 282"/>
                              <a:gd name="T16" fmla="+- 0 3078 1134"/>
                              <a:gd name="T17" fmla="*/ T16 w 2973"/>
                              <a:gd name="T18" fmla="+- 0 1841 1841"/>
                              <a:gd name="T19" fmla="*/ 1841 h 282"/>
                              <a:gd name="T20" fmla="+- 0 4106 1134"/>
                              <a:gd name="T21" fmla="*/ T20 w 2973"/>
                              <a:gd name="T22" fmla="+- 0 1841 1841"/>
                              <a:gd name="T23" fmla="*/ 1841 h 282"/>
                              <a:gd name="T24" fmla="+- 0 1427 1134"/>
                              <a:gd name="T25" fmla="*/ T24 w 2973"/>
                              <a:gd name="T26" fmla="+- 0 2123 1841"/>
                              <a:gd name="T27" fmla="*/ 2123 h 282"/>
                              <a:gd name="T28" fmla="+- 0 2045 1134"/>
                              <a:gd name="T29" fmla="*/ T28 w 2973"/>
                              <a:gd name="T30" fmla="+- 0 2123 1841"/>
                              <a:gd name="T31" fmla="*/ 2123 h 282"/>
                              <a:gd name="T32" fmla="+- 0 2371 1134"/>
                              <a:gd name="T33" fmla="*/ T32 w 2973"/>
                              <a:gd name="T34" fmla="+- 0 2123 1841"/>
                              <a:gd name="T35" fmla="*/ 2123 h 282"/>
                              <a:gd name="T36" fmla="+- 0 3035 1134"/>
                              <a:gd name="T37" fmla="*/ T36 w 2973"/>
                              <a:gd name="T38" fmla="+- 0 2123 1841"/>
                              <a:gd name="T39" fmla="*/ 2123 h 282"/>
                              <a:gd name="T40" fmla="+- 0 3078 1134"/>
                              <a:gd name="T41" fmla="*/ T40 w 2973"/>
                              <a:gd name="T42" fmla="+- 0 2123 1841"/>
                              <a:gd name="T43" fmla="*/ 2123 h 282"/>
                              <a:gd name="T44" fmla="+- 0 4106 1134"/>
                              <a:gd name="T45" fmla="*/ T44 w 2973"/>
                              <a:gd name="T46" fmla="+- 0 2123 1841"/>
                              <a:gd name="T47" fmla="*/ 2123 h 2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973" h="282">
                                <a:moveTo>
                                  <a:pt x="0" y="0"/>
                                </a:moveTo>
                                <a:lnTo>
                                  <a:pt x="911" y="0"/>
                                </a:lnTo>
                                <a:moveTo>
                                  <a:pt x="1237" y="0"/>
                                </a:moveTo>
                                <a:lnTo>
                                  <a:pt x="1901" y="0"/>
                                </a:lnTo>
                                <a:moveTo>
                                  <a:pt x="1944" y="0"/>
                                </a:moveTo>
                                <a:lnTo>
                                  <a:pt x="2972" y="0"/>
                                </a:lnTo>
                                <a:moveTo>
                                  <a:pt x="293" y="282"/>
                                </a:moveTo>
                                <a:lnTo>
                                  <a:pt x="911" y="282"/>
                                </a:lnTo>
                                <a:moveTo>
                                  <a:pt x="1237" y="282"/>
                                </a:moveTo>
                                <a:lnTo>
                                  <a:pt x="1901" y="282"/>
                                </a:lnTo>
                                <a:moveTo>
                                  <a:pt x="1944" y="282"/>
                                </a:moveTo>
                                <a:lnTo>
                                  <a:pt x="2972" y="282"/>
                                </a:lnTo>
                              </a:path>
                            </a:pathLst>
                          </a:custGeom>
                          <a:noFill/>
                          <a:ln w="698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124790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869" y="932"/>
                            <a:ext cx="760" cy="1587"/>
                          </a:xfrm>
                          <a:prstGeom prst="rect">
                            <a:avLst/>
                          </a:prstGeom>
                          <a:noFill/>
                          <a:ln w="69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6317288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1135" y="2411"/>
                            <a:ext cx="0" cy="1278"/>
                          </a:xfrm>
                          <a:prstGeom prst="line">
                            <a:avLst/>
                          </a:prstGeom>
                          <a:noFill/>
                          <a:ln w="83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469240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1135" y="1836"/>
                            <a:ext cx="0" cy="531"/>
                          </a:xfrm>
                          <a:prstGeom prst="line">
                            <a:avLst/>
                          </a:prstGeom>
                          <a:noFill/>
                          <a:ln w="83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7987908" name="AutoShape 16"/>
                        <wps:cNvSpPr>
                          <a:spLocks/>
                        </wps:cNvSpPr>
                        <wps:spPr bwMode="auto">
                          <a:xfrm>
                            <a:off x="1426" y="2122"/>
                            <a:ext cx="2" cy="1778"/>
                          </a:xfrm>
                          <a:custGeom>
                            <a:avLst/>
                            <a:gdLst>
                              <a:gd name="T0" fmla="+- 0 3732 2123"/>
                              <a:gd name="T1" fmla="*/ 3732 h 1778"/>
                              <a:gd name="T2" fmla="+- 0 3900 2123"/>
                              <a:gd name="T3" fmla="*/ 3900 h 1778"/>
                              <a:gd name="T4" fmla="+- 0 2411 2123"/>
                              <a:gd name="T5" fmla="*/ 2411 h 1778"/>
                              <a:gd name="T6" fmla="+- 0 3689 2123"/>
                              <a:gd name="T7" fmla="*/ 3689 h 1778"/>
                              <a:gd name="T8" fmla="+- 0 2123 2123"/>
                              <a:gd name="T9" fmla="*/ 2123 h 1778"/>
                              <a:gd name="T10" fmla="+- 0 2367 2123"/>
                              <a:gd name="T11" fmla="*/ 2367 h 177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  <a:cxn ang="0">
                                <a:pos x="0" y="T5"/>
                              </a:cxn>
                              <a:cxn ang="0">
                                <a:pos x="0" y="T7"/>
                              </a:cxn>
                              <a:cxn ang="0">
                                <a:pos x="0" y="T9"/>
                              </a:cxn>
                              <a:cxn ang="0">
                                <a:pos x="0" y="T11"/>
                              </a:cxn>
                            </a:cxnLst>
                            <a:rect l="0" t="0" r="r" b="b"/>
                            <a:pathLst>
                              <a:path h="1778">
                                <a:moveTo>
                                  <a:pt x="0" y="1609"/>
                                </a:moveTo>
                                <a:lnTo>
                                  <a:pt x="0" y="1777"/>
                                </a:lnTo>
                                <a:moveTo>
                                  <a:pt x="0" y="288"/>
                                </a:moveTo>
                                <a:lnTo>
                                  <a:pt x="0" y="1566"/>
                                </a:lnTo>
                                <a:moveTo>
                                  <a:pt x="0" y="0"/>
                                </a:moveTo>
                                <a:lnTo>
                                  <a:pt x="0" y="244"/>
                                </a:lnTo>
                              </a:path>
                            </a:pathLst>
                          </a:custGeom>
                          <a:noFill/>
                          <a:ln w="699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2116599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6" y="3466"/>
                            <a:ext cx="402" cy="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9963990" name="AutoShape 18"/>
                        <wps:cNvSpPr>
                          <a:spLocks/>
                        </wps:cNvSpPr>
                        <wps:spPr bwMode="auto">
                          <a:xfrm>
                            <a:off x="1000" y="1695"/>
                            <a:ext cx="2078" cy="2530"/>
                          </a:xfrm>
                          <a:custGeom>
                            <a:avLst/>
                            <a:gdLst>
                              <a:gd name="T0" fmla="+- 0 1053 1000"/>
                              <a:gd name="T1" fmla="*/ T0 w 2078"/>
                              <a:gd name="T2" fmla="+- 0 2411 1696"/>
                              <a:gd name="T3" fmla="*/ 2411 h 2530"/>
                              <a:gd name="T4" fmla="+- 0 1509 1000"/>
                              <a:gd name="T5" fmla="*/ T4 w 2078"/>
                              <a:gd name="T6" fmla="+- 0 2411 1696"/>
                              <a:gd name="T7" fmla="*/ 2411 h 2530"/>
                              <a:gd name="T8" fmla="+- 0 1509 1000"/>
                              <a:gd name="T9" fmla="*/ T8 w 2078"/>
                              <a:gd name="T10" fmla="+- 0 2367 1696"/>
                              <a:gd name="T11" fmla="*/ 2367 h 2530"/>
                              <a:gd name="T12" fmla="+- 0 1053 1000"/>
                              <a:gd name="T13" fmla="*/ T12 w 2078"/>
                              <a:gd name="T14" fmla="+- 0 2367 1696"/>
                              <a:gd name="T15" fmla="*/ 2367 h 2530"/>
                              <a:gd name="T16" fmla="+- 0 1053 1000"/>
                              <a:gd name="T17" fmla="*/ T16 w 2078"/>
                              <a:gd name="T18" fmla="+- 0 2411 1696"/>
                              <a:gd name="T19" fmla="*/ 2411 h 2530"/>
                              <a:gd name="T20" fmla="+- 0 3078 1000"/>
                              <a:gd name="T21" fmla="*/ T20 w 2078"/>
                              <a:gd name="T22" fmla="+- 0 1752 1696"/>
                              <a:gd name="T23" fmla="*/ 1752 h 2530"/>
                              <a:gd name="T24" fmla="+- 0 3035 1000"/>
                              <a:gd name="T25" fmla="*/ T24 w 2078"/>
                              <a:gd name="T26" fmla="+- 0 1752 1696"/>
                              <a:gd name="T27" fmla="*/ 1752 h 2530"/>
                              <a:gd name="T28" fmla="+- 0 3035 1000"/>
                              <a:gd name="T29" fmla="*/ T28 w 2078"/>
                              <a:gd name="T30" fmla="+- 0 2207 1696"/>
                              <a:gd name="T31" fmla="*/ 2207 h 2530"/>
                              <a:gd name="T32" fmla="+- 0 3078 1000"/>
                              <a:gd name="T33" fmla="*/ T32 w 2078"/>
                              <a:gd name="T34" fmla="+- 0 2207 1696"/>
                              <a:gd name="T35" fmla="*/ 2207 h 2530"/>
                              <a:gd name="T36" fmla="+- 0 3078 1000"/>
                              <a:gd name="T37" fmla="*/ T36 w 2078"/>
                              <a:gd name="T38" fmla="+- 0 1752 1696"/>
                              <a:gd name="T39" fmla="*/ 1752 h 2530"/>
                              <a:gd name="T40" fmla="+- 0 2371 1000"/>
                              <a:gd name="T41" fmla="*/ T40 w 2078"/>
                              <a:gd name="T42" fmla="+- 0 1696 1696"/>
                              <a:gd name="T43" fmla="*/ 1696 h 2530"/>
                              <a:gd name="T44" fmla="+- 0 2045 1000"/>
                              <a:gd name="T45" fmla="*/ T44 w 2078"/>
                              <a:gd name="T46" fmla="+- 0 1696 1696"/>
                              <a:gd name="T47" fmla="*/ 1696 h 2530"/>
                              <a:gd name="T48" fmla="+- 0 2045 1000"/>
                              <a:gd name="T49" fmla="*/ T48 w 2078"/>
                              <a:gd name="T50" fmla="+- 0 2253 1696"/>
                              <a:gd name="T51" fmla="*/ 2253 h 2530"/>
                              <a:gd name="T52" fmla="+- 0 2371 1000"/>
                              <a:gd name="T53" fmla="*/ T52 w 2078"/>
                              <a:gd name="T54" fmla="+- 0 2253 1696"/>
                              <a:gd name="T55" fmla="*/ 2253 h 2530"/>
                              <a:gd name="T56" fmla="+- 0 2371 1000"/>
                              <a:gd name="T57" fmla="*/ T56 w 2078"/>
                              <a:gd name="T58" fmla="+- 0 1696 1696"/>
                              <a:gd name="T59" fmla="*/ 1696 h 2530"/>
                              <a:gd name="T60" fmla="+- 0 1558 1000"/>
                              <a:gd name="T61" fmla="*/ T60 w 2078"/>
                              <a:gd name="T62" fmla="+- 0 3900 1696"/>
                              <a:gd name="T63" fmla="*/ 3900 h 2530"/>
                              <a:gd name="T64" fmla="+- 0 1000 1000"/>
                              <a:gd name="T65" fmla="*/ T64 w 2078"/>
                              <a:gd name="T66" fmla="+- 0 3900 1696"/>
                              <a:gd name="T67" fmla="*/ 3900 h 2530"/>
                              <a:gd name="T68" fmla="+- 0 1000 1000"/>
                              <a:gd name="T69" fmla="*/ T68 w 2078"/>
                              <a:gd name="T70" fmla="+- 0 4225 1696"/>
                              <a:gd name="T71" fmla="*/ 4225 h 2530"/>
                              <a:gd name="T72" fmla="+- 0 1558 1000"/>
                              <a:gd name="T73" fmla="*/ T72 w 2078"/>
                              <a:gd name="T74" fmla="+- 0 4225 1696"/>
                              <a:gd name="T75" fmla="*/ 4225 h 2530"/>
                              <a:gd name="T76" fmla="+- 0 1558 1000"/>
                              <a:gd name="T77" fmla="*/ T76 w 2078"/>
                              <a:gd name="T78" fmla="+- 0 3900 1696"/>
                              <a:gd name="T79" fmla="*/ 3900 h 2530"/>
                              <a:gd name="T80" fmla="+- 0 2935 1000"/>
                              <a:gd name="T81" fmla="*/ T80 w 2078"/>
                              <a:gd name="T82" fmla="+- 0 4057 1696"/>
                              <a:gd name="T83" fmla="*/ 4057 h 2530"/>
                              <a:gd name="T84" fmla="+- 0 3056 1000"/>
                              <a:gd name="T85" fmla="*/ T84 w 2078"/>
                              <a:gd name="T86" fmla="+- 0 4057 1696"/>
                              <a:gd name="T87" fmla="*/ 4057 h 2530"/>
                              <a:gd name="T88" fmla="+- 0 3056 1000"/>
                              <a:gd name="T89" fmla="*/ T88 w 2078"/>
                              <a:gd name="T90" fmla="+- 0 4014 1696"/>
                              <a:gd name="T91" fmla="*/ 4014 h 2530"/>
                              <a:gd name="T92" fmla="+- 0 2935 1000"/>
                              <a:gd name="T93" fmla="*/ T92 w 2078"/>
                              <a:gd name="T94" fmla="+- 0 4014 1696"/>
                              <a:gd name="T95" fmla="*/ 4014 h 2530"/>
                              <a:gd name="T96" fmla="+- 0 2935 1000"/>
                              <a:gd name="T97" fmla="*/ T96 w 2078"/>
                              <a:gd name="T98" fmla="+- 0 4057 1696"/>
                              <a:gd name="T99" fmla="*/ 4057 h 2530"/>
                              <a:gd name="T100" fmla="+- 0 2206 1000"/>
                              <a:gd name="T101" fmla="*/ T100 w 2078"/>
                              <a:gd name="T102" fmla="+- 0 4057 1696"/>
                              <a:gd name="T103" fmla="*/ 4057 h 2530"/>
                              <a:gd name="T104" fmla="+- 0 2327 1000"/>
                              <a:gd name="T105" fmla="*/ T104 w 2078"/>
                              <a:gd name="T106" fmla="+- 0 4057 1696"/>
                              <a:gd name="T107" fmla="*/ 4057 h 2530"/>
                              <a:gd name="T108" fmla="+- 0 2327 1000"/>
                              <a:gd name="T109" fmla="*/ T108 w 2078"/>
                              <a:gd name="T110" fmla="+- 0 4014 1696"/>
                              <a:gd name="T111" fmla="*/ 4014 h 2530"/>
                              <a:gd name="T112" fmla="+- 0 2206 1000"/>
                              <a:gd name="T113" fmla="*/ T112 w 2078"/>
                              <a:gd name="T114" fmla="+- 0 4014 1696"/>
                              <a:gd name="T115" fmla="*/ 4014 h 2530"/>
                              <a:gd name="T116" fmla="+- 0 2206 1000"/>
                              <a:gd name="T117" fmla="*/ T116 w 2078"/>
                              <a:gd name="T118" fmla="+- 0 4057 1696"/>
                              <a:gd name="T119" fmla="*/ 4057 h 25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2078" h="2530">
                                <a:moveTo>
                                  <a:pt x="53" y="715"/>
                                </a:moveTo>
                                <a:lnTo>
                                  <a:pt x="509" y="715"/>
                                </a:lnTo>
                                <a:lnTo>
                                  <a:pt x="509" y="671"/>
                                </a:lnTo>
                                <a:lnTo>
                                  <a:pt x="53" y="671"/>
                                </a:lnTo>
                                <a:lnTo>
                                  <a:pt x="53" y="715"/>
                                </a:lnTo>
                                <a:close/>
                                <a:moveTo>
                                  <a:pt x="2078" y="56"/>
                                </a:moveTo>
                                <a:lnTo>
                                  <a:pt x="2035" y="56"/>
                                </a:lnTo>
                                <a:lnTo>
                                  <a:pt x="2035" y="511"/>
                                </a:lnTo>
                                <a:lnTo>
                                  <a:pt x="2078" y="511"/>
                                </a:lnTo>
                                <a:lnTo>
                                  <a:pt x="2078" y="56"/>
                                </a:lnTo>
                                <a:close/>
                                <a:moveTo>
                                  <a:pt x="1371" y="0"/>
                                </a:moveTo>
                                <a:lnTo>
                                  <a:pt x="1045" y="0"/>
                                </a:lnTo>
                                <a:lnTo>
                                  <a:pt x="1045" y="557"/>
                                </a:lnTo>
                                <a:lnTo>
                                  <a:pt x="1371" y="557"/>
                                </a:lnTo>
                                <a:lnTo>
                                  <a:pt x="1371" y="0"/>
                                </a:lnTo>
                                <a:close/>
                                <a:moveTo>
                                  <a:pt x="558" y="2204"/>
                                </a:moveTo>
                                <a:lnTo>
                                  <a:pt x="0" y="2204"/>
                                </a:lnTo>
                                <a:lnTo>
                                  <a:pt x="0" y="2529"/>
                                </a:lnTo>
                                <a:lnTo>
                                  <a:pt x="558" y="2529"/>
                                </a:lnTo>
                                <a:lnTo>
                                  <a:pt x="558" y="2204"/>
                                </a:lnTo>
                                <a:close/>
                                <a:moveTo>
                                  <a:pt x="1935" y="2361"/>
                                </a:moveTo>
                                <a:lnTo>
                                  <a:pt x="2056" y="2361"/>
                                </a:lnTo>
                                <a:lnTo>
                                  <a:pt x="2056" y="2318"/>
                                </a:lnTo>
                                <a:lnTo>
                                  <a:pt x="1935" y="2318"/>
                                </a:lnTo>
                                <a:lnTo>
                                  <a:pt x="1935" y="2361"/>
                                </a:lnTo>
                                <a:close/>
                                <a:moveTo>
                                  <a:pt x="1206" y="2361"/>
                                </a:moveTo>
                                <a:lnTo>
                                  <a:pt x="1327" y="2361"/>
                                </a:lnTo>
                                <a:lnTo>
                                  <a:pt x="1327" y="2318"/>
                                </a:lnTo>
                                <a:lnTo>
                                  <a:pt x="1206" y="2318"/>
                                </a:lnTo>
                                <a:lnTo>
                                  <a:pt x="1206" y="236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99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713616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9" y="3471"/>
                            <a:ext cx="114" cy="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6864905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5" y="3471"/>
                            <a:ext cx="114" cy="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8718531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2995" y="340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98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4862205" name="AutoShape 22"/>
                        <wps:cNvSpPr>
                          <a:spLocks/>
                        </wps:cNvSpPr>
                        <wps:spPr bwMode="auto">
                          <a:xfrm>
                            <a:off x="233" y="1500"/>
                            <a:ext cx="2" cy="2231"/>
                          </a:xfrm>
                          <a:custGeom>
                            <a:avLst/>
                            <a:gdLst>
                              <a:gd name="T0" fmla="+- 0 2415 1501"/>
                              <a:gd name="T1" fmla="*/ 2415 h 2231"/>
                              <a:gd name="T2" fmla="+- 0 3731 1501"/>
                              <a:gd name="T3" fmla="*/ 3731 h 2231"/>
                              <a:gd name="T4" fmla="+- 0 1501 1501"/>
                              <a:gd name="T5" fmla="*/ 1501 h 2231"/>
                              <a:gd name="T6" fmla="+- 0 2372 1501"/>
                              <a:gd name="T7" fmla="*/ 2372 h 2231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  <a:cxn ang="0">
                                <a:pos x="0" y="T5"/>
                              </a:cxn>
                              <a:cxn ang="0">
                                <a:pos x="0" y="T7"/>
                              </a:cxn>
                            </a:cxnLst>
                            <a:rect l="0" t="0" r="r" b="b"/>
                            <a:pathLst>
                              <a:path h="2231">
                                <a:moveTo>
                                  <a:pt x="0" y="914"/>
                                </a:moveTo>
                                <a:lnTo>
                                  <a:pt x="0" y="2230"/>
                                </a:lnTo>
                                <a:moveTo>
                                  <a:pt x="0" y="0"/>
                                </a:moveTo>
                                <a:lnTo>
                                  <a:pt x="0" y="871"/>
                                </a:lnTo>
                              </a:path>
                            </a:pathLst>
                          </a:custGeom>
                          <a:noFill/>
                          <a:ln w="699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698580" name="AutoShape 23"/>
                        <wps:cNvSpPr>
                          <a:spLocks/>
                        </wps:cNvSpPr>
                        <wps:spPr bwMode="auto">
                          <a:xfrm>
                            <a:off x="169" y="2371"/>
                            <a:ext cx="125" cy="1403"/>
                          </a:xfrm>
                          <a:custGeom>
                            <a:avLst/>
                            <a:gdLst>
                              <a:gd name="T0" fmla="+- 0 169 169"/>
                              <a:gd name="T1" fmla="*/ T0 w 125"/>
                              <a:gd name="T2" fmla="+- 0 2415 2372"/>
                              <a:gd name="T3" fmla="*/ 2415 h 1403"/>
                              <a:gd name="T4" fmla="+- 0 291 169"/>
                              <a:gd name="T5" fmla="*/ T4 w 125"/>
                              <a:gd name="T6" fmla="+- 0 2415 2372"/>
                              <a:gd name="T7" fmla="*/ 2415 h 1403"/>
                              <a:gd name="T8" fmla="+- 0 291 169"/>
                              <a:gd name="T9" fmla="*/ T8 w 125"/>
                              <a:gd name="T10" fmla="+- 0 2372 2372"/>
                              <a:gd name="T11" fmla="*/ 2372 h 1403"/>
                              <a:gd name="T12" fmla="+- 0 169 169"/>
                              <a:gd name="T13" fmla="*/ T12 w 125"/>
                              <a:gd name="T14" fmla="+- 0 2372 2372"/>
                              <a:gd name="T15" fmla="*/ 2372 h 1403"/>
                              <a:gd name="T16" fmla="+- 0 169 169"/>
                              <a:gd name="T17" fmla="*/ T16 w 125"/>
                              <a:gd name="T18" fmla="+- 0 2415 2372"/>
                              <a:gd name="T19" fmla="*/ 2415 h 1403"/>
                              <a:gd name="T20" fmla="+- 0 173 169"/>
                              <a:gd name="T21" fmla="*/ T20 w 125"/>
                              <a:gd name="T22" fmla="+- 0 3774 2372"/>
                              <a:gd name="T23" fmla="*/ 3774 h 1403"/>
                              <a:gd name="T24" fmla="+- 0 294 169"/>
                              <a:gd name="T25" fmla="*/ T24 w 125"/>
                              <a:gd name="T26" fmla="+- 0 3774 2372"/>
                              <a:gd name="T27" fmla="*/ 3774 h 1403"/>
                              <a:gd name="T28" fmla="+- 0 294 169"/>
                              <a:gd name="T29" fmla="*/ T28 w 125"/>
                              <a:gd name="T30" fmla="+- 0 3731 2372"/>
                              <a:gd name="T31" fmla="*/ 3731 h 1403"/>
                              <a:gd name="T32" fmla="+- 0 173 169"/>
                              <a:gd name="T33" fmla="*/ T32 w 125"/>
                              <a:gd name="T34" fmla="+- 0 3731 2372"/>
                              <a:gd name="T35" fmla="*/ 3731 h 1403"/>
                              <a:gd name="T36" fmla="+- 0 173 169"/>
                              <a:gd name="T37" fmla="*/ T36 w 125"/>
                              <a:gd name="T38" fmla="+- 0 3774 2372"/>
                              <a:gd name="T39" fmla="*/ 3774 h 14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25" h="1403">
                                <a:moveTo>
                                  <a:pt x="0" y="43"/>
                                </a:moveTo>
                                <a:lnTo>
                                  <a:pt x="122" y="43"/>
                                </a:lnTo>
                                <a:lnTo>
                                  <a:pt x="1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"/>
                                </a:lnTo>
                                <a:close/>
                                <a:moveTo>
                                  <a:pt x="4" y="1402"/>
                                </a:moveTo>
                                <a:lnTo>
                                  <a:pt x="125" y="1402"/>
                                </a:lnTo>
                                <a:lnTo>
                                  <a:pt x="125" y="1359"/>
                                </a:lnTo>
                                <a:lnTo>
                                  <a:pt x="4" y="1359"/>
                                </a:lnTo>
                                <a:lnTo>
                                  <a:pt x="4" y="140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99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297730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3976" y="1218"/>
                            <a:ext cx="1150" cy="2167"/>
                          </a:xfrm>
                          <a:prstGeom prst="rect">
                            <a:avLst/>
                          </a:prstGeom>
                          <a:noFill/>
                          <a:ln w="692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3920196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4102" y="1752"/>
                            <a:ext cx="44" cy="4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1449997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4102" y="1752"/>
                            <a:ext cx="44" cy="455"/>
                          </a:xfrm>
                          <a:prstGeom prst="rect">
                            <a:avLst/>
                          </a:prstGeom>
                          <a:noFill/>
                          <a:ln w="6999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0845782" name="Line 27"/>
                        <wps:cNvCnPr>
                          <a:cxnSpLocks noChangeShapeType="1"/>
                        </wps:cNvCnPr>
                        <wps:spPr bwMode="auto">
                          <a:xfrm>
                            <a:off x="2731" y="205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1666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1195465" name="Line 28"/>
                        <wps:cNvCnPr>
                          <a:cxnSpLocks noChangeShapeType="1"/>
                        </wps:cNvCnPr>
                        <wps:spPr bwMode="auto">
                          <a:xfrm>
                            <a:off x="4293" y="204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1666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7438737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4108" y="2806"/>
                            <a:ext cx="44" cy="455"/>
                          </a:xfrm>
                          <a:prstGeom prst="rect">
                            <a:avLst/>
                          </a:prstGeom>
                          <a:noFill/>
                          <a:ln w="6999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3703147" name="Line 30"/>
                        <wps:cNvCnPr>
                          <a:cxnSpLocks noChangeShapeType="1"/>
                        </wps:cNvCnPr>
                        <wps:spPr bwMode="auto">
                          <a:xfrm>
                            <a:off x="3804" y="309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1666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6793231" name="Line 31"/>
                        <wps:cNvCnPr>
                          <a:cxnSpLocks noChangeShapeType="1"/>
                        </wps:cNvCnPr>
                        <wps:spPr bwMode="auto">
                          <a:xfrm>
                            <a:off x="4300" y="310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1666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5513457" name="Line 32"/>
                        <wps:cNvCnPr>
                          <a:cxnSpLocks noChangeShapeType="1"/>
                        </wps:cNvCnPr>
                        <wps:spPr bwMode="auto">
                          <a:xfrm>
                            <a:off x="4109" y="289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98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5714729" name="Line 33"/>
                        <wps:cNvCnPr>
                          <a:cxnSpLocks noChangeShapeType="1"/>
                        </wps:cNvCnPr>
                        <wps:spPr bwMode="auto">
                          <a:xfrm>
                            <a:off x="4109" y="317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98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06556482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9" y="3118"/>
                            <a:ext cx="114" cy="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2693778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5" y="2820"/>
                            <a:ext cx="114" cy="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6352891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3" y="2065"/>
                            <a:ext cx="114" cy="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5280625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3" y="1783"/>
                            <a:ext cx="114" cy="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4800323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4562" y="3719"/>
                            <a:ext cx="456" cy="44"/>
                          </a:xfrm>
                          <a:prstGeom prst="rect">
                            <a:avLst/>
                          </a:prstGeom>
                          <a:noFill/>
                          <a:ln w="6989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949452" name="Line 39"/>
                        <wps:cNvCnPr>
                          <a:cxnSpLocks noChangeShapeType="1"/>
                        </wps:cNvCnPr>
                        <wps:spPr bwMode="auto">
                          <a:xfrm>
                            <a:off x="4666" y="3331"/>
                            <a:ext cx="0" cy="388"/>
                          </a:xfrm>
                          <a:prstGeom prst="line">
                            <a:avLst/>
                          </a:prstGeom>
                          <a:noFill/>
                          <a:ln w="699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586353" name="Line 40"/>
                        <wps:cNvCnPr>
                          <a:cxnSpLocks noChangeShapeType="1"/>
                        </wps:cNvCnPr>
                        <wps:spPr bwMode="auto">
                          <a:xfrm>
                            <a:off x="4922" y="3331"/>
                            <a:ext cx="0" cy="388"/>
                          </a:xfrm>
                          <a:prstGeom prst="line">
                            <a:avLst/>
                          </a:prstGeom>
                          <a:noFill/>
                          <a:ln w="699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7465773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4565" y="3288"/>
                            <a:ext cx="456" cy="44"/>
                          </a:xfrm>
                          <a:prstGeom prst="rect">
                            <a:avLst/>
                          </a:prstGeom>
                          <a:noFill/>
                          <a:ln w="6989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6875306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9" y="3449"/>
                            <a:ext cx="114" cy="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6618771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6" y="3449"/>
                            <a:ext cx="114" cy="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5612129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" y="3487"/>
                            <a:ext cx="114" cy="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0068894" name="Freeform 45"/>
                        <wps:cNvSpPr>
                          <a:spLocks/>
                        </wps:cNvSpPr>
                        <wps:spPr bwMode="auto">
                          <a:xfrm>
                            <a:off x="1409" y="3158"/>
                            <a:ext cx="35" cy="29"/>
                          </a:xfrm>
                          <a:custGeom>
                            <a:avLst/>
                            <a:gdLst>
                              <a:gd name="T0" fmla="+- 0 1436 1409"/>
                              <a:gd name="T1" fmla="*/ T0 w 35"/>
                              <a:gd name="T2" fmla="+- 0 3186 3158"/>
                              <a:gd name="T3" fmla="*/ 3186 h 29"/>
                              <a:gd name="T4" fmla="+- 0 1417 1409"/>
                              <a:gd name="T5" fmla="*/ T4 w 35"/>
                              <a:gd name="T6" fmla="+- 0 3186 3158"/>
                              <a:gd name="T7" fmla="*/ 3186 h 29"/>
                              <a:gd name="T8" fmla="+- 0 1409 1409"/>
                              <a:gd name="T9" fmla="*/ T8 w 35"/>
                              <a:gd name="T10" fmla="+- 0 3180 3158"/>
                              <a:gd name="T11" fmla="*/ 3180 h 29"/>
                              <a:gd name="T12" fmla="+- 0 1409 1409"/>
                              <a:gd name="T13" fmla="*/ T12 w 35"/>
                              <a:gd name="T14" fmla="+- 0 3164 3158"/>
                              <a:gd name="T15" fmla="*/ 3164 h 29"/>
                              <a:gd name="T16" fmla="+- 0 1417 1409"/>
                              <a:gd name="T17" fmla="*/ T16 w 35"/>
                              <a:gd name="T18" fmla="+- 0 3158 3158"/>
                              <a:gd name="T19" fmla="*/ 3158 h 29"/>
                              <a:gd name="T20" fmla="+- 0 1436 1409"/>
                              <a:gd name="T21" fmla="*/ T20 w 35"/>
                              <a:gd name="T22" fmla="+- 0 3158 3158"/>
                              <a:gd name="T23" fmla="*/ 3158 h 29"/>
                              <a:gd name="T24" fmla="+- 0 1444 1409"/>
                              <a:gd name="T25" fmla="*/ T24 w 35"/>
                              <a:gd name="T26" fmla="+- 0 3164 3158"/>
                              <a:gd name="T27" fmla="*/ 3164 h 29"/>
                              <a:gd name="T28" fmla="+- 0 1444 1409"/>
                              <a:gd name="T29" fmla="*/ T28 w 35"/>
                              <a:gd name="T30" fmla="+- 0 3172 3158"/>
                              <a:gd name="T31" fmla="*/ 3172 h 29"/>
                              <a:gd name="T32" fmla="+- 0 1444 1409"/>
                              <a:gd name="T33" fmla="*/ T32 w 35"/>
                              <a:gd name="T34" fmla="+- 0 3180 3158"/>
                              <a:gd name="T35" fmla="*/ 3180 h 29"/>
                              <a:gd name="T36" fmla="+- 0 1436 1409"/>
                              <a:gd name="T37" fmla="*/ T36 w 35"/>
                              <a:gd name="T38" fmla="+- 0 3186 3158"/>
                              <a:gd name="T39" fmla="*/ 3186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5" h="29">
                                <a:moveTo>
                                  <a:pt x="27" y="28"/>
                                </a:moveTo>
                                <a:lnTo>
                                  <a:pt x="8" y="28"/>
                                </a:lnTo>
                                <a:lnTo>
                                  <a:pt x="0" y="22"/>
                                </a:lnTo>
                                <a:lnTo>
                                  <a:pt x="0" y="6"/>
                                </a:lnTo>
                                <a:lnTo>
                                  <a:pt x="8" y="0"/>
                                </a:lnTo>
                                <a:lnTo>
                                  <a:pt x="27" y="0"/>
                                </a:lnTo>
                                <a:lnTo>
                                  <a:pt x="35" y="6"/>
                                </a:lnTo>
                                <a:lnTo>
                                  <a:pt x="35" y="14"/>
                                </a:lnTo>
                                <a:lnTo>
                                  <a:pt x="35" y="22"/>
                                </a:lnTo>
                                <a:lnTo>
                                  <a:pt x="27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5036963" name="Freeform 46"/>
                        <wps:cNvSpPr>
                          <a:spLocks/>
                        </wps:cNvSpPr>
                        <wps:spPr bwMode="auto">
                          <a:xfrm>
                            <a:off x="1409" y="3158"/>
                            <a:ext cx="35" cy="29"/>
                          </a:xfrm>
                          <a:custGeom>
                            <a:avLst/>
                            <a:gdLst>
                              <a:gd name="T0" fmla="+- 0 1444 1409"/>
                              <a:gd name="T1" fmla="*/ T0 w 35"/>
                              <a:gd name="T2" fmla="+- 0 3172 3158"/>
                              <a:gd name="T3" fmla="*/ 3172 h 29"/>
                              <a:gd name="T4" fmla="+- 0 1444 1409"/>
                              <a:gd name="T5" fmla="*/ T4 w 35"/>
                              <a:gd name="T6" fmla="+- 0 3164 3158"/>
                              <a:gd name="T7" fmla="*/ 3164 h 29"/>
                              <a:gd name="T8" fmla="+- 0 1436 1409"/>
                              <a:gd name="T9" fmla="*/ T8 w 35"/>
                              <a:gd name="T10" fmla="+- 0 3158 3158"/>
                              <a:gd name="T11" fmla="*/ 3158 h 29"/>
                              <a:gd name="T12" fmla="+- 0 1427 1409"/>
                              <a:gd name="T13" fmla="*/ T12 w 35"/>
                              <a:gd name="T14" fmla="+- 0 3158 3158"/>
                              <a:gd name="T15" fmla="*/ 3158 h 29"/>
                              <a:gd name="T16" fmla="+- 0 1417 1409"/>
                              <a:gd name="T17" fmla="*/ T16 w 35"/>
                              <a:gd name="T18" fmla="+- 0 3158 3158"/>
                              <a:gd name="T19" fmla="*/ 3158 h 29"/>
                              <a:gd name="T20" fmla="+- 0 1409 1409"/>
                              <a:gd name="T21" fmla="*/ T20 w 35"/>
                              <a:gd name="T22" fmla="+- 0 3164 3158"/>
                              <a:gd name="T23" fmla="*/ 3164 h 29"/>
                              <a:gd name="T24" fmla="+- 0 1409 1409"/>
                              <a:gd name="T25" fmla="*/ T24 w 35"/>
                              <a:gd name="T26" fmla="+- 0 3172 3158"/>
                              <a:gd name="T27" fmla="*/ 3172 h 29"/>
                              <a:gd name="T28" fmla="+- 0 1409 1409"/>
                              <a:gd name="T29" fmla="*/ T28 w 35"/>
                              <a:gd name="T30" fmla="+- 0 3180 3158"/>
                              <a:gd name="T31" fmla="*/ 3180 h 29"/>
                              <a:gd name="T32" fmla="+- 0 1417 1409"/>
                              <a:gd name="T33" fmla="*/ T32 w 35"/>
                              <a:gd name="T34" fmla="+- 0 3186 3158"/>
                              <a:gd name="T35" fmla="*/ 3186 h 29"/>
                              <a:gd name="T36" fmla="+- 0 1427 1409"/>
                              <a:gd name="T37" fmla="*/ T36 w 35"/>
                              <a:gd name="T38" fmla="+- 0 3186 3158"/>
                              <a:gd name="T39" fmla="*/ 3186 h 29"/>
                              <a:gd name="T40" fmla="+- 0 1436 1409"/>
                              <a:gd name="T41" fmla="*/ T40 w 35"/>
                              <a:gd name="T42" fmla="+- 0 3186 3158"/>
                              <a:gd name="T43" fmla="*/ 3186 h 29"/>
                              <a:gd name="T44" fmla="+- 0 1444 1409"/>
                              <a:gd name="T45" fmla="*/ T44 w 35"/>
                              <a:gd name="T46" fmla="+- 0 3180 3158"/>
                              <a:gd name="T47" fmla="*/ 3180 h 29"/>
                              <a:gd name="T48" fmla="+- 0 1444 1409"/>
                              <a:gd name="T49" fmla="*/ T48 w 35"/>
                              <a:gd name="T50" fmla="+- 0 3172 3158"/>
                              <a:gd name="T51" fmla="*/ 3172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5" h="29">
                                <a:moveTo>
                                  <a:pt x="35" y="14"/>
                                </a:moveTo>
                                <a:lnTo>
                                  <a:pt x="35" y="6"/>
                                </a:lnTo>
                                <a:lnTo>
                                  <a:pt x="27" y="0"/>
                                </a:lnTo>
                                <a:lnTo>
                                  <a:pt x="18" y="0"/>
                                </a:lnTo>
                                <a:lnTo>
                                  <a:pt x="8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4"/>
                                </a:lnTo>
                                <a:lnTo>
                                  <a:pt x="0" y="22"/>
                                </a:lnTo>
                                <a:lnTo>
                                  <a:pt x="8" y="28"/>
                                </a:lnTo>
                                <a:lnTo>
                                  <a:pt x="18" y="28"/>
                                </a:lnTo>
                                <a:lnTo>
                                  <a:pt x="27" y="28"/>
                                </a:lnTo>
                                <a:lnTo>
                                  <a:pt x="35" y="22"/>
                                </a:lnTo>
                                <a:lnTo>
                                  <a:pt x="35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99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5275782" name="Freeform 47"/>
                        <wps:cNvSpPr>
                          <a:spLocks/>
                        </wps:cNvSpPr>
                        <wps:spPr bwMode="auto">
                          <a:xfrm>
                            <a:off x="1420" y="3164"/>
                            <a:ext cx="14" cy="13"/>
                          </a:xfrm>
                          <a:custGeom>
                            <a:avLst/>
                            <a:gdLst>
                              <a:gd name="T0" fmla="+- 0 1430 1420"/>
                              <a:gd name="T1" fmla="*/ T0 w 14"/>
                              <a:gd name="T2" fmla="+- 0 3178 3165"/>
                              <a:gd name="T3" fmla="*/ 3178 h 13"/>
                              <a:gd name="T4" fmla="+- 0 1423 1420"/>
                              <a:gd name="T5" fmla="*/ T4 w 14"/>
                              <a:gd name="T6" fmla="+- 0 3178 3165"/>
                              <a:gd name="T7" fmla="*/ 3178 h 13"/>
                              <a:gd name="T8" fmla="+- 0 1420 1420"/>
                              <a:gd name="T9" fmla="*/ T8 w 14"/>
                              <a:gd name="T10" fmla="+- 0 3175 3165"/>
                              <a:gd name="T11" fmla="*/ 3175 h 13"/>
                              <a:gd name="T12" fmla="+- 0 1420 1420"/>
                              <a:gd name="T13" fmla="*/ T12 w 14"/>
                              <a:gd name="T14" fmla="+- 0 3167 3165"/>
                              <a:gd name="T15" fmla="*/ 3167 h 13"/>
                              <a:gd name="T16" fmla="+- 0 1423 1420"/>
                              <a:gd name="T17" fmla="*/ T16 w 14"/>
                              <a:gd name="T18" fmla="+- 0 3165 3165"/>
                              <a:gd name="T19" fmla="*/ 3165 h 13"/>
                              <a:gd name="T20" fmla="+- 0 1430 1420"/>
                              <a:gd name="T21" fmla="*/ T20 w 14"/>
                              <a:gd name="T22" fmla="+- 0 3165 3165"/>
                              <a:gd name="T23" fmla="*/ 3165 h 13"/>
                              <a:gd name="T24" fmla="+- 0 1433 1420"/>
                              <a:gd name="T25" fmla="*/ T24 w 14"/>
                              <a:gd name="T26" fmla="+- 0 3167 3165"/>
                              <a:gd name="T27" fmla="*/ 3167 h 13"/>
                              <a:gd name="T28" fmla="+- 0 1433 1420"/>
                              <a:gd name="T29" fmla="*/ T28 w 14"/>
                              <a:gd name="T30" fmla="+- 0 3171 3165"/>
                              <a:gd name="T31" fmla="*/ 3171 h 13"/>
                              <a:gd name="T32" fmla="+- 0 1433 1420"/>
                              <a:gd name="T33" fmla="*/ T32 w 14"/>
                              <a:gd name="T34" fmla="+- 0 3175 3165"/>
                              <a:gd name="T35" fmla="*/ 3175 h 13"/>
                              <a:gd name="T36" fmla="+- 0 1430 1420"/>
                              <a:gd name="T37" fmla="*/ T36 w 14"/>
                              <a:gd name="T38" fmla="+- 0 3178 3165"/>
                              <a:gd name="T39" fmla="*/ 3178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4" h="13">
                                <a:moveTo>
                                  <a:pt x="10" y="13"/>
                                </a:moveTo>
                                <a:lnTo>
                                  <a:pt x="3" y="13"/>
                                </a:lnTo>
                                <a:lnTo>
                                  <a:pt x="0" y="10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10" y="0"/>
                                </a:lnTo>
                                <a:lnTo>
                                  <a:pt x="13" y="2"/>
                                </a:lnTo>
                                <a:lnTo>
                                  <a:pt x="13" y="6"/>
                                </a:lnTo>
                                <a:lnTo>
                                  <a:pt x="13" y="10"/>
                                </a:lnTo>
                                <a:lnTo>
                                  <a:pt x="10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6390265" name="Freeform 48"/>
                        <wps:cNvSpPr>
                          <a:spLocks/>
                        </wps:cNvSpPr>
                        <wps:spPr bwMode="auto">
                          <a:xfrm>
                            <a:off x="1420" y="3164"/>
                            <a:ext cx="14" cy="13"/>
                          </a:xfrm>
                          <a:custGeom>
                            <a:avLst/>
                            <a:gdLst>
                              <a:gd name="T0" fmla="+- 0 1433 1420"/>
                              <a:gd name="T1" fmla="*/ T0 w 14"/>
                              <a:gd name="T2" fmla="+- 0 3171 3165"/>
                              <a:gd name="T3" fmla="*/ 3171 h 13"/>
                              <a:gd name="T4" fmla="+- 0 1433 1420"/>
                              <a:gd name="T5" fmla="*/ T4 w 14"/>
                              <a:gd name="T6" fmla="+- 0 3167 3165"/>
                              <a:gd name="T7" fmla="*/ 3167 h 13"/>
                              <a:gd name="T8" fmla="+- 0 1430 1420"/>
                              <a:gd name="T9" fmla="*/ T8 w 14"/>
                              <a:gd name="T10" fmla="+- 0 3165 3165"/>
                              <a:gd name="T11" fmla="*/ 3165 h 13"/>
                              <a:gd name="T12" fmla="+- 0 1427 1420"/>
                              <a:gd name="T13" fmla="*/ T12 w 14"/>
                              <a:gd name="T14" fmla="+- 0 3165 3165"/>
                              <a:gd name="T15" fmla="*/ 3165 h 13"/>
                              <a:gd name="T16" fmla="+- 0 1423 1420"/>
                              <a:gd name="T17" fmla="*/ T16 w 14"/>
                              <a:gd name="T18" fmla="+- 0 3165 3165"/>
                              <a:gd name="T19" fmla="*/ 3165 h 13"/>
                              <a:gd name="T20" fmla="+- 0 1420 1420"/>
                              <a:gd name="T21" fmla="*/ T20 w 14"/>
                              <a:gd name="T22" fmla="+- 0 3167 3165"/>
                              <a:gd name="T23" fmla="*/ 3167 h 13"/>
                              <a:gd name="T24" fmla="+- 0 1420 1420"/>
                              <a:gd name="T25" fmla="*/ T24 w 14"/>
                              <a:gd name="T26" fmla="+- 0 3171 3165"/>
                              <a:gd name="T27" fmla="*/ 3171 h 13"/>
                              <a:gd name="T28" fmla="+- 0 1420 1420"/>
                              <a:gd name="T29" fmla="*/ T28 w 14"/>
                              <a:gd name="T30" fmla="+- 0 3175 3165"/>
                              <a:gd name="T31" fmla="*/ 3175 h 13"/>
                              <a:gd name="T32" fmla="+- 0 1423 1420"/>
                              <a:gd name="T33" fmla="*/ T32 w 14"/>
                              <a:gd name="T34" fmla="+- 0 3178 3165"/>
                              <a:gd name="T35" fmla="*/ 3178 h 13"/>
                              <a:gd name="T36" fmla="+- 0 1427 1420"/>
                              <a:gd name="T37" fmla="*/ T36 w 14"/>
                              <a:gd name="T38" fmla="+- 0 3178 3165"/>
                              <a:gd name="T39" fmla="*/ 3178 h 13"/>
                              <a:gd name="T40" fmla="+- 0 1430 1420"/>
                              <a:gd name="T41" fmla="*/ T40 w 14"/>
                              <a:gd name="T42" fmla="+- 0 3178 3165"/>
                              <a:gd name="T43" fmla="*/ 3178 h 13"/>
                              <a:gd name="T44" fmla="+- 0 1433 1420"/>
                              <a:gd name="T45" fmla="*/ T44 w 14"/>
                              <a:gd name="T46" fmla="+- 0 3175 3165"/>
                              <a:gd name="T47" fmla="*/ 3175 h 13"/>
                              <a:gd name="T48" fmla="+- 0 1433 1420"/>
                              <a:gd name="T49" fmla="*/ T48 w 14"/>
                              <a:gd name="T50" fmla="+- 0 3171 3165"/>
                              <a:gd name="T51" fmla="*/ 3171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" h="13">
                                <a:moveTo>
                                  <a:pt x="13" y="6"/>
                                </a:moveTo>
                                <a:lnTo>
                                  <a:pt x="13" y="2"/>
                                </a:lnTo>
                                <a:lnTo>
                                  <a:pt x="10" y="0"/>
                                </a:lnTo>
                                <a:lnTo>
                                  <a:pt x="7" y="0"/>
                                </a:lnTo>
                                <a:lnTo>
                                  <a:pt x="3" y="0"/>
                                </a:lnTo>
                                <a:lnTo>
                                  <a:pt x="0" y="2"/>
                                </a:lnTo>
                                <a:lnTo>
                                  <a:pt x="0" y="6"/>
                                </a:lnTo>
                                <a:lnTo>
                                  <a:pt x="0" y="10"/>
                                </a:lnTo>
                                <a:lnTo>
                                  <a:pt x="3" y="13"/>
                                </a:lnTo>
                                <a:lnTo>
                                  <a:pt x="7" y="13"/>
                                </a:lnTo>
                                <a:lnTo>
                                  <a:pt x="10" y="13"/>
                                </a:lnTo>
                                <a:lnTo>
                                  <a:pt x="13" y="10"/>
                                </a:lnTo>
                                <a:lnTo>
                                  <a:pt x="13" y="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99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1471041" name="Freeform 49"/>
                        <wps:cNvSpPr>
                          <a:spLocks/>
                        </wps:cNvSpPr>
                        <wps:spPr bwMode="auto">
                          <a:xfrm>
                            <a:off x="1118" y="2878"/>
                            <a:ext cx="35" cy="29"/>
                          </a:xfrm>
                          <a:custGeom>
                            <a:avLst/>
                            <a:gdLst>
                              <a:gd name="T0" fmla="+- 0 1146 1119"/>
                              <a:gd name="T1" fmla="*/ T0 w 35"/>
                              <a:gd name="T2" fmla="+- 0 2907 2879"/>
                              <a:gd name="T3" fmla="*/ 2907 h 29"/>
                              <a:gd name="T4" fmla="+- 0 1126 1119"/>
                              <a:gd name="T5" fmla="*/ T4 w 35"/>
                              <a:gd name="T6" fmla="+- 0 2907 2879"/>
                              <a:gd name="T7" fmla="*/ 2907 h 29"/>
                              <a:gd name="T8" fmla="+- 0 1119 1119"/>
                              <a:gd name="T9" fmla="*/ T8 w 35"/>
                              <a:gd name="T10" fmla="+- 0 2900 2879"/>
                              <a:gd name="T11" fmla="*/ 2900 h 29"/>
                              <a:gd name="T12" fmla="+- 0 1119 1119"/>
                              <a:gd name="T13" fmla="*/ T12 w 35"/>
                              <a:gd name="T14" fmla="+- 0 2885 2879"/>
                              <a:gd name="T15" fmla="*/ 2885 h 29"/>
                              <a:gd name="T16" fmla="+- 0 1126 1119"/>
                              <a:gd name="T17" fmla="*/ T16 w 35"/>
                              <a:gd name="T18" fmla="+- 0 2879 2879"/>
                              <a:gd name="T19" fmla="*/ 2879 h 29"/>
                              <a:gd name="T20" fmla="+- 0 1146 1119"/>
                              <a:gd name="T21" fmla="*/ T20 w 35"/>
                              <a:gd name="T22" fmla="+- 0 2879 2879"/>
                              <a:gd name="T23" fmla="*/ 2879 h 29"/>
                              <a:gd name="T24" fmla="+- 0 1153 1119"/>
                              <a:gd name="T25" fmla="*/ T24 w 35"/>
                              <a:gd name="T26" fmla="+- 0 2885 2879"/>
                              <a:gd name="T27" fmla="*/ 2885 h 29"/>
                              <a:gd name="T28" fmla="+- 0 1153 1119"/>
                              <a:gd name="T29" fmla="*/ T28 w 35"/>
                              <a:gd name="T30" fmla="+- 0 2893 2879"/>
                              <a:gd name="T31" fmla="*/ 2893 h 29"/>
                              <a:gd name="T32" fmla="+- 0 1153 1119"/>
                              <a:gd name="T33" fmla="*/ T32 w 35"/>
                              <a:gd name="T34" fmla="+- 0 2900 2879"/>
                              <a:gd name="T35" fmla="*/ 2900 h 29"/>
                              <a:gd name="T36" fmla="+- 0 1146 1119"/>
                              <a:gd name="T37" fmla="*/ T36 w 35"/>
                              <a:gd name="T38" fmla="+- 0 2907 2879"/>
                              <a:gd name="T39" fmla="*/ 2907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5" h="29">
                                <a:moveTo>
                                  <a:pt x="27" y="28"/>
                                </a:moveTo>
                                <a:lnTo>
                                  <a:pt x="7" y="28"/>
                                </a:lnTo>
                                <a:lnTo>
                                  <a:pt x="0" y="21"/>
                                </a:lnTo>
                                <a:lnTo>
                                  <a:pt x="0" y="6"/>
                                </a:lnTo>
                                <a:lnTo>
                                  <a:pt x="7" y="0"/>
                                </a:lnTo>
                                <a:lnTo>
                                  <a:pt x="27" y="0"/>
                                </a:lnTo>
                                <a:lnTo>
                                  <a:pt x="34" y="6"/>
                                </a:lnTo>
                                <a:lnTo>
                                  <a:pt x="34" y="14"/>
                                </a:lnTo>
                                <a:lnTo>
                                  <a:pt x="34" y="21"/>
                                </a:lnTo>
                                <a:lnTo>
                                  <a:pt x="27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0776582" name="Freeform 50"/>
                        <wps:cNvSpPr>
                          <a:spLocks/>
                        </wps:cNvSpPr>
                        <wps:spPr bwMode="auto">
                          <a:xfrm>
                            <a:off x="1118" y="2878"/>
                            <a:ext cx="35" cy="29"/>
                          </a:xfrm>
                          <a:custGeom>
                            <a:avLst/>
                            <a:gdLst>
                              <a:gd name="T0" fmla="+- 0 1153 1119"/>
                              <a:gd name="T1" fmla="*/ T0 w 35"/>
                              <a:gd name="T2" fmla="+- 0 2893 2879"/>
                              <a:gd name="T3" fmla="*/ 2893 h 29"/>
                              <a:gd name="T4" fmla="+- 0 1153 1119"/>
                              <a:gd name="T5" fmla="*/ T4 w 35"/>
                              <a:gd name="T6" fmla="+- 0 2885 2879"/>
                              <a:gd name="T7" fmla="*/ 2885 h 29"/>
                              <a:gd name="T8" fmla="+- 0 1146 1119"/>
                              <a:gd name="T9" fmla="*/ T8 w 35"/>
                              <a:gd name="T10" fmla="+- 0 2879 2879"/>
                              <a:gd name="T11" fmla="*/ 2879 h 29"/>
                              <a:gd name="T12" fmla="+- 0 1136 1119"/>
                              <a:gd name="T13" fmla="*/ T12 w 35"/>
                              <a:gd name="T14" fmla="+- 0 2879 2879"/>
                              <a:gd name="T15" fmla="*/ 2879 h 29"/>
                              <a:gd name="T16" fmla="+- 0 1126 1119"/>
                              <a:gd name="T17" fmla="*/ T16 w 35"/>
                              <a:gd name="T18" fmla="+- 0 2879 2879"/>
                              <a:gd name="T19" fmla="*/ 2879 h 29"/>
                              <a:gd name="T20" fmla="+- 0 1119 1119"/>
                              <a:gd name="T21" fmla="*/ T20 w 35"/>
                              <a:gd name="T22" fmla="+- 0 2885 2879"/>
                              <a:gd name="T23" fmla="*/ 2885 h 29"/>
                              <a:gd name="T24" fmla="+- 0 1119 1119"/>
                              <a:gd name="T25" fmla="*/ T24 w 35"/>
                              <a:gd name="T26" fmla="+- 0 2893 2879"/>
                              <a:gd name="T27" fmla="*/ 2893 h 29"/>
                              <a:gd name="T28" fmla="+- 0 1119 1119"/>
                              <a:gd name="T29" fmla="*/ T28 w 35"/>
                              <a:gd name="T30" fmla="+- 0 2900 2879"/>
                              <a:gd name="T31" fmla="*/ 2900 h 29"/>
                              <a:gd name="T32" fmla="+- 0 1126 1119"/>
                              <a:gd name="T33" fmla="*/ T32 w 35"/>
                              <a:gd name="T34" fmla="+- 0 2907 2879"/>
                              <a:gd name="T35" fmla="*/ 2907 h 29"/>
                              <a:gd name="T36" fmla="+- 0 1136 1119"/>
                              <a:gd name="T37" fmla="*/ T36 w 35"/>
                              <a:gd name="T38" fmla="+- 0 2907 2879"/>
                              <a:gd name="T39" fmla="*/ 2907 h 29"/>
                              <a:gd name="T40" fmla="+- 0 1146 1119"/>
                              <a:gd name="T41" fmla="*/ T40 w 35"/>
                              <a:gd name="T42" fmla="+- 0 2907 2879"/>
                              <a:gd name="T43" fmla="*/ 2907 h 29"/>
                              <a:gd name="T44" fmla="+- 0 1153 1119"/>
                              <a:gd name="T45" fmla="*/ T44 w 35"/>
                              <a:gd name="T46" fmla="+- 0 2900 2879"/>
                              <a:gd name="T47" fmla="*/ 2900 h 29"/>
                              <a:gd name="T48" fmla="+- 0 1153 1119"/>
                              <a:gd name="T49" fmla="*/ T48 w 35"/>
                              <a:gd name="T50" fmla="+- 0 2893 2879"/>
                              <a:gd name="T51" fmla="*/ 2893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5" h="29">
                                <a:moveTo>
                                  <a:pt x="34" y="14"/>
                                </a:moveTo>
                                <a:lnTo>
                                  <a:pt x="34" y="6"/>
                                </a:lnTo>
                                <a:lnTo>
                                  <a:pt x="27" y="0"/>
                                </a:lnTo>
                                <a:lnTo>
                                  <a:pt x="17" y="0"/>
                                </a:lnTo>
                                <a:lnTo>
                                  <a:pt x="7" y="0"/>
                                </a:lnTo>
                                <a:lnTo>
                                  <a:pt x="0" y="6"/>
                                </a:lnTo>
                                <a:lnTo>
                                  <a:pt x="0" y="14"/>
                                </a:lnTo>
                                <a:lnTo>
                                  <a:pt x="0" y="21"/>
                                </a:lnTo>
                                <a:lnTo>
                                  <a:pt x="7" y="28"/>
                                </a:lnTo>
                                <a:lnTo>
                                  <a:pt x="17" y="28"/>
                                </a:lnTo>
                                <a:lnTo>
                                  <a:pt x="27" y="28"/>
                                </a:lnTo>
                                <a:lnTo>
                                  <a:pt x="34" y="21"/>
                                </a:lnTo>
                                <a:lnTo>
                                  <a:pt x="34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99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6389726" name="Freeform 51"/>
                        <wps:cNvSpPr>
                          <a:spLocks/>
                        </wps:cNvSpPr>
                        <wps:spPr bwMode="auto">
                          <a:xfrm>
                            <a:off x="1129" y="2885"/>
                            <a:ext cx="14" cy="13"/>
                          </a:xfrm>
                          <a:custGeom>
                            <a:avLst/>
                            <a:gdLst>
                              <a:gd name="T0" fmla="+- 0 1140 1129"/>
                              <a:gd name="T1" fmla="*/ T0 w 14"/>
                              <a:gd name="T2" fmla="+- 0 2898 2885"/>
                              <a:gd name="T3" fmla="*/ 2898 h 13"/>
                              <a:gd name="T4" fmla="+- 0 1132 1129"/>
                              <a:gd name="T5" fmla="*/ T4 w 14"/>
                              <a:gd name="T6" fmla="+- 0 2898 2885"/>
                              <a:gd name="T7" fmla="*/ 2898 h 13"/>
                              <a:gd name="T8" fmla="+- 0 1129 1129"/>
                              <a:gd name="T9" fmla="*/ T8 w 14"/>
                              <a:gd name="T10" fmla="+- 0 2895 2885"/>
                              <a:gd name="T11" fmla="*/ 2895 h 13"/>
                              <a:gd name="T12" fmla="+- 0 1129 1129"/>
                              <a:gd name="T13" fmla="*/ T12 w 14"/>
                              <a:gd name="T14" fmla="+- 0 2888 2885"/>
                              <a:gd name="T15" fmla="*/ 2888 h 13"/>
                              <a:gd name="T16" fmla="+- 0 1132 1129"/>
                              <a:gd name="T17" fmla="*/ T16 w 14"/>
                              <a:gd name="T18" fmla="+- 0 2885 2885"/>
                              <a:gd name="T19" fmla="*/ 2885 h 13"/>
                              <a:gd name="T20" fmla="+- 0 1140 1129"/>
                              <a:gd name="T21" fmla="*/ T20 w 14"/>
                              <a:gd name="T22" fmla="+- 0 2885 2885"/>
                              <a:gd name="T23" fmla="*/ 2885 h 13"/>
                              <a:gd name="T24" fmla="+- 0 1142 1129"/>
                              <a:gd name="T25" fmla="*/ T24 w 14"/>
                              <a:gd name="T26" fmla="+- 0 2888 2885"/>
                              <a:gd name="T27" fmla="*/ 2888 h 13"/>
                              <a:gd name="T28" fmla="+- 0 1142 1129"/>
                              <a:gd name="T29" fmla="*/ T28 w 14"/>
                              <a:gd name="T30" fmla="+- 0 2892 2885"/>
                              <a:gd name="T31" fmla="*/ 2892 h 13"/>
                              <a:gd name="T32" fmla="+- 0 1142 1129"/>
                              <a:gd name="T33" fmla="*/ T32 w 14"/>
                              <a:gd name="T34" fmla="+- 0 2895 2885"/>
                              <a:gd name="T35" fmla="*/ 2895 h 13"/>
                              <a:gd name="T36" fmla="+- 0 1140 1129"/>
                              <a:gd name="T37" fmla="*/ T36 w 14"/>
                              <a:gd name="T38" fmla="+- 0 2898 2885"/>
                              <a:gd name="T39" fmla="*/ 2898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4" h="13">
                                <a:moveTo>
                                  <a:pt x="11" y="13"/>
                                </a:moveTo>
                                <a:lnTo>
                                  <a:pt x="3" y="13"/>
                                </a:lnTo>
                                <a:lnTo>
                                  <a:pt x="0" y="10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lnTo>
                                  <a:pt x="11" y="0"/>
                                </a:lnTo>
                                <a:lnTo>
                                  <a:pt x="13" y="3"/>
                                </a:lnTo>
                                <a:lnTo>
                                  <a:pt x="13" y="7"/>
                                </a:lnTo>
                                <a:lnTo>
                                  <a:pt x="13" y="10"/>
                                </a:lnTo>
                                <a:lnTo>
                                  <a:pt x="11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96778" name="Freeform 52"/>
                        <wps:cNvSpPr>
                          <a:spLocks/>
                        </wps:cNvSpPr>
                        <wps:spPr bwMode="auto">
                          <a:xfrm>
                            <a:off x="1129" y="2885"/>
                            <a:ext cx="14" cy="13"/>
                          </a:xfrm>
                          <a:custGeom>
                            <a:avLst/>
                            <a:gdLst>
                              <a:gd name="T0" fmla="+- 0 1142 1129"/>
                              <a:gd name="T1" fmla="*/ T0 w 14"/>
                              <a:gd name="T2" fmla="+- 0 2892 2885"/>
                              <a:gd name="T3" fmla="*/ 2892 h 13"/>
                              <a:gd name="T4" fmla="+- 0 1142 1129"/>
                              <a:gd name="T5" fmla="*/ T4 w 14"/>
                              <a:gd name="T6" fmla="+- 0 2888 2885"/>
                              <a:gd name="T7" fmla="*/ 2888 h 13"/>
                              <a:gd name="T8" fmla="+- 0 1140 1129"/>
                              <a:gd name="T9" fmla="*/ T8 w 14"/>
                              <a:gd name="T10" fmla="+- 0 2885 2885"/>
                              <a:gd name="T11" fmla="*/ 2885 h 13"/>
                              <a:gd name="T12" fmla="+- 0 1136 1129"/>
                              <a:gd name="T13" fmla="*/ T12 w 14"/>
                              <a:gd name="T14" fmla="+- 0 2885 2885"/>
                              <a:gd name="T15" fmla="*/ 2885 h 13"/>
                              <a:gd name="T16" fmla="+- 0 1132 1129"/>
                              <a:gd name="T17" fmla="*/ T16 w 14"/>
                              <a:gd name="T18" fmla="+- 0 2885 2885"/>
                              <a:gd name="T19" fmla="*/ 2885 h 13"/>
                              <a:gd name="T20" fmla="+- 0 1129 1129"/>
                              <a:gd name="T21" fmla="*/ T20 w 14"/>
                              <a:gd name="T22" fmla="+- 0 2888 2885"/>
                              <a:gd name="T23" fmla="*/ 2888 h 13"/>
                              <a:gd name="T24" fmla="+- 0 1129 1129"/>
                              <a:gd name="T25" fmla="*/ T24 w 14"/>
                              <a:gd name="T26" fmla="+- 0 2892 2885"/>
                              <a:gd name="T27" fmla="*/ 2892 h 13"/>
                              <a:gd name="T28" fmla="+- 0 1129 1129"/>
                              <a:gd name="T29" fmla="*/ T28 w 14"/>
                              <a:gd name="T30" fmla="+- 0 2895 2885"/>
                              <a:gd name="T31" fmla="*/ 2895 h 13"/>
                              <a:gd name="T32" fmla="+- 0 1132 1129"/>
                              <a:gd name="T33" fmla="*/ T32 w 14"/>
                              <a:gd name="T34" fmla="+- 0 2898 2885"/>
                              <a:gd name="T35" fmla="*/ 2898 h 13"/>
                              <a:gd name="T36" fmla="+- 0 1136 1129"/>
                              <a:gd name="T37" fmla="*/ T36 w 14"/>
                              <a:gd name="T38" fmla="+- 0 2898 2885"/>
                              <a:gd name="T39" fmla="*/ 2898 h 13"/>
                              <a:gd name="T40" fmla="+- 0 1140 1129"/>
                              <a:gd name="T41" fmla="*/ T40 w 14"/>
                              <a:gd name="T42" fmla="+- 0 2898 2885"/>
                              <a:gd name="T43" fmla="*/ 2898 h 13"/>
                              <a:gd name="T44" fmla="+- 0 1142 1129"/>
                              <a:gd name="T45" fmla="*/ T44 w 14"/>
                              <a:gd name="T46" fmla="+- 0 2895 2885"/>
                              <a:gd name="T47" fmla="*/ 2895 h 13"/>
                              <a:gd name="T48" fmla="+- 0 1142 1129"/>
                              <a:gd name="T49" fmla="*/ T48 w 14"/>
                              <a:gd name="T50" fmla="+- 0 2892 2885"/>
                              <a:gd name="T51" fmla="*/ 2892 h 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4" h="13">
                                <a:moveTo>
                                  <a:pt x="13" y="7"/>
                                </a:moveTo>
                                <a:lnTo>
                                  <a:pt x="13" y="3"/>
                                </a:lnTo>
                                <a:lnTo>
                                  <a:pt x="11" y="0"/>
                                </a:lnTo>
                                <a:lnTo>
                                  <a:pt x="7" y="0"/>
                                </a:lnTo>
                                <a:lnTo>
                                  <a:pt x="3" y="0"/>
                                </a:lnTo>
                                <a:lnTo>
                                  <a:pt x="0" y="3"/>
                                </a:lnTo>
                                <a:lnTo>
                                  <a:pt x="0" y="7"/>
                                </a:lnTo>
                                <a:lnTo>
                                  <a:pt x="0" y="10"/>
                                </a:lnTo>
                                <a:lnTo>
                                  <a:pt x="3" y="13"/>
                                </a:lnTo>
                                <a:lnTo>
                                  <a:pt x="7" y="13"/>
                                </a:lnTo>
                                <a:lnTo>
                                  <a:pt x="11" y="13"/>
                                </a:lnTo>
                                <a:lnTo>
                                  <a:pt x="13" y="10"/>
                                </a:lnTo>
                                <a:lnTo>
                                  <a:pt x="13" y="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99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0999484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049" y="3688"/>
                            <a:ext cx="456" cy="44"/>
                          </a:xfrm>
                          <a:prstGeom prst="rect">
                            <a:avLst/>
                          </a:prstGeom>
                          <a:noFill/>
                          <a:ln w="6989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5189361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1142" y="431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99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4859396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429" y="431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99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0660691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233" y="1500"/>
                            <a:ext cx="1977" cy="0"/>
                          </a:xfrm>
                          <a:prstGeom prst="line">
                            <a:avLst/>
                          </a:prstGeom>
                          <a:noFill/>
                          <a:ln w="698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9650431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210" y="1500"/>
                            <a:ext cx="0" cy="196"/>
                          </a:xfrm>
                          <a:prstGeom prst="line">
                            <a:avLst/>
                          </a:prstGeom>
                          <a:noFill/>
                          <a:ln w="699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3896240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2206" y="403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98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999095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5127" y="2384"/>
                            <a:ext cx="173" cy="0"/>
                          </a:xfrm>
                          <a:prstGeom prst="line">
                            <a:avLst/>
                          </a:prstGeom>
                          <a:noFill/>
                          <a:ln w="698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6052414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5300" y="2384"/>
                            <a:ext cx="0" cy="65"/>
                          </a:xfrm>
                          <a:prstGeom prst="line">
                            <a:avLst/>
                          </a:prstGeom>
                          <a:noFill/>
                          <a:ln w="699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2909611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5231" y="2458"/>
                            <a:ext cx="139" cy="0"/>
                          </a:xfrm>
                          <a:prstGeom prst="line">
                            <a:avLst/>
                          </a:prstGeom>
                          <a:noFill/>
                          <a:ln w="698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6315252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5261" y="2501"/>
                            <a:ext cx="74" cy="0"/>
                          </a:xfrm>
                          <a:prstGeom prst="line">
                            <a:avLst/>
                          </a:prstGeom>
                          <a:noFill/>
                          <a:ln w="698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3167331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3021" y="989"/>
                            <a:ext cx="456" cy="44"/>
                          </a:xfrm>
                          <a:prstGeom prst="rect">
                            <a:avLst/>
                          </a:prstGeom>
                          <a:noFill/>
                          <a:ln w="6989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520223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2869" y="5"/>
                            <a:ext cx="2257" cy="672"/>
                          </a:xfrm>
                          <a:prstGeom prst="rect">
                            <a:avLst/>
                          </a:prstGeom>
                          <a:noFill/>
                          <a:ln w="6917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129565" name="AutoShape 65"/>
                        <wps:cNvSpPr>
                          <a:spLocks/>
                        </wps:cNvSpPr>
                        <wps:spPr bwMode="auto">
                          <a:xfrm>
                            <a:off x="4244" y="590"/>
                            <a:ext cx="635" cy="44"/>
                          </a:xfrm>
                          <a:custGeom>
                            <a:avLst/>
                            <a:gdLst>
                              <a:gd name="T0" fmla="+- 0 4764 4244"/>
                              <a:gd name="T1" fmla="*/ T0 w 635"/>
                              <a:gd name="T2" fmla="+- 0 634 590"/>
                              <a:gd name="T3" fmla="*/ 634 h 44"/>
                              <a:gd name="T4" fmla="+- 0 4879 4244"/>
                              <a:gd name="T5" fmla="*/ T4 w 635"/>
                              <a:gd name="T6" fmla="+- 0 634 590"/>
                              <a:gd name="T7" fmla="*/ 634 h 44"/>
                              <a:gd name="T8" fmla="+- 0 4879 4244"/>
                              <a:gd name="T9" fmla="*/ T8 w 635"/>
                              <a:gd name="T10" fmla="+- 0 590 590"/>
                              <a:gd name="T11" fmla="*/ 590 h 44"/>
                              <a:gd name="T12" fmla="+- 0 4764 4244"/>
                              <a:gd name="T13" fmla="*/ T12 w 635"/>
                              <a:gd name="T14" fmla="+- 0 590 590"/>
                              <a:gd name="T15" fmla="*/ 590 h 44"/>
                              <a:gd name="T16" fmla="+- 0 4764 4244"/>
                              <a:gd name="T17" fmla="*/ T16 w 635"/>
                              <a:gd name="T18" fmla="+- 0 634 590"/>
                              <a:gd name="T19" fmla="*/ 634 h 44"/>
                              <a:gd name="T20" fmla="+- 0 4244 4244"/>
                              <a:gd name="T21" fmla="*/ T20 w 635"/>
                              <a:gd name="T22" fmla="+- 0 634 590"/>
                              <a:gd name="T23" fmla="*/ 634 h 44"/>
                              <a:gd name="T24" fmla="+- 0 4359 4244"/>
                              <a:gd name="T25" fmla="*/ T24 w 635"/>
                              <a:gd name="T26" fmla="+- 0 634 590"/>
                              <a:gd name="T27" fmla="*/ 634 h 44"/>
                              <a:gd name="T28" fmla="+- 0 4359 4244"/>
                              <a:gd name="T29" fmla="*/ T28 w 635"/>
                              <a:gd name="T30" fmla="+- 0 590 590"/>
                              <a:gd name="T31" fmla="*/ 590 h 44"/>
                              <a:gd name="T32" fmla="+- 0 4244 4244"/>
                              <a:gd name="T33" fmla="*/ T32 w 635"/>
                              <a:gd name="T34" fmla="+- 0 590 590"/>
                              <a:gd name="T35" fmla="*/ 590 h 44"/>
                              <a:gd name="T36" fmla="+- 0 4244 4244"/>
                              <a:gd name="T37" fmla="*/ T36 w 635"/>
                              <a:gd name="T38" fmla="+- 0 634 590"/>
                              <a:gd name="T39" fmla="*/ 634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635" h="44">
                                <a:moveTo>
                                  <a:pt x="520" y="44"/>
                                </a:moveTo>
                                <a:lnTo>
                                  <a:pt x="635" y="44"/>
                                </a:lnTo>
                                <a:lnTo>
                                  <a:pt x="635" y="0"/>
                                </a:lnTo>
                                <a:lnTo>
                                  <a:pt x="520" y="0"/>
                                </a:lnTo>
                                <a:lnTo>
                                  <a:pt x="520" y="44"/>
                                </a:lnTo>
                                <a:close/>
                                <a:moveTo>
                                  <a:pt x="0" y="44"/>
                                </a:moveTo>
                                <a:lnTo>
                                  <a:pt x="115" y="44"/>
                                </a:lnTo>
                                <a:lnTo>
                                  <a:pt x="1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99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674812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4825" y="634"/>
                            <a:ext cx="0" cy="162"/>
                          </a:xfrm>
                          <a:prstGeom prst="line">
                            <a:avLst/>
                          </a:prstGeom>
                          <a:noFill/>
                          <a:ln w="699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6057282" name="Line 67"/>
                        <wps:cNvCnPr>
                          <a:cxnSpLocks noChangeShapeType="1"/>
                        </wps:cNvCnPr>
                        <wps:spPr bwMode="auto">
                          <a:xfrm>
                            <a:off x="4301" y="634"/>
                            <a:ext cx="0" cy="162"/>
                          </a:xfrm>
                          <a:prstGeom prst="line">
                            <a:avLst/>
                          </a:prstGeom>
                          <a:noFill/>
                          <a:ln w="699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3682271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4823" y="79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98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44458943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6" y="739"/>
                            <a:ext cx="114" cy="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6164900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3126" y="601"/>
                            <a:ext cx="0" cy="388"/>
                          </a:xfrm>
                          <a:prstGeom prst="line">
                            <a:avLst/>
                          </a:prstGeom>
                          <a:noFill/>
                          <a:ln w="699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0828360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3382" y="601"/>
                            <a:ext cx="0" cy="388"/>
                          </a:xfrm>
                          <a:prstGeom prst="line">
                            <a:avLst/>
                          </a:prstGeom>
                          <a:noFill/>
                          <a:ln w="699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7038796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3024" y="557"/>
                            <a:ext cx="456" cy="4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693288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3024" y="557"/>
                            <a:ext cx="456" cy="44"/>
                          </a:xfrm>
                          <a:prstGeom prst="rect">
                            <a:avLst/>
                          </a:prstGeom>
                          <a:noFill/>
                          <a:ln w="6989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7862143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69" y="719"/>
                            <a:ext cx="114" cy="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9174134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6" y="719"/>
                            <a:ext cx="114" cy="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9291955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2862" y="183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99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3038744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2860" y="2129"/>
                            <a:ext cx="0" cy="65"/>
                          </a:xfrm>
                          <a:prstGeom prst="line">
                            <a:avLst/>
                          </a:prstGeom>
                          <a:noFill/>
                          <a:ln w="699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1285960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3807" y="204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1666">
                            <a:solidFill>
                              <a:srgbClr val="000000"/>
                            </a:solidFill>
                            <a:prstDash val="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10273013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8" y="2611"/>
                            <a:ext cx="406" cy="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7897339" name="Text Box 80"/>
                        <wps:cNvSpPr txBox="1">
                          <a:spLocks noChangeArrowheads="1"/>
                        </wps:cNvSpPr>
                        <wps:spPr bwMode="auto">
                          <a:xfrm>
                            <a:off x="2958" y="50"/>
                            <a:ext cx="2068" cy="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5DC9BD" w14:textId="77777777" w:rsidR="008F61FE" w:rsidRDefault="008F61FE" w:rsidP="008F61FE">
                              <w:pPr>
                                <w:spacing w:line="208" w:lineRule="exact"/>
                                <w:ind w:left="65" w:right="18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时序与操作台单元</w:t>
                              </w:r>
                            </w:p>
                            <w:p w14:paraId="6F114C9F" w14:textId="77777777" w:rsidR="008F61FE" w:rsidRDefault="008F61FE" w:rsidP="008F61FE">
                              <w:pPr>
                                <w:tabs>
                                  <w:tab w:val="left" w:pos="1160"/>
                                </w:tabs>
                                <w:spacing w:before="101" w:line="216" w:lineRule="exact"/>
                                <w:ind w:right="18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position w:val="1"/>
                                  <w:sz w:val="18"/>
                                </w:rPr>
                                <w:t>TS4</w:t>
                              </w:r>
                              <w:r>
                                <w:rPr>
                                  <w:spacing w:val="-23"/>
                                  <w:position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position w:val="1"/>
                                  <w:sz w:val="18"/>
                                </w:rPr>
                                <w:t>TS3</w:t>
                              </w:r>
                              <w:r>
                                <w:rPr>
                                  <w:position w:val="1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</w:rPr>
                                <w:t>CLK0</w:t>
                              </w:r>
                              <w:r>
                                <w:rPr>
                                  <w:spacing w:val="5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30Hz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16518708" name="Text Box 81"/>
                        <wps:cNvSpPr txBox="1">
                          <a:spLocks noChangeArrowheads="1"/>
                        </wps:cNvSpPr>
                        <wps:spPr bwMode="auto">
                          <a:xfrm>
                            <a:off x="1019" y="1028"/>
                            <a:ext cx="66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B55E6F" w14:textId="77777777" w:rsidR="008F61FE" w:rsidRDefault="008F61FE" w:rsidP="008F61FE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ABI</w:t>
                              </w:r>
                              <w:r>
                                <w:rPr>
                                  <w:sz w:val="18"/>
                                </w:rPr>
                                <w:t>单元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7210163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2885" y="1047"/>
                            <a:ext cx="752" cy="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F486BE" w14:textId="77777777" w:rsidR="008F61FE" w:rsidRDefault="008F61FE" w:rsidP="008F61FE">
                              <w:pPr>
                                <w:spacing w:line="208" w:lineRule="exact"/>
                                <w:ind w:right="26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T4</w:t>
                              </w:r>
                              <w:r>
                                <w:rPr>
                                  <w:spacing w:val="2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T3</w:t>
                              </w:r>
                            </w:p>
                            <w:p w14:paraId="54E1E643" w14:textId="77777777" w:rsidR="008F61FE" w:rsidRDefault="008F61FE" w:rsidP="008F61FE">
                              <w:pPr>
                                <w:spacing w:before="37"/>
                                <w:ind w:right="18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pacing w:val="-2"/>
                                  <w:sz w:val="18"/>
                                </w:rPr>
                                <w:t>系统总线</w:t>
                              </w:r>
                            </w:p>
                            <w:p w14:paraId="794B7DDD" w14:textId="77777777" w:rsidR="008F61FE" w:rsidRDefault="008F61FE" w:rsidP="008F61FE">
                              <w:pPr>
                                <w:spacing w:before="106" w:line="206" w:lineRule="exact"/>
                                <w:ind w:right="5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XA7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5600868" name="Text Box 83"/>
                        <wps:cNvSpPr txBox="1">
                          <a:spLocks noChangeArrowheads="1"/>
                        </wps:cNvSpPr>
                        <wps:spPr bwMode="auto">
                          <a:xfrm>
                            <a:off x="4165" y="1393"/>
                            <a:ext cx="661" cy="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288C35" w14:textId="77777777" w:rsidR="008F61FE" w:rsidRDefault="008F61FE" w:rsidP="008F61FE">
                              <w:pPr>
                                <w:spacing w:line="208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MEM</w:t>
                              </w:r>
                              <w:r>
                                <w:rPr>
                                  <w:sz w:val="18"/>
                                </w:rPr>
                                <w:t>单元</w:t>
                              </w:r>
                            </w:p>
                            <w:p w14:paraId="0E97B016" w14:textId="77777777" w:rsidR="008F61FE" w:rsidRDefault="008F61FE" w:rsidP="008F61FE">
                              <w:pPr>
                                <w:spacing w:before="98" w:line="206" w:lineRule="exact"/>
                                <w:ind w:left="4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04173328" name="Text Box 84"/>
                        <wps:cNvSpPr txBox="1">
                          <a:spLocks noChangeArrowheads="1"/>
                        </wps:cNvSpPr>
                        <wps:spPr bwMode="auto">
                          <a:xfrm>
                            <a:off x="2081" y="1870"/>
                            <a:ext cx="29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4B05DE" w14:textId="77777777" w:rsidR="008F61FE" w:rsidRDefault="008F61FE" w:rsidP="008F61FE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273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05338462" name="Text Box 85"/>
                        <wps:cNvSpPr txBox="1">
                          <a:spLocks noChangeArrowheads="1"/>
                        </wps:cNvSpPr>
                        <wps:spPr bwMode="auto">
                          <a:xfrm>
                            <a:off x="3094" y="2124"/>
                            <a:ext cx="29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2D199A" w14:textId="77777777" w:rsidR="008F61FE" w:rsidRDefault="008F61FE" w:rsidP="008F61FE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XA0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6981267" name="Text Box 86"/>
                        <wps:cNvSpPr txBox="1">
                          <a:spLocks noChangeArrowheads="1"/>
                        </wps:cNvSpPr>
                        <wps:spPr bwMode="auto">
                          <a:xfrm>
                            <a:off x="4210" y="2063"/>
                            <a:ext cx="20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3BD779" w14:textId="77777777" w:rsidR="008F61FE" w:rsidRDefault="008F61FE" w:rsidP="008F61FE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A0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8500951" name="Text Box 87"/>
                        <wps:cNvSpPr txBox="1">
                          <a:spLocks noChangeArrowheads="1"/>
                        </wps:cNvSpPr>
                        <wps:spPr bwMode="auto">
                          <a:xfrm>
                            <a:off x="335" y="2286"/>
                            <a:ext cx="732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C63571" w14:textId="77777777" w:rsidR="008F61FE" w:rsidRDefault="008F61FE" w:rsidP="008F61FE">
                              <w:pPr>
                                <w:spacing w:line="20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position w:val="2"/>
                                  <w:sz w:val="18"/>
                                </w:rPr>
                                <w:t>LDAR</w:t>
                              </w:r>
                              <w:r>
                                <w:rPr>
                                  <w:spacing w:val="79"/>
                                  <w:position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D7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55224751" name="Text Box 88"/>
                        <wps:cNvSpPr txBox="1">
                          <a:spLocks noChangeArrowheads="1"/>
                        </wps:cNvSpPr>
                        <wps:spPr bwMode="auto">
                          <a:xfrm>
                            <a:off x="1528" y="2303"/>
                            <a:ext cx="20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FD0CE3" w14:textId="77777777" w:rsidR="008F61FE" w:rsidRDefault="008F61FE" w:rsidP="008F61FE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D0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595279" name="Text Box 89"/>
                        <wps:cNvSpPr txBox="1">
                          <a:spLocks noChangeArrowheads="1"/>
                        </wps:cNvSpPr>
                        <wps:spPr bwMode="auto">
                          <a:xfrm>
                            <a:off x="4216" y="2297"/>
                            <a:ext cx="912" cy="1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E43C53" w14:textId="77777777" w:rsidR="008F61FE" w:rsidRDefault="008F61FE" w:rsidP="008F61FE">
                              <w:pPr>
                                <w:spacing w:line="208" w:lineRule="exact"/>
                                <w:ind w:left="43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M_CS1</w:t>
                              </w:r>
                            </w:p>
                            <w:p w14:paraId="72EB3083" w14:textId="77777777" w:rsidR="008F61FE" w:rsidRDefault="008F61FE" w:rsidP="008F61FE">
                              <w:pPr>
                                <w:spacing w:before="5"/>
                                <w:rPr>
                                  <w:sz w:val="19"/>
                                </w:rPr>
                              </w:pPr>
                            </w:p>
                            <w:p w14:paraId="43B1153D" w14:textId="77777777" w:rsidR="008F61FE" w:rsidRDefault="008F61FE" w:rsidP="008F61FE">
                              <w:pPr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D7</w:t>
                              </w:r>
                            </w:p>
                            <w:p w14:paraId="7B88A48A" w14:textId="77777777" w:rsidR="008F61FE" w:rsidRDefault="008F61FE" w:rsidP="008F61FE">
                              <w:pPr>
                                <w:spacing w:before="87" w:line="230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position w:val="-1"/>
                                  <w:sz w:val="18"/>
                                </w:rPr>
                                <w:t>D0</w:t>
                              </w:r>
                              <w:r>
                                <w:rPr>
                                  <w:spacing w:val="86"/>
                                  <w:position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WR 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4888643" name="Text Box 90"/>
                        <wps:cNvSpPr txBox="1">
                          <a:spLocks noChangeArrowheads="1"/>
                        </wps:cNvSpPr>
                        <wps:spPr bwMode="auto">
                          <a:xfrm>
                            <a:off x="50" y="3780"/>
                            <a:ext cx="38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1D4B1A" w14:textId="77777777" w:rsidR="008F61FE" w:rsidRDefault="008F61FE" w:rsidP="008F61FE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LDAR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04608407" name="Text Box 91"/>
                        <wps:cNvSpPr txBox="1">
                          <a:spLocks noChangeArrowheads="1"/>
                        </wps:cNvSpPr>
                        <wps:spPr bwMode="auto">
                          <a:xfrm>
                            <a:off x="670" y="3650"/>
                            <a:ext cx="38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D6FFC9" w14:textId="77777777" w:rsidR="008F61FE" w:rsidRDefault="008F61FE" w:rsidP="008F61FE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SD17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2972998" name="Text Box 92"/>
                        <wps:cNvSpPr txBox="1">
                          <a:spLocks noChangeArrowheads="1"/>
                        </wps:cNvSpPr>
                        <wps:spPr bwMode="auto">
                          <a:xfrm>
                            <a:off x="1558" y="3650"/>
                            <a:ext cx="38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1F859A" w14:textId="77777777" w:rsidR="008F61FE" w:rsidRDefault="008F61FE" w:rsidP="008F61FE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SD10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7700051" name="Text Box 93"/>
                        <wps:cNvSpPr txBox="1">
                          <a:spLocks noChangeArrowheads="1"/>
                        </wps:cNvSpPr>
                        <wps:spPr bwMode="auto">
                          <a:xfrm>
                            <a:off x="4554" y="3786"/>
                            <a:ext cx="47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555F01" w14:textId="77777777" w:rsidR="008F61FE" w:rsidRDefault="008F61FE" w:rsidP="008F61FE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WR</w:t>
                              </w:r>
                              <w:r>
                                <w:rPr>
                                  <w:spacing w:val="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10115449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1128" y="3976"/>
                            <a:ext cx="29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2A7F29" w14:textId="77777777" w:rsidR="008F61FE" w:rsidRDefault="008F61FE" w:rsidP="008F61FE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245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6195745" name="Text Box 95"/>
                        <wps:cNvSpPr txBox="1">
                          <a:spLocks noChangeArrowheads="1"/>
                        </wps:cNvSpPr>
                        <wps:spPr bwMode="auto">
                          <a:xfrm>
                            <a:off x="2098" y="4089"/>
                            <a:ext cx="38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5CFA8B" w14:textId="77777777" w:rsidR="008F61FE" w:rsidRDefault="008F61FE" w:rsidP="008F61FE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SW_B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276367" name="Text Box 96"/>
                        <wps:cNvSpPr txBox="1">
                          <a:spLocks noChangeArrowheads="1"/>
                        </wps:cNvSpPr>
                        <wps:spPr bwMode="auto">
                          <a:xfrm>
                            <a:off x="2908" y="4088"/>
                            <a:ext cx="20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049E9B" w14:textId="77777777" w:rsidR="008F61FE" w:rsidRDefault="008F61FE" w:rsidP="008F61FE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K7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2724000" name="Text Box 97"/>
                        <wps:cNvSpPr txBox="1">
                          <a:spLocks noChangeArrowheads="1"/>
                        </wps:cNvSpPr>
                        <wps:spPr bwMode="auto">
                          <a:xfrm>
                            <a:off x="3590" y="4117"/>
                            <a:ext cx="66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4580BE" w14:textId="77777777" w:rsidR="008F61FE" w:rsidRDefault="008F61FE" w:rsidP="008F61FE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CON</w:t>
                              </w:r>
                              <w:r>
                                <w:rPr>
                                  <w:sz w:val="18"/>
                                </w:rPr>
                                <w:t>单元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05944353" name="Text Box 98"/>
                        <wps:cNvSpPr txBox="1">
                          <a:spLocks noChangeArrowheads="1"/>
                        </wps:cNvSpPr>
                        <wps:spPr bwMode="auto">
                          <a:xfrm>
                            <a:off x="803" y="4366"/>
                            <a:ext cx="102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68CA19" w14:textId="77777777" w:rsidR="008F61FE" w:rsidRDefault="008F61FE" w:rsidP="008F61FE">
                              <w:pPr>
                                <w:spacing w:line="183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SD17...SD10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E22B31" id="Group 147" o:spid="_x0000_s1026" style="width:268.5pt;height:230.25pt;mso-position-horizontal-relative:char;mso-position-vertical-relative:line" coordsize="5370,4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">
                <v:line id="Line 7" o:spid="_x0000_s1027" style="position:absolute;visibility:visible;mso-wrap-style:square" from="2995,3407" to="2995,40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" strokeweight=".19442mm"/>
                <v:line id="Line 8" o:spid="_x0000_s1028" style="position:absolute;visibility:visible;mso-wrap-style:square" from="2266,3407" to="2266,40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" strokeweight=".19442mm"/>
                <v:rect id="Rectangle 9" o:spid="_x0000_s1029" style="position:absolute;left:5;top:3645;width:5100;height: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" filled="f" strokeweight=".19214mm"/>
                <v:line id="Line 10" o:spid="_x0000_s1030" style="position:absolute;visibility:visible;mso-wrap-style:square" from="1135,3732" to="1135,3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" strokeweight=".23269mm"/>
                <v:rect id="Rectangle 11" o:spid="_x0000_s1031" style="position:absolute;left:5;top:937;width:2604;height:1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" filled="f" strokeweight=".19219mm"/>
                <v:shape id="AutoShape 12" o:spid="_x0000_s1032" style="position:absolute;left:1133;top:1841;width:2973;height:282;visibility:visible;mso-wrap-style:square;v-text-anchor:top" coordsize="2973,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" path="m,l911,t326,l1901,t43,l2972,m293,282r618,m1237,282r664,m1944,282r1028,e" filled="f" strokeweight=".19414mm">
                  <v:path arrowok="t" o:connecttype="custom" o:connectlocs="0,1841;911,1841;1237,1841;1901,1841;1944,1841;2972,1841;293,2123;911,2123;1237,2123;1901,2123;1944,2123;2972,2123" o:connectangles="0,0,0,0,0,0,0,0,0,0,0,0"/>
                </v:shape>
                <v:rect id="Rectangle 13" o:spid="_x0000_s1033" style="position:absolute;left:2869;top:932;width:760;height:1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" filled="f" strokeweight=".19236mm"/>
                <v:line id="Line 14" o:spid="_x0000_s1034" style="position:absolute;visibility:visible;mso-wrap-style:square" from="1135,2411" to="1135,3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" strokeweight=".23269mm"/>
                <v:line id="Line 15" o:spid="_x0000_s1035" style="position:absolute;visibility:visible;mso-wrap-style:square" from="1135,1836" to="1135,2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" strokeweight=".23269mm"/>
                <v:shape id="AutoShape 16" o:spid="_x0000_s1036" style="position:absolute;left:1426;top:2122;width:2;height:1778;visibility:visible;mso-wrap-style:square;v-text-anchor:top" coordsize="2,1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" path="m,1609r,168m,288l,1566m,l,244e" filled="f" strokeweight=".19442mm">
                  <v:path arrowok="t" o:connecttype="custom" o:connectlocs="0,3732;0,3900;0,2411;0,3689;0,2123;0,2367" o:connectangles="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" o:spid="_x0000_s1037" type="#_x0000_t75" style="position:absolute;left:1076;top:3466;width:402;height: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">
                  <v:imagedata r:id="rId22" o:title=""/>
                </v:shape>
                <v:shape id="AutoShape 18" o:spid="_x0000_s1038" style="position:absolute;left:1000;top:1695;width:2078;height:2530;visibility:visible;mso-wrap-style:square;v-text-anchor:top" coordsize="2078,2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" path="m53,715r456,l509,671r-456,l53,715xm2078,56r-43,l2035,511r43,l2078,56xm1371,l1045,r,557l1371,557,1371,xm558,2204l,2204r,325l558,2529r,-325xm1935,2361r121,l2056,2318r-121,l1935,2361xm1206,2361r121,l1327,2318r-121,l1206,2361xe" filled="f" strokeweight=".19428mm">
                  <v:path arrowok="t" o:connecttype="custom" o:connectlocs="53,2411;509,2411;509,2367;53,2367;53,2411;2078,1752;2035,1752;2035,2207;2078,2207;2078,1752;1371,1696;1045,1696;1045,2253;1371,2253;1371,1696;558,3900;0,3900;0,4225;558,4225;558,3900;1935,4057;2056,4057;2056,4014;1935,4014;1935,4057;1206,4057;1327,4057;1327,4014;1206,4014;1206,4057" o:connectangles="0,0,0,0,0,0,0,0,0,0,0,0,0,0,0,0,0,0,0,0,0,0,0,0,0,0,0,0,0,0"/>
                </v:shape>
                <v:shape id="Picture 19" o:spid="_x0000_s1039" type="#_x0000_t75" style="position:absolute;left:2209;top:3471;width:114;height: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">
                  <v:imagedata r:id="rId23" o:title=""/>
                </v:shape>
                <v:shape id="Picture 20" o:spid="_x0000_s1040" type="#_x0000_t75" style="position:absolute;left:2935;top:3471;width:114;height: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">
                  <v:imagedata r:id="rId23" o:title=""/>
                </v:shape>
                <v:line id="Line 21" o:spid="_x0000_s1041" style="position:absolute;visibility:visible;mso-wrap-style:square" from="2995,3407" to="2995,3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" strokeweight=".19414mm"/>
                <v:shape id="AutoShape 22" o:spid="_x0000_s1042" style="position:absolute;left:233;top:1500;width:2;height:2231;visibility:visible;mso-wrap-style:square;v-text-anchor:top" coordsize="2,2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" path="m,914l,2230m,l,871e" filled="f" strokeweight=".19442mm">
                  <v:path arrowok="t" o:connecttype="custom" o:connectlocs="0,2415;0,3731;0,1501;0,2372" o:connectangles="0,0,0,0"/>
                </v:shape>
                <v:shape id="AutoShape 23" o:spid="_x0000_s1043" style="position:absolute;left:169;top:2371;width:125;height:1403;visibility:visible;mso-wrap-style:square;v-text-anchor:top" coordsize="125,1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" path="m,43r122,l122,,,,,43xm4,1402r121,l125,1359r-121,l4,1402xe" filled="f" strokeweight=".19428mm">
                  <v:path arrowok="t" o:connecttype="custom" o:connectlocs="0,2415;122,2415;122,2372;0,2372;0,2415;4,3774;125,3774;125,3731;4,3731;4,3774" o:connectangles="0,0,0,0,0,0,0,0,0,0"/>
                </v:shape>
                <v:rect id="Rectangle 24" o:spid="_x0000_s1044" style="position:absolute;left:3976;top:1218;width:1150;height:2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" filled="f" strokeweight=".19233mm"/>
                <v:rect id="Rectangle 25" o:spid="_x0000_s1045" style="position:absolute;left:4102;top:1752;width:44;height: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" stroked="f"/>
                <v:rect id="Rectangle 26" o:spid="_x0000_s1046" style="position:absolute;left:4102;top:1752;width:44;height: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" filled="f" strokeweight=".19442mm"/>
                <v:line id="Line 27" o:spid="_x0000_s1047" style="position:absolute;visibility:visible;mso-wrap-style:square" from="2731,2051" to="2731,2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" strokeweight=".32406mm">
                  <v:stroke dashstyle="dot"/>
                </v:line>
                <v:line id="Line 28" o:spid="_x0000_s1048" style="position:absolute;visibility:visible;mso-wrap-style:square" from="4293,2049" to="4293,2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" strokeweight=".32406mm">
                  <v:stroke dashstyle="dot"/>
                </v:line>
                <v:rect id="Rectangle 29" o:spid="_x0000_s1049" style="position:absolute;left:4108;top:2806;width:44;height: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" filled="f" strokeweight=".19442mm"/>
                <v:line id="Line 30" o:spid="_x0000_s1050" style="position:absolute;visibility:visible;mso-wrap-style:square" from="3804,3090" to="3804,30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" strokeweight=".32406mm">
                  <v:stroke dashstyle="dot"/>
                </v:line>
                <v:line id="Line 31" o:spid="_x0000_s1051" style="position:absolute;visibility:visible;mso-wrap-style:square" from="4300,3104" to="4300,31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" strokeweight=".32406mm">
                  <v:stroke dashstyle="dot"/>
                </v:line>
                <v:line id="Line 32" o:spid="_x0000_s1052" style="position:absolute;visibility:visible;mso-wrap-style:square" from="4109,2891" to="4109,2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" strokeweight=".19414mm"/>
                <v:line id="Line 33" o:spid="_x0000_s1053" style="position:absolute;visibility:visible;mso-wrap-style:square" from="4109,3173" to="4109,3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" strokeweight=".19414mm"/>
                <v:shape id="Picture 34" o:spid="_x0000_s1054" type="#_x0000_t75" style="position:absolute;left:3749;top:3118;width:114;height: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">
                  <v:imagedata r:id="rId24" o:title=""/>
                </v:shape>
                <v:shape id="Picture 35" o:spid="_x0000_s1055" type="#_x0000_t75" style="position:absolute;left:3745;top:2820;width:114;height: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">
                  <v:imagedata r:id="rId25" o:title=""/>
                </v:shape>
                <v:shape id="Picture 36" o:spid="_x0000_s1056" type="#_x0000_t75" style="position:absolute;left:3753;top:2065;width:114;height: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">
                  <v:imagedata r:id="rId24" o:title=""/>
                </v:shape>
                <v:shape id="Picture 37" o:spid="_x0000_s1057" type="#_x0000_t75" style="position:absolute;left:3753;top:1783;width:114;height: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">
                  <v:imagedata r:id="rId24" o:title=""/>
                </v:shape>
                <v:rect id="Rectangle 38" o:spid="_x0000_s1058" style="position:absolute;left:4562;top:3719;width:456;height: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" filled="f" strokeweight=".19414mm"/>
                <v:line id="Line 39" o:spid="_x0000_s1059" style="position:absolute;visibility:visible;mso-wrap-style:square" from="4666,3331" to="4666,3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" strokeweight=".19442mm"/>
                <v:line id="Line 40" o:spid="_x0000_s1060" style="position:absolute;visibility:visible;mso-wrap-style:square" from="4922,3331" to="4922,3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" strokeweight=".19442mm"/>
                <v:rect id="Rectangle 41" o:spid="_x0000_s1061" style="position:absolute;left:4565;top:3288;width:456;height: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" filled="f" strokeweight=".19414mm"/>
                <v:shape id="Picture 42" o:spid="_x0000_s1062" type="#_x0000_t75" style="position:absolute;left:4609;top:3449;width:114;height: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">
                  <v:imagedata r:id="rId26" o:title=""/>
                </v:shape>
                <v:shape id="Picture 43" o:spid="_x0000_s1063" type="#_x0000_t75" style="position:absolute;left:4866;top:3449;width:114;height: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">
                  <v:imagedata r:id="rId27" o:title=""/>
                </v:shape>
                <v:shape id="Picture 44" o:spid="_x0000_s1064" type="#_x0000_t75" style="position:absolute;left:176;top:3487;width:114;height: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">
                  <v:imagedata r:id="rId28" o:title=""/>
                </v:shape>
                <v:shape id="Freeform 45" o:spid="_x0000_s1065" style="position:absolute;left:1409;top:3158;width:35;height:29;visibility:visible;mso-wrap-style:square;v-text-anchor:top" coordsize="35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" path="m27,28l8,28,,22,,6,8,,27,r8,6l35,14r,8l27,28xe" stroked="f">
                  <v:path arrowok="t" o:connecttype="custom" o:connectlocs="27,3186;8,3186;0,3180;0,3164;8,3158;27,3158;35,3164;35,3172;35,3180;27,3186" o:connectangles="0,0,0,0,0,0,0,0,0,0"/>
                </v:shape>
                <v:shape id="Freeform 46" o:spid="_x0000_s1066" style="position:absolute;left:1409;top:3158;width:35;height:29;visibility:visible;mso-wrap-style:square;v-text-anchor:top" coordsize="35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" path="m35,14r,-8l27,,18,,8,,,6r,8l,22r8,6l18,28r9,l35,22r,-8xe" filled="f" strokeweight=".19425mm">
                  <v:path arrowok="t" o:connecttype="custom" o:connectlocs="35,3172;35,3164;27,3158;18,3158;8,3158;0,3164;0,3172;0,3180;8,3186;18,3186;27,3186;35,3180;35,3172" o:connectangles="0,0,0,0,0,0,0,0,0,0,0,0,0"/>
                </v:shape>
                <v:shape id="Freeform 47" o:spid="_x0000_s1067" style="position:absolute;left:1420;top:3164;width:14;height:13;visibility:visible;mso-wrap-style:square;v-text-anchor:top" coordsize="14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" path="m10,13r-7,l,10,,2,3,r7,l13,2r,4l13,10r-3,3xe" stroked="f">
                  <v:path arrowok="t" o:connecttype="custom" o:connectlocs="10,3178;3,3178;0,3175;0,3167;3,3165;10,3165;13,3167;13,3171;13,3175;10,3178" o:connectangles="0,0,0,0,0,0,0,0,0,0"/>
                </v:shape>
                <v:shape id="Freeform 48" o:spid="_x0000_s1068" style="position:absolute;left:1420;top:3164;width:14;height:13;visibility:visible;mso-wrap-style:square;v-text-anchor:top" coordsize="14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" path="m13,6r,-4l10,,7,,3,,,2,,6r,4l3,13r4,l10,13r3,-3l13,6xe" filled="f" strokeweight=".19428mm">
                  <v:path arrowok="t" o:connecttype="custom" o:connectlocs="13,3171;13,3167;10,3165;7,3165;3,3165;0,3167;0,3171;0,3175;3,3178;7,3178;10,3178;13,3175;13,3171" o:connectangles="0,0,0,0,0,0,0,0,0,0,0,0,0"/>
                </v:shape>
                <v:shape id="Freeform 49" o:spid="_x0000_s1069" style="position:absolute;left:1118;top:2878;width:35;height:29;visibility:visible;mso-wrap-style:square;v-text-anchor:top" coordsize="35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" path="m27,28l7,28,,21,,6,7,,27,r7,6l34,14r,7l27,28xe" stroked="f">
                  <v:path arrowok="t" o:connecttype="custom" o:connectlocs="27,2907;7,2907;0,2900;0,2885;7,2879;27,2879;34,2885;34,2893;34,2900;27,2907" o:connectangles="0,0,0,0,0,0,0,0,0,0"/>
                </v:shape>
                <v:shape id="Freeform 50" o:spid="_x0000_s1070" style="position:absolute;left:1118;top:2878;width:35;height:29;visibility:visible;mso-wrap-style:square;v-text-anchor:top" coordsize="35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" path="m34,14r,-8l27,,17,,7,,,6r,8l,21r7,7l17,28r10,l34,21r,-7xe" filled="f" strokeweight=".19425mm">
                  <v:path arrowok="t" o:connecttype="custom" o:connectlocs="34,2893;34,2885;27,2879;17,2879;7,2879;0,2885;0,2893;0,2900;7,2907;17,2907;27,2907;34,2900;34,2893" o:connectangles="0,0,0,0,0,0,0,0,0,0,0,0,0"/>
                </v:shape>
                <v:shape id="Freeform 51" o:spid="_x0000_s1071" style="position:absolute;left:1129;top:2885;width:14;height:13;visibility:visible;mso-wrap-style:square;v-text-anchor:top" coordsize="14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" path="m11,13r-8,l,10,,3,3,r8,l13,3r,4l13,10r-2,3xe" stroked="f">
                  <v:path arrowok="t" o:connecttype="custom" o:connectlocs="11,2898;3,2898;0,2895;0,2888;3,2885;11,2885;13,2888;13,2892;13,2895;11,2898" o:connectangles="0,0,0,0,0,0,0,0,0,0"/>
                </v:shape>
                <v:shape id="Freeform 52" o:spid="_x0000_s1072" style="position:absolute;left:1129;top:2885;width:14;height:13;visibility:visible;mso-wrap-style:square;v-text-anchor:top" coordsize="14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" path="m13,7r,-4l11,,7,,3,,,3,,7r,3l3,13r4,l11,13r2,-3l13,7xe" filled="f" strokeweight=".19428mm">
                  <v:path arrowok="t" o:connecttype="custom" o:connectlocs="13,2892;13,2888;11,2885;7,2885;3,2885;0,2888;0,2892;0,2895;3,2898;7,2898;11,2898;13,2895;13,2892" o:connectangles="0,0,0,0,0,0,0,0,0,0,0,0,0"/>
                </v:shape>
                <v:rect id="Rectangle 53" o:spid="_x0000_s1073" style="position:absolute;left:1049;top:3688;width:456;height: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" filled="f" strokeweight=".19414mm"/>
                <v:line id="Line 54" o:spid="_x0000_s1074" style="position:absolute;visibility:visible;mso-wrap-style:square" from="1142,4317" to="1142,43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" strokeweight=".19442mm"/>
                <v:line id="Line 55" o:spid="_x0000_s1075" style="position:absolute;visibility:visible;mso-wrap-style:square" from="1429,4317" to="1429,43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" strokeweight=".19442mm"/>
                <v:line id="Line 56" o:spid="_x0000_s1076" style="position:absolute;visibility:visible;mso-wrap-style:square" from="233,1500" to="2210,15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" strokeweight=".19414mm"/>
                <v:line id="Line 57" o:spid="_x0000_s1077" style="position:absolute;visibility:visible;mso-wrap-style:square" from="2210,1500" to="2210,1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" strokeweight=".19442mm"/>
                <v:line id="Line 58" o:spid="_x0000_s1078" style="position:absolute;visibility:visible;mso-wrap-style:square" from="2206,4036" to="2206,4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" strokeweight=".19414mm"/>
                <v:line id="Line 59" o:spid="_x0000_s1079" style="position:absolute;visibility:visible;mso-wrap-style:square" from="5127,2384" to="5300,2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" strokeweight=".19414mm"/>
                <v:line id="Line 60" o:spid="_x0000_s1080" style="position:absolute;visibility:visible;mso-wrap-style:square" from="5300,2384" to="5300,24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" strokeweight=".19442mm"/>
                <v:line id="Line 61" o:spid="_x0000_s1081" style="position:absolute;visibility:visible;mso-wrap-style:square" from="5231,2458" to="5370,24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" strokeweight=".19414mm"/>
                <v:line id="Line 62" o:spid="_x0000_s1082" style="position:absolute;visibility:visible;mso-wrap-style:square" from="5261,2501" to="5335,25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" strokeweight=".19414mm"/>
                <v:rect id="Rectangle 63" o:spid="_x0000_s1083" style="position:absolute;left:3021;top:989;width:456;height: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" filled="f" strokeweight=".19414mm"/>
                <v:rect id="Rectangle 64" o:spid="_x0000_s1084" style="position:absolute;left:2869;top:5;width:2257;height: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" filled="f" strokeweight=".19214mm"/>
                <v:shape id="AutoShape 65" o:spid="_x0000_s1085" style="position:absolute;left:4244;top:590;width:635;height:44;visibility:visible;mso-wrap-style:square;v-text-anchor:top" coordsize="635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" path="m520,44r115,l635,,520,r,44xm,44r115,l115,,,,,44xe" filled="f" strokeweight=".19428mm">
                  <v:path arrowok="t" o:connecttype="custom" o:connectlocs="520,634;635,634;635,590;520,590;520,634;0,634;115,634;115,590;0,590;0,634" o:connectangles="0,0,0,0,0,0,0,0,0,0"/>
                </v:shape>
                <v:line id="Line 66" o:spid="_x0000_s1086" style="position:absolute;visibility:visible;mso-wrap-style:square" from="4825,634" to="4825,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" strokeweight=".19442mm"/>
                <v:line id="Line 67" o:spid="_x0000_s1087" style="position:absolute;visibility:visible;mso-wrap-style:square" from="4301,634" to="4301,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" strokeweight=".19442mm"/>
                <v:line id="Line 68" o:spid="_x0000_s1088" style="position:absolute;visibility:visible;mso-wrap-style:square" from="4823,796" to="4823,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" strokeweight=".19414mm"/>
                <v:shape id="Picture 69" o:spid="_x0000_s1089" type="#_x0000_t75" style="position:absolute;left:4516;top:739;width:114;height: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">
                  <v:imagedata r:id="rId29" o:title=""/>
                </v:shape>
                <v:line id="Line 70" o:spid="_x0000_s1090" style="position:absolute;visibility:visible;mso-wrap-style:square" from="3126,601" to="3126,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" strokeweight=".19442mm"/>
                <v:line id="Line 71" o:spid="_x0000_s1091" style="position:absolute;visibility:visible;mso-wrap-style:square" from="3382,601" to="3382,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" strokeweight=".19442mm"/>
                <v:rect id="Rectangle 72" o:spid="_x0000_s1092" style="position:absolute;left:3024;top:557;width:456;height: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" stroked="f"/>
                <v:rect id="Rectangle 73" o:spid="_x0000_s1093" style="position:absolute;left:3024;top:557;width:456;height: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" filled="f" strokeweight=".19414mm"/>
                <v:shape id="Picture 74" o:spid="_x0000_s1094" type="#_x0000_t75" style="position:absolute;left:3069;top:719;width:114;height: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">
                  <v:imagedata r:id="rId30" o:title=""/>
                </v:shape>
                <v:shape id="Picture 75" o:spid="_x0000_s1095" type="#_x0000_t75" style="position:absolute;left:3326;top:719;width:114;height: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">
                  <v:imagedata r:id="rId31" o:title=""/>
                </v:shape>
                <v:line id="Line 76" o:spid="_x0000_s1096" style="position:absolute;visibility:visible;mso-wrap-style:square" from="2862,1836" to="2862,1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" strokeweight=".19431mm"/>
                <v:line id="Line 77" o:spid="_x0000_s1097" style="position:absolute;visibility:visible;mso-wrap-style:square" from="2860,2129" to="2860,2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" strokeweight=".19431mm"/>
                <v:line id="Line 78" o:spid="_x0000_s1098" style="position:absolute;visibility:visible;mso-wrap-style:square" from="3807,2044" to="3807,20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" strokeweight=".32406mm">
                  <v:stroke dashstyle="dot"/>
                </v:line>
                <v:shape id="Picture 79" o:spid="_x0000_s1099" type="#_x0000_t75" style="position:absolute;left:1078;top:2611;width:406;height: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">
                  <v:imagedata r:id="rId3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0" o:spid="_x0000_s1100" type="#_x0000_t202" style="position:absolute;left:2958;top:50;width:2068;height: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" filled="f" stroked="f">
                  <v:textbox inset="0,0,0,0">
                    <w:txbxContent>
                      <w:p w14:paraId="7E5DC9BD" w14:textId="77777777" w:rsidR="008F61FE" w:rsidRDefault="008F61FE" w:rsidP="008F61FE">
                        <w:pPr>
                          <w:spacing w:line="208" w:lineRule="exact"/>
                          <w:ind w:left="65" w:right="18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时序与操作台单元</w:t>
                        </w:r>
                      </w:p>
                      <w:p w14:paraId="6F114C9F" w14:textId="77777777" w:rsidR="008F61FE" w:rsidRDefault="008F61FE" w:rsidP="008F61FE">
                        <w:pPr>
                          <w:tabs>
                            <w:tab w:val="left" w:pos="1160"/>
                          </w:tabs>
                          <w:spacing w:before="101" w:line="216" w:lineRule="exact"/>
                          <w:ind w:right="18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position w:val="1"/>
                            <w:sz w:val="18"/>
                          </w:rPr>
                          <w:t>TS4</w:t>
                        </w:r>
                        <w:r>
                          <w:rPr>
                            <w:spacing w:val="-23"/>
                            <w:position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position w:val="1"/>
                            <w:sz w:val="18"/>
                          </w:rPr>
                          <w:t>TS3</w:t>
                        </w:r>
                        <w:r>
                          <w:rPr>
                            <w:position w:val="1"/>
                            <w:sz w:val="18"/>
                          </w:rPr>
                          <w:tab/>
                        </w:r>
                        <w:r>
                          <w:rPr>
                            <w:sz w:val="18"/>
                          </w:rPr>
                          <w:t>CLK0</w:t>
                        </w:r>
                        <w:r>
                          <w:rPr>
                            <w:spacing w:val="59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30Hz</w:t>
                        </w:r>
                      </w:p>
                    </w:txbxContent>
                  </v:textbox>
                </v:shape>
                <v:shape id="Text Box 81" o:spid="_x0000_s1101" type="#_x0000_t202" style="position:absolute;left:1019;top:1028;width:661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" filled="f" stroked="f">
                  <v:textbox inset="0,0,0,0">
                    <w:txbxContent>
                      <w:p w14:paraId="05B55E6F" w14:textId="77777777" w:rsidR="008F61FE" w:rsidRDefault="008F61FE" w:rsidP="008F61FE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ABI</w:t>
                        </w:r>
                        <w:r>
                          <w:rPr>
                            <w:sz w:val="18"/>
                          </w:rPr>
                          <w:t>单元</w:t>
                        </w:r>
                      </w:p>
                    </w:txbxContent>
                  </v:textbox>
                </v:shape>
                <v:shape id="Text Box 82" o:spid="_x0000_s1102" type="#_x0000_t202" style="position:absolute;left:2885;top:1047;width:752;height: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" filled="f" stroked="f">
                  <v:textbox inset="0,0,0,0">
                    <w:txbxContent>
                      <w:p w14:paraId="19F486BE" w14:textId="77777777" w:rsidR="008F61FE" w:rsidRDefault="008F61FE" w:rsidP="008F61FE">
                        <w:pPr>
                          <w:spacing w:line="208" w:lineRule="exact"/>
                          <w:ind w:right="26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T4</w:t>
                        </w:r>
                        <w:r>
                          <w:rPr>
                            <w:spacing w:val="27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T3</w:t>
                        </w:r>
                      </w:p>
                      <w:p w14:paraId="54E1E643" w14:textId="77777777" w:rsidR="008F61FE" w:rsidRDefault="008F61FE" w:rsidP="008F61FE">
                        <w:pPr>
                          <w:spacing w:before="37"/>
                          <w:ind w:right="18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pacing w:val="-2"/>
                            <w:sz w:val="18"/>
                          </w:rPr>
                          <w:t>系统总线</w:t>
                        </w:r>
                      </w:p>
                      <w:p w14:paraId="794B7DDD" w14:textId="77777777" w:rsidR="008F61FE" w:rsidRDefault="008F61FE" w:rsidP="008F61FE">
                        <w:pPr>
                          <w:spacing w:before="106" w:line="206" w:lineRule="exact"/>
                          <w:ind w:right="5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XA7</w:t>
                        </w:r>
                      </w:p>
                    </w:txbxContent>
                  </v:textbox>
                </v:shape>
                <v:shape id="Text Box 83" o:spid="_x0000_s1103" type="#_x0000_t202" style="position:absolute;left:4165;top:1393;width:661;height:5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" filled="f" stroked="f">
                  <v:textbox inset="0,0,0,0">
                    <w:txbxContent>
                      <w:p w14:paraId="60288C35" w14:textId="77777777" w:rsidR="008F61FE" w:rsidRDefault="008F61FE" w:rsidP="008F61FE">
                        <w:pPr>
                          <w:spacing w:line="208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MEM</w:t>
                        </w:r>
                        <w:r>
                          <w:rPr>
                            <w:sz w:val="18"/>
                          </w:rPr>
                          <w:t>单元</w:t>
                        </w:r>
                      </w:p>
                      <w:p w14:paraId="0E97B016" w14:textId="77777777" w:rsidR="008F61FE" w:rsidRDefault="008F61FE" w:rsidP="008F61FE">
                        <w:pPr>
                          <w:spacing w:before="98" w:line="206" w:lineRule="exact"/>
                          <w:ind w:left="4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A7</w:t>
                        </w:r>
                      </w:p>
                    </w:txbxContent>
                  </v:textbox>
                </v:shape>
                <v:shape id="Text Box 84" o:spid="_x0000_s1104" type="#_x0000_t202" style="position:absolute;left:2081;top:1870;width:295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" filled="f" stroked="f">
                  <v:textbox inset="0,0,0,0">
                    <w:txbxContent>
                      <w:p w14:paraId="6C4B05DE" w14:textId="77777777" w:rsidR="008F61FE" w:rsidRDefault="008F61FE" w:rsidP="008F61FE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273</w:t>
                        </w:r>
                      </w:p>
                    </w:txbxContent>
                  </v:textbox>
                </v:shape>
                <v:shape id="Text Box 85" o:spid="_x0000_s1105" type="#_x0000_t202" style="position:absolute;left:3094;top:2124;width:295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" filled="f" stroked="f">
                  <v:textbox inset="0,0,0,0">
                    <w:txbxContent>
                      <w:p w14:paraId="152D199A" w14:textId="77777777" w:rsidR="008F61FE" w:rsidRDefault="008F61FE" w:rsidP="008F61FE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XA0</w:t>
                        </w:r>
                      </w:p>
                    </w:txbxContent>
                  </v:textbox>
                </v:shape>
                <v:shape id="Text Box 86" o:spid="_x0000_s1106" type="#_x0000_t202" style="position:absolute;left:4210;top:2063;width:203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" filled="f" stroked="f">
                  <v:textbox inset="0,0,0,0">
                    <w:txbxContent>
                      <w:p w14:paraId="7E3BD779" w14:textId="77777777" w:rsidR="008F61FE" w:rsidRDefault="008F61FE" w:rsidP="008F61FE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A0</w:t>
                        </w:r>
                      </w:p>
                    </w:txbxContent>
                  </v:textbox>
                </v:shape>
                <v:shape id="Text Box 87" o:spid="_x0000_s1107" type="#_x0000_t202" style="position:absolute;left:335;top:2286;width:732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" filled="f" stroked="f">
                  <v:textbox inset="0,0,0,0">
                    <w:txbxContent>
                      <w:p w14:paraId="58C63571" w14:textId="77777777" w:rsidR="008F61FE" w:rsidRDefault="008F61FE" w:rsidP="008F61FE">
                        <w:pPr>
                          <w:spacing w:line="200" w:lineRule="exact"/>
                          <w:rPr>
                            <w:sz w:val="18"/>
                          </w:rPr>
                        </w:pPr>
                        <w:r>
                          <w:rPr>
                            <w:position w:val="2"/>
                            <w:sz w:val="18"/>
                          </w:rPr>
                          <w:t>LDAR</w:t>
                        </w:r>
                        <w:r>
                          <w:rPr>
                            <w:spacing w:val="79"/>
                            <w:position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D7</w:t>
                        </w:r>
                      </w:p>
                    </w:txbxContent>
                  </v:textbox>
                </v:shape>
                <v:shape id="Text Box 88" o:spid="_x0000_s1108" type="#_x0000_t202" style="position:absolute;left:1528;top:2303;width:203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" filled="f" stroked="f">
                  <v:textbox inset="0,0,0,0">
                    <w:txbxContent>
                      <w:p w14:paraId="46FD0CE3" w14:textId="77777777" w:rsidR="008F61FE" w:rsidRDefault="008F61FE" w:rsidP="008F61FE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D0</w:t>
                        </w:r>
                      </w:p>
                    </w:txbxContent>
                  </v:textbox>
                </v:shape>
                <v:shape id="Text Box 89" o:spid="_x0000_s1109" type="#_x0000_t202" style="position:absolute;left:4216;top:2297;width:912;height:1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" filled="f" stroked="f">
                  <v:textbox inset="0,0,0,0">
                    <w:txbxContent>
                      <w:p w14:paraId="74E43C53" w14:textId="77777777" w:rsidR="008F61FE" w:rsidRDefault="008F61FE" w:rsidP="008F61FE">
                        <w:pPr>
                          <w:spacing w:line="208" w:lineRule="exact"/>
                          <w:ind w:left="43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M_CS1</w:t>
                        </w:r>
                      </w:p>
                      <w:p w14:paraId="72EB3083" w14:textId="77777777" w:rsidR="008F61FE" w:rsidRDefault="008F61FE" w:rsidP="008F61FE">
                        <w:pPr>
                          <w:spacing w:before="5"/>
                          <w:rPr>
                            <w:sz w:val="19"/>
                          </w:rPr>
                        </w:pPr>
                      </w:p>
                      <w:p w14:paraId="43B1153D" w14:textId="77777777" w:rsidR="008F61FE" w:rsidRDefault="008F61FE" w:rsidP="008F61FE">
                        <w:pPr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D7</w:t>
                        </w:r>
                      </w:p>
                      <w:p w14:paraId="7B88A48A" w14:textId="77777777" w:rsidR="008F61FE" w:rsidRDefault="008F61FE" w:rsidP="008F61FE">
                        <w:pPr>
                          <w:spacing w:before="87" w:line="230" w:lineRule="exact"/>
                          <w:rPr>
                            <w:sz w:val="18"/>
                          </w:rPr>
                        </w:pPr>
                        <w:r>
                          <w:rPr>
                            <w:position w:val="-1"/>
                            <w:sz w:val="18"/>
                          </w:rPr>
                          <w:t>D0</w:t>
                        </w:r>
                        <w:r>
                          <w:rPr>
                            <w:spacing w:val="86"/>
                            <w:position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WR RD</w:t>
                        </w:r>
                      </w:p>
                    </w:txbxContent>
                  </v:textbox>
                </v:shape>
                <v:shape id="Text Box 90" o:spid="_x0000_s1110" type="#_x0000_t202" style="position:absolute;left:50;top:3780;width:38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" filled="f" stroked="f">
                  <v:textbox inset="0,0,0,0">
                    <w:txbxContent>
                      <w:p w14:paraId="441D4B1A" w14:textId="77777777" w:rsidR="008F61FE" w:rsidRDefault="008F61FE" w:rsidP="008F61FE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LDAR</w:t>
                        </w:r>
                      </w:p>
                    </w:txbxContent>
                  </v:textbox>
                </v:shape>
                <v:shape id="Text Box 91" o:spid="_x0000_s1111" type="#_x0000_t202" style="position:absolute;left:670;top:3650;width:38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" filled="f" stroked="f">
                  <v:textbox inset="0,0,0,0">
                    <w:txbxContent>
                      <w:p w14:paraId="32D6FFC9" w14:textId="77777777" w:rsidR="008F61FE" w:rsidRDefault="008F61FE" w:rsidP="008F61FE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SD17</w:t>
                        </w:r>
                      </w:p>
                    </w:txbxContent>
                  </v:textbox>
                </v:shape>
                <v:shape id="Text Box 92" o:spid="_x0000_s1112" type="#_x0000_t202" style="position:absolute;left:1558;top:3650;width:38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" filled="f" stroked="f">
                  <v:textbox inset="0,0,0,0">
                    <w:txbxContent>
                      <w:p w14:paraId="7D1F859A" w14:textId="77777777" w:rsidR="008F61FE" w:rsidRDefault="008F61FE" w:rsidP="008F61FE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SD10</w:t>
                        </w:r>
                      </w:p>
                    </w:txbxContent>
                  </v:textbox>
                </v:shape>
                <v:shape id="Text Box 93" o:spid="_x0000_s1113" type="#_x0000_t202" style="position:absolute;left:4554;top:3786;width:479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" filled="f" stroked="f">
                  <v:textbox inset="0,0,0,0">
                    <w:txbxContent>
                      <w:p w14:paraId="3D555F01" w14:textId="77777777" w:rsidR="008F61FE" w:rsidRDefault="008F61FE" w:rsidP="008F61FE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WR</w:t>
                        </w:r>
                        <w:r>
                          <w:rPr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RD</w:t>
                        </w:r>
                      </w:p>
                    </w:txbxContent>
                  </v:textbox>
                </v:shape>
                <v:shape id="Text Box 94" o:spid="_x0000_s1114" type="#_x0000_t202" style="position:absolute;left:1128;top:3976;width:295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" filled="f" stroked="f">
                  <v:textbox inset="0,0,0,0">
                    <w:txbxContent>
                      <w:p w14:paraId="0F2A7F29" w14:textId="77777777" w:rsidR="008F61FE" w:rsidRDefault="008F61FE" w:rsidP="008F61FE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245</w:t>
                        </w:r>
                      </w:p>
                    </w:txbxContent>
                  </v:textbox>
                </v:shape>
                <v:shape id="Text Box 95" o:spid="_x0000_s1115" type="#_x0000_t202" style="position:absolute;left:2098;top:4089;width:386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" filled="f" stroked="f">
                  <v:textbox inset="0,0,0,0">
                    <w:txbxContent>
                      <w:p w14:paraId="6C5CFA8B" w14:textId="77777777" w:rsidR="008F61FE" w:rsidRDefault="008F61FE" w:rsidP="008F61FE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SW_B</w:t>
                        </w:r>
                      </w:p>
                    </w:txbxContent>
                  </v:textbox>
                </v:shape>
                <v:shape id="Text Box 96" o:spid="_x0000_s1116" type="#_x0000_t202" style="position:absolute;left:2908;top:4088;width:203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" filled="f" stroked="f">
                  <v:textbox inset="0,0,0,0">
                    <w:txbxContent>
                      <w:p w14:paraId="46049E9B" w14:textId="77777777" w:rsidR="008F61FE" w:rsidRDefault="008F61FE" w:rsidP="008F61FE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K7</w:t>
                        </w:r>
                      </w:p>
                    </w:txbxContent>
                  </v:textbox>
                </v:shape>
                <v:shape id="Text Box 97" o:spid="_x0000_s1117" type="#_x0000_t202" style="position:absolute;left:3590;top:4117;width:661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" filled="f" stroked="f">
                  <v:textbox inset="0,0,0,0">
                    <w:txbxContent>
                      <w:p w14:paraId="3A4580BE" w14:textId="77777777" w:rsidR="008F61FE" w:rsidRDefault="008F61FE" w:rsidP="008F61FE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CON</w:t>
                        </w:r>
                        <w:r>
                          <w:rPr>
                            <w:sz w:val="18"/>
                          </w:rPr>
                          <w:t>单元</w:t>
                        </w:r>
                      </w:p>
                    </w:txbxContent>
                  </v:textbox>
                </v:shape>
                <v:shape id="Text Box 98" o:spid="_x0000_s1118" type="#_x0000_t202" style="position:absolute;left:803;top:4366;width:1027;height:1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" filled="f" stroked="f">
                  <v:textbox inset="0,0,0,0">
                    <w:txbxContent>
                      <w:p w14:paraId="1768CA19" w14:textId="77777777" w:rsidR="008F61FE" w:rsidRDefault="008F61FE" w:rsidP="008F61FE">
                        <w:pPr>
                          <w:spacing w:line="183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SD17...SD10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D0ED615" w14:textId="77777777" w:rsidR="008F61FE" w:rsidRDefault="008F61FE" w:rsidP="008F61FE">
      <w:pPr>
        <w:spacing w:before="68"/>
        <w:ind w:left="36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 xml:space="preserve">图 </w:t>
      </w:r>
      <w:r>
        <w:rPr>
          <w:rFonts w:eastAsia="Times New Roman"/>
          <w:b/>
          <w:sz w:val="18"/>
        </w:rPr>
        <w:t>2-1-3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实验接线图</w:t>
      </w:r>
    </w:p>
    <w:p w14:paraId="7D37BBD2" w14:textId="77777777" w:rsidR="008F61FE" w:rsidRDefault="008F61FE" w:rsidP="008F61FE">
      <w:pPr>
        <w:pStyle w:val="ListParagraph"/>
        <w:numPr>
          <w:ilvl w:val="3"/>
          <w:numId w:val="47"/>
        </w:numPr>
        <w:tabs>
          <w:tab w:val="left" w:pos="1164"/>
        </w:tabs>
        <w:autoSpaceDE w:val="0"/>
        <w:autoSpaceDN w:val="0"/>
        <w:spacing w:before="97" w:line="278" w:lineRule="auto"/>
        <w:ind w:left="287" w:right="144" w:firstLineChars="0" w:firstLine="525"/>
        <w:jc w:val="left"/>
      </w:pPr>
      <w:r>
        <w:rPr>
          <w:spacing w:val="-12"/>
        </w:rPr>
        <w:t>给存储器的</w:t>
      </w:r>
      <w:r>
        <w:rPr>
          <w:spacing w:val="-12"/>
        </w:rPr>
        <w:t xml:space="preserve"> </w:t>
      </w:r>
      <w:r>
        <w:rPr>
          <w:rFonts w:eastAsia="Times New Roman"/>
          <w:spacing w:val="-3"/>
        </w:rPr>
        <w:t>00H</w:t>
      </w:r>
      <w:r>
        <w:rPr>
          <w:spacing w:val="-3"/>
        </w:rPr>
        <w:t>、</w:t>
      </w:r>
      <w:r>
        <w:rPr>
          <w:rFonts w:eastAsia="Times New Roman"/>
          <w:spacing w:val="-3"/>
        </w:rPr>
        <w:t>01H</w:t>
      </w:r>
      <w:r>
        <w:rPr>
          <w:rFonts w:eastAsia="Times New Roman"/>
          <w:spacing w:val="-1"/>
        </w:rPr>
        <w:t xml:space="preserve"> </w:t>
      </w:r>
      <w:r>
        <w:rPr>
          <w:spacing w:val="-8"/>
        </w:rPr>
        <w:t>地址单元中分别写入数据</w:t>
      </w:r>
      <w:r>
        <w:rPr>
          <w:spacing w:val="-8"/>
        </w:rPr>
        <w:t xml:space="preserve"> </w:t>
      </w:r>
      <w:r>
        <w:rPr>
          <w:rFonts w:eastAsia="Times New Roman"/>
          <w:spacing w:val="-3"/>
        </w:rPr>
        <w:t>11H</w:t>
      </w:r>
      <w:r>
        <w:rPr>
          <w:spacing w:val="-3"/>
        </w:rPr>
        <w:t>、</w:t>
      </w:r>
      <w:r>
        <w:rPr>
          <w:rFonts w:eastAsia="Times New Roman"/>
          <w:spacing w:val="-3"/>
        </w:rPr>
        <w:t>12H</w:t>
      </w:r>
      <w:r>
        <w:rPr>
          <w:spacing w:val="-2"/>
        </w:rPr>
        <w:t>。由前面的存储器实验原理</w:t>
      </w:r>
      <w:r>
        <w:rPr>
          <w:spacing w:val="-33"/>
        </w:rPr>
        <w:t>图</w:t>
      </w:r>
      <w:r>
        <w:t>（</w:t>
      </w:r>
      <w:r>
        <w:rPr>
          <w:spacing w:val="-27"/>
        </w:rPr>
        <w:t>图</w:t>
      </w:r>
      <w:r>
        <w:rPr>
          <w:spacing w:val="-27"/>
        </w:rPr>
        <w:t xml:space="preserve"> </w:t>
      </w:r>
      <w:r>
        <w:rPr>
          <w:rFonts w:eastAsia="Times New Roman"/>
          <w:spacing w:val="-6"/>
        </w:rPr>
        <w:t>2-1-2</w:t>
      </w:r>
      <w:r>
        <w:rPr>
          <w:spacing w:val="-6"/>
        </w:rPr>
        <w:t>）</w:t>
      </w:r>
      <w:r>
        <w:rPr>
          <w:spacing w:val="-9"/>
        </w:rPr>
        <w:t>可以看出，由于数据和地址由同一个数据开关给出，因此数据和地址要分时写入。</w:t>
      </w:r>
    </w:p>
    <w:p w14:paraId="5E2D501D" w14:textId="77777777" w:rsidR="008F61FE" w:rsidRDefault="008F61FE" w:rsidP="008F61FE">
      <w:pPr>
        <w:pStyle w:val="BodyText"/>
        <w:spacing w:line="278" w:lineRule="auto"/>
        <w:ind w:left="287" w:right="142" w:firstLine="419"/>
      </w:pPr>
      <w:r>
        <w:rPr>
          <w:spacing w:val="-9"/>
        </w:rPr>
        <w:t xml:space="preserve">先写地址：按动 </w:t>
      </w:r>
      <w:r>
        <w:rPr>
          <w:rFonts w:ascii="Times New Roman" w:eastAsia="Times New Roman"/>
        </w:rPr>
        <w:t>2</w:t>
      </w:r>
      <w:r>
        <w:rPr>
          <w:rFonts w:ascii="Times New Roman" w:eastAsia="Times New Roman"/>
          <w:spacing w:val="-9"/>
        </w:rPr>
        <w:t xml:space="preserve"> </w:t>
      </w:r>
      <w:r>
        <w:rPr>
          <w:spacing w:val="-9"/>
        </w:rPr>
        <w:t xml:space="preserve">次时序单元的 </w:t>
      </w:r>
      <w:r>
        <w:rPr>
          <w:rFonts w:ascii="Times New Roman" w:eastAsia="Times New Roman"/>
        </w:rPr>
        <w:t>ST</w:t>
      </w:r>
      <w:r>
        <w:rPr>
          <w:rFonts w:ascii="Times New Roman" w:eastAsia="Times New Roman"/>
          <w:spacing w:val="-8"/>
        </w:rPr>
        <w:t xml:space="preserve"> </w:t>
      </w:r>
      <w:r>
        <w:rPr>
          <w:spacing w:val="-29"/>
        </w:rPr>
        <w:t xml:space="preserve">按钮，产生 </w:t>
      </w:r>
      <w:r>
        <w:rPr>
          <w:rFonts w:ascii="Times New Roman" w:eastAsia="Times New Roman"/>
        </w:rPr>
        <w:t>T1</w:t>
      </w:r>
      <w:r>
        <w:rPr>
          <w:spacing w:val="-105"/>
        </w:rPr>
        <w:t>、</w:t>
      </w:r>
      <w:r>
        <w:rPr>
          <w:rFonts w:ascii="Times New Roman" w:eastAsia="Times New Roman"/>
        </w:rPr>
        <w:t>T2</w:t>
      </w:r>
      <w:r>
        <w:rPr>
          <w:rFonts w:ascii="Times New Roman" w:eastAsia="Times New Roman"/>
          <w:spacing w:val="-9"/>
        </w:rPr>
        <w:t xml:space="preserve"> </w:t>
      </w:r>
      <w:r>
        <w:rPr>
          <w:spacing w:val="-19"/>
        </w:rPr>
        <w:t>节拍后，先关掉存储器的读写</w:t>
      </w:r>
      <w:r>
        <w:t>（</w:t>
      </w:r>
      <w:r>
        <w:rPr>
          <w:rFonts w:ascii="Times New Roman" w:eastAsia="Times New Roman"/>
        </w:rPr>
        <w:t>WR=1</w:t>
      </w:r>
      <w:r>
        <w:t>，</w:t>
      </w:r>
      <w:r>
        <w:rPr>
          <w:spacing w:val="-102"/>
        </w:rPr>
        <w:t xml:space="preserve"> </w:t>
      </w:r>
      <w:r>
        <w:rPr>
          <w:rFonts w:ascii="Times New Roman" w:eastAsia="Times New Roman"/>
        </w:rPr>
        <w:t>R</w:t>
      </w:r>
      <w:r>
        <w:rPr>
          <w:rFonts w:ascii="Times New Roman" w:eastAsia="Times New Roman"/>
          <w:spacing w:val="-1"/>
        </w:rPr>
        <w:t>D</w:t>
      </w:r>
      <w:r>
        <w:rPr>
          <w:rFonts w:ascii="Times New Roman" w:eastAsia="Times New Roman"/>
        </w:rPr>
        <w:t>=1</w:t>
      </w:r>
      <w:r>
        <w:rPr>
          <w:spacing w:val="-105"/>
        </w:rPr>
        <w:t>）</w:t>
      </w:r>
      <w:r>
        <w:rPr>
          <w:spacing w:val="-21"/>
        </w:rPr>
        <w:t xml:space="preserve">，开关 </w:t>
      </w:r>
      <w:r>
        <w:rPr>
          <w:rFonts w:ascii="Times New Roman" w:eastAsia="Times New Roman"/>
          <w:spacing w:val="-1"/>
        </w:rPr>
        <w:t>SD</w:t>
      </w:r>
      <w:r>
        <w:rPr>
          <w:rFonts w:ascii="Times New Roman" w:eastAsia="Times New Roman"/>
        </w:rPr>
        <w:t>17..</w:t>
      </w:r>
      <w:r>
        <w:rPr>
          <w:rFonts w:ascii="Times New Roman" w:eastAsia="Times New Roman"/>
          <w:spacing w:val="-1"/>
        </w:rPr>
        <w:t>SD1</w:t>
      </w:r>
      <w:r>
        <w:rPr>
          <w:rFonts w:ascii="Times New Roman" w:eastAsia="Times New Roman"/>
        </w:rPr>
        <w:t>0</w:t>
      </w:r>
      <w:r>
        <w:rPr>
          <w:rFonts w:ascii="Times New Roman" w:eastAsia="Times New Roman"/>
          <w:spacing w:val="1"/>
        </w:rPr>
        <w:t xml:space="preserve"> </w:t>
      </w:r>
      <w:r>
        <w:rPr>
          <w:spacing w:val="-11"/>
        </w:rPr>
        <w:t xml:space="preserve">输出地址 </w:t>
      </w:r>
      <w:r>
        <w:rPr>
          <w:rFonts w:ascii="Times New Roman" w:eastAsia="Times New Roman"/>
          <w:spacing w:val="-1"/>
        </w:rPr>
        <w:t>0</w:t>
      </w:r>
      <w:r>
        <w:rPr>
          <w:rFonts w:ascii="Times New Roman" w:eastAsia="Times New Roman"/>
        </w:rPr>
        <w:t>0</w:t>
      </w:r>
      <w:r>
        <w:rPr>
          <w:rFonts w:ascii="Times New Roman" w:eastAsia="Times New Roman"/>
          <w:spacing w:val="-27"/>
        </w:rPr>
        <w:t>H</w:t>
      </w:r>
      <w:r>
        <w:t>（</w:t>
      </w:r>
      <w:r>
        <w:rPr>
          <w:rFonts w:ascii="Times New Roman" w:eastAsia="Times New Roman"/>
          <w:spacing w:val="-1"/>
        </w:rPr>
        <w:t>SD</w:t>
      </w:r>
      <w:r>
        <w:rPr>
          <w:rFonts w:ascii="Times New Roman" w:eastAsia="Times New Roman"/>
        </w:rPr>
        <w:t>17..</w:t>
      </w:r>
      <w:r>
        <w:rPr>
          <w:rFonts w:ascii="Times New Roman" w:eastAsia="Times New Roman"/>
          <w:spacing w:val="-1"/>
        </w:rPr>
        <w:t>SD</w:t>
      </w:r>
      <w:r>
        <w:rPr>
          <w:rFonts w:ascii="Times New Roman" w:eastAsia="Times New Roman"/>
        </w:rPr>
        <w:t>10=</w:t>
      </w:r>
      <w:r>
        <w:rPr>
          <w:rFonts w:ascii="Times New Roman" w:eastAsia="Times New Roman"/>
          <w:spacing w:val="-1"/>
        </w:rPr>
        <w:t>0</w:t>
      </w:r>
      <w:r>
        <w:rPr>
          <w:rFonts w:ascii="Times New Roman" w:eastAsia="Times New Roman"/>
        </w:rPr>
        <w:t>0</w:t>
      </w:r>
      <w:r>
        <w:rPr>
          <w:rFonts w:ascii="Times New Roman" w:eastAsia="Times New Roman"/>
          <w:spacing w:val="-1"/>
        </w:rPr>
        <w:t>0</w:t>
      </w:r>
      <w:r>
        <w:rPr>
          <w:rFonts w:ascii="Times New Roman" w:eastAsia="Times New Roman"/>
        </w:rPr>
        <w:t>0</w:t>
      </w:r>
      <w:r>
        <w:rPr>
          <w:rFonts w:ascii="Times New Roman" w:eastAsia="Times New Roman"/>
          <w:spacing w:val="-1"/>
        </w:rPr>
        <w:t xml:space="preserve"> </w:t>
      </w:r>
      <w:r>
        <w:rPr>
          <w:rFonts w:ascii="Times New Roman" w:eastAsia="Times New Roman"/>
        </w:rPr>
        <w:t>0</w:t>
      </w:r>
      <w:r>
        <w:rPr>
          <w:rFonts w:ascii="Times New Roman" w:eastAsia="Times New Roman"/>
          <w:spacing w:val="-1"/>
        </w:rPr>
        <w:t>0</w:t>
      </w:r>
      <w:r>
        <w:rPr>
          <w:rFonts w:ascii="Times New Roman" w:eastAsia="Times New Roman"/>
        </w:rPr>
        <w:t>00B</w:t>
      </w:r>
      <w:r>
        <w:rPr>
          <w:spacing w:val="-27"/>
        </w:rPr>
        <w:t>，</w:t>
      </w:r>
      <w:r>
        <w:rPr>
          <w:rFonts w:ascii="Times New Roman" w:eastAsia="Times New Roman"/>
          <w:spacing w:val="-1"/>
        </w:rPr>
        <w:t>K</w:t>
      </w:r>
      <w:r>
        <w:rPr>
          <w:rFonts w:ascii="Times New Roman" w:eastAsia="Times New Roman"/>
        </w:rPr>
        <w:t>7</w:t>
      </w:r>
      <w:r>
        <w:rPr>
          <w:rFonts w:ascii="Times New Roman" w:eastAsia="Times New Roman"/>
          <w:spacing w:val="-1"/>
        </w:rPr>
        <w:t>=</w:t>
      </w:r>
      <w:r>
        <w:rPr>
          <w:rFonts w:ascii="Times New Roman" w:eastAsia="Times New Roman"/>
        </w:rPr>
        <w:t>0</w:t>
      </w:r>
      <w:r>
        <w:rPr>
          <w:spacing w:val="-106"/>
        </w:rPr>
        <w:t>）</w:t>
      </w:r>
      <w:r>
        <w:rPr>
          <w:spacing w:val="-6"/>
        </w:rPr>
        <w:t>，然后打开地址寄存器门控信号（</w:t>
      </w:r>
      <w:r>
        <w:rPr>
          <w:rFonts w:ascii="Times New Roman" w:eastAsia="Times New Roman"/>
          <w:spacing w:val="-6"/>
        </w:rPr>
        <w:t>L</w:t>
      </w:r>
      <w:r>
        <w:rPr>
          <w:rFonts w:ascii="Times New Roman" w:eastAsia="Times New Roman"/>
          <w:spacing w:val="-1"/>
        </w:rPr>
        <w:t>DA</w:t>
      </w:r>
      <w:r>
        <w:rPr>
          <w:rFonts w:ascii="Times New Roman" w:eastAsia="Times New Roman"/>
        </w:rPr>
        <w:t>R=1</w:t>
      </w:r>
      <w:r>
        <w:rPr>
          <w:spacing w:val="-106"/>
        </w:rPr>
        <w:t>）</w:t>
      </w:r>
      <w:r>
        <w:rPr>
          <w:spacing w:val="-11"/>
        </w:rPr>
        <w:t xml:space="preserve">，按动 </w:t>
      </w:r>
      <w:r>
        <w:rPr>
          <w:rFonts w:ascii="Times New Roman" w:eastAsia="Times New Roman"/>
        </w:rPr>
        <w:t>1</w:t>
      </w:r>
      <w:r>
        <w:rPr>
          <w:rFonts w:ascii="Times New Roman" w:eastAsia="Times New Roman"/>
          <w:spacing w:val="11"/>
        </w:rPr>
        <w:t xml:space="preserve"> </w:t>
      </w:r>
      <w:r>
        <w:rPr>
          <w:spacing w:val="-22"/>
        </w:rPr>
        <w:t xml:space="preserve">次 </w:t>
      </w:r>
      <w:r>
        <w:rPr>
          <w:rFonts w:ascii="Times New Roman" w:eastAsia="Times New Roman"/>
          <w:spacing w:val="-1"/>
        </w:rPr>
        <w:t>S</w:t>
      </w:r>
      <w:r>
        <w:rPr>
          <w:rFonts w:ascii="Times New Roman" w:eastAsia="Times New Roman"/>
        </w:rPr>
        <w:t>T</w:t>
      </w:r>
      <w:r>
        <w:rPr>
          <w:rFonts w:ascii="Times New Roman" w:eastAsia="Times New Roman"/>
          <w:spacing w:val="11"/>
        </w:rPr>
        <w:t xml:space="preserve"> </w:t>
      </w:r>
      <w:r>
        <w:rPr>
          <w:spacing w:val="-14"/>
        </w:rPr>
        <w:t xml:space="preserve">产生 </w:t>
      </w:r>
      <w:r>
        <w:rPr>
          <w:rFonts w:ascii="Times New Roman" w:eastAsia="Times New Roman"/>
        </w:rPr>
        <w:t>T3</w:t>
      </w:r>
      <w:r>
        <w:rPr>
          <w:rFonts w:ascii="Times New Roman" w:eastAsia="Times New Roman"/>
          <w:spacing w:val="11"/>
        </w:rPr>
        <w:t xml:space="preserve"> </w:t>
      </w:r>
      <w:r>
        <w:rPr>
          <w:spacing w:val="-6"/>
        </w:rPr>
        <w:t xml:space="preserve">脉冲，即将地址 </w:t>
      </w:r>
      <w:r>
        <w:rPr>
          <w:rFonts w:ascii="Times New Roman" w:eastAsia="Times New Roman"/>
        </w:rPr>
        <w:t>00H</w:t>
      </w:r>
      <w:r>
        <w:rPr>
          <w:rFonts w:ascii="Times New Roman" w:eastAsia="Times New Roman"/>
          <w:spacing w:val="10"/>
        </w:rPr>
        <w:t xml:space="preserve"> </w:t>
      </w:r>
      <w:r>
        <w:rPr>
          <w:spacing w:val="-12"/>
        </w:rPr>
        <w:t xml:space="preserve">打入到 </w:t>
      </w:r>
      <w:r>
        <w:rPr>
          <w:rFonts w:ascii="Times New Roman" w:eastAsia="Times New Roman"/>
          <w:spacing w:val="-1"/>
        </w:rPr>
        <w:t>A</w:t>
      </w:r>
      <w:r>
        <w:rPr>
          <w:rFonts w:ascii="Times New Roman" w:eastAsia="Times New Roman"/>
        </w:rPr>
        <w:t>R</w:t>
      </w:r>
      <w:r>
        <w:rPr>
          <w:rFonts w:ascii="Times New Roman" w:eastAsia="Times New Roman"/>
          <w:spacing w:val="11"/>
        </w:rPr>
        <w:t xml:space="preserve"> </w:t>
      </w:r>
      <w:r>
        <w:rPr>
          <w:spacing w:val="-9"/>
        </w:rPr>
        <w:t xml:space="preserve">中，按动 </w:t>
      </w:r>
      <w:r>
        <w:rPr>
          <w:rFonts w:ascii="Times New Roman" w:eastAsia="Times New Roman"/>
        </w:rPr>
        <w:t>1</w:t>
      </w:r>
      <w:r>
        <w:rPr>
          <w:rFonts w:ascii="Times New Roman" w:eastAsia="Times New Roman"/>
          <w:spacing w:val="11"/>
        </w:rPr>
        <w:t xml:space="preserve"> </w:t>
      </w:r>
      <w:r>
        <w:t xml:space="preserve">次 </w:t>
      </w:r>
      <w:r>
        <w:rPr>
          <w:rFonts w:ascii="Times New Roman" w:eastAsia="Times New Roman"/>
        </w:rPr>
        <w:t xml:space="preserve">ST </w:t>
      </w:r>
      <w:r>
        <w:rPr>
          <w:spacing w:val="-18"/>
        </w:rPr>
        <w:t xml:space="preserve">产生 </w:t>
      </w:r>
      <w:r>
        <w:rPr>
          <w:rFonts w:ascii="Times New Roman" w:eastAsia="Times New Roman"/>
        </w:rPr>
        <w:t>T4</w:t>
      </w:r>
      <w:r>
        <w:rPr>
          <w:rFonts w:ascii="Times New Roman" w:eastAsia="Times New Roman"/>
          <w:spacing w:val="-1"/>
        </w:rPr>
        <w:t xml:space="preserve"> </w:t>
      </w:r>
      <w:r>
        <w:rPr>
          <w:spacing w:val="-11"/>
        </w:rPr>
        <w:t xml:space="preserve">脉冲，第 </w:t>
      </w:r>
      <w:r>
        <w:rPr>
          <w:rFonts w:ascii="Times New Roman" w:eastAsia="Times New Roman"/>
        </w:rPr>
        <w:t>1</w:t>
      </w:r>
      <w:r>
        <w:rPr>
          <w:rFonts w:ascii="Times New Roman" w:eastAsia="Times New Roman"/>
          <w:spacing w:val="-1"/>
        </w:rPr>
        <w:t xml:space="preserve"> </w:t>
      </w:r>
      <w:r>
        <w:t>个机器周期结束。</w:t>
      </w:r>
    </w:p>
    <w:p w14:paraId="0B6746E0" w14:textId="77777777" w:rsidR="008F61FE" w:rsidRDefault="008F61FE" w:rsidP="008F61FE">
      <w:pPr>
        <w:pStyle w:val="BodyText"/>
        <w:spacing w:line="278" w:lineRule="auto"/>
        <w:ind w:left="288" w:right="245" w:firstLine="420"/>
      </w:pPr>
      <w:r>
        <w:rPr>
          <w:spacing w:val="-6"/>
        </w:rPr>
        <w:t xml:space="preserve">再写数据： 按动 </w:t>
      </w:r>
      <w:r>
        <w:rPr>
          <w:rFonts w:ascii="Times New Roman" w:eastAsia="Times New Roman"/>
          <w:spacing w:val="-1"/>
        </w:rPr>
        <w:t>2</w:t>
      </w:r>
      <w:r>
        <w:rPr>
          <w:rFonts w:ascii="Times New Roman" w:eastAsia="Times New Roman"/>
          <w:spacing w:val="15"/>
        </w:rPr>
        <w:t xml:space="preserve"> </w:t>
      </w:r>
      <w:r>
        <w:rPr>
          <w:spacing w:val="-7"/>
        </w:rPr>
        <w:t xml:space="preserve">次时序单元的 </w:t>
      </w:r>
      <w:r>
        <w:rPr>
          <w:rFonts w:ascii="Times New Roman" w:eastAsia="Times New Roman"/>
        </w:rPr>
        <w:t>ST</w:t>
      </w:r>
      <w:r>
        <w:rPr>
          <w:rFonts w:ascii="Times New Roman" w:eastAsia="Times New Roman"/>
          <w:spacing w:val="14"/>
        </w:rPr>
        <w:t xml:space="preserve"> </w:t>
      </w:r>
      <w:r>
        <w:rPr>
          <w:spacing w:val="-7"/>
        </w:rPr>
        <w:t xml:space="preserve">按钮，产生 </w:t>
      </w:r>
      <w:r>
        <w:rPr>
          <w:rFonts w:ascii="Times New Roman" w:eastAsia="Times New Roman"/>
        </w:rPr>
        <w:t>T1</w:t>
      </w:r>
      <w:r>
        <w:t>、</w:t>
      </w:r>
      <w:r>
        <w:rPr>
          <w:rFonts w:ascii="Times New Roman" w:eastAsia="Times New Roman"/>
        </w:rPr>
        <w:t>T2</w:t>
      </w:r>
      <w:r>
        <w:rPr>
          <w:rFonts w:ascii="Times New Roman" w:eastAsia="Times New Roman"/>
          <w:spacing w:val="15"/>
        </w:rPr>
        <w:t xml:space="preserve"> </w:t>
      </w:r>
      <w:r>
        <w:t>节拍后，先关掉地址寄存器门控</w:t>
      </w:r>
      <w:r>
        <w:rPr>
          <w:spacing w:val="3"/>
        </w:rPr>
        <w:t>信号（</w:t>
      </w:r>
      <w:r>
        <w:rPr>
          <w:rFonts w:ascii="Times New Roman" w:eastAsia="Times New Roman"/>
          <w:spacing w:val="1"/>
        </w:rPr>
        <w:t>L</w:t>
      </w:r>
      <w:r>
        <w:rPr>
          <w:rFonts w:ascii="Times New Roman" w:eastAsia="Times New Roman"/>
          <w:spacing w:val="-1"/>
        </w:rPr>
        <w:t>DA</w:t>
      </w:r>
      <w:r>
        <w:rPr>
          <w:rFonts w:ascii="Times New Roman" w:eastAsia="Times New Roman"/>
          <w:spacing w:val="1"/>
        </w:rPr>
        <w:t>R</w:t>
      </w:r>
      <w:r>
        <w:rPr>
          <w:rFonts w:ascii="Times New Roman" w:eastAsia="Times New Roman"/>
        </w:rPr>
        <w:t>=</w:t>
      </w:r>
      <w:r>
        <w:rPr>
          <w:rFonts w:ascii="Times New Roman" w:eastAsia="Times New Roman"/>
          <w:spacing w:val="4"/>
        </w:rPr>
        <w:t>0</w:t>
      </w:r>
      <w:r>
        <w:rPr>
          <w:spacing w:val="-101"/>
        </w:rPr>
        <w:t>）</w:t>
      </w:r>
      <w:r>
        <w:rPr>
          <w:spacing w:val="2"/>
        </w:rPr>
        <w:t xml:space="preserve">，数据开关输出要写入的数据 </w:t>
      </w:r>
      <w:r>
        <w:rPr>
          <w:rFonts w:ascii="Times New Roman" w:eastAsia="Times New Roman"/>
          <w:spacing w:val="-7"/>
        </w:rPr>
        <w:t>1</w:t>
      </w:r>
      <w:r>
        <w:rPr>
          <w:rFonts w:ascii="Times New Roman" w:eastAsia="Times New Roman"/>
        </w:rPr>
        <w:t>1</w:t>
      </w:r>
      <w:r>
        <w:rPr>
          <w:rFonts w:ascii="Times New Roman" w:eastAsia="Times New Roman"/>
          <w:spacing w:val="3"/>
        </w:rPr>
        <w:t>H</w:t>
      </w:r>
      <w:r>
        <w:rPr>
          <w:spacing w:val="4"/>
        </w:rPr>
        <w:t>（</w:t>
      </w:r>
      <w:r>
        <w:rPr>
          <w:rFonts w:ascii="Times New Roman" w:eastAsia="Times New Roman"/>
          <w:spacing w:val="-1"/>
        </w:rPr>
        <w:t>SD</w:t>
      </w:r>
      <w:r>
        <w:rPr>
          <w:rFonts w:ascii="Times New Roman" w:eastAsia="Times New Roman"/>
        </w:rPr>
        <w:t>17..</w:t>
      </w:r>
      <w:r>
        <w:rPr>
          <w:rFonts w:ascii="Times New Roman" w:eastAsia="Times New Roman"/>
          <w:spacing w:val="-1"/>
        </w:rPr>
        <w:t>SD</w:t>
      </w:r>
      <w:r>
        <w:rPr>
          <w:rFonts w:ascii="Times New Roman" w:eastAsia="Times New Roman"/>
        </w:rPr>
        <w:t>10</w:t>
      </w:r>
      <w:r>
        <w:rPr>
          <w:rFonts w:ascii="Times New Roman" w:eastAsia="Times New Roman"/>
          <w:spacing w:val="-1"/>
        </w:rPr>
        <w:t>=</w:t>
      </w:r>
      <w:r>
        <w:rPr>
          <w:rFonts w:ascii="Times New Roman" w:eastAsia="Times New Roman"/>
        </w:rPr>
        <w:t>0</w:t>
      </w:r>
      <w:r>
        <w:rPr>
          <w:rFonts w:ascii="Times New Roman" w:eastAsia="Times New Roman"/>
          <w:spacing w:val="-1"/>
        </w:rPr>
        <w:t>0</w:t>
      </w:r>
      <w:r>
        <w:rPr>
          <w:rFonts w:ascii="Times New Roman" w:eastAsia="Times New Roman"/>
        </w:rPr>
        <w:t>01</w:t>
      </w:r>
      <w:r>
        <w:rPr>
          <w:rFonts w:ascii="Times New Roman" w:eastAsia="Times New Roman"/>
          <w:spacing w:val="1"/>
        </w:rPr>
        <w:t xml:space="preserve">  </w:t>
      </w:r>
      <w:r>
        <w:rPr>
          <w:rFonts w:ascii="Times New Roman" w:eastAsia="Times New Roman"/>
        </w:rPr>
        <w:t>0</w:t>
      </w:r>
      <w:r>
        <w:rPr>
          <w:rFonts w:ascii="Times New Roman" w:eastAsia="Times New Roman"/>
          <w:spacing w:val="-1"/>
        </w:rPr>
        <w:t>00</w:t>
      </w:r>
      <w:r>
        <w:rPr>
          <w:rFonts w:ascii="Times New Roman" w:eastAsia="Times New Roman"/>
        </w:rPr>
        <w:t>1</w:t>
      </w:r>
      <w:r>
        <w:rPr>
          <w:rFonts w:ascii="Times New Roman" w:eastAsia="Times New Roman"/>
          <w:spacing w:val="3"/>
        </w:rPr>
        <w:t>B</w:t>
      </w:r>
      <w:r>
        <w:rPr>
          <w:spacing w:val="-101"/>
        </w:rPr>
        <w:t>）</w:t>
      </w:r>
      <w:r>
        <w:rPr>
          <w:spacing w:val="3"/>
        </w:rPr>
        <w:t>，打开三态门</w:t>
      </w:r>
    </w:p>
    <w:p w14:paraId="1416A6CA" w14:textId="77777777" w:rsidR="008F61FE" w:rsidRDefault="008F61FE" w:rsidP="008F61FE">
      <w:pPr>
        <w:pStyle w:val="BodyText"/>
        <w:ind w:left="288"/>
      </w:pPr>
      <w:r>
        <w:t>（</w:t>
      </w:r>
      <w:r>
        <w:rPr>
          <w:rFonts w:ascii="Times New Roman" w:eastAsia="Times New Roman"/>
          <w:spacing w:val="-1"/>
        </w:rPr>
        <w:t>K</w:t>
      </w:r>
      <w:r>
        <w:rPr>
          <w:rFonts w:ascii="Times New Roman" w:eastAsia="Times New Roman"/>
        </w:rPr>
        <w:t>7=0</w:t>
      </w:r>
      <w:r>
        <w:rPr>
          <w:spacing w:val="-105"/>
        </w:rPr>
        <w:t>）</w:t>
      </w:r>
      <w:r>
        <w:rPr>
          <w:spacing w:val="-1"/>
        </w:rPr>
        <w:t>，然后使存储器处于写状态</w:t>
      </w:r>
      <w:r>
        <w:t>（</w:t>
      </w:r>
      <w:r>
        <w:rPr>
          <w:rFonts w:ascii="Times New Roman" w:eastAsia="Times New Roman"/>
          <w:spacing w:val="-1"/>
        </w:rPr>
        <w:t>W</w:t>
      </w:r>
      <w:r>
        <w:rPr>
          <w:rFonts w:ascii="Times New Roman" w:eastAsia="Times New Roman"/>
        </w:rPr>
        <w:t>R=0</w:t>
      </w:r>
      <w:r>
        <w:t>，</w:t>
      </w:r>
      <w:r>
        <w:rPr>
          <w:rFonts w:ascii="Times New Roman" w:eastAsia="Times New Roman"/>
          <w:spacing w:val="-1"/>
        </w:rPr>
        <w:t>RD</w:t>
      </w:r>
      <w:r>
        <w:rPr>
          <w:rFonts w:ascii="Times New Roman" w:eastAsia="Times New Roman"/>
        </w:rPr>
        <w:t>=1</w:t>
      </w:r>
      <w:r>
        <w:rPr>
          <w:spacing w:val="-105"/>
        </w:rPr>
        <w:t>）</w:t>
      </w:r>
      <w:r>
        <w:rPr>
          <w:spacing w:val="-8"/>
        </w:rPr>
        <w:t xml:space="preserve">，按动 </w:t>
      </w:r>
      <w:r>
        <w:rPr>
          <w:rFonts w:ascii="Times New Roman" w:eastAsia="Times New Roman"/>
        </w:rPr>
        <w:t>1</w:t>
      </w:r>
      <w:r>
        <w:rPr>
          <w:rFonts w:ascii="Times New Roman" w:eastAsia="Times New Roman"/>
          <w:spacing w:val="22"/>
        </w:rPr>
        <w:t xml:space="preserve"> </w:t>
      </w:r>
      <w:r>
        <w:rPr>
          <w:spacing w:val="-16"/>
        </w:rPr>
        <w:t xml:space="preserve">次 </w:t>
      </w:r>
      <w:r>
        <w:rPr>
          <w:rFonts w:ascii="Times New Roman" w:eastAsia="Times New Roman"/>
          <w:spacing w:val="-1"/>
        </w:rPr>
        <w:t>S</w:t>
      </w:r>
      <w:r>
        <w:rPr>
          <w:rFonts w:ascii="Times New Roman" w:eastAsia="Times New Roman"/>
        </w:rPr>
        <w:t>T</w:t>
      </w:r>
      <w:r>
        <w:rPr>
          <w:rFonts w:ascii="Times New Roman" w:eastAsia="Times New Roman"/>
          <w:spacing w:val="22"/>
        </w:rPr>
        <w:t xml:space="preserve"> </w:t>
      </w:r>
      <w:r>
        <w:rPr>
          <w:spacing w:val="-11"/>
        </w:rPr>
        <w:t xml:space="preserve">产生 </w:t>
      </w:r>
      <w:r>
        <w:rPr>
          <w:rFonts w:ascii="Times New Roman" w:eastAsia="Times New Roman"/>
        </w:rPr>
        <w:t>T3</w:t>
      </w:r>
      <w:r>
        <w:rPr>
          <w:rFonts w:ascii="Times New Roman" w:eastAsia="Times New Roman"/>
          <w:spacing w:val="22"/>
        </w:rPr>
        <w:t xml:space="preserve"> </w:t>
      </w:r>
      <w:r>
        <w:rPr>
          <w:spacing w:val="-1"/>
        </w:rPr>
        <w:t>脉冲，即将数据</w:t>
      </w:r>
    </w:p>
    <w:p w14:paraId="44095BB0" w14:textId="77777777" w:rsidR="008F61FE" w:rsidRDefault="008F61FE" w:rsidP="008F61FE">
      <w:pPr>
        <w:pStyle w:val="BodyText"/>
        <w:spacing w:before="43"/>
        <w:ind w:left="288"/>
      </w:pPr>
      <w:r>
        <w:rPr>
          <w:rFonts w:ascii="Times New Roman" w:eastAsia="Times New Roman"/>
          <w:spacing w:val="-1"/>
        </w:rPr>
        <w:t xml:space="preserve">11H </w:t>
      </w:r>
      <w:r>
        <w:rPr>
          <w:spacing w:val="-9"/>
        </w:rPr>
        <w:t xml:space="preserve">打入到存储器 </w:t>
      </w:r>
      <w:r>
        <w:rPr>
          <w:rFonts w:ascii="Times New Roman" w:eastAsia="Times New Roman"/>
          <w:spacing w:val="-1"/>
        </w:rPr>
        <w:t>00H</w:t>
      </w:r>
      <w:r>
        <w:rPr>
          <w:rFonts w:ascii="Times New Roman" w:eastAsia="Times New Roman"/>
          <w:spacing w:val="-2"/>
        </w:rPr>
        <w:t xml:space="preserve"> </w:t>
      </w:r>
      <w:r>
        <w:rPr>
          <w:spacing w:val="-9"/>
        </w:rPr>
        <w:t xml:space="preserve">地址中，按动 </w:t>
      </w:r>
      <w:r>
        <w:rPr>
          <w:rFonts w:ascii="Times New Roman" w:eastAsia="Times New Roman"/>
        </w:rPr>
        <w:t xml:space="preserve">1 </w:t>
      </w:r>
      <w:r>
        <w:rPr>
          <w:spacing w:val="-27"/>
        </w:rPr>
        <w:t xml:space="preserve">次 </w:t>
      </w:r>
      <w:r>
        <w:rPr>
          <w:rFonts w:ascii="Times New Roman" w:eastAsia="Times New Roman"/>
        </w:rPr>
        <w:t xml:space="preserve">ST </w:t>
      </w:r>
      <w:r>
        <w:rPr>
          <w:spacing w:val="-18"/>
        </w:rPr>
        <w:t xml:space="preserve">产生 </w:t>
      </w:r>
      <w:r>
        <w:rPr>
          <w:rFonts w:ascii="Times New Roman" w:eastAsia="Times New Roman"/>
        </w:rPr>
        <w:t xml:space="preserve">T4 </w:t>
      </w:r>
      <w:r>
        <w:rPr>
          <w:spacing w:val="-11"/>
        </w:rPr>
        <w:t xml:space="preserve">脉冲，第 </w:t>
      </w:r>
      <w:r>
        <w:rPr>
          <w:rFonts w:ascii="Times New Roman" w:eastAsia="Times New Roman"/>
        </w:rPr>
        <w:t xml:space="preserve">2 </w:t>
      </w:r>
      <w:r>
        <w:t>个机器周期结束。</w:t>
      </w:r>
    </w:p>
    <w:p w14:paraId="360F53A4" w14:textId="77777777" w:rsidR="008F61FE" w:rsidRDefault="008F61FE" w:rsidP="008F61FE">
      <w:pPr>
        <w:pStyle w:val="BodyText"/>
        <w:spacing w:before="43"/>
        <w:ind w:left="708"/>
      </w:pPr>
      <w:r>
        <w:rPr>
          <w:spacing w:val="-5"/>
        </w:rPr>
        <w:t xml:space="preserve">重复上述操作，向 </w:t>
      </w:r>
      <w:r>
        <w:rPr>
          <w:rFonts w:ascii="Times New Roman" w:eastAsia="Times New Roman"/>
        </w:rPr>
        <w:t>01H</w:t>
      </w:r>
      <w:r>
        <w:rPr>
          <w:rFonts w:ascii="Times New Roman" w:eastAsia="Times New Roman"/>
          <w:spacing w:val="17"/>
        </w:rPr>
        <w:t xml:space="preserve"> </w:t>
      </w:r>
      <w:r>
        <w:rPr>
          <w:spacing w:val="-4"/>
        </w:rPr>
        <w:t xml:space="preserve">地址单元中写入数据 </w:t>
      </w:r>
      <w:r>
        <w:rPr>
          <w:rFonts w:ascii="Times New Roman" w:eastAsia="Times New Roman"/>
        </w:rPr>
        <w:t>12H</w:t>
      </w:r>
      <w:r>
        <w:rPr>
          <w:spacing w:val="-4"/>
        </w:rPr>
        <w:t xml:space="preserve">。写存储器的流程如图 </w:t>
      </w:r>
      <w:r>
        <w:rPr>
          <w:rFonts w:ascii="Times New Roman" w:eastAsia="Times New Roman"/>
        </w:rPr>
        <w:t>2-1-4</w:t>
      </w:r>
      <w:r>
        <w:rPr>
          <w:rFonts w:ascii="Times New Roman" w:eastAsia="Times New Roman"/>
          <w:spacing w:val="19"/>
        </w:rPr>
        <w:t xml:space="preserve"> </w:t>
      </w:r>
      <w:r>
        <w:t>所示（以向</w:t>
      </w:r>
    </w:p>
    <w:p w14:paraId="3FE3B49D" w14:textId="77777777" w:rsidR="00EB416F" w:rsidRDefault="008F61FE" w:rsidP="00EB416F">
      <w:pPr>
        <w:pStyle w:val="BodyText"/>
        <w:spacing w:before="43"/>
        <w:ind w:left="287"/>
        <w:rPr>
          <w:spacing w:val="-105"/>
        </w:rPr>
      </w:pPr>
      <w:r>
        <w:rPr>
          <w:rFonts w:ascii="Times New Roman" w:eastAsia="Times New Roman"/>
          <w:spacing w:val="-1"/>
        </w:rPr>
        <w:t>00</w:t>
      </w:r>
      <w:r>
        <w:rPr>
          <w:rFonts w:ascii="Times New Roman" w:eastAsia="Times New Roman"/>
        </w:rPr>
        <w:t xml:space="preserve"> </w:t>
      </w:r>
      <w:r>
        <w:rPr>
          <w:spacing w:val="-9"/>
        </w:rPr>
        <w:t xml:space="preserve">地址单元写入 </w:t>
      </w:r>
      <w:r>
        <w:rPr>
          <w:rFonts w:ascii="Times New Roman" w:eastAsia="Times New Roman"/>
          <w:spacing w:val="-1"/>
        </w:rPr>
        <w:t xml:space="preserve">11H </w:t>
      </w:r>
      <w:r>
        <w:rPr>
          <w:spacing w:val="-1"/>
        </w:rPr>
        <w:t>为</w:t>
      </w:r>
      <w:r w:rsidR="00F009B3">
        <w:rPr>
          <w:rFonts w:hint="eastAsia"/>
          <w:spacing w:val="-1"/>
        </w:rPr>
        <w:t xml:space="preserve"> </w:t>
      </w:r>
      <w:r>
        <w:rPr>
          <w:spacing w:val="-1"/>
        </w:rPr>
        <w:t>例</w:t>
      </w:r>
      <w:r>
        <w:rPr>
          <w:spacing w:val="-105"/>
        </w:rPr>
        <w:t>）</w:t>
      </w:r>
    </w:p>
    <w:p w14:paraId="05089937" w14:textId="1C30F2B4" w:rsidR="008F61FE" w:rsidRDefault="008F61FE" w:rsidP="00EB416F">
      <w:pPr>
        <w:pStyle w:val="BodyText"/>
        <w:spacing w:before="43"/>
        <w:rPr>
          <w:spacing w:val="-105"/>
        </w:rPr>
      </w:pPr>
    </w:p>
    <w:p w14:paraId="4652CC3D" w14:textId="77777777" w:rsidR="00EB416F" w:rsidRDefault="00EB416F" w:rsidP="00EB416F">
      <w:pPr>
        <w:pStyle w:val="BodyText"/>
        <w:spacing w:before="43"/>
        <w:ind w:left="287"/>
        <w:rPr>
          <w:spacing w:val="-105"/>
        </w:rPr>
      </w:pPr>
    </w:p>
    <w:p w14:paraId="1C16415E" w14:textId="77777777" w:rsidR="00EB416F" w:rsidRDefault="00EB416F" w:rsidP="00EB416F">
      <w:pPr>
        <w:pStyle w:val="BodyText"/>
        <w:spacing w:before="43"/>
        <w:ind w:left="287"/>
        <w:rPr>
          <w:spacing w:val="-105"/>
        </w:rPr>
      </w:pPr>
    </w:p>
    <w:p w14:paraId="695C8C16" w14:textId="77777777" w:rsidR="00EB416F" w:rsidRPr="00EB416F" w:rsidRDefault="00EB416F" w:rsidP="00EB416F">
      <w:pPr>
        <w:pStyle w:val="BodyText"/>
        <w:spacing w:before="43"/>
        <w:ind w:left="287"/>
        <w:rPr>
          <w:spacing w:val="-105"/>
        </w:rPr>
      </w:pPr>
    </w:p>
    <w:p w14:paraId="4987248A" w14:textId="77486293" w:rsidR="00EB416F" w:rsidRDefault="00EB416F" w:rsidP="007F5829">
      <w:pPr>
        <w:pStyle w:val="BodyText"/>
        <w:spacing w:before="43"/>
      </w:pPr>
    </w:p>
    <w:p w14:paraId="4B0888ED" w14:textId="674B28CD" w:rsidR="00EB416F" w:rsidRDefault="00071716" w:rsidP="007F5829">
      <w:pPr>
        <w:pStyle w:val="BodyText"/>
        <w:spacing w:before="43"/>
      </w:pPr>
      <w:r w:rsidRPr="00071716">
        <w:rPr>
          <w:noProof/>
        </w:rPr>
        <w:lastRenderedPageBreak/>
        <w:drawing>
          <wp:inline distT="0" distB="0" distL="0" distR="0" wp14:anchorId="068AA574" wp14:editId="103A5EEE">
            <wp:extent cx="5854700" cy="4387850"/>
            <wp:effectExtent l="0" t="0" r="0" b="0"/>
            <wp:docPr id="1229453618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27334" w14:textId="27FA4538" w:rsidR="000248E9" w:rsidRDefault="000248E9" w:rsidP="000248E9">
      <w:pPr>
        <w:pStyle w:val="BodyText"/>
        <w:spacing w:before="43"/>
        <w:jc w:val="center"/>
      </w:pPr>
      <w:r>
        <w:rPr>
          <w:rFonts w:hint="eastAsia"/>
        </w:rPr>
        <w:t>图二</w:t>
      </w:r>
    </w:p>
    <w:p w14:paraId="56412A27" w14:textId="431B8E03" w:rsidR="00EB416F" w:rsidRDefault="00EB416F" w:rsidP="007F5829">
      <w:pPr>
        <w:pStyle w:val="BodyText"/>
        <w:spacing w:before="43"/>
      </w:pPr>
      <w:r>
        <w:rPr>
          <w:rFonts w:hint="eastAsia"/>
        </w:rPr>
        <w:t>如</w:t>
      </w:r>
      <w:r w:rsidR="000248E9">
        <w:rPr>
          <w:rFonts w:hint="eastAsia"/>
        </w:rPr>
        <w:t>图二</w:t>
      </w:r>
      <w:r>
        <w:rPr>
          <w:rFonts w:hint="eastAsia"/>
        </w:rPr>
        <w:t>所示，可以看到</w:t>
      </w:r>
      <w:r w:rsidR="00DF2390">
        <w:rPr>
          <w:rFonts w:hint="eastAsia"/>
        </w:rPr>
        <w:t>写入第</w:t>
      </w:r>
      <w:r w:rsidR="00E5285D">
        <w:rPr>
          <w:rFonts w:hint="eastAsia"/>
        </w:rPr>
        <w:t>二</w:t>
      </w:r>
      <w:r w:rsidR="00DF2390">
        <w:rPr>
          <w:rFonts w:hint="eastAsia"/>
        </w:rPr>
        <w:t>个数。</w:t>
      </w:r>
    </w:p>
    <w:p w14:paraId="2CA151B9" w14:textId="77777777" w:rsidR="00E5285D" w:rsidRDefault="00E5285D" w:rsidP="007F5829">
      <w:pPr>
        <w:pStyle w:val="BodyText"/>
        <w:spacing w:before="43"/>
      </w:pPr>
    </w:p>
    <w:p w14:paraId="2FFEB722" w14:textId="5DB42C2B" w:rsidR="00071716" w:rsidRDefault="00071716" w:rsidP="007F5829">
      <w:pPr>
        <w:pStyle w:val="BodyText"/>
        <w:spacing w:before="43"/>
      </w:pPr>
    </w:p>
    <w:p w14:paraId="35EA9644" w14:textId="77777777" w:rsidR="008F61FE" w:rsidRDefault="008F61FE" w:rsidP="008F61FE">
      <w:pPr>
        <w:pStyle w:val="BodyText"/>
        <w:rPr>
          <w:sz w:val="20"/>
        </w:rPr>
      </w:pPr>
    </w:p>
    <w:p w14:paraId="03938CE4" w14:textId="77777777" w:rsidR="008F61FE" w:rsidRDefault="008F61FE" w:rsidP="008F61FE">
      <w:pPr>
        <w:pStyle w:val="BodyText"/>
        <w:rPr>
          <w:sz w:val="20"/>
        </w:rPr>
      </w:pPr>
    </w:p>
    <w:p w14:paraId="4E90C6AB" w14:textId="77777777" w:rsidR="008F61FE" w:rsidRDefault="008F61FE" w:rsidP="008F61FE">
      <w:pPr>
        <w:pStyle w:val="BodyText"/>
        <w:rPr>
          <w:sz w:val="20"/>
        </w:rPr>
      </w:pPr>
    </w:p>
    <w:p w14:paraId="23225EAC" w14:textId="77777777" w:rsidR="008F61FE" w:rsidRDefault="008F61FE" w:rsidP="008F61FE">
      <w:pPr>
        <w:pStyle w:val="BodyText"/>
        <w:rPr>
          <w:sz w:val="20"/>
        </w:rPr>
      </w:pPr>
    </w:p>
    <w:p w14:paraId="7896AA13" w14:textId="77777777" w:rsidR="008F61FE" w:rsidRDefault="008F61FE" w:rsidP="008F61FE">
      <w:pPr>
        <w:pStyle w:val="BodyText"/>
        <w:rPr>
          <w:sz w:val="20"/>
        </w:rPr>
      </w:pPr>
    </w:p>
    <w:p w14:paraId="47078094" w14:textId="77777777" w:rsidR="008F61FE" w:rsidRDefault="008F61FE" w:rsidP="008F61FE">
      <w:pPr>
        <w:pStyle w:val="BodyText"/>
        <w:spacing w:before="10"/>
        <w:rPr>
          <w:sz w:val="27"/>
        </w:rPr>
      </w:pPr>
    </w:p>
    <w:p w14:paraId="05DC9A57" w14:textId="77777777" w:rsidR="008F61FE" w:rsidRDefault="008F61FE" w:rsidP="008F61FE">
      <w:pPr>
        <w:spacing w:before="93"/>
        <w:ind w:right="463"/>
        <w:jc w:val="right"/>
        <w:rPr>
          <w:sz w:val="18"/>
        </w:rPr>
      </w:pPr>
      <w:r>
        <w:rPr>
          <w:sz w:val="18"/>
        </w:rPr>
        <w:t>17</w:t>
      </w:r>
    </w:p>
    <w:p w14:paraId="7B19B6A5" w14:textId="77777777" w:rsidR="008F61FE" w:rsidRDefault="008F61FE" w:rsidP="008F61FE">
      <w:pPr>
        <w:jc w:val="right"/>
        <w:rPr>
          <w:sz w:val="18"/>
        </w:rPr>
        <w:sectPr w:rsidR="008F61FE" w:rsidSect="008F61FE">
          <w:pgSz w:w="10440" w:h="14750"/>
          <w:pgMar w:top="980" w:right="600" w:bottom="280" w:left="620" w:header="751" w:footer="0" w:gutter="0"/>
          <w:cols w:space="720"/>
        </w:sectPr>
      </w:pPr>
    </w:p>
    <w:p w14:paraId="2480DD3E" w14:textId="77777777" w:rsidR="008F61FE" w:rsidRDefault="008F61FE" w:rsidP="008F61FE">
      <w:pPr>
        <w:pStyle w:val="BodyText"/>
        <w:rPr>
          <w:rFonts w:ascii="Times New Roman"/>
          <w:sz w:val="20"/>
        </w:rPr>
      </w:pPr>
    </w:p>
    <w:p w14:paraId="7EB44C64" w14:textId="77777777" w:rsidR="008F61FE" w:rsidRDefault="008F61FE" w:rsidP="008F61FE">
      <w:pPr>
        <w:pStyle w:val="BodyText"/>
        <w:spacing w:before="8"/>
        <w:rPr>
          <w:rFonts w:ascii="Times New Roman"/>
          <w:sz w:val="18"/>
        </w:rPr>
      </w:pPr>
    </w:p>
    <w:p w14:paraId="65E3935C" w14:textId="48794F21" w:rsidR="008F61FE" w:rsidRDefault="008F61FE" w:rsidP="008F61FE">
      <w:pPr>
        <w:tabs>
          <w:tab w:val="left" w:pos="3093"/>
          <w:tab w:val="left" w:pos="4707"/>
          <w:tab w:val="left" w:pos="6323"/>
        </w:tabs>
        <w:ind w:left="14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049FDFB4" wp14:editId="37C2D52F">
                <wp:extent cx="833755" cy="379730"/>
                <wp:effectExtent l="10160" t="9525" r="13335" b="10795"/>
                <wp:docPr id="323093534" name="Text Box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3755" cy="379730"/>
                        </a:xfrm>
                        <a:prstGeom prst="rect">
                          <a:avLst/>
                        </a:prstGeom>
                        <a:noFill/>
                        <a:ln w="50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A1DE917" w14:textId="77777777" w:rsidR="008F61FE" w:rsidRDefault="008F61FE" w:rsidP="008F61FE">
                            <w:pPr>
                              <w:pStyle w:val="BodyText"/>
                              <w:spacing w:before="1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  <w:p w14:paraId="5883E02F" w14:textId="77777777" w:rsidR="008F61FE" w:rsidRDefault="008F61FE" w:rsidP="008F61FE">
                            <w:pPr>
                              <w:spacing w:line="163" w:lineRule="exact"/>
                              <w:ind w:left="296"/>
                              <w:rPr>
                                <w:sz w:val="13"/>
                              </w:rPr>
                            </w:pPr>
                            <w:r>
                              <w:rPr>
                                <w:sz w:val="13"/>
                              </w:rPr>
                              <w:t>IN</w:t>
                            </w:r>
                            <w:r>
                              <w:rPr>
                                <w:spacing w:val="-4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13"/>
                              </w:rPr>
                              <w:t>单元置地址</w:t>
                            </w:r>
                          </w:p>
                          <w:p w14:paraId="563C5A31" w14:textId="77777777" w:rsidR="008F61FE" w:rsidRDefault="008F61FE" w:rsidP="008F61FE">
                            <w:pPr>
                              <w:spacing w:line="163" w:lineRule="exact"/>
                              <w:ind w:left="359"/>
                              <w:rPr>
                                <w:sz w:val="13"/>
                              </w:rPr>
                            </w:pPr>
                            <w:r>
                              <w:rPr>
                                <w:w w:val="105"/>
                                <w:sz w:val="13"/>
                              </w:rPr>
                              <w:t>(00000000)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49FDFB4" id="Text Box 146" o:spid="_x0000_s1119" type="#_x0000_t202" style="width:65.65pt;height:29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" filled="f" strokeweight=".1389mm">
                <v:textbox inset="0,0,0,0">
                  <w:txbxContent>
                    <w:p w14:paraId="2A1DE917" w14:textId="77777777" w:rsidR="008F61FE" w:rsidRDefault="008F61FE" w:rsidP="008F61FE">
                      <w:pPr>
                        <w:pStyle w:val="BodyText"/>
                        <w:spacing w:before="10"/>
                        <w:rPr>
                          <w:rFonts w:ascii="Times New Roman"/>
                          <w:sz w:val="10"/>
                        </w:rPr>
                      </w:pPr>
                    </w:p>
                    <w:p w14:paraId="5883E02F" w14:textId="77777777" w:rsidR="008F61FE" w:rsidRDefault="008F61FE" w:rsidP="008F61FE">
                      <w:pPr>
                        <w:spacing w:line="163" w:lineRule="exact"/>
                        <w:ind w:left="296"/>
                        <w:rPr>
                          <w:sz w:val="13"/>
                        </w:rPr>
                      </w:pPr>
                      <w:r>
                        <w:rPr>
                          <w:sz w:val="13"/>
                        </w:rPr>
                        <w:t>IN</w:t>
                      </w:r>
                      <w:r>
                        <w:rPr>
                          <w:spacing w:val="-4"/>
                          <w:sz w:val="13"/>
                        </w:rPr>
                        <w:t xml:space="preserve"> </w:t>
                      </w:r>
                      <w:r>
                        <w:rPr>
                          <w:spacing w:val="-4"/>
                          <w:sz w:val="13"/>
                        </w:rPr>
                        <w:t>单元置地址</w:t>
                      </w:r>
                    </w:p>
                    <w:p w14:paraId="563C5A31" w14:textId="77777777" w:rsidR="008F61FE" w:rsidRDefault="008F61FE" w:rsidP="008F61FE">
                      <w:pPr>
                        <w:spacing w:line="163" w:lineRule="exact"/>
                        <w:ind w:left="359"/>
                        <w:rPr>
                          <w:sz w:val="13"/>
                        </w:rPr>
                      </w:pPr>
                      <w:r>
                        <w:rPr>
                          <w:w w:val="105"/>
                          <w:sz w:val="13"/>
                        </w:rPr>
                        <w:t>(00000000)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0455BB42" wp14:editId="53F25661">
                <wp:extent cx="833120" cy="380365"/>
                <wp:effectExtent l="5080" t="9525" r="9525" b="10160"/>
                <wp:docPr id="1837101306" name="Text Box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3120" cy="380365"/>
                        </a:xfrm>
                        <a:prstGeom prst="rect">
                          <a:avLst/>
                        </a:prstGeom>
                        <a:noFill/>
                        <a:ln w="50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45CF1F3" w14:textId="77777777" w:rsidR="008F61FE" w:rsidRDefault="008F61FE" w:rsidP="008F61FE">
                            <w:pPr>
                              <w:pStyle w:val="BodyText"/>
                              <w:spacing w:before="3"/>
                              <w:rPr>
                                <w:rFonts w:ascii="Times New Roman"/>
                                <w:sz w:val="11"/>
                              </w:rPr>
                            </w:pPr>
                          </w:p>
                          <w:p w14:paraId="5CBAE38C" w14:textId="77777777" w:rsidR="008F61FE" w:rsidRDefault="008F61FE" w:rsidP="008F61FE">
                            <w:pPr>
                              <w:spacing w:line="230" w:lineRule="auto"/>
                              <w:ind w:left="358" w:right="248" w:firstLine="35"/>
                              <w:rPr>
                                <w:sz w:val="13"/>
                              </w:rPr>
                            </w:pPr>
                            <w:r>
                              <w:rPr>
                                <w:spacing w:val="-7"/>
                                <w:w w:val="105"/>
                                <w:sz w:val="13"/>
                              </w:rPr>
                              <w:t>地址打入</w:t>
                            </w:r>
                            <w:r>
                              <w:rPr>
                                <w:spacing w:val="-6"/>
                                <w:w w:val="105"/>
                                <w:sz w:val="13"/>
                              </w:rPr>
                              <w:t>AR</w:t>
                            </w:r>
                            <w:r>
                              <w:rPr>
                                <w:spacing w:val="-66"/>
                                <w:w w:val="10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sz w:val="13"/>
                              </w:rPr>
                              <w:t>(00000000)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455BB42" id="Text Box 145" o:spid="_x0000_s1120" type="#_x0000_t202" style="width:65.6pt;height:29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" filled="f" strokeweight=".1389mm">
                <v:textbox inset="0,0,0,0">
                  <w:txbxContent>
                    <w:p w14:paraId="645CF1F3" w14:textId="77777777" w:rsidR="008F61FE" w:rsidRDefault="008F61FE" w:rsidP="008F61FE">
                      <w:pPr>
                        <w:pStyle w:val="BodyText"/>
                        <w:spacing w:before="3"/>
                        <w:rPr>
                          <w:rFonts w:ascii="Times New Roman"/>
                          <w:sz w:val="11"/>
                        </w:rPr>
                      </w:pPr>
                    </w:p>
                    <w:p w14:paraId="5CBAE38C" w14:textId="77777777" w:rsidR="008F61FE" w:rsidRDefault="008F61FE" w:rsidP="008F61FE">
                      <w:pPr>
                        <w:spacing w:line="230" w:lineRule="auto"/>
                        <w:ind w:left="358" w:right="248" w:firstLine="35"/>
                        <w:rPr>
                          <w:sz w:val="13"/>
                        </w:rPr>
                      </w:pPr>
                      <w:r>
                        <w:rPr>
                          <w:spacing w:val="-7"/>
                          <w:w w:val="105"/>
                          <w:sz w:val="13"/>
                        </w:rPr>
                        <w:t>地址打入</w:t>
                      </w:r>
                      <w:r>
                        <w:rPr>
                          <w:spacing w:val="-6"/>
                          <w:w w:val="105"/>
                          <w:sz w:val="13"/>
                        </w:rPr>
                        <w:t>AR</w:t>
                      </w:r>
                      <w:r>
                        <w:rPr>
                          <w:spacing w:val="-66"/>
                          <w:w w:val="105"/>
                          <w:sz w:val="13"/>
                        </w:rPr>
                        <w:t xml:space="preserve"> </w:t>
                      </w:r>
                      <w:r>
                        <w:rPr>
                          <w:sz w:val="13"/>
                        </w:rPr>
                        <w:t>(00000000)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67FD95A9" wp14:editId="1AA37AB8">
                <wp:extent cx="833755" cy="380365"/>
                <wp:effectExtent l="10795" t="9525" r="12700" b="10160"/>
                <wp:docPr id="1888012990" name="Text Box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3755" cy="380365"/>
                        </a:xfrm>
                        <a:prstGeom prst="rect">
                          <a:avLst/>
                        </a:prstGeom>
                        <a:noFill/>
                        <a:ln w="50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8B85DC3" w14:textId="77777777" w:rsidR="008F61FE" w:rsidRDefault="008F61FE" w:rsidP="008F61FE">
                            <w:pPr>
                              <w:pStyle w:val="BodyText"/>
                              <w:spacing w:before="1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  <w:p w14:paraId="23F1A489" w14:textId="77777777" w:rsidR="008F61FE" w:rsidRDefault="008F61FE" w:rsidP="008F61FE">
                            <w:pPr>
                              <w:spacing w:line="163" w:lineRule="exact"/>
                              <w:ind w:left="296"/>
                              <w:rPr>
                                <w:sz w:val="13"/>
                              </w:rPr>
                            </w:pPr>
                            <w:r>
                              <w:rPr>
                                <w:sz w:val="13"/>
                              </w:rPr>
                              <w:t>IN</w:t>
                            </w:r>
                            <w:r>
                              <w:rPr>
                                <w:spacing w:val="-4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13"/>
                              </w:rPr>
                              <w:t>单元置数据</w:t>
                            </w:r>
                          </w:p>
                          <w:p w14:paraId="0841D312" w14:textId="77777777" w:rsidR="008F61FE" w:rsidRDefault="008F61FE" w:rsidP="008F61FE">
                            <w:pPr>
                              <w:spacing w:line="163" w:lineRule="exact"/>
                              <w:ind w:left="359"/>
                              <w:rPr>
                                <w:sz w:val="13"/>
                              </w:rPr>
                            </w:pPr>
                            <w:r>
                              <w:rPr>
                                <w:w w:val="105"/>
                                <w:sz w:val="13"/>
                              </w:rPr>
                              <w:t>(00010001)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7FD95A9" id="Text Box 144" o:spid="_x0000_s1121" type="#_x0000_t202" style="width:65.65pt;height:29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" filled="f" strokeweight=".1389mm">
                <v:textbox inset="0,0,0,0">
                  <w:txbxContent>
                    <w:p w14:paraId="08B85DC3" w14:textId="77777777" w:rsidR="008F61FE" w:rsidRDefault="008F61FE" w:rsidP="008F61FE">
                      <w:pPr>
                        <w:pStyle w:val="BodyText"/>
                        <w:spacing w:before="10"/>
                        <w:rPr>
                          <w:rFonts w:ascii="Times New Roman"/>
                          <w:sz w:val="10"/>
                        </w:rPr>
                      </w:pPr>
                    </w:p>
                    <w:p w14:paraId="23F1A489" w14:textId="77777777" w:rsidR="008F61FE" w:rsidRDefault="008F61FE" w:rsidP="008F61FE">
                      <w:pPr>
                        <w:spacing w:line="163" w:lineRule="exact"/>
                        <w:ind w:left="296"/>
                        <w:rPr>
                          <w:sz w:val="13"/>
                        </w:rPr>
                      </w:pPr>
                      <w:r>
                        <w:rPr>
                          <w:sz w:val="13"/>
                        </w:rPr>
                        <w:t>IN</w:t>
                      </w:r>
                      <w:r>
                        <w:rPr>
                          <w:spacing w:val="-4"/>
                          <w:sz w:val="13"/>
                        </w:rPr>
                        <w:t xml:space="preserve"> </w:t>
                      </w:r>
                      <w:r>
                        <w:rPr>
                          <w:spacing w:val="-4"/>
                          <w:sz w:val="13"/>
                        </w:rPr>
                        <w:t>单元置数据</w:t>
                      </w:r>
                    </w:p>
                    <w:p w14:paraId="0841D312" w14:textId="77777777" w:rsidR="008F61FE" w:rsidRDefault="008F61FE" w:rsidP="008F61FE">
                      <w:pPr>
                        <w:spacing w:line="163" w:lineRule="exact"/>
                        <w:ind w:left="359"/>
                        <w:rPr>
                          <w:sz w:val="13"/>
                        </w:rPr>
                      </w:pPr>
                      <w:r>
                        <w:rPr>
                          <w:w w:val="105"/>
                          <w:sz w:val="13"/>
                        </w:rPr>
                        <w:t>(00010001)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06636790" wp14:editId="75992549">
                <wp:extent cx="833755" cy="380365"/>
                <wp:effectExtent l="8255" t="9525" r="5715" b="10160"/>
                <wp:docPr id="1874113385" name="Text Box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3755" cy="380365"/>
                        </a:xfrm>
                        <a:prstGeom prst="rect">
                          <a:avLst/>
                        </a:prstGeom>
                        <a:noFill/>
                        <a:ln w="50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04B0EF6" w14:textId="77777777" w:rsidR="008F61FE" w:rsidRDefault="008F61FE" w:rsidP="008F61FE">
                            <w:pPr>
                              <w:pStyle w:val="BodyText"/>
                              <w:spacing w:before="3"/>
                              <w:rPr>
                                <w:rFonts w:ascii="Times New Roman"/>
                                <w:sz w:val="11"/>
                              </w:rPr>
                            </w:pPr>
                          </w:p>
                          <w:p w14:paraId="3A89E0C3" w14:textId="77777777" w:rsidR="008F61FE" w:rsidRDefault="008F61FE" w:rsidP="008F61FE">
                            <w:pPr>
                              <w:spacing w:line="230" w:lineRule="auto"/>
                              <w:ind w:left="358" w:right="214" w:firstLine="1"/>
                              <w:rPr>
                                <w:sz w:val="13"/>
                              </w:rPr>
                            </w:pPr>
                            <w:r>
                              <w:rPr>
                                <w:spacing w:val="-6"/>
                                <w:w w:val="105"/>
                                <w:sz w:val="13"/>
                              </w:rPr>
                              <w:t>数据打入</w:t>
                            </w:r>
                            <w:r>
                              <w:rPr>
                                <w:spacing w:val="-5"/>
                                <w:w w:val="105"/>
                                <w:sz w:val="13"/>
                              </w:rPr>
                              <w:t>MEM</w:t>
                            </w:r>
                            <w:r>
                              <w:rPr>
                                <w:spacing w:val="-66"/>
                                <w:w w:val="10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13"/>
                              </w:rPr>
                              <w:t>(00010001)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6636790" id="Text Box 143" o:spid="_x0000_s1122" type="#_x0000_t202" style="width:65.65pt;height:29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" filled="f" strokeweight=".1389mm">
                <v:textbox inset="0,0,0,0">
                  <w:txbxContent>
                    <w:p w14:paraId="604B0EF6" w14:textId="77777777" w:rsidR="008F61FE" w:rsidRDefault="008F61FE" w:rsidP="008F61FE">
                      <w:pPr>
                        <w:pStyle w:val="BodyText"/>
                        <w:spacing w:before="3"/>
                        <w:rPr>
                          <w:rFonts w:ascii="Times New Roman"/>
                          <w:sz w:val="11"/>
                        </w:rPr>
                      </w:pPr>
                    </w:p>
                    <w:p w14:paraId="3A89E0C3" w14:textId="77777777" w:rsidR="008F61FE" w:rsidRDefault="008F61FE" w:rsidP="008F61FE">
                      <w:pPr>
                        <w:spacing w:line="230" w:lineRule="auto"/>
                        <w:ind w:left="358" w:right="214" w:firstLine="1"/>
                        <w:rPr>
                          <w:sz w:val="13"/>
                        </w:rPr>
                      </w:pPr>
                      <w:r>
                        <w:rPr>
                          <w:spacing w:val="-6"/>
                          <w:w w:val="105"/>
                          <w:sz w:val="13"/>
                        </w:rPr>
                        <w:t>数据打入</w:t>
                      </w:r>
                      <w:r>
                        <w:rPr>
                          <w:spacing w:val="-5"/>
                          <w:w w:val="105"/>
                          <w:sz w:val="13"/>
                        </w:rPr>
                        <w:t>MEM</w:t>
                      </w:r>
                      <w:r>
                        <w:rPr>
                          <w:spacing w:val="-66"/>
                          <w:w w:val="105"/>
                          <w:sz w:val="13"/>
                        </w:rPr>
                        <w:t xml:space="preserve"> </w:t>
                      </w:r>
                      <w:r>
                        <w:rPr>
                          <w:w w:val="105"/>
                          <w:sz w:val="13"/>
                        </w:rPr>
                        <w:t>(00010001)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6991426" w14:textId="77777777" w:rsidR="008F61FE" w:rsidRDefault="008F61FE" w:rsidP="008F61FE">
      <w:pPr>
        <w:pStyle w:val="BodyText"/>
        <w:rPr>
          <w:rFonts w:ascii="Times New Roman"/>
          <w:sz w:val="16"/>
        </w:rPr>
      </w:pPr>
    </w:p>
    <w:p w14:paraId="19A6ECF1" w14:textId="77777777" w:rsidR="008F61FE" w:rsidRDefault="008F61FE" w:rsidP="008F61FE">
      <w:pPr>
        <w:rPr>
          <w:sz w:val="16"/>
        </w:rPr>
        <w:sectPr w:rsidR="008F61FE" w:rsidSect="008F61FE">
          <w:pgSz w:w="10440" w:h="14750"/>
          <w:pgMar w:top="980" w:right="600" w:bottom="280" w:left="620" w:header="751" w:footer="0" w:gutter="0"/>
          <w:cols w:space="720"/>
        </w:sectPr>
      </w:pPr>
    </w:p>
    <w:p w14:paraId="33DCAC0C" w14:textId="035B90D5" w:rsidR="008F61FE" w:rsidRDefault="008F61FE" w:rsidP="008F61FE">
      <w:pPr>
        <w:spacing w:before="85" w:line="162" w:lineRule="exact"/>
        <w:jc w:val="right"/>
        <w:rPr>
          <w:sz w:val="13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88B9C2" wp14:editId="1FDD2EDD">
                <wp:simplePos x="0" y="0"/>
                <wp:positionH relativeFrom="page">
                  <wp:posOffset>1416685</wp:posOffset>
                </wp:positionH>
                <wp:positionV relativeFrom="paragraph">
                  <wp:posOffset>-8255</wp:posOffset>
                </wp:positionV>
                <wp:extent cx="64135" cy="664845"/>
                <wp:effectExtent l="6985" t="13335" r="5080" b="7620"/>
                <wp:wrapNone/>
                <wp:docPr id="266191685" name="Freeform: Shap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135" cy="664845"/>
                        </a:xfrm>
                        <a:custGeom>
                          <a:avLst/>
                          <a:gdLst>
                            <a:gd name="T0" fmla="+- 0 2332 2231"/>
                            <a:gd name="T1" fmla="*/ T0 w 101"/>
                            <a:gd name="T2" fmla="+- 0 -13 -13"/>
                            <a:gd name="T3" fmla="*/ -13 h 1047"/>
                            <a:gd name="T4" fmla="+- 0 2231 2231"/>
                            <a:gd name="T5" fmla="*/ T4 w 101"/>
                            <a:gd name="T6" fmla="+- 0 127 -13"/>
                            <a:gd name="T7" fmla="*/ 127 h 1047"/>
                            <a:gd name="T8" fmla="+- 0 2231 2231"/>
                            <a:gd name="T9" fmla="*/ T8 w 101"/>
                            <a:gd name="T10" fmla="+- 0 894 -13"/>
                            <a:gd name="T11" fmla="*/ 894 h 1047"/>
                            <a:gd name="T12" fmla="+- 0 2332 2231"/>
                            <a:gd name="T13" fmla="*/ T12 w 101"/>
                            <a:gd name="T14" fmla="+- 0 1033 -13"/>
                            <a:gd name="T15" fmla="*/ 1033 h 10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01" h="1047">
                              <a:moveTo>
                                <a:pt x="101" y="0"/>
                              </a:moveTo>
                              <a:lnTo>
                                <a:pt x="0" y="140"/>
                              </a:lnTo>
                              <a:lnTo>
                                <a:pt x="0" y="907"/>
                              </a:lnTo>
                              <a:lnTo>
                                <a:pt x="101" y="1046"/>
                              </a:lnTo>
                            </a:path>
                          </a:pathLst>
                        </a:custGeom>
                        <a:noFill/>
                        <a:ln w="504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2447339C" id="Freeform: Shape 142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116.6pt,-.65pt,111.55pt,6.35pt,111.55pt,44.7pt,116.6pt,51.65pt" coordsize="101,10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" filled="f" strokeweight=".14006mm">
                <v:path arrowok="t" o:connecttype="custom" o:connectlocs="64135,-8255;0,80645;0,567690;64135,655955" o:connectangles="0,0,0,0"/>
                <w10:wrap anchorx="page"/>
              </v:polyline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E4B1507" wp14:editId="7961BAC9">
                <wp:simplePos x="0" y="0"/>
                <wp:positionH relativeFrom="page">
                  <wp:posOffset>2170430</wp:posOffset>
                </wp:positionH>
                <wp:positionV relativeFrom="paragraph">
                  <wp:posOffset>-355600</wp:posOffset>
                </wp:positionV>
                <wp:extent cx="192405" cy="45720"/>
                <wp:effectExtent l="8255" t="8890" r="8890" b="2540"/>
                <wp:wrapNone/>
                <wp:docPr id="907702778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2405" cy="45720"/>
                          <a:chOff x="3418" y="-560"/>
                          <a:chExt cx="303" cy="72"/>
                        </a:xfrm>
                      </wpg:grpSpPr>
                      <wps:wsp>
                        <wps:cNvPr id="187793422" name="Line 108"/>
                        <wps:cNvCnPr>
                          <a:cxnSpLocks noChangeShapeType="1"/>
                        </wps:cNvCnPr>
                        <wps:spPr bwMode="auto">
                          <a:xfrm>
                            <a:off x="3418" y="-524"/>
                            <a:ext cx="247" cy="0"/>
                          </a:xfrm>
                          <a:prstGeom prst="line">
                            <a:avLst/>
                          </a:prstGeom>
                          <a:noFill/>
                          <a:ln w="499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36058" name="Freeform 109"/>
                        <wps:cNvSpPr>
                          <a:spLocks/>
                        </wps:cNvSpPr>
                        <wps:spPr bwMode="auto">
                          <a:xfrm>
                            <a:off x="3647" y="-560"/>
                            <a:ext cx="73" cy="72"/>
                          </a:xfrm>
                          <a:custGeom>
                            <a:avLst/>
                            <a:gdLst>
                              <a:gd name="T0" fmla="+- 0 3647 3647"/>
                              <a:gd name="T1" fmla="*/ T0 w 73"/>
                              <a:gd name="T2" fmla="+- 0 -488 -560"/>
                              <a:gd name="T3" fmla="*/ -488 h 72"/>
                              <a:gd name="T4" fmla="+- 0 3651 3647"/>
                              <a:gd name="T5" fmla="*/ T4 w 73"/>
                              <a:gd name="T6" fmla="+- 0 -497 -560"/>
                              <a:gd name="T7" fmla="*/ -497 h 72"/>
                              <a:gd name="T8" fmla="+- 0 3654 3647"/>
                              <a:gd name="T9" fmla="*/ T8 w 73"/>
                              <a:gd name="T10" fmla="+- 0 -506 -560"/>
                              <a:gd name="T11" fmla="*/ -506 h 72"/>
                              <a:gd name="T12" fmla="+- 0 3656 3647"/>
                              <a:gd name="T13" fmla="*/ T12 w 73"/>
                              <a:gd name="T14" fmla="+- 0 -524 -560"/>
                              <a:gd name="T15" fmla="*/ -524 h 72"/>
                              <a:gd name="T16" fmla="+- 0 3654 3647"/>
                              <a:gd name="T17" fmla="*/ T16 w 73"/>
                              <a:gd name="T18" fmla="+- 0 -542 -560"/>
                              <a:gd name="T19" fmla="*/ -542 h 72"/>
                              <a:gd name="T20" fmla="+- 0 3651 3647"/>
                              <a:gd name="T21" fmla="*/ T20 w 73"/>
                              <a:gd name="T22" fmla="+- 0 -551 -560"/>
                              <a:gd name="T23" fmla="*/ -551 h 72"/>
                              <a:gd name="T24" fmla="+- 0 3647 3647"/>
                              <a:gd name="T25" fmla="*/ T24 w 73"/>
                              <a:gd name="T26" fmla="+- 0 -560 -560"/>
                              <a:gd name="T27" fmla="*/ -560 h 72"/>
                              <a:gd name="T28" fmla="+- 0 3720 3647"/>
                              <a:gd name="T29" fmla="*/ T28 w 73"/>
                              <a:gd name="T30" fmla="+- 0 -524 -560"/>
                              <a:gd name="T31" fmla="*/ -524 h 72"/>
                              <a:gd name="T32" fmla="+- 0 3647 3647"/>
                              <a:gd name="T33" fmla="*/ T32 w 73"/>
                              <a:gd name="T34" fmla="+- 0 -488 -560"/>
                              <a:gd name="T35" fmla="*/ -488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73" h="72">
                                <a:moveTo>
                                  <a:pt x="0" y="72"/>
                                </a:moveTo>
                                <a:lnTo>
                                  <a:pt x="4" y="63"/>
                                </a:lnTo>
                                <a:lnTo>
                                  <a:pt x="7" y="54"/>
                                </a:lnTo>
                                <a:lnTo>
                                  <a:pt x="9" y="36"/>
                                </a:lnTo>
                                <a:lnTo>
                                  <a:pt x="7" y="18"/>
                                </a:lnTo>
                                <a:lnTo>
                                  <a:pt x="4" y="9"/>
                                </a:lnTo>
                                <a:lnTo>
                                  <a:pt x="0" y="0"/>
                                </a:lnTo>
                                <a:lnTo>
                                  <a:pt x="73" y="36"/>
                                </a:lnTo>
                                <a:lnTo>
                                  <a:pt x="0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207D30" id="Group 141" o:spid="_x0000_s1026" style="position:absolute;margin-left:170.9pt;margin-top:-28pt;width:15.15pt;height:3.6pt;z-index:251663360;mso-position-horizontal-relative:page" coordorigin="3418,-560" coordsize="303,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">
                <v:line id="Line 108" o:spid="_x0000_s1027" style="position:absolute;visibility:visible;mso-wrap-style:square" from="3418,-524" to="3665,-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" strokeweight=".1386mm"/>
                <v:shape id="Freeform 109" o:spid="_x0000_s1028" style="position:absolute;left:3647;top:-560;width:73;height:72;visibility:visible;mso-wrap-style:square;v-text-anchor:top" coordsize="73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" path="m,72l4,63,7,54,9,36,7,18,4,9,,,73,36,,72xe" fillcolor="black" stroked="f">
                  <v:path arrowok="t" o:connecttype="custom" o:connectlocs="0,-488;4,-497;7,-506;9,-524;7,-542;4,-551;0,-560;73,-524;0,-488" o:connectangles="0,0,0,0,0,0,0,0,0"/>
                </v:shape>
                <w10:wrap anchorx="pag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172874F" wp14:editId="77B882E9">
                <wp:simplePos x="0" y="0"/>
                <wp:positionH relativeFrom="page">
                  <wp:posOffset>4220845</wp:posOffset>
                </wp:positionH>
                <wp:positionV relativeFrom="paragraph">
                  <wp:posOffset>-355600</wp:posOffset>
                </wp:positionV>
                <wp:extent cx="193040" cy="45720"/>
                <wp:effectExtent l="10795" t="8890" r="5715" b="2540"/>
                <wp:wrapNone/>
                <wp:docPr id="806280203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3040" cy="45720"/>
                          <a:chOff x="6647" y="-560"/>
                          <a:chExt cx="304" cy="72"/>
                        </a:xfrm>
                      </wpg:grpSpPr>
                      <wps:wsp>
                        <wps:cNvPr id="256822305" name="Line 116"/>
                        <wps:cNvCnPr>
                          <a:cxnSpLocks noChangeShapeType="1"/>
                        </wps:cNvCnPr>
                        <wps:spPr bwMode="auto">
                          <a:xfrm>
                            <a:off x="6647" y="-523"/>
                            <a:ext cx="248" cy="0"/>
                          </a:xfrm>
                          <a:prstGeom prst="line">
                            <a:avLst/>
                          </a:prstGeom>
                          <a:noFill/>
                          <a:ln w="499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2311745" name="Freeform 117"/>
                        <wps:cNvSpPr>
                          <a:spLocks/>
                        </wps:cNvSpPr>
                        <wps:spPr bwMode="auto">
                          <a:xfrm>
                            <a:off x="6877" y="-560"/>
                            <a:ext cx="73" cy="72"/>
                          </a:xfrm>
                          <a:custGeom>
                            <a:avLst/>
                            <a:gdLst>
                              <a:gd name="T0" fmla="+- 0 6878 6878"/>
                              <a:gd name="T1" fmla="*/ T0 w 73"/>
                              <a:gd name="T2" fmla="+- 0 -488 -560"/>
                              <a:gd name="T3" fmla="*/ -488 h 72"/>
                              <a:gd name="T4" fmla="+- 0 6881 6878"/>
                              <a:gd name="T5" fmla="*/ T4 w 73"/>
                              <a:gd name="T6" fmla="+- 0 -496 -560"/>
                              <a:gd name="T7" fmla="*/ -496 h 72"/>
                              <a:gd name="T8" fmla="+- 0 6884 6878"/>
                              <a:gd name="T9" fmla="*/ T8 w 73"/>
                              <a:gd name="T10" fmla="+- 0 -505 -560"/>
                              <a:gd name="T11" fmla="*/ -505 h 72"/>
                              <a:gd name="T12" fmla="+- 0 6886 6878"/>
                              <a:gd name="T13" fmla="*/ T12 w 73"/>
                              <a:gd name="T14" fmla="+- 0 -515 -560"/>
                              <a:gd name="T15" fmla="*/ -515 h 72"/>
                              <a:gd name="T16" fmla="+- 0 6886 6878"/>
                              <a:gd name="T17" fmla="*/ T16 w 73"/>
                              <a:gd name="T18" fmla="+- 0 -532 -560"/>
                              <a:gd name="T19" fmla="*/ -532 h 72"/>
                              <a:gd name="T20" fmla="+- 0 6884 6878"/>
                              <a:gd name="T21" fmla="*/ T20 w 73"/>
                              <a:gd name="T22" fmla="+- 0 -542 -560"/>
                              <a:gd name="T23" fmla="*/ -542 h 72"/>
                              <a:gd name="T24" fmla="+- 0 6878 6878"/>
                              <a:gd name="T25" fmla="*/ T24 w 73"/>
                              <a:gd name="T26" fmla="+- 0 -560 -560"/>
                              <a:gd name="T27" fmla="*/ -560 h 72"/>
                              <a:gd name="T28" fmla="+- 0 6950 6878"/>
                              <a:gd name="T29" fmla="*/ T28 w 73"/>
                              <a:gd name="T30" fmla="+- 0 -523 -560"/>
                              <a:gd name="T31" fmla="*/ -523 h 72"/>
                              <a:gd name="T32" fmla="+- 0 6878 6878"/>
                              <a:gd name="T33" fmla="*/ T32 w 73"/>
                              <a:gd name="T34" fmla="+- 0 -488 -560"/>
                              <a:gd name="T35" fmla="*/ -488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73" h="72">
                                <a:moveTo>
                                  <a:pt x="0" y="72"/>
                                </a:moveTo>
                                <a:lnTo>
                                  <a:pt x="3" y="64"/>
                                </a:lnTo>
                                <a:lnTo>
                                  <a:pt x="6" y="55"/>
                                </a:lnTo>
                                <a:lnTo>
                                  <a:pt x="8" y="45"/>
                                </a:lnTo>
                                <a:lnTo>
                                  <a:pt x="8" y="28"/>
                                </a:lnTo>
                                <a:lnTo>
                                  <a:pt x="6" y="18"/>
                                </a:lnTo>
                                <a:lnTo>
                                  <a:pt x="0" y="0"/>
                                </a:lnTo>
                                <a:lnTo>
                                  <a:pt x="72" y="37"/>
                                </a:lnTo>
                                <a:lnTo>
                                  <a:pt x="0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924824" id="Group 140" o:spid="_x0000_s1026" style="position:absolute;margin-left:332.35pt;margin-top:-28pt;width:15.2pt;height:3.6pt;z-index:251669504;mso-position-horizontal-relative:page" coordorigin="6647,-560" coordsize="304,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">
                <v:line id="Line 116" o:spid="_x0000_s1027" style="position:absolute;visibility:visible;mso-wrap-style:square" from="6647,-523" to="6895,-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" strokeweight=".1386mm"/>
                <v:shape id="Freeform 117" o:spid="_x0000_s1028" style="position:absolute;left:6877;top:-560;width:73;height:72;visibility:visible;mso-wrap-style:square;v-text-anchor:top" coordsize="73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" path="m,72l3,64,6,55,8,45,8,28,6,18,,,72,37,,72xe" fillcolor="black" stroked="f">
                  <v:path arrowok="t" o:connecttype="custom" o:connectlocs="0,-488;3,-496;6,-505;8,-515;8,-532;6,-542;0,-560;72,-523;0,-488" o:connectangles="0,0,0,0,0,0,0,0,0"/>
                </v:shape>
                <w10:wrap anchorx="pag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1BDAC68" wp14:editId="56154606">
                <wp:simplePos x="0" y="0"/>
                <wp:positionH relativeFrom="page">
                  <wp:posOffset>3195320</wp:posOffset>
                </wp:positionH>
                <wp:positionV relativeFrom="paragraph">
                  <wp:posOffset>-355600</wp:posOffset>
                </wp:positionV>
                <wp:extent cx="193040" cy="45720"/>
                <wp:effectExtent l="13970" t="8890" r="2540" b="2540"/>
                <wp:wrapNone/>
                <wp:docPr id="1873894147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3040" cy="45720"/>
                          <a:chOff x="5032" y="-560"/>
                          <a:chExt cx="304" cy="72"/>
                        </a:xfrm>
                      </wpg:grpSpPr>
                      <wps:wsp>
                        <wps:cNvPr id="1980869581" name="Line 119"/>
                        <wps:cNvCnPr>
                          <a:cxnSpLocks noChangeShapeType="1"/>
                        </wps:cNvCnPr>
                        <wps:spPr bwMode="auto">
                          <a:xfrm>
                            <a:off x="5032" y="-523"/>
                            <a:ext cx="248" cy="0"/>
                          </a:xfrm>
                          <a:prstGeom prst="line">
                            <a:avLst/>
                          </a:prstGeom>
                          <a:noFill/>
                          <a:ln w="499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6806745" name="Freeform 120"/>
                        <wps:cNvSpPr>
                          <a:spLocks/>
                        </wps:cNvSpPr>
                        <wps:spPr bwMode="auto">
                          <a:xfrm>
                            <a:off x="5262" y="-560"/>
                            <a:ext cx="73" cy="72"/>
                          </a:xfrm>
                          <a:custGeom>
                            <a:avLst/>
                            <a:gdLst>
                              <a:gd name="T0" fmla="+- 0 5262 5262"/>
                              <a:gd name="T1" fmla="*/ T0 w 73"/>
                              <a:gd name="T2" fmla="+- 0 -488 -560"/>
                              <a:gd name="T3" fmla="*/ -488 h 72"/>
                              <a:gd name="T4" fmla="+- 0 5266 5262"/>
                              <a:gd name="T5" fmla="*/ T4 w 73"/>
                              <a:gd name="T6" fmla="+- 0 -496 -560"/>
                              <a:gd name="T7" fmla="*/ -496 h 72"/>
                              <a:gd name="T8" fmla="+- 0 5269 5262"/>
                              <a:gd name="T9" fmla="*/ T8 w 73"/>
                              <a:gd name="T10" fmla="+- 0 -506 -560"/>
                              <a:gd name="T11" fmla="*/ -506 h 72"/>
                              <a:gd name="T12" fmla="+- 0 5271 5262"/>
                              <a:gd name="T13" fmla="*/ T12 w 73"/>
                              <a:gd name="T14" fmla="+- 0 -523 -560"/>
                              <a:gd name="T15" fmla="*/ -523 h 72"/>
                              <a:gd name="T16" fmla="+- 0 5269 5262"/>
                              <a:gd name="T17" fmla="*/ T16 w 73"/>
                              <a:gd name="T18" fmla="+- 0 -542 -560"/>
                              <a:gd name="T19" fmla="*/ -542 h 72"/>
                              <a:gd name="T20" fmla="+- 0 5266 5262"/>
                              <a:gd name="T21" fmla="*/ T20 w 73"/>
                              <a:gd name="T22" fmla="+- 0 -551 -560"/>
                              <a:gd name="T23" fmla="*/ -551 h 72"/>
                              <a:gd name="T24" fmla="+- 0 5262 5262"/>
                              <a:gd name="T25" fmla="*/ T24 w 73"/>
                              <a:gd name="T26" fmla="+- 0 -560 -560"/>
                              <a:gd name="T27" fmla="*/ -560 h 72"/>
                              <a:gd name="T28" fmla="+- 0 5335 5262"/>
                              <a:gd name="T29" fmla="*/ T28 w 73"/>
                              <a:gd name="T30" fmla="+- 0 -523 -560"/>
                              <a:gd name="T31" fmla="*/ -523 h 72"/>
                              <a:gd name="T32" fmla="+- 0 5262 5262"/>
                              <a:gd name="T33" fmla="*/ T32 w 73"/>
                              <a:gd name="T34" fmla="+- 0 -488 -560"/>
                              <a:gd name="T35" fmla="*/ -488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73" h="72">
                                <a:moveTo>
                                  <a:pt x="0" y="72"/>
                                </a:moveTo>
                                <a:lnTo>
                                  <a:pt x="4" y="64"/>
                                </a:lnTo>
                                <a:lnTo>
                                  <a:pt x="7" y="54"/>
                                </a:lnTo>
                                <a:lnTo>
                                  <a:pt x="9" y="37"/>
                                </a:lnTo>
                                <a:lnTo>
                                  <a:pt x="7" y="18"/>
                                </a:lnTo>
                                <a:lnTo>
                                  <a:pt x="4" y="9"/>
                                </a:lnTo>
                                <a:lnTo>
                                  <a:pt x="0" y="0"/>
                                </a:lnTo>
                                <a:lnTo>
                                  <a:pt x="73" y="37"/>
                                </a:lnTo>
                                <a:lnTo>
                                  <a:pt x="0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F3E5E2" id="Group 139" o:spid="_x0000_s1026" style="position:absolute;margin-left:251.6pt;margin-top:-28pt;width:15.2pt;height:3.6pt;z-index:251670528;mso-position-horizontal-relative:page" coordorigin="5032,-560" coordsize="304,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">
                <v:line id="Line 119" o:spid="_x0000_s1027" style="position:absolute;visibility:visible;mso-wrap-style:square" from="5032,-523" to="5280,-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" strokeweight=".1386mm"/>
                <v:shape id="Freeform 120" o:spid="_x0000_s1028" style="position:absolute;left:5262;top:-560;width:73;height:72;visibility:visible;mso-wrap-style:square;v-text-anchor:top" coordsize="73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" path="m,72l4,64,7,54,9,37,7,18,4,9,,,73,37,,72xe" fillcolor="black" stroked="f">
                  <v:path arrowok="t" o:connecttype="custom" o:connectlocs="0,-488;4,-496;7,-506;9,-523;7,-542;4,-551;0,-560;73,-523;0,-488" o:connectangles="0,0,0,0,0,0,0,0,0"/>
                </v:shape>
                <w10:wrap anchorx="page"/>
              </v:group>
            </w:pict>
          </mc:Fallback>
        </mc:AlternateContent>
      </w:r>
      <w:r>
        <w:rPr>
          <w:w w:val="105"/>
          <w:sz w:val="13"/>
        </w:rPr>
        <w:t>WR</w:t>
      </w:r>
      <w:r>
        <w:rPr>
          <w:spacing w:val="49"/>
          <w:w w:val="105"/>
          <w:sz w:val="13"/>
        </w:rPr>
        <w:t xml:space="preserve"> </w:t>
      </w:r>
      <w:r>
        <w:rPr>
          <w:w w:val="105"/>
          <w:sz w:val="13"/>
        </w:rPr>
        <w:t>=</w:t>
      </w:r>
      <w:r>
        <w:rPr>
          <w:spacing w:val="-10"/>
          <w:w w:val="105"/>
          <w:sz w:val="13"/>
        </w:rPr>
        <w:t xml:space="preserve"> </w:t>
      </w:r>
      <w:r>
        <w:rPr>
          <w:w w:val="105"/>
          <w:sz w:val="13"/>
        </w:rPr>
        <w:t>1</w:t>
      </w:r>
    </w:p>
    <w:p w14:paraId="33C121AD" w14:textId="77777777" w:rsidR="008F61FE" w:rsidRDefault="008F61FE" w:rsidP="008F61FE">
      <w:pPr>
        <w:spacing w:line="158" w:lineRule="exact"/>
        <w:jc w:val="right"/>
        <w:rPr>
          <w:sz w:val="13"/>
        </w:rPr>
      </w:pPr>
      <w:r>
        <w:rPr>
          <w:w w:val="105"/>
          <w:sz w:val="13"/>
        </w:rPr>
        <w:t>RD</w:t>
      </w:r>
      <w:r>
        <w:rPr>
          <w:spacing w:val="49"/>
          <w:w w:val="105"/>
          <w:sz w:val="13"/>
        </w:rPr>
        <w:t xml:space="preserve"> </w:t>
      </w:r>
      <w:r>
        <w:rPr>
          <w:w w:val="105"/>
          <w:sz w:val="13"/>
        </w:rPr>
        <w:t>=</w:t>
      </w:r>
      <w:r>
        <w:rPr>
          <w:spacing w:val="-10"/>
          <w:w w:val="105"/>
          <w:sz w:val="13"/>
        </w:rPr>
        <w:t xml:space="preserve"> </w:t>
      </w:r>
      <w:r>
        <w:rPr>
          <w:w w:val="105"/>
          <w:sz w:val="13"/>
        </w:rPr>
        <w:t>1</w:t>
      </w:r>
    </w:p>
    <w:p w14:paraId="1335B11C" w14:textId="77777777" w:rsidR="008F61FE" w:rsidRDefault="008F61FE" w:rsidP="008F61FE">
      <w:pPr>
        <w:spacing w:line="158" w:lineRule="exact"/>
        <w:jc w:val="right"/>
        <w:rPr>
          <w:sz w:val="13"/>
        </w:rPr>
      </w:pPr>
      <w:r>
        <w:rPr>
          <w:sz w:val="13"/>
        </w:rPr>
        <w:t>SW_B</w:t>
      </w:r>
      <w:r>
        <w:rPr>
          <w:spacing w:val="-6"/>
          <w:sz w:val="13"/>
        </w:rPr>
        <w:t xml:space="preserve"> </w:t>
      </w:r>
      <w:r>
        <w:rPr>
          <w:sz w:val="13"/>
        </w:rPr>
        <w:t>=</w:t>
      </w:r>
      <w:r>
        <w:rPr>
          <w:spacing w:val="1"/>
          <w:sz w:val="13"/>
        </w:rPr>
        <w:t xml:space="preserve"> </w:t>
      </w:r>
      <w:r>
        <w:rPr>
          <w:sz w:val="13"/>
        </w:rPr>
        <w:t>0</w:t>
      </w:r>
    </w:p>
    <w:p w14:paraId="0DD828AF" w14:textId="77777777" w:rsidR="008F61FE" w:rsidRDefault="008F61FE" w:rsidP="008F61FE">
      <w:pPr>
        <w:spacing w:line="162" w:lineRule="exact"/>
        <w:jc w:val="right"/>
        <w:rPr>
          <w:sz w:val="13"/>
        </w:rPr>
      </w:pPr>
      <w:r>
        <w:rPr>
          <w:sz w:val="13"/>
        </w:rPr>
        <w:t>LDAR</w:t>
      </w:r>
      <w:r>
        <w:rPr>
          <w:spacing w:val="-6"/>
          <w:sz w:val="13"/>
        </w:rPr>
        <w:t xml:space="preserve"> </w:t>
      </w:r>
      <w:r>
        <w:rPr>
          <w:sz w:val="13"/>
        </w:rPr>
        <w:t>=</w:t>
      </w:r>
      <w:r>
        <w:rPr>
          <w:spacing w:val="1"/>
          <w:sz w:val="13"/>
        </w:rPr>
        <w:t xml:space="preserve"> </w:t>
      </w:r>
      <w:r>
        <w:rPr>
          <w:sz w:val="13"/>
        </w:rPr>
        <w:t>0</w:t>
      </w:r>
    </w:p>
    <w:p w14:paraId="389D8D2D" w14:textId="77777777" w:rsidR="008F61FE" w:rsidRDefault="008F61FE" w:rsidP="008F61FE">
      <w:pPr>
        <w:spacing w:before="85" w:line="161" w:lineRule="exact"/>
        <w:ind w:left="1074"/>
        <w:rPr>
          <w:sz w:val="13"/>
        </w:rPr>
      </w:pPr>
      <w:r>
        <w:br w:type="column"/>
      </w:r>
      <w:r>
        <w:rPr>
          <w:w w:val="105"/>
          <w:sz w:val="13"/>
        </w:rPr>
        <w:t>WR</w:t>
      </w:r>
      <w:r>
        <w:rPr>
          <w:spacing w:val="37"/>
          <w:w w:val="105"/>
          <w:sz w:val="13"/>
        </w:rPr>
        <w:t xml:space="preserve"> </w:t>
      </w:r>
      <w:r>
        <w:rPr>
          <w:w w:val="105"/>
          <w:sz w:val="13"/>
        </w:rPr>
        <w:t>=</w:t>
      </w:r>
      <w:r>
        <w:rPr>
          <w:spacing w:val="-3"/>
          <w:w w:val="105"/>
          <w:sz w:val="13"/>
        </w:rPr>
        <w:t xml:space="preserve"> </w:t>
      </w:r>
      <w:r>
        <w:rPr>
          <w:w w:val="105"/>
          <w:sz w:val="13"/>
        </w:rPr>
        <w:t>1</w:t>
      </w:r>
    </w:p>
    <w:p w14:paraId="0F3DDBC1" w14:textId="6F932141" w:rsidR="008F61FE" w:rsidRDefault="008F61FE" w:rsidP="008F61FE">
      <w:pPr>
        <w:spacing w:line="158" w:lineRule="exact"/>
        <w:ind w:left="1074"/>
        <w:rPr>
          <w:sz w:val="13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8BC8EE" wp14:editId="7A5D7D0C">
                <wp:simplePos x="0" y="0"/>
                <wp:positionH relativeFrom="page">
                  <wp:posOffset>2058035</wp:posOffset>
                </wp:positionH>
                <wp:positionV relativeFrom="paragraph">
                  <wp:posOffset>-180340</wp:posOffset>
                </wp:positionV>
                <wp:extent cx="64135" cy="664845"/>
                <wp:effectExtent l="10160" t="6985" r="11430" b="4445"/>
                <wp:wrapNone/>
                <wp:docPr id="2043007342" name="Freeform: Shape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135" cy="664845"/>
                        </a:xfrm>
                        <a:custGeom>
                          <a:avLst/>
                          <a:gdLst>
                            <a:gd name="T0" fmla="+- 0 3241 3241"/>
                            <a:gd name="T1" fmla="*/ T0 w 101"/>
                            <a:gd name="T2" fmla="+- 0 -284 -284"/>
                            <a:gd name="T3" fmla="*/ -284 h 1047"/>
                            <a:gd name="T4" fmla="+- 0 3341 3241"/>
                            <a:gd name="T5" fmla="*/ T4 w 101"/>
                            <a:gd name="T6" fmla="+- 0 -145 -284"/>
                            <a:gd name="T7" fmla="*/ -145 h 1047"/>
                            <a:gd name="T8" fmla="+- 0 3341 3241"/>
                            <a:gd name="T9" fmla="*/ T8 w 101"/>
                            <a:gd name="T10" fmla="+- 0 623 -284"/>
                            <a:gd name="T11" fmla="*/ 623 h 1047"/>
                            <a:gd name="T12" fmla="+- 0 3241 3241"/>
                            <a:gd name="T13" fmla="*/ T12 w 101"/>
                            <a:gd name="T14" fmla="+- 0 762 -284"/>
                            <a:gd name="T15" fmla="*/ 762 h 10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01" h="1047">
                              <a:moveTo>
                                <a:pt x="0" y="0"/>
                              </a:moveTo>
                              <a:lnTo>
                                <a:pt x="100" y="139"/>
                              </a:lnTo>
                              <a:lnTo>
                                <a:pt x="100" y="907"/>
                              </a:lnTo>
                              <a:lnTo>
                                <a:pt x="0" y="1046"/>
                              </a:lnTo>
                            </a:path>
                          </a:pathLst>
                        </a:custGeom>
                        <a:noFill/>
                        <a:ln w="504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7EFAF863" id="Freeform: Shape 138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162.05pt,-14.2pt,167.05pt,-7.25pt,167.05pt,31.15pt,162.05pt,38.1pt" coordsize="101,10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" filled="f" strokeweight=".14006mm">
                <v:path arrowok="t" o:connecttype="custom" o:connectlocs="0,-180340;63500,-92075;63500,395605;0,483870" o:connectangles="0,0,0,0"/>
                <w10:wrap anchorx="page"/>
              </v:polylin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1A8204F" wp14:editId="115C1999">
                <wp:simplePos x="0" y="0"/>
                <wp:positionH relativeFrom="page">
                  <wp:posOffset>2426335</wp:posOffset>
                </wp:positionH>
                <wp:positionV relativeFrom="paragraph">
                  <wp:posOffset>-165100</wp:posOffset>
                </wp:positionV>
                <wp:extent cx="64770" cy="664845"/>
                <wp:effectExtent l="6985" t="12700" r="4445" b="8255"/>
                <wp:wrapNone/>
                <wp:docPr id="1567041287" name="Freeform: Shape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70" cy="664845"/>
                        </a:xfrm>
                        <a:custGeom>
                          <a:avLst/>
                          <a:gdLst>
                            <a:gd name="T0" fmla="+- 0 3922 3821"/>
                            <a:gd name="T1" fmla="*/ T0 w 102"/>
                            <a:gd name="T2" fmla="+- 0 -260 -260"/>
                            <a:gd name="T3" fmla="*/ -260 h 1047"/>
                            <a:gd name="T4" fmla="+- 0 3821 3821"/>
                            <a:gd name="T5" fmla="*/ T4 w 102"/>
                            <a:gd name="T6" fmla="+- 0 -119 -260"/>
                            <a:gd name="T7" fmla="*/ -119 h 1047"/>
                            <a:gd name="T8" fmla="+- 0 3821 3821"/>
                            <a:gd name="T9" fmla="*/ T8 w 102"/>
                            <a:gd name="T10" fmla="+- 0 648 -260"/>
                            <a:gd name="T11" fmla="*/ 648 h 1047"/>
                            <a:gd name="T12" fmla="+- 0 3922 3821"/>
                            <a:gd name="T13" fmla="*/ T12 w 102"/>
                            <a:gd name="T14" fmla="+- 0 787 -260"/>
                            <a:gd name="T15" fmla="*/ 787 h 10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02" h="1047">
                              <a:moveTo>
                                <a:pt x="101" y="0"/>
                              </a:moveTo>
                              <a:lnTo>
                                <a:pt x="0" y="141"/>
                              </a:lnTo>
                              <a:lnTo>
                                <a:pt x="0" y="908"/>
                              </a:lnTo>
                              <a:lnTo>
                                <a:pt x="101" y="1047"/>
                              </a:lnTo>
                            </a:path>
                          </a:pathLst>
                        </a:custGeom>
                        <a:noFill/>
                        <a:ln w="504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6E18991D" id="Freeform: Shape 137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196.1pt,-13pt,191.05pt,-5.95pt,191.05pt,32.4pt,196.1pt,39.35pt" coordsize="102,10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" filled="f" strokeweight=".14006mm">
                <v:path arrowok="t" o:connecttype="custom" o:connectlocs="64135,-165100;0,-75565;0,411480;64135,499745" o:connectangles="0,0,0,0"/>
                <w10:wrap anchorx="page"/>
              </v:polyline>
            </w:pict>
          </mc:Fallback>
        </mc:AlternateContent>
      </w:r>
      <w:r>
        <w:rPr>
          <w:w w:val="105"/>
          <w:sz w:val="13"/>
        </w:rPr>
        <w:t>RD</w:t>
      </w:r>
      <w:r>
        <w:rPr>
          <w:spacing w:val="37"/>
          <w:w w:val="105"/>
          <w:sz w:val="13"/>
        </w:rPr>
        <w:t xml:space="preserve"> </w:t>
      </w:r>
      <w:r>
        <w:rPr>
          <w:w w:val="105"/>
          <w:sz w:val="13"/>
        </w:rPr>
        <w:t>=</w:t>
      </w:r>
      <w:r>
        <w:rPr>
          <w:spacing w:val="-3"/>
          <w:w w:val="105"/>
          <w:sz w:val="13"/>
        </w:rPr>
        <w:t xml:space="preserve"> </w:t>
      </w:r>
      <w:r>
        <w:rPr>
          <w:w w:val="105"/>
          <w:sz w:val="13"/>
        </w:rPr>
        <w:t>1</w:t>
      </w:r>
    </w:p>
    <w:p w14:paraId="53243DE0" w14:textId="77777777" w:rsidR="008F61FE" w:rsidRDefault="008F61FE" w:rsidP="008F61FE">
      <w:pPr>
        <w:spacing w:line="158" w:lineRule="exact"/>
        <w:ind w:left="1007"/>
        <w:rPr>
          <w:sz w:val="13"/>
        </w:rPr>
      </w:pPr>
      <w:r>
        <w:rPr>
          <w:sz w:val="13"/>
        </w:rPr>
        <w:t>SW_B</w:t>
      </w:r>
      <w:r>
        <w:rPr>
          <w:spacing w:val="-15"/>
          <w:sz w:val="13"/>
        </w:rPr>
        <w:t xml:space="preserve"> </w:t>
      </w:r>
      <w:r>
        <w:rPr>
          <w:sz w:val="13"/>
        </w:rPr>
        <w:t>=</w:t>
      </w:r>
      <w:r>
        <w:rPr>
          <w:spacing w:val="6"/>
          <w:sz w:val="13"/>
        </w:rPr>
        <w:t xml:space="preserve"> </w:t>
      </w:r>
      <w:r>
        <w:rPr>
          <w:sz w:val="13"/>
        </w:rPr>
        <w:t>0</w:t>
      </w:r>
    </w:p>
    <w:p w14:paraId="30668E25" w14:textId="77777777" w:rsidR="008F61FE" w:rsidRDefault="008F61FE" w:rsidP="008F61FE">
      <w:pPr>
        <w:spacing w:line="159" w:lineRule="exact"/>
        <w:ind w:left="1007"/>
        <w:rPr>
          <w:sz w:val="13"/>
        </w:rPr>
      </w:pPr>
      <w:r>
        <w:rPr>
          <w:sz w:val="13"/>
        </w:rPr>
        <w:t>LDAR</w:t>
      </w:r>
      <w:r>
        <w:rPr>
          <w:spacing w:val="-15"/>
          <w:sz w:val="13"/>
        </w:rPr>
        <w:t xml:space="preserve"> </w:t>
      </w:r>
      <w:r>
        <w:rPr>
          <w:sz w:val="13"/>
        </w:rPr>
        <w:t>=</w:t>
      </w:r>
      <w:r>
        <w:rPr>
          <w:spacing w:val="6"/>
          <w:sz w:val="13"/>
        </w:rPr>
        <w:t xml:space="preserve"> </w:t>
      </w:r>
      <w:r>
        <w:rPr>
          <w:sz w:val="13"/>
        </w:rPr>
        <w:t>1</w:t>
      </w:r>
    </w:p>
    <w:p w14:paraId="6967FE20" w14:textId="69C7C41E" w:rsidR="008F61FE" w:rsidRDefault="008F61FE" w:rsidP="008F61FE">
      <w:pPr>
        <w:spacing w:line="163" w:lineRule="exact"/>
        <w:ind w:left="1059"/>
        <w:rPr>
          <w:sz w:val="13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9EC6C56" wp14:editId="37699D64">
                <wp:simplePos x="0" y="0"/>
                <wp:positionH relativeFrom="page">
                  <wp:posOffset>2871470</wp:posOffset>
                </wp:positionH>
                <wp:positionV relativeFrom="paragraph">
                  <wp:posOffset>15875</wp:posOffset>
                </wp:positionV>
                <wp:extent cx="96520" cy="63500"/>
                <wp:effectExtent l="13970" t="9525" r="13335" b="12700"/>
                <wp:wrapNone/>
                <wp:docPr id="176871176" name="Freeform: Shape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6520" cy="63500"/>
                        </a:xfrm>
                        <a:custGeom>
                          <a:avLst/>
                          <a:gdLst>
                            <a:gd name="T0" fmla="+- 0 4522 4522"/>
                            <a:gd name="T1" fmla="*/ T0 w 152"/>
                            <a:gd name="T2" fmla="+- 0 124 25"/>
                            <a:gd name="T3" fmla="*/ 124 h 100"/>
                            <a:gd name="T4" fmla="+- 0 4559 4522"/>
                            <a:gd name="T5" fmla="*/ T4 w 152"/>
                            <a:gd name="T6" fmla="+- 0 124 25"/>
                            <a:gd name="T7" fmla="*/ 124 h 100"/>
                            <a:gd name="T8" fmla="+- 0 4559 4522"/>
                            <a:gd name="T9" fmla="*/ T8 w 152"/>
                            <a:gd name="T10" fmla="+- 0 25 25"/>
                            <a:gd name="T11" fmla="*/ 25 h 100"/>
                            <a:gd name="T12" fmla="+- 0 4635 4522"/>
                            <a:gd name="T13" fmla="*/ T12 w 152"/>
                            <a:gd name="T14" fmla="+- 0 25 25"/>
                            <a:gd name="T15" fmla="*/ 25 h 100"/>
                            <a:gd name="T16" fmla="+- 0 4635 4522"/>
                            <a:gd name="T17" fmla="*/ T16 w 152"/>
                            <a:gd name="T18" fmla="+- 0 124 25"/>
                            <a:gd name="T19" fmla="*/ 124 h 100"/>
                            <a:gd name="T20" fmla="+- 0 4674 4522"/>
                            <a:gd name="T21" fmla="*/ T20 w 152"/>
                            <a:gd name="T22" fmla="+- 0 124 25"/>
                            <a:gd name="T23" fmla="*/ 124 h 1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</a:cxnLst>
                          <a:rect l="0" t="0" r="r" b="b"/>
                          <a:pathLst>
                            <a:path w="152" h="100">
                              <a:moveTo>
                                <a:pt x="0" y="99"/>
                              </a:moveTo>
                              <a:lnTo>
                                <a:pt x="37" y="99"/>
                              </a:lnTo>
                              <a:lnTo>
                                <a:pt x="37" y="0"/>
                              </a:lnTo>
                              <a:lnTo>
                                <a:pt x="113" y="0"/>
                              </a:lnTo>
                              <a:lnTo>
                                <a:pt x="113" y="99"/>
                              </a:lnTo>
                              <a:lnTo>
                                <a:pt x="152" y="99"/>
                              </a:lnTo>
                            </a:path>
                          </a:pathLst>
                        </a:custGeom>
                        <a:noFill/>
                        <a:ln w="500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12E822DE" id="Freeform: Shape 136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226.1pt,6.2pt,227.95pt,6.2pt,227.95pt,1.25pt,231.75pt,1.25pt,231.75pt,6.2pt,233.7pt,6.2pt" coordsize="152,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" filled="f" strokeweight=".13908mm">
                <v:path arrowok="t" o:connecttype="custom" o:connectlocs="0,78740;23495,78740;23495,15875;71755,15875;71755,78740;96520,78740" o:connectangles="0,0,0,0,0,0"/>
                <w10:wrap anchorx="page"/>
              </v:polyline>
            </w:pict>
          </mc:Fallback>
        </mc:AlternateContent>
      </w:r>
      <w:r>
        <w:rPr>
          <w:w w:val="105"/>
          <w:sz w:val="13"/>
        </w:rPr>
        <w:t>T3</w:t>
      </w:r>
      <w:r>
        <w:rPr>
          <w:spacing w:val="64"/>
          <w:w w:val="105"/>
          <w:sz w:val="13"/>
        </w:rPr>
        <w:t xml:space="preserve"> </w:t>
      </w:r>
      <w:r>
        <w:rPr>
          <w:w w:val="105"/>
          <w:sz w:val="13"/>
        </w:rPr>
        <w:t>=</w:t>
      </w:r>
    </w:p>
    <w:p w14:paraId="558D05EA" w14:textId="77777777" w:rsidR="008F61FE" w:rsidRDefault="008F61FE" w:rsidP="008F61FE">
      <w:pPr>
        <w:spacing w:before="85" w:line="162" w:lineRule="exact"/>
        <w:jc w:val="right"/>
        <w:rPr>
          <w:sz w:val="13"/>
        </w:rPr>
      </w:pPr>
      <w:r>
        <w:br w:type="column"/>
      </w:r>
      <w:r>
        <w:rPr>
          <w:w w:val="105"/>
          <w:sz w:val="13"/>
        </w:rPr>
        <w:t>WR</w:t>
      </w:r>
      <w:r>
        <w:rPr>
          <w:spacing w:val="49"/>
          <w:w w:val="105"/>
          <w:sz w:val="13"/>
        </w:rPr>
        <w:t xml:space="preserve"> </w:t>
      </w:r>
      <w:r>
        <w:rPr>
          <w:w w:val="105"/>
          <w:sz w:val="13"/>
        </w:rPr>
        <w:t>=</w:t>
      </w:r>
      <w:r>
        <w:rPr>
          <w:spacing w:val="-9"/>
          <w:w w:val="105"/>
          <w:sz w:val="13"/>
        </w:rPr>
        <w:t xml:space="preserve"> </w:t>
      </w:r>
      <w:r>
        <w:rPr>
          <w:w w:val="105"/>
          <w:sz w:val="13"/>
        </w:rPr>
        <w:t>1</w:t>
      </w:r>
    </w:p>
    <w:p w14:paraId="1E28B841" w14:textId="6B83C955" w:rsidR="008F61FE" w:rsidRDefault="008F61FE" w:rsidP="008F61FE">
      <w:pPr>
        <w:spacing w:line="158" w:lineRule="exact"/>
        <w:jc w:val="right"/>
        <w:rPr>
          <w:sz w:val="13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E04FFF9" wp14:editId="0BBCF807">
                <wp:simplePos x="0" y="0"/>
                <wp:positionH relativeFrom="page">
                  <wp:posOffset>3067050</wp:posOffset>
                </wp:positionH>
                <wp:positionV relativeFrom="paragraph">
                  <wp:posOffset>-180975</wp:posOffset>
                </wp:positionV>
                <wp:extent cx="64770" cy="664845"/>
                <wp:effectExtent l="9525" t="6985" r="11430" b="13970"/>
                <wp:wrapNone/>
                <wp:docPr id="1007381564" name="Freeform: Shap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70" cy="664845"/>
                        </a:xfrm>
                        <a:custGeom>
                          <a:avLst/>
                          <a:gdLst>
                            <a:gd name="T0" fmla="+- 0 4830 4830"/>
                            <a:gd name="T1" fmla="*/ T0 w 102"/>
                            <a:gd name="T2" fmla="+- 0 -285 -285"/>
                            <a:gd name="T3" fmla="*/ -285 h 1047"/>
                            <a:gd name="T4" fmla="+- 0 4932 4830"/>
                            <a:gd name="T5" fmla="*/ T4 w 102"/>
                            <a:gd name="T6" fmla="+- 0 -146 -285"/>
                            <a:gd name="T7" fmla="*/ -146 h 1047"/>
                            <a:gd name="T8" fmla="+- 0 4932 4830"/>
                            <a:gd name="T9" fmla="*/ T8 w 102"/>
                            <a:gd name="T10" fmla="+- 0 622 -285"/>
                            <a:gd name="T11" fmla="*/ 622 h 1047"/>
                            <a:gd name="T12" fmla="+- 0 4830 4830"/>
                            <a:gd name="T13" fmla="*/ T12 w 102"/>
                            <a:gd name="T14" fmla="+- 0 762 -285"/>
                            <a:gd name="T15" fmla="*/ 762 h 10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02" h="1047">
                              <a:moveTo>
                                <a:pt x="0" y="0"/>
                              </a:moveTo>
                              <a:lnTo>
                                <a:pt x="102" y="139"/>
                              </a:lnTo>
                              <a:lnTo>
                                <a:pt x="102" y="907"/>
                              </a:lnTo>
                              <a:lnTo>
                                <a:pt x="0" y="1047"/>
                              </a:lnTo>
                            </a:path>
                          </a:pathLst>
                        </a:custGeom>
                        <a:noFill/>
                        <a:ln w="504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71CF89D9" id="Freeform: Shape 135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241.5pt,-14.25pt,246.6pt,-7.3pt,246.6pt,31.1pt,241.5pt,38.1pt" coordsize="102,10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" filled="f" strokeweight=".14006mm">
                <v:path arrowok="t" o:connecttype="custom" o:connectlocs="0,-180975;64770,-92710;64770,394970;0,483870" o:connectangles="0,0,0,0"/>
                <w10:wrap anchorx="page"/>
              </v:polylin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0DCE068" wp14:editId="71C29D07">
                <wp:simplePos x="0" y="0"/>
                <wp:positionH relativeFrom="page">
                  <wp:posOffset>3460115</wp:posOffset>
                </wp:positionH>
                <wp:positionV relativeFrom="paragraph">
                  <wp:posOffset>-165100</wp:posOffset>
                </wp:positionV>
                <wp:extent cx="64770" cy="664845"/>
                <wp:effectExtent l="12065" t="13335" r="8890" b="7620"/>
                <wp:wrapNone/>
                <wp:docPr id="985947708" name="Freeform: Shape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70" cy="664845"/>
                        </a:xfrm>
                        <a:custGeom>
                          <a:avLst/>
                          <a:gdLst>
                            <a:gd name="T0" fmla="+- 0 5550 5449"/>
                            <a:gd name="T1" fmla="*/ T0 w 102"/>
                            <a:gd name="T2" fmla="+- 0 -260 -260"/>
                            <a:gd name="T3" fmla="*/ -260 h 1047"/>
                            <a:gd name="T4" fmla="+- 0 5449 5449"/>
                            <a:gd name="T5" fmla="*/ T4 w 102"/>
                            <a:gd name="T6" fmla="+- 0 -120 -260"/>
                            <a:gd name="T7" fmla="*/ -120 h 1047"/>
                            <a:gd name="T8" fmla="+- 0 5449 5449"/>
                            <a:gd name="T9" fmla="*/ T8 w 102"/>
                            <a:gd name="T10" fmla="+- 0 647 -260"/>
                            <a:gd name="T11" fmla="*/ 647 h 1047"/>
                            <a:gd name="T12" fmla="+- 0 5550 5449"/>
                            <a:gd name="T13" fmla="*/ T12 w 102"/>
                            <a:gd name="T14" fmla="+- 0 786 -260"/>
                            <a:gd name="T15" fmla="*/ 786 h 10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02" h="1047">
                              <a:moveTo>
                                <a:pt x="101" y="0"/>
                              </a:moveTo>
                              <a:lnTo>
                                <a:pt x="0" y="140"/>
                              </a:lnTo>
                              <a:lnTo>
                                <a:pt x="0" y="907"/>
                              </a:lnTo>
                              <a:lnTo>
                                <a:pt x="101" y="1046"/>
                              </a:lnTo>
                            </a:path>
                          </a:pathLst>
                        </a:custGeom>
                        <a:noFill/>
                        <a:ln w="504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5B3E2A1A" id="Freeform: Shape 134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277.5pt,-13pt,272.45pt,-6pt,272.45pt,32.35pt,277.5pt,39.3pt" coordsize="102,10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" filled="f" strokeweight=".14006mm">
                <v:path arrowok="t" o:connecttype="custom" o:connectlocs="64135,-165100;0,-76200;0,410845;64135,499110" o:connectangles="0,0,0,0"/>
                <w10:wrap anchorx="page"/>
              </v:polyline>
            </w:pict>
          </mc:Fallback>
        </mc:AlternateContent>
      </w:r>
      <w:r>
        <w:rPr>
          <w:w w:val="105"/>
          <w:sz w:val="13"/>
        </w:rPr>
        <w:t>RD</w:t>
      </w:r>
      <w:r>
        <w:rPr>
          <w:spacing w:val="49"/>
          <w:w w:val="105"/>
          <w:sz w:val="13"/>
        </w:rPr>
        <w:t xml:space="preserve"> </w:t>
      </w:r>
      <w:r>
        <w:rPr>
          <w:w w:val="105"/>
          <w:sz w:val="13"/>
        </w:rPr>
        <w:t>=</w:t>
      </w:r>
      <w:r>
        <w:rPr>
          <w:spacing w:val="-9"/>
          <w:w w:val="105"/>
          <w:sz w:val="13"/>
        </w:rPr>
        <w:t xml:space="preserve"> </w:t>
      </w:r>
      <w:r>
        <w:rPr>
          <w:w w:val="105"/>
          <w:sz w:val="13"/>
        </w:rPr>
        <w:t>1</w:t>
      </w:r>
    </w:p>
    <w:p w14:paraId="1B314BB7" w14:textId="77777777" w:rsidR="008F61FE" w:rsidRDefault="008F61FE" w:rsidP="008F61FE">
      <w:pPr>
        <w:spacing w:line="158" w:lineRule="exact"/>
        <w:jc w:val="right"/>
        <w:rPr>
          <w:sz w:val="13"/>
        </w:rPr>
      </w:pPr>
      <w:r>
        <w:rPr>
          <w:sz w:val="13"/>
        </w:rPr>
        <w:t>SW_B</w:t>
      </w:r>
      <w:r>
        <w:rPr>
          <w:spacing w:val="-6"/>
          <w:sz w:val="13"/>
        </w:rPr>
        <w:t xml:space="preserve"> </w:t>
      </w:r>
      <w:r>
        <w:rPr>
          <w:sz w:val="13"/>
        </w:rPr>
        <w:t>=</w:t>
      </w:r>
      <w:r>
        <w:rPr>
          <w:spacing w:val="2"/>
          <w:sz w:val="13"/>
        </w:rPr>
        <w:t xml:space="preserve"> </w:t>
      </w:r>
      <w:r>
        <w:rPr>
          <w:sz w:val="13"/>
        </w:rPr>
        <w:t>0</w:t>
      </w:r>
    </w:p>
    <w:p w14:paraId="4D326480" w14:textId="77777777" w:rsidR="008F61FE" w:rsidRDefault="008F61FE" w:rsidP="008F61FE">
      <w:pPr>
        <w:spacing w:line="163" w:lineRule="exact"/>
        <w:jc w:val="right"/>
        <w:rPr>
          <w:sz w:val="13"/>
        </w:rPr>
      </w:pPr>
      <w:r>
        <w:rPr>
          <w:sz w:val="13"/>
        </w:rPr>
        <w:t>LDAR</w:t>
      </w:r>
      <w:r>
        <w:rPr>
          <w:spacing w:val="-6"/>
          <w:sz w:val="13"/>
        </w:rPr>
        <w:t xml:space="preserve"> </w:t>
      </w:r>
      <w:r>
        <w:rPr>
          <w:sz w:val="13"/>
        </w:rPr>
        <w:t>=</w:t>
      </w:r>
      <w:r>
        <w:rPr>
          <w:spacing w:val="2"/>
          <w:sz w:val="13"/>
        </w:rPr>
        <w:t xml:space="preserve"> </w:t>
      </w:r>
      <w:r>
        <w:rPr>
          <w:sz w:val="13"/>
        </w:rPr>
        <w:t>0</w:t>
      </w:r>
    </w:p>
    <w:p w14:paraId="2146651C" w14:textId="77777777" w:rsidR="008F61FE" w:rsidRDefault="008F61FE" w:rsidP="008F61FE">
      <w:pPr>
        <w:spacing w:before="84" w:line="163" w:lineRule="exact"/>
        <w:ind w:left="1127"/>
        <w:rPr>
          <w:sz w:val="13"/>
        </w:rPr>
      </w:pPr>
      <w:r>
        <w:br w:type="column"/>
      </w:r>
      <w:r>
        <w:rPr>
          <w:w w:val="105"/>
          <w:sz w:val="13"/>
        </w:rPr>
        <w:t>WR</w:t>
      </w:r>
      <w:r>
        <w:rPr>
          <w:spacing w:val="49"/>
          <w:w w:val="105"/>
          <w:sz w:val="13"/>
        </w:rPr>
        <w:t xml:space="preserve"> </w:t>
      </w:r>
      <w:r>
        <w:rPr>
          <w:w w:val="105"/>
          <w:sz w:val="13"/>
        </w:rPr>
        <w:t>=</w:t>
      </w:r>
      <w:r>
        <w:rPr>
          <w:spacing w:val="2"/>
          <w:w w:val="105"/>
          <w:sz w:val="13"/>
        </w:rPr>
        <w:t xml:space="preserve"> </w:t>
      </w:r>
      <w:r>
        <w:rPr>
          <w:w w:val="105"/>
          <w:sz w:val="13"/>
        </w:rPr>
        <w:t>0</w:t>
      </w:r>
    </w:p>
    <w:p w14:paraId="24A19826" w14:textId="2FDCEC5A" w:rsidR="008F61FE" w:rsidRDefault="008F61FE" w:rsidP="008F61FE">
      <w:pPr>
        <w:spacing w:line="158" w:lineRule="exact"/>
        <w:ind w:left="1127"/>
        <w:rPr>
          <w:sz w:val="13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499AD4E" wp14:editId="0F7C5531">
                <wp:simplePos x="0" y="0"/>
                <wp:positionH relativeFrom="page">
                  <wp:posOffset>4108450</wp:posOffset>
                </wp:positionH>
                <wp:positionV relativeFrom="paragraph">
                  <wp:posOffset>-180340</wp:posOffset>
                </wp:positionV>
                <wp:extent cx="64770" cy="664845"/>
                <wp:effectExtent l="12700" t="7620" r="8255" b="13335"/>
                <wp:wrapNone/>
                <wp:docPr id="1465839568" name="Freeform: Shape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70" cy="664845"/>
                        </a:xfrm>
                        <a:custGeom>
                          <a:avLst/>
                          <a:gdLst>
                            <a:gd name="T0" fmla="+- 0 6470 6470"/>
                            <a:gd name="T1" fmla="*/ T0 w 102"/>
                            <a:gd name="T2" fmla="+- 0 -284 -284"/>
                            <a:gd name="T3" fmla="*/ -284 h 1047"/>
                            <a:gd name="T4" fmla="+- 0 6572 6470"/>
                            <a:gd name="T5" fmla="*/ T4 w 102"/>
                            <a:gd name="T6" fmla="+- 0 -145 -284"/>
                            <a:gd name="T7" fmla="*/ -145 h 1047"/>
                            <a:gd name="T8" fmla="+- 0 6572 6470"/>
                            <a:gd name="T9" fmla="*/ T8 w 102"/>
                            <a:gd name="T10" fmla="+- 0 623 -284"/>
                            <a:gd name="T11" fmla="*/ 623 h 1047"/>
                            <a:gd name="T12" fmla="+- 0 6470 6470"/>
                            <a:gd name="T13" fmla="*/ T12 w 102"/>
                            <a:gd name="T14" fmla="+- 0 762 -284"/>
                            <a:gd name="T15" fmla="*/ 762 h 10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02" h="1047">
                              <a:moveTo>
                                <a:pt x="0" y="0"/>
                              </a:moveTo>
                              <a:lnTo>
                                <a:pt x="102" y="139"/>
                              </a:lnTo>
                              <a:lnTo>
                                <a:pt x="102" y="907"/>
                              </a:lnTo>
                              <a:lnTo>
                                <a:pt x="0" y="1046"/>
                              </a:lnTo>
                            </a:path>
                          </a:pathLst>
                        </a:custGeom>
                        <a:noFill/>
                        <a:ln w="504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4B70B95C" id="Freeform: Shape 133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323.5pt,-14.2pt,328.6pt,-7.25pt,328.6pt,31.15pt,323.5pt,38.1pt" coordsize="102,10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" filled="f" strokeweight=".14006mm">
                <v:path arrowok="t" o:connecttype="custom" o:connectlocs="0,-180340;64770,-92075;64770,395605;0,483870" o:connectangles="0,0,0,0"/>
                <w10:wrap anchorx="page"/>
              </v:polylin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9A53AB" wp14:editId="085F9962">
                <wp:simplePos x="0" y="0"/>
                <wp:positionH relativeFrom="page">
                  <wp:posOffset>4477385</wp:posOffset>
                </wp:positionH>
                <wp:positionV relativeFrom="paragraph">
                  <wp:posOffset>-164465</wp:posOffset>
                </wp:positionV>
                <wp:extent cx="64770" cy="664210"/>
                <wp:effectExtent l="10160" t="13970" r="10795" b="7620"/>
                <wp:wrapNone/>
                <wp:docPr id="138002652" name="Freeform: Shape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70" cy="664210"/>
                        </a:xfrm>
                        <a:custGeom>
                          <a:avLst/>
                          <a:gdLst>
                            <a:gd name="T0" fmla="+- 0 7152 7051"/>
                            <a:gd name="T1" fmla="*/ T0 w 102"/>
                            <a:gd name="T2" fmla="+- 0 -259 -259"/>
                            <a:gd name="T3" fmla="*/ -259 h 1046"/>
                            <a:gd name="T4" fmla="+- 0 7051 7051"/>
                            <a:gd name="T5" fmla="*/ T4 w 102"/>
                            <a:gd name="T6" fmla="+- 0 -120 -259"/>
                            <a:gd name="T7" fmla="*/ -120 h 1046"/>
                            <a:gd name="T8" fmla="+- 0 7051 7051"/>
                            <a:gd name="T9" fmla="*/ T8 w 102"/>
                            <a:gd name="T10" fmla="+- 0 648 -259"/>
                            <a:gd name="T11" fmla="*/ 648 h 1046"/>
                            <a:gd name="T12" fmla="+- 0 7152 7051"/>
                            <a:gd name="T13" fmla="*/ T12 w 102"/>
                            <a:gd name="T14" fmla="+- 0 787 -259"/>
                            <a:gd name="T15" fmla="*/ 787 h 10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02" h="1046">
                              <a:moveTo>
                                <a:pt x="101" y="0"/>
                              </a:moveTo>
                              <a:lnTo>
                                <a:pt x="0" y="139"/>
                              </a:lnTo>
                              <a:lnTo>
                                <a:pt x="0" y="907"/>
                              </a:lnTo>
                              <a:lnTo>
                                <a:pt x="101" y="1046"/>
                              </a:lnTo>
                            </a:path>
                          </a:pathLst>
                        </a:custGeom>
                        <a:noFill/>
                        <a:ln w="504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2D57C6F5" id="Freeform: Shape 132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357.6pt,-12.95pt,352.55pt,-6pt,352.55pt,32.4pt,357.6pt,39.35pt" coordsize="102,1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" filled="f" strokeweight=".14006mm">
                <v:path arrowok="t" o:connecttype="custom" o:connectlocs="64135,-164465;0,-76200;0,411480;64135,499745" o:connectangles="0,0,0,0"/>
                <w10:wrap anchorx="page"/>
              </v:polylin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9888D4A" wp14:editId="79091A0C">
                <wp:simplePos x="0" y="0"/>
                <wp:positionH relativeFrom="page">
                  <wp:posOffset>5118100</wp:posOffset>
                </wp:positionH>
                <wp:positionV relativeFrom="paragraph">
                  <wp:posOffset>-180340</wp:posOffset>
                </wp:positionV>
                <wp:extent cx="64770" cy="664845"/>
                <wp:effectExtent l="12700" t="7620" r="8255" b="13335"/>
                <wp:wrapNone/>
                <wp:docPr id="1114220554" name="Freeform: Shape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70" cy="664845"/>
                        </a:xfrm>
                        <a:custGeom>
                          <a:avLst/>
                          <a:gdLst>
                            <a:gd name="T0" fmla="+- 0 8060 8060"/>
                            <a:gd name="T1" fmla="*/ T0 w 102"/>
                            <a:gd name="T2" fmla="+- 0 -284 -284"/>
                            <a:gd name="T3" fmla="*/ -284 h 1047"/>
                            <a:gd name="T4" fmla="+- 0 8161 8060"/>
                            <a:gd name="T5" fmla="*/ T4 w 102"/>
                            <a:gd name="T6" fmla="+- 0 -145 -284"/>
                            <a:gd name="T7" fmla="*/ -145 h 1047"/>
                            <a:gd name="T8" fmla="+- 0 8161 8060"/>
                            <a:gd name="T9" fmla="*/ T8 w 102"/>
                            <a:gd name="T10" fmla="+- 0 623 -284"/>
                            <a:gd name="T11" fmla="*/ 623 h 1047"/>
                            <a:gd name="T12" fmla="+- 0 8060 8060"/>
                            <a:gd name="T13" fmla="*/ T12 w 102"/>
                            <a:gd name="T14" fmla="+- 0 762 -284"/>
                            <a:gd name="T15" fmla="*/ 762 h 10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02" h="1047">
                              <a:moveTo>
                                <a:pt x="0" y="0"/>
                              </a:moveTo>
                              <a:lnTo>
                                <a:pt x="101" y="139"/>
                              </a:lnTo>
                              <a:lnTo>
                                <a:pt x="101" y="907"/>
                              </a:lnTo>
                              <a:lnTo>
                                <a:pt x="0" y="1046"/>
                              </a:lnTo>
                            </a:path>
                          </a:pathLst>
                        </a:custGeom>
                        <a:noFill/>
                        <a:ln w="504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414C04DF" id="Freeform: Shape 131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403pt,-14.2pt,408.05pt,-7.25pt,408.05pt,31.15pt,403pt,38.1pt" coordsize="102,10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" filled="f" strokeweight=".14006mm">
                <v:path arrowok="t" o:connecttype="custom" o:connectlocs="0,-180340;64135,-92075;64135,395605;0,483870" o:connectangles="0,0,0,0"/>
                <w10:wrap anchorx="page"/>
              </v:polyline>
            </w:pict>
          </mc:Fallback>
        </mc:AlternateContent>
      </w:r>
      <w:r>
        <w:rPr>
          <w:w w:val="105"/>
          <w:sz w:val="13"/>
        </w:rPr>
        <w:t>RD</w:t>
      </w:r>
      <w:r>
        <w:rPr>
          <w:spacing w:val="49"/>
          <w:w w:val="105"/>
          <w:sz w:val="13"/>
        </w:rPr>
        <w:t xml:space="preserve"> </w:t>
      </w:r>
      <w:r>
        <w:rPr>
          <w:w w:val="105"/>
          <w:sz w:val="13"/>
        </w:rPr>
        <w:t>=</w:t>
      </w:r>
      <w:r>
        <w:rPr>
          <w:spacing w:val="2"/>
          <w:w w:val="105"/>
          <w:sz w:val="13"/>
        </w:rPr>
        <w:t xml:space="preserve"> </w:t>
      </w:r>
      <w:r>
        <w:rPr>
          <w:w w:val="105"/>
          <w:sz w:val="13"/>
        </w:rPr>
        <w:t>1</w:t>
      </w:r>
    </w:p>
    <w:p w14:paraId="6656AD63" w14:textId="77777777" w:rsidR="008F61FE" w:rsidRDefault="008F61FE" w:rsidP="008F61FE">
      <w:pPr>
        <w:spacing w:line="158" w:lineRule="exact"/>
        <w:ind w:left="1060"/>
        <w:rPr>
          <w:sz w:val="13"/>
        </w:rPr>
      </w:pPr>
      <w:r>
        <w:rPr>
          <w:sz w:val="13"/>
        </w:rPr>
        <w:t>SW_B</w:t>
      </w:r>
      <w:r>
        <w:rPr>
          <w:spacing w:val="-7"/>
          <w:sz w:val="13"/>
        </w:rPr>
        <w:t xml:space="preserve"> </w:t>
      </w:r>
      <w:r>
        <w:rPr>
          <w:sz w:val="13"/>
        </w:rPr>
        <w:t>=</w:t>
      </w:r>
      <w:r>
        <w:rPr>
          <w:spacing w:val="14"/>
          <w:sz w:val="13"/>
        </w:rPr>
        <w:t xml:space="preserve"> </w:t>
      </w:r>
      <w:r>
        <w:rPr>
          <w:sz w:val="13"/>
        </w:rPr>
        <w:t>0</w:t>
      </w:r>
    </w:p>
    <w:p w14:paraId="2646A906" w14:textId="0212FF64" w:rsidR="008F61FE" w:rsidRDefault="008F61FE" w:rsidP="008F61FE">
      <w:pPr>
        <w:spacing w:before="1" w:line="230" w:lineRule="auto"/>
        <w:ind w:left="1112" w:right="1974" w:hanging="53"/>
        <w:rPr>
          <w:sz w:val="13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36A140FD" wp14:editId="00F2EA4B">
                <wp:simplePos x="0" y="0"/>
                <wp:positionH relativeFrom="page">
                  <wp:posOffset>4909820</wp:posOffset>
                </wp:positionH>
                <wp:positionV relativeFrom="paragraph">
                  <wp:posOffset>116840</wp:posOffset>
                </wp:positionV>
                <wp:extent cx="96520" cy="63500"/>
                <wp:effectExtent l="13970" t="10160" r="13335" b="12065"/>
                <wp:wrapNone/>
                <wp:docPr id="194134055" name="Freeform: Shap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6520" cy="63500"/>
                        </a:xfrm>
                        <a:custGeom>
                          <a:avLst/>
                          <a:gdLst>
                            <a:gd name="T0" fmla="+- 0 7732 7732"/>
                            <a:gd name="T1" fmla="*/ T0 w 152"/>
                            <a:gd name="T2" fmla="+- 0 283 184"/>
                            <a:gd name="T3" fmla="*/ 283 h 100"/>
                            <a:gd name="T4" fmla="+- 0 7771 7732"/>
                            <a:gd name="T5" fmla="*/ T4 w 152"/>
                            <a:gd name="T6" fmla="+- 0 283 184"/>
                            <a:gd name="T7" fmla="*/ 283 h 100"/>
                            <a:gd name="T8" fmla="+- 0 7771 7732"/>
                            <a:gd name="T9" fmla="*/ T8 w 152"/>
                            <a:gd name="T10" fmla="+- 0 184 184"/>
                            <a:gd name="T11" fmla="*/ 184 h 100"/>
                            <a:gd name="T12" fmla="+- 0 7847 7732"/>
                            <a:gd name="T13" fmla="*/ T12 w 152"/>
                            <a:gd name="T14" fmla="+- 0 184 184"/>
                            <a:gd name="T15" fmla="*/ 184 h 100"/>
                            <a:gd name="T16" fmla="+- 0 7847 7732"/>
                            <a:gd name="T17" fmla="*/ T16 w 152"/>
                            <a:gd name="T18" fmla="+- 0 283 184"/>
                            <a:gd name="T19" fmla="*/ 283 h 100"/>
                            <a:gd name="T20" fmla="+- 0 7884 7732"/>
                            <a:gd name="T21" fmla="*/ T20 w 152"/>
                            <a:gd name="T22" fmla="+- 0 283 184"/>
                            <a:gd name="T23" fmla="*/ 283 h 1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</a:cxnLst>
                          <a:rect l="0" t="0" r="r" b="b"/>
                          <a:pathLst>
                            <a:path w="152" h="100">
                              <a:moveTo>
                                <a:pt x="0" y="99"/>
                              </a:moveTo>
                              <a:lnTo>
                                <a:pt x="39" y="99"/>
                              </a:lnTo>
                              <a:lnTo>
                                <a:pt x="39" y="0"/>
                              </a:lnTo>
                              <a:lnTo>
                                <a:pt x="115" y="0"/>
                              </a:lnTo>
                              <a:lnTo>
                                <a:pt x="115" y="99"/>
                              </a:lnTo>
                              <a:lnTo>
                                <a:pt x="152" y="99"/>
                              </a:lnTo>
                            </a:path>
                          </a:pathLst>
                        </a:custGeom>
                        <a:noFill/>
                        <a:ln w="500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70F1EEF9" id="Freeform: Shape 130" o:spid="_x0000_s1026" style="position:absolute;z-index:-25162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386.6pt,14.15pt,388.55pt,14.15pt,388.55pt,9.2pt,392.35pt,9.2pt,392.35pt,14.15pt,394.2pt,14.15pt" coordsize="152,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" filled="f" strokeweight=".13908mm">
                <v:path arrowok="t" o:connecttype="custom" o:connectlocs="0,179705;24765,179705;24765,116840;73025,116840;73025,179705;96520,179705" o:connectangles="0,0,0,0,0,0"/>
                <w10:wrap anchorx="page"/>
              </v:polyline>
            </w:pict>
          </mc:Fallback>
        </mc:AlternateContent>
      </w:r>
      <w:r>
        <w:rPr>
          <w:sz w:val="13"/>
        </w:rPr>
        <w:t>LDAR = 0</w:t>
      </w:r>
      <w:r>
        <w:rPr>
          <w:spacing w:val="-62"/>
          <w:sz w:val="13"/>
        </w:rPr>
        <w:t xml:space="preserve"> </w:t>
      </w:r>
      <w:r>
        <w:rPr>
          <w:w w:val="105"/>
          <w:sz w:val="13"/>
        </w:rPr>
        <w:t>T3</w:t>
      </w:r>
      <w:r>
        <w:rPr>
          <w:spacing w:val="64"/>
          <w:w w:val="105"/>
          <w:sz w:val="13"/>
        </w:rPr>
        <w:t xml:space="preserve"> </w:t>
      </w:r>
      <w:r>
        <w:rPr>
          <w:w w:val="105"/>
          <w:sz w:val="13"/>
        </w:rPr>
        <w:t>=</w:t>
      </w:r>
    </w:p>
    <w:p w14:paraId="7FCF20E5" w14:textId="77777777" w:rsidR="008F61FE" w:rsidRDefault="008F61FE" w:rsidP="008F61FE">
      <w:pPr>
        <w:spacing w:line="230" w:lineRule="auto"/>
        <w:rPr>
          <w:sz w:val="13"/>
        </w:rPr>
        <w:sectPr w:rsidR="008F61FE" w:rsidSect="008F61FE">
          <w:type w:val="continuous"/>
          <w:pgSz w:w="10440" w:h="14750"/>
          <w:pgMar w:top="1400" w:right="600" w:bottom="280" w:left="620" w:header="720" w:footer="720" w:gutter="0"/>
          <w:cols w:num="4" w:space="720" w:equalWidth="0">
            <w:col w:w="2445" w:space="40"/>
            <w:col w:w="1539" w:space="39"/>
            <w:col w:w="1544" w:space="40"/>
            <w:col w:w="3573"/>
          </w:cols>
        </w:sectPr>
      </w:pPr>
    </w:p>
    <w:p w14:paraId="482DE99A" w14:textId="77777777" w:rsidR="008F61FE" w:rsidRDefault="008F61FE" w:rsidP="008F61FE">
      <w:pPr>
        <w:pStyle w:val="BodyText"/>
        <w:spacing w:before="11"/>
        <w:rPr>
          <w:sz w:val="25"/>
        </w:rPr>
      </w:pPr>
    </w:p>
    <w:p w14:paraId="24678EE4" w14:textId="77777777" w:rsidR="008F61FE" w:rsidRDefault="008F61FE" w:rsidP="008F61FE">
      <w:pPr>
        <w:spacing w:before="44"/>
        <w:ind w:left="7" w:right="82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 xml:space="preserve">图 </w:t>
      </w:r>
      <w:r>
        <w:rPr>
          <w:rFonts w:eastAsia="Times New Roman"/>
          <w:b/>
          <w:sz w:val="18"/>
        </w:rPr>
        <w:t>2-1-4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写存储器流程图</w:t>
      </w:r>
    </w:p>
    <w:p w14:paraId="33E1816B" w14:textId="77777777" w:rsidR="008F61FE" w:rsidRDefault="008F61FE" w:rsidP="008F61FE">
      <w:pPr>
        <w:pStyle w:val="ListParagraph"/>
        <w:numPr>
          <w:ilvl w:val="3"/>
          <w:numId w:val="47"/>
        </w:numPr>
        <w:tabs>
          <w:tab w:val="left" w:pos="1002"/>
        </w:tabs>
        <w:autoSpaceDE w:val="0"/>
        <w:autoSpaceDN w:val="0"/>
        <w:spacing w:before="96"/>
        <w:ind w:left="1001" w:firstLineChars="0"/>
        <w:jc w:val="left"/>
      </w:pPr>
      <w:r>
        <w:rPr>
          <w:spacing w:val="-18"/>
        </w:rPr>
        <w:t>读出</w:t>
      </w:r>
      <w:r>
        <w:rPr>
          <w:spacing w:val="-18"/>
        </w:rPr>
        <w:t xml:space="preserve"> </w:t>
      </w:r>
      <w:r>
        <w:rPr>
          <w:rFonts w:eastAsia="Times New Roman"/>
          <w:spacing w:val="-1"/>
        </w:rPr>
        <w:t>00H</w:t>
      </w:r>
      <w:r>
        <w:rPr>
          <w:rFonts w:eastAsia="Times New Roman"/>
          <w:spacing w:val="1"/>
        </w:rPr>
        <w:t xml:space="preserve"> </w:t>
      </w:r>
      <w:r>
        <w:t>地址单元中的内容，观察单元中的内容是否与前面写入的一致。</w:t>
      </w:r>
    </w:p>
    <w:p w14:paraId="6D2EAF60" w14:textId="77777777" w:rsidR="008F61FE" w:rsidRDefault="008F61FE" w:rsidP="008F61FE">
      <w:pPr>
        <w:pStyle w:val="BodyText"/>
        <w:spacing w:before="43" w:line="278" w:lineRule="auto"/>
        <w:ind w:left="231" w:right="199" w:firstLine="419"/>
      </w:pPr>
      <w:r>
        <w:rPr>
          <w:spacing w:val="-9"/>
        </w:rPr>
        <w:t xml:space="preserve">先写地址：按动 </w:t>
      </w:r>
      <w:r>
        <w:rPr>
          <w:rFonts w:ascii="Times New Roman" w:eastAsia="Times New Roman"/>
          <w:spacing w:val="-1"/>
        </w:rPr>
        <w:t>2</w:t>
      </w:r>
      <w:r>
        <w:rPr>
          <w:rFonts w:ascii="Times New Roman" w:eastAsia="Times New Roman"/>
          <w:spacing w:val="-9"/>
        </w:rPr>
        <w:t xml:space="preserve"> </w:t>
      </w:r>
      <w:r>
        <w:rPr>
          <w:spacing w:val="-10"/>
        </w:rPr>
        <w:t xml:space="preserve">次时序单元的 </w:t>
      </w:r>
      <w:r>
        <w:rPr>
          <w:rFonts w:ascii="Times New Roman" w:eastAsia="Times New Roman"/>
          <w:spacing w:val="-1"/>
        </w:rPr>
        <w:t>ST</w:t>
      </w:r>
      <w:r>
        <w:rPr>
          <w:rFonts w:ascii="Times New Roman" w:eastAsia="Times New Roman"/>
          <w:spacing w:val="-7"/>
        </w:rPr>
        <w:t xml:space="preserve"> </w:t>
      </w:r>
      <w:r>
        <w:rPr>
          <w:spacing w:val="-29"/>
        </w:rPr>
        <w:t xml:space="preserve">按钮，产生 </w:t>
      </w:r>
      <w:r>
        <w:rPr>
          <w:rFonts w:ascii="Times New Roman" w:eastAsia="Times New Roman"/>
        </w:rPr>
        <w:t>T1</w:t>
      </w:r>
      <w:r>
        <w:rPr>
          <w:spacing w:val="-105"/>
        </w:rPr>
        <w:t>、</w:t>
      </w:r>
      <w:r>
        <w:rPr>
          <w:rFonts w:ascii="Times New Roman" w:eastAsia="Times New Roman"/>
        </w:rPr>
        <w:t>T2</w:t>
      </w:r>
      <w:r>
        <w:rPr>
          <w:rFonts w:ascii="Times New Roman" w:eastAsia="Times New Roman"/>
          <w:spacing w:val="-9"/>
        </w:rPr>
        <w:t xml:space="preserve"> </w:t>
      </w:r>
      <w:r>
        <w:rPr>
          <w:spacing w:val="-19"/>
        </w:rPr>
        <w:t>节拍后，先关掉存储器的读写</w:t>
      </w:r>
      <w:r>
        <w:t>（</w:t>
      </w:r>
      <w:r>
        <w:rPr>
          <w:rFonts w:ascii="Times New Roman" w:eastAsia="Times New Roman"/>
        </w:rPr>
        <w:t>WR=1</w:t>
      </w:r>
      <w:r>
        <w:t>，</w:t>
      </w:r>
      <w:r>
        <w:rPr>
          <w:spacing w:val="-102"/>
        </w:rPr>
        <w:t xml:space="preserve"> </w:t>
      </w:r>
      <w:r>
        <w:rPr>
          <w:rFonts w:ascii="Times New Roman" w:eastAsia="Times New Roman"/>
        </w:rPr>
        <w:t>R</w:t>
      </w:r>
      <w:r>
        <w:rPr>
          <w:rFonts w:ascii="Times New Roman" w:eastAsia="Times New Roman"/>
          <w:spacing w:val="-1"/>
        </w:rPr>
        <w:t>D</w:t>
      </w:r>
      <w:r>
        <w:rPr>
          <w:rFonts w:ascii="Times New Roman" w:eastAsia="Times New Roman"/>
        </w:rPr>
        <w:t>=1</w:t>
      </w:r>
      <w:r>
        <w:rPr>
          <w:spacing w:val="-105"/>
        </w:rPr>
        <w:t>）</w:t>
      </w:r>
      <w:r>
        <w:rPr>
          <w:spacing w:val="-21"/>
        </w:rPr>
        <w:t xml:space="preserve">，开关 </w:t>
      </w:r>
      <w:r>
        <w:rPr>
          <w:rFonts w:ascii="Times New Roman" w:eastAsia="Times New Roman"/>
          <w:spacing w:val="-1"/>
        </w:rPr>
        <w:t>SD</w:t>
      </w:r>
      <w:r>
        <w:rPr>
          <w:rFonts w:ascii="Times New Roman" w:eastAsia="Times New Roman"/>
        </w:rPr>
        <w:t>17..</w:t>
      </w:r>
      <w:r>
        <w:rPr>
          <w:rFonts w:ascii="Times New Roman" w:eastAsia="Times New Roman"/>
          <w:spacing w:val="-1"/>
        </w:rPr>
        <w:t>SD1</w:t>
      </w:r>
      <w:r>
        <w:rPr>
          <w:rFonts w:ascii="Times New Roman" w:eastAsia="Times New Roman"/>
        </w:rPr>
        <w:t>0</w:t>
      </w:r>
      <w:r>
        <w:rPr>
          <w:rFonts w:ascii="Times New Roman" w:eastAsia="Times New Roman"/>
          <w:spacing w:val="1"/>
        </w:rPr>
        <w:t xml:space="preserve"> </w:t>
      </w:r>
      <w:r>
        <w:rPr>
          <w:spacing w:val="-11"/>
        </w:rPr>
        <w:t xml:space="preserve">输出地址 </w:t>
      </w:r>
      <w:r>
        <w:rPr>
          <w:rFonts w:ascii="Times New Roman" w:eastAsia="Times New Roman"/>
          <w:spacing w:val="-1"/>
        </w:rPr>
        <w:t>0</w:t>
      </w:r>
      <w:r>
        <w:rPr>
          <w:rFonts w:ascii="Times New Roman" w:eastAsia="Times New Roman"/>
        </w:rPr>
        <w:t>0</w:t>
      </w:r>
      <w:r>
        <w:rPr>
          <w:rFonts w:ascii="Times New Roman" w:eastAsia="Times New Roman"/>
          <w:spacing w:val="-27"/>
        </w:rPr>
        <w:t>H</w:t>
      </w:r>
      <w:r>
        <w:t>（</w:t>
      </w:r>
      <w:r>
        <w:rPr>
          <w:rFonts w:ascii="Times New Roman" w:eastAsia="Times New Roman"/>
          <w:spacing w:val="-1"/>
        </w:rPr>
        <w:t>SD</w:t>
      </w:r>
      <w:r>
        <w:rPr>
          <w:rFonts w:ascii="Times New Roman" w:eastAsia="Times New Roman"/>
        </w:rPr>
        <w:t>17..</w:t>
      </w:r>
      <w:r>
        <w:rPr>
          <w:rFonts w:ascii="Times New Roman" w:eastAsia="Times New Roman"/>
          <w:spacing w:val="-1"/>
        </w:rPr>
        <w:t>SD</w:t>
      </w:r>
      <w:r>
        <w:rPr>
          <w:rFonts w:ascii="Times New Roman" w:eastAsia="Times New Roman"/>
        </w:rPr>
        <w:t>10=</w:t>
      </w:r>
      <w:r>
        <w:rPr>
          <w:rFonts w:ascii="Times New Roman" w:eastAsia="Times New Roman"/>
          <w:spacing w:val="-1"/>
        </w:rPr>
        <w:t>0</w:t>
      </w:r>
      <w:r>
        <w:rPr>
          <w:rFonts w:ascii="Times New Roman" w:eastAsia="Times New Roman"/>
        </w:rPr>
        <w:t>0</w:t>
      </w:r>
      <w:r>
        <w:rPr>
          <w:rFonts w:ascii="Times New Roman" w:eastAsia="Times New Roman"/>
          <w:spacing w:val="-1"/>
        </w:rPr>
        <w:t>0</w:t>
      </w:r>
      <w:r>
        <w:rPr>
          <w:rFonts w:ascii="Times New Roman" w:eastAsia="Times New Roman"/>
        </w:rPr>
        <w:t>0</w:t>
      </w:r>
      <w:r>
        <w:rPr>
          <w:rFonts w:ascii="Times New Roman" w:eastAsia="Times New Roman"/>
          <w:spacing w:val="-1"/>
        </w:rPr>
        <w:t xml:space="preserve"> </w:t>
      </w:r>
      <w:r>
        <w:rPr>
          <w:rFonts w:ascii="Times New Roman" w:eastAsia="Times New Roman"/>
        </w:rPr>
        <w:t>0</w:t>
      </w:r>
      <w:r>
        <w:rPr>
          <w:rFonts w:ascii="Times New Roman" w:eastAsia="Times New Roman"/>
          <w:spacing w:val="-1"/>
        </w:rPr>
        <w:t>0</w:t>
      </w:r>
      <w:r>
        <w:rPr>
          <w:rFonts w:ascii="Times New Roman" w:eastAsia="Times New Roman"/>
        </w:rPr>
        <w:t>00B</w:t>
      </w:r>
      <w:r>
        <w:rPr>
          <w:spacing w:val="-27"/>
        </w:rPr>
        <w:t>，</w:t>
      </w:r>
      <w:r>
        <w:rPr>
          <w:rFonts w:ascii="Times New Roman" w:eastAsia="Times New Roman"/>
          <w:spacing w:val="-1"/>
        </w:rPr>
        <w:t>K</w:t>
      </w:r>
      <w:r>
        <w:rPr>
          <w:rFonts w:ascii="Times New Roman" w:eastAsia="Times New Roman"/>
        </w:rPr>
        <w:t>7</w:t>
      </w:r>
      <w:r>
        <w:rPr>
          <w:rFonts w:ascii="Times New Roman" w:eastAsia="Times New Roman"/>
          <w:spacing w:val="-1"/>
        </w:rPr>
        <w:t>=</w:t>
      </w:r>
      <w:r>
        <w:rPr>
          <w:rFonts w:ascii="Times New Roman" w:eastAsia="Times New Roman"/>
        </w:rPr>
        <w:t>0</w:t>
      </w:r>
      <w:r>
        <w:rPr>
          <w:spacing w:val="-106"/>
        </w:rPr>
        <w:t>）</w:t>
      </w:r>
      <w:r>
        <w:rPr>
          <w:spacing w:val="-6"/>
        </w:rPr>
        <w:t>，然后打开地址寄存器门控信号（</w:t>
      </w:r>
      <w:r>
        <w:rPr>
          <w:rFonts w:ascii="Times New Roman" w:eastAsia="Times New Roman"/>
          <w:spacing w:val="-6"/>
        </w:rPr>
        <w:t>L</w:t>
      </w:r>
      <w:r>
        <w:rPr>
          <w:rFonts w:ascii="Times New Roman" w:eastAsia="Times New Roman"/>
          <w:spacing w:val="-1"/>
        </w:rPr>
        <w:t>DA</w:t>
      </w:r>
      <w:r>
        <w:rPr>
          <w:rFonts w:ascii="Times New Roman" w:eastAsia="Times New Roman"/>
        </w:rPr>
        <w:t>R=1</w:t>
      </w:r>
      <w:r>
        <w:rPr>
          <w:spacing w:val="-106"/>
        </w:rPr>
        <w:t>）</w:t>
      </w:r>
      <w:r>
        <w:rPr>
          <w:spacing w:val="-11"/>
        </w:rPr>
        <w:t xml:space="preserve">，按动 </w:t>
      </w:r>
      <w:r>
        <w:rPr>
          <w:rFonts w:ascii="Times New Roman" w:eastAsia="Times New Roman"/>
        </w:rPr>
        <w:t>1</w:t>
      </w:r>
      <w:r>
        <w:rPr>
          <w:rFonts w:ascii="Times New Roman" w:eastAsia="Times New Roman"/>
          <w:spacing w:val="11"/>
        </w:rPr>
        <w:t xml:space="preserve"> </w:t>
      </w:r>
      <w:r>
        <w:rPr>
          <w:spacing w:val="-22"/>
        </w:rPr>
        <w:t xml:space="preserve">次 </w:t>
      </w:r>
      <w:r>
        <w:rPr>
          <w:rFonts w:ascii="Times New Roman" w:eastAsia="Times New Roman"/>
          <w:spacing w:val="-1"/>
        </w:rPr>
        <w:t>S</w:t>
      </w:r>
      <w:r>
        <w:rPr>
          <w:rFonts w:ascii="Times New Roman" w:eastAsia="Times New Roman"/>
        </w:rPr>
        <w:t>T</w:t>
      </w:r>
      <w:r>
        <w:rPr>
          <w:rFonts w:ascii="Times New Roman" w:eastAsia="Times New Roman"/>
          <w:spacing w:val="11"/>
        </w:rPr>
        <w:t xml:space="preserve"> </w:t>
      </w:r>
      <w:r>
        <w:rPr>
          <w:spacing w:val="-14"/>
        </w:rPr>
        <w:t xml:space="preserve">产生 </w:t>
      </w:r>
      <w:r>
        <w:rPr>
          <w:rFonts w:ascii="Times New Roman" w:eastAsia="Times New Roman"/>
        </w:rPr>
        <w:t>T3</w:t>
      </w:r>
      <w:r>
        <w:rPr>
          <w:rFonts w:ascii="Times New Roman" w:eastAsia="Times New Roman"/>
          <w:spacing w:val="11"/>
        </w:rPr>
        <w:t xml:space="preserve"> </w:t>
      </w:r>
      <w:r>
        <w:rPr>
          <w:spacing w:val="-6"/>
        </w:rPr>
        <w:t xml:space="preserve">脉冲，即将地址 </w:t>
      </w:r>
      <w:r>
        <w:rPr>
          <w:rFonts w:ascii="Times New Roman" w:eastAsia="Times New Roman"/>
        </w:rPr>
        <w:t>00H</w:t>
      </w:r>
      <w:r>
        <w:rPr>
          <w:rFonts w:ascii="Times New Roman" w:eastAsia="Times New Roman"/>
          <w:spacing w:val="10"/>
        </w:rPr>
        <w:t xml:space="preserve"> </w:t>
      </w:r>
      <w:r>
        <w:rPr>
          <w:spacing w:val="-12"/>
        </w:rPr>
        <w:t xml:space="preserve">打入到 </w:t>
      </w:r>
      <w:r>
        <w:rPr>
          <w:rFonts w:ascii="Times New Roman" w:eastAsia="Times New Roman"/>
          <w:spacing w:val="-1"/>
        </w:rPr>
        <w:t>A</w:t>
      </w:r>
      <w:r>
        <w:rPr>
          <w:rFonts w:ascii="Times New Roman" w:eastAsia="Times New Roman"/>
        </w:rPr>
        <w:t>R</w:t>
      </w:r>
      <w:r>
        <w:rPr>
          <w:rFonts w:ascii="Times New Roman" w:eastAsia="Times New Roman"/>
          <w:spacing w:val="11"/>
        </w:rPr>
        <w:t xml:space="preserve"> </w:t>
      </w:r>
      <w:r>
        <w:rPr>
          <w:spacing w:val="-9"/>
        </w:rPr>
        <w:t xml:space="preserve">中，按动 </w:t>
      </w:r>
      <w:r>
        <w:rPr>
          <w:rFonts w:ascii="Times New Roman" w:eastAsia="Times New Roman"/>
        </w:rPr>
        <w:t>1</w:t>
      </w:r>
      <w:r>
        <w:rPr>
          <w:rFonts w:ascii="Times New Roman" w:eastAsia="Times New Roman"/>
          <w:spacing w:val="11"/>
        </w:rPr>
        <w:t xml:space="preserve"> </w:t>
      </w:r>
      <w:r>
        <w:t xml:space="preserve">次 </w:t>
      </w:r>
      <w:r>
        <w:rPr>
          <w:rFonts w:ascii="Times New Roman" w:eastAsia="Times New Roman"/>
        </w:rPr>
        <w:t xml:space="preserve">ST </w:t>
      </w:r>
      <w:r>
        <w:rPr>
          <w:spacing w:val="-18"/>
        </w:rPr>
        <w:t xml:space="preserve">产生 </w:t>
      </w:r>
      <w:r>
        <w:rPr>
          <w:rFonts w:ascii="Times New Roman" w:eastAsia="Times New Roman"/>
        </w:rPr>
        <w:t>T4</w:t>
      </w:r>
      <w:r>
        <w:rPr>
          <w:rFonts w:ascii="Times New Roman" w:eastAsia="Times New Roman"/>
          <w:spacing w:val="-1"/>
        </w:rPr>
        <w:t xml:space="preserve"> </w:t>
      </w:r>
      <w:r>
        <w:t>脉冲，一个机器周期结束。</w:t>
      </w:r>
    </w:p>
    <w:p w14:paraId="330AD6FC" w14:textId="77777777" w:rsidR="008F61FE" w:rsidRDefault="008F61FE" w:rsidP="008F61FE">
      <w:pPr>
        <w:pStyle w:val="BodyText"/>
        <w:spacing w:line="278" w:lineRule="auto"/>
        <w:ind w:left="231" w:right="201" w:firstLine="420"/>
      </w:pPr>
      <w:r>
        <w:rPr>
          <w:spacing w:val="-6"/>
        </w:rPr>
        <w:t xml:space="preserve">再读数据： 按动 </w:t>
      </w:r>
      <w:r>
        <w:rPr>
          <w:rFonts w:ascii="Times New Roman" w:eastAsia="Times New Roman"/>
        </w:rPr>
        <w:t>2</w:t>
      </w:r>
      <w:r>
        <w:rPr>
          <w:rFonts w:ascii="Times New Roman" w:eastAsia="Times New Roman"/>
          <w:spacing w:val="15"/>
        </w:rPr>
        <w:t xml:space="preserve"> </w:t>
      </w:r>
      <w:r>
        <w:rPr>
          <w:spacing w:val="-6"/>
        </w:rPr>
        <w:t xml:space="preserve">次时序单元的 </w:t>
      </w:r>
      <w:r>
        <w:rPr>
          <w:rFonts w:ascii="Times New Roman" w:eastAsia="Times New Roman"/>
        </w:rPr>
        <w:t>ST</w:t>
      </w:r>
      <w:r>
        <w:rPr>
          <w:rFonts w:ascii="Times New Roman" w:eastAsia="Times New Roman"/>
          <w:spacing w:val="14"/>
        </w:rPr>
        <w:t xml:space="preserve"> </w:t>
      </w:r>
      <w:r>
        <w:rPr>
          <w:spacing w:val="-7"/>
        </w:rPr>
        <w:t xml:space="preserve">按钮，产生 </w:t>
      </w:r>
      <w:r>
        <w:rPr>
          <w:rFonts w:ascii="Times New Roman" w:eastAsia="Times New Roman"/>
        </w:rPr>
        <w:t>T1</w:t>
      </w:r>
      <w:r>
        <w:t>、</w:t>
      </w:r>
      <w:r>
        <w:rPr>
          <w:rFonts w:ascii="Times New Roman" w:eastAsia="Times New Roman"/>
        </w:rPr>
        <w:t>T2</w:t>
      </w:r>
      <w:r>
        <w:rPr>
          <w:rFonts w:ascii="Times New Roman" w:eastAsia="Times New Roman"/>
          <w:spacing w:val="15"/>
        </w:rPr>
        <w:t xml:space="preserve"> </w:t>
      </w:r>
      <w:r>
        <w:t>节拍后，先关掉地址寄存器门控</w:t>
      </w:r>
      <w:r>
        <w:rPr>
          <w:spacing w:val="-16"/>
        </w:rPr>
        <w:t>信号</w:t>
      </w:r>
      <w:r>
        <w:t>（</w:t>
      </w:r>
      <w:r>
        <w:rPr>
          <w:rFonts w:ascii="Times New Roman" w:eastAsia="Times New Roman"/>
        </w:rPr>
        <w:t>L</w:t>
      </w:r>
      <w:r>
        <w:rPr>
          <w:rFonts w:ascii="Times New Roman" w:eastAsia="Times New Roman"/>
          <w:spacing w:val="-1"/>
        </w:rPr>
        <w:t>DA</w:t>
      </w:r>
      <w:r>
        <w:rPr>
          <w:rFonts w:ascii="Times New Roman" w:eastAsia="Times New Roman"/>
        </w:rPr>
        <w:t>R=0</w:t>
      </w:r>
      <w:r>
        <w:rPr>
          <w:spacing w:val="-105"/>
        </w:rPr>
        <w:t>）</w:t>
      </w:r>
      <w:r>
        <w:rPr>
          <w:spacing w:val="-23"/>
        </w:rPr>
        <w:t xml:space="preserve">，关闭 </w:t>
      </w:r>
      <w:r>
        <w:rPr>
          <w:rFonts w:ascii="Times New Roman" w:eastAsia="Times New Roman"/>
          <w:spacing w:val="-1"/>
        </w:rPr>
        <w:t>I</w:t>
      </w:r>
      <w:r>
        <w:rPr>
          <w:rFonts w:ascii="Times New Roman" w:eastAsia="Times New Roman"/>
        </w:rPr>
        <w:t>N</w:t>
      </w:r>
      <w:r>
        <w:rPr>
          <w:rFonts w:ascii="Times New Roman" w:eastAsia="Times New Roman"/>
          <w:spacing w:val="-1"/>
        </w:rPr>
        <w:t xml:space="preserve"> </w:t>
      </w:r>
      <w:r>
        <w:rPr>
          <w:spacing w:val="-7"/>
        </w:rPr>
        <w:t>单元的输出</w:t>
      </w:r>
      <w:r>
        <w:t>（</w:t>
      </w:r>
      <w:r>
        <w:rPr>
          <w:rFonts w:ascii="Times New Roman" w:eastAsia="Times New Roman"/>
          <w:spacing w:val="-1"/>
        </w:rPr>
        <w:t>SW</w:t>
      </w:r>
      <w:r>
        <w:rPr>
          <w:rFonts w:ascii="Times New Roman" w:eastAsia="Times New Roman"/>
        </w:rPr>
        <w:t>_B=</w:t>
      </w:r>
      <w:r>
        <w:rPr>
          <w:rFonts w:ascii="Times New Roman" w:eastAsia="Times New Roman"/>
          <w:spacing w:val="-1"/>
        </w:rPr>
        <w:t>1</w:t>
      </w:r>
      <w:r>
        <w:rPr>
          <w:spacing w:val="-105"/>
        </w:rPr>
        <w:t>）</w:t>
      </w:r>
      <w:r>
        <w:rPr>
          <w:spacing w:val="-9"/>
        </w:rPr>
        <w:t>，然后使存储器处于读状态</w:t>
      </w:r>
      <w:r>
        <w:t>（</w:t>
      </w:r>
      <w:r>
        <w:rPr>
          <w:rFonts w:ascii="Times New Roman" w:eastAsia="Times New Roman"/>
          <w:spacing w:val="-1"/>
        </w:rPr>
        <w:t>W</w:t>
      </w:r>
      <w:r>
        <w:rPr>
          <w:rFonts w:ascii="Times New Roman" w:eastAsia="Times New Roman"/>
        </w:rPr>
        <w:t>R=</w:t>
      </w:r>
      <w:r>
        <w:rPr>
          <w:rFonts w:ascii="Times New Roman" w:eastAsia="Times New Roman"/>
          <w:spacing w:val="-1"/>
        </w:rPr>
        <w:t>1</w:t>
      </w:r>
      <w:r>
        <w:rPr>
          <w:spacing w:val="-32"/>
        </w:rPr>
        <w:t>，</w:t>
      </w:r>
      <w:r>
        <w:rPr>
          <w:rFonts w:ascii="Times New Roman" w:eastAsia="Times New Roman"/>
        </w:rPr>
        <w:t>R</w:t>
      </w:r>
      <w:r>
        <w:rPr>
          <w:rFonts w:ascii="Times New Roman" w:eastAsia="Times New Roman"/>
          <w:spacing w:val="-1"/>
        </w:rPr>
        <w:t>D</w:t>
      </w:r>
      <w:r>
        <w:rPr>
          <w:rFonts w:ascii="Times New Roman" w:eastAsia="Times New Roman"/>
        </w:rPr>
        <w:t>=0</w:t>
      </w:r>
      <w:r>
        <w:rPr>
          <w:spacing w:val="-106"/>
        </w:rPr>
        <w:t>），</w:t>
      </w:r>
      <w:r>
        <w:rPr>
          <w:spacing w:val="-6"/>
        </w:rPr>
        <w:t xml:space="preserve">此时数据总线上的数即为从存储器当前地址中读出的数据内容。按动 </w:t>
      </w:r>
      <w:r>
        <w:rPr>
          <w:rFonts w:ascii="Times New Roman" w:eastAsia="Times New Roman"/>
        </w:rPr>
        <w:t>2</w:t>
      </w:r>
      <w:r>
        <w:rPr>
          <w:rFonts w:ascii="Times New Roman" w:eastAsia="Times New Roman"/>
          <w:spacing w:val="-1"/>
        </w:rPr>
        <w:t xml:space="preserve"> </w:t>
      </w:r>
      <w:r>
        <w:rPr>
          <w:spacing w:val="-27"/>
        </w:rPr>
        <w:t xml:space="preserve">次 </w:t>
      </w:r>
      <w:r>
        <w:rPr>
          <w:rFonts w:ascii="Times New Roman" w:eastAsia="Times New Roman"/>
        </w:rPr>
        <w:t xml:space="preserve">ST </w:t>
      </w:r>
      <w:r>
        <w:rPr>
          <w:spacing w:val="-18"/>
        </w:rPr>
        <w:t xml:space="preserve">产生 </w:t>
      </w:r>
      <w:r>
        <w:rPr>
          <w:rFonts w:ascii="Times New Roman" w:eastAsia="Times New Roman"/>
        </w:rPr>
        <w:t>T3</w:t>
      </w:r>
      <w:r>
        <w:rPr>
          <w:spacing w:val="-62"/>
        </w:rPr>
        <w:t>、</w:t>
      </w:r>
      <w:r>
        <w:rPr>
          <w:rFonts w:ascii="Times New Roman" w:eastAsia="Times New Roman"/>
        </w:rPr>
        <w:t xml:space="preserve">T4 </w:t>
      </w:r>
      <w:r>
        <w:t>脉冲，</w:t>
      </w:r>
      <w:r>
        <w:rPr>
          <w:spacing w:val="-102"/>
        </w:rPr>
        <w:t xml:space="preserve"> </w:t>
      </w:r>
      <w:r>
        <w:t>一个机器周期结束。</w:t>
      </w:r>
    </w:p>
    <w:p w14:paraId="41E6449C" w14:textId="7DE4E91A" w:rsidR="008F61FE" w:rsidRDefault="008F61FE" w:rsidP="008F61FE">
      <w:pPr>
        <w:pStyle w:val="BodyText"/>
        <w:spacing w:line="269" w:lineRule="exact"/>
        <w:ind w:left="65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346F7AF" wp14:editId="135D5079">
                <wp:simplePos x="0" y="0"/>
                <wp:positionH relativeFrom="page">
                  <wp:posOffset>2169160</wp:posOffset>
                </wp:positionH>
                <wp:positionV relativeFrom="paragraph">
                  <wp:posOffset>454660</wp:posOffset>
                </wp:positionV>
                <wp:extent cx="192405" cy="45720"/>
                <wp:effectExtent l="6985" t="6350" r="635" b="5080"/>
                <wp:wrapNone/>
                <wp:docPr id="367904576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2405" cy="45720"/>
                          <a:chOff x="3416" y="716"/>
                          <a:chExt cx="303" cy="72"/>
                        </a:xfrm>
                      </wpg:grpSpPr>
                      <wps:wsp>
                        <wps:cNvPr id="751808043" name="Line 124"/>
                        <wps:cNvCnPr>
                          <a:cxnSpLocks noChangeShapeType="1"/>
                        </wps:cNvCnPr>
                        <wps:spPr bwMode="auto">
                          <a:xfrm>
                            <a:off x="3416" y="752"/>
                            <a:ext cx="247" cy="0"/>
                          </a:xfrm>
                          <a:prstGeom prst="line">
                            <a:avLst/>
                          </a:prstGeom>
                          <a:noFill/>
                          <a:ln w="499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3208491" name="Freeform 125"/>
                        <wps:cNvSpPr>
                          <a:spLocks/>
                        </wps:cNvSpPr>
                        <wps:spPr bwMode="auto">
                          <a:xfrm>
                            <a:off x="3645" y="715"/>
                            <a:ext cx="73" cy="72"/>
                          </a:xfrm>
                          <a:custGeom>
                            <a:avLst/>
                            <a:gdLst>
                              <a:gd name="T0" fmla="+- 0 3646 3646"/>
                              <a:gd name="T1" fmla="*/ T0 w 73"/>
                              <a:gd name="T2" fmla="+- 0 787 716"/>
                              <a:gd name="T3" fmla="*/ 787 h 72"/>
                              <a:gd name="T4" fmla="+- 0 3650 3646"/>
                              <a:gd name="T5" fmla="*/ T4 w 73"/>
                              <a:gd name="T6" fmla="+- 0 779 716"/>
                              <a:gd name="T7" fmla="*/ 779 h 72"/>
                              <a:gd name="T8" fmla="+- 0 3653 3646"/>
                              <a:gd name="T9" fmla="*/ T8 w 73"/>
                              <a:gd name="T10" fmla="+- 0 770 716"/>
                              <a:gd name="T11" fmla="*/ 770 h 72"/>
                              <a:gd name="T12" fmla="+- 0 3655 3646"/>
                              <a:gd name="T13" fmla="*/ T12 w 73"/>
                              <a:gd name="T14" fmla="+- 0 752 716"/>
                              <a:gd name="T15" fmla="*/ 752 h 72"/>
                              <a:gd name="T16" fmla="+- 0 3653 3646"/>
                              <a:gd name="T17" fmla="*/ T16 w 73"/>
                              <a:gd name="T18" fmla="+- 0 734 716"/>
                              <a:gd name="T19" fmla="*/ 734 h 72"/>
                              <a:gd name="T20" fmla="+- 0 3650 3646"/>
                              <a:gd name="T21" fmla="*/ T20 w 73"/>
                              <a:gd name="T22" fmla="+- 0 725 716"/>
                              <a:gd name="T23" fmla="*/ 725 h 72"/>
                              <a:gd name="T24" fmla="+- 0 3646 3646"/>
                              <a:gd name="T25" fmla="*/ T24 w 73"/>
                              <a:gd name="T26" fmla="+- 0 716 716"/>
                              <a:gd name="T27" fmla="*/ 716 h 72"/>
                              <a:gd name="T28" fmla="+- 0 3718 3646"/>
                              <a:gd name="T29" fmla="*/ T28 w 73"/>
                              <a:gd name="T30" fmla="+- 0 752 716"/>
                              <a:gd name="T31" fmla="*/ 752 h 72"/>
                              <a:gd name="T32" fmla="+- 0 3646 3646"/>
                              <a:gd name="T33" fmla="*/ T32 w 73"/>
                              <a:gd name="T34" fmla="+- 0 787 716"/>
                              <a:gd name="T35" fmla="*/ 787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73" h="72">
                                <a:moveTo>
                                  <a:pt x="0" y="71"/>
                                </a:moveTo>
                                <a:lnTo>
                                  <a:pt x="4" y="63"/>
                                </a:lnTo>
                                <a:lnTo>
                                  <a:pt x="7" y="54"/>
                                </a:lnTo>
                                <a:lnTo>
                                  <a:pt x="9" y="36"/>
                                </a:lnTo>
                                <a:lnTo>
                                  <a:pt x="7" y="18"/>
                                </a:lnTo>
                                <a:lnTo>
                                  <a:pt x="4" y="9"/>
                                </a:lnTo>
                                <a:lnTo>
                                  <a:pt x="0" y="0"/>
                                </a:lnTo>
                                <a:lnTo>
                                  <a:pt x="72" y="36"/>
                                </a:lnTo>
                                <a:lnTo>
                                  <a:pt x="0" y="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8070FC" id="Group 129" o:spid="_x0000_s1026" style="position:absolute;margin-left:170.8pt;margin-top:35.8pt;width:15.15pt;height:3.6pt;z-index:251673600;mso-position-horizontal-relative:page" coordorigin="3416,716" coordsize="303,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">
                <v:line id="Line 124" o:spid="_x0000_s1027" style="position:absolute;visibility:visible;mso-wrap-style:square" from="3416,752" to="3663,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" strokeweight=".1386mm"/>
                <v:shape id="Freeform 125" o:spid="_x0000_s1028" style="position:absolute;left:3645;top:715;width:73;height:72;visibility:visible;mso-wrap-style:square;v-text-anchor:top" coordsize="73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" path="m,71l4,63,7,54,9,36,7,18,4,9,,,72,36,,71xe" fillcolor="black" stroked="f">
                  <v:path arrowok="t" o:connecttype="custom" o:connectlocs="0,787;4,779;7,770;9,752;7,734;4,725;0,716;72,752;0,787" o:connectangles="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498E33F" wp14:editId="769BF557">
                <wp:simplePos x="0" y="0"/>
                <wp:positionH relativeFrom="page">
                  <wp:posOffset>4223385</wp:posOffset>
                </wp:positionH>
                <wp:positionV relativeFrom="paragraph">
                  <wp:posOffset>454660</wp:posOffset>
                </wp:positionV>
                <wp:extent cx="193040" cy="45720"/>
                <wp:effectExtent l="13335" t="6350" r="3175" b="5080"/>
                <wp:wrapNone/>
                <wp:docPr id="1048070454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3040" cy="45720"/>
                          <a:chOff x="6651" y="716"/>
                          <a:chExt cx="304" cy="72"/>
                        </a:xfrm>
                      </wpg:grpSpPr>
                      <wps:wsp>
                        <wps:cNvPr id="468111019" name="Line 127"/>
                        <wps:cNvCnPr>
                          <a:cxnSpLocks noChangeShapeType="1"/>
                        </wps:cNvCnPr>
                        <wps:spPr bwMode="auto">
                          <a:xfrm>
                            <a:off x="6651" y="752"/>
                            <a:ext cx="247" cy="0"/>
                          </a:xfrm>
                          <a:prstGeom prst="line">
                            <a:avLst/>
                          </a:prstGeom>
                          <a:noFill/>
                          <a:ln w="499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1784373" name="Freeform 128"/>
                        <wps:cNvSpPr>
                          <a:spLocks/>
                        </wps:cNvSpPr>
                        <wps:spPr bwMode="auto">
                          <a:xfrm>
                            <a:off x="6881" y="715"/>
                            <a:ext cx="73" cy="72"/>
                          </a:xfrm>
                          <a:custGeom>
                            <a:avLst/>
                            <a:gdLst>
                              <a:gd name="T0" fmla="+- 0 6882 6882"/>
                              <a:gd name="T1" fmla="*/ T0 w 73"/>
                              <a:gd name="T2" fmla="+- 0 787 716"/>
                              <a:gd name="T3" fmla="*/ 787 h 72"/>
                              <a:gd name="T4" fmla="+- 0 6885 6882"/>
                              <a:gd name="T5" fmla="*/ T4 w 73"/>
                              <a:gd name="T6" fmla="+- 0 780 716"/>
                              <a:gd name="T7" fmla="*/ 780 h 72"/>
                              <a:gd name="T8" fmla="+- 0 6888 6882"/>
                              <a:gd name="T9" fmla="*/ T8 w 73"/>
                              <a:gd name="T10" fmla="+- 0 771 716"/>
                              <a:gd name="T11" fmla="*/ 771 h 72"/>
                              <a:gd name="T12" fmla="+- 0 6890 6882"/>
                              <a:gd name="T13" fmla="*/ T12 w 73"/>
                              <a:gd name="T14" fmla="+- 0 761 716"/>
                              <a:gd name="T15" fmla="*/ 761 h 72"/>
                              <a:gd name="T16" fmla="+- 0 6890 6882"/>
                              <a:gd name="T17" fmla="*/ T16 w 73"/>
                              <a:gd name="T18" fmla="+- 0 743 716"/>
                              <a:gd name="T19" fmla="*/ 743 h 72"/>
                              <a:gd name="T20" fmla="+- 0 6888 6882"/>
                              <a:gd name="T21" fmla="*/ T20 w 73"/>
                              <a:gd name="T22" fmla="+- 0 734 716"/>
                              <a:gd name="T23" fmla="*/ 734 h 72"/>
                              <a:gd name="T24" fmla="+- 0 6882 6882"/>
                              <a:gd name="T25" fmla="*/ T24 w 73"/>
                              <a:gd name="T26" fmla="+- 0 716 716"/>
                              <a:gd name="T27" fmla="*/ 716 h 72"/>
                              <a:gd name="T28" fmla="+- 0 6954 6882"/>
                              <a:gd name="T29" fmla="*/ T28 w 73"/>
                              <a:gd name="T30" fmla="+- 0 752 716"/>
                              <a:gd name="T31" fmla="*/ 752 h 72"/>
                              <a:gd name="T32" fmla="+- 0 6882 6882"/>
                              <a:gd name="T33" fmla="*/ T32 w 73"/>
                              <a:gd name="T34" fmla="+- 0 787 716"/>
                              <a:gd name="T35" fmla="*/ 787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73" h="72">
                                <a:moveTo>
                                  <a:pt x="0" y="71"/>
                                </a:moveTo>
                                <a:lnTo>
                                  <a:pt x="3" y="64"/>
                                </a:lnTo>
                                <a:lnTo>
                                  <a:pt x="6" y="55"/>
                                </a:lnTo>
                                <a:lnTo>
                                  <a:pt x="8" y="45"/>
                                </a:lnTo>
                                <a:lnTo>
                                  <a:pt x="8" y="27"/>
                                </a:lnTo>
                                <a:lnTo>
                                  <a:pt x="6" y="18"/>
                                </a:lnTo>
                                <a:lnTo>
                                  <a:pt x="0" y="0"/>
                                </a:lnTo>
                                <a:lnTo>
                                  <a:pt x="72" y="36"/>
                                </a:lnTo>
                                <a:lnTo>
                                  <a:pt x="0" y="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C9557E" id="Group 128" o:spid="_x0000_s1026" style="position:absolute;margin-left:332.55pt;margin-top:35.8pt;width:15.2pt;height:3.6pt;z-index:251674624;mso-position-horizontal-relative:page" coordorigin="6651,716" coordsize="304,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">
                <v:line id="Line 127" o:spid="_x0000_s1027" style="position:absolute;visibility:visible;mso-wrap-style:square" from="6651,752" to="6898,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" strokeweight=".1386mm"/>
                <v:shape id="Freeform 128" o:spid="_x0000_s1028" style="position:absolute;left:6881;top:715;width:73;height:72;visibility:visible;mso-wrap-style:square;v-text-anchor:top" coordsize="73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" path="m,71l3,64,6,55,8,45,8,27,6,18,,,72,36,,71xe" fillcolor="black" stroked="f">
                  <v:path arrowok="t" o:connecttype="custom" o:connectlocs="0,787;3,780;6,771;8,761;8,743;6,734;0,716;72,752;0,787" o:connectangles="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6852A63A" wp14:editId="02B42F78">
                <wp:simplePos x="0" y="0"/>
                <wp:positionH relativeFrom="page">
                  <wp:posOffset>3195955</wp:posOffset>
                </wp:positionH>
                <wp:positionV relativeFrom="paragraph">
                  <wp:posOffset>454660</wp:posOffset>
                </wp:positionV>
                <wp:extent cx="193040" cy="45720"/>
                <wp:effectExtent l="5080" t="6350" r="1905" b="5080"/>
                <wp:wrapNone/>
                <wp:docPr id="2084347803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3040" cy="45720"/>
                          <a:chOff x="5033" y="716"/>
                          <a:chExt cx="304" cy="72"/>
                        </a:xfrm>
                      </wpg:grpSpPr>
                      <wps:wsp>
                        <wps:cNvPr id="670125233" name="Line 130"/>
                        <wps:cNvCnPr>
                          <a:cxnSpLocks noChangeShapeType="1"/>
                        </wps:cNvCnPr>
                        <wps:spPr bwMode="auto">
                          <a:xfrm>
                            <a:off x="5033" y="752"/>
                            <a:ext cx="248" cy="0"/>
                          </a:xfrm>
                          <a:prstGeom prst="line">
                            <a:avLst/>
                          </a:prstGeom>
                          <a:noFill/>
                          <a:ln w="499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0005983" name="Freeform 131"/>
                        <wps:cNvSpPr>
                          <a:spLocks/>
                        </wps:cNvSpPr>
                        <wps:spPr bwMode="auto">
                          <a:xfrm>
                            <a:off x="5263" y="715"/>
                            <a:ext cx="73" cy="72"/>
                          </a:xfrm>
                          <a:custGeom>
                            <a:avLst/>
                            <a:gdLst>
                              <a:gd name="T0" fmla="+- 0 5264 5264"/>
                              <a:gd name="T1" fmla="*/ T0 w 73"/>
                              <a:gd name="T2" fmla="+- 0 787 716"/>
                              <a:gd name="T3" fmla="*/ 787 h 72"/>
                              <a:gd name="T4" fmla="+- 0 5268 5264"/>
                              <a:gd name="T5" fmla="*/ T4 w 73"/>
                              <a:gd name="T6" fmla="+- 0 780 716"/>
                              <a:gd name="T7" fmla="*/ 780 h 72"/>
                              <a:gd name="T8" fmla="+- 0 5271 5264"/>
                              <a:gd name="T9" fmla="*/ T8 w 73"/>
                              <a:gd name="T10" fmla="+- 0 770 716"/>
                              <a:gd name="T11" fmla="*/ 770 h 72"/>
                              <a:gd name="T12" fmla="+- 0 5273 5264"/>
                              <a:gd name="T13" fmla="*/ T12 w 73"/>
                              <a:gd name="T14" fmla="+- 0 752 716"/>
                              <a:gd name="T15" fmla="*/ 752 h 72"/>
                              <a:gd name="T16" fmla="+- 0 5271 5264"/>
                              <a:gd name="T17" fmla="*/ T16 w 73"/>
                              <a:gd name="T18" fmla="+- 0 734 716"/>
                              <a:gd name="T19" fmla="*/ 734 h 72"/>
                              <a:gd name="T20" fmla="+- 0 5268 5264"/>
                              <a:gd name="T21" fmla="*/ T20 w 73"/>
                              <a:gd name="T22" fmla="+- 0 725 716"/>
                              <a:gd name="T23" fmla="*/ 725 h 72"/>
                              <a:gd name="T24" fmla="+- 0 5264 5264"/>
                              <a:gd name="T25" fmla="*/ T24 w 73"/>
                              <a:gd name="T26" fmla="+- 0 716 716"/>
                              <a:gd name="T27" fmla="*/ 716 h 72"/>
                              <a:gd name="T28" fmla="+- 0 5336 5264"/>
                              <a:gd name="T29" fmla="*/ T28 w 73"/>
                              <a:gd name="T30" fmla="+- 0 752 716"/>
                              <a:gd name="T31" fmla="*/ 752 h 72"/>
                              <a:gd name="T32" fmla="+- 0 5264 5264"/>
                              <a:gd name="T33" fmla="*/ T32 w 73"/>
                              <a:gd name="T34" fmla="+- 0 787 716"/>
                              <a:gd name="T35" fmla="*/ 787 h 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73" h="72">
                                <a:moveTo>
                                  <a:pt x="0" y="71"/>
                                </a:moveTo>
                                <a:lnTo>
                                  <a:pt x="4" y="64"/>
                                </a:lnTo>
                                <a:lnTo>
                                  <a:pt x="7" y="54"/>
                                </a:lnTo>
                                <a:lnTo>
                                  <a:pt x="9" y="36"/>
                                </a:lnTo>
                                <a:lnTo>
                                  <a:pt x="7" y="18"/>
                                </a:lnTo>
                                <a:lnTo>
                                  <a:pt x="4" y="9"/>
                                </a:lnTo>
                                <a:lnTo>
                                  <a:pt x="0" y="0"/>
                                </a:lnTo>
                                <a:lnTo>
                                  <a:pt x="72" y="36"/>
                                </a:lnTo>
                                <a:lnTo>
                                  <a:pt x="0" y="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3AE093" id="Group 127" o:spid="_x0000_s1026" style="position:absolute;margin-left:251.65pt;margin-top:35.8pt;width:15.2pt;height:3.6pt;z-index:251675648;mso-position-horizontal-relative:page" coordorigin="5033,716" coordsize="304,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">
                <v:line id="Line 130" o:spid="_x0000_s1027" style="position:absolute;visibility:visible;mso-wrap-style:square" from="5033,752" to="5281,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" strokeweight=".1386mm"/>
                <v:shape id="Freeform 131" o:spid="_x0000_s1028" style="position:absolute;left:5263;top:715;width:73;height:72;visibility:visible;mso-wrap-style:square;v-text-anchor:top" coordsize="73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" path="m,71l4,64,7,54,9,36,7,18,4,9,,,72,36,,71xe" fillcolor="black" stroked="f">
                  <v:path arrowok="t" o:connecttype="custom" o:connectlocs="0,787;4,780;7,770;9,752;7,734;4,725;0,716;72,752;0,787" o:connectangles="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BFDDB4" wp14:editId="449EECB4">
                <wp:simplePos x="0" y="0"/>
                <wp:positionH relativeFrom="page">
                  <wp:posOffset>4415790</wp:posOffset>
                </wp:positionH>
                <wp:positionV relativeFrom="paragraph">
                  <wp:posOffset>287655</wp:posOffset>
                </wp:positionV>
                <wp:extent cx="835025" cy="380365"/>
                <wp:effectExtent l="5715" t="10795" r="6985" b="8890"/>
                <wp:wrapNone/>
                <wp:docPr id="1955398483" name="Text Box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5025" cy="380365"/>
                        </a:xfrm>
                        <a:prstGeom prst="rect">
                          <a:avLst/>
                        </a:prstGeom>
                        <a:noFill/>
                        <a:ln w="5002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6807A2C" w14:textId="77777777" w:rsidR="008F61FE" w:rsidRDefault="008F61FE" w:rsidP="008F61FE">
                            <w:pPr>
                              <w:pStyle w:val="BodyText"/>
                              <w:spacing w:before="10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  <w:p w14:paraId="19DBC1F4" w14:textId="77777777" w:rsidR="008F61FE" w:rsidRDefault="008F61FE" w:rsidP="008F61FE">
                            <w:pPr>
                              <w:spacing w:line="163" w:lineRule="exact"/>
                              <w:ind w:left="340"/>
                              <w:rPr>
                                <w:sz w:val="13"/>
                              </w:rPr>
                            </w:pPr>
                            <w:r>
                              <w:rPr>
                                <w:w w:val="105"/>
                                <w:sz w:val="13"/>
                              </w:rPr>
                              <w:t>读出</w:t>
                            </w:r>
                            <w:r>
                              <w:rPr>
                                <w:w w:val="105"/>
                                <w:sz w:val="13"/>
                              </w:rPr>
                              <w:t>MEM</w:t>
                            </w:r>
                            <w:r>
                              <w:rPr>
                                <w:w w:val="105"/>
                                <w:sz w:val="13"/>
                              </w:rPr>
                              <w:t>数据</w:t>
                            </w:r>
                          </w:p>
                          <w:p w14:paraId="1EAC6A8F" w14:textId="77777777" w:rsidR="008F61FE" w:rsidRDefault="008F61FE" w:rsidP="008F61FE">
                            <w:pPr>
                              <w:spacing w:line="163" w:lineRule="exact"/>
                              <w:ind w:left="359"/>
                              <w:rPr>
                                <w:sz w:val="13"/>
                              </w:rPr>
                            </w:pPr>
                            <w:r>
                              <w:rPr>
                                <w:w w:val="105"/>
                                <w:sz w:val="13"/>
                              </w:rPr>
                              <w:t>(00010001)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BFDDB4" id="Text Box 126" o:spid="_x0000_s1123" type="#_x0000_t202" style="position:absolute;left:0;text-align:left;margin-left:347.7pt;margin-top:22.65pt;width:65.75pt;height:29.95pt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" filled="f" strokeweight=".13894mm">
                <v:textbox inset="0,0,0,0">
                  <w:txbxContent>
                    <w:p w14:paraId="56807A2C" w14:textId="77777777" w:rsidR="008F61FE" w:rsidRDefault="008F61FE" w:rsidP="008F61FE">
                      <w:pPr>
                        <w:pStyle w:val="BodyText"/>
                        <w:spacing w:before="10"/>
                        <w:rPr>
                          <w:rFonts w:ascii="Times New Roman"/>
                          <w:sz w:val="10"/>
                        </w:rPr>
                      </w:pPr>
                    </w:p>
                    <w:p w14:paraId="19DBC1F4" w14:textId="77777777" w:rsidR="008F61FE" w:rsidRDefault="008F61FE" w:rsidP="008F61FE">
                      <w:pPr>
                        <w:spacing w:line="163" w:lineRule="exact"/>
                        <w:ind w:left="340"/>
                        <w:rPr>
                          <w:sz w:val="13"/>
                        </w:rPr>
                      </w:pPr>
                      <w:r>
                        <w:rPr>
                          <w:w w:val="105"/>
                          <w:sz w:val="13"/>
                        </w:rPr>
                        <w:t>读出</w:t>
                      </w:r>
                      <w:r>
                        <w:rPr>
                          <w:w w:val="105"/>
                          <w:sz w:val="13"/>
                        </w:rPr>
                        <w:t>MEM</w:t>
                      </w:r>
                      <w:r>
                        <w:rPr>
                          <w:w w:val="105"/>
                          <w:sz w:val="13"/>
                        </w:rPr>
                        <w:t>数据</w:t>
                      </w:r>
                    </w:p>
                    <w:p w14:paraId="1EAC6A8F" w14:textId="77777777" w:rsidR="008F61FE" w:rsidRDefault="008F61FE" w:rsidP="008F61FE">
                      <w:pPr>
                        <w:spacing w:line="163" w:lineRule="exact"/>
                        <w:ind w:left="359"/>
                        <w:rPr>
                          <w:sz w:val="13"/>
                        </w:rPr>
                      </w:pPr>
                      <w:r>
                        <w:rPr>
                          <w:w w:val="105"/>
                          <w:sz w:val="13"/>
                        </w:rPr>
                        <w:t>(00010001)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6"/>
        </w:rPr>
        <w:t xml:space="preserve">读存储器的流程如图 </w:t>
      </w:r>
      <w:r>
        <w:rPr>
          <w:rFonts w:ascii="Times New Roman" w:eastAsia="Times New Roman"/>
        </w:rPr>
        <w:t>2</w:t>
      </w:r>
      <w:r>
        <w:rPr>
          <w:rFonts w:ascii="Times New Roman" w:eastAsia="Times New Roman"/>
          <w:spacing w:val="-1"/>
        </w:rPr>
        <w:t>-1-</w:t>
      </w:r>
      <w:r>
        <w:rPr>
          <w:rFonts w:ascii="Times New Roman" w:eastAsia="Times New Roman"/>
        </w:rPr>
        <w:t xml:space="preserve">5 </w:t>
      </w:r>
      <w:r>
        <w:t>所示（</w:t>
      </w:r>
      <w:r>
        <w:rPr>
          <w:spacing w:val="-19"/>
        </w:rPr>
        <w:t xml:space="preserve">以从 </w:t>
      </w:r>
      <w:r>
        <w:rPr>
          <w:rFonts w:ascii="Times New Roman" w:eastAsia="Times New Roman"/>
          <w:spacing w:val="-1"/>
        </w:rPr>
        <w:t>0</w:t>
      </w:r>
      <w:r>
        <w:rPr>
          <w:rFonts w:ascii="Times New Roman" w:eastAsia="Times New Roman"/>
        </w:rPr>
        <w:t xml:space="preserve">0 </w:t>
      </w:r>
      <w:r>
        <w:rPr>
          <w:spacing w:val="-9"/>
        </w:rPr>
        <w:t xml:space="preserve">地址单元读出 </w:t>
      </w:r>
      <w:r>
        <w:rPr>
          <w:rFonts w:ascii="Times New Roman" w:eastAsia="Times New Roman"/>
          <w:spacing w:val="-8"/>
        </w:rPr>
        <w:t>1</w:t>
      </w:r>
      <w:r>
        <w:rPr>
          <w:rFonts w:ascii="Times New Roman" w:eastAsia="Times New Roman"/>
        </w:rPr>
        <w:t>1H</w:t>
      </w:r>
      <w:r>
        <w:rPr>
          <w:rFonts w:ascii="Times New Roman" w:eastAsia="Times New Roman"/>
          <w:spacing w:val="-2"/>
        </w:rPr>
        <w:t xml:space="preserve"> </w:t>
      </w:r>
      <w:r>
        <w:t>为例</w:t>
      </w:r>
      <w:r>
        <w:rPr>
          <w:spacing w:val="-105"/>
        </w:rPr>
        <w:t>）</w:t>
      </w:r>
      <w:r>
        <w:t>：</w:t>
      </w:r>
    </w:p>
    <w:p w14:paraId="39E2DDF4" w14:textId="0C42C6E9" w:rsidR="008F61FE" w:rsidRDefault="008F61FE" w:rsidP="008F61FE">
      <w:pPr>
        <w:pStyle w:val="BodyText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7936" behindDoc="1" locked="0" layoutInCell="1" allowOverlap="1" wp14:anchorId="6CA92C0A" wp14:editId="0B711517">
                <wp:simplePos x="0" y="0"/>
                <wp:positionH relativeFrom="page">
                  <wp:posOffset>1334135</wp:posOffset>
                </wp:positionH>
                <wp:positionV relativeFrom="paragraph">
                  <wp:posOffset>117475</wp:posOffset>
                </wp:positionV>
                <wp:extent cx="835025" cy="379730"/>
                <wp:effectExtent l="10160" t="11430" r="12065" b="8890"/>
                <wp:wrapTopAndBottom/>
                <wp:docPr id="1737818258" name="Text Box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5025" cy="379730"/>
                        </a:xfrm>
                        <a:prstGeom prst="rect">
                          <a:avLst/>
                        </a:prstGeom>
                        <a:noFill/>
                        <a:ln w="5002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780BD46" w14:textId="77777777" w:rsidR="008F61FE" w:rsidRDefault="008F61FE" w:rsidP="008F61FE">
                            <w:pPr>
                              <w:pStyle w:val="BodyText"/>
                              <w:spacing w:before="9"/>
                              <w:rPr>
                                <w:sz w:val="9"/>
                              </w:rPr>
                            </w:pPr>
                          </w:p>
                          <w:p w14:paraId="00EA11A8" w14:textId="77777777" w:rsidR="008F61FE" w:rsidRDefault="008F61FE" w:rsidP="008F61FE">
                            <w:pPr>
                              <w:spacing w:line="163" w:lineRule="exact"/>
                              <w:ind w:left="297"/>
                              <w:rPr>
                                <w:sz w:val="13"/>
                              </w:rPr>
                            </w:pPr>
                            <w:r>
                              <w:rPr>
                                <w:sz w:val="13"/>
                              </w:rPr>
                              <w:t>IN</w:t>
                            </w:r>
                            <w:r>
                              <w:rPr>
                                <w:spacing w:val="-4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13"/>
                              </w:rPr>
                              <w:t>单元置地址</w:t>
                            </w:r>
                          </w:p>
                          <w:p w14:paraId="2EB40ABC" w14:textId="77777777" w:rsidR="008F61FE" w:rsidRDefault="008F61FE" w:rsidP="008F61FE">
                            <w:pPr>
                              <w:spacing w:line="163" w:lineRule="exact"/>
                              <w:ind w:left="360"/>
                              <w:rPr>
                                <w:sz w:val="13"/>
                              </w:rPr>
                            </w:pPr>
                            <w:r>
                              <w:rPr>
                                <w:w w:val="105"/>
                                <w:sz w:val="13"/>
                              </w:rPr>
                              <w:t>(00000000)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A92C0A" id="Text Box 125" o:spid="_x0000_s1124" type="#_x0000_t202" style="position:absolute;margin-left:105.05pt;margin-top:9.25pt;width:65.75pt;height:29.9pt;z-index:-251628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" filled="f" strokeweight=".13894mm">
                <v:textbox inset="0,0,0,0">
                  <w:txbxContent>
                    <w:p w14:paraId="5780BD46" w14:textId="77777777" w:rsidR="008F61FE" w:rsidRDefault="008F61FE" w:rsidP="008F61FE">
                      <w:pPr>
                        <w:pStyle w:val="BodyText"/>
                        <w:spacing w:before="9"/>
                        <w:rPr>
                          <w:sz w:val="9"/>
                        </w:rPr>
                      </w:pPr>
                    </w:p>
                    <w:p w14:paraId="00EA11A8" w14:textId="77777777" w:rsidR="008F61FE" w:rsidRDefault="008F61FE" w:rsidP="008F61FE">
                      <w:pPr>
                        <w:spacing w:line="163" w:lineRule="exact"/>
                        <w:ind w:left="297"/>
                        <w:rPr>
                          <w:sz w:val="13"/>
                        </w:rPr>
                      </w:pPr>
                      <w:r>
                        <w:rPr>
                          <w:sz w:val="13"/>
                        </w:rPr>
                        <w:t>IN</w:t>
                      </w:r>
                      <w:r>
                        <w:rPr>
                          <w:spacing w:val="-4"/>
                          <w:sz w:val="13"/>
                        </w:rPr>
                        <w:t xml:space="preserve"> </w:t>
                      </w:r>
                      <w:r>
                        <w:rPr>
                          <w:spacing w:val="-4"/>
                          <w:sz w:val="13"/>
                        </w:rPr>
                        <w:t>单元置地址</w:t>
                      </w:r>
                    </w:p>
                    <w:p w14:paraId="2EB40ABC" w14:textId="77777777" w:rsidR="008F61FE" w:rsidRDefault="008F61FE" w:rsidP="008F61FE">
                      <w:pPr>
                        <w:spacing w:line="163" w:lineRule="exact"/>
                        <w:ind w:left="360"/>
                        <w:rPr>
                          <w:sz w:val="13"/>
                        </w:rPr>
                      </w:pPr>
                      <w:r>
                        <w:rPr>
                          <w:w w:val="105"/>
                          <w:sz w:val="13"/>
                        </w:rPr>
                        <w:t>(00000000)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8960" behindDoc="1" locked="0" layoutInCell="1" allowOverlap="1" wp14:anchorId="310B59D2" wp14:editId="19AD4220">
                <wp:simplePos x="0" y="0"/>
                <wp:positionH relativeFrom="page">
                  <wp:posOffset>2361565</wp:posOffset>
                </wp:positionH>
                <wp:positionV relativeFrom="paragraph">
                  <wp:posOffset>117475</wp:posOffset>
                </wp:positionV>
                <wp:extent cx="834390" cy="380365"/>
                <wp:effectExtent l="8890" t="11430" r="13970" b="8255"/>
                <wp:wrapTopAndBottom/>
                <wp:docPr id="397855010" name="Text Box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4390" cy="380365"/>
                        </a:xfrm>
                        <a:prstGeom prst="rect">
                          <a:avLst/>
                        </a:prstGeom>
                        <a:noFill/>
                        <a:ln w="5002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C0CAAAF" w14:textId="77777777" w:rsidR="008F61FE" w:rsidRDefault="008F61FE" w:rsidP="008F61FE">
                            <w:pPr>
                              <w:pStyle w:val="BodyText"/>
                              <w:spacing w:before="2"/>
                              <w:rPr>
                                <w:sz w:val="10"/>
                              </w:rPr>
                            </w:pPr>
                          </w:p>
                          <w:p w14:paraId="1CFCDF7E" w14:textId="77777777" w:rsidR="008F61FE" w:rsidRDefault="008F61FE" w:rsidP="008F61FE">
                            <w:pPr>
                              <w:spacing w:line="230" w:lineRule="auto"/>
                              <w:ind w:left="359" w:right="255" w:firstLine="35"/>
                              <w:rPr>
                                <w:sz w:val="13"/>
                              </w:rPr>
                            </w:pPr>
                            <w:r>
                              <w:rPr>
                                <w:spacing w:val="-8"/>
                                <w:w w:val="105"/>
                                <w:sz w:val="13"/>
                              </w:rPr>
                              <w:t>地址打入</w:t>
                            </w:r>
                            <w:r>
                              <w:rPr>
                                <w:spacing w:val="-7"/>
                                <w:w w:val="105"/>
                                <w:sz w:val="13"/>
                              </w:rPr>
                              <w:t>AR</w:t>
                            </w:r>
                            <w:r>
                              <w:rPr>
                                <w:spacing w:val="-66"/>
                                <w:w w:val="10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sz w:val="13"/>
                              </w:rPr>
                              <w:t>(00000000)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0B59D2" id="Text Box 124" o:spid="_x0000_s1125" type="#_x0000_t202" style="position:absolute;margin-left:185.95pt;margin-top:9.25pt;width:65.7pt;height:29.95pt;z-index:-251627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" filled="f" strokeweight=".13894mm">
                <v:textbox inset="0,0,0,0">
                  <w:txbxContent>
                    <w:p w14:paraId="4C0CAAAF" w14:textId="77777777" w:rsidR="008F61FE" w:rsidRDefault="008F61FE" w:rsidP="008F61FE">
                      <w:pPr>
                        <w:pStyle w:val="BodyText"/>
                        <w:spacing w:before="2"/>
                        <w:rPr>
                          <w:sz w:val="10"/>
                        </w:rPr>
                      </w:pPr>
                    </w:p>
                    <w:p w14:paraId="1CFCDF7E" w14:textId="77777777" w:rsidR="008F61FE" w:rsidRDefault="008F61FE" w:rsidP="008F61FE">
                      <w:pPr>
                        <w:spacing w:line="230" w:lineRule="auto"/>
                        <w:ind w:left="359" w:right="255" w:firstLine="35"/>
                        <w:rPr>
                          <w:sz w:val="13"/>
                        </w:rPr>
                      </w:pPr>
                      <w:r>
                        <w:rPr>
                          <w:spacing w:val="-8"/>
                          <w:w w:val="105"/>
                          <w:sz w:val="13"/>
                        </w:rPr>
                        <w:t>地址打入</w:t>
                      </w:r>
                      <w:r>
                        <w:rPr>
                          <w:spacing w:val="-7"/>
                          <w:w w:val="105"/>
                          <w:sz w:val="13"/>
                        </w:rPr>
                        <w:t>AR</w:t>
                      </w:r>
                      <w:r>
                        <w:rPr>
                          <w:spacing w:val="-66"/>
                          <w:w w:val="105"/>
                          <w:sz w:val="13"/>
                        </w:rPr>
                        <w:t xml:space="preserve"> </w:t>
                      </w:r>
                      <w:r>
                        <w:rPr>
                          <w:sz w:val="13"/>
                        </w:rPr>
                        <w:t>(00000000)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9984" behindDoc="1" locked="0" layoutInCell="1" allowOverlap="1" wp14:anchorId="1B818D35" wp14:editId="4DFC6413">
                <wp:simplePos x="0" y="0"/>
                <wp:positionH relativeFrom="page">
                  <wp:posOffset>3388360</wp:posOffset>
                </wp:positionH>
                <wp:positionV relativeFrom="paragraph">
                  <wp:posOffset>117475</wp:posOffset>
                </wp:positionV>
                <wp:extent cx="835025" cy="380365"/>
                <wp:effectExtent l="6985" t="11430" r="5715" b="8255"/>
                <wp:wrapTopAndBottom/>
                <wp:docPr id="518260817" name="Text 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5025" cy="380365"/>
                        </a:xfrm>
                        <a:prstGeom prst="rect">
                          <a:avLst/>
                        </a:prstGeom>
                        <a:noFill/>
                        <a:ln w="5002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C16B3C0" w14:textId="77777777" w:rsidR="008F61FE" w:rsidRDefault="008F61FE" w:rsidP="008F61FE">
                            <w:pPr>
                              <w:pStyle w:val="BodyText"/>
                              <w:spacing w:before="9"/>
                              <w:rPr>
                                <w:sz w:val="9"/>
                              </w:rPr>
                            </w:pPr>
                          </w:p>
                          <w:p w14:paraId="7DFA9175" w14:textId="77777777" w:rsidR="008F61FE" w:rsidRDefault="008F61FE" w:rsidP="008F61FE">
                            <w:pPr>
                              <w:spacing w:line="163" w:lineRule="exact"/>
                              <w:ind w:left="230" w:right="97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sz w:val="13"/>
                              </w:rPr>
                              <w:t>关闭</w:t>
                            </w:r>
                            <w:r>
                              <w:rPr>
                                <w:sz w:val="13"/>
                              </w:rPr>
                              <w:t>IN</w:t>
                            </w:r>
                            <w:r>
                              <w:rPr>
                                <w:spacing w:val="-7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spacing w:val="-7"/>
                                <w:sz w:val="13"/>
                              </w:rPr>
                              <w:t>单元输出</w:t>
                            </w:r>
                          </w:p>
                          <w:p w14:paraId="10AB2500" w14:textId="77777777" w:rsidR="008F61FE" w:rsidRDefault="008F61FE" w:rsidP="008F61FE">
                            <w:pPr>
                              <w:spacing w:line="163" w:lineRule="exact"/>
                              <w:ind w:left="199" w:right="97"/>
                              <w:jc w:val="center"/>
                              <w:rPr>
                                <w:sz w:val="13"/>
                              </w:rPr>
                            </w:pPr>
                            <w:r>
                              <w:rPr>
                                <w:w w:val="105"/>
                                <w:sz w:val="13"/>
                              </w:rPr>
                              <w:t>(********)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818D35" id="Text Box 123" o:spid="_x0000_s1126" type="#_x0000_t202" style="position:absolute;margin-left:266.8pt;margin-top:9.25pt;width:65.75pt;height:29.95pt;z-index:-251626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" filled="f" strokeweight=".13894mm">
                <v:textbox inset="0,0,0,0">
                  <w:txbxContent>
                    <w:p w14:paraId="2C16B3C0" w14:textId="77777777" w:rsidR="008F61FE" w:rsidRDefault="008F61FE" w:rsidP="008F61FE">
                      <w:pPr>
                        <w:pStyle w:val="BodyText"/>
                        <w:spacing w:before="9"/>
                        <w:rPr>
                          <w:sz w:val="9"/>
                        </w:rPr>
                      </w:pPr>
                    </w:p>
                    <w:p w14:paraId="7DFA9175" w14:textId="77777777" w:rsidR="008F61FE" w:rsidRDefault="008F61FE" w:rsidP="008F61FE">
                      <w:pPr>
                        <w:spacing w:line="163" w:lineRule="exact"/>
                        <w:ind w:left="230" w:right="97"/>
                        <w:jc w:val="center"/>
                        <w:rPr>
                          <w:sz w:val="13"/>
                        </w:rPr>
                      </w:pPr>
                      <w:r>
                        <w:rPr>
                          <w:sz w:val="13"/>
                        </w:rPr>
                        <w:t>关闭</w:t>
                      </w:r>
                      <w:r>
                        <w:rPr>
                          <w:sz w:val="13"/>
                        </w:rPr>
                        <w:t>IN</w:t>
                      </w:r>
                      <w:r>
                        <w:rPr>
                          <w:spacing w:val="-7"/>
                          <w:sz w:val="13"/>
                        </w:rPr>
                        <w:t xml:space="preserve"> </w:t>
                      </w:r>
                      <w:r>
                        <w:rPr>
                          <w:spacing w:val="-7"/>
                          <w:sz w:val="13"/>
                        </w:rPr>
                        <w:t>单元输出</w:t>
                      </w:r>
                    </w:p>
                    <w:p w14:paraId="10AB2500" w14:textId="77777777" w:rsidR="008F61FE" w:rsidRDefault="008F61FE" w:rsidP="008F61FE">
                      <w:pPr>
                        <w:spacing w:line="163" w:lineRule="exact"/>
                        <w:ind w:left="199" w:right="97"/>
                        <w:jc w:val="center"/>
                        <w:rPr>
                          <w:sz w:val="13"/>
                        </w:rPr>
                      </w:pPr>
                      <w:r>
                        <w:rPr>
                          <w:w w:val="105"/>
                          <w:sz w:val="13"/>
                        </w:rPr>
                        <w:t>(********)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F69A5D8" w14:textId="77777777" w:rsidR="008F61FE" w:rsidRDefault="008F61FE" w:rsidP="008F61FE">
      <w:pPr>
        <w:pStyle w:val="BodyText"/>
        <w:spacing w:before="10"/>
        <w:rPr>
          <w:sz w:val="11"/>
        </w:rPr>
      </w:pPr>
    </w:p>
    <w:p w14:paraId="230C1EE5" w14:textId="77777777" w:rsidR="008F61FE" w:rsidRDefault="008F61FE" w:rsidP="008F61FE">
      <w:pPr>
        <w:rPr>
          <w:sz w:val="11"/>
        </w:rPr>
        <w:sectPr w:rsidR="008F61FE" w:rsidSect="008F61FE">
          <w:type w:val="continuous"/>
          <w:pgSz w:w="10440" w:h="14750"/>
          <w:pgMar w:top="1400" w:right="600" w:bottom="280" w:left="620" w:header="720" w:footer="720" w:gutter="0"/>
          <w:cols w:space="720"/>
        </w:sectPr>
      </w:pPr>
    </w:p>
    <w:p w14:paraId="2309FF59" w14:textId="70DF099B" w:rsidR="008F61FE" w:rsidRDefault="008F61FE" w:rsidP="008F61FE">
      <w:pPr>
        <w:spacing w:before="86" w:line="162" w:lineRule="exact"/>
        <w:jc w:val="right"/>
        <w:rPr>
          <w:sz w:val="13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412DB68" wp14:editId="4EE98D50">
                <wp:simplePos x="0" y="0"/>
                <wp:positionH relativeFrom="page">
                  <wp:posOffset>1406525</wp:posOffset>
                </wp:positionH>
                <wp:positionV relativeFrom="paragraph">
                  <wp:posOffset>-7620</wp:posOffset>
                </wp:positionV>
                <wp:extent cx="64135" cy="664845"/>
                <wp:effectExtent l="6350" t="5080" r="5715" b="6350"/>
                <wp:wrapNone/>
                <wp:docPr id="437151246" name="Freeform: Shape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135" cy="664845"/>
                        </a:xfrm>
                        <a:custGeom>
                          <a:avLst/>
                          <a:gdLst>
                            <a:gd name="T0" fmla="+- 0 2316 2215"/>
                            <a:gd name="T1" fmla="*/ T0 w 101"/>
                            <a:gd name="T2" fmla="+- 0 -12 -12"/>
                            <a:gd name="T3" fmla="*/ -12 h 1047"/>
                            <a:gd name="T4" fmla="+- 0 2215 2215"/>
                            <a:gd name="T5" fmla="*/ T4 w 101"/>
                            <a:gd name="T6" fmla="+- 0 128 -12"/>
                            <a:gd name="T7" fmla="*/ 128 h 1047"/>
                            <a:gd name="T8" fmla="+- 0 2215 2215"/>
                            <a:gd name="T9" fmla="*/ T8 w 101"/>
                            <a:gd name="T10" fmla="+- 0 895 -12"/>
                            <a:gd name="T11" fmla="*/ 895 h 1047"/>
                            <a:gd name="T12" fmla="+- 0 2316 2215"/>
                            <a:gd name="T13" fmla="*/ T12 w 101"/>
                            <a:gd name="T14" fmla="+- 0 1034 -12"/>
                            <a:gd name="T15" fmla="*/ 1034 h 10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01" h="1047">
                              <a:moveTo>
                                <a:pt x="101" y="0"/>
                              </a:moveTo>
                              <a:lnTo>
                                <a:pt x="0" y="140"/>
                              </a:lnTo>
                              <a:lnTo>
                                <a:pt x="0" y="907"/>
                              </a:lnTo>
                              <a:lnTo>
                                <a:pt x="101" y="1046"/>
                              </a:lnTo>
                            </a:path>
                          </a:pathLst>
                        </a:custGeom>
                        <a:noFill/>
                        <a:ln w="505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4E4A1DAD" id="Freeform: Shape 122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115.8pt,-.6pt,110.75pt,6.4pt,110.75pt,44.75pt,115.8pt,51.7pt" coordsize="101,10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" filled="f" strokeweight=".14028mm">
                <v:path arrowok="t" o:connecttype="custom" o:connectlocs="64135,-7620;0,81280;0,568325;64135,656590" o:connectangles="0,0,0,0"/>
                <w10:wrap anchorx="page"/>
              </v:polyline>
            </w:pict>
          </mc:Fallback>
        </mc:AlternateContent>
      </w:r>
      <w:r>
        <w:rPr>
          <w:w w:val="105"/>
          <w:sz w:val="13"/>
        </w:rPr>
        <w:t>WR</w:t>
      </w:r>
      <w:r>
        <w:rPr>
          <w:spacing w:val="49"/>
          <w:w w:val="105"/>
          <w:sz w:val="13"/>
        </w:rPr>
        <w:t xml:space="preserve"> </w:t>
      </w:r>
      <w:r>
        <w:rPr>
          <w:w w:val="105"/>
          <w:sz w:val="13"/>
        </w:rPr>
        <w:t>=</w:t>
      </w:r>
      <w:r>
        <w:rPr>
          <w:spacing w:val="-10"/>
          <w:w w:val="105"/>
          <w:sz w:val="13"/>
        </w:rPr>
        <w:t xml:space="preserve"> </w:t>
      </w:r>
      <w:r>
        <w:rPr>
          <w:w w:val="105"/>
          <w:sz w:val="13"/>
        </w:rPr>
        <w:t>1</w:t>
      </w:r>
    </w:p>
    <w:p w14:paraId="5195D019" w14:textId="77777777" w:rsidR="008F61FE" w:rsidRDefault="008F61FE" w:rsidP="008F61FE">
      <w:pPr>
        <w:spacing w:line="158" w:lineRule="exact"/>
        <w:jc w:val="right"/>
        <w:rPr>
          <w:sz w:val="13"/>
        </w:rPr>
      </w:pPr>
      <w:r>
        <w:rPr>
          <w:w w:val="105"/>
          <w:sz w:val="13"/>
        </w:rPr>
        <w:t>RD</w:t>
      </w:r>
      <w:r>
        <w:rPr>
          <w:spacing w:val="49"/>
          <w:w w:val="105"/>
          <w:sz w:val="13"/>
        </w:rPr>
        <w:t xml:space="preserve"> </w:t>
      </w:r>
      <w:r>
        <w:rPr>
          <w:w w:val="105"/>
          <w:sz w:val="13"/>
        </w:rPr>
        <w:t>=</w:t>
      </w:r>
      <w:r>
        <w:rPr>
          <w:spacing w:val="-10"/>
          <w:w w:val="105"/>
          <w:sz w:val="13"/>
        </w:rPr>
        <w:t xml:space="preserve"> </w:t>
      </w:r>
      <w:r>
        <w:rPr>
          <w:w w:val="105"/>
          <w:sz w:val="13"/>
        </w:rPr>
        <w:t>1</w:t>
      </w:r>
    </w:p>
    <w:p w14:paraId="7B5D35F5" w14:textId="77777777" w:rsidR="008F61FE" w:rsidRDefault="008F61FE" w:rsidP="008F61FE">
      <w:pPr>
        <w:spacing w:line="158" w:lineRule="exact"/>
        <w:jc w:val="right"/>
        <w:rPr>
          <w:sz w:val="13"/>
        </w:rPr>
      </w:pPr>
      <w:r>
        <w:rPr>
          <w:sz w:val="13"/>
        </w:rPr>
        <w:t>SW_B</w:t>
      </w:r>
      <w:r>
        <w:rPr>
          <w:spacing w:val="-6"/>
          <w:sz w:val="13"/>
        </w:rPr>
        <w:t xml:space="preserve"> </w:t>
      </w:r>
      <w:r>
        <w:rPr>
          <w:sz w:val="13"/>
        </w:rPr>
        <w:t>=</w:t>
      </w:r>
      <w:r>
        <w:rPr>
          <w:spacing w:val="1"/>
          <w:sz w:val="13"/>
        </w:rPr>
        <w:t xml:space="preserve"> </w:t>
      </w:r>
      <w:r>
        <w:rPr>
          <w:sz w:val="13"/>
        </w:rPr>
        <w:t>0</w:t>
      </w:r>
    </w:p>
    <w:p w14:paraId="41EBE0E7" w14:textId="77777777" w:rsidR="008F61FE" w:rsidRDefault="008F61FE" w:rsidP="008F61FE">
      <w:pPr>
        <w:spacing w:line="162" w:lineRule="exact"/>
        <w:jc w:val="right"/>
        <w:rPr>
          <w:sz w:val="13"/>
        </w:rPr>
      </w:pPr>
      <w:r>
        <w:rPr>
          <w:sz w:val="13"/>
        </w:rPr>
        <w:t>LDAR</w:t>
      </w:r>
      <w:r>
        <w:rPr>
          <w:spacing w:val="-6"/>
          <w:sz w:val="13"/>
        </w:rPr>
        <w:t xml:space="preserve"> </w:t>
      </w:r>
      <w:r>
        <w:rPr>
          <w:sz w:val="13"/>
        </w:rPr>
        <w:t>=</w:t>
      </w:r>
      <w:r>
        <w:rPr>
          <w:spacing w:val="1"/>
          <w:sz w:val="13"/>
        </w:rPr>
        <w:t xml:space="preserve"> </w:t>
      </w:r>
      <w:r>
        <w:rPr>
          <w:sz w:val="13"/>
        </w:rPr>
        <w:t>0</w:t>
      </w:r>
    </w:p>
    <w:p w14:paraId="111FE326" w14:textId="77777777" w:rsidR="008F61FE" w:rsidRDefault="008F61FE" w:rsidP="008F61FE">
      <w:pPr>
        <w:spacing w:before="86" w:line="161" w:lineRule="exact"/>
        <w:ind w:left="1076"/>
        <w:rPr>
          <w:sz w:val="13"/>
        </w:rPr>
      </w:pPr>
      <w:r>
        <w:br w:type="column"/>
      </w:r>
      <w:r>
        <w:rPr>
          <w:w w:val="105"/>
          <w:sz w:val="13"/>
        </w:rPr>
        <w:t>WR</w:t>
      </w:r>
      <w:r>
        <w:rPr>
          <w:spacing w:val="37"/>
          <w:w w:val="105"/>
          <w:sz w:val="13"/>
        </w:rPr>
        <w:t xml:space="preserve"> </w:t>
      </w:r>
      <w:r>
        <w:rPr>
          <w:w w:val="105"/>
          <w:sz w:val="13"/>
        </w:rPr>
        <w:t>=</w:t>
      </w:r>
      <w:r>
        <w:rPr>
          <w:spacing w:val="-2"/>
          <w:w w:val="105"/>
          <w:sz w:val="13"/>
        </w:rPr>
        <w:t xml:space="preserve"> </w:t>
      </w:r>
      <w:r>
        <w:rPr>
          <w:w w:val="105"/>
          <w:sz w:val="13"/>
        </w:rPr>
        <w:t>1</w:t>
      </w:r>
    </w:p>
    <w:p w14:paraId="0F59EB7F" w14:textId="5E6A4EE8" w:rsidR="008F61FE" w:rsidRDefault="008F61FE" w:rsidP="008F61FE">
      <w:pPr>
        <w:spacing w:line="158" w:lineRule="exact"/>
        <w:ind w:left="1076"/>
        <w:rPr>
          <w:sz w:val="13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278049D" wp14:editId="294886DB">
                <wp:simplePos x="0" y="0"/>
                <wp:positionH relativeFrom="page">
                  <wp:posOffset>2048510</wp:posOffset>
                </wp:positionH>
                <wp:positionV relativeFrom="paragraph">
                  <wp:posOffset>-180340</wp:posOffset>
                </wp:positionV>
                <wp:extent cx="64135" cy="664845"/>
                <wp:effectExtent l="10160" t="8255" r="11430" b="12700"/>
                <wp:wrapNone/>
                <wp:docPr id="683083606" name="Freeform: Shape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135" cy="664845"/>
                        </a:xfrm>
                        <a:custGeom>
                          <a:avLst/>
                          <a:gdLst>
                            <a:gd name="T0" fmla="+- 0 3226 3226"/>
                            <a:gd name="T1" fmla="*/ T0 w 101"/>
                            <a:gd name="T2" fmla="+- 0 -284 -284"/>
                            <a:gd name="T3" fmla="*/ -284 h 1047"/>
                            <a:gd name="T4" fmla="+- 0 3327 3226"/>
                            <a:gd name="T5" fmla="*/ T4 w 101"/>
                            <a:gd name="T6" fmla="+- 0 -145 -284"/>
                            <a:gd name="T7" fmla="*/ -145 h 1047"/>
                            <a:gd name="T8" fmla="+- 0 3327 3226"/>
                            <a:gd name="T9" fmla="*/ T8 w 101"/>
                            <a:gd name="T10" fmla="+- 0 623 -284"/>
                            <a:gd name="T11" fmla="*/ 623 h 1047"/>
                            <a:gd name="T12" fmla="+- 0 3226 3226"/>
                            <a:gd name="T13" fmla="*/ T12 w 101"/>
                            <a:gd name="T14" fmla="+- 0 762 -284"/>
                            <a:gd name="T15" fmla="*/ 762 h 10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01" h="1047">
                              <a:moveTo>
                                <a:pt x="0" y="0"/>
                              </a:moveTo>
                              <a:lnTo>
                                <a:pt x="101" y="139"/>
                              </a:lnTo>
                              <a:lnTo>
                                <a:pt x="101" y="907"/>
                              </a:lnTo>
                              <a:lnTo>
                                <a:pt x="0" y="1046"/>
                              </a:lnTo>
                            </a:path>
                          </a:pathLst>
                        </a:custGeom>
                        <a:noFill/>
                        <a:ln w="505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2616B246" id="Freeform: Shape 121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161.3pt,-14.2pt,166.35pt,-7.25pt,166.35pt,31.15pt,161.3pt,38.1pt" coordsize="101,10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" filled="f" strokeweight=".14028mm">
                <v:path arrowok="t" o:connecttype="custom" o:connectlocs="0,-180340;64135,-92075;64135,395605;0,483870" o:connectangles="0,0,0,0"/>
                <w10:wrap anchorx="page"/>
              </v:polylin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155E117" wp14:editId="72D8C426">
                <wp:simplePos x="0" y="0"/>
                <wp:positionH relativeFrom="page">
                  <wp:posOffset>2418080</wp:posOffset>
                </wp:positionH>
                <wp:positionV relativeFrom="paragraph">
                  <wp:posOffset>-165100</wp:posOffset>
                </wp:positionV>
                <wp:extent cx="64770" cy="664845"/>
                <wp:effectExtent l="8255" t="13970" r="12700" b="6985"/>
                <wp:wrapNone/>
                <wp:docPr id="1483739921" name="Freeform: Shap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70" cy="664845"/>
                        </a:xfrm>
                        <a:custGeom>
                          <a:avLst/>
                          <a:gdLst>
                            <a:gd name="T0" fmla="+- 0 3909 3808"/>
                            <a:gd name="T1" fmla="*/ T0 w 102"/>
                            <a:gd name="T2" fmla="+- 0 -260 -260"/>
                            <a:gd name="T3" fmla="*/ -260 h 1047"/>
                            <a:gd name="T4" fmla="+- 0 3808 3808"/>
                            <a:gd name="T5" fmla="*/ T4 w 102"/>
                            <a:gd name="T6" fmla="+- 0 -120 -260"/>
                            <a:gd name="T7" fmla="*/ -120 h 1047"/>
                            <a:gd name="T8" fmla="+- 0 3808 3808"/>
                            <a:gd name="T9" fmla="*/ T8 w 102"/>
                            <a:gd name="T10" fmla="+- 0 647 -260"/>
                            <a:gd name="T11" fmla="*/ 647 h 1047"/>
                            <a:gd name="T12" fmla="+- 0 3909 3808"/>
                            <a:gd name="T13" fmla="*/ T12 w 102"/>
                            <a:gd name="T14" fmla="+- 0 787 -260"/>
                            <a:gd name="T15" fmla="*/ 787 h 10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02" h="1047">
                              <a:moveTo>
                                <a:pt x="101" y="0"/>
                              </a:moveTo>
                              <a:lnTo>
                                <a:pt x="0" y="140"/>
                              </a:lnTo>
                              <a:lnTo>
                                <a:pt x="0" y="907"/>
                              </a:lnTo>
                              <a:lnTo>
                                <a:pt x="101" y="1047"/>
                              </a:lnTo>
                            </a:path>
                          </a:pathLst>
                        </a:custGeom>
                        <a:noFill/>
                        <a:ln w="505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7B586510" id="Freeform: Shape 120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195.45pt,-13pt,190.4pt,-6pt,190.4pt,32.35pt,195.45pt,39.35pt" coordsize="102,10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" filled="f" strokeweight=".14028mm">
                <v:path arrowok="t" o:connecttype="custom" o:connectlocs="64135,-165100;0,-76200;0,410845;64135,499745" o:connectangles="0,0,0,0"/>
                <w10:wrap anchorx="page"/>
              </v:polyline>
            </w:pict>
          </mc:Fallback>
        </mc:AlternateContent>
      </w:r>
      <w:r>
        <w:rPr>
          <w:w w:val="105"/>
          <w:sz w:val="13"/>
        </w:rPr>
        <w:t>RD</w:t>
      </w:r>
      <w:r>
        <w:rPr>
          <w:spacing w:val="37"/>
          <w:w w:val="105"/>
          <w:sz w:val="13"/>
        </w:rPr>
        <w:t xml:space="preserve"> </w:t>
      </w:r>
      <w:r>
        <w:rPr>
          <w:w w:val="105"/>
          <w:sz w:val="13"/>
        </w:rPr>
        <w:t>=</w:t>
      </w:r>
      <w:r>
        <w:rPr>
          <w:spacing w:val="-2"/>
          <w:w w:val="105"/>
          <w:sz w:val="13"/>
        </w:rPr>
        <w:t xml:space="preserve"> </w:t>
      </w:r>
      <w:r>
        <w:rPr>
          <w:w w:val="105"/>
          <w:sz w:val="13"/>
        </w:rPr>
        <w:t>1</w:t>
      </w:r>
    </w:p>
    <w:p w14:paraId="07AC0D94" w14:textId="77777777" w:rsidR="008F61FE" w:rsidRDefault="008F61FE" w:rsidP="008F61FE">
      <w:pPr>
        <w:spacing w:line="158" w:lineRule="exact"/>
        <w:ind w:left="1009"/>
        <w:rPr>
          <w:sz w:val="13"/>
        </w:rPr>
      </w:pPr>
      <w:r>
        <w:rPr>
          <w:spacing w:val="-5"/>
          <w:w w:val="105"/>
          <w:sz w:val="13"/>
        </w:rPr>
        <w:t>SW_B</w:t>
      </w:r>
      <w:r>
        <w:rPr>
          <w:spacing w:val="-14"/>
          <w:w w:val="105"/>
          <w:sz w:val="13"/>
        </w:rPr>
        <w:t xml:space="preserve"> </w:t>
      </w:r>
      <w:r>
        <w:rPr>
          <w:spacing w:val="-4"/>
          <w:w w:val="105"/>
          <w:sz w:val="13"/>
        </w:rPr>
        <w:t>=</w:t>
      </w:r>
      <w:r>
        <w:rPr>
          <w:spacing w:val="7"/>
          <w:w w:val="105"/>
          <w:sz w:val="13"/>
        </w:rPr>
        <w:t xml:space="preserve"> </w:t>
      </w:r>
      <w:r>
        <w:rPr>
          <w:spacing w:val="-4"/>
          <w:w w:val="105"/>
          <w:sz w:val="13"/>
        </w:rPr>
        <w:t>0</w:t>
      </w:r>
    </w:p>
    <w:p w14:paraId="6E91A135" w14:textId="77777777" w:rsidR="008F61FE" w:rsidRDefault="008F61FE" w:rsidP="008F61FE">
      <w:pPr>
        <w:spacing w:line="159" w:lineRule="exact"/>
        <w:ind w:left="1009"/>
        <w:rPr>
          <w:sz w:val="13"/>
        </w:rPr>
      </w:pPr>
      <w:r>
        <w:rPr>
          <w:spacing w:val="-5"/>
          <w:w w:val="105"/>
          <w:sz w:val="13"/>
        </w:rPr>
        <w:t>LDAR</w:t>
      </w:r>
      <w:r>
        <w:rPr>
          <w:spacing w:val="-14"/>
          <w:w w:val="105"/>
          <w:sz w:val="13"/>
        </w:rPr>
        <w:t xml:space="preserve"> </w:t>
      </w:r>
      <w:r>
        <w:rPr>
          <w:spacing w:val="-4"/>
          <w:w w:val="105"/>
          <w:sz w:val="13"/>
        </w:rPr>
        <w:t>=</w:t>
      </w:r>
      <w:r>
        <w:rPr>
          <w:spacing w:val="7"/>
          <w:w w:val="105"/>
          <w:sz w:val="13"/>
        </w:rPr>
        <w:t xml:space="preserve"> </w:t>
      </w:r>
      <w:r>
        <w:rPr>
          <w:spacing w:val="-4"/>
          <w:w w:val="105"/>
          <w:sz w:val="13"/>
        </w:rPr>
        <w:t>1</w:t>
      </w:r>
    </w:p>
    <w:p w14:paraId="63E2622B" w14:textId="5EA56ECE" w:rsidR="008F61FE" w:rsidRDefault="008F61FE" w:rsidP="008F61FE">
      <w:pPr>
        <w:spacing w:line="163" w:lineRule="exact"/>
        <w:ind w:left="1061"/>
        <w:rPr>
          <w:sz w:val="13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6A8F21E" wp14:editId="1B13B8CE">
                <wp:simplePos x="0" y="0"/>
                <wp:positionH relativeFrom="page">
                  <wp:posOffset>2863850</wp:posOffset>
                </wp:positionH>
                <wp:positionV relativeFrom="paragraph">
                  <wp:posOffset>15875</wp:posOffset>
                </wp:positionV>
                <wp:extent cx="97155" cy="63500"/>
                <wp:effectExtent l="6350" t="10795" r="10795" b="11430"/>
                <wp:wrapNone/>
                <wp:docPr id="1801194303" name="Freeform: Shap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7155" cy="63500"/>
                        </a:xfrm>
                        <a:custGeom>
                          <a:avLst/>
                          <a:gdLst>
                            <a:gd name="T0" fmla="+- 0 4510 4510"/>
                            <a:gd name="T1" fmla="*/ T0 w 153"/>
                            <a:gd name="T2" fmla="+- 0 124 25"/>
                            <a:gd name="T3" fmla="*/ 124 h 100"/>
                            <a:gd name="T4" fmla="+- 0 4547 4510"/>
                            <a:gd name="T5" fmla="*/ T4 w 153"/>
                            <a:gd name="T6" fmla="+- 0 124 25"/>
                            <a:gd name="T7" fmla="*/ 124 h 100"/>
                            <a:gd name="T8" fmla="+- 0 4547 4510"/>
                            <a:gd name="T9" fmla="*/ T8 w 153"/>
                            <a:gd name="T10" fmla="+- 0 25 25"/>
                            <a:gd name="T11" fmla="*/ 25 h 100"/>
                            <a:gd name="T12" fmla="+- 0 4623 4510"/>
                            <a:gd name="T13" fmla="*/ T12 w 153"/>
                            <a:gd name="T14" fmla="+- 0 25 25"/>
                            <a:gd name="T15" fmla="*/ 25 h 100"/>
                            <a:gd name="T16" fmla="+- 0 4623 4510"/>
                            <a:gd name="T17" fmla="*/ T16 w 153"/>
                            <a:gd name="T18" fmla="+- 0 124 25"/>
                            <a:gd name="T19" fmla="*/ 124 h 100"/>
                            <a:gd name="T20" fmla="+- 0 4662 4510"/>
                            <a:gd name="T21" fmla="*/ T20 w 153"/>
                            <a:gd name="T22" fmla="+- 0 124 25"/>
                            <a:gd name="T23" fmla="*/ 124 h 1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</a:cxnLst>
                          <a:rect l="0" t="0" r="r" b="b"/>
                          <a:pathLst>
                            <a:path w="153" h="100">
                              <a:moveTo>
                                <a:pt x="0" y="99"/>
                              </a:moveTo>
                              <a:lnTo>
                                <a:pt x="37" y="99"/>
                              </a:lnTo>
                              <a:lnTo>
                                <a:pt x="37" y="0"/>
                              </a:lnTo>
                              <a:lnTo>
                                <a:pt x="113" y="0"/>
                              </a:lnTo>
                              <a:lnTo>
                                <a:pt x="113" y="99"/>
                              </a:lnTo>
                              <a:lnTo>
                                <a:pt x="152" y="99"/>
                              </a:lnTo>
                            </a:path>
                          </a:pathLst>
                        </a:custGeom>
                        <a:noFill/>
                        <a:ln w="500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0AFC5C2A" id="Freeform: Shape 119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225.5pt,6.2pt,227.35pt,6.2pt,227.35pt,1.25pt,231.15pt,1.25pt,231.15pt,6.2pt,233.1pt,6.2pt" coordsize="153,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" filled="f" strokeweight=".13914mm">
                <v:path arrowok="t" o:connecttype="custom" o:connectlocs="0,78740;23495,78740;23495,15875;71755,15875;71755,78740;96520,78740" o:connectangles="0,0,0,0,0,0"/>
                <w10:wrap anchorx="page"/>
              </v:polyline>
            </w:pict>
          </mc:Fallback>
        </mc:AlternateContent>
      </w:r>
      <w:r>
        <w:rPr>
          <w:w w:val="105"/>
          <w:sz w:val="13"/>
        </w:rPr>
        <w:t>T3</w:t>
      </w:r>
      <w:r>
        <w:rPr>
          <w:spacing w:val="64"/>
          <w:w w:val="105"/>
          <w:sz w:val="13"/>
        </w:rPr>
        <w:t xml:space="preserve"> </w:t>
      </w:r>
      <w:r>
        <w:rPr>
          <w:w w:val="105"/>
          <w:sz w:val="13"/>
        </w:rPr>
        <w:t>=</w:t>
      </w:r>
    </w:p>
    <w:p w14:paraId="7EDCE575" w14:textId="77777777" w:rsidR="008F61FE" w:rsidRDefault="008F61FE" w:rsidP="008F61FE">
      <w:pPr>
        <w:spacing w:before="86" w:line="162" w:lineRule="exact"/>
        <w:jc w:val="right"/>
        <w:rPr>
          <w:sz w:val="13"/>
        </w:rPr>
      </w:pPr>
      <w:r>
        <w:br w:type="column"/>
      </w:r>
      <w:r>
        <w:rPr>
          <w:w w:val="105"/>
          <w:sz w:val="13"/>
        </w:rPr>
        <w:t>WR</w:t>
      </w:r>
      <w:r>
        <w:rPr>
          <w:spacing w:val="49"/>
          <w:w w:val="105"/>
          <w:sz w:val="13"/>
        </w:rPr>
        <w:t xml:space="preserve"> </w:t>
      </w:r>
      <w:r>
        <w:rPr>
          <w:w w:val="105"/>
          <w:sz w:val="13"/>
        </w:rPr>
        <w:t>=</w:t>
      </w:r>
      <w:r>
        <w:rPr>
          <w:spacing w:val="-9"/>
          <w:w w:val="105"/>
          <w:sz w:val="13"/>
        </w:rPr>
        <w:t xml:space="preserve"> </w:t>
      </w:r>
      <w:r>
        <w:rPr>
          <w:w w:val="105"/>
          <w:sz w:val="13"/>
        </w:rPr>
        <w:t>1</w:t>
      </w:r>
    </w:p>
    <w:p w14:paraId="7B5BB189" w14:textId="3E7F9F54" w:rsidR="008F61FE" w:rsidRDefault="008F61FE" w:rsidP="008F61FE">
      <w:pPr>
        <w:spacing w:line="158" w:lineRule="exact"/>
        <w:jc w:val="right"/>
        <w:rPr>
          <w:sz w:val="13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5D3CAC" wp14:editId="65C4806C">
                <wp:simplePos x="0" y="0"/>
                <wp:positionH relativeFrom="page">
                  <wp:posOffset>3060065</wp:posOffset>
                </wp:positionH>
                <wp:positionV relativeFrom="paragraph">
                  <wp:posOffset>-180975</wp:posOffset>
                </wp:positionV>
                <wp:extent cx="64770" cy="664845"/>
                <wp:effectExtent l="12065" t="8255" r="8890" b="12700"/>
                <wp:wrapNone/>
                <wp:docPr id="1649776146" name="Freeform: Shap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70" cy="664845"/>
                        </a:xfrm>
                        <a:custGeom>
                          <a:avLst/>
                          <a:gdLst>
                            <a:gd name="T0" fmla="+- 0 4819 4819"/>
                            <a:gd name="T1" fmla="*/ T0 w 102"/>
                            <a:gd name="T2" fmla="+- 0 -285 -285"/>
                            <a:gd name="T3" fmla="*/ -285 h 1047"/>
                            <a:gd name="T4" fmla="+- 0 4920 4819"/>
                            <a:gd name="T5" fmla="*/ T4 w 102"/>
                            <a:gd name="T6" fmla="+- 0 -146 -285"/>
                            <a:gd name="T7" fmla="*/ -146 h 1047"/>
                            <a:gd name="T8" fmla="+- 0 4920 4819"/>
                            <a:gd name="T9" fmla="*/ T8 w 102"/>
                            <a:gd name="T10" fmla="+- 0 622 -285"/>
                            <a:gd name="T11" fmla="*/ 622 h 1047"/>
                            <a:gd name="T12" fmla="+- 0 4819 4819"/>
                            <a:gd name="T13" fmla="*/ T12 w 102"/>
                            <a:gd name="T14" fmla="+- 0 762 -285"/>
                            <a:gd name="T15" fmla="*/ 762 h 10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02" h="1047">
                              <a:moveTo>
                                <a:pt x="0" y="0"/>
                              </a:moveTo>
                              <a:lnTo>
                                <a:pt x="101" y="139"/>
                              </a:lnTo>
                              <a:lnTo>
                                <a:pt x="101" y="907"/>
                              </a:lnTo>
                              <a:lnTo>
                                <a:pt x="0" y="1047"/>
                              </a:lnTo>
                            </a:path>
                          </a:pathLst>
                        </a:custGeom>
                        <a:noFill/>
                        <a:ln w="505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13EAF56F" id="Freeform: Shape 118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240.95pt,-14.25pt,246pt,-7.3pt,246pt,31.1pt,240.95pt,38.1pt" coordsize="102,10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" filled="f" strokeweight=".14028mm">
                <v:path arrowok="t" o:connecttype="custom" o:connectlocs="0,-180975;64135,-92710;64135,394970;0,483870" o:connectangles="0,0,0,0"/>
                <w10:wrap anchorx="page"/>
              </v:polylin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ED5445" wp14:editId="219B6A92">
                <wp:simplePos x="0" y="0"/>
                <wp:positionH relativeFrom="page">
                  <wp:posOffset>3453130</wp:posOffset>
                </wp:positionH>
                <wp:positionV relativeFrom="paragraph">
                  <wp:posOffset>-165735</wp:posOffset>
                </wp:positionV>
                <wp:extent cx="64770" cy="664845"/>
                <wp:effectExtent l="5080" t="13970" r="6350" b="6985"/>
                <wp:wrapNone/>
                <wp:docPr id="619122484" name="Freeform: Shap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70" cy="664845"/>
                        </a:xfrm>
                        <a:custGeom>
                          <a:avLst/>
                          <a:gdLst>
                            <a:gd name="T0" fmla="+- 0 5539 5438"/>
                            <a:gd name="T1" fmla="*/ T0 w 102"/>
                            <a:gd name="T2" fmla="+- 0 -261 -261"/>
                            <a:gd name="T3" fmla="*/ -261 h 1047"/>
                            <a:gd name="T4" fmla="+- 0 5438 5438"/>
                            <a:gd name="T5" fmla="*/ T4 w 102"/>
                            <a:gd name="T6" fmla="+- 0 -120 -261"/>
                            <a:gd name="T7" fmla="*/ -120 h 1047"/>
                            <a:gd name="T8" fmla="+- 0 5438 5438"/>
                            <a:gd name="T9" fmla="*/ T8 w 102"/>
                            <a:gd name="T10" fmla="+- 0 647 -261"/>
                            <a:gd name="T11" fmla="*/ 647 h 1047"/>
                            <a:gd name="T12" fmla="+- 0 5539 5438"/>
                            <a:gd name="T13" fmla="*/ T12 w 102"/>
                            <a:gd name="T14" fmla="+- 0 786 -261"/>
                            <a:gd name="T15" fmla="*/ 786 h 10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02" h="1047">
                              <a:moveTo>
                                <a:pt x="101" y="0"/>
                              </a:moveTo>
                              <a:lnTo>
                                <a:pt x="0" y="141"/>
                              </a:lnTo>
                              <a:lnTo>
                                <a:pt x="0" y="908"/>
                              </a:lnTo>
                              <a:lnTo>
                                <a:pt x="101" y="1047"/>
                              </a:lnTo>
                            </a:path>
                          </a:pathLst>
                        </a:custGeom>
                        <a:noFill/>
                        <a:ln w="505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28EAD0F9" id="Freeform: Shape 117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276.95pt,-13.05pt,271.9pt,-6pt,271.9pt,32.35pt,276.95pt,39.3pt" coordsize="102,10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" filled="f" strokeweight=".14028mm">
                <v:path arrowok="t" o:connecttype="custom" o:connectlocs="64135,-165735;0,-76200;0,410845;64135,499110" o:connectangles="0,0,0,0"/>
                <w10:wrap anchorx="page"/>
              </v:polyline>
            </w:pict>
          </mc:Fallback>
        </mc:AlternateContent>
      </w:r>
      <w:r>
        <w:rPr>
          <w:w w:val="105"/>
          <w:sz w:val="13"/>
        </w:rPr>
        <w:t>RD</w:t>
      </w:r>
      <w:r>
        <w:rPr>
          <w:spacing w:val="49"/>
          <w:w w:val="105"/>
          <w:sz w:val="13"/>
        </w:rPr>
        <w:t xml:space="preserve"> </w:t>
      </w:r>
      <w:r>
        <w:rPr>
          <w:w w:val="105"/>
          <w:sz w:val="13"/>
        </w:rPr>
        <w:t>=</w:t>
      </w:r>
      <w:r>
        <w:rPr>
          <w:spacing w:val="-9"/>
          <w:w w:val="105"/>
          <w:sz w:val="13"/>
        </w:rPr>
        <w:t xml:space="preserve"> </w:t>
      </w:r>
      <w:r>
        <w:rPr>
          <w:w w:val="105"/>
          <w:sz w:val="13"/>
        </w:rPr>
        <w:t>1</w:t>
      </w:r>
    </w:p>
    <w:p w14:paraId="07B6D4AD" w14:textId="77777777" w:rsidR="008F61FE" w:rsidRDefault="008F61FE" w:rsidP="008F61FE">
      <w:pPr>
        <w:spacing w:line="158" w:lineRule="exact"/>
        <w:jc w:val="right"/>
        <w:rPr>
          <w:sz w:val="13"/>
        </w:rPr>
      </w:pPr>
      <w:r>
        <w:rPr>
          <w:sz w:val="13"/>
        </w:rPr>
        <w:t>SW_B</w:t>
      </w:r>
      <w:r>
        <w:rPr>
          <w:spacing w:val="-6"/>
          <w:sz w:val="13"/>
        </w:rPr>
        <w:t xml:space="preserve"> </w:t>
      </w:r>
      <w:r>
        <w:rPr>
          <w:sz w:val="13"/>
        </w:rPr>
        <w:t>=</w:t>
      </w:r>
      <w:r>
        <w:rPr>
          <w:spacing w:val="2"/>
          <w:sz w:val="13"/>
        </w:rPr>
        <w:t xml:space="preserve"> </w:t>
      </w:r>
      <w:r>
        <w:rPr>
          <w:sz w:val="13"/>
        </w:rPr>
        <w:t>1</w:t>
      </w:r>
    </w:p>
    <w:p w14:paraId="0C09A6B9" w14:textId="77777777" w:rsidR="008F61FE" w:rsidRDefault="008F61FE" w:rsidP="008F61FE">
      <w:pPr>
        <w:spacing w:line="163" w:lineRule="exact"/>
        <w:jc w:val="right"/>
        <w:rPr>
          <w:sz w:val="13"/>
        </w:rPr>
      </w:pPr>
      <w:r>
        <w:rPr>
          <w:sz w:val="13"/>
        </w:rPr>
        <w:t>LDAR</w:t>
      </w:r>
      <w:r>
        <w:rPr>
          <w:spacing w:val="-6"/>
          <w:sz w:val="13"/>
        </w:rPr>
        <w:t xml:space="preserve"> </w:t>
      </w:r>
      <w:r>
        <w:rPr>
          <w:sz w:val="13"/>
        </w:rPr>
        <w:t>=</w:t>
      </w:r>
      <w:r>
        <w:rPr>
          <w:spacing w:val="2"/>
          <w:sz w:val="13"/>
        </w:rPr>
        <w:t xml:space="preserve"> </w:t>
      </w:r>
      <w:r>
        <w:rPr>
          <w:sz w:val="13"/>
        </w:rPr>
        <w:t>0</w:t>
      </w:r>
    </w:p>
    <w:p w14:paraId="694DD1AF" w14:textId="77777777" w:rsidR="008F61FE" w:rsidRDefault="008F61FE" w:rsidP="008F61FE">
      <w:pPr>
        <w:spacing w:before="84" w:line="163" w:lineRule="exact"/>
        <w:ind w:left="1129"/>
        <w:rPr>
          <w:sz w:val="13"/>
        </w:rPr>
      </w:pPr>
      <w:r>
        <w:br w:type="column"/>
      </w:r>
      <w:r>
        <w:rPr>
          <w:w w:val="105"/>
          <w:sz w:val="13"/>
        </w:rPr>
        <w:t>WR</w:t>
      </w:r>
      <w:r>
        <w:rPr>
          <w:spacing w:val="49"/>
          <w:w w:val="105"/>
          <w:sz w:val="13"/>
        </w:rPr>
        <w:t xml:space="preserve"> </w:t>
      </w:r>
      <w:r>
        <w:rPr>
          <w:w w:val="105"/>
          <w:sz w:val="13"/>
        </w:rPr>
        <w:t>=</w:t>
      </w:r>
      <w:r>
        <w:rPr>
          <w:spacing w:val="2"/>
          <w:w w:val="105"/>
          <w:sz w:val="13"/>
        </w:rPr>
        <w:t xml:space="preserve"> </w:t>
      </w:r>
      <w:r>
        <w:rPr>
          <w:w w:val="105"/>
          <w:sz w:val="13"/>
        </w:rPr>
        <w:t>1</w:t>
      </w:r>
    </w:p>
    <w:p w14:paraId="6972158A" w14:textId="267C3496" w:rsidR="008F61FE" w:rsidRDefault="008F61FE" w:rsidP="008F61FE">
      <w:pPr>
        <w:spacing w:line="158" w:lineRule="exact"/>
        <w:ind w:left="1129"/>
        <w:rPr>
          <w:sz w:val="13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CC6C757" wp14:editId="63AE082B">
                <wp:simplePos x="0" y="0"/>
                <wp:positionH relativeFrom="page">
                  <wp:posOffset>4102735</wp:posOffset>
                </wp:positionH>
                <wp:positionV relativeFrom="paragraph">
                  <wp:posOffset>-180340</wp:posOffset>
                </wp:positionV>
                <wp:extent cx="64770" cy="664845"/>
                <wp:effectExtent l="6985" t="8255" r="13970" b="12700"/>
                <wp:wrapNone/>
                <wp:docPr id="336784904" name="Freeform: Shap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70" cy="664845"/>
                        </a:xfrm>
                        <a:custGeom>
                          <a:avLst/>
                          <a:gdLst>
                            <a:gd name="T0" fmla="+- 0 6461 6461"/>
                            <a:gd name="T1" fmla="*/ T0 w 102"/>
                            <a:gd name="T2" fmla="+- 0 -284 -284"/>
                            <a:gd name="T3" fmla="*/ -284 h 1047"/>
                            <a:gd name="T4" fmla="+- 0 6563 6461"/>
                            <a:gd name="T5" fmla="*/ T4 w 102"/>
                            <a:gd name="T6" fmla="+- 0 -145 -284"/>
                            <a:gd name="T7" fmla="*/ -145 h 1047"/>
                            <a:gd name="T8" fmla="+- 0 6563 6461"/>
                            <a:gd name="T9" fmla="*/ T8 w 102"/>
                            <a:gd name="T10" fmla="+- 0 623 -284"/>
                            <a:gd name="T11" fmla="*/ 623 h 1047"/>
                            <a:gd name="T12" fmla="+- 0 6461 6461"/>
                            <a:gd name="T13" fmla="*/ T12 w 102"/>
                            <a:gd name="T14" fmla="+- 0 762 -284"/>
                            <a:gd name="T15" fmla="*/ 762 h 10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02" h="1047">
                              <a:moveTo>
                                <a:pt x="0" y="0"/>
                              </a:moveTo>
                              <a:lnTo>
                                <a:pt x="102" y="139"/>
                              </a:lnTo>
                              <a:lnTo>
                                <a:pt x="102" y="907"/>
                              </a:lnTo>
                              <a:lnTo>
                                <a:pt x="0" y="1046"/>
                              </a:lnTo>
                            </a:path>
                          </a:pathLst>
                        </a:custGeom>
                        <a:noFill/>
                        <a:ln w="505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1E73AA8D" id="Freeform: Shape 116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323.05pt,-14.2pt,328.15pt,-7.25pt,328.15pt,31.15pt,323.05pt,38.1pt" coordsize="102,10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" filled="f" strokeweight=".14028mm">
                <v:path arrowok="t" o:connecttype="custom" o:connectlocs="0,-180340;64770,-92075;64770,395605;0,483870" o:connectangles="0,0,0,0"/>
                <w10:wrap anchorx="page"/>
              </v:polylin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0DA1A24" wp14:editId="4D398546">
                <wp:simplePos x="0" y="0"/>
                <wp:positionH relativeFrom="page">
                  <wp:posOffset>4472305</wp:posOffset>
                </wp:positionH>
                <wp:positionV relativeFrom="paragraph">
                  <wp:posOffset>-164465</wp:posOffset>
                </wp:positionV>
                <wp:extent cx="64770" cy="664210"/>
                <wp:effectExtent l="5080" t="5080" r="6350" b="6985"/>
                <wp:wrapNone/>
                <wp:docPr id="1799760866" name="Freeform: Shap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70" cy="664210"/>
                        </a:xfrm>
                        <a:custGeom>
                          <a:avLst/>
                          <a:gdLst>
                            <a:gd name="T0" fmla="+- 0 7144 7043"/>
                            <a:gd name="T1" fmla="*/ T0 w 102"/>
                            <a:gd name="T2" fmla="+- 0 -259 -259"/>
                            <a:gd name="T3" fmla="*/ -259 h 1046"/>
                            <a:gd name="T4" fmla="+- 0 7043 7043"/>
                            <a:gd name="T5" fmla="*/ T4 w 102"/>
                            <a:gd name="T6" fmla="+- 0 -120 -259"/>
                            <a:gd name="T7" fmla="*/ -120 h 1046"/>
                            <a:gd name="T8" fmla="+- 0 7043 7043"/>
                            <a:gd name="T9" fmla="*/ T8 w 102"/>
                            <a:gd name="T10" fmla="+- 0 648 -259"/>
                            <a:gd name="T11" fmla="*/ 648 h 1046"/>
                            <a:gd name="T12" fmla="+- 0 7144 7043"/>
                            <a:gd name="T13" fmla="*/ T12 w 102"/>
                            <a:gd name="T14" fmla="+- 0 787 -259"/>
                            <a:gd name="T15" fmla="*/ 787 h 10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02" h="1046">
                              <a:moveTo>
                                <a:pt x="101" y="0"/>
                              </a:moveTo>
                              <a:lnTo>
                                <a:pt x="0" y="139"/>
                              </a:lnTo>
                              <a:lnTo>
                                <a:pt x="0" y="907"/>
                              </a:lnTo>
                              <a:lnTo>
                                <a:pt x="101" y="1046"/>
                              </a:lnTo>
                            </a:path>
                          </a:pathLst>
                        </a:custGeom>
                        <a:noFill/>
                        <a:ln w="505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5296C748" id="Freeform: Shape 115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357.2pt,-12.95pt,352.15pt,-6pt,352.15pt,32.4pt,357.2pt,39.35pt" coordsize="102,1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" filled="f" strokeweight=".14028mm">
                <v:path arrowok="t" o:connecttype="custom" o:connectlocs="64135,-164465;0,-76200;0,411480;64135,499745" o:connectangles="0,0,0,0"/>
                <w10:wrap anchorx="page"/>
              </v:polylin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A29A023" wp14:editId="59F953EE">
                <wp:simplePos x="0" y="0"/>
                <wp:positionH relativeFrom="page">
                  <wp:posOffset>5114290</wp:posOffset>
                </wp:positionH>
                <wp:positionV relativeFrom="paragraph">
                  <wp:posOffset>-180340</wp:posOffset>
                </wp:positionV>
                <wp:extent cx="64770" cy="664845"/>
                <wp:effectExtent l="8890" t="8255" r="12065" b="12700"/>
                <wp:wrapNone/>
                <wp:docPr id="591673068" name="Freeform: Shap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70" cy="664845"/>
                        </a:xfrm>
                        <a:custGeom>
                          <a:avLst/>
                          <a:gdLst>
                            <a:gd name="T0" fmla="+- 0 8054 8054"/>
                            <a:gd name="T1" fmla="*/ T0 w 102"/>
                            <a:gd name="T2" fmla="+- 0 -284 -284"/>
                            <a:gd name="T3" fmla="*/ -284 h 1047"/>
                            <a:gd name="T4" fmla="+- 0 8155 8054"/>
                            <a:gd name="T5" fmla="*/ T4 w 102"/>
                            <a:gd name="T6" fmla="+- 0 -145 -284"/>
                            <a:gd name="T7" fmla="*/ -145 h 1047"/>
                            <a:gd name="T8" fmla="+- 0 8155 8054"/>
                            <a:gd name="T9" fmla="*/ T8 w 102"/>
                            <a:gd name="T10" fmla="+- 0 623 -284"/>
                            <a:gd name="T11" fmla="*/ 623 h 1047"/>
                            <a:gd name="T12" fmla="+- 0 8054 8054"/>
                            <a:gd name="T13" fmla="*/ T12 w 102"/>
                            <a:gd name="T14" fmla="+- 0 762 -284"/>
                            <a:gd name="T15" fmla="*/ 762 h 10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02" h="1047">
                              <a:moveTo>
                                <a:pt x="0" y="0"/>
                              </a:moveTo>
                              <a:lnTo>
                                <a:pt x="101" y="139"/>
                              </a:lnTo>
                              <a:lnTo>
                                <a:pt x="101" y="907"/>
                              </a:lnTo>
                              <a:lnTo>
                                <a:pt x="0" y="1046"/>
                              </a:lnTo>
                            </a:path>
                          </a:pathLst>
                        </a:custGeom>
                        <a:noFill/>
                        <a:ln w="505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660E8EEF" id="Freeform: Shape 114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402.7pt,-14.2pt,407.75pt,-7.25pt,407.75pt,31.15pt,402.7pt,38.1pt" coordsize="102,10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" filled="f" strokeweight=".14028mm">
                <v:path arrowok="t" o:connecttype="custom" o:connectlocs="0,-180340;64135,-92075;64135,395605;0,483870" o:connectangles="0,0,0,0"/>
                <w10:wrap anchorx="page"/>
              </v:polyline>
            </w:pict>
          </mc:Fallback>
        </mc:AlternateContent>
      </w:r>
      <w:r>
        <w:rPr>
          <w:w w:val="105"/>
          <w:sz w:val="13"/>
        </w:rPr>
        <w:t>RD</w:t>
      </w:r>
      <w:r>
        <w:rPr>
          <w:spacing w:val="49"/>
          <w:w w:val="105"/>
          <w:sz w:val="13"/>
        </w:rPr>
        <w:t xml:space="preserve"> </w:t>
      </w:r>
      <w:r>
        <w:rPr>
          <w:w w:val="105"/>
          <w:sz w:val="13"/>
        </w:rPr>
        <w:t>=</w:t>
      </w:r>
      <w:r>
        <w:rPr>
          <w:spacing w:val="2"/>
          <w:w w:val="105"/>
          <w:sz w:val="13"/>
        </w:rPr>
        <w:t xml:space="preserve"> </w:t>
      </w:r>
      <w:r>
        <w:rPr>
          <w:w w:val="105"/>
          <w:sz w:val="13"/>
        </w:rPr>
        <w:t>0</w:t>
      </w:r>
    </w:p>
    <w:p w14:paraId="58B14FB5" w14:textId="77777777" w:rsidR="008F61FE" w:rsidRDefault="008F61FE" w:rsidP="008F61FE">
      <w:pPr>
        <w:spacing w:line="158" w:lineRule="exact"/>
        <w:ind w:left="1062"/>
        <w:rPr>
          <w:sz w:val="13"/>
        </w:rPr>
      </w:pPr>
      <w:r>
        <w:rPr>
          <w:sz w:val="13"/>
        </w:rPr>
        <w:t>SW_B</w:t>
      </w:r>
      <w:r>
        <w:rPr>
          <w:spacing w:val="-6"/>
          <w:sz w:val="13"/>
        </w:rPr>
        <w:t xml:space="preserve"> </w:t>
      </w:r>
      <w:r>
        <w:rPr>
          <w:sz w:val="13"/>
        </w:rPr>
        <w:t>=</w:t>
      </w:r>
      <w:r>
        <w:rPr>
          <w:spacing w:val="13"/>
          <w:sz w:val="13"/>
        </w:rPr>
        <w:t xml:space="preserve"> </w:t>
      </w:r>
      <w:r>
        <w:rPr>
          <w:sz w:val="13"/>
        </w:rPr>
        <w:t>1</w:t>
      </w:r>
    </w:p>
    <w:p w14:paraId="672866D9" w14:textId="273E6EA4" w:rsidR="008F61FE" w:rsidRDefault="008F61FE" w:rsidP="00E5285D">
      <w:pPr>
        <w:spacing w:line="163" w:lineRule="exact"/>
        <w:ind w:left="1062"/>
        <w:rPr>
          <w:sz w:val="13"/>
        </w:rPr>
        <w:sectPr w:rsidR="008F61FE" w:rsidSect="008F61FE">
          <w:type w:val="continuous"/>
          <w:pgSz w:w="10440" w:h="14750"/>
          <w:pgMar w:top="1400" w:right="600" w:bottom="280" w:left="620" w:header="720" w:footer="720" w:gutter="0"/>
          <w:cols w:num="4" w:space="720" w:equalWidth="0">
            <w:col w:w="2431" w:space="40"/>
            <w:col w:w="1541" w:space="39"/>
            <w:col w:w="1546" w:space="40"/>
            <w:col w:w="3583"/>
          </w:cols>
        </w:sectPr>
      </w:pPr>
      <w:r>
        <w:rPr>
          <w:sz w:val="13"/>
        </w:rPr>
        <w:t>LDAR</w:t>
      </w:r>
      <w:r>
        <w:rPr>
          <w:spacing w:val="-6"/>
          <w:sz w:val="13"/>
        </w:rPr>
        <w:t xml:space="preserve"> </w:t>
      </w:r>
    </w:p>
    <w:p w14:paraId="26E5E2C1" w14:textId="490AAC1B" w:rsidR="008F61FE" w:rsidRPr="000248E9" w:rsidRDefault="008F61FE" w:rsidP="000248E9">
      <w:pPr>
        <w:pStyle w:val="BodyText"/>
        <w:spacing w:before="12"/>
        <w:jc w:val="center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9F11602" wp14:editId="44FF2A03">
                <wp:simplePos x="0" y="0"/>
                <wp:positionH relativeFrom="page">
                  <wp:posOffset>521335</wp:posOffset>
                </wp:positionH>
                <wp:positionV relativeFrom="page">
                  <wp:posOffset>452120</wp:posOffset>
                </wp:positionV>
                <wp:extent cx="5546725" cy="207010"/>
                <wp:effectExtent l="0" t="4445" r="0" b="0"/>
                <wp:wrapNone/>
                <wp:docPr id="554319753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6725" cy="207010"/>
                          <a:chOff x="821" y="712"/>
                          <a:chExt cx="8735" cy="326"/>
                        </a:xfrm>
                      </wpg:grpSpPr>
                      <pic:pic xmlns:pic="http://schemas.openxmlformats.org/drawingml/2006/picture">
                        <pic:nvPicPr>
                          <pic:cNvPr id="147342209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1" y="712"/>
                            <a:ext cx="297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4064486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820" y="1023"/>
                            <a:ext cx="8735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8A58DD" id="Group 113" o:spid="_x0000_s1026" style="position:absolute;margin-left:41.05pt;margin-top:35.6pt;width:436.75pt;height:16.3pt;z-index:251660288;mso-position-horizontal-relative:page;mso-position-vertical-relative:page" coordorigin="821,712" coordsize="8735,3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">
                <v:shape id="Picture 103" o:spid="_x0000_s1027" type="#_x0000_t75" style="position:absolute;left:881;top:712;width:297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">
                  <v:imagedata r:id="rId10" o:title=""/>
                </v:shape>
                <v:rect id="Rectangle 104" o:spid="_x0000_s1028" style="position:absolute;left:820;top:1023;width:8735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" fillcolor="black" stroked="f"/>
                <w10:wrap anchorx="page" anchory="page"/>
              </v:group>
            </w:pict>
          </mc:Fallback>
        </mc:AlternateContent>
      </w:r>
      <w:r>
        <w:rPr>
          <w:rFonts w:ascii="微软雅黑" w:eastAsia="微软雅黑" w:hint="eastAsia"/>
          <w:b/>
          <w:spacing w:val="-4"/>
          <w:sz w:val="18"/>
        </w:rPr>
        <w:t xml:space="preserve">图 </w:t>
      </w:r>
      <w:r>
        <w:rPr>
          <w:rFonts w:eastAsia="Times New Roman"/>
          <w:b/>
          <w:sz w:val="18"/>
        </w:rPr>
        <w:t>2-1-5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读存储器流程图</w:t>
      </w:r>
    </w:p>
    <w:p w14:paraId="139F5BF5" w14:textId="77777777" w:rsidR="00E5285D" w:rsidRDefault="00E5285D" w:rsidP="00E5285D">
      <w:pPr>
        <w:pStyle w:val="BodyText"/>
        <w:spacing w:before="43"/>
      </w:pPr>
      <w:r>
        <w:rPr>
          <w:noProof/>
        </w:rPr>
        <w:drawing>
          <wp:inline distT="0" distB="0" distL="0" distR="0" wp14:anchorId="47D3D60F" wp14:editId="24C7D6FE">
            <wp:extent cx="5854700" cy="4391025"/>
            <wp:effectExtent l="0" t="0" r="0" b="9525"/>
            <wp:docPr id="56931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126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E06F" w14:textId="68E713B5" w:rsidR="000248E9" w:rsidRDefault="000248E9" w:rsidP="000248E9">
      <w:pPr>
        <w:pStyle w:val="BodyText"/>
        <w:spacing w:before="43"/>
        <w:jc w:val="center"/>
      </w:pPr>
      <w:r>
        <w:rPr>
          <w:rFonts w:hint="eastAsia"/>
        </w:rPr>
        <w:t>图三</w:t>
      </w:r>
    </w:p>
    <w:p w14:paraId="63978B9C" w14:textId="3B07F1A1" w:rsidR="00E5285D" w:rsidRDefault="00E5285D" w:rsidP="00E5285D">
      <w:pPr>
        <w:pStyle w:val="BodyText"/>
        <w:spacing w:before="43"/>
      </w:pPr>
      <w:r>
        <w:rPr>
          <w:rFonts w:hint="eastAsia"/>
        </w:rPr>
        <w:t>如图</w:t>
      </w:r>
      <w:r w:rsidR="000248E9">
        <w:rPr>
          <w:rFonts w:hint="eastAsia"/>
        </w:rPr>
        <w:t>三</w:t>
      </w:r>
      <w:r>
        <w:rPr>
          <w:rFonts w:hint="eastAsia"/>
        </w:rPr>
        <w:t>所示，可以看到CPU内地址00000001时数据显示00010010，即12H。</w:t>
      </w:r>
    </w:p>
    <w:p w14:paraId="5787E66A" w14:textId="77777777" w:rsidR="00E5285D" w:rsidRDefault="00E5285D" w:rsidP="00E5285D">
      <w:pPr>
        <w:spacing w:before="44"/>
        <w:ind w:left="7" w:right="82"/>
        <w:rPr>
          <w:rFonts w:ascii="微软雅黑" w:eastAsia="微软雅黑"/>
          <w:b/>
          <w:sz w:val="18"/>
        </w:rPr>
      </w:pPr>
    </w:p>
    <w:p w14:paraId="380CD3EA" w14:textId="77777777" w:rsidR="00424EE7" w:rsidRDefault="00424EE7" w:rsidP="00424EE7">
      <w:pPr>
        <w:pStyle w:val="BodyText"/>
        <w:spacing w:before="1"/>
        <w:ind w:left="230"/>
      </w:pPr>
      <w:r>
        <w:t>二</w:t>
      </w:r>
      <w:r>
        <w:rPr>
          <w:rFonts w:ascii="Times New Roman" w:eastAsia="Times New Roman"/>
        </w:rPr>
        <w:t xml:space="preserve">. </w:t>
      </w:r>
      <w:r>
        <w:t>联机运行</w:t>
      </w:r>
    </w:p>
    <w:p w14:paraId="5F2A92BF" w14:textId="77777777" w:rsidR="00424EE7" w:rsidRDefault="00424EE7" w:rsidP="00424EE7">
      <w:pPr>
        <w:pStyle w:val="BodyText"/>
        <w:spacing w:before="43" w:line="278" w:lineRule="auto"/>
        <w:ind w:left="230" w:right="304" w:firstLine="420"/>
        <w:jc w:val="both"/>
      </w:pPr>
      <w:r>
        <w:rPr>
          <w:spacing w:val="-11"/>
        </w:rPr>
        <w:t xml:space="preserve">如果实验箱和 </w:t>
      </w:r>
      <w:r>
        <w:rPr>
          <w:rFonts w:ascii="Times New Roman" w:eastAsia="Times New Roman"/>
          <w:spacing w:val="-3"/>
        </w:rPr>
        <w:t>PC</w:t>
      </w:r>
      <w:r>
        <w:rPr>
          <w:rFonts w:ascii="Times New Roman" w:eastAsia="Times New Roman"/>
        </w:rPr>
        <w:t xml:space="preserve"> </w:t>
      </w:r>
      <w:r>
        <w:rPr>
          <w:spacing w:val="-3"/>
        </w:rPr>
        <w:t>联机操作，则可通过软件中的数据通路图来观测实验结果</w:t>
      </w:r>
      <w:r>
        <w:rPr>
          <w:spacing w:val="-2"/>
        </w:rPr>
        <w:t>（软件使用说明</w:t>
      </w:r>
      <w:r>
        <w:rPr>
          <w:spacing w:val="-11"/>
        </w:rPr>
        <w:t xml:space="preserve">请看附录 </w:t>
      </w:r>
      <w:r>
        <w:rPr>
          <w:rFonts w:ascii="Times New Roman" w:eastAsia="Times New Roman"/>
        </w:rPr>
        <w:t>1</w:t>
      </w:r>
      <w:r>
        <w:rPr>
          <w:spacing w:val="-106"/>
        </w:rPr>
        <w:t>）</w:t>
      </w:r>
      <w:r>
        <w:t>，也可通过软件中的信号时序图来观测实验结果。</w:t>
      </w:r>
    </w:p>
    <w:p w14:paraId="7F4C81F3" w14:textId="77777777" w:rsidR="00424EE7" w:rsidRDefault="00424EE7" w:rsidP="00424EE7">
      <w:pPr>
        <w:pStyle w:val="BodyText"/>
        <w:spacing w:before="4"/>
        <w:rPr>
          <w:sz w:val="24"/>
        </w:rPr>
      </w:pPr>
    </w:p>
    <w:p w14:paraId="35223BF1" w14:textId="77777777" w:rsidR="00424EE7" w:rsidRDefault="00424EE7" w:rsidP="00424EE7">
      <w:pPr>
        <w:pStyle w:val="ListParagraph"/>
        <w:numPr>
          <w:ilvl w:val="0"/>
          <w:numId w:val="48"/>
        </w:numPr>
        <w:tabs>
          <w:tab w:val="left" w:pos="651"/>
        </w:tabs>
        <w:autoSpaceDE w:val="0"/>
        <w:autoSpaceDN w:val="0"/>
        <w:ind w:firstLineChars="0" w:hanging="421"/>
      </w:pPr>
      <w:r>
        <w:t>观测数据通路图</w:t>
      </w:r>
    </w:p>
    <w:p w14:paraId="7D625F58" w14:textId="77777777" w:rsidR="00424EE7" w:rsidRDefault="00424EE7" w:rsidP="00424EE7">
      <w:pPr>
        <w:pStyle w:val="BodyText"/>
        <w:spacing w:before="43" w:line="278" w:lineRule="auto"/>
        <w:ind w:left="230" w:right="307" w:firstLine="420"/>
        <w:jc w:val="both"/>
      </w:pPr>
      <w:r>
        <w:rPr>
          <w:spacing w:val="-18"/>
        </w:rPr>
        <w:t xml:space="preserve">打开 </w:t>
      </w:r>
      <w:r>
        <w:rPr>
          <w:rFonts w:ascii="Times New Roman" w:eastAsia="Times New Roman" w:hAnsi="Times New Roman"/>
        </w:rPr>
        <w:t>T</w:t>
      </w:r>
      <w:r>
        <w:rPr>
          <w:rFonts w:ascii="Times New Roman" w:eastAsia="Times New Roman" w:hAnsi="Times New Roman"/>
          <w:spacing w:val="-1"/>
        </w:rPr>
        <w:t>DX-</w:t>
      </w:r>
      <w:r>
        <w:rPr>
          <w:rFonts w:ascii="Times New Roman" w:eastAsia="Times New Roman" w:hAnsi="Times New Roman"/>
        </w:rPr>
        <w:t>CMX</w:t>
      </w:r>
      <w:r>
        <w:rPr>
          <w:rFonts w:ascii="Times New Roman" w:eastAsia="Times New Roman" w:hAnsi="Times New Roman"/>
          <w:spacing w:val="-1"/>
        </w:rPr>
        <w:t xml:space="preserve"> </w:t>
      </w:r>
      <w:r>
        <w:rPr>
          <w:spacing w:val="-23"/>
        </w:rPr>
        <w:t>软件，选择联机软件的“【实验】—【存储器实验】”，打开存储器实验的数</w:t>
      </w:r>
      <w:r>
        <w:rPr>
          <w:spacing w:val="-7"/>
        </w:rPr>
        <w:t xml:space="preserve">据通路图，如图 </w:t>
      </w:r>
      <w:r>
        <w:rPr>
          <w:rFonts w:ascii="Times New Roman" w:eastAsia="Times New Roman" w:hAnsi="Times New Roman"/>
        </w:rPr>
        <w:t xml:space="preserve">2-1-6 </w:t>
      </w:r>
      <w:r>
        <w:t>所示。</w:t>
      </w:r>
    </w:p>
    <w:p w14:paraId="41F0A828" w14:textId="77777777" w:rsidR="00424EE7" w:rsidRDefault="00424EE7" w:rsidP="00424EE7">
      <w:pPr>
        <w:pStyle w:val="BodyText"/>
        <w:spacing w:line="278" w:lineRule="auto"/>
        <w:ind w:left="229" w:right="305" w:firstLine="420"/>
        <w:jc w:val="both"/>
      </w:pPr>
      <w:r>
        <w:rPr>
          <w:spacing w:val="-7"/>
        </w:rPr>
        <w:t xml:space="preserve">操作方法同本机运行，每按动一次 </w:t>
      </w:r>
      <w:r>
        <w:rPr>
          <w:rFonts w:ascii="Times New Roman" w:eastAsia="Times New Roman" w:hAnsi="Times New Roman"/>
          <w:spacing w:val="-2"/>
        </w:rPr>
        <w:t>ST</w:t>
      </w:r>
      <w:r>
        <w:rPr>
          <w:rFonts w:ascii="Times New Roman" w:eastAsia="Times New Roman" w:hAnsi="Times New Roman"/>
        </w:rPr>
        <w:t xml:space="preserve"> </w:t>
      </w:r>
      <w:r>
        <w:rPr>
          <w:spacing w:val="-2"/>
        </w:rPr>
        <w:t>按钮，数据通路图会有数据的流动，反映当前存储器</w:t>
      </w:r>
      <w:r>
        <w:t>所做的操作（</w:t>
      </w:r>
      <w:r>
        <w:rPr>
          <w:spacing w:val="-3"/>
        </w:rPr>
        <w:t xml:space="preserve">即使是对存储器进行读，也应按动一次 </w:t>
      </w:r>
      <w:r>
        <w:rPr>
          <w:rFonts w:ascii="Times New Roman" w:eastAsia="Times New Roman" w:hAnsi="Times New Roman"/>
          <w:spacing w:val="-1"/>
        </w:rPr>
        <w:t>S</w:t>
      </w:r>
      <w:r>
        <w:rPr>
          <w:rFonts w:ascii="Times New Roman" w:eastAsia="Times New Roman" w:hAnsi="Times New Roman"/>
        </w:rPr>
        <w:t>T</w:t>
      </w:r>
      <w:r>
        <w:rPr>
          <w:rFonts w:ascii="Times New Roman" w:eastAsia="Times New Roman" w:hAnsi="Times New Roman"/>
          <w:spacing w:val="14"/>
        </w:rPr>
        <w:t xml:space="preserve"> </w:t>
      </w:r>
      <w:r>
        <w:t>按钮，数据通路图才会有数据流动</w:t>
      </w:r>
      <w:r>
        <w:rPr>
          <w:spacing w:val="-113"/>
        </w:rPr>
        <w:t>）</w:t>
      </w:r>
      <w:r>
        <w:rPr>
          <w:spacing w:val="-8"/>
        </w:rPr>
        <w:t>，</w:t>
      </w:r>
      <w:r>
        <w:rPr>
          <w:spacing w:val="-22"/>
        </w:rPr>
        <w:t>或在软件中选择“【调试】—【单节拍】”，其作用相当于将时序单元的状态开关置为‘单拍’档</w:t>
      </w:r>
    </w:p>
    <w:p w14:paraId="486FE3AB" w14:textId="77777777" w:rsidR="00424EE7" w:rsidRDefault="00424EE7" w:rsidP="00424EE7">
      <w:pPr>
        <w:pStyle w:val="BodyText"/>
        <w:spacing w:before="12"/>
        <w:rPr>
          <w:sz w:val="14"/>
        </w:rPr>
      </w:pPr>
    </w:p>
    <w:p w14:paraId="077DE87F" w14:textId="77777777" w:rsidR="00424EE7" w:rsidRDefault="00424EE7" w:rsidP="00424EE7">
      <w:pPr>
        <w:spacing w:before="92"/>
        <w:ind w:left="230"/>
        <w:rPr>
          <w:sz w:val="18"/>
        </w:rPr>
      </w:pPr>
      <w:r>
        <w:rPr>
          <w:sz w:val="18"/>
        </w:rPr>
        <w:t>18</w:t>
      </w:r>
    </w:p>
    <w:p w14:paraId="044D0DA8" w14:textId="77777777" w:rsidR="00424EE7" w:rsidRDefault="00424EE7" w:rsidP="00424EE7">
      <w:pPr>
        <w:rPr>
          <w:sz w:val="18"/>
        </w:rPr>
        <w:sectPr w:rsidR="00424EE7" w:rsidSect="00424EE7">
          <w:pgSz w:w="10440" w:h="14750"/>
          <w:pgMar w:top="1400" w:right="600" w:bottom="280" w:left="620" w:header="720" w:footer="720" w:gutter="0"/>
          <w:cols w:space="720"/>
        </w:sectPr>
      </w:pPr>
    </w:p>
    <w:p w14:paraId="1B119E61" w14:textId="77777777" w:rsidR="00424EE7" w:rsidRDefault="00424EE7" w:rsidP="00424EE7">
      <w:pPr>
        <w:pStyle w:val="BodyText"/>
        <w:spacing w:before="10"/>
        <w:rPr>
          <w:rFonts w:ascii="Times New Roman"/>
          <w:sz w:val="17"/>
        </w:rPr>
      </w:pPr>
    </w:p>
    <w:p w14:paraId="0DF5B97F" w14:textId="77777777" w:rsidR="00424EE7" w:rsidRDefault="00424EE7" w:rsidP="00424EE7">
      <w:pPr>
        <w:pStyle w:val="BodyText"/>
        <w:spacing w:before="102" w:line="278" w:lineRule="auto"/>
        <w:ind w:left="286" w:right="248"/>
      </w:pPr>
      <w:r>
        <w:rPr>
          <w:spacing w:val="-11"/>
        </w:rPr>
        <w:t xml:space="preserve">后按动了一次 </w:t>
      </w:r>
      <w:r>
        <w:rPr>
          <w:rFonts w:ascii="Times New Roman" w:eastAsia="Times New Roman"/>
          <w:spacing w:val="-3"/>
        </w:rPr>
        <w:t>ST</w:t>
      </w:r>
      <w:r>
        <w:rPr>
          <w:rFonts w:ascii="Times New Roman" w:eastAsia="Times New Roman"/>
        </w:rPr>
        <w:t xml:space="preserve"> </w:t>
      </w:r>
      <w:r>
        <w:rPr>
          <w:spacing w:val="-2"/>
        </w:rPr>
        <w:t>按钮，数据通路图也会反映当前存储器所做的操作，借助于数据通路图，仔细</w:t>
      </w:r>
      <w:r>
        <w:rPr>
          <w:spacing w:val="-18"/>
        </w:rPr>
        <w:t xml:space="preserve">分析 </w:t>
      </w:r>
      <w:r>
        <w:rPr>
          <w:rFonts w:ascii="Times New Roman" w:eastAsia="Times New Roman"/>
        </w:rPr>
        <w:t>SRAM</w:t>
      </w:r>
      <w:r>
        <w:rPr>
          <w:rFonts w:ascii="Times New Roman" w:eastAsia="Times New Roman"/>
          <w:spacing w:val="-1"/>
        </w:rPr>
        <w:t xml:space="preserve"> </w:t>
      </w:r>
      <w:r>
        <w:t>的读写过程。</w:t>
      </w:r>
    </w:p>
    <w:p w14:paraId="26D9F0D7" w14:textId="77777777" w:rsidR="00424EE7" w:rsidRDefault="00424EE7" w:rsidP="00424EE7">
      <w:pPr>
        <w:pStyle w:val="BodyText"/>
        <w:rPr>
          <w:sz w:val="20"/>
        </w:rPr>
      </w:pPr>
    </w:p>
    <w:p w14:paraId="11F92852" w14:textId="77777777" w:rsidR="00424EE7" w:rsidRDefault="00424EE7" w:rsidP="00424EE7">
      <w:pPr>
        <w:pStyle w:val="BodyText"/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251692032" behindDoc="0" locked="0" layoutInCell="1" allowOverlap="1" wp14:anchorId="4EDB68B6" wp14:editId="524CE34F">
            <wp:simplePos x="0" y="0"/>
            <wp:positionH relativeFrom="page">
              <wp:posOffset>1335451</wp:posOffset>
            </wp:positionH>
            <wp:positionV relativeFrom="paragraph">
              <wp:posOffset>177768</wp:posOffset>
            </wp:positionV>
            <wp:extent cx="3970882" cy="2669476"/>
            <wp:effectExtent l="0" t="0" r="0" b="0"/>
            <wp:wrapTopAndBottom/>
            <wp:docPr id="11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0882" cy="2669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8C9ED1" w14:textId="082173D8" w:rsidR="00424EE7" w:rsidRDefault="00424EE7" w:rsidP="00424EE7">
      <w:pPr>
        <w:pStyle w:val="BodyText"/>
        <w:rPr>
          <w:sz w:val="17"/>
        </w:rPr>
      </w:pPr>
    </w:p>
    <w:p w14:paraId="45BA7147" w14:textId="0DE79CAA" w:rsidR="00424EE7" w:rsidRDefault="00424EE7" w:rsidP="00424EE7">
      <w:pPr>
        <w:spacing w:before="44"/>
        <w:ind w:left="287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 xml:space="preserve">                                       图 </w:t>
      </w:r>
      <w:r>
        <w:rPr>
          <w:rFonts w:eastAsia="Times New Roman"/>
          <w:b/>
          <w:sz w:val="18"/>
        </w:rPr>
        <w:t>2-1-6</w:t>
      </w:r>
      <w:r>
        <w:rPr>
          <w:rFonts w:eastAsia="Times New Roman"/>
          <w:b/>
          <w:spacing w:val="14"/>
          <w:sz w:val="18"/>
        </w:rPr>
        <w:t xml:space="preserve">   </w:t>
      </w:r>
      <w:r>
        <w:rPr>
          <w:rFonts w:ascii="微软雅黑" w:eastAsia="微软雅黑" w:hint="eastAsia"/>
          <w:b/>
          <w:sz w:val="18"/>
        </w:rPr>
        <w:t>数据通路图</w:t>
      </w:r>
    </w:p>
    <w:p w14:paraId="3DF043CB" w14:textId="77777777" w:rsidR="00424EE7" w:rsidRDefault="00424EE7" w:rsidP="00424EE7">
      <w:pPr>
        <w:jc w:val="center"/>
        <w:rPr>
          <w:sz w:val="17"/>
        </w:rPr>
      </w:pPr>
    </w:p>
    <w:p w14:paraId="64CAC875" w14:textId="77777777" w:rsidR="00424EE7" w:rsidRDefault="00424EE7" w:rsidP="00424EE7">
      <w:pPr>
        <w:jc w:val="center"/>
        <w:rPr>
          <w:sz w:val="17"/>
        </w:rPr>
      </w:pPr>
    </w:p>
    <w:p w14:paraId="0B9100FC" w14:textId="77777777" w:rsidR="00424EE7" w:rsidRDefault="00424EE7" w:rsidP="00424EE7">
      <w:pPr>
        <w:jc w:val="center"/>
        <w:rPr>
          <w:sz w:val="17"/>
        </w:rPr>
      </w:pPr>
    </w:p>
    <w:p w14:paraId="1D0B25AA" w14:textId="77777777" w:rsidR="00424EE7" w:rsidRDefault="00424EE7" w:rsidP="00424EE7">
      <w:pPr>
        <w:jc w:val="center"/>
        <w:rPr>
          <w:sz w:val="17"/>
        </w:rPr>
      </w:pPr>
    </w:p>
    <w:p w14:paraId="45E13366" w14:textId="77777777" w:rsidR="00424EE7" w:rsidRDefault="00424EE7" w:rsidP="00424EE7">
      <w:pPr>
        <w:jc w:val="center"/>
        <w:rPr>
          <w:sz w:val="17"/>
        </w:rPr>
      </w:pPr>
    </w:p>
    <w:p w14:paraId="50783604" w14:textId="77777777" w:rsidR="00424EE7" w:rsidRDefault="00424EE7" w:rsidP="00424EE7">
      <w:pPr>
        <w:jc w:val="center"/>
        <w:rPr>
          <w:sz w:val="17"/>
        </w:rPr>
      </w:pPr>
    </w:p>
    <w:p w14:paraId="273EB10E" w14:textId="77777777" w:rsidR="00424EE7" w:rsidRDefault="00424EE7" w:rsidP="00424EE7">
      <w:pPr>
        <w:jc w:val="center"/>
        <w:rPr>
          <w:sz w:val="17"/>
        </w:rPr>
      </w:pPr>
    </w:p>
    <w:p w14:paraId="4F3C7B19" w14:textId="77777777" w:rsidR="00424EE7" w:rsidRDefault="00424EE7" w:rsidP="00424EE7">
      <w:pPr>
        <w:jc w:val="center"/>
        <w:rPr>
          <w:sz w:val="17"/>
        </w:rPr>
      </w:pPr>
    </w:p>
    <w:p w14:paraId="089FFF95" w14:textId="77777777" w:rsidR="00424EE7" w:rsidRDefault="00424EE7" w:rsidP="00424EE7">
      <w:pPr>
        <w:jc w:val="center"/>
        <w:rPr>
          <w:sz w:val="17"/>
        </w:rPr>
      </w:pPr>
    </w:p>
    <w:p w14:paraId="516D7B19" w14:textId="77777777" w:rsidR="00424EE7" w:rsidRDefault="00424EE7" w:rsidP="00424EE7">
      <w:pPr>
        <w:jc w:val="center"/>
        <w:rPr>
          <w:sz w:val="17"/>
        </w:rPr>
      </w:pPr>
    </w:p>
    <w:p w14:paraId="704C663B" w14:textId="77777777" w:rsidR="00424EE7" w:rsidRDefault="00424EE7" w:rsidP="00424EE7">
      <w:pPr>
        <w:jc w:val="center"/>
        <w:rPr>
          <w:sz w:val="17"/>
        </w:rPr>
      </w:pPr>
    </w:p>
    <w:p w14:paraId="58E1A2A8" w14:textId="77777777" w:rsidR="00424EE7" w:rsidRDefault="00424EE7" w:rsidP="00424EE7">
      <w:pPr>
        <w:jc w:val="center"/>
        <w:rPr>
          <w:sz w:val="17"/>
        </w:rPr>
      </w:pPr>
    </w:p>
    <w:p w14:paraId="5A3FAA30" w14:textId="77777777" w:rsidR="00424EE7" w:rsidRDefault="00424EE7" w:rsidP="00424EE7">
      <w:pPr>
        <w:jc w:val="center"/>
        <w:rPr>
          <w:sz w:val="17"/>
        </w:rPr>
      </w:pPr>
    </w:p>
    <w:p w14:paraId="211AA4F4" w14:textId="77777777" w:rsidR="00424EE7" w:rsidRDefault="00424EE7" w:rsidP="00424EE7">
      <w:pPr>
        <w:jc w:val="center"/>
        <w:rPr>
          <w:sz w:val="17"/>
        </w:rPr>
      </w:pPr>
    </w:p>
    <w:p w14:paraId="53F64713" w14:textId="77777777" w:rsidR="00424EE7" w:rsidRDefault="00424EE7" w:rsidP="00424EE7">
      <w:pPr>
        <w:jc w:val="center"/>
        <w:rPr>
          <w:sz w:val="17"/>
        </w:rPr>
      </w:pPr>
    </w:p>
    <w:p w14:paraId="7D0608B3" w14:textId="77777777" w:rsidR="00424EE7" w:rsidRDefault="00424EE7" w:rsidP="00424EE7">
      <w:pPr>
        <w:jc w:val="center"/>
        <w:rPr>
          <w:sz w:val="17"/>
        </w:rPr>
      </w:pPr>
    </w:p>
    <w:p w14:paraId="76B1C1B1" w14:textId="77777777" w:rsidR="00424EE7" w:rsidRDefault="00424EE7" w:rsidP="00424EE7">
      <w:pPr>
        <w:jc w:val="center"/>
        <w:rPr>
          <w:sz w:val="17"/>
        </w:rPr>
      </w:pPr>
    </w:p>
    <w:p w14:paraId="438CD0AD" w14:textId="77777777" w:rsidR="00424EE7" w:rsidRDefault="00424EE7" w:rsidP="00424EE7">
      <w:pPr>
        <w:jc w:val="center"/>
        <w:rPr>
          <w:sz w:val="17"/>
        </w:rPr>
      </w:pPr>
    </w:p>
    <w:p w14:paraId="6B35F349" w14:textId="77777777" w:rsidR="00424EE7" w:rsidRDefault="00424EE7" w:rsidP="00424EE7">
      <w:pPr>
        <w:jc w:val="center"/>
        <w:rPr>
          <w:sz w:val="17"/>
        </w:rPr>
      </w:pPr>
    </w:p>
    <w:p w14:paraId="4C270971" w14:textId="77777777" w:rsidR="00424EE7" w:rsidRDefault="00424EE7" w:rsidP="00424EE7">
      <w:pPr>
        <w:jc w:val="center"/>
        <w:rPr>
          <w:sz w:val="17"/>
        </w:rPr>
      </w:pPr>
    </w:p>
    <w:p w14:paraId="13B58747" w14:textId="77777777" w:rsidR="00424EE7" w:rsidRDefault="00424EE7" w:rsidP="00424EE7">
      <w:pPr>
        <w:jc w:val="center"/>
        <w:rPr>
          <w:sz w:val="17"/>
        </w:rPr>
        <w:sectPr w:rsidR="00424EE7" w:rsidSect="00424EE7">
          <w:pgSz w:w="10440" w:h="14750"/>
          <w:pgMar w:top="980" w:right="600" w:bottom="280" w:left="620" w:header="751" w:footer="0" w:gutter="0"/>
          <w:cols w:space="720"/>
        </w:sectPr>
      </w:pPr>
    </w:p>
    <w:p w14:paraId="51BAB1EF" w14:textId="77777777" w:rsidR="00424EE7" w:rsidRDefault="00424EE7" w:rsidP="00424EE7"/>
    <w:p w14:paraId="4332935D" w14:textId="5C01DA82" w:rsidR="00424EE7" w:rsidRDefault="00424EE7" w:rsidP="00424EE7"/>
    <w:p w14:paraId="39253DEF" w14:textId="21D45644" w:rsidR="00424EE7" w:rsidRDefault="00424EE7" w:rsidP="00424EE7">
      <w:pPr>
        <w:pStyle w:val="BodyText"/>
        <w:spacing w:before="11"/>
        <w:rPr>
          <w:sz w:val="36"/>
        </w:rPr>
      </w:pPr>
    </w:p>
    <w:p w14:paraId="158C6477" w14:textId="552945DC" w:rsidR="00424EE7" w:rsidRDefault="00424EE7" w:rsidP="00424EE7">
      <w:pPr>
        <w:pStyle w:val="BodyText"/>
        <w:spacing w:before="11"/>
        <w:rPr>
          <w:sz w:val="36"/>
        </w:rPr>
      </w:pPr>
    </w:p>
    <w:p w14:paraId="2CB703D2" w14:textId="01C32E3D" w:rsidR="00424EE7" w:rsidRDefault="00424EE7" w:rsidP="00424EE7">
      <w:pPr>
        <w:pStyle w:val="BodyText"/>
        <w:spacing w:before="11"/>
        <w:rPr>
          <w:sz w:val="36"/>
        </w:rPr>
      </w:pPr>
    </w:p>
    <w:p w14:paraId="02A1FB4A" w14:textId="77777777" w:rsidR="00424EE7" w:rsidRDefault="00424EE7" w:rsidP="00424EE7">
      <w:pPr>
        <w:pStyle w:val="BodyText"/>
        <w:spacing w:before="11"/>
        <w:rPr>
          <w:sz w:val="36"/>
        </w:rPr>
      </w:pPr>
    </w:p>
    <w:p w14:paraId="6418F40C" w14:textId="77777777" w:rsidR="00424EE7" w:rsidRDefault="00424EE7" w:rsidP="00424EE7">
      <w:pPr>
        <w:pStyle w:val="BodyText"/>
        <w:spacing w:before="11"/>
        <w:rPr>
          <w:sz w:val="36"/>
        </w:rPr>
      </w:pPr>
    </w:p>
    <w:p w14:paraId="013C748B" w14:textId="77777777" w:rsidR="00424EE7" w:rsidRDefault="00424EE7" w:rsidP="00424EE7">
      <w:pPr>
        <w:pStyle w:val="BodyText"/>
        <w:spacing w:before="11"/>
        <w:rPr>
          <w:sz w:val="36"/>
        </w:rPr>
      </w:pPr>
    </w:p>
    <w:p w14:paraId="150FA8F1" w14:textId="77777777" w:rsidR="00424EE7" w:rsidRDefault="00424EE7" w:rsidP="00424EE7">
      <w:pPr>
        <w:pStyle w:val="BodyText"/>
        <w:spacing w:before="11"/>
        <w:rPr>
          <w:sz w:val="36"/>
        </w:rPr>
      </w:pPr>
    </w:p>
    <w:p w14:paraId="2C63ECC4" w14:textId="77777777" w:rsidR="00424EE7" w:rsidRDefault="00424EE7" w:rsidP="00424EE7">
      <w:pPr>
        <w:pStyle w:val="BodyText"/>
        <w:spacing w:before="11"/>
        <w:rPr>
          <w:sz w:val="36"/>
        </w:rPr>
      </w:pPr>
    </w:p>
    <w:p w14:paraId="6D23F36A" w14:textId="77777777" w:rsidR="00424EE7" w:rsidRDefault="00424EE7" w:rsidP="00424EE7">
      <w:pPr>
        <w:pStyle w:val="BodyText"/>
        <w:spacing w:before="11"/>
        <w:rPr>
          <w:sz w:val="36"/>
        </w:rPr>
      </w:pPr>
    </w:p>
    <w:p w14:paraId="420D53E7" w14:textId="77777777" w:rsidR="00424EE7" w:rsidRDefault="00424EE7" w:rsidP="00424EE7">
      <w:pPr>
        <w:pStyle w:val="BodyText"/>
        <w:spacing w:before="11"/>
        <w:rPr>
          <w:sz w:val="36"/>
        </w:rPr>
      </w:pPr>
    </w:p>
    <w:p w14:paraId="26D7E9C3" w14:textId="77777777" w:rsidR="00424EE7" w:rsidRDefault="00424EE7" w:rsidP="00424EE7">
      <w:pPr>
        <w:pStyle w:val="BodyText"/>
        <w:spacing w:before="11"/>
        <w:rPr>
          <w:sz w:val="36"/>
        </w:rPr>
      </w:pPr>
    </w:p>
    <w:p w14:paraId="73BAD5FF" w14:textId="3ECF14BB" w:rsidR="00424EE7" w:rsidRDefault="00424EE7" w:rsidP="00424EE7">
      <w:pPr>
        <w:pStyle w:val="BodyText"/>
        <w:spacing w:before="11"/>
        <w:rPr>
          <w:sz w:val="36"/>
        </w:rPr>
      </w:pPr>
      <w:r w:rsidRPr="00424EE7"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3A9C598E" wp14:editId="34EA0123">
            <wp:simplePos x="0" y="0"/>
            <wp:positionH relativeFrom="margin">
              <wp:posOffset>563880</wp:posOffset>
            </wp:positionH>
            <wp:positionV relativeFrom="paragraph">
              <wp:posOffset>0</wp:posOffset>
            </wp:positionV>
            <wp:extent cx="4737100" cy="3549650"/>
            <wp:effectExtent l="0" t="0" r="6350" b="0"/>
            <wp:wrapThrough wrapText="bothSides">
              <wp:wrapPolygon edited="0">
                <wp:start x="0" y="0"/>
                <wp:lineTo x="0" y="21445"/>
                <wp:lineTo x="21542" y="21445"/>
                <wp:lineTo x="21542" y="0"/>
                <wp:lineTo x="0" y="0"/>
              </wp:wrapPolygon>
            </wp:wrapThrough>
            <wp:docPr id="1541230042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EEEBE0" w14:textId="77777777" w:rsidR="00424EE7" w:rsidRDefault="00424EE7" w:rsidP="00424EE7">
      <w:pPr>
        <w:pStyle w:val="BodyText"/>
        <w:spacing w:before="11"/>
        <w:rPr>
          <w:sz w:val="36"/>
        </w:rPr>
      </w:pPr>
    </w:p>
    <w:p w14:paraId="2E5E5A54" w14:textId="77777777" w:rsidR="00424EE7" w:rsidRDefault="00424EE7" w:rsidP="00424EE7">
      <w:pPr>
        <w:pStyle w:val="BodyText"/>
        <w:spacing w:before="11"/>
        <w:rPr>
          <w:sz w:val="36"/>
        </w:rPr>
      </w:pPr>
    </w:p>
    <w:p w14:paraId="4644420B" w14:textId="77777777" w:rsidR="00424EE7" w:rsidRDefault="00424EE7" w:rsidP="00424EE7">
      <w:pPr>
        <w:pStyle w:val="BodyText"/>
        <w:spacing w:before="11"/>
        <w:rPr>
          <w:sz w:val="36"/>
        </w:rPr>
      </w:pPr>
    </w:p>
    <w:p w14:paraId="330256AF" w14:textId="77777777" w:rsidR="00424EE7" w:rsidRDefault="00424EE7" w:rsidP="00424EE7">
      <w:pPr>
        <w:pStyle w:val="BodyText"/>
        <w:spacing w:before="11"/>
        <w:rPr>
          <w:sz w:val="36"/>
        </w:rPr>
      </w:pPr>
    </w:p>
    <w:p w14:paraId="34D3286C" w14:textId="77777777" w:rsidR="00424EE7" w:rsidRDefault="00424EE7" w:rsidP="00424EE7">
      <w:pPr>
        <w:pStyle w:val="BodyText"/>
        <w:spacing w:before="11"/>
        <w:rPr>
          <w:sz w:val="36"/>
        </w:rPr>
      </w:pPr>
    </w:p>
    <w:p w14:paraId="7A4FD70E" w14:textId="77777777" w:rsidR="00424EE7" w:rsidRDefault="00424EE7" w:rsidP="00424EE7">
      <w:pPr>
        <w:pStyle w:val="BodyText"/>
        <w:spacing w:before="11"/>
        <w:rPr>
          <w:sz w:val="36"/>
        </w:rPr>
      </w:pPr>
    </w:p>
    <w:p w14:paraId="0E2B29DC" w14:textId="77777777" w:rsidR="00424EE7" w:rsidRDefault="00424EE7" w:rsidP="00424EE7">
      <w:pPr>
        <w:pStyle w:val="BodyText"/>
        <w:spacing w:before="11"/>
        <w:rPr>
          <w:sz w:val="36"/>
        </w:rPr>
      </w:pPr>
    </w:p>
    <w:p w14:paraId="58CFAD1C" w14:textId="77777777" w:rsidR="00424EE7" w:rsidRDefault="00424EE7" w:rsidP="00424EE7">
      <w:pPr>
        <w:pStyle w:val="BodyText"/>
        <w:spacing w:before="11"/>
        <w:rPr>
          <w:sz w:val="36"/>
        </w:rPr>
      </w:pPr>
    </w:p>
    <w:p w14:paraId="1B0A7C07" w14:textId="77777777" w:rsidR="00424EE7" w:rsidRDefault="00424EE7" w:rsidP="00424EE7">
      <w:pPr>
        <w:pStyle w:val="BodyText"/>
        <w:spacing w:before="11"/>
        <w:rPr>
          <w:sz w:val="36"/>
        </w:rPr>
      </w:pPr>
    </w:p>
    <w:p w14:paraId="15E5C83E" w14:textId="77777777" w:rsidR="000248E9" w:rsidRDefault="000248E9" w:rsidP="00424EE7">
      <w:pPr>
        <w:pStyle w:val="BodyText"/>
        <w:spacing w:before="11"/>
        <w:rPr>
          <w:sz w:val="36"/>
        </w:rPr>
      </w:pPr>
    </w:p>
    <w:p w14:paraId="79D76502" w14:textId="604351FC" w:rsidR="00424EE7" w:rsidRDefault="000248E9" w:rsidP="00424EE7">
      <w:pPr>
        <w:pStyle w:val="BodyText"/>
        <w:spacing w:before="11"/>
        <w:rPr>
          <w:sz w:val="36"/>
        </w:rPr>
      </w:pPr>
      <w:r w:rsidRPr="00424EE7">
        <w:rPr>
          <w:noProof/>
          <w:spacing w:val="-18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5974F7A5" wp14:editId="11AD1507">
                <wp:simplePos x="0" y="0"/>
                <wp:positionH relativeFrom="margin">
                  <wp:align>center</wp:align>
                </wp:positionH>
                <wp:positionV relativeFrom="paragraph">
                  <wp:posOffset>325984</wp:posOffset>
                </wp:positionV>
                <wp:extent cx="4925060" cy="1404620"/>
                <wp:effectExtent l="0" t="0" r="8890" b="0"/>
                <wp:wrapSquare wrapText="bothSides"/>
                <wp:docPr id="17687527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250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278029" w14:textId="7A77C84E" w:rsidR="000248E9" w:rsidRDefault="000248E9" w:rsidP="000248E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spacing w:val="-18"/>
                              </w:rPr>
                              <w:t>图四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74F7A5" id="Text Box 2" o:spid="_x0000_s1127" type="#_x0000_t202" style="position:absolute;margin-left:0;margin-top:25.65pt;width:387.8pt;height:110.6pt;z-index:25170022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" stroked="f">
                <v:textbox style="mso-fit-shape-to-text:t">
                  <w:txbxContent>
                    <w:p w14:paraId="15278029" w14:textId="7A77C84E" w:rsidR="000248E9" w:rsidRDefault="000248E9" w:rsidP="000248E9">
                      <w:pPr>
                        <w:jc w:val="center"/>
                      </w:pPr>
                      <w:r>
                        <w:rPr>
                          <w:rFonts w:hint="eastAsia"/>
                          <w:spacing w:val="-18"/>
                        </w:rPr>
                        <w:t>图四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24EE7">
        <w:rPr>
          <w:noProof/>
          <w:spacing w:val="-18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0D041DA2" wp14:editId="6B069286">
                <wp:simplePos x="0" y="0"/>
                <wp:positionH relativeFrom="margin">
                  <wp:align>center</wp:align>
                </wp:positionH>
                <wp:positionV relativeFrom="paragraph">
                  <wp:posOffset>885394</wp:posOffset>
                </wp:positionV>
                <wp:extent cx="4925060" cy="1404620"/>
                <wp:effectExtent l="0" t="0" r="889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250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57E14" w14:textId="380C7746" w:rsidR="00424EE7" w:rsidRPr="000248E9" w:rsidRDefault="00424EE7" w:rsidP="000248E9">
                            <w:pPr>
                              <w:pStyle w:val="BodyText"/>
                              <w:spacing w:before="43" w:line="278" w:lineRule="auto"/>
                              <w:ind w:left="230" w:right="307" w:firstLine="420"/>
                              <w:jc w:val="center"/>
                              <w:rPr>
                                <w:spacing w:val="-18"/>
                              </w:rPr>
                            </w:pPr>
                            <w:r w:rsidRPr="00424EE7">
                              <w:rPr>
                                <w:rFonts w:hint="eastAsia"/>
                                <w:spacing w:val="-18"/>
                              </w:rPr>
                              <w:t>如图</w:t>
                            </w:r>
                            <w:r w:rsidR="000248E9">
                              <w:rPr>
                                <w:rFonts w:hint="eastAsia"/>
                                <w:spacing w:val="-18"/>
                              </w:rPr>
                              <w:t>四</w:t>
                            </w:r>
                            <w:r w:rsidRPr="00424EE7">
                              <w:rPr>
                                <w:rFonts w:hint="eastAsia"/>
                                <w:spacing w:val="-18"/>
                              </w:rPr>
                              <w:t>所示，我们可以观察到写入数据时数据流动方向。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041DA2" id="_x0000_s1128" type="#_x0000_t202" style="position:absolute;margin-left:0;margin-top:69.7pt;width:387.8pt;height:110.6pt;z-index:2516981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" stroked="f">
                <v:textbox style="mso-fit-shape-to-text:t">
                  <w:txbxContent>
                    <w:p w14:paraId="4E657E14" w14:textId="380C7746" w:rsidR="00424EE7" w:rsidRPr="000248E9" w:rsidRDefault="00424EE7" w:rsidP="000248E9">
                      <w:pPr>
                        <w:pStyle w:val="BodyText"/>
                        <w:spacing w:before="43" w:line="278" w:lineRule="auto"/>
                        <w:ind w:left="230" w:right="307" w:firstLine="420"/>
                        <w:jc w:val="center"/>
                        <w:rPr>
                          <w:spacing w:val="-18"/>
                        </w:rPr>
                      </w:pPr>
                      <w:r w:rsidRPr="00424EE7">
                        <w:rPr>
                          <w:rFonts w:hint="eastAsia"/>
                          <w:spacing w:val="-18"/>
                        </w:rPr>
                        <w:t>如图</w:t>
                      </w:r>
                      <w:r w:rsidR="000248E9">
                        <w:rPr>
                          <w:rFonts w:hint="eastAsia"/>
                          <w:spacing w:val="-18"/>
                        </w:rPr>
                        <w:t>四</w:t>
                      </w:r>
                      <w:r w:rsidRPr="00424EE7">
                        <w:rPr>
                          <w:rFonts w:hint="eastAsia"/>
                          <w:spacing w:val="-18"/>
                        </w:rPr>
                        <w:t>所示，我们可以观察到写入数据时数据流动方向。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E82124C" w14:textId="51488814" w:rsidR="00424EE7" w:rsidRPr="000248E9" w:rsidRDefault="000248E9" w:rsidP="000248E9">
      <w:pPr>
        <w:pStyle w:val="BodyText"/>
        <w:spacing w:before="43" w:line="278" w:lineRule="auto"/>
        <w:ind w:left="230" w:right="307" w:firstLine="420"/>
        <w:jc w:val="center"/>
        <w:rPr>
          <w:spacing w:val="-18"/>
        </w:rPr>
      </w:pPr>
      <w:r>
        <w:rPr>
          <w:rFonts w:hint="eastAsia"/>
          <w:spacing w:val="-18"/>
        </w:rPr>
        <w:t xml:space="preserve">                           </w:t>
      </w:r>
    </w:p>
    <w:p w14:paraId="22BBCB13" w14:textId="2D7B9202" w:rsidR="00424EE7" w:rsidRDefault="00424EE7" w:rsidP="00424EE7">
      <w:pPr>
        <w:pStyle w:val="ListParagraph"/>
        <w:numPr>
          <w:ilvl w:val="0"/>
          <w:numId w:val="48"/>
        </w:numPr>
        <w:tabs>
          <w:tab w:val="left" w:pos="708"/>
        </w:tabs>
        <w:autoSpaceDE w:val="0"/>
        <w:autoSpaceDN w:val="0"/>
        <w:ind w:left="707" w:firstLineChars="0" w:hanging="421"/>
      </w:pPr>
      <w:r>
        <w:t>观测信号时序图</w:t>
      </w:r>
    </w:p>
    <w:p w14:paraId="196A580B" w14:textId="7AFC5ED5" w:rsidR="00424EE7" w:rsidRDefault="00424EE7" w:rsidP="00424EE7">
      <w:pPr>
        <w:spacing w:before="44"/>
        <w:ind w:left="287"/>
        <w:rPr>
          <w:rFonts w:ascii="微软雅黑" w:eastAsia="微软雅黑"/>
          <w:b/>
          <w:sz w:val="18"/>
        </w:rPr>
      </w:pPr>
      <w:r>
        <w:br w:type="column"/>
      </w:r>
    </w:p>
    <w:p w14:paraId="692C3DDB" w14:textId="5277DA83" w:rsidR="00424EE7" w:rsidRDefault="00424EE7" w:rsidP="00424EE7">
      <w:pPr>
        <w:rPr>
          <w:rFonts w:ascii="微软雅黑" w:eastAsia="微软雅黑"/>
          <w:sz w:val="18"/>
        </w:rPr>
      </w:pPr>
    </w:p>
    <w:p w14:paraId="1FC0640E" w14:textId="77777777" w:rsidR="00424EE7" w:rsidRDefault="00424EE7" w:rsidP="00424EE7">
      <w:pPr>
        <w:rPr>
          <w:rFonts w:ascii="微软雅黑" w:eastAsia="微软雅黑"/>
          <w:sz w:val="18"/>
        </w:rPr>
        <w:sectPr w:rsidR="00424EE7" w:rsidSect="00424EE7">
          <w:type w:val="continuous"/>
          <w:pgSz w:w="10440" w:h="14750"/>
          <w:pgMar w:top="1400" w:right="600" w:bottom="280" w:left="620" w:header="720" w:footer="720" w:gutter="0"/>
          <w:cols w:num="2" w:space="720" w:equalWidth="0">
            <w:col w:w="2218" w:space="1272"/>
            <w:col w:w="5730"/>
          </w:cols>
        </w:sectPr>
      </w:pPr>
    </w:p>
    <w:p w14:paraId="32CB408F" w14:textId="305632E0" w:rsidR="00424EE7" w:rsidRDefault="00424EE7" w:rsidP="00424EE7">
      <w:pPr>
        <w:pStyle w:val="BodyText"/>
        <w:spacing w:before="9"/>
        <w:rPr>
          <w:rFonts w:ascii="微软雅黑"/>
          <w:b/>
          <w:sz w:val="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340C13DC" wp14:editId="13192685">
                <wp:simplePos x="0" y="0"/>
                <wp:positionH relativeFrom="page">
                  <wp:posOffset>556895</wp:posOffset>
                </wp:positionH>
                <wp:positionV relativeFrom="page">
                  <wp:posOffset>436880</wp:posOffset>
                </wp:positionV>
                <wp:extent cx="5546725" cy="222250"/>
                <wp:effectExtent l="4445" t="0" r="1905" b="0"/>
                <wp:wrapNone/>
                <wp:docPr id="951577860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6725" cy="222250"/>
                          <a:chOff x="877" y="688"/>
                          <a:chExt cx="8735" cy="350"/>
                        </a:xfrm>
                      </wpg:grpSpPr>
                      <pic:pic xmlns:pic="http://schemas.openxmlformats.org/drawingml/2006/picture">
                        <pic:nvPicPr>
                          <pic:cNvPr id="1609154396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2" y="688"/>
                            <a:ext cx="297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9898279" name="Rectangle 148"/>
                        <wps:cNvSpPr>
                          <a:spLocks noChangeArrowheads="1"/>
                        </wps:cNvSpPr>
                        <wps:spPr bwMode="auto">
                          <a:xfrm>
                            <a:off x="877" y="1023"/>
                            <a:ext cx="8735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757A6D" id="Group 158" o:spid="_x0000_s1026" style="position:absolute;margin-left:43.85pt;margin-top:34.4pt;width:436.75pt;height:17.5pt;z-index:251694080;mso-position-horizontal-relative:page;mso-position-vertical-relative:page" coordorigin="877,688" coordsize="8735,3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">
                <v:shape id="Picture 147" o:spid="_x0000_s1027" type="#_x0000_t75" style="position:absolute;left:932;top:688;width:297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">
                  <v:imagedata r:id="rId10" o:title=""/>
                </v:shape>
                <v:rect id="Rectangle 148" o:spid="_x0000_s1028" style="position:absolute;left:877;top:1023;width:8735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" fillcolor="black" stroked="f"/>
                <w10:wrap anchorx="page" anchory="page"/>
              </v:group>
            </w:pict>
          </mc:Fallback>
        </mc:AlternateContent>
      </w:r>
    </w:p>
    <w:p w14:paraId="3A786EC3" w14:textId="77777777" w:rsidR="00424EE7" w:rsidRDefault="00424EE7" w:rsidP="00424EE7">
      <w:pPr>
        <w:pStyle w:val="BodyText"/>
        <w:tabs>
          <w:tab w:val="left" w:pos="4805"/>
        </w:tabs>
        <w:spacing w:before="102" w:line="364" w:lineRule="auto"/>
        <w:ind w:left="287" w:right="247" w:firstLine="419"/>
      </w:pPr>
      <w:r>
        <w:rPr>
          <w:noProof/>
        </w:rPr>
        <w:drawing>
          <wp:anchor distT="0" distB="0" distL="0" distR="0" simplePos="0" relativeHeight="251693056" behindDoc="1" locked="0" layoutInCell="1" allowOverlap="1" wp14:anchorId="6AB93BB1" wp14:editId="5F33E804">
            <wp:simplePos x="0" y="0"/>
            <wp:positionH relativeFrom="page">
              <wp:posOffset>3149599</wp:posOffset>
            </wp:positionH>
            <wp:positionV relativeFrom="paragraph">
              <wp:posOffset>-21647</wp:posOffset>
            </wp:positionV>
            <wp:extent cx="228599" cy="219709"/>
            <wp:effectExtent l="0" t="0" r="0" b="0"/>
            <wp:wrapNone/>
            <wp:docPr id="1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6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9" cy="219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打开存储器实验的数据通路图。再点击</w:t>
      </w:r>
      <w:r>
        <w:tab/>
      </w:r>
      <w:r>
        <w:rPr>
          <w:spacing w:val="-3"/>
        </w:rPr>
        <w:t>打开</w:t>
      </w:r>
      <w:r>
        <w:rPr>
          <w:spacing w:val="-2"/>
        </w:rPr>
        <w:t>选择观察信号窗口，或者选择联机软件的</w:t>
      </w:r>
      <w:r>
        <w:rPr>
          <w:spacing w:val="-105"/>
        </w:rPr>
        <w:t>“</w:t>
      </w:r>
      <w:r>
        <w:t>【调试】</w:t>
      </w:r>
      <w:r>
        <w:rPr>
          <w:spacing w:val="-2"/>
        </w:rPr>
        <w:t>—</w:t>
      </w:r>
      <w:r>
        <w:t>【时序观测窗</w:t>
      </w:r>
      <w:r>
        <w:rPr>
          <w:spacing w:val="-105"/>
        </w:rPr>
        <w:t>】”</w:t>
      </w:r>
      <w:r>
        <w:t>，选</w:t>
      </w:r>
      <w:r>
        <w:rPr>
          <w:spacing w:val="-2"/>
        </w:rPr>
        <w:t>择</w:t>
      </w:r>
      <w:r>
        <w:t>想要观察的信号，如图</w:t>
      </w:r>
      <w:r>
        <w:rPr>
          <w:spacing w:val="-53"/>
        </w:rPr>
        <w:t xml:space="preserve"> </w:t>
      </w:r>
      <w:r>
        <w:rPr>
          <w:rFonts w:ascii="Times New Roman" w:eastAsia="Times New Roman" w:hAnsi="Times New Roman"/>
          <w:spacing w:val="-1"/>
        </w:rPr>
        <w:t>2-</w:t>
      </w:r>
      <w:r>
        <w:rPr>
          <w:rFonts w:ascii="Times New Roman" w:eastAsia="Times New Roman" w:hAnsi="Times New Roman"/>
        </w:rPr>
        <w:t>1</w:t>
      </w:r>
      <w:r>
        <w:rPr>
          <w:rFonts w:ascii="Times New Roman" w:eastAsia="Times New Roman" w:hAnsi="Times New Roman"/>
          <w:spacing w:val="-1"/>
        </w:rPr>
        <w:t>-</w:t>
      </w:r>
      <w:r>
        <w:rPr>
          <w:rFonts w:ascii="Times New Roman" w:eastAsia="Times New Roman" w:hAnsi="Times New Roman"/>
        </w:rPr>
        <w:t>7</w:t>
      </w:r>
      <w:r>
        <w:t>，点击确定。</w:t>
      </w:r>
    </w:p>
    <w:p w14:paraId="393E0D40" w14:textId="77777777" w:rsidR="00424EE7" w:rsidRDefault="00424EE7" w:rsidP="00424EE7">
      <w:pPr>
        <w:pStyle w:val="BodyText"/>
        <w:ind w:left="287"/>
        <w:rPr>
          <w:sz w:val="20"/>
        </w:rPr>
      </w:pPr>
      <w:r>
        <w:rPr>
          <w:noProof/>
          <w:sz w:val="20"/>
        </w:rPr>
        <w:drawing>
          <wp:inline distT="0" distB="0" distL="0" distR="0" wp14:anchorId="6558BED0" wp14:editId="189D17D8">
            <wp:extent cx="5498561" cy="2030730"/>
            <wp:effectExtent l="0" t="0" r="0" b="0"/>
            <wp:docPr id="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5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561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24FF" w14:textId="77777777" w:rsidR="00424EE7" w:rsidRDefault="00424EE7" w:rsidP="00424EE7">
      <w:pPr>
        <w:spacing w:before="177"/>
        <w:ind w:left="35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 xml:space="preserve">图 </w:t>
      </w:r>
      <w:r>
        <w:rPr>
          <w:rFonts w:eastAsia="Times New Roman"/>
          <w:b/>
          <w:sz w:val="18"/>
        </w:rPr>
        <w:t>2-1-7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选择观察信号</w:t>
      </w:r>
    </w:p>
    <w:p w14:paraId="3A8B0ED2" w14:textId="77777777" w:rsidR="00424EE7" w:rsidRDefault="00424EE7" w:rsidP="00424EE7">
      <w:pPr>
        <w:pStyle w:val="BodyText"/>
        <w:spacing w:before="96"/>
        <w:ind w:left="707"/>
      </w:pPr>
      <w:r>
        <w:rPr>
          <w:spacing w:val="-4"/>
        </w:rPr>
        <w:lastRenderedPageBreak/>
        <w:t xml:space="preserve">弹出时序观测窗，操作方法同本机运行，可得到如下图 </w:t>
      </w:r>
      <w:r>
        <w:rPr>
          <w:rFonts w:ascii="Times New Roman" w:eastAsia="Times New Roman"/>
        </w:rPr>
        <w:t>2-1-8</w:t>
      </w:r>
      <w:r>
        <w:rPr>
          <w:rFonts w:ascii="Times New Roman" w:eastAsia="Times New Roman"/>
          <w:spacing w:val="1"/>
        </w:rPr>
        <w:t xml:space="preserve"> </w:t>
      </w:r>
      <w:r>
        <w:t>所示的时序图。</w:t>
      </w:r>
    </w:p>
    <w:p w14:paraId="03C4735F" w14:textId="77777777" w:rsidR="00424EE7" w:rsidRDefault="00424EE7" w:rsidP="00424EE7">
      <w:pPr>
        <w:pStyle w:val="BodyText"/>
        <w:rPr>
          <w:sz w:val="20"/>
        </w:rPr>
      </w:pPr>
    </w:p>
    <w:p w14:paraId="228AB843" w14:textId="77777777" w:rsidR="00424EE7" w:rsidRDefault="00424EE7" w:rsidP="00424EE7">
      <w:pPr>
        <w:pStyle w:val="BodyText"/>
        <w:spacing w:before="9"/>
        <w:rPr>
          <w:sz w:val="22"/>
        </w:rPr>
      </w:pPr>
    </w:p>
    <w:p w14:paraId="28470AA9" w14:textId="77777777" w:rsidR="00424EE7" w:rsidRDefault="00424EE7" w:rsidP="000248E9">
      <w:pPr>
        <w:ind w:right="1260"/>
        <w:jc w:val="right"/>
        <w:rPr>
          <w:sz w:val="18"/>
        </w:rPr>
        <w:sectPr w:rsidR="00424EE7" w:rsidSect="00424EE7">
          <w:type w:val="continuous"/>
          <w:pgSz w:w="10440" w:h="14750"/>
          <w:pgMar w:top="1400" w:right="600" w:bottom="280" w:left="620" w:header="720" w:footer="720" w:gutter="0"/>
          <w:cols w:space="720"/>
        </w:sectPr>
      </w:pPr>
    </w:p>
    <w:p w14:paraId="4870C9FD" w14:textId="63A2448A" w:rsidR="00424EE7" w:rsidRDefault="00424EE7" w:rsidP="00424EE7">
      <w:pPr>
        <w:pStyle w:val="BodyText"/>
        <w:spacing w:before="7"/>
        <w:rPr>
          <w:rFonts w:ascii="Times New Roman"/>
          <w:sz w:val="2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4E629C23" wp14:editId="514304BA">
                <wp:simplePos x="0" y="0"/>
                <wp:positionH relativeFrom="page">
                  <wp:posOffset>521335</wp:posOffset>
                </wp:positionH>
                <wp:positionV relativeFrom="page">
                  <wp:posOffset>452120</wp:posOffset>
                </wp:positionV>
                <wp:extent cx="5546725" cy="207010"/>
                <wp:effectExtent l="0" t="4445" r="0" b="0"/>
                <wp:wrapNone/>
                <wp:docPr id="513163237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6725" cy="207010"/>
                          <a:chOff x="821" y="712"/>
                          <a:chExt cx="8735" cy="326"/>
                        </a:xfrm>
                      </wpg:grpSpPr>
                      <pic:pic xmlns:pic="http://schemas.openxmlformats.org/drawingml/2006/picture">
                        <pic:nvPicPr>
                          <pic:cNvPr id="1166670055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1" y="712"/>
                            <a:ext cx="297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9543804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820" y="1023"/>
                            <a:ext cx="8735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204C11" id="Group 157" o:spid="_x0000_s1026" style="position:absolute;margin-left:41.05pt;margin-top:35.6pt;width:436.75pt;height:16.3pt;z-index:251695104;mso-position-horizontal-relative:page;mso-position-vertical-relative:page" coordorigin="821,712" coordsize="8735,3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">
                <v:shape id="Picture 150" o:spid="_x0000_s1027" type="#_x0000_t75" style="position:absolute;left:881;top:712;width:297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">
                  <v:imagedata r:id="rId10" o:title=""/>
                </v:shape>
                <v:rect id="Rectangle 151" o:spid="_x0000_s1028" style="position:absolute;left:820;top:1023;width:8735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" fillcolor="black" stroked="f"/>
                <w10:wrap anchorx="page" anchory="page"/>
              </v:group>
            </w:pict>
          </mc:Fallback>
        </mc:AlternateContent>
      </w:r>
    </w:p>
    <w:p w14:paraId="2A01CB86" w14:textId="77777777" w:rsidR="00424EE7" w:rsidRDefault="00424EE7" w:rsidP="00424EE7">
      <w:pPr>
        <w:pStyle w:val="BodyText"/>
        <w:ind w:left="59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DA86A9F" wp14:editId="210F3599">
            <wp:extent cx="5401921" cy="2752725"/>
            <wp:effectExtent l="0" t="0" r="0" b="0"/>
            <wp:docPr id="1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9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921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9AA4" w14:textId="77777777" w:rsidR="00424EE7" w:rsidRDefault="00424EE7" w:rsidP="00424EE7">
      <w:pPr>
        <w:spacing w:before="74"/>
        <w:ind w:left="7" w:right="82"/>
        <w:jc w:val="center"/>
        <w:rPr>
          <w:rFonts w:ascii="微软雅黑" w:eastAsia="微软雅黑"/>
          <w:b/>
          <w:sz w:val="18"/>
        </w:rPr>
      </w:pPr>
      <w:r>
        <w:rPr>
          <w:rFonts w:ascii="微软雅黑" w:eastAsia="微软雅黑" w:hint="eastAsia"/>
          <w:b/>
          <w:spacing w:val="-4"/>
          <w:sz w:val="18"/>
        </w:rPr>
        <w:t xml:space="preserve">图 </w:t>
      </w:r>
      <w:r>
        <w:rPr>
          <w:rFonts w:eastAsia="Times New Roman"/>
          <w:b/>
          <w:sz w:val="18"/>
        </w:rPr>
        <w:t>2-1-8</w:t>
      </w:r>
      <w:r>
        <w:rPr>
          <w:rFonts w:eastAsia="Times New Roman"/>
          <w:b/>
          <w:spacing w:val="89"/>
          <w:sz w:val="18"/>
        </w:rPr>
        <w:t xml:space="preserve"> </w:t>
      </w:r>
      <w:r>
        <w:rPr>
          <w:rFonts w:ascii="微软雅黑" w:eastAsia="微软雅黑" w:hint="eastAsia"/>
          <w:b/>
          <w:sz w:val="18"/>
        </w:rPr>
        <w:t>观察信号时序</w:t>
      </w:r>
    </w:p>
    <w:p w14:paraId="6EEF7F4D" w14:textId="1AF57CC7" w:rsidR="000248E9" w:rsidRDefault="00424EE7" w:rsidP="000248E9">
      <w:pPr>
        <w:pStyle w:val="BodyText"/>
        <w:spacing w:before="96" w:line="278" w:lineRule="auto"/>
        <w:ind w:left="229" w:right="305" w:firstLine="420"/>
        <w:jc w:val="both"/>
      </w:pPr>
      <w:r>
        <w:rPr>
          <w:spacing w:val="-4"/>
        </w:rPr>
        <w:t xml:space="preserve">观察上图，可知最后一个机器周期的 </w:t>
      </w:r>
      <w:r>
        <w:rPr>
          <w:rFonts w:ascii="Times New Roman" w:eastAsia="Times New Roman"/>
        </w:rPr>
        <w:t>T2</w:t>
      </w:r>
      <w:r>
        <w:rPr>
          <w:rFonts w:ascii="Times New Roman" w:eastAsia="Times New Roman"/>
          <w:spacing w:val="6"/>
        </w:rPr>
        <w:t xml:space="preserve"> </w:t>
      </w:r>
      <w:r>
        <w:t>节拍后，</w:t>
      </w:r>
      <w:r>
        <w:rPr>
          <w:rFonts w:ascii="Times New Roman" w:eastAsia="Times New Roman"/>
        </w:rPr>
        <w:t>RD</w:t>
      </w:r>
      <w:r>
        <w:rPr>
          <w:rFonts w:ascii="Times New Roman" w:eastAsia="Times New Roman"/>
          <w:spacing w:val="5"/>
        </w:rPr>
        <w:t xml:space="preserve"> </w:t>
      </w:r>
      <w:r>
        <w:rPr>
          <w:spacing w:val="-5"/>
        </w:rPr>
        <w:t xml:space="preserve">有效的同时存储器输出 </w:t>
      </w:r>
      <w:r>
        <w:rPr>
          <w:rFonts w:ascii="Times New Roman" w:eastAsia="Times New Roman"/>
        </w:rPr>
        <w:t>11H</w:t>
      </w:r>
      <w:r>
        <w:t>，说明读</w:t>
      </w:r>
      <w:r>
        <w:rPr>
          <w:spacing w:val="-13"/>
        </w:rPr>
        <w:t xml:space="preserve">存储器受 </w:t>
      </w:r>
      <w:r>
        <w:rPr>
          <w:rFonts w:ascii="Times New Roman" w:eastAsia="Times New Roman"/>
          <w:spacing w:val="-3"/>
        </w:rPr>
        <w:t>RD</w:t>
      </w:r>
      <w:r>
        <w:rPr>
          <w:rFonts w:ascii="Times New Roman" w:eastAsia="Times New Roman"/>
          <w:spacing w:val="-1"/>
        </w:rPr>
        <w:t xml:space="preserve"> </w:t>
      </w:r>
      <w:r>
        <w:rPr>
          <w:spacing w:val="-6"/>
        </w:rPr>
        <w:t xml:space="preserve">信号影响。观察倒数第二个机器周期的 </w:t>
      </w:r>
      <w:r>
        <w:rPr>
          <w:rFonts w:ascii="Times New Roman" w:eastAsia="Times New Roman"/>
          <w:spacing w:val="-2"/>
        </w:rPr>
        <w:t>T2</w:t>
      </w:r>
      <w:r>
        <w:rPr>
          <w:rFonts w:ascii="Times New Roman" w:eastAsia="Times New Roman"/>
        </w:rPr>
        <w:t xml:space="preserve"> </w:t>
      </w:r>
      <w:r>
        <w:rPr>
          <w:spacing w:val="-6"/>
        </w:rPr>
        <w:t xml:space="preserve">节拍后，地址寄存器门控信号 </w:t>
      </w:r>
      <w:r>
        <w:rPr>
          <w:rFonts w:ascii="Times New Roman" w:eastAsia="Times New Roman"/>
          <w:spacing w:val="-2"/>
        </w:rPr>
        <w:t>LDAR</w:t>
      </w:r>
      <w:r>
        <w:rPr>
          <w:rFonts w:ascii="Times New Roman" w:eastAsia="Times New Roman"/>
        </w:rPr>
        <w:t xml:space="preserve"> </w:t>
      </w:r>
      <w:r>
        <w:rPr>
          <w:spacing w:val="-2"/>
        </w:rPr>
        <w:t>有</w:t>
      </w:r>
      <w:r>
        <w:rPr>
          <w:spacing w:val="-9"/>
        </w:rPr>
        <w:t xml:space="preserve">效，同时开关 </w:t>
      </w:r>
      <w:r>
        <w:rPr>
          <w:rFonts w:ascii="Times New Roman" w:eastAsia="Times New Roman"/>
        </w:rPr>
        <w:t>SD17..SD10</w:t>
      </w:r>
      <w:r>
        <w:rPr>
          <w:rFonts w:ascii="Times New Roman" w:eastAsia="Times New Roman"/>
          <w:spacing w:val="1"/>
        </w:rPr>
        <w:t xml:space="preserve"> </w:t>
      </w:r>
      <w:r>
        <w:rPr>
          <w:spacing w:val="-11"/>
        </w:rPr>
        <w:t xml:space="preserve">已经改为 </w:t>
      </w:r>
      <w:r>
        <w:rPr>
          <w:rFonts w:ascii="Times New Roman" w:eastAsia="Times New Roman"/>
        </w:rPr>
        <w:t>00H</w:t>
      </w:r>
      <w:r>
        <w:rPr>
          <w:rFonts w:ascii="Times New Roman" w:eastAsia="Times New Roman"/>
          <w:spacing w:val="-1"/>
        </w:rPr>
        <w:t xml:space="preserve"> </w:t>
      </w:r>
      <w:r>
        <w:rPr>
          <w:spacing w:val="-5"/>
        </w:rPr>
        <w:t xml:space="preserve">地址，但是地址寄存器 </w:t>
      </w:r>
      <w:r>
        <w:rPr>
          <w:rFonts w:ascii="Times New Roman" w:eastAsia="Times New Roman"/>
        </w:rPr>
        <w:t xml:space="preserve">AR </w:t>
      </w:r>
      <w:r>
        <w:rPr>
          <w:spacing w:val="-8"/>
        </w:rPr>
        <w:t xml:space="preserve">中的地址直到 </w:t>
      </w:r>
      <w:r>
        <w:rPr>
          <w:rFonts w:ascii="Times New Roman" w:eastAsia="Times New Roman"/>
        </w:rPr>
        <w:t xml:space="preserve">T3 </w:t>
      </w:r>
      <w:r>
        <w:t>时刻上升</w:t>
      </w:r>
      <w:r>
        <w:rPr>
          <w:spacing w:val="-5"/>
        </w:rPr>
        <w:t xml:space="preserve">沿才发生改变，说明地址寄存器 </w:t>
      </w:r>
      <w:r>
        <w:rPr>
          <w:rFonts w:ascii="Times New Roman" w:eastAsia="Times New Roman"/>
        </w:rPr>
        <w:t xml:space="preserve">AR </w:t>
      </w:r>
      <w:r>
        <w:rPr>
          <w:spacing w:val="-11"/>
        </w:rPr>
        <w:t xml:space="preserve">的写入受 </w:t>
      </w:r>
      <w:r>
        <w:rPr>
          <w:rFonts w:ascii="Times New Roman" w:eastAsia="Times New Roman"/>
        </w:rPr>
        <w:t xml:space="preserve">T3 </w:t>
      </w:r>
      <w:r>
        <w:t>上升沿影响。</w:t>
      </w:r>
    </w:p>
    <w:p w14:paraId="7D53BED9" w14:textId="62887F9B" w:rsidR="00424EE7" w:rsidRPr="00CB33E6" w:rsidRDefault="00CB33E6" w:rsidP="00424EE7">
      <w:pPr>
        <w:pStyle w:val="BodyText"/>
        <w:spacing w:before="4"/>
      </w:pPr>
      <w:r>
        <w:rPr>
          <w:rFonts w:hint="eastAsia"/>
        </w:rPr>
        <w:t>实验波形</w:t>
      </w:r>
      <w:r w:rsidRPr="00CB33E6">
        <w:rPr>
          <w:rFonts w:hint="eastAsia"/>
        </w:rPr>
        <w:t>如图</w:t>
      </w:r>
      <w:r w:rsidR="000248E9">
        <w:rPr>
          <w:rFonts w:hint="eastAsia"/>
        </w:rPr>
        <w:t>五</w:t>
      </w:r>
      <w:r w:rsidRPr="00CB33E6">
        <w:rPr>
          <w:rFonts w:hint="eastAsia"/>
        </w:rPr>
        <w:t>所示：</w:t>
      </w:r>
    </w:p>
    <w:p w14:paraId="242573E0" w14:textId="11EBA1F9" w:rsidR="00CB33E6" w:rsidRDefault="000248E9" w:rsidP="00424EE7">
      <w:pPr>
        <w:pStyle w:val="BodyText"/>
        <w:spacing w:before="4"/>
        <w:rPr>
          <w:sz w:val="24"/>
        </w:rPr>
      </w:pPr>
      <w:r w:rsidRPr="00424EE7">
        <w:rPr>
          <w:noProof/>
          <w:spacing w:val="-18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17B181D6" wp14:editId="0FCEA0F3">
                <wp:simplePos x="0" y="0"/>
                <wp:positionH relativeFrom="margin">
                  <wp:posOffset>0</wp:posOffset>
                </wp:positionH>
                <wp:positionV relativeFrom="paragraph">
                  <wp:posOffset>4208145</wp:posOffset>
                </wp:positionV>
                <wp:extent cx="4925060" cy="1404620"/>
                <wp:effectExtent l="0" t="0" r="8890" b="0"/>
                <wp:wrapSquare wrapText="bothSides"/>
                <wp:docPr id="4608797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250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BC6079" w14:textId="34256DE3" w:rsidR="000248E9" w:rsidRDefault="000248E9" w:rsidP="000248E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spacing w:val="-18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  <w:spacing w:val="-18"/>
                              </w:rPr>
                              <w:t>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B181D6" id="_x0000_s1129" type="#_x0000_t202" style="position:absolute;margin-left:0;margin-top:331.35pt;width:387.8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" stroked="f">
                <v:textbox style="mso-fit-shape-to-text:t">
                  <w:txbxContent>
                    <w:p w14:paraId="63BC6079" w14:textId="34256DE3" w:rsidR="000248E9" w:rsidRDefault="000248E9" w:rsidP="000248E9">
                      <w:pPr>
                        <w:jc w:val="center"/>
                      </w:pPr>
                      <w:r>
                        <w:rPr>
                          <w:rFonts w:hint="eastAsia"/>
                          <w:spacing w:val="-18"/>
                        </w:rPr>
                        <w:t>图</w:t>
                      </w:r>
                      <w:r>
                        <w:rPr>
                          <w:rFonts w:hint="eastAsia"/>
                          <w:spacing w:val="-18"/>
                        </w:rPr>
                        <w:t>五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B33E6" w:rsidRPr="00CB33E6">
        <w:rPr>
          <w:noProof/>
          <w:sz w:val="24"/>
        </w:rPr>
        <w:drawing>
          <wp:inline distT="0" distB="0" distL="0" distR="0" wp14:anchorId="13D0B923" wp14:editId="56C09391">
            <wp:extent cx="5274310" cy="3952875"/>
            <wp:effectExtent l="0" t="0" r="2540" b="9525"/>
            <wp:docPr id="161757556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39A86" w14:textId="77777777" w:rsidR="000248E9" w:rsidRDefault="000248E9" w:rsidP="00424EE7">
      <w:pPr>
        <w:pStyle w:val="BodyText"/>
        <w:spacing w:before="4"/>
        <w:rPr>
          <w:sz w:val="24"/>
        </w:rPr>
      </w:pPr>
    </w:p>
    <w:p w14:paraId="10CD941B" w14:textId="77777777" w:rsidR="00424EE7" w:rsidRDefault="00424EE7" w:rsidP="00424EE7">
      <w:pPr>
        <w:pStyle w:val="BodyText"/>
        <w:ind w:left="229"/>
      </w:pPr>
      <w:r>
        <w:t>思考题：截取向存储器写入数据的时序图，观察数据何时被写入存储器，受哪些信号影响？</w:t>
      </w:r>
    </w:p>
    <w:p w14:paraId="4091AAD5" w14:textId="211D836D" w:rsidR="00FC76EA" w:rsidRDefault="00FC76EA" w:rsidP="00424EE7">
      <w:pPr>
        <w:pStyle w:val="BodyText"/>
        <w:ind w:left="229"/>
      </w:pPr>
      <w:r>
        <w:rPr>
          <w:noProof/>
        </w:rPr>
        <w:drawing>
          <wp:inline distT="0" distB="0" distL="0" distR="0" wp14:anchorId="0447B834" wp14:editId="0B312182">
            <wp:extent cx="5274310" cy="1243330"/>
            <wp:effectExtent l="0" t="0" r="2540" b="0"/>
            <wp:docPr id="823349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494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94E6" w14:textId="0D544617" w:rsidR="002D28E6" w:rsidRDefault="00FC76EA" w:rsidP="00424EE7">
      <w:pPr>
        <w:pStyle w:val="BodyText"/>
        <w:ind w:left="229"/>
      </w:pPr>
      <w:r w:rsidRPr="00FC76EA">
        <w:rPr>
          <w:rFonts w:hint="eastAsia"/>
        </w:rPr>
        <w:t>观察上图，可知最后一个机器周期的 T2 节拍后，RD 有效的同时存储器输出 11H，说明读 存储器受 RD 信号影响。观察倒数第二个机器周期的 T2 节拍后，地址寄存器门控信号 LDAR 有 效，同时开关 SD17..SD10 已经改为 00H 地址，但是地址寄存器 AR 中的地址直到 T3 时刻上升 沿才发生改变，说明地址寄存器 AR 的写入受 T3 上升沿影响。</w:t>
      </w:r>
    </w:p>
    <w:p w14:paraId="39B77A4B" w14:textId="77777777" w:rsidR="00424EE7" w:rsidRDefault="00424EE7" w:rsidP="00424EE7">
      <w:pPr>
        <w:pStyle w:val="BodyText"/>
        <w:rPr>
          <w:sz w:val="20"/>
        </w:rPr>
      </w:pPr>
    </w:p>
    <w:p w14:paraId="0DDA02D2" w14:textId="77777777" w:rsidR="0087336D" w:rsidRDefault="0087336D" w:rsidP="00E1795C"/>
    <w:p w14:paraId="15F223CA" w14:textId="77777777" w:rsidR="00E1795C" w:rsidRPr="00E1795C" w:rsidRDefault="00E1795C" w:rsidP="00E1795C"/>
    <w:p w14:paraId="0B7C02D6" w14:textId="26284C12" w:rsidR="00940DC6" w:rsidRDefault="00A129BE" w:rsidP="00642C97">
      <w:pPr>
        <w:pStyle w:val="Heading1"/>
      </w:pPr>
      <w:r w:rsidRPr="00A129BE">
        <w:rPr>
          <w:rFonts w:hint="eastAsia"/>
        </w:rPr>
        <w:t>实验小结</w:t>
      </w:r>
    </w:p>
    <w:p w14:paraId="23B137CE" w14:textId="6D94F8CB" w:rsidR="004B3B1F" w:rsidRDefault="004B3B1F" w:rsidP="0065675D">
      <w:pPr>
        <w:ind w:firstLine="435"/>
        <w:rPr>
          <w:rFonts w:ascii="宋体"/>
          <w:bCs/>
        </w:rPr>
      </w:pPr>
      <w:r>
        <w:rPr>
          <w:rFonts w:hint="eastAsia"/>
        </w:rPr>
        <w:t>我们进行了</w:t>
      </w:r>
      <w:r>
        <w:rPr>
          <w:rFonts w:ascii="宋体" w:hint="eastAsia"/>
          <w:bCs/>
        </w:rPr>
        <w:t>静态随机存储器实验。这次试验让我</w:t>
      </w:r>
      <w:r w:rsidRPr="004B3B1F">
        <w:rPr>
          <w:rFonts w:ascii="宋体" w:hint="eastAsia"/>
          <w:bCs/>
        </w:rPr>
        <w:t>进一步熟悉了存储器的工作原理以及</w:t>
      </w:r>
      <w:r>
        <w:rPr>
          <w:rFonts w:ascii="宋体" w:hint="eastAsia"/>
          <w:bCs/>
        </w:rPr>
        <w:t>如何</w:t>
      </w:r>
      <w:r w:rsidRPr="004B3B1F">
        <w:rPr>
          <w:rFonts w:ascii="宋体" w:hint="eastAsia"/>
          <w:bCs/>
        </w:rPr>
        <w:t>操作SRAM。通过西安唐都科教的实验设备以及相关软件，我们可以观察到SRAM的存储过程和读取过程，进一步理解了存储器</w:t>
      </w:r>
      <w:r w:rsidR="0065675D">
        <w:rPr>
          <w:rFonts w:ascii="宋体" w:hint="eastAsia"/>
          <w:bCs/>
        </w:rPr>
        <w:t>的基本原理和使用方法</w:t>
      </w:r>
      <w:r w:rsidRPr="004B3B1F">
        <w:rPr>
          <w:rFonts w:ascii="宋体" w:hint="eastAsia"/>
          <w:bCs/>
        </w:rPr>
        <w:t>。</w:t>
      </w:r>
    </w:p>
    <w:p w14:paraId="3C4023A2" w14:textId="77777777" w:rsidR="0065675D" w:rsidRPr="0065675D" w:rsidRDefault="0065675D" w:rsidP="0065675D">
      <w:pPr>
        <w:ind w:firstLine="435"/>
        <w:rPr>
          <w:rFonts w:ascii="宋体"/>
          <w:bCs/>
        </w:rPr>
      </w:pPr>
      <w:r w:rsidRPr="0065675D">
        <w:rPr>
          <w:rFonts w:ascii="宋体"/>
          <w:bCs/>
        </w:rPr>
        <w:t>实验的关键在于通过时序单元控制信号，完成存储器的数据写入和读取。在写入操作中，我们分时写入地址和数据，首先通过设置控制信号，使用数据开关向地址寄存器写入地址信息，接着通过控制读写信号将数据存入指定地址。我们依次在存储器的00H和01H地址单元中写入数据11H和12H。这一过程让我清楚地理解了SRAM的时序控制，特别是如何通过ST按钮产生时序脉冲来分步骤完成地址和数据的存取。</w:t>
      </w:r>
    </w:p>
    <w:p w14:paraId="03A3D7FF" w14:textId="77777777" w:rsidR="0065675D" w:rsidRPr="0065675D" w:rsidRDefault="0065675D" w:rsidP="0065675D">
      <w:pPr>
        <w:ind w:firstLine="435"/>
        <w:rPr>
          <w:rFonts w:ascii="宋体"/>
          <w:bCs/>
        </w:rPr>
      </w:pPr>
      <w:r w:rsidRPr="0065675D">
        <w:rPr>
          <w:rFonts w:ascii="宋体"/>
          <w:bCs/>
        </w:rPr>
        <w:t>接着，我们进行了数据的读取操作。类似于写入过程，首先是通过分时控制写入地址，然后使存储器处于读取状态，读取地址单元中的数据，并通过数据开关观察输出。通过实验操作验证了我们之前写入的数据正确无误。</w:t>
      </w:r>
    </w:p>
    <w:p w14:paraId="3FA1F275" w14:textId="77777777" w:rsidR="0065675D" w:rsidRPr="0065675D" w:rsidRDefault="0065675D" w:rsidP="0065675D">
      <w:pPr>
        <w:ind w:firstLine="435"/>
        <w:rPr>
          <w:rFonts w:ascii="宋体"/>
          <w:bCs/>
        </w:rPr>
      </w:pPr>
      <w:r w:rsidRPr="0065675D">
        <w:rPr>
          <w:rFonts w:ascii="宋体"/>
          <w:bCs/>
        </w:rPr>
        <w:t>实验还提供了通过软件观察数据通路图的方式，联机运行时每按一次ST按钮，数据通路图会反映出存储器当前的操作。这种图形化的展示使我们更容易理解SRAM的工作原理和数据流动过程。</w:t>
      </w:r>
    </w:p>
    <w:p w14:paraId="42DF3B69" w14:textId="7ED9DA82" w:rsidR="0065675D" w:rsidRPr="0065675D" w:rsidRDefault="0065675D" w:rsidP="0065675D">
      <w:pPr>
        <w:ind w:firstLine="435"/>
        <w:rPr>
          <w:rFonts w:ascii="宋体"/>
          <w:bCs/>
        </w:rPr>
      </w:pPr>
      <w:r w:rsidRPr="0065675D">
        <w:rPr>
          <w:rFonts w:ascii="宋体"/>
          <w:bCs/>
        </w:rPr>
        <w:t>总的来说，这次实验让我对SRAM的工作机制有了更加深入的理解，特别是在时序控制和信号分配方面有了</w:t>
      </w:r>
      <w:r>
        <w:rPr>
          <w:rFonts w:ascii="宋体" w:hint="eastAsia"/>
          <w:bCs/>
        </w:rPr>
        <w:t>实际</w:t>
      </w:r>
      <w:r w:rsidR="00451829">
        <w:rPr>
          <w:rFonts w:ascii="宋体" w:hint="eastAsia"/>
          <w:bCs/>
        </w:rPr>
        <w:t>的操作</w:t>
      </w:r>
      <w:r w:rsidRPr="0065675D">
        <w:rPr>
          <w:rFonts w:ascii="宋体"/>
          <w:bCs/>
        </w:rPr>
        <w:t>经验。</w:t>
      </w:r>
      <w:r w:rsidR="00451829">
        <w:rPr>
          <w:rFonts w:ascii="宋体" w:hint="eastAsia"/>
          <w:bCs/>
        </w:rPr>
        <w:t>收获颇丰。</w:t>
      </w:r>
    </w:p>
    <w:p w14:paraId="0AC974DD" w14:textId="2A96DB35" w:rsidR="0065675D" w:rsidRPr="004B3B1F" w:rsidRDefault="0065675D" w:rsidP="0065675D">
      <w:pPr>
        <w:ind w:firstLine="435"/>
      </w:pPr>
    </w:p>
    <w:sectPr w:rsidR="0065675D" w:rsidRPr="004B3B1F" w:rsidSect="003B2A5E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1906" w:h="16838" w:code="9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B4A81D" w14:textId="77777777" w:rsidR="0036579D" w:rsidRDefault="0036579D" w:rsidP="000C32BE">
      <w:pPr>
        <w:ind w:firstLine="420"/>
      </w:pPr>
      <w:r>
        <w:separator/>
      </w:r>
    </w:p>
  </w:endnote>
  <w:endnote w:type="continuationSeparator" w:id="0">
    <w:p w14:paraId="5E3E742E" w14:textId="77777777" w:rsidR="0036579D" w:rsidRDefault="0036579D" w:rsidP="000C32BE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altName w:val="Arial Unicode MS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FB1DDD" w14:textId="77777777" w:rsidR="00023B5D" w:rsidRDefault="00023B5D" w:rsidP="00023B5D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D67B64" w14:textId="77777777" w:rsidR="00023B5D" w:rsidRDefault="00023B5D" w:rsidP="003B2A5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707645" w14:textId="77777777" w:rsidR="00023B5D" w:rsidRDefault="00023B5D" w:rsidP="00023B5D">
    <w:pPr>
      <w:pStyle w:val="Footer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BBB82E" w14:textId="77777777" w:rsidR="0036579D" w:rsidRDefault="0036579D" w:rsidP="000C32BE">
      <w:pPr>
        <w:ind w:firstLine="420"/>
      </w:pPr>
      <w:r>
        <w:separator/>
      </w:r>
    </w:p>
  </w:footnote>
  <w:footnote w:type="continuationSeparator" w:id="0">
    <w:p w14:paraId="20BA3A02" w14:textId="77777777" w:rsidR="0036579D" w:rsidRDefault="0036579D" w:rsidP="000C32BE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E08F65" w14:textId="77777777" w:rsidR="00023B5D" w:rsidRDefault="00023B5D" w:rsidP="00023B5D">
    <w:pPr>
      <w:pStyle w:val="Header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A38A9E" w14:textId="6B2D99D4" w:rsidR="00CB286C" w:rsidRPr="003B2A5E" w:rsidRDefault="00CB286C" w:rsidP="003B2A5E">
    <w:pPr>
      <w:pStyle w:val="Header"/>
      <w:jc w:val="both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38A1B0" w14:textId="77777777" w:rsidR="00023B5D" w:rsidRDefault="00023B5D" w:rsidP="00023B5D">
    <w:pPr>
      <w:pStyle w:val="Header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CC35C2"/>
    <w:multiLevelType w:val="multilevel"/>
    <w:tmpl w:val="1E4A4EA4"/>
    <w:lvl w:ilvl="0">
      <w:start w:val="1"/>
      <w:numFmt w:val="decimal"/>
      <w:lvlText w:val="%1"/>
      <w:lvlJc w:val="left"/>
      <w:pPr>
        <w:ind w:left="916" w:hanging="62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16" w:hanging="629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8"/>
        <w:szCs w:val="28"/>
        <w:lang w:val="en-US" w:eastAsia="zh-CN" w:bidi="ar-SA"/>
      </w:rPr>
    </w:lvl>
    <w:lvl w:ilvl="2">
      <w:start w:val="1"/>
      <w:numFmt w:val="decimal"/>
      <w:lvlText w:val="(%3)"/>
      <w:lvlJc w:val="left"/>
      <w:pPr>
        <w:ind w:left="1057" w:hanging="351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3">
      <w:numFmt w:val="bullet"/>
      <w:lvlText w:val="•"/>
      <w:lvlJc w:val="left"/>
      <w:pPr>
        <w:ind w:left="1699" w:hanging="351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2338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2977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3616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4255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4894" w:hanging="351"/>
      </w:pPr>
      <w:rPr>
        <w:rFonts w:hint="default"/>
        <w:lang w:val="en-US" w:eastAsia="zh-CN" w:bidi="ar-SA"/>
      </w:rPr>
    </w:lvl>
  </w:abstractNum>
  <w:abstractNum w:abstractNumId="1" w15:restartNumberingAfterBreak="0">
    <w:nsid w:val="0A127E0F"/>
    <w:multiLevelType w:val="multilevel"/>
    <w:tmpl w:val="8D1E5C62"/>
    <w:lvl w:ilvl="0">
      <w:start w:val="2"/>
      <w:numFmt w:val="decimal"/>
      <w:lvlText w:val="%1"/>
      <w:lvlJc w:val="left"/>
      <w:pPr>
        <w:ind w:left="916" w:hanging="62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16" w:hanging="629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8"/>
        <w:szCs w:val="28"/>
        <w:lang w:val="en-US" w:eastAsia="zh-CN" w:bidi="ar-SA"/>
      </w:rPr>
    </w:lvl>
    <w:lvl w:ilvl="2">
      <w:start w:val="1"/>
      <w:numFmt w:val="decimal"/>
      <w:lvlText w:val="(%3)"/>
      <w:lvlJc w:val="left"/>
      <w:pPr>
        <w:ind w:left="1057" w:hanging="351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3">
      <w:numFmt w:val="bullet"/>
      <w:lvlText w:val="•"/>
      <w:lvlJc w:val="left"/>
      <w:pPr>
        <w:ind w:left="2258" w:hanging="351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2857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3456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4055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4654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5253" w:hanging="351"/>
      </w:pPr>
      <w:rPr>
        <w:rFonts w:hint="default"/>
        <w:lang w:val="en-US" w:eastAsia="zh-CN" w:bidi="ar-SA"/>
      </w:rPr>
    </w:lvl>
  </w:abstractNum>
  <w:abstractNum w:abstractNumId="2" w15:restartNumberingAfterBreak="0">
    <w:nsid w:val="1F373FBB"/>
    <w:multiLevelType w:val="hybridMultilevel"/>
    <w:tmpl w:val="AC4C8128"/>
    <w:lvl w:ilvl="0" w:tplc="6E448E82">
      <w:start w:val="1"/>
      <w:numFmt w:val="decimalEnclosedCircle"/>
      <w:lvlText w:val="%1."/>
      <w:lvlJc w:val="left"/>
      <w:pPr>
        <w:ind w:left="86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" w15:restartNumberingAfterBreak="0">
    <w:nsid w:val="29AC6F3A"/>
    <w:multiLevelType w:val="multilevel"/>
    <w:tmpl w:val="8394466C"/>
    <w:lvl w:ilvl="0">
      <w:start w:val="2"/>
      <w:numFmt w:val="decimal"/>
      <w:lvlText w:val="%1"/>
      <w:lvlJc w:val="left"/>
      <w:pPr>
        <w:ind w:left="1007" w:hanging="7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1007" w:hanging="720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1007" w:hanging="72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(%4)"/>
      <w:lvlJc w:val="left"/>
      <w:pPr>
        <w:ind w:left="230" w:hanging="352"/>
        <w:jc w:val="righ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4">
      <w:numFmt w:val="bullet"/>
      <w:lvlText w:val="•"/>
      <w:lvlJc w:val="left"/>
      <w:pPr>
        <w:ind w:left="1336" w:hanging="352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448" w:hanging="352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560" w:hanging="352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672" w:hanging="352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784" w:hanging="352"/>
      </w:pPr>
      <w:rPr>
        <w:rFonts w:hint="default"/>
        <w:lang w:val="en-US" w:eastAsia="zh-CN" w:bidi="ar-SA"/>
      </w:rPr>
    </w:lvl>
  </w:abstractNum>
  <w:abstractNum w:abstractNumId="4" w15:restartNumberingAfterBreak="0">
    <w:nsid w:val="3753391B"/>
    <w:multiLevelType w:val="multilevel"/>
    <w:tmpl w:val="1E4A4EA4"/>
    <w:lvl w:ilvl="0">
      <w:start w:val="1"/>
      <w:numFmt w:val="decimal"/>
      <w:lvlText w:val="%1"/>
      <w:lvlJc w:val="left"/>
      <w:pPr>
        <w:ind w:left="916" w:hanging="629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916" w:hanging="629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8"/>
        <w:szCs w:val="28"/>
        <w:lang w:val="en-US" w:eastAsia="zh-CN" w:bidi="ar-SA"/>
      </w:rPr>
    </w:lvl>
    <w:lvl w:ilvl="2">
      <w:start w:val="1"/>
      <w:numFmt w:val="decimal"/>
      <w:lvlText w:val="(%3)"/>
      <w:lvlJc w:val="left"/>
      <w:pPr>
        <w:ind w:left="1057" w:hanging="351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3">
      <w:numFmt w:val="bullet"/>
      <w:lvlText w:val="•"/>
      <w:lvlJc w:val="left"/>
      <w:pPr>
        <w:ind w:left="1699" w:hanging="351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2338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2977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3616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4255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4894" w:hanging="351"/>
      </w:pPr>
      <w:rPr>
        <w:rFonts w:hint="default"/>
        <w:lang w:val="en-US" w:eastAsia="zh-CN" w:bidi="ar-SA"/>
      </w:rPr>
    </w:lvl>
  </w:abstractNum>
  <w:abstractNum w:abstractNumId="5" w15:restartNumberingAfterBreak="0">
    <w:nsid w:val="39A240CA"/>
    <w:multiLevelType w:val="multilevel"/>
    <w:tmpl w:val="A32E9C78"/>
    <w:lvl w:ilvl="0">
      <w:start w:val="1"/>
      <w:numFmt w:val="decimal"/>
      <w:lvlText w:val="%1"/>
      <w:lvlJc w:val="left"/>
      <w:pPr>
        <w:ind w:left="1007" w:hanging="720"/>
      </w:pPr>
      <w:rPr>
        <w:rFonts w:hint="default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1007" w:hanging="720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1007" w:hanging="72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(%4)"/>
      <w:lvlJc w:val="left"/>
      <w:pPr>
        <w:ind w:left="288" w:hanging="351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4">
      <w:numFmt w:val="bullet"/>
      <w:lvlText w:val="•"/>
      <w:lvlJc w:val="left"/>
      <w:pPr>
        <w:ind w:left="1252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378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504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630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756" w:hanging="351"/>
      </w:pPr>
      <w:rPr>
        <w:rFonts w:hint="default"/>
        <w:lang w:val="en-US" w:eastAsia="zh-CN" w:bidi="ar-SA"/>
      </w:rPr>
    </w:lvl>
  </w:abstractNum>
  <w:abstractNum w:abstractNumId="6" w15:restartNumberingAfterBreak="0">
    <w:nsid w:val="3A3D0895"/>
    <w:multiLevelType w:val="hybridMultilevel"/>
    <w:tmpl w:val="D2188814"/>
    <w:lvl w:ilvl="0" w:tplc="F628E656">
      <w:start w:val="1"/>
      <w:numFmt w:val="decimal"/>
      <w:lvlText w:val="(%1)"/>
      <w:lvlJc w:val="left"/>
      <w:pPr>
        <w:ind w:left="650" w:hanging="420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1" w:tplc="0A8CE1C2">
      <w:numFmt w:val="bullet"/>
      <w:lvlText w:val="•"/>
      <w:lvlJc w:val="left"/>
      <w:pPr>
        <w:ind w:left="1515" w:hanging="420"/>
      </w:pPr>
      <w:rPr>
        <w:rFonts w:hint="default"/>
        <w:lang w:val="en-US" w:eastAsia="zh-CN" w:bidi="ar-SA"/>
      </w:rPr>
    </w:lvl>
    <w:lvl w:ilvl="2" w:tplc="7FAED26A">
      <w:numFmt w:val="bullet"/>
      <w:lvlText w:val="•"/>
      <w:lvlJc w:val="left"/>
      <w:pPr>
        <w:ind w:left="2370" w:hanging="420"/>
      </w:pPr>
      <w:rPr>
        <w:rFonts w:hint="default"/>
        <w:lang w:val="en-US" w:eastAsia="zh-CN" w:bidi="ar-SA"/>
      </w:rPr>
    </w:lvl>
    <w:lvl w:ilvl="3" w:tplc="A4A4B1A6">
      <w:numFmt w:val="bullet"/>
      <w:lvlText w:val="•"/>
      <w:lvlJc w:val="left"/>
      <w:pPr>
        <w:ind w:left="3225" w:hanging="420"/>
      </w:pPr>
      <w:rPr>
        <w:rFonts w:hint="default"/>
        <w:lang w:val="en-US" w:eastAsia="zh-CN" w:bidi="ar-SA"/>
      </w:rPr>
    </w:lvl>
    <w:lvl w:ilvl="4" w:tplc="C242F28A">
      <w:numFmt w:val="bullet"/>
      <w:lvlText w:val="•"/>
      <w:lvlJc w:val="left"/>
      <w:pPr>
        <w:ind w:left="4081" w:hanging="420"/>
      </w:pPr>
      <w:rPr>
        <w:rFonts w:hint="default"/>
        <w:lang w:val="en-US" w:eastAsia="zh-CN" w:bidi="ar-SA"/>
      </w:rPr>
    </w:lvl>
    <w:lvl w:ilvl="5" w:tplc="456EE370">
      <w:numFmt w:val="bullet"/>
      <w:lvlText w:val="•"/>
      <w:lvlJc w:val="left"/>
      <w:pPr>
        <w:ind w:left="4936" w:hanging="420"/>
      </w:pPr>
      <w:rPr>
        <w:rFonts w:hint="default"/>
        <w:lang w:val="en-US" w:eastAsia="zh-CN" w:bidi="ar-SA"/>
      </w:rPr>
    </w:lvl>
    <w:lvl w:ilvl="6" w:tplc="E8D26980">
      <w:numFmt w:val="bullet"/>
      <w:lvlText w:val="•"/>
      <w:lvlJc w:val="left"/>
      <w:pPr>
        <w:ind w:left="5791" w:hanging="420"/>
      </w:pPr>
      <w:rPr>
        <w:rFonts w:hint="default"/>
        <w:lang w:val="en-US" w:eastAsia="zh-CN" w:bidi="ar-SA"/>
      </w:rPr>
    </w:lvl>
    <w:lvl w:ilvl="7" w:tplc="DD84B340">
      <w:numFmt w:val="bullet"/>
      <w:lvlText w:val="•"/>
      <w:lvlJc w:val="left"/>
      <w:pPr>
        <w:ind w:left="6646" w:hanging="420"/>
      </w:pPr>
      <w:rPr>
        <w:rFonts w:hint="default"/>
        <w:lang w:val="en-US" w:eastAsia="zh-CN" w:bidi="ar-SA"/>
      </w:rPr>
    </w:lvl>
    <w:lvl w:ilvl="8" w:tplc="3542948E">
      <w:numFmt w:val="bullet"/>
      <w:lvlText w:val="•"/>
      <w:lvlJc w:val="left"/>
      <w:pPr>
        <w:ind w:left="7502" w:hanging="420"/>
      </w:pPr>
      <w:rPr>
        <w:rFonts w:hint="default"/>
        <w:lang w:val="en-US" w:eastAsia="zh-CN" w:bidi="ar-SA"/>
      </w:rPr>
    </w:lvl>
  </w:abstractNum>
  <w:abstractNum w:abstractNumId="7" w15:restartNumberingAfterBreak="0">
    <w:nsid w:val="541F643A"/>
    <w:multiLevelType w:val="multilevel"/>
    <w:tmpl w:val="9266E888"/>
    <w:lvl w:ilvl="0">
      <w:start w:val="1"/>
      <w:numFmt w:val="decimal"/>
      <w:pStyle w:val="Heading1"/>
      <w:lvlText w:val="%1"/>
      <w:lvlJc w:val="left"/>
      <w:pPr>
        <w:ind w:left="113" w:firstLine="0"/>
      </w:pPr>
      <w:rPr>
        <w:rFonts w:ascii="Times New Roman" w:eastAsia="黑体" w:hAnsi="Times New Roman" w:hint="default"/>
        <w:sz w:val="28"/>
      </w:rPr>
    </w:lvl>
    <w:lvl w:ilvl="1">
      <w:start w:val="1"/>
      <w:numFmt w:val="decimal"/>
      <w:lvlText w:val="%1.%2"/>
      <w:lvlJc w:val="left"/>
      <w:pPr>
        <w:ind w:left="227" w:firstLine="0"/>
      </w:pPr>
      <w:rPr>
        <w:rFonts w:ascii="Times New Roman" w:eastAsia="黑体" w:hAnsi="Times New Roman" w:hint="default"/>
        <w:sz w:val="24"/>
      </w:rPr>
    </w:lvl>
    <w:lvl w:ilvl="2">
      <w:start w:val="1"/>
      <w:numFmt w:val="decimal"/>
      <w:pStyle w:val="Heading3"/>
      <w:lvlText w:val="%1.%2.%3"/>
      <w:lvlJc w:val="left"/>
      <w:pPr>
        <w:ind w:left="226" w:firstLine="0"/>
      </w:pPr>
      <w:rPr>
        <w:rFonts w:ascii="Times New Roman" w:eastAsia="楷体" w:hAnsi="Times New Roman" w:hint="default"/>
        <w:sz w:val="21"/>
      </w:rPr>
    </w:lvl>
    <w:lvl w:ilvl="3">
      <w:start w:val="1"/>
      <w:numFmt w:val="decimal"/>
      <w:lvlText w:val="%1.%2.%3.%4"/>
      <w:lvlJc w:val="left"/>
      <w:pPr>
        <w:ind w:left="339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52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565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678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791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904" w:firstLine="0"/>
      </w:pPr>
      <w:rPr>
        <w:rFonts w:hint="eastAsia"/>
      </w:rPr>
    </w:lvl>
  </w:abstractNum>
  <w:abstractNum w:abstractNumId="8" w15:restartNumberingAfterBreak="0">
    <w:nsid w:val="5C3061EB"/>
    <w:multiLevelType w:val="multilevel"/>
    <w:tmpl w:val="8BF6F280"/>
    <w:lvl w:ilvl="0">
      <w:start w:val="1"/>
      <w:numFmt w:val="decimal"/>
      <w:lvlText w:val="%1"/>
      <w:lvlJc w:val="left"/>
      <w:pPr>
        <w:ind w:left="950" w:hanging="720"/>
      </w:pPr>
      <w:rPr>
        <w:rFonts w:hint="default"/>
        <w:lang w:val="en-US" w:eastAsia="zh-CN" w:bidi="ar-SA"/>
      </w:rPr>
    </w:lvl>
    <w:lvl w:ilvl="1">
      <w:start w:val="2"/>
      <w:numFmt w:val="decimal"/>
      <w:lvlText w:val="%1.%2"/>
      <w:lvlJc w:val="left"/>
      <w:pPr>
        <w:ind w:left="950" w:hanging="720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950" w:hanging="72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(%4)"/>
      <w:lvlJc w:val="left"/>
      <w:pPr>
        <w:ind w:left="1070" w:hanging="481"/>
        <w:jc w:val="right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4">
      <w:numFmt w:val="bullet"/>
      <w:lvlText w:val="•"/>
      <w:lvlJc w:val="left"/>
      <w:pPr>
        <w:ind w:left="1370" w:hanging="48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467" w:hanging="48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564" w:hanging="48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661" w:hanging="48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758" w:hanging="481"/>
      </w:pPr>
      <w:rPr>
        <w:rFonts w:hint="default"/>
        <w:lang w:val="en-US" w:eastAsia="zh-CN" w:bidi="ar-SA"/>
      </w:rPr>
    </w:lvl>
  </w:abstractNum>
  <w:abstractNum w:abstractNumId="9" w15:restartNumberingAfterBreak="0">
    <w:nsid w:val="6E9634CF"/>
    <w:multiLevelType w:val="multilevel"/>
    <w:tmpl w:val="4CCCB3C0"/>
    <w:lvl w:ilvl="0">
      <w:start w:val="1"/>
      <w:numFmt w:val="decimal"/>
      <w:lvlText w:val="%1"/>
      <w:lvlJc w:val="left"/>
      <w:pPr>
        <w:ind w:left="1007" w:hanging="720"/>
      </w:pPr>
      <w:rPr>
        <w:rFonts w:hint="default"/>
        <w:lang w:val="en-US" w:eastAsia="zh-CN" w:bidi="ar-SA"/>
      </w:rPr>
    </w:lvl>
    <w:lvl w:ilvl="1">
      <w:start w:val="3"/>
      <w:numFmt w:val="decimal"/>
      <w:lvlText w:val="%1.%2"/>
      <w:lvlJc w:val="left"/>
      <w:pPr>
        <w:ind w:left="1007" w:hanging="720"/>
      </w:pPr>
      <w:rPr>
        <w:rFonts w:hint="default"/>
        <w:lang w:val="en-US" w:eastAsia="zh-CN" w:bidi="ar-SA"/>
      </w:rPr>
    </w:lvl>
    <w:lvl w:ilvl="2">
      <w:start w:val="1"/>
      <w:numFmt w:val="decimal"/>
      <w:lvlText w:val="%1.%2.%3"/>
      <w:lvlJc w:val="left"/>
      <w:pPr>
        <w:ind w:left="1007" w:hanging="72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zh-CN" w:bidi="ar-SA"/>
      </w:rPr>
    </w:lvl>
    <w:lvl w:ilvl="3">
      <w:start w:val="1"/>
      <w:numFmt w:val="decimal"/>
      <w:lvlText w:val="(%4)"/>
      <w:lvlJc w:val="left"/>
      <w:pPr>
        <w:ind w:left="230" w:hanging="351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4">
      <w:numFmt w:val="bullet"/>
      <w:lvlText w:val="•"/>
      <w:lvlJc w:val="left"/>
      <w:pPr>
        <w:ind w:left="1336" w:hanging="351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1448" w:hanging="351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1560" w:hanging="351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1672" w:hanging="351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1784" w:hanging="351"/>
      </w:pPr>
      <w:rPr>
        <w:rFonts w:hint="default"/>
        <w:lang w:val="en-US" w:eastAsia="zh-CN" w:bidi="ar-SA"/>
      </w:rPr>
    </w:lvl>
  </w:abstractNum>
  <w:abstractNum w:abstractNumId="10" w15:restartNumberingAfterBreak="0">
    <w:nsid w:val="793D6478"/>
    <w:multiLevelType w:val="hybridMultilevel"/>
    <w:tmpl w:val="27E83370"/>
    <w:lvl w:ilvl="0" w:tplc="A42EFAA6">
      <w:start w:val="1"/>
      <w:numFmt w:val="decimal"/>
      <w:lvlText w:val="(%1)"/>
      <w:lvlJc w:val="left"/>
      <w:pPr>
        <w:ind w:left="706" w:hanging="420"/>
      </w:pPr>
      <w:rPr>
        <w:rFonts w:ascii="Times New Roman" w:eastAsia="Times New Roman" w:hAnsi="Times New Roman" w:cs="Times New Roman" w:hint="default"/>
        <w:spacing w:val="-1"/>
        <w:w w:val="100"/>
        <w:sz w:val="21"/>
        <w:szCs w:val="21"/>
        <w:lang w:val="en-US" w:eastAsia="zh-CN" w:bidi="ar-SA"/>
      </w:rPr>
    </w:lvl>
    <w:lvl w:ilvl="1" w:tplc="37D08056">
      <w:numFmt w:val="bullet"/>
      <w:lvlText w:val="•"/>
      <w:lvlJc w:val="left"/>
      <w:pPr>
        <w:ind w:left="1551" w:hanging="420"/>
      </w:pPr>
      <w:rPr>
        <w:rFonts w:hint="default"/>
        <w:lang w:val="en-US" w:eastAsia="zh-CN" w:bidi="ar-SA"/>
      </w:rPr>
    </w:lvl>
    <w:lvl w:ilvl="2" w:tplc="D646B28C">
      <w:numFmt w:val="bullet"/>
      <w:lvlText w:val="•"/>
      <w:lvlJc w:val="left"/>
      <w:pPr>
        <w:ind w:left="2402" w:hanging="420"/>
      </w:pPr>
      <w:rPr>
        <w:rFonts w:hint="default"/>
        <w:lang w:val="en-US" w:eastAsia="zh-CN" w:bidi="ar-SA"/>
      </w:rPr>
    </w:lvl>
    <w:lvl w:ilvl="3" w:tplc="39EA485E">
      <w:numFmt w:val="bullet"/>
      <w:lvlText w:val="•"/>
      <w:lvlJc w:val="left"/>
      <w:pPr>
        <w:ind w:left="3253" w:hanging="420"/>
      </w:pPr>
      <w:rPr>
        <w:rFonts w:hint="default"/>
        <w:lang w:val="en-US" w:eastAsia="zh-CN" w:bidi="ar-SA"/>
      </w:rPr>
    </w:lvl>
    <w:lvl w:ilvl="4" w:tplc="B950B468">
      <w:numFmt w:val="bullet"/>
      <w:lvlText w:val="•"/>
      <w:lvlJc w:val="left"/>
      <w:pPr>
        <w:ind w:left="4105" w:hanging="420"/>
      </w:pPr>
      <w:rPr>
        <w:rFonts w:hint="default"/>
        <w:lang w:val="en-US" w:eastAsia="zh-CN" w:bidi="ar-SA"/>
      </w:rPr>
    </w:lvl>
    <w:lvl w:ilvl="5" w:tplc="AA8E8BA2">
      <w:numFmt w:val="bullet"/>
      <w:lvlText w:val="•"/>
      <w:lvlJc w:val="left"/>
      <w:pPr>
        <w:ind w:left="4956" w:hanging="420"/>
      </w:pPr>
      <w:rPr>
        <w:rFonts w:hint="default"/>
        <w:lang w:val="en-US" w:eastAsia="zh-CN" w:bidi="ar-SA"/>
      </w:rPr>
    </w:lvl>
    <w:lvl w:ilvl="6" w:tplc="28222A58">
      <w:numFmt w:val="bullet"/>
      <w:lvlText w:val="•"/>
      <w:lvlJc w:val="left"/>
      <w:pPr>
        <w:ind w:left="5807" w:hanging="420"/>
      </w:pPr>
      <w:rPr>
        <w:rFonts w:hint="default"/>
        <w:lang w:val="en-US" w:eastAsia="zh-CN" w:bidi="ar-SA"/>
      </w:rPr>
    </w:lvl>
    <w:lvl w:ilvl="7" w:tplc="B91CF2F2">
      <w:numFmt w:val="bullet"/>
      <w:lvlText w:val="•"/>
      <w:lvlJc w:val="left"/>
      <w:pPr>
        <w:ind w:left="6658" w:hanging="420"/>
      </w:pPr>
      <w:rPr>
        <w:rFonts w:hint="default"/>
        <w:lang w:val="en-US" w:eastAsia="zh-CN" w:bidi="ar-SA"/>
      </w:rPr>
    </w:lvl>
    <w:lvl w:ilvl="8" w:tplc="B3C87D02">
      <w:numFmt w:val="bullet"/>
      <w:lvlText w:val="•"/>
      <w:lvlJc w:val="left"/>
      <w:pPr>
        <w:ind w:left="7510" w:hanging="420"/>
      </w:pPr>
      <w:rPr>
        <w:rFonts w:hint="default"/>
        <w:lang w:val="en-US" w:eastAsia="zh-CN" w:bidi="ar-SA"/>
      </w:rPr>
    </w:lvl>
  </w:abstractNum>
  <w:num w:numId="1" w16cid:durableId="1595043275">
    <w:abstractNumId w:val="7"/>
  </w:num>
  <w:num w:numId="2" w16cid:durableId="1282540164">
    <w:abstractNumId w:val="7"/>
  </w:num>
  <w:num w:numId="3" w16cid:durableId="1383752073">
    <w:abstractNumId w:val="7"/>
  </w:num>
  <w:num w:numId="4" w16cid:durableId="1318535062">
    <w:abstractNumId w:val="7"/>
  </w:num>
  <w:num w:numId="5" w16cid:durableId="202401531">
    <w:abstractNumId w:val="7"/>
  </w:num>
  <w:num w:numId="6" w16cid:durableId="408426293">
    <w:abstractNumId w:val="7"/>
  </w:num>
  <w:num w:numId="7" w16cid:durableId="1675525847">
    <w:abstractNumId w:val="7"/>
  </w:num>
  <w:num w:numId="8" w16cid:durableId="479082785">
    <w:abstractNumId w:val="7"/>
  </w:num>
  <w:num w:numId="9" w16cid:durableId="1980334072">
    <w:abstractNumId w:val="7"/>
  </w:num>
  <w:num w:numId="10" w16cid:durableId="1174418605">
    <w:abstractNumId w:val="7"/>
  </w:num>
  <w:num w:numId="11" w16cid:durableId="636838414">
    <w:abstractNumId w:val="7"/>
  </w:num>
  <w:num w:numId="12" w16cid:durableId="1052075674">
    <w:abstractNumId w:val="7"/>
  </w:num>
  <w:num w:numId="13" w16cid:durableId="230894280">
    <w:abstractNumId w:val="7"/>
  </w:num>
  <w:num w:numId="14" w16cid:durableId="1021122493">
    <w:abstractNumId w:val="7"/>
  </w:num>
  <w:num w:numId="15" w16cid:durableId="709381102">
    <w:abstractNumId w:val="7"/>
  </w:num>
  <w:num w:numId="16" w16cid:durableId="1272544971">
    <w:abstractNumId w:val="7"/>
  </w:num>
  <w:num w:numId="17" w16cid:durableId="1741320125">
    <w:abstractNumId w:val="7"/>
  </w:num>
  <w:num w:numId="18" w16cid:durableId="130944153">
    <w:abstractNumId w:val="7"/>
  </w:num>
  <w:num w:numId="19" w16cid:durableId="616791115">
    <w:abstractNumId w:val="7"/>
  </w:num>
  <w:num w:numId="20" w16cid:durableId="419446772">
    <w:abstractNumId w:val="7"/>
  </w:num>
  <w:num w:numId="21" w16cid:durableId="132213852">
    <w:abstractNumId w:val="7"/>
  </w:num>
  <w:num w:numId="22" w16cid:durableId="1853252172">
    <w:abstractNumId w:val="7"/>
  </w:num>
  <w:num w:numId="23" w16cid:durableId="430517933">
    <w:abstractNumId w:val="7"/>
  </w:num>
  <w:num w:numId="24" w16cid:durableId="237598808">
    <w:abstractNumId w:val="7"/>
  </w:num>
  <w:num w:numId="25" w16cid:durableId="273944416">
    <w:abstractNumId w:val="7"/>
  </w:num>
  <w:num w:numId="26" w16cid:durableId="1978412005">
    <w:abstractNumId w:val="7"/>
  </w:num>
  <w:num w:numId="27" w16cid:durableId="1216817768">
    <w:abstractNumId w:val="7"/>
  </w:num>
  <w:num w:numId="28" w16cid:durableId="174225858">
    <w:abstractNumId w:val="7"/>
  </w:num>
  <w:num w:numId="29" w16cid:durableId="621810740">
    <w:abstractNumId w:val="7"/>
  </w:num>
  <w:num w:numId="30" w16cid:durableId="259145742">
    <w:abstractNumId w:val="7"/>
  </w:num>
  <w:num w:numId="31" w16cid:durableId="890700568">
    <w:abstractNumId w:val="7"/>
  </w:num>
  <w:num w:numId="32" w16cid:durableId="1519926225">
    <w:abstractNumId w:val="7"/>
  </w:num>
  <w:num w:numId="33" w16cid:durableId="1416707608">
    <w:abstractNumId w:val="7"/>
  </w:num>
  <w:num w:numId="34" w16cid:durableId="832373382">
    <w:abstractNumId w:val="7"/>
  </w:num>
  <w:num w:numId="35" w16cid:durableId="665128588">
    <w:abstractNumId w:val="7"/>
  </w:num>
  <w:num w:numId="36" w16cid:durableId="1888835676">
    <w:abstractNumId w:val="7"/>
  </w:num>
  <w:num w:numId="37" w16cid:durableId="739864327">
    <w:abstractNumId w:val="2"/>
  </w:num>
  <w:num w:numId="38" w16cid:durableId="1159928304">
    <w:abstractNumId w:val="4"/>
  </w:num>
  <w:num w:numId="39" w16cid:durableId="350497326">
    <w:abstractNumId w:val="10"/>
  </w:num>
  <w:num w:numId="40" w16cid:durableId="2006005828">
    <w:abstractNumId w:val="5"/>
  </w:num>
  <w:num w:numId="41" w16cid:durableId="178667652">
    <w:abstractNumId w:val="0"/>
  </w:num>
  <w:num w:numId="42" w16cid:durableId="84345712">
    <w:abstractNumId w:val="7"/>
  </w:num>
  <w:num w:numId="43" w16cid:durableId="875237344">
    <w:abstractNumId w:val="8"/>
  </w:num>
  <w:num w:numId="44" w16cid:durableId="1218317921">
    <w:abstractNumId w:val="7"/>
  </w:num>
  <w:num w:numId="45" w16cid:durableId="2044550813">
    <w:abstractNumId w:val="9"/>
  </w:num>
  <w:num w:numId="46" w16cid:durableId="218708582">
    <w:abstractNumId w:val="1"/>
  </w:num>
  <w:num w:numId="47" w16cid:durableId="377633604">
    <w:abstractNumId w:val="3"/>
  </w:num>
  <w:num w:numId="48" w16cid:durableId="114439790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attachedTemplate r:id="rId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35F9"/>
    <w:rsid w:val="00000145"/>
    <w:rsid w:val="000128DC"/>
    <w:rsid w:val="00023B5D"/>
    <w:rsid w:val="00024510"/>
    <w:rsid w:val="000248E9"/>
    <w:rsid w:val="0003768F"/>
    <w:rsid w:val="00047CDE"/>
    <w:rsid w:val="000547D3"/>
    <w:rsid w:val="00071716"/>
    <w:rsid w:val="00086D31"/>
    <w:rsid w:val="00090AF1"/>
    <w:rsid w:val="000954D9"/>
    <w:rsid w:val="000A6196"/>
    <w:rsid w:val="000B2BE1"/>
    <w:rsid w:val="000B52E1"/>
    <w:rsid w:val="000C290F"/>
    <w:rsid w:val="000C32BE"/>
    <w:rsid w:val="000D764B"/>
    <w:rsid w:val="000F4D1C"/>
    <w:rsid w:val="000F5F8B"/>
    <w:rsid w:val="000F6B2C"/>
    <w:rsid w:val="00127D2F"/>
    <w:rsid w:val="00130DA6"/>
    <w:rsid w:val="00156EF7"/>
    <w:rsid w:val="00180433"/>
    <w:rsid w:val="00186512"/>
    <w:rsid w:val="001A4A41"/>
    <w:rsid w:val="001B7566"/>
    <w:rsid w:val="001B7B49"/>
    <w:rsid w:val="001D48AA"/>
    <w:rsid w:val="001F1757"/>
    <w:rsid w:val="002156E4"/>
    <w:rsid w:val="00223F8A"/>
    <w:rsid w:val="002412FB"/>
    <w:rsid w:val="002613D6"/>
    <w:rsid w:val="002624DF"/>
    <w:rsid w:val="0027184F"/>
    <w:rsid w:val="00282F5D"/>
    <w:rsid w:val="00290EF7"/>
    <w:rsid w:val="002916F4"/>
    <w:rsid w:val="0029182C"/>
    <w:rsid w:val="00296CC9"/>
    <w:rsid w:val="002B567E"/>
    <w:rsid w:val="002C733E"/>
    <w:rsid w:val="002C79A7"/>
    <w:rsid w:val="002D15A3"/>
    <w:rsid w:val="002D28E6"/>
    <w:rsid w:val="002F5045"/>
    <w:rsid w:val="003256AD"/>
    <w:rsid w:val="00357C1A"/>
    <w:rsid w:val="003643AA"/>
    <w:rsid w:val="0036579D"/>
    <w:rsid w:val="00383124"/>
    <w:rsid w:val="003B2A5E"/>
    <w:rsid w:val="00416A85"/>
    <w:rsid w:val="00424EE7"/>
    <w:rsid w:val="00444C5B"/>
    <w:rsid w:val="00445330"/>
    <w:rsid w:val="0044607F"/>
    <w:rsid w:val="00451829"/>
    <w:rsid w:val="00471584"/>
    <w:rsid w:val="00474C70"/>
    <w:rsid w:val="00482818"/>
    <w:rsid w:val="004A6649"/>
    <w:rsid w:val="004A74C8"/>
    <w:rsid w:val="004B3B1F"/>
    <w:rsid w:val="004B6000"/>
    <w:rsid w:val="004F2477"/>
    <w:rsid w:val="00527C77"/>
    <w:rsid w:val="0059591B"/>
    <w:rsid w:val="0059718A"/>
    <w:rsid w:val="005A03C2"/>
    <w:rsid w:val="005A5609"/>
    <w:rsid w:val="005C61F2"/>
    <w:rsid w:val="005D602B"/>
    <w:rsid w:val="005E1624"/>
    <w:rsid w:val="005F6F4C"/>
    <w:rsid w:val="00606359"/>
    <w:rsid w:val="00636976"/>
    <w:rsid w:val="00642C97"/>
    <w:rsid w:val="00650986"/>
    <w:rsid w:val="00655A6A"/>
    <w:rsid w:val="0065675D"/>
    <w:rsid w:val="006636B8"/>
    <w:rsid w:val="006835F9"/>
    <w:rsid w:val="00692537"/>
    <w:rsid w:val="006A68D7"/>
    <w:rsid w:val="006B4439"/>
    <w:rsid w:val="006F0283"/>
    <w:rsid w:val="006F177A"/>
    <w:rsid w:val="00706A38"/>
    <w:rsid w:val="00761BCF"/>
    <w:rsid w:val="00773EDC"/>
    <w:rsid w:val="007A3BB7"/>
    <w:rsid w:val="007E78ED"/>
    <w:rsid w:val="007F5829"/>
    <w:rsid w:val="008654D6"/>
    <w:rsid w:val="0087336D"/>
    <w:rsid w:val="00893AAC"/>
    <w:rsid w:val="008B061D"/>
    <w:rsid w:val="008B6687"/>
    <w:rsid w:val="008E6D92"/>
    <w:rsid w:val="008F61FE"/>
    <w:rsid w:val="009009E6"/>
    <w:rsid w:val="00900A56"/>
    <w:rsid w:val="00904411"/>
    <w:rsid w:val="00913DDA"/>
    <w:rsid w:val="009145DC"/>
    <w:rsid w:val="00921167"/>
    <w:rsid w:val="00940DC6"/>
    <w:rsid w:val="00970BB4"/>
    <w:rsid w:val="00976F5C"/>
    <w:rsid w:val="009903BB"/>
    <w:rsid w:val="009D1F49"/>
    <w:rsid w:val="00A0724F"/>
    <w:rsid w:val="00A129BE"/>
    <w:rsid w:val="00A40761"/>
    <w:rsid w:val="00A414C7"/>
    <w:rsid w:val="00A54E38"/>
    <w:rsid w:val="00A754D3"/>
    <w:rsid w:val="00A7662E"/>
    <w:rsid w:val="00A82BEC"/>
    <w:rsid w:val="00A917D5"/>
    <w:rsid w:val="00A92D6C"/>
    <w:rsid w:val="00AB5E35"/>
    <w:rsid w:val="00AD3E6E"/>
    <w:rsid w:val="00AE1AD4"/>
    <w:rsid w:val="00B01F3D"/>
    <w:rsid w:val="00B11548"/>
    <w:rsid w:val="00B2351E"/>
    <w:rsid w:val="00B30734"/>
    <w:rsid w:val="00B6688F"/>
    <w:rsid w:val="00BA74BD"/>
    <w:rsid w:val="00BB2BAD"/>
    <w:rsid w:val="00BC421E"/>
    <w:rsid w:val="00BC5B94"/>
    <w:rsid w:val="00BE6D76"/>
    <w:rsid w:val="00BF7063"/>
    <w:rsid w:val="00C03484"/>
    <w:rsid w:val="00C07CFA"/>
    <w:rsid w:val="00C643E2"/>
    <w:rsid w:val="00C745B5"/>
    <w:rsid w:val="00C93E4E"/>
    <w:rsid w:val="00CA17B8"/>
    <w:rsid w:val="00CB286C"/>
    <w:rsid w:val="00CB33E6"/>
    <w:rsid w:val="00CB5799"/>
    <w:rsid w:val="00CC7A15"/>
    <w:rsid w:val="00CE53F6"/>
    <w:rsid w:val="00D035A8"/>
    <w:rsid w:val="00D10C60"/>
    <w:rsid w:val="00D22331"/>
    <w:rsid w:val="00D348DD"/>
    <w:rsid w:val="00D402D6"/>
    <w:rsid w:val="00D74646"/>
    <w:rsid w:val="00D92CE0"/>
    <w:rsid w:val="00D95F3E"/>
    <w:rsid w:val="00DB30E7"/>
    <w:rsid w:val="00DE3BBC"/>
    <w:rsid w:val="00DF2390"/>
    <w:rsid w:val="00E1795C"/>
    <w:rsid w:val="00E30330"/>
    <w:rsid w:val="00E5285D"/>
    <w:rsid w:val="00E60367"/>
    <w:rsid w:val="00EB3579"/>
    <w:rsid w:val="00EB416F"/>
    <w:rsid w:val="00EC3B41"/>
    <w:rsid w:val="00ED01C0"/>
    <w:rsid w:val="00ED4A25"/>
    <w:rsid w:val="00ED5886"/>
    <w:rsid w:val="00EE1B2D"/>
    <w:rsid w:val="00EF357A"/>
    <w:rsid w:val="00F009B3"/>
    <w:rsid w:val="00F00BE9"/>
    <w:rsid w:val="00F272DE"/>
    <w:rsid w:val="00F32B17"/>
    <w:rsid w:val="00F37993"/>
    <w:rsid w:val="00F42D1F"/>
    <w:rsid w:val="00F52053"/>
    <w:rsid w:val="00F74B7C"/>
    <w:rsid w:val="00F82F76"/>
    <w:rsid w:val="00F84FDC"/>
    <w:rsid w:val="00F87A9F"/>
    <w:rsid w:val="00FA5A22"/>
    <w:rsid w:val="00FC7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0026CB"/>
  <w15:docId w15:val="{7F2084B6-DE3A-4F08-8663-280718E2E7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3BB7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C7A15"/>
    <w:pPr>
      <w:keepNext/>
      <w:keepLines/>
      <w:widowControl/>
      <w:numPr>
        <w:numId w:val="1"/>
      </w:numPr>
      <w:spacing w:line="360" w:lineRule="auto"/>
      <w:outlineLvl w:val="0"/>
    </w:pPr>
    <w:rPr>
      <w:rFonts w:eastAsia="黑体"/>
      <w:bCs/>
      <w:kern w:val="44"/>
      <w:sz w:val="28"/>
      <w:szCs w:val="44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7336D"/>
    <w:pPr>
      <w:keepNext/>
      <w:keepLines/>
      <w:tabs>
        <w:tab w:val="left" w:pos="859"/>
        <w:tab w:val="left" w:pos="860"/>
        <w:tab w:val="left" w:pos="915"/>
        <w:tab w:val="left" w:pos="916"/>
      </w:tabs>
      <w:spacing w:before="12"/>
      <w:ind w:left="859"/>
      <w:jc w:val="center"/>
      <w:outlineLvl w:val="1"/>
    </w:pPr>
    <w:rPr>
      <w:rFonts w:eastAsia="黑体" w:cstheme="majorBidi"/>
      <w:bCs/>
      <w:sz w:val="24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C7A15"/>
    <w:pPr>
      <w:numPr>
        <w:ilvl w:val="2"/>
        <w:numId w:val="36"/>
      </w:numPr>
      <w:spacing w:line="360" w:lineRule="auto"/>
      <w:outlineLvl w:val="2"/>
    </w:pPr>
    <w:rPr>
      <w:rFonts w:eastAsia="楷体"/>
      <w:bCs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351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351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28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CB286C"/>
    <w:rPr>
      <w:sz w:val="18"/>
      <w:szCs w:val="18"/>
    </w:rPr>
  </w:style>
  <w:style w:type="paragraph" w:styleId="Footer">
    <w:name w:val="footer"/>
    <w:basedOn w:val="Normal"/>
    <w:link w:val="FooterChar"/>
    <w:unhideWhenUsed/>
    <w:rsid w:val="00CB28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CB286C"/>
    <w:rPr>
      <w:sz w:val="18"/>
      <w:szCs w:val="18"/>
    </w:rPr>
  </w:style>
  <w:style w:type="paragraph" w:customStyle="1" w:styleId="062">
    <w:name w:val="[06]英文标题2"/>
    <w:basedOn w:val="Normal"/>
    <w:autoRedefine/>
    <w:rsid w:val="00CB286C"/>
    <w:pPr>
      <w:spacing w:before="180" w:after="120" w:line="0" w:lineRule="atLeast"/>
      <w:jc w:val="center"/>
    </w:pPr>
    <w:rPr>
      <w:rFonts w:eastAsia="楷体_GB2312"/>
    </w:rPr>
  </w:style>
  <w:style w:type="paragraph" w:customStyle="1" w:styleId="a">
    <w:name w:val="论文大题目"/>
    <w:basedOn w:val="Normal"/>
    <w:link w:val="Char"/>
    <w:qFormat/>
    <w:rsid w:val="00090AF1"/>
    <w:pPr>
      <w:spacing w:line="480" w:lineRule="auto"/>
      <w:jc w:val="center"/>
    </w:pPr>
    <w:rPr>
      <w:rFonts w:eastAsia="黑体"/>
      <w:sz w:val="36"/>
      <w:szCs w:val="36"/>
    </w:rPr>
  </w:style>
  <w:style w:type="paragraph" w:customStyle="1" w:styleId="a0">
    <w:name w:val="作者地址"/>
    <w:basedOn w:val="Normal"/>
    <w:link w:val="Char0"/>
    <w:qFormat/>
    <w:rsid w:val="00CB286C"/>
    <w:pPr>
      <w:spacing w:line="480" w:lineRule="auto"/>
      <w:jc w:val="center"/>
    </w:pPr>
    <w:rPr>
      <w:sz w:val="15"/>
    </w:rPr>
  </w:style>
  <w:style w:type="character" w:customStyle="1" w:styleId="Char">
    <w:name w:val="论文大题目 Char"/>
    <w:basedOn w:val="DefaultParagraphFont"/>
    <w:link w:val="a"/>
    <w:rsid w:val="00090AF1"/>
    <w:rPr>
      <w:rFonts w:ascii="Times New Roman" w:eastAsia="黑体" w:hAnsi="Times New Roman"/>
      <w:sz w:val="36"/>
      <w:szCs w:val="36"/>
    </w:rPr>
  </w:style>
  <w:style w:type="paragraph" w:customStyle="1" w:styleId="a1">
    <w:name w:val="作者姓名"/>
    <w:basedOn w:val="Normal"/>
    <w:link w:val="Char1"/>
    <w:qFormat/>
    <w:rsid w:val="00CB286C"/>
    <w:pPr>
      <w:spacing w:line="360" w:lineRule="auto"/>
      <w:jc w:val="center"/>
    </w:pPr>
    <w:rPr>
      <w:rFonts w:eastAsia="楷体"/>
    </w:rPr>
  </w:style>
  <w:style w:type="character" w:customStyle="1" w:styleId="Char0">
    <w:name w:val="作者地址 Char"/>
    <w:basedOn w:val="DefaultParagraphFont"/>
    <w:link w:val="a0"/>
    <w:rsid w:val="00CB286C"/>
    <w:rPr>
      <w:rFonts w:ascii="Times New Roman" w:eastAsia="宋体" w:hAnsi="Times New Roman"/>
      <w:sz w:val="15"/>
    </w:rPr>
  </w:style>
  <w:style w:type="paragraph" w:customStyle="1" w:styleId="a2">
    <w:name w:val="摘要"/>
    <w:basedOn w:val="Normal"/>
    <w:link w:val="Char2"/>
    <w:qFormat/>
    <w:rsid w:val="00CB286C"/>
    <w:pPr>
      <w:ind w:firstLine="360"/>
    </w:pPr>
    <w:rPr>
      <w:rFonts w:ascii="仿宋" w:eastAsia="仿宋" w:hAnsi="仿宋"/>
      <w:sz w:val="18"/>
      <w:szCs w:val="18"/>
    </w:rPr>
  </w:style>
  <w:style w:type="character" w:customStyle="1" w:styleId="Char1">
    <w:name w:val="作者姓名 Char"/>
    <w:basedOn w:val="DefaultParagraphFont"/>
    <w:link w:val="a1"/>
    <w:rsid w:val="00CB286C"/>
    <w:rPr>
      <w:rFonts w:ascii="Times New Roman" w:eastAsia="楷体" w:hAnsi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CC7A15"/>
    <w:rPr>
      <w:rFonts w:ascii="Times New Roman" w:eastAsia="黑体" w:hAnsi="Times New Roman"/>
      <w:bCs/>
      <w:kern w:val="44"/>
      <w:sz w:val="28"/>
      <w:szCs w:val="44"/>
    </w:rPr>
  </w:style>
  <w:style w:type="character" w:customStyle="1" w:styleId="Char2">
    <w:name w:val="摘要 Char"/>
    <w:basedOn w:val="DefaultParagraphFont"/>
    <w:link w:val="a2"/>
    <w:rsid w:val="00CB286C"/>
    <w:rPr>
      <w:rFonts w:ascii="仿宋" w:eastAsia="仿宋" w:hAnsi="仿宋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87336D"/>
    <w:rPr>
      <w:rFonts w:ascii="Times New Roman" w:eastAsia="黑体" w:hAnsi="Times New Roman" w:cstheme="majorBidi"/>
      <w:bCs/>
      <w:sz w:val="24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36976"/>
    <w:rPr>
      <w:rFonts w:ascii="Times New Roman" w:eastAsia="楷体" w:hAnsi="Times New Roman"/>
      <w:bCs/>
      <w:szCs w:val="32"/>
    </w:rPr>
  </w:style>
  <w:style w:type="paragraph" w:customStyle="1" w:styleId="17">
    <w:name w:val="[17]表中文字"/>
    <w:basedOn w:val="Normal"/>
    <w:autoRedefine/>
    <w:rsid w:val="00B2351E"/>
    <w:pPr>
      <w:tabs>
        <w:tab w:val="decimal" w:pos="210"/>
      </w:tabs>
      <w:spacing w:line="240" w:lineRule="exact"/>
      <w:ind w:leftChars="-51" w:left="1" w:rightChars="-1765" w:right="-3706" w:hangingChars="72" w:hanging="108"/>
    </w:pPr>
    <w:rPr>
      <w:kern w:val="0"/>
      <w:sz w:val="15"/>
    </w:rPr>
  </w:style>
  <w:style w:type="paragraph" w:customStyle="1" w:styleId="15">
    <w:name w:val="[15]表头"/>
    <w:basedOn w:val="Heading4"/>
    <w:autoRedefine/>
    <w:rsid w:val="00B2351E"/>
    <w:pPr>
      <w:spacing w:before="0" w:after="0" w:line="0" w:lineRule="atLeast"/>
      <w:jc w:val="left"/>
    </w:pPr>
    <w:rPr>
      <w:rFonts w:ascii="黑体" w:eastAsia="黑体" w:hAnsi="Times New Roman" w:cs="Times New Roman"/>
      <w:b w:val="0"/>
      <w:bCs w:val="0"/>
      <w:sz w:val="18"/>
    </w:rPr>
  </w:style>
  <w:style w:type="paragraph" w:customStyle="1" w:styleId="16">
    <w:name w:val="[16]英文表头"/>
    <w:basedOn w:val="Heading5"/>
    <w:autoRedefine/>
    <w:rsid w:val="00B2351E"/>
    <w:pPr>
      <w:spacing w:before="60" w:after="60" w:line="0" w:lineRule="atLeast"/>
      <w:ind w:left="726" w:hanging="726"/>
    </w:pPr>
    <w:rPr>
      <w:b w:val="0"/>
      <w:bCs w:val="0"/>
      <w:sz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351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351E"/>
    <w:rPr>
      <w:b/>
      <w:bCs/>
      <w:sz w:val="28"/>
      <w:szCs w:val="28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A917D5"/>
    <w:rPr>
      <w:rFonts w:asciiTheme="majorHAnsi" w:eastAsia="黑体" w:hAnsiTheme="majorHAnsi" w:cstheme="majorBidi"/>
      <w:sz w:val="20"/>
      <w:szCs w:val="20"/>
    </w:rPr>
  </w:style>
  <w:style w:type="paragraph" w:customStyle="1" w:styleId="a3">
    <w:name w:val="图表题"/>
    <w:basedOn w:val="Caption"/>
    <w:link w:val="Char3"/>
    <w:qFormat/>
    <w:rsid w:val="00D22331"/>
    <w:pPr>
      <w:spacing w:before="60" w:after="60" w:line="400" w:lineRule="exact"/>
      <w:jc w:val="center"/>
    </w:pPr>
  </w:style>
  <w:style w:type="paragraph" w:customStyle="1" w:styleId="a4">
    <w:name w:val="图"/>
    <w:basedOn w:val="Normal"/>
    <w:link w:val="Char4"/>
    <w:qFormat/>
    <w:rsid w:val="0059591B"/>
    <w:pPr>
      <w:jc w:val="center"/>
    </w:pPr>
  </w:style>
  <w:style w:type="character" w:customStyle="1" w:styleId="CaptionChar">
    <w:name w:val="Caption Char"/>
    <w:basedOn w:val="DefaultParagraphFont"/>
    <w:link w:val="Caption"/>
    <w:uiPriority w:val="35"/>
    <w:rsid w:val="00D22331"/>
    <w:rPr>
      <w:rFonts w:asciiTheme="majorHAnsi" w:eastAsia="黑体" w:hAnsiTheme="majorHAnsi" w:cstheme="majorBidi"/>
      <w:sz w:val="20"/>
      <w:szCs w:val="20"/>
    </w:rPr>
  </w:style>
  <w:style w:type="character" w:customStyle="1" w:styleId="Char3">
    <w:name w:val="图表题 Char"/>
    <w:basedOn w:val="CaptionChar"/>
    <w:link w:val="a3"/>
    <w:rsid w:val="00D22331"/>
    <w:rPr>
      <w:rFonts w:asciiTheme="majorHAnsi" w:eastAsia="黑体" w:hAnsiTheme="majorHAnsi" w:cstheme="majorBidi"/>
      <w:sz w:val="20"/>
      <w:szCs w:val="20"/>
    </w:rPr>
  </w:style>
  <w:style w:type="table" w:customStyle="1" w:styleId="a5">
    <w:name w:val="三线表"/>
    <w:basedOn w:val="TableNormal"/>
    <w:uiPriority w:val="99"/>
    <w:rsid w:val="0059591B"/>
    <w:tblPr/>
  </w:style>
  <w:style w:type="character" w:customStyle="1" w:styleId="Char4">
    <w:name w:val="图 Char"/>
    <w:basedOn w:val="DefaultParagraphFont"/>
    <w:link w:val="a4"/>
    <w:rsid w:val="0059591B"/>
  </w:style>
  <w:style w:type="paragraph" w:styleId="FootnoteText">
    <w:name w:val="footnote text"/>
    <w:basedOn w:val="Normal"/>
    <w:link w:val="FootnoteTextChar"/>
    <w:uiPriority w:val="99"/>
    <w:semiHidden/>
    <w:unhideWhenUsed/>
    <w:rsid w:val="00223F8A"/>
    <w:pPr>
      <w:snapToGrid w:val="0"/>
      <w:jc w:val="left"/>
    </w:pPr>
    <w:rPr>
      <w:sz w:val="18"/>
      <w:szCs w:val="18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23F8A"/>
    <w:rPr>
      <w:sz w:val="18"/>
      <w:szCs w:val="18"/>
    </w:rPr>
  </w:style>
  <w:style w:type="character" w:styleId="FootnoteReference">
    <w:name w:val="footnote reference"/>
    <w:basedOn w:val="DefaultParagraphFont"/>
    <w:uiPriority w:val="99"/>
    <w:semiHidden/>
    <w:unhideWhenUsed/>
    <w:rsid w:val="00223F8A"/>
    <w:rPr>
      <w:vertAlign w:val="superscript"/>
    </w:rPr>
  </w:style>
  <w:style w:type="paragraph" w:customStyle="1" w:styleId="21">
    <w:name w:val="书眉[21]"/>
    <w:basedOn w:val="Normal"/>
    <w:autoRedefine/>
    <w:rsid w:val="00223F8A"/>
    <w:rPr>
      <w:sz w:val="18"/>
    </w:rPr>
  </w:style>
  <w:style w:type="paragraph" w:styleId="NoSpacing">
    <w:name w:val="No Spacing"/>
    <w:uiPriority w:val="1"/>
    <w:qFormat/>
    <w:rsid w:val="006835F9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ListParagraph">
    <w:name w:val="List Paragraph"/>
    <w:basedOn w:val="Normal"/>
    <w:uiPriority w:val="1"/>
    <w:qFormat/>
    <w:rsid w:val="0029182C"/>
    <w:pPr>
      <w:ind w:firstLineChars="200" w:firstLine="420"/>
    </w:pPr>
  </w:style>
  <w:style w:type="paragraph" w:styleId="BodyText">
    <w:name w:val="Body Text"/>
    <w:basedOn w:val="Normal"/>
    <w:link w:val="BodyTextChar"/>
    <w:uiPriority w:val="1"/>
    <w:qFormat/>
    <w:rsid w:val="0087336D"/>
    <w:pPr>
      <w:autoSpaceDE w:val="0"/>
      <w:autoSpaceDN w:val="0"/>
      <w:jc w:val="left"/>
    </w:pPr>
    <w:rPr>
      <w:rFonts w:ascii="宋体" w:hAnsi="宋体" w:cs="宋体"/>
      <w:kern w:val="0"/>
      <w:szCs w:val="21"/>
    </w:rPr>
  </w:style>
  <w:style w:type="character" w:customStyle="1" w:styleId="BodyTextChar">
    <w:name w:val="Body Text Char"/>
    <w:basedOn w:val="DefaultParagraphFont"/>
    <w:link w:val="BodyText"/>
    <w:uiPriority w:val="1"/>
    <w:rsid w:val="0087336D"/>
    <w:rPr>
      <w:rFonts w:ascii="宋体" w:eastAsia="宋体" w:hAnsi="宋体" w:cs="宋体"/>
      <w:kern w:val="0"/>
      <w:szCs w:val="21"/>
    </w:rPr>
  </w:style>
  <w:style w:type="paragraph" w:customStyle="1" w:styleId="TableParagraph">
    <w:name w:val="Table Paragraph"/>
    <w:basedOn w:val="Normal"/>
    <w:uiPriority w:val="1"/>
    <w:qFormat/>
    <w:rsid w:val="00EF357A"/>
    <w:pPr>
      <w:autoSpaceDE w:val="0"/>
      <w:autoSpaceDN w:val="0"/>
      <w:jc w:val="left"/>
    </w:pPr>
    <w:rPr>
      <w:rFonts w:ascii="宋体" w:hAnsi="宋体" w:cs="宋体"/>
      <w:kern w:val="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581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5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1.xml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header" Target="header3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MYDOC\Documents\&#33258;&#23450;&#20041;%20Office%20&#27169;&#26495;\&#35770;&#25991;&#27169;&#29256;%20-%20&#21103;&#26412;.dot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7EC2808-5050-4AEC-B22D-65575596B6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论文模版 - 副本.dotm</Template>
  <TotalTime>396</TotalTime>
  <Pages>10</Pages>
  <Words>522</Words>
  <Characters>2981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Jiake Lyu</dc:creator>
  <cp:lastModifiedBy>lezhi Zhang</cp:lastModifiedBy>
  <cp:revision>73</cp:revision>
  <dcterms:created xsi:type="dcterms:W3CDTF">2024-09-26T10:00:00Z</dcterms:created>
  <dcterms:modified xsi:type="dcterms:W3CDTF">2024-10-19T15:38:00Z</dcterms:modified>
</cp:coreProperties>
</file>