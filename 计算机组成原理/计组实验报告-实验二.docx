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3278B20" w14:textId="77777777" w:rsidR="006835F9" w:rsidRPr="00C77F88" w:rsidRDefault="006835F9" w:rsidP="006835F9">
      <w:pPr>
        <w:pStyle w:val="a"/>
      </w:pPr>
      <w:r w:rsidRPr="00C77F88">
        <w:rPr>
          <w:rFonts w:hint="eastAsia"/>
        </w:rPr>
        <w:t>《</w:t>
      </w:r>
      <w:r w:rsidR="00893AAC">
        <w:rPr>
          <w:rFonts w:hint="eastAsia"/>
        </w:rPr>
        <w:t>计算机组成</w:t>
      </w:r>
      <w:r w:rsidR="00893AAC">
        <w:t>原理</w:t>
      </w:r>
      <w:r w:rsidRPr="00C77F88">
        <w:rPr>
          <w:rFonts w:hint="eastAsia"/>
        </w:rPr>
        <w:t>》实验报告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066"/>
        <w:gridCol w:w="3182"/>
        <w:gridCol w:w="1133"/>
        <w:gridCol w:w="2915"/>
      </w:tblGrid>
      <w:tr w:rsidR="006835F9" w14:paraId="0134B489" w14:textId="77777777" w:rsidTr="006835F9">
        <w:trPr>
          <w:cantSplit/>
        </w:trPr>
        <w:tc>
          <w:tcPr>
            <w:tcW w:w="642" w:type="pct"/>
            <w:vAlign w:val="center"/>
          </w:tcPr>
          <w:p w14:paraId="2F1131CD" w14:textId="77777777" w:rsidR="006835F9" w:rsidRPr="006835F9" w:rsidRDefault="006835F9" w:rsidP="006835F9">
            <w:pPr>
              <w:adjustRightInd w:val="0"/>
              <w:spacing w:line="360" w:lineRule="auto"/>
              <w:rPr>
                <w:rFonts w:ascii="黑体" w:eastAsia="黑体" w:hAnsi="黑体"/>
                <w:bCs/>
              </w:rPr>
            </w:pPr>
            <w:r w:rsidRPr="006835F9">
              <w:rPr>
                <w:rFonts w:ascii="黑体" w:eastAsia="黑体" w:hAnsi="黑体" w:hint="eastAsia"/>
                <w:bCs/>
              </w:rPr>
              <w:t>实验</w:t>
            </w:r>
            <w:r>
              <w:rPr>
                <w:rFonts w:ascii="黑体" w:eastAsia="黑体" w:hAnsi="黑体" w:hint="eastAsia"/>
                <w:bCs/>
              </w:rPr>
              <w:t>名称</w:t>
            </w:r>
          </w:p>
        </w:tc>
        <w:tc>
          <w:tcPr>
            <w:tcW w:w="1918" w:type="pct"/>
            <w:vAlign w:val="center"/>
          </w:tcPr>
          <w:p w14:paraId="41B063E2" w14:textId="24768167" w:rsidR="006835F9" w:rsidRDefault="00BC5B94" w:rsidP="00A51C0F">
            <w:pPr>
              <w:adjustRightInd w:val="0"/>
              <w:spacing w:line="360" w:lineRule="auto"/>
              <w:ind w:firstLine="420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基本运算器实验</w:t>
            </w:r>
          </w:p>
        </w:tc>
        <w:tc>
          <w:tcPr>
            <w:tcW w:w="683" w:type="pct"/>
            <w:vAlign w:val="center"/>
          </w:tcPr>
          <w:p w14:paraId="26F4A9D9" w14:textId="77777777" w:rsidR="006835F9" w:rsidRDefault="006835F9" w:rsidP="006835F9">
            <w:pPr>
              <w:adjustRightInd w:val="0"/>
              <w:spacing w:line="360" w:lineRule="auto"/>
              <w:rPr>
                <w:rFonts w:ascii="宋体"/>
                <w:bCs/>
              </w:rPr>
            </w:pPr>
            <w:r w:rsidRPr="006835F9">
              <w:rPr>
                <w:rFonts w:ascii="黑体" w:eastAsia="黑体" w:hAnsi="黑体" w:hint="eastAsia"/>
                <w:bCs/>
              </w:rPr>
              <w:t>实验时间</w:t>
            </w:r>
          </w:p>
        </w:tc>
        <w:tc>
          <w:tcPr>
            <w:tcW w:w="1757" w:type="pct"/>
            <w:vAlign w:val="center"/>
          </w:tcPr>
          <w:p w14:paraId="1324AE05" w14:textId="2A84E1D2" w:rsidR="006835F9" w:rsidRDefault="00BC5B94" w:rsidP="00E1795C">
            <w:pPr>
              <w:adjustRightInd w:val="0"/>
              <w:spacing w:line="360" w:lineRule="auto"/>
              <w:ind w:firstLine="420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2024</w:t>
            </w:r>
            <w:r w:rsidR="001A4A41">
              <w:rPr>
                <w:rFonts w:ascii="宋体"/>
                <w:bCs/>
              </w:rPr>
              <w:t>年</w:t>
            </w:r>
            <w:r w:rsidR="00E1795C">
              <w:rPr>
                <w:rFonts w:ascii="宋体"/>
                <w:bCs/>
              </w:rPr>
              <w:t xml:space="preserve"> </w:t>
            </w:r>
            <w:r>
              <w:rPr>
                <w:rFonts w:ascii="宋体" w:hint="eastAsia"/>
                <w:bCs/>
              </w:rPr>
              <w:t>09</w:t>
            </w:r>
            <w:r w:rsidR="00E1795C">
              <w:rPr>
                <w:rFonts w:ascii="宋体"/>
                <w:bCs/>
              </w:rPr>
              <w:t xml:space="preserve"> </w:t>
            </w:r>
            <w:r w:rsidR="001A4A41">
              <w:rPr>
                <w:rFonts w:ascii="宋体"/>
                <w:bCs/>
              </w:rPr>
              <w:t>月</w:t>
            </w:r>
            <w:r w:rsidR="00E1795C">
              <w:rPr>
                <w:rFonts w:ascii="宋体"/>
                <w:bCs/>
              </w:rPr>
              <w:t xml:space="preserve"> </w:t>
            </w:r>
            <w:r>
              <w:rPr>
                <w:rFonts w:ascii="宋体" w:hint="eastAsia"/>
                <w:bCs/>
              </w:rPr>
              <w:t>27</w:t>
            </w:r>
            <w:r w:rsidR="00E1795C">
              <w:rPr>
                <w:rFonts w:ascii="宋体"/>
                <w:bCs/>
              </w:rPr>
              <w:t xml:space="preserve"> </w:t>
            </w:r>
            <w:r w:rsidR="001A4A41">
              <w:rPr>
                <w:rFonts w:ascii="宋体"/>
                <w:bCs/>
              </w:rPr>
              <w:t>日</w:t>
            </w:r>
          </w:p>
        </w:tc>
      </w:tr>
    </w:tbl>
    <w:p w14:paraId="5DFEA084" w14:textId="77777777" w:rsidR="006835F9" w:rsidRPr="001B1600" w:rsidRDefault="006835F9" w:rsidP="006835F9">
      <w:pPr>
        <w:ind w:firstLine="420"/>
      </w:pPr>
    </w:p>
    <w:p w14:paraId="0C60E35D" w14:textId="77777777" w:rsidR="006835F9" w:rsidRDefault="006835F9" w:rsidP="006835F9">
      <w:pPr>
        <w:pStyle w:val="Heading1"/>
      </w:pPr>
      <w:r>
        <w:rPr>
          <w:rFonts w:hint="eastAsia"/>
        </w:rPr>
        <w:t>实验目的</w:t>
      </w:r>
    </w:p>
    <w:p w14:paraId="47F77757" w14:textId="3213475C" w:rsidR="00970BB4" w:rsidRDefault="00970BB4" w:rsidP="00970BB4">
      <w:pPr>
        <w:pStyle w:val="ListParagraph"/>
        <w:numPr>
          <w:ilvl w:val="2"/>
          <w:numId w:val="38"/>
        </w:numPr>
        <w:tabs>
          <w:tab w:val="left" w:pos="1058"/>
        </w:tabs>
        <w:autoSpaceDE w:val="0"/>
        <w:autoSpaceDN w:val="0"/>
        <w:spacing w:before="123"/>
        <w:ind w:firstLineChars="0"/>
      </w:pPr>
      <w:r>
        <w:t>了解运算器的组成结构。</w:t>
      </w:r>
    </w:p>
    <w:p w14:paraId="7BAA1E11" w14:textId="77777777" w:rsidR="00970BB4" w:rsidRDefault="00970BB4" w:rsidP="00970BB4">
      <w:pPr>
        <w:pStyle w:val="ListParagraph"/>
        <w:numPr>
          <w:ilvl w:val="2"/>
          <w:numId w:val="38"/>
        </w:numPr>
        <w:tabs>
          <w:tab w:val="left" w:pos="1058"/>
        </w:tabs>
        <w:autoSpaceDE w:val="0"/>
        <w:autoSpaceDN w:val="0"/>
        <w:spacing w:before="43"/>
        <w:ind w:firstLineChars="0"/>
      </w:pPr>
      <w:r>
        <w:rPr>
          <w:spacing w:val="-1"/>
        </w:rPr>
        <w:t>基于数据通路图</w:t>
      </w:r>
      <w:r>
        <w:rPr>
          <w:spacing w:val="-1"/>
        </w:rPr>
        <w:t xml:space="preserve"> </w:t>
      </w:r>
      <w:r>
        <w:rPr>
          <w:spacing w:val="-1"/>
        </w:rPr>
        <w:t>，观测并分析运算器的工作原理。</w:t>
      </w:r>
    </w:p>
    <w:p w14:paraId="77BD87A7" w14:textId="2494365D" w:rsidR="00970BB4" w:rsidRDefault="00970BB4" w:rsidP="00970BB4">
      <w:pPr>
        <w:pStyle w:val="ListParagraph"/>
        <w:numPr>
          <w:ilvl w:val="2"/>
          <w:numId w:val="38"/>
        </w:numPr>
        <w:tabs>
          <w:tab w:val="left" w:pos="1058"/>
        </w:tabs>
        <w:autoSpaceDE w:val="0"/>
        <w:autoSpaceDN w:val="0"/>
        <w:spacing w:before="43"/>
        <w:ind w:firstLineChars="0"/>
      </w:pPr>
      <w:r>
        <w:t>基于信号时序图，观测并分析运算器的工作原理。</w:t>
      </w:r>
    </w:p>
    <w:p w14:paraId="473354F2" w14:textId="77777777" w:rsidR="00970BB4" w:rsidRDefault="00970BB4" w:rsidP="00970BB4">
      <w:pPr>
        <w:pStyle w:val="ListParagraph"/>
        <w:numPr>
          <w:ilvl w:val="2"/>
          <w:numId w:val="38"/>
        </w:numPr>
        <w:tabs>
          <w:tab w:val="left" w:pos="1058"/>
        </w:tabs>
        <w:autoSpaceDE w:val="0"/>
        <w:autoSpaceDN w:val="0"/>
        <w:spacing w:before="43"/>
        <w:ind w:firstLineChars="0"/>
        <w:rPr>
          <w:rFonts w:hint="eastAsia"/>
        </w:rPr>
      </w:pPr>
      <w:r>
        <w:rPr>
          <w:rFonts w:hint="eastAsia"/>
        </w:rPr>
        <w:t>掌握超前进位加法器的原理及其设计方法。</w:t>
      </w:r>
    </w:p>
    <w:p w14:paraId="174EAEF1" w14:textId="77777777" w:rsidR="00970BB4" w:rsidRDefault="00970BB4" w:rsidP="00970BB4">
      <w:pPr>
        <w:pStyle w:val="ListParagraph"/>
        <w:numPr>
          <w:ilvl w:val="2"/>
          <w:numId w:val="38"/>
        </w:numPr>
        <w:tabs>
          <w:tab w:val="left" w:pos="1058"/>
        </w:tabs>
        <w:autoSpaceDE w:val="0"/>
        <w:autoSpaceDN w:val="0"/>
        <w:spacing w:before="43"/>
        <w:ind w:firstLineChars="0"/>
        <w:rPr>
          <w:rFonts w:hint="eastAsia"/>
        </w:rPr>
      </w:pPr>
      <w:r>
        <w:rPr>
          <w:rFonts w:hint="eastAsia"/>
        </w:rPr>
        <w:t>熟悉</w:t>
      </w:r>
      <w:r>
        <w:rPr>
          <w:rFonts w:hint="eastAsia"/>
        </w:rPr>
        <w:t xml:space="preserve"> FPGA </w:t>
      </w:r>
      <w:r>
        <w:rPr>
          <w:rFonts w:hint="eastAsia"/>
        </w:rPr>
        <w:t>应用设计及</w:t>
      </w:r>
      <w:r>
        <w:rPr>
          <w:rFonts w:hint="eastAsia"/>
        </w:rPr>
        <w:t xml:space="preserve"> EDA </w:t>
      </w:r>
      <w:r>
        <w:rPr>
          <w:rFonts w:hint="eastAsia"/>
        </w:rPr>
        <w:t>软件的使用。</w:t>
      </w:r>
    </w:p>
    <w:p w14:paraId="74F8EF21" w14:textId="77777777" w:rsidR="00970BB4" w:rsidRDefault="00970BB4" w:rsidP="00970BB4">
      <w:pPr>
        <w:pStyle w:val="ListParagraph"/>
        <w:numPr>
          <w:ilvl w:val="2"/>
          <w:numId w:val="38"/>
        </w:numPr>
        <w:tabs>
          <w:tab w:val="left" w:pos="1058"/>
        </w:tabs>
        <w:autoSpaceDE w:val="0"/>
        <w:autoSpaceDN w:val="0"/>
        <w:spacing w:before="43"/>
        <w:ind w:firstLineChars="0"/>
        <w:rPr>
          <w:rFonts w:hint="eastAsia"/>
        </w:rPr>
      </w:pPr>
      <w:r>
        <w:rPr>
          <w:rFonts w:hint="eastAsia"/>
        </w:rPr>
        <w:t>掌握乘法器的原理及其设计方法。</w:t>
      </w:r>
    </w:p>
    <w:p w14:paraId="56B3D331" w14:textId="08D77F83" w:rsidR="00970BB4" w:rsidRPr="00970BB4" w:rsidRDefault="00970BB4" w:rsidP="00970BB4">
      <w:pPr>
        <w:pStyle w:val="ListParagraph"/>
        <w:numPr>
          <w:ilvl w:val="2"/>
          <w:numId w:val="38"/>
        </w:numPr>
        <w:tabs>
          <w:tab w:val="left" w:pos="1058"/>
        </w:tabs>
        <w:autoSpaceDE w:val="0"/>
        <w:autoSpaceDN w:val="0"/>
        <w:spacing w:before="43"/>
        <w:ind w:firstLineChars="0"/>
      </w:pPr>
      <w:r>
        <w:rPr>
          <w:rFonts w:hint="eastAsia"/>
        </w:rPr>
        <w:t>熟悉</w:t>
      </w:r>
      <w:r>
        <w:rPr>
          <w:rFonts w:hint="eastAsia"/>
        </w:rPr>
        <w:t xml:space="preserve"> FPGA </w:t>
      </w:r>
      <w:r>
        <w:rPr>
          <w:rFonts w:hint="eastAsia"/>
        </w:rPr>
        <w:t>应用设计及</w:t>
      </w:r>
      <w:r>
        <w:rPr>
          <w:rFonts w:hint="eastAsia"/>
        </w:rPr>
        <w:t xml:space="preserve"> EDA </w:t>
      </w:r>
      <w:r>
        <w:rPr>
          <w:rFonts w:hint="eastAsia"/>
        </w:rPr>
        <w:t>软件的使用。</w:t>
      </w:r>
    </w:p>
    <w:p w14:paraId="109313B2" w14:textId="7EBC6D26" w:rsidR="001A4A41" w:rsidRDefault="001A4A41" w:rsidP="001A4A41"/>
    <w:p w14:paraId="1DB44A8F" w14:textId="77777777" w:rsidR="00E1795C" w:rsidRPr="006835F9" w:rsidRDefault="00E1795C" w:rsidP="001A4A41"/>
    <w:p w14:paraId="25F31678" w14:textId="77777777" w:rsidR="0087336D" w:rsidRDefault="00A129BE" w:rsidP="0087336D">
      <w:pPr>
        <w:pStyle w:val="Heading1"/>
      </w:pPr>
      <w:r>
        <w:rPr>
          <w:rFonts w:hint="eastAsia"/>
        </w:rPr>
        <w:t>实验主要内容及过程</w:t>
      </w:r>
    </w:p>
    <w:p w14:paraId="17255523" w14:textId="54FE826D" w:rsidR="0087336D" w:rsidRDefault="0087336D" w:rsidP="0087336D">
      <w:pPr>
        <w:pStyle w:val="Heading1"/>
        <w:numPr>
          <w:ilvl w:val="0"/>
          <w:numId w:val="0"/>
        </w:numPr>
        <w:jc w:val="center"/>
      </w:pPr>
      <w:r>
        <w:t>1.</w:t>
      </w:r>
      <w:r>
        <w:t>基本运算器实验</w:t>
      </w:r>
    </w:p>
    <w:p w14:paraId="381EF838" w14:textId="77777777" w:rsidR="0087336D" w:rsidRPr="0087336D" w:rsidRDefault="0087336D" w:rsidP="0087336D"/>
    <w:p w14:paraId="03EF2C54" w14:textId="77777777" w:rsidR="0087336D" w:rsidRDefault="0087336D" w:rsidP="0087336D">
      <w:pPr>
        <w:pStyle w:val="BodyText"/>
        <w:spacing w:before="1"/>
        <w:ind w:left="230"/>
        <w:jc w:val="both"/>
      </w:pPr>
      <w:r>
        <w:t>一</w:t>
      </w:r>
      <w:r>
        <w:rPr>
          <w:rFonts w:ascii="Times New Roman" w:eastAsia="Times New Roman"/>
        </w:rPr>
        <w:t xml:space="preserve">. </w:t>
      </w:r>
      <w:r>
        <w:t>本机运行</w:t>
      </w:r>
    </w:p>
    <w:p w14:paraId="71108F80" w14:textId="77777777" w:rsidR="00BE6D76" w:rsidRPr="00BE6D76" w:rsidRDefault="0087336D" w:rsidP="0087336D">
      <w:pPr>
        <w:pStyle w:val="ListParagraph"/>
        <w:numPr>
          <w:ilvl w:val="3"/>
          <w:numId w:val="40"/>
        </w:numPr>
        <w:tabs>
          <w:tab w:val="left" w:pos="940"/>
        </w:tabs>
        <w:autoSpaceDE w:val="0"/>
        <w:autoSpaceDN w:val="0"/>
        <w:spacing w:before="43" w:line="278" w:lineRule="auto"/>
        <w:ind w:left="230" w:right="305" w:firstLineChars="0" w:firstLine="358"/>
      </w:pPr>
      <w:r>
        <w:rPr>
          <w:noProof/>
          <w:sz w:val="22"/>
        </w:rPr>
        <mc:AlternateContent>
          <mc:Choice Requires="wpg">
            <w:drawing>
              <wp:anchor distT="0" distB="0" distL="0" distR="0" simplePos="0" relativeHeight="251665408" behindDoc="1" locked="0" layoutInCell="1" allowOverlap="1" wp14:anchorId="5B6C9F43" wp14:editId="22BE99BE">
                <wp:simplePos x="0" y="0"/>
                <wp:positionH relativeFrom="page">
                  <wp:posOffset>3638550</wp:posOffset>
                </wp:positionH>
                <wp:positionV relativeFrom="paragraph">
                  <wp:posOffset>659765</wp:posOffset>
                </wp:positionV>
                <wp:extent cx="1137285" cy="1113790"/>
                <wp:effectExtent l="9525" t="8890" r="0" b="10795"/>
                <wp:wrapTopAndBottom/>
                <wp:docPr id="761714236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37285" cy="1113790"/>
                          <a:chOff x="5730" y="1039"/>
                          <a:chExt cx="1791" cy="1754"/>
                        </a:xfrm>
                      </wpg:grpSpPr>
                      <wps:wsp>
                        <wps:cNvPr id="1165879939" name="AutoShape 44"/>
                        <wps:cNvSpPr>
                          <a:spLocks/>
                        </wps:cNvSpPr>
                        <wps:spPr bwMode="auto">
                          <a:xfrm>
                            <a:off x="5734" y="1043"/>
                            <a:ext cx="1545" cy="1745"/>
                          </a:xfrm>
                          <a:custGeom>
                            <a:avLst/>
                            <a:gdLst>
                              <a:gd name="T0" fmla="+- 0 5745 5735"/>
                              <a:gd name="T1" fmla="*/ T0 w 1545"/>
                              <a:gd name="T2" fmla="+- 0 2788 1043"/>
                              <a:gd name="T3" fmla="*/ 2788 h 1745"/>
                              <a:gd name="T4" fmla="+- 0 6507 5735"/>
                              <a:gd name="T5" fmla="*/ T4 w 1545"/>
                              <a:gd name="T6" fmla="+- 0 2788 1043"/>
                              <a:gd name="T7" fmla="*/ 2788 h 1745"/>
                              <a:gd name="T8" fmla="+- 0 6507 5735"/>
                              <a:gd name="T9" fmla="*/ T8 w 1545"/>
                              <a:gd name="T10" fmla="+- 0 2157 1043"/>
                              <a:gd name="T11" fmla="*/ 2157 h 1745"/>
                              <a:gd name="T12" fmla="+- 0 5745 5735"/>
                              <a:gd name="T13" fmla="*/ T12 w 1545"/>
                              <a:gd name="T14" fmla="+- 0 2157 1043"/>
                              <a:gd name="T15" fmla="*/ 2157 h 1745"/>
                              <a:gd name="T16" fmla="+- 0 5745 5735"/>
                              <a:gd name="T17" fmla="*/ T16 w 1545"/>
                              <a:gd name="T18" fmla="+- 0 2788 1043"/>
                              <a:gd name="T19" fmla="*/ 2788 h 1745"/>
                              <a:gd name="T20" fmla="+- 0 5735 5735"/>
                              <a:gd name="T21" fmla="*/ T20 w 1545"/>
                              <a:gd name="T22" fmla="+- 0 1797 1043"/>
                              <a:gd name="T23" fmla="*/ 1797 h 1745"/>
                              <a:gd name="T24" fmla="+- 0 7279 5735"/>
                              <a:gd name="T25" fmla="*/ T24 w 1545"/>
                              <a:gd name="T26" fmla="+- 0 1797 1043"/>
                              <a:gd name="T27" fmla="*/ 1797 h 1745"/>
                              <a:gd name="T28" fmla="+- 0 7279 5735"/>
                              <a:gd name="T29" fmla="*/ T28 w 1545"/>
                              <a:gd name="T30" fmla="+- 0 1043 1043"/>
                              <a:gd name="T31" fmla="*/ 1043 h 1745"/>
                              <a:gd name="T32" fmla="+- 0 5735 5735"/>
                              <a:gd name="T33" fmla="*/ T32 w 1545"/>
                              <a:gd name="T34" fmla="+- 0 1043 1043"/>
                              <a:gd name="T35" fmla="*/ 1043 h 1745"/>
                              <a:gd name="T36" fmla="+- 0 5735 5735"/>
                              <a:gd name="T37" fmla="*/ T36 w 1545"/>
                              <a:gd name="T38" fmla="+- 0 1797 1043"/>
                              <a:gd name="T39" fmla="*/ 1797 h 17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545" h="1745">
                                <a:moveTo>
                                  <a:pt x="10" y="1745"/>
                                </a:moveTo>
                                <a:lnTo>
                                  <a:pt x="772" y="1745"/>
                                </a:lnTo>
                                <a:lnTo>
                                  <a:pt x="772" y="1114"/>
                                </a:lnTo>
                                <a:lnTo>
                                  <a:pt x="10" y="1114"/>
                                </a:lnTo>
                                <a:lnTo>
                                  <a:pt x="10" y="1745"/>
                                </a:lnTo>
                                <a:close/>
                                <a:moveTo>
                                  <a:pt x="0" y="754"/>
                                </a:moveTo>
                                <a:lnTo>
                                  <a:pt x="1544" y="754"/>
                                </a:lnTo>
                                <a:lnTo>
                                  <a:pt x="15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5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92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0948992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6283" y="1741"/>
                            <a:ext cx="0" cy="457"/>
                          </a:xfrm>
                          <a:prstGeom prst="line">
                            <a:avLst/>
                          </a:prstGeom>
                          <a:noFill/>
                          <a:ln w="59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06542258" name="Freeform 46"/>
                        <wps:cNvSpPr>
                          <a:spLocks/>
                        </wps:cNvSpPr>
                        <wps:spPr bwMode="auto">
                          <a:xfrm>
                            <a:off x="6238" y="1919"/>
                            <a:ext cx="88" cy="89"/>
                          </a:xfrm>
                          <a:custGeom>
                            <a:avLst/>
                            <a:gdLst>
                              <a:gd name="T0" fmla="+- 0 6292 6238"/>
                              <a:gd name="T1" fmla="*/ T0 w 88"/>
                              <a:gd name="T2" fmla="+- 0 2008 1919"/>
                              <a:gd name="T3" fmla="*/ 2008 h 89"/>
                              <a:gd name="T4" fmla="+- 0 6282 6238"/>
                              <a:gd name="T5" fmla="*/ T4 w 88"/>
                              <a:gd name="T6" fmla="+- 0 2008 1919"/>
                              <a:gd name="T7" fmla="*/ 2008 h 89"/>
                              <a:gd name="T8" fmla="+- 0 6273 6238"/>
                              <a:gd name="T9" fmla="*/ T8 w 88"/>
                              <a:gd name="T10" fmla="+- 0 2008 1919"/>
                              <a:gd name="T11" fmla="*/ 2008 h 89"/>
                              <a:gd name="T12" fmla="+- 0 6265 6238"/>
                              <a:gd name="T13" fmla="*/ T12 w 88"/>
                              <a:gd name="T14" fmla="+- 0 2004 1919"/>
                              <a:gd name="T15" fmla="*/ 2004 h 89"/>
                              <a:gd name="T16" fmla="+- 0 6238 6238"/>
                              <a:gd name="T17" fmla="*/ T16 w 88"/>
                              <a:gd name="T18" fmla="+- 0 1964 1919"/>
                              <a:gd name="T19" fmla="*/ 1964 h 89"/>
                              <a:gd name="T20" fmla="+- 0 6239 6238"/>
                              <a:gd name="T21" fmla="*/ T20 w 88"/>
                              <a:gd name="T22" fmla="+- 0 1956 1919"/>
                              <a:gd name="T23" fmla="*/ 1956 h 89"/>
                              <a:gd name="T24" fmla="+- 0 6282 6238"/>
                              <a:gd name="T25" fmla="*/ T24 w 88"/>
                              <a:gd name="T26" fmla="+- 0 1919 1919"/>
                              <a:gd name="T27" fmla="*/ 1919 h 89"/>
                              <a:gd name="T28" fmla="+- 0 6292 6238"/>
                              <a:gd name="T29" fmla="*/ T28 w 88"/>
                              <a:gd name="T30" fmla="+- 0 1921 1919"/>
                              <a:gd name="T31" fmla="*/ 1921 h 89"/>
                              <a:gd name="T32" fmla="+- 0 6300 6238"/>
                              <a:gd name="T33" fmla="*/ T32 w 88"/>
                              <a:gd name="T34" fmla="+- 0 1923 1919"/>
                              <a:gd name="T35" fmla="*/ 1923 h 89"/>
                              <a:gd name="T36" fmla="+- 0 6307 6238"/>
                              <a:gd name="T37" fmla="*/ T36 w 88"/>
                              <a:gd name="T38" fmla="+- 0 1928 1919"/>
                              <a:gd name="T39" fmla="*/ 1928 h 89"/>
                              <a:gd name="T40" fmla="+- 0 6314 6238"/>
                              <a:gd name="T41" fmla="*/ T40 w 88"/>
                              <a:gd name="T42" fmla="+- 0 1932 1919"/>
                              <a:gd name="T43" fmla="*/ 1932 h 89"/>
                              <a:gd name="T44" fmla="+- 0 6320 6238"/>
                              <a:gd name="T45" fmla="*/ T44 w 88"/>
                              <a:gd name="T46" fmla="+- 0 1940 1919"/>
                              <a:gd name="T47" fmla="*/ 1940 h 89"/>
                              <a:gd name="T48" fmla="+- 0 6323 6238"/>
                              <a:gd name="T49" fmla="*/ T48 w 88"/>
                              <a:gd name="T50" fmla="+- 0 1947 1919"/>
                              <a:gd name="T51" fmla="*/ 1947 h 89"/>
                              <a:gd name="T52" fmla="+- 0 6325 6238"/>
                              <a:gd name="T53" fmla="*/ T52 w 88"/>
                              <a:gd name="T54" fmla="+- 0 1956 1919"/>
                              <a:gd name="T55" fmla="*/ 1956 h 89"/>
                              <a:gd name="T56" fmla="+- 0 6326 6238"/>
                              <a:gd name="T57" fmla="*/ T56 w 88"/>
                              <a:gd name="T58" fmla="+- 0 1964 1919"/>
                              <a:gd name="T59" fmla="*/ 1964 h 89"/>
                              <a:gd name="T60" fmla="+- 0 6325 6238"/>
                              <a:gd name="T61" fmla="*/ T60 w 88"/>
                              <a:gd name="T62" fmla="+- 0 1974 1919"/>
                              <a:gd name="T63" fmla="*/ 1974 h 89"/>
                              <a:gd name="T64" fmla="+- 0 6300 6238"/>
                              <a:gd name="T65" fmla="*/ T64 w 88"/>
                              <a:gd name="T66" fmla="+- 0 2004 1919"/>
                              <a:gd name="T67" fmla="*/ 2004 h 89"/>
                              <a:gd name="T68" fmla="+- 0 6292 6238"/>
                              <a:gd name="T69" fmla="*/ T68 w 88"/>
                              <a:gd name="T70" fmla="+- 0 2008 1919"/>
                              <a:gd name="T71" fmla="*/ 2008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88" h="89">
                                <a:moveTo>
                                  <a:pt x="54" y="89"/>
                                </a:moveTo>
                                <a:lnTo>
                                  <a:pt x="44" y="89"/>
                                </a:lnTo>
                                <a:lnTo>
                                  <a:pt x="35" y="89"/>
                                </a:lnTo>
                                <a:lnTo>
                                  <a:pt x="27" y="85"/>
                                </a:lnTo>
                                <a:lnTo>
                                  <a:pt x="0" y="45"/>
                                </a:lnTo>
                                <a:lnTo>
                                  <a:pt x="1" y="37"/>
                                </a:lnTo>
                                <a:lnTo>
                                  <a:pt x="44" y="0"/>
                                </a:lnTo>
                                <a:lnTo>
                                  <a:pt x="54" y="2"/>
                                </a:lnTo>
                                <a:lnTo>
                                  <a:pt x="62" y="4"/>
                                </a:lnTo>
                                <a:lnTo>
                                  <a:pt x="69" y="9"/>
                                </a:lnTo>
                                <a:lnTo>
                                  <a:pt x="76" y="13"/>
                                </a:lnTo>
                                <a:lnTo>
                                  <a:pt x="82" y="21"/>
                                </a:lnTo>
                                <a:lnTo>
                                  <a:pt x="85" y="28"/>
                                </a:lnTo>
                                <a:lnTo>
                                  <a:pt x="87" y="37"/>
                                </a:lnTo>
                                <a:lnTo>
                                  <a:pt x="88" y="45"/>
                                </a:lnTo>
                                <a:lnTo>
                                  <a:pt x="87" y="55"/>
                                </a:lnTo>
                                <a:lnTo>
                                  <a:pt x="62" y="85"/>
                                </a:lnTo>
                                <a:lnTo>
                                  <a:pt x="54" y="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8627006" name="Freeform 47"/>
                        <wps:cNvSpPr>
                          <a:spLocks/>
                        </wps:cNvSpPr>
                        <wps:spPr bwMode="auto">
                          <a:xfrm>
                            <a:off x="6238" y="1919"/>
                            <a:ext cx="88" cy="89"/>
                          </a:xfrm>
                          <a:custGeom>
                            <a:avLst/>
                            <a:gdLst>
                              <a:gd name="T0" fmla="+- 0 6282 6238"/>
                              <a:gd name="T1" fmla="*/ T0 w 88"/>
                              <a:gd name="T2" fmla="+- 0 2008 1919"/>
                              <a:gd name="T3" fmla="*/ 2008 h 89"/>
                              <a:gd name="T4" fmla="+- 0 6292 6238"/>
                              <a:gd name="T5" fmla="*/ T4 w 88"/>
                              <a:gd name="T6" fmla="+- 0 2008 1919"/>
                              <a:gd name="T7" fmla="*/ 2008 h 89"/>
                              <a:gd name="T8" fmla="+- 0 6300 6238"/>
                              <a:gd name="T9" fmla="*/ T8 w 88"/>
                              <a:gd name="T10" fmla="+- 0 2004 1919"/>
                              <a:gd name="T11" fmla="*/ 2004 h 89"/>
                              <a:gd name="T12" fmla="+- 0 6326 6238"/>
                              <a:gd name="T13" fmla="*/ T12 w 88"/>
                              <a:gd name="T14" fmla="+- 0 1964 1919"/>
                              <a:gd name="T15" fmla="*/ 1964 h 89"/>
                              <a:gd name="T16" fmla="+- 0 6325 6238"/>
                              <a:gd name="T17" fmla="*/ T16 w 88"/>
                              <a:gd name="T18" fmla="+- 0 1956 1919"/>
                              <a:gd name="T19" fmla="*/ 1956 h 89"/>
                              <a:gd name="T20" fmla="+- 0 6323 6238"/>
                              <a:gd name="T21" fmla="*/ T20 w 88"/>
                              <a:gd name="T22" fmla="+- 0 1947 1919"/>
                              <a:gd name="T23" fmla="*/ 1947 h 89"/>
                              <a:gd name="T24" fmla="+- 0 6320 6238"/>
                              <a:gd name="T25" fmla="*/ T24 w 88"/>
                              <a:gd name="T26" fmla="+- 0 1940 1919"/>
                              <a:gd name="T27" fmla="*/ 1940 h 89"/>
                              <a:gd name="T28" fmla="+- 0 6314 6238"/>
                              <a:gd name="T29" fmla="*/ T28 w 88"/>
                              <a:gd name="T30" fmla="+- 0 1932 1919"/>
                              <a:gd name="T31" fmla="*/ 1932 h 89"/>
                              <a:gd name="T32" fmla="+- 0 6307 6238"/>
                              <a:gd name="T33" fmla="*/ T32 w 88"/>
                              <a:gd name="T34" fmla="+- 0 1928 1919"/>
                              <a:gd name="T35" fmla="*/ 1928 h 89"/>
                              <a:gd name="T36" fmla="+- 0 6300 6238"/>
                              <a:gd name="T37" fmla="*/ T36 w 88"/>
                              <a:gd name="T38" fmla="+- 0 1923 1919"/>
                              <a:gd name="T39" fmla="*/ 1923 h 89"/>
                              <a:gd name="T40" fmla="+- 0 6292 6238"/>
                              <a:gd name="T41" fmla="*/ T40 w 88"/>
                              <a:gd name="T42" fmla="+- 0 1921 1919"/>
                              <a:gd name="T43" fmla="*/ 1921 h 89"/>
                              <a:gd name="T44" fmla="+- 0 6282 6238"/>
                              <a:gd name="T45" fmla="*/ T44 w 88"/>
                              <a:gd name="T46" fmla="+- 0 1919 1919"/>
                              <a:gd name="T47" fmla="*/ 1919 h 89"/>
                              <a:gd name="T48" fmla="+- 0 6273 6238"/>
                              <a:gd name="T49" fmla="*/ T48 w 88"/>
                              <a:gd name="T50" fmla="+- 0 1921 1919"/>
                              <a:gd name="T51" fmla="*/ 1921 h 89"/>
                              <a:gd name="T52" fmla="+- 0 6265 6238"/>
                              <a:gd name="T53" fmla="*/ T52 w 88"/>
                              <a:gd name="T54" fmla="+- 0 1923 1919"/>
                              <a:gd name="T55" fmla="*/ 1923 h 89"/>
                              <a:gd name="T56" fmla="+- 0 6258 6238"/>
                              <a:gd name="T57" fmla="*/ T56 w 88"/>
                              <a:gd name="T58" fmla="+- 0 1928 1919"/>
                              <a:gd name="T59" fmla="*/ 1928 h 89"/>
                              <a:gd name="T60" fmla="+- 0 6251 6238"/>
                              <a:gd name="T61" fmla="*/ T60 w 88"/>
                              <a:gd name="T62" fmla="+- 0 1932 1919"/>
                              <a:gd name="T63" fmla="*/ 1932 h 89"/>
                              <a:gd name="T64" fmla="+- 0 6247 6238"/>
                              <a:gd name="T65" fmla="*/ T64 w 88"/>
                              <a:gd name="T66" fmla="+- 0 1940 1919"/>
                              <a:gd name="T67" fmla="*/ 1940 h 89"/>
                              <a:gd name="T68" fmla="+- 0 6242 6238"/>
                              <a:gd name="T69" fmla="*/ T68 w 88"/>
                              <a:gd name="T70" fmla="+- 0 1947 1919"/>
                              <a:gd name="T71" fmla="*/ 1947 h 89"/>
                              <a:gd name="T72" fmla="+- 0 6239 6238"/>
                              <a:gd name="T73" fmla="*/ T72 w 88"/>
                              <a:gd name="T74" fmla="+- 0 1956 1919"/>
                              <a:gd name="T75" fmla="*/ 1956 h 89"/>
                              <a:gd name="T76" fmla="+- 0 6238 6238"/>
                              <a:gd name="T77" fmla="*/ T76 w 88"/>
                              <a:gd name="T78" fmla="+- 0 1964 1919"/>
                              <a:gd name="T79" fmla="*/ 1964 h 89"/>
                              <a:gd name="T80" fmla="+- 0 6239 6238"/>
                              <a:gd name="T81" fmla="*/ T80 w 88"/>
                              <a:gd name="T82" fmla="+- 0 1974 1919"/>
                              <a:gd name="T83" fmla="*/ 1974 h 89"/>
                              <a:gd name="T84" fmla="+- 0 6273 6238"/>
                              <a:gd name="T85" fmla="*/ T84 w 88"/>
                              <a:gd name="T86" fmla="+- 0 2008 1919"/>
                              <a:gd name="T87" fmla="*/ 2008 h 89"/>
                              <a:gd name="T88" fmla="+- 0 6282 6238"/>
                              <a:gd name="T89" fmla="*/ T88 w 88"/>
                              <a:gd name="T90" fmla="+- 0 2008 1919"/>
                              <a:gd name="T91" fmla="*/ 2008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88" h="89">
                                <a:moveTo>
                                  <a:pt x="44" y="89"/>
                                </a:moveTo>
                                <a:lnTo>
                                  <a:pt x="54" y="89"/>
                                </a:lnTo>
                                <a:lnTo>
                                  <a:pt x="62" y="85"/>
                                </a:lnTo>
                                <a:lnTo>
                                  <a:pt x="88" y="45"/>
                                </a:lnTo>
                                <a:lnTo>
                                  <a:pt x="87" y="37"/>
                                </a:lnTo>
                                <a:lnTo>
                                  <a:pt x="85" y="28"/>
                                </a:lnTo>
                                <a:lnTo>
                                  <a:pt x="82" y="21"/>
                                </a:lnTo>
                                <a:lnTo>
                                  <a:pt x="76" y="13"/>
                                </a:lnTo>
                                <a:lnTo>
                                  <a:pt x="69" y="9"/>
                                </a:lnTo>
                                <a:lnTo>
                                  <a:pt x="62" y="4"/>
                                </a:lnTo>
                                <a:lnTo>
                                  <a:pt x="54" y="2"/>
                                </a:lnTo>
                                <a:lnTo>
                                  <a:pt x="44" y="0"/>
                                </a:lnTo>
                                <a:lnTo>
                                  <a:pt x="35" y="2"/>
                                </a:lnTo>
                                <a:lnTo>
                                  <a:pt x="27" y="4"/>
                                </a:lnTo>
                                <a:lnTo>
                                  <a:pt x="20" y="9"/>
                                </a:lnTo>
                                <a:lnTo>
                                  <a:pt x="13" y="13"/>
                                </a:lnTo>
                                <a:lnTo>
                                  <a:pt x="9" y="21"/>
                                </a:lnTo>
                                <a:lnTo>
                                  <a:pt x="4" y="28"/>
                                </a:lnTo>
                                <a:lnTo>
                                  <a:pt x="1" y="37"/>
                                </a:lnTo>
                                <a:lnTo>
                                  <a:pt x="0" y="45"/>
                                </a:lnTo>
                                <a:lnTo>
                                  <a:pt x="1" y="55"/>
                                </a:lnTo>
                                <a:lnTo>
                                  <a:pt x="35" y="89"/>
                                </a:lnTo>
                                <a:lnTo>
                                  <a:pt x="44" y="8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92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0677398" name="Line 48"/>
                        <wps:cNvCnPr>
                          <a:cxnSpLocks noChangeShapeType="1"/>
                        </wps:cNvCnPr>
                        <wps:spPr bwMode="auto">
                          <a:xfrm>
                            <a:off x="5986" y="1736"/>
                            <a:ext cx="0" cy="469"/>
                          </a:xfrm>
                          <a:prstGeom prst="line">
                            <a:avLst/>
                          </a:prstGeom>
                          <a:noFill/>
                          <a:ln w="59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7712167" name="Freeform 49"/>
                        <wps:cNvSpPr>
                          <a:spLocks/>
                        </wps:cNvSpPr>
                        <wps:spPr bwMode="auto">
                          <a:xfrm>
                            <a:off x="5941" y="1919"/>
                            <a:ext cx="88" cy="89"/>
                          </a:xfrm>
                          <a:custGeom>
                            <a:avLst/>
                            <a:gdLst>
                              <a:gd name="T0" fmla="+- 0 5994 5941"/>
                              <a:gd name="T1" fmla="*/ T0 w 88"/>
                              <a:gd name="T2" fmla="+- 0 2008 1919"/>
                              <a:gd name="T3" fmla="*/ 2008 h 89"/>
                              <a:gd name="T4" fmla="+- 0 5985 5941"/>
                              <a:gd name="T5" fmla="*/ T4 w 88"/>
                              <a:gd name="T6" fmla="+- 0 2008 1919"/>
                              <a:gd name="T7" fmla="*/ 2008 h 89"/>
                              <a:gd name="T8" fmla="+- 0 5976 5941"/>
                              <a:gd name="T9" fmla="*/ T8 w 88"/>
                              <a:gd name="T10" fmla="+- 0 2008 1919"/>
                              <a:gd name="T11" fmla="*/ 2008 h 89"/>
                              <a:gd name="T12" fmla="+- 0 5967 5941"/>
                              <a:gd name="T13" fmla="*/ T12 w 88"/>
                              <a:gd name="T14" fmla="+- 0 2004 1919"/>
                              <a:gd name="T15" fmla="*/ 2004 h 89"/>
                              <a:gd name="T16" fmla="+- 0 5941 5941"/>
                              <a:gd name="T17" fmla="*/ T16 w 88"/>
                              <a:gd name="T18" fmla="+- 0 1964 1919"/>
                              <a:gd name="T19" fmla="*/ 1964 h 89"/>
                              <a:gd name="T20" fmla="+- 0 5942 5941"/>
                              <a:gd name="T21" fmla="*/ T20 w 88"/>
                              <a:gd name="T22" fmla="+- 0 1956 1919"/>
                              <a:gd name="T23" fmla="*/ 1956 h 89"/>
                              <a:gd name="T24" fmla="+- 0 5985 5941"/>
                              <a:gd name="T25" fmla="*/ T24 w 88"/>
                              <a:gd name="T26" fmla="+- 0 1919 1919"/>
                              <a:gd name="T27" fmla="*/ 1919 h 89"/>
                              <a:gd name="T28" fmla="+- 0 5994 5941"/>
                              <a:gd name="T29" fmla="*/ T28 w 88"/>
                              <a:gd name="T30" fmla="+- 0 1921 1919"/>
                              <a:gd name="T31" fmla="*/ 1921 h 89"/>
                              <a:gd name="T32" fmla="+- 0 6003 5941"/>
                              <a:gd name="T33" fmla="*/ T32 w 88"/>
                              <a:gd name="T34" fmla="+- 0 1923 1919"/>
                              <a:gd name="T35" fmla="*/ 1923 h 89"/>
                              <a:gd name="T36" fmla="+- 0 6009 5941"/>
                              <a:gd name="T37" fmla="*/ T36 w 88"/>
                              <a:gd name="T38" fmla="+- 0 1928 1919"/>
                              <a:gd name="T39" fmla="*/ 1928 h 89"/>
                              <a:gd name="T40" fmla="+- 0 6017 5941"/>
                              <a:gd name="T41" fmla="*/ T40 w 88"/>
                              <a:gd name="T42" fmla="+- 0 1932 1919"/>
                              <a:gd name="T43" fmla="*/ 1932 h 89"/>
                              <a:gd name="T44" fmla="+- 0 6022 5941"/>
                              <a:gd name="T45" fmla="*/ T44 w 88"/>
                              <a:gd name="T46" fmla="+- 0 1940 1919"/>
                              <a:gd name="T47" fmla="*/ 1940 h 89"/>
                              <a:gd name="T48" fmla="+- 0 6026 5941"/>
                              <a:gd name="T49" fmla="*/ T48 w 88"/>
                              <a:gd name="T50" fmla="+- 0 1947 1919"/>
                              <a:gd name="T51" fmla="*/ 1947 h 89"/>
                              <a:gd name="T52" fmla="+- 0 6028 5941"/>
                              <a:gd name="T53" fmla="*/ T52 w 88"/>
                              <a:gd name="T54" fmla="+- 0 1956 1919"/>
                              <a:gd name="T55" fmla="*/ 1956 h 89"/>
                              <a:gd name="T56" fmla="+- 0 6029 5941"/>
                              <a:gd name="T57" fmla="*/ T56 w 88"/>
                              <a:gd name="T58" fmla="+- 0 1964 1919"/>
                              <a:gd name="T59" fmla="*/ 1964 h 89"/>
                              <a:gd name="T60" fmla="+- 0 6028 5941"/>
                              <a:gd name="T61" fmla="*/ T60 w 88"/>
                              <a:gd name="T62" fmla="+- 0 1973 1919"/>
                              <a:gd name="T63" fmla="*/ 1973 h 89"/>
                              <a:gd name="T64" fmla="+- 0 6003 5941"/>
                              <a:gd name="T65" fmla="*/ T64 w 88"/>
                              <a:gd name="T66" fmla="+- 0 2004 1919"/>
                              <a:gd name="T67" fmla="*/ 2004 h 89"/>
                              <a:gd name="T68" fmla="+- 0 5994 5941"/>
                              <a:gd name="T69" fmla="*/ T68 w 88"/>
                              <a:gd name="T70" fmla="+- 0 2008 1919"/>
                              <a:gd name="T71" fmla="*/ 2008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88" h="89">
                                <a:moveTo>
                                  <a:pt x="53" y="89"/>
                                </a:moveTo>
                                <a:lnTo>
                                  <a:pt x="44" y="89"/>
                                </a:lnTo>
                                <a:lnTo>
                                  <a:pt x="35" y="89"/>
                                </a:lnTo>
                                <a:lnTo>
                                  <a:pt x="26" y="85"/>
                                </a:lnTo>
                                <a:lnTo>
                                  <a:pt x="0" y="45"/>
                                </a:lnTo>
                                <a:lnTo>
                                  <a:pt x="1" y="37"/>
                                </a:lnTo>
                                <a:lnTo>
                                  <a:pt x="44" y="0"/>
                                </a:lnTo>
                                <a:lnTo>
                                  <a:pt x="53" y="2"/>
                                </a:lnTo>
                                <a:lnTo>
                                  <a:pt x="62" y="4"/>
                                </a:lnTo>
                                <a:lnTo>
                                  <a:pt x="68" y="9"/>
                                </a:lnTo>
                                <a:lnTo>
                                  <a:pt x="76" y="13"/>
                                </a:lnTo>
                                <a:lnTo>
                                  <a:pt x="81" y="21"/>
                                </a:lnTo>
                                <a:lnTo>
                                  <a:pt x="85" y="28"/>
                                </a:lnTo>
                                <a:lnTo>
                                  <a:pt x="87" y="37"/>
                                </a:lnTo>
                                <a:lnTo>
                                  <a:pt x="88" y="45"/>
                                </a:lnTo>
                                <a:lnTo>
                                  <a:pt x="87" y="54"/>
                                </a:lnTo>
                                <a:lnTo>
                                  <a:pt x="62" y="85"/>
                                </a:lnTo>
                                <a:lnTo>
                                  <a:pt x="53" y="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9707815" name="Freeform 50"/>
                        <wps:cNvSpPr>
                          <a:spLocks/>
                        </wps:cNvSpPr>
                        <wps:spPr bwMode="auto">
                          <a:xfrm>
                            <a:off x="5941" y="1919"/>
                            <a:ext cx="88" cy="89"/>
                          </a:xfrm>
                          <a:custGeom>
                            <a:avLst/>
                            <a:gdLst>
                              <a:gd name="T0" fmla="+- 0 5985 5941"/>
                              <a:gd name="T1" fmla="*/ T0 w 88"/>
                              <a:gd name="T2" fmla="+- 0 2008 1919"/>
                              <a:gd name="T3" fmla="*/ 2008 h 89"/>
                              <a:gd name="T4" fmla="+- 0 5994 5941"/>
                              <a:gd name="T5" fmla="*/ T4 w 88"/>
                              <a:gd name="T6" fmla="+- 0 2008 1919"/>
                              <a:gd name="T7" fmla="*/ 2008 h 89"/>
                              <a:gd name="T8" fmla="+- 0 6003 5941"/>
                              <a:gd name="T9" fmla="*/ T8 w 88"/>
                              <a:gd name="T10" fmla="+- 0 2004 1919"/>
                              <a:gd name="T11" fmla="*/ 2004 h 89"/>
                              <a:gd name="T12" fmla="+- 0 6029 5941"/>
                              <a:gd name="T13" fmla="*/ T12 w 88"/>
                              <a:gd name="T14" fmla="+- 0 1964 1919"/>
                              <a:gd name="T15" fmla="*/ 1964 h 89"/>
                              <a:gd name="T16" fmla="+- 0 6028 5941"/>
                              <a:gd name="T17" fmla="*/ T16 w 88"/>
                              <a:gd name="T18" fmla="+- 0 1956 1919"/>
                              <a:gd name="T19" fmla="*/ 1956 h 89"/>
                              <a:gd name="T20" fmla="+- 0 6026 5941"/>
                              <a:gd name="T21" fmla="*/ T20 w 88"/>
                              <a:gd name="T22" fmla="+- 0 1947 1919"/>
                              <a:gd name="T23" fmla="*/ 1947 h 89"/>
                              <a:gd name="T24" fmla="+- 0 6022 5941"/>
                              <a:gd name="T25" fmla="*/ T24 w 88"/>
                              <a:gd name="T26" fmla="+- 0 1940 1919"/>
                              <a:gd name="T27" fmla="*/ 1940 h 89"/>
                              <a:gd name="T28" fmla="+- 0 6017 5941"/>
                              <a:gd name="T29" fmla="*/ T28 w 88"/>
                              <a:gd name="T30" fmla="+- 0 1932 1919"/>
                              <a:gd name="T31" fmla="*/ 1932 h 89"/>
                              <a:gd name="T32" fmla="+- 0 6009 5941"/>
                              <a:gd name="T33" fmla="*/ T32 w 88"/>
                              <a:gd name="T34" fmla="+- 0 1928 1919"/>
                              <a:gd name="T35" fmla="*/ 1928 h 89"/>
                              <a:gd name="T36" fmla="+- 0 6003 5941"/>
                              <a:gd name="T37" fmla="*/ T36 w 88"/>
                              <a:gd name="T38" fmla="+- 0 1923 1919"/>
                              <a:gd name="T39" fmla="*/ 1923 h 89"/>
                              <a:gd name="T40" fmla="+- 0 5994 5941"/>
                              <a:gd name="T41" fmla="*/ T40 w 88"/>
                              <a:gd name="T42" fmla="+- 0 1921 1919"/>
                              <a:gd name="T43" fmla="*/ 1921 h 89"/>
                              <a:gd name="T44" fmla="+- 0 5985 5941"/>
                              <a:gd name="T45" fmla="*/ T44 w 88"/>
                              <a:gd name="T46" fmla="+- 0 1919 1919"/>
                              <a:gd name="T47" fmla="*/ 1919 h 89"/>
                              <a:gd name="T48" fmla="+- 0 5976 5941"/>
                              <a:gd name="T49" fmla="*/ T48 w 88"/>
                              <a:gd name="T50" fmla="+- 0 1921 1919"/>
                              <a:gd name="T51" fmla="*/ 1921 h 89"/>
                              <a:gd name="T52" fmla="+- 0 5967 5941"/>
                              <a:gd name="T53" fmla="*/ T52 w 88"/>
                              <a:gd name="T54" fmla="+- 0 1923 1919"/>
                              <a:gd name="T55" fmla="*/ 1923 h 89"/>
                              <a:gd name="T56" fmla="+- 0 5961 5941"/>
                              <a:gd name="T57" fmla="*/ T56 w 88"/>
                              <a:gd name="T58" fmla="+- 0 1928 1919"/>
                              <a:gd name="T59" fmla="*/ 1928 h 89"/>
                              <a:gd name="T60" fmla="+- 0 5954 5941"/>
                              <a:gd name="T61" fmla="*/ T60 w 88"/>
                              <a:gd name="T62" fmla="+- 0 1932 1919"/>
                              <a:gd name="T63" fmla="*/ 1932 h 89"/>
                              <a:gd name="T64" fmla="+- 0 5949 5941"/>
                              <a:gd name="T65" fmla="*/ T64 w 88"/>
                              <a:gd name="T66" fmla="+- 0 1940 1919"/>
                              <a:gd name="T67" fmla="*/ 1940 h 89"/>
                              <a:gd name="T68" fmla="+- 0 5945 5941"/>
                              <a:gd name="T69" fmla="*/ T68 w 88"/>
                              <a:gd name="T70" fmla="+- 0 1947 1919"/>
                              <a:gd name="T71" fmla="*/ 1947 h 89"/>
                              <a:gd name="T72" fmla="+- 0 5942 5941"/>
                              <a:gd name="T73" fmla="*/ T72 w 88"/>
                              <a:gd name="T74" fmla="+- 0 1956 1919"/>
                              <a:gd name="T75" fmla="*/ 1956 h 89"/>
                              <a:gd name="T76" fmla="+- 0 5941 5941"/>
                              <a:gd name="T77" fmla="*/ T76 w 88"/>
                              <a:gd name="T78" fmla="+- 0 1964 1919"/>
                              <a:gd name="T79" fmla="*/ 1964 h 89"/>
                              <a:gd name="T80" fmla="+- 0 5942 5941"/>
                              <a:gd name="T81" fmla="*/ T80 w 88"/>
                              <a:gd name="T82" fmla="+- 0 1973 1919"/>
                              <a:gd name="T83" fmla="*/ 1973 h 89"/>
                              <a:gd name="T84" fmla="+- 0 5976 5941"/>
                              <a:gd name="T85" fmla="*/ T84 w 88"/>
                              <a:gd name="T86" fmla="+- 0 2008 1919"/>
                              <a:gd name="T87" fmla="*/ 2008 h 89"/>
                              <a:gd name="T88" fmla="+- 0 5985 5941"/>
                              <a:gd name="T89" fmla="*/ T88 w 88"/>
                              <a:gd name="T90" fmla="+- 0 2008 1919"/>
                              <a:gd name="T91" fmla="*/ 2008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88" h="89">
                                <a:moveTo>
                                  <a:pt x="44" y="89"/>
                                </a:moveTo>
                                <a:lnTo>
                                  <a:pt x="53" y="89"/>
                                </a:lnTo>
                                <a:lnTo>
                                  <a:pt x="62" y="85"/>
                                </a:lnTo>
                                <a:lnTo>
                                  <a:pt x="88" y="45"/>
                                </a:lnTo>
                                <a:lnTo>
                                  <a:pt x="87" y="37"/>
                                </a:lnTo>
                                <a:lnTo>
                                  <a:pt x="85" y="28"/>
                                </a:lnTo>
                                <a:lnTo>
                                  <a:pt x="81" y="21"/>
                                </a:lnTo>
                                <a:lnTo>
                                  <a:pt x="76" y="13"/>
                                </a:lnTo>
                                <a:lnTo>
                                  <a:pt x="68" y="9"/>
                                </a:lnTo>
                                <a:lnTo>
                                  <a:pt x="62" y="4"/>
                                </a:lnTo>
                                <a:lnTo>
                                  <a:pt x="53" y="2"/>
                                </a:lnTo>
                                <a:lnTo>
                                  <a:pt x="44" y="0"/>
                                </a:lnTo>
                                <a:lnTo>
                                  <a:pt x="35" y="2"/>
                                </a:lnTo>
                                <a:lnTo>
                                  <a:pt x="26" y="4"/>
                                </a:lnTo>
                                <a:lnTo>
                                  <a:pt x="20" y="9"/>
                                </a:lnTo>
                                <a:lnTo>
                                  <a:pt x="13" y="13"/>
                                </a:lnTo>
                                <a:lnTo>
                                  <a:pt x="8" y="21"/>
                                </a:lnTo>
                                <a:lnTo>
                                  <a:pt x="4" y="28"/>
                                </a:lnTo>
                                <a:lnTo>
                                  <a:pt x="1" y="37"/>
                                </a:lnTo>
                                <a:lnTo>
                                  <a:pt x="0" y="45"/>
                                </a:lnTo>
                                <a:lnTo>
                                  <a:pt x="1" y="54"/>
                                </a:lnTo>
                                <a:lnTo>
                                  <a:pt x="35" y="89"/>
                                </a:lnTo>
                                <a:lnTo>
                                  <a:pt x="44" y="8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92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7414907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5880" y="1700"/>
                            <a:ext cx="506" cy="3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9598384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5880" y="1700"/>
                            <a:ext cx="506" cy="38"/>
                          </a:xfrm>
                          <a:prstGeom prst="rect">
                            <a:avLst/>
                          </a:prstGeom>
                          <a:noFill/>
                          <a:ln w="598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0395825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5880" y="2205"/>
                            <a:ext cx="506" cy="3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7492016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5880" y="2205"/>
                            <a:ext cx="506" cy="38"/>
                          </a:xfrm>
                          <a:prstGeom prst="rect">
                            <a:avLst/>
                          </a:prstGeom>
                          <a:noFill/>
                          <a:ln w="598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3577207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76" y="1282"/>
                            <a:ext cx="344" cy="4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40992623" name="Text Box 56"/>
                        <wps:cNvSpPr txBox="1">
                          <a:spLocks noChangeArrowheads="1"/>
                        </wps:cNvSpPr>
                        <wps:spPr bwMode="auto">
                          <a:xfrm>
                            <a:off x="5744" y="2211"/>
                            <a:ext cx="758" cy="5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5CFB7A" w14:textId="77777777" w:rsidR="0087336D" w:rsidRDefault="0087336D" w:rsidP="0087336D">
                              <w:pPr>
                                <w:spacing w:before="43"/>
                                <w:ind w:left="161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w w:val="105"/>
                                  <w:sz w:val="15"/>
                                </w:rPr>
                                <w:t>T4</w:t>
                              </w:r>
                              <w:r>
                                <w:rPr>
                                  <w:spacing w:val="68"/>
                                  <w:w w:val="10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5"/>
                                </w:rPr>
                                <w:t>T3</w:t>
                              </w:r>
                            </w:p>
                            <w:p w14:paraId="45287B0B" w14:textId="77777777" w:rsidR="0087336D" w:rsidRDefault="0087336D" w:rsidP="0087336D">
                              <w:pPr>
                                <w:spacing w:before="81"/>
                                <w:ind w:left="65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sz w:val="15"/>
                                </w:rPr>
                                <w:t>系统总线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71544216" name="Text Box 57"/>
                        <wps:cNvSpPr txBox="1">
                          <a:spLocks noChangeArrowheads="1"/>
                        </wps:cNvSpPr>
                        <wps:spPr bwMode="auto">
                          <a:xfrm>
                            <a:off x="6816" y="1578"/>
                            <a:ext cx="334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C583B1" w14:textId="77777777" w:rsidR="0087336D" w:rsidRDefault="0087336D" w:rsidP="0087336D">
                              <w:pPr>
                                <w:spacing w:line="156" w:lineRule="exac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w w:val="105"/>
                                  <w:sz w:val="15"/>
                                </w:rPr>
                                <w:t>30Hz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04526059" name="Text Box 58"/>
                        <wps:cNvSpPr txBox="1">
                          <a:spLocks noChangeArrowheads="1"/>
                        </wps:cNvSpPr>
                        <wps:spPr bwMode="auto">
                          <a:xfrm>
                            <a:off x="6816" y="1255"/>
                            <a:ext cx="334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54F7D8" w14:textId="77777777" w:rsidR="0087336D" w:rsidRDefault="0087336D" w:rsidP="0087336D">
                              <w:pPr>
                                <w:spacing w:line="156" w:lineRule="exac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w w:val="105"/>
                                  <w:sz w:val="15"/>
                                </w:rPr>
                                <w:t>CLK0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47054407" name="Text Box 59"/>
                        <wps:cNvSpPr txBox="1">
                          <a:spLocks noChangeArrowheads="1"/>
                        </wps:cNvSpPr>
                        <wps:spPr bwMode="auto">
                          <a:xfrm>
                            <a:off x="5785" y="1121"/>
                            <a:ext cx="961" cy="5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1D6167" w14:textId="77777777" w:rsidR="0087336D" w:rsidRDefault="0087336D" w:rsidP="0087336D">
                              <w:pPr>
                                <w:spacing w:line="174" w:lineRule="exact"/>
                                <w:ind w:left="1" w:right="19"/>
                                <w:jc w:val="center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sz w:val="15"/>
                                </w:rPr>
                                <w:t>时序与操作台</w:t>
                              </w:r>
                            </w:p>
                            <w:p w14:paraId="7A2E9517" w14:textId="77777777" w:rsidR="0087336D" w:rsidRDefault="0087336D" w:rsidP="0087336D">
                              <w:pPr>
                                <w:spacing w:line="190" w:lineRule="exact"/>
                                <w:ind w:left="1" w:right="19"/>
                                <w:jc w:val="center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sz w:val="15"/>
                                </w:rPr>
                                <w:t>单元</w:t>
                              </w:r>
                            </w:p>
                            <w:p w14:paraId="681A8A0A" w14:textId="77777777" w:rsidR="0087336D" w:rsidRDefault="0087336D" w:rsidP="0087336D">
                              <w:pPr>
                                <w:spacing w:before="40" w:line="172" w:lineRule="exact"/>
                                <w:ind w:left="83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w w:val="105"/>
                                  <w:sz w:val="15"/>
                                </w:rPr>
                                <w:t>TS4</w:t>
                              </w:r>
                              <w:r>
                                <w:rPr>
                                  <w:spacing w:val="-15"/>
                                  <w:w w:val="10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5"/>
                                </w:rPr>
                                <w:t>TS3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6C9F43" id="Group 8" o:spid="_x0000_s1026" style="position:absolute;left:0;text-align:left;margin-left:286.5pt;margin-top:51.95pt;width:89.55pt;height:87.7pt;z-index:-251651072;mso-wrap-distance-left:0;mso-wrap-distance-right:0;mso-position-horizontal-relative:page" coordorigin="5730,1039" coordsize="1791,17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">
                <v:shape id="AutoShape 44" o:spid="_x0000_s1027" style="position:absolute;left:5734;top:1043;width:1545;height:1745;visibility:visible;mso-wrap-style:square;v-text-anchor:top" coordsize="1545,1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" path="m10,1745r762,l772,1114r-762,l10,1745xm,754r1544,l1544,,,,,754xe" filled="f" strokeweight=".16467mm">
                  <v:path arrowok="t" o:connecttype="custom" o:connectlocs="10,2788;772,2788;772,2157;10,2157;10,2788;0,1797;1544,1797;1544,1043;0,1043;0,1797" o:connectangles="0,0,0,0,0,0,0,0,0,0"/>
                </v:shape>
                <v:line id="Line 45" o:spid="_x0000_s1028" style="position:absolute;visibility:visible;mso-wrap-style:square" from="6283,1741" to="6283,21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" strokeweight=".16656mm"/>
                <v:shape id="Freeform 46" o:spid="_x0000_s1029" style="position:absolute;left:6238;top:1919;width:88;height:89;visibility:visible;mso-wrap-style:square;v-text-anchor:top" coordsize="88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" path="m54,89r-10,l35,89,27,85,,45,1,37,44,,54,2r8,2l69,9r7,4l82,21r3,7l87,37r1,8l87,55,62,85r-8,4xe" stroked="f">
                  <v:path arrowok="t" o:connecttype="custom" o:connectlocs="54,2008;44,2008;35,2008;27,2004;0,1964;1,1956;44,1919;54,1921;62,1923;69,1928;76,1932;82,1940;85,1947;87,1956;88,1964;87,1974;62,2004;54,2008" o:connectangles="0,0,0,0,0,0,0,0,0,0,0,0,0,0,0,0,0,0"/>
                </v:shape>
                <v:shape id="Freeform 47" o:spid="_x0000_s1030" style="position:absolute;left:6238;top:1919;width:88;height:89;visibility:visible;mso-wrap-style:square;v-text-anchor:top" coordsize="88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" path="m44,89r10,l62,85,88,45,87,37,85,28,82,21,76,13,69,9,62,4,54,2,44,,35,2,27,4,20,9r-7,4l9,21,4,28,1,37,,45,1,55,35,89r9,xe" filled="f" strokeweight=".16467mm">
                  <v:path arrowok="t" o:connecttype="custom" o:connectlocs="44,2008;54,2008;62,2004;88,1964;87,1956;85,1947;82,1940;76,1932;69,1928;62,1923;54,1921;44,1919;35,1921;27,1923;20,1928;13,1932;9,1940;4,1947;1,1956;0,1964;1,1974;35,2008;44,2008" o:connectangles="0,0,0,0,0,0,0,0,0,0,0,0,0,0,0,0,0,0,0,0,0,0,0"/>
                </v:shape>
                <v:line id="Line 48" o:spid="_x0000_s1031" style="position:absolute;visibility:visible;mso-wrap-style:square" from="5986,1736" to="5986,22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" strokeweight=".16656mm"/>
                <v:shape id="Freeform 49" o:spid="_x0000_s1032" style="position:absolute;left:5941;top:1919;width:88;height:89;visibility:visible;mso-wrap-style:square;v-text-anchor:top" coordsize="88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" path="m53,89r-9,l35,89,26,85,,45,1,37,44,r9,2l62,4r6,5l76,13r5,8l85,28r2,9l88,45r-1,9l62,85r-9,4xe" stroked="f">
                  <v:path arrowok="t" o:connecttype="custom" o:connectlocs="53,2008;44,2008;35,2008;26,2004;0,1964;1,1956;44,1919;53,1921;62,1923;68,1928;76,1932;81,1940;85,1947;87,1956;88,1964;87,1973;62,2004;53,2008" o:connectangles="0,0,0,0,0,0,0,0,0,0,0,0,0,0,0,0,0,0"/>
                </v:shape>
                <v:shape id="Freeform 50" o:spid="_x0000_s1033" style="position:absolute;left:5941;top:1919;width:88;height:89;visibility:visible;mso-wrap-style:square;v-text-anchor:top" coordsize="88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" path="m44,89r9,l62,85,88,45,87,37,85,28,81,21,76,13,68,9,62,4,53,2,44,,35,2,26,4,20,9r-7,4l8,21,4,28,1,37,,45r1,9l35,89r9,xe" filled="f" strokeweight=".16467mm">
                  <v:path arrowok="t" o:connecttype="custom" o:connectlocs="44,2008;53,2008;62,2004;88,1964;87,1956;85,1947;81,1940;76,1932;68,1928;62,1923;53,1921;44,1919;35,1921;26,1923;20,1928;13,1932;8,1940;4,1947;1,1956;0,1964;1,1973;35,2008;44,2008" o:connectangles="0,0,0,0,0,0,0,0,0,0,0,0,0,0,0,0,0,0,0,0,0,0,0"/>
                </v:shape>
                <v:rect id="Rectangle 51" o:spid="_x0000_s1034" style="position:absolute;left:5880;top:1700;width:506;height: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" stroked="f"/>
                <v:rect id="Rectangle 52" o:spid="_x0000_s1035" style="position:absolute;left:5880;top:1700;width:506;height: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" filled="f" strokeweight=".16628mm"/>
                <v:rect id="Rectangle 53" o:spid="_x0000_s1036" style="position:absolute;left:5880;top:2205;width:506;height: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" stroked="f"/>
                <v:rect id="Rectangle 54" o:spid="_x0000_s1037" style="position:absolute;left:5880;top:2205;width:506;height: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" filled="f" strokeweight=".16628mm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5" o:spid="_x0000_s1038" type="#_x0000_t75" style="position:absolute;left:7176;top:1282;width:344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">
                  <v:imagedata r:id="rId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6" o:spid="_x0000_s1039" type="#_x0000_t202" style="position:absolute;left:5744;top:2211;width:758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" filled="f" stroked="f">
                  <v:textbox inset="0,0,0,0">
                    <w:txbxContent>
                      <w:p w14:paraId="775CFB7A" w14:textId="77777777" w:rsidR="0087336D" w:rsidRDefault="0087336D" w:rsidP="0087336D">
                        <w:pPr>
                          <w:spacing w:before="43"/>
                          <w:ind w:left="161"/>
                          <w:rPr>
                            <w:sz w:val="15"/>
                          </w:rPr>
                        </w:pPr>
                        <w:r>
                          <w:rPr>
                            <w:w w:val="105"/>
                            <w:sz w:val="15"/>
                          </w:rPr>
                          <w:t>T4</w:t>
                        </w:r>
                        <w:r>
                          <w:rPr>
                            <w:spacing w:val="68"/>
                            <w:w w:val="105"/>
                            <w:sz w:val="15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5"/>
                          </w:rPr>
                          <w:t>T3</w:t>
                        </w:r>
                      </w:p>
                      <w:p w14:paraId="45287B0B" w14:textId="77777777" w:rsidR="0087336D" w:rsidRDefault="0087336D" w:rsidP="0087336D">
                        <w:pPr>
                          <w:spacing w:before="81"/>
                          <w:ind w:left="65"/>
                          <w:rPr>
                            <w:sz w:val="15"/>
                          </w:rPr>
                        </w:pPr>
                        <w:r>
                          <w:rPr>
                            <w:sz w:val="15"/>
                          </w:rPr>
                          <w:t>系统总线</w:t>
                        </w:r>
                      </w:p>
                    </w:txbxContent>
                  </v:textbox>
                </v:shape>
                <v:shape id="Text Box 57" o:spid="_x0000_s1040" type="#_x0000_t202" style="position:absolute;left:6816;top:1578;width:334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" filled="f" stroked="f">
                  <v:textbox inset="0,0,0,0">
                    <w:txbxContent>
                      <w:p w14:paraId="0CC583B1" w14:textId="77777777" w:rsidR="0087336D" w:rsidRDefault="0087336D" w:rsidP="0087336D">
                        <w:pPr>
                          <w:spacing w:line="156" w:lineRule="exact"/>
                          <w:rPr>
                            <w:sz w:val="15"/>
                          </w:rPr>
                        </w:pPr>
                        <w:r>
                          <w:rPr>
                            <w:w w:val="105"/>
                            <w:sz w:val="15"/>
                          </w:rPr>
                          <w:t>30Hz</w:t>
                        </w:r>
                      </w:p>
                    </w:txbxContent>
                  </v:textbox>
                </v:shape>
                <v:shape id="Text Box 58" o:spid="_x0000_s1041" type="#_x0000_t202" style="position:absolute;left:6816;top:1255;width:334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" filled="f" stroked="f">
                  <v:textbox inset="0,0,0,0">
                    <w:txbxContent>
                      <w:p w14:paraId="6054F7D8" w14:textId="77777777" w:rsidR="0087336D" w:rsidRDefault="0087336D" w:rsidP="0087336D">
                        <w:pPr>
                          <w:spacing w:line="156" w:lineRule="exact"/>
                          <w:rPr>
                            <w:sz w:val="15"/>
                          </w:rPr>
                        </w:pPr>
                        <w:r>
                          <w:rPr>
                            <w:w w:val="105"/>
                            <w:sz w:val="15"/>
                          </w:rPr>
                          <w:t>CLK0</w:t>
                        </w:r>
                      </w:p>
                    </w:txbxContent>
                  </v:textbox>
                </v:shape>
                <v:shape id="Text Box 59" o:spid="_x0000_s1042" type="#_x0000_t202" style="position:absolute;left:5785;top:1121;width:961;height:5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" filled="f" stroked="f">
                  <v:textbox inset="0,0,0,0">
                    <w:txbxContent>
                      <w:p w14:paraId="581D6167" w14:textId="77777777" w:rsidR="0087336D" w:rsidRDefault="0087336D" w:rsidP="0087336D">
                        <w:pPr>
                          <w:spacing w:line="174" w:lineRule="exact"/>
                          <w:ind w:left="1" w:right="19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sz w:val="15"/>
                          </w:rPr>
                          <w:t>时序与操作台</w:t>
                        </w:r>
                      </w:p>
                      <w:p w14:paraId="7A2E9517" w14:textId="77777777" w:rsidR="0087336D" w:rsidRDefault="0087336D" w:rsidP="0087336D">
                        <w:pPr>
                          <w:spacing w:line="190" w:lineRule="exact"/>
                          <w:ind w:left="1" w:right="19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sz w:val="15"/>
                          </w:rPr>
                          <w:t>单元</w:t>
                        </w:r>
                      </w:p>
                      <w:p w14:paraId="681A8A0A" w14:textId="77777777" w:rsidR="0087336D" w:rsidRDefault="0087336D" w:rsidP="0087336D">
                        <w:pPr>
                          <w:spacing w:before="40" w:line="172" w:lineRule="exact"/>
                          <w:ind w:left="83"/>
                          <w:rPr>
                            <w:sz w:val="15"/>
                          </w:rPr>
                        </w:pPr>
                        <w:r>
                          <w:rPr>
                            <w:w w:val="105"/>
                            <w:sz w:val="15"/>
                          </w:rPr>
                          <w:t>TS4</w:t>
                        </w:r>
                        <w:r>
                          <w:rPr>
                            <w:spacing w:val="-15"/>
                            <w:w w:val="105"/>
                            <w:sz w:val="15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5"/>
                          </w:rPr>
                          <w:t>TS3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7126ABAC" wp14:editId="20249738">
                <wp:simplePos x="0" y="0"/>
                <wp:positionH relativeFrom="page">
                  <wp:posOffset>1807210</wp:posOffset>
                </wp:positionH>
                <wp:positionV relativeFrom="paragraph">
                  <wp:posOffset>659765</wp:posOffset>
                </wp:positionV>
                <wp:extent cx="1493520" cy="1679575"/>
                <wp:effectExtent l="6985" t="8890" r="4445" b="6985"/>
                <wp:wrapNone/>
                <wp:docPr id="1705150077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93520" cy="1679575"/>
                          <a:chOff x="2846" y="1039"/>
                          <a:chExt cx="2352" cy="2645"/>
                        </a:xfrm>
                      </wpg:grpSpPr>
                      <wps:wsp>
                        <wps:cNvPr id="1549311240" name="AutoShape 15"/>
                        <wps:cNvSpPr>
                          <a:spLocks/>
                        </wps:cNvSpPr>
                        <wps:spPr bwMode="auto">
                          <a:xfrm>
                            <a:off x="2850" y="1822"/>
                            <a:ext cx="2342" cy="1856"/>
                          </a:xfrm>
                          <a:custGeom>
                            <a:avLst/>
                            <a:gdLst>
                              <a:gd name="T0" fmla="+- 0 2851 2851"/>
                              <a:gd name="T1" fmla="*/ T0 w 2342"/>
                              <a:gd name="T2" fmla="+- 0 2646 1823"/>
                              <a:gd name="T3" fmla="*/ 2646 h 1856"/>
                              <a:gd name="T4" fmla="+- 0 5193 2851"/>
                              <a:gd name="T5" fmla="*/ T4 w 2342"/>
                              <a:gd name="T6" fmla="+- 0 2646 1823"/>
                              <a:gd name="T7" fmla="*/ 2646 h 1856"/>
                              <a:gd name="T8" fmla="+- 0 5193 2851"/>
                              <a:gd name="T9" fmla="*/ T8 w 2342"/>
                              <a:gd name="T10" fmla="+- 0 1823 1823"/>
                              <a:gd name="T11" fmla="*/ 1823 h 1856"/>
                              <a:gd name="T12" fmla="+- 0 2851 2851"/>
                              <a:gd name="T13" fmla="*/ T12 w 2342"/>
                              <a:gd name="T14" fmla="+- 0 1823 1823"/>
                              <a:gd name="T15" fmla="*/ 1823 h 1856"/>
                              <a:gd name="T16" fmla="+- 0 2851 2851"/>
                              <a:gd name="T17" fmla="*/ T16 w 2342"/>
                              <a:gd name="T18" fmla="+- 0 2646 1823"/>
                              <a:gd name="T19" fmla="*/ 2646 h 1856"/>
                              <a:gd name="T20" fmla="+- 0 2851 2851"/>
                              <a:gd name="T21" fmla="*/ T20 w 2342"/>
                              <a:gd name="T22" fmla="+- 0 3678 1823"/>
                              <a:gd name="T23" fmla="*/ 3678 h 1856"/>
                              <a:gd name="T24" fmla="+- 0 5193 2851"/>
                              <a:gd name="T25" fmla="*/ T24 w 2342"/>
                              <a:gd name="T26" fmla="+- 0 3678 1823"/>
                              <a:gd name="T27" fmla="*/ 3678 h 1856"/>
                              <a:gd name="T28" fmla="+- 0 5193 2851"/>
                              <a:gd name="T29" fmla="*/ T28 w 2342"/>
                              <a:gd name="T30" fmla="+- 0 2930 1823"/>
                              <a:gd name="T31" fmla="*/ 2930 h 1856"/>
                              <a:gd name="T32" fmla="+- 0 2851 2851"/>
                              <a:gd name="T33" fmla="*/ T32 w 2342"/>
                              <a:gd name="T34" fmla="+- 0 2930 1823"/>
                              <a:gd name="T35" fmla="*/ 2930 h 1856"/>
                              <a:gd name="T36" fmla="+- 0 2851 2851"/>
                              <a:gd name="T37" fmla="*/ T36 w 2342"/>
                              <a:gd name="T38" fmla="+- 0 3678 1823"/>
                              <a:gd name="T39" fmla="*/ 3678 h 18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342" h="1856">
                                <a:moveTo>
                                  <a:pt x="0" y="823"/>
                                </a:moveTo>
                                <a:lnTo>
                                  <a:pt x="2342" y="823"/>
                                </a:lnTo>
                                <a:lnTo>
                                  <a:pt x="234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23"/>
                                </a:lnTo>
                                <a:close/>
                                <a:moveTo>
                                  <a:pt x="0" y="1855"/>
                                </a:moveTo>
                                <a:lnTo>
                                  <a:pt x="2342" y="1855"/>
                                </a:lnTo>
                                <a:lnTo>
                                  <a:pt x="2342" y="1107"/>
                                </a:lnTo>
                                <a:lnTo>
                                  <a:pt x="0" y="1107"/>
                                </a:lnTo>
                                <a:lnTo>
                                  <a:pt x="0" y="185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92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3073294" name="Line 16"/>
                        <wps:cNvCnPr>
                          <a:cxnSpLocks noChangeShapeType="1"/>
                        </wps:cNvCnPr>
                        <wps:spPr bwMode="auto">
                          <a:xfrm>
                            <a:off x="3267" y="299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59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2208016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2995" y="2501"/>
                            <a:ext cx="1030" cy="38"/>
                          </a:xfrm>
                          <a:prstGeom prst="rect">
                            <a:avLst/>
                          </a:prstGeom>
                          <a:noFill/>
                          <a:ln w="598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6864907" name="Line 18"/>
                        <wps:cNvCnPr>
                          <a:cxnSpLocks noChangeShapeType="1"/>
                        </wps:cNvCnPr>
                        <wps:spPr bwMode="auto">
                          <a:xfrm>
                            <a:off x="3736" y="3007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59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7844594" name="Freeform 19"/>
                        <wps:cNvSpPr>
                          <a:spLocks/>
                        </wps:cNvSpPr>
                        <wps:spPr bwMode="auto">
                          <a:xfrm>
                            <a:off x="3222" y="2724"/>
                            <a:ext cx="88" cy="89"/>
                          </a:xfrm>
                          <a:custGeom>
                            <a:avLst/>
                            <a:gdLst>
                              <a:gd name="T0" fmla="+- 0 3266 3222"/>
                              <a:gd name="T1" fmla="*/ T0 w 88"/>
                              <a:gd name="T2" fmla="+- 0 2813 2725"/>
                              <a:gd name="T3" fmla="*/ 2813 h 89"/>
                              <a:gd name="T4" fmla="+- 0 3257 3222"/>
                              <a:gd name="T5" fmla="*/ T4 w 88"/>
                              <a:gd name="T6" fmla="+- 0 2812 2725"/>
                              <a:gd name="T7" fmla="*/ 2812 h 89"/>
                              <a:gd name="T8" fmla="+- 0 3249 3222"/>
                              <a:gd name="T9" fmla="*/ T8 w 88"/>
                              <a:gd name="T10" fmla="+- 0 2810 2725"/>
                              <a:gd name="T11" fmla="*/ 2810 h 89"/>
                              <a:gd name="T12" fmla="+- 0 3242 3222"/>
                              <a:gd name="T13" fmla="*/ T12 w 88"/>
                              <a:gd name="T14" fmla="+- 0 2805 2725"/>
                              <a:gd name="T15" fmla="*/ 2805 h 89"/>
                              <a:gd name="T16" fmla="+- 0 3235 3222"/>
                              <a:gd name="T17" fmla="*/ T16 w 88"/>
                              <a:gd name="T18" fmla="+- 0 2800 2725"/>
                              <a:gd name="T19" fmla="*/ 2800 h 89"/>
                              <a:gd name="T20" fmla="+- 0 3229 3222"/>
                              <a:gd name="T21" fmla="*/ T20 w 88"/>
                              <a:gd name="T22" fmla="+- 0 2793 2725"/>
                              <a:gd name="T23" fmla="*/ 2793 h 89"/>
                              <a:gd name="T24" fmla="+- 0 3225 3222"/>
                              <a:gd name="T25" fmla="*/ T24 w 88"/>
                              <a:gd name="T26" fmla="+- 0 2785 2725"/>
                              <a:gd name="T27" fmla="*/ 2785 h 89"/>
                              <a:gd name="T28" fmla="+- 0 3223 3222"/>
                              <a:gd name="T29" fmla="*/ T28 w 88"/>
                              <a:gd name="T30" fmla="+- 0 2777 2725"/>
                              <a:gd name="T31" fmla="*/ 2777 h 89"/>
                              <a:gd name="T32" fmla="+- 0 3222 3222"/>
                              <a:gd name="T33" fmla="*/ T32 w 88"/>
                              <a:gd name="T34" fmla="+- 0 2769 2725"/>
                              <a:gd name="T35" fmla="*/ 2769 h 89"/>
                              <a:gd name="T36" fmla="+- 0 3223 3222"/>
                              <a:gd name="T37" fmla="*/ T36 w 88"/>
                              <a:gd name="T38" fmla="+- 0 2759 2725"/>
                              <a:gd name="T39" fmla="*/ 2759 h 89"/>
                              <a:gd name="T40" fmla="+- 0 3257 3222"/>
                              <a:gd name="T41" fmla="*/ T40 w 88"/>
                              <a:gd name="T42" fmla="+- 0 2725 2725"/>
                              <a:gd name="T43" fmla="*/ 2725 h 89"/>
                              <a:gd name="T44" fmla="+- 0 3276 3222"/>
                              <a:gd name="T45" fmla="*/ T44 w 88"/>
                              <a:gd name="T46" fmla="+- 0 2725 2725"/>
                              <a:gd name="T47" fmla="*/ 2725 h 89"/>
                              <a:gd name="T48" fmla="+- 0 3310 3222"/>
                              <a:gd name="T49" fmla="*/ T48 w 88"/>
                              <a:gd name="T50" fmla="+- 0 2769 2725"/>
                              <a:gd name="T51" fmla="*/ 2769 h 89"/>
                              <a:gd name="T52" fmla="+- 0 3309 3222"/>
                              <a:gd name="T53" fmla="*/ T52 w 88"/>
                              <a:gd name="T54" fmla="+- 0 2777 2725"/>
                              <a:gd name="T55" fmla="*/ 2777 h 89"/>
                              <a:gd name="T56" fmla="+- 0 3306 3222"/>
                              <a:gd name="T57" fmla="*/ T56 w 88"/>
                              <a:gd name="T58" fmla="+- 0 2785 2725"/>
                              <a:gd name="T59" fmla="*/ 2785 h 89"/>
                              <a:gd name="T60" fmla="+- 0 3297 3222"/>
                              <a:gd name="T61" fmla="*/ T60 w 88"/>
                              <a:gd name="T62" fmla="+- 0 2800 2725"/>
                              <a:gd name="T63" fmla="*/ 2800 h 89"/>
                              <a:gd name="T64" fmla="+- 0 3284 3222"/>
                              <a:gd name="T65" fmla="*/ T64 w 88"/>
                              <a:gd name="T66" fmla="+- 0 2810 2725"/>
                              <a:gd name="T67" fmla="*/ 2810 h 89"/>
                              <a:gd name="T68" fmla="+- 0 3276 3222"/>
                              <a:gd name="T69" fmla="*/ T68 w 88"/>
                              <a:gd name="T70" fmla="+- 0 2812 2725"/>
                              <a:gd name="T71" fmla="*/ 2812 h 89"/>
                              <a:gd name="T72" fmla="+- 0 3266 3222"/>
                              <a:gd name="T73" fmla="*/ T72 w 88"/>
                              <a:gd name="T74" fmla="+- 0 2813 2725"/>
                              <a:gd name="T75" fmla="*/ 2813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88" h="89">
                                <a:moveTo>
                                  <a:pt x="44" y="88"/>
                                </a:moveTo>
                                <a:lnTo>
                                  <a:pt x="35" y="87"/>
                                </a:lnTo>
                                <a:lnTo>
                                  <a:pt x="27" y="85"/>
                                </a:lnTo>
                                <a:lnTo>
                                  <a:pt x="20" y="80"/>
                                </a:lnTo>
                                <a:lnTo>
                                  <a:pt x="13" y="75"/>
                                </a:lnTo>
                                <a:lnTo>
                                  <a:pt x="7" y="68"/>
                                </a:lnTo>
                                <a:lnTo>
                                  <a:pt x="3" y="60"/>
                                </a:lnTo>
                                <a:lnTo>
                                  <a:pt x="1" y="52"/>
                                </a:lnTo>
                                <a:lnTo>
                                  <a:pt x="0" y="44"/>
                                </a:lnTo>
                                <a:lnTo>
                                  <a:pt x="1" y="34"/>
                                </a:lnTo>
                                <a:lnTo>
                                  <a:pt x="35" y="0"/>
                                </a:lnTo>
                                <a:lnTo>
                                  <a:pt x="54" y="0"/>
                                </a:lnTo>
                                <a:lnTo>
                                  <a:pt x="88" y="44"/>
                                </a:lnTo>
                                <a:lnTo>
                                  <a:pt x="87" y="52"/>
                                </a:lnTo>
                                <a:lnTo>
                                  <a:pt x="84" y="60"/>
                                </a:lnTo>
                                <a:lnTo>
                                  <a:pt x="75" y="75"/>
                                </a:lnTo>
                                <a:lnTo>
                                  <a:pt x="62" y="85"/>
                                </a:lnTo>
                                <a:lnTo>
                                  <a:pt x="54" y="87"/>
                                </a:lnTo>
                                <a:lnTo>
                                  <a:pt x="44" y="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8729405" name="Freeform 20"/>
                        <wps:cNvSpPr>
                          <a:spLocks/>
                        </wps:cNvSpPr>
                        <wps:spPr bwMode="auto">
                          <a:xfrm>
                            <a:off x="3222" y="2724"/>
                            <a:ext cx="88" cy="89"/>
                          </a:xfrm>
                          <a:custGeom>
                            <a:avLst/>
                            <a:gdLst>
                              <a:gd name="T0" fmla="+- 0 3266 3222"/>
                              <a:gd name="T1" fmla="*/ T0 w 88"/>
                              <a:gd name="T2" fmla="+- 0 2725 2725"/>
                              <a:gd name="T3" fmla="*/ 2725 h 89"/>
                              <a:gd name="T4" fmla="+- 0 3257 3222"/>
                              <a:gd name="T5" fmla="*/ T4 w 88"/>
                              <a:gd name="T6" fmla="+- 0 2725 2725"/>
                              <a:gd name="T7" fmla="*/ 2725 h 89"/>
                              <a:gd name="T8" fmla="+- 0 3249 3222"/>
                              <a:gd name="T9" fmla="*/ T8 w 88"/>
                              <a:gd name="T10" fmla="+- 0 2728 2725"/>
                              <a:gd name="T11" fmla="*/ 2728 h 89"/>
                              <a:gd name="T12" fmla="+- 0 3222 3222"/>
                              <a:gd name="T13" fmla="*/ T12 w 88"/>
                              <a:gd name="T14" fmla="+- 0 2769 2725"/>
                              <a:gd name="T15" fmla="*/ 2769 h 89"/>
                              <a:gd name="T16" fmla="+- 0 3223 3222"/>
                              <a:gd name="T17" fmla="*/ T16 w 88"/>
                              <a:gd name="T18" fmla="+- 0 2777 2725"/>
                              <a:gd name="T19" fmla="*/ 2777 h 89"/>
                              <a:gd name="T20" fmla="+- 0 3225 3222"/>
                              <a:gd name="T21" fmla="*/ T20 w 88"/>
                              <a:gd name="T22" fmla="+- 0 2785 2725"/>
                              <a:gd name="T23" fmla="*/ 2785 h 89"/>
                              <a:gd name="T24" fmla="+- 0 3229 3222"/>
                              <a:gd name="T25" fmla="*/ T24 w 88"/>
                              <a:gd name="T26" fmla="+- 0 2793 2725"/>
                              <a:gd name="T27" fmla="*/ 2793 h 89"/>
                              <a:gd name="T28" fmla="+- 0 3235 3222"/>
                              <a:gd name="T29" fmla="*/ T28 w 88"/>
                              <a:gd name="T30" fmla="+- 0 2800 2725"/>
                              <a:gd name="T31" fmla="*/ 2800 h 89"/>
                              <a:gd name="T32" fmla="+- 0 3242 3222"/>
                              <a:gd name="T33" fmla="*/ T32 w 88"/>
                              <a:gd name="T34" fmla="+- 0 2805 2725"/>
                              <a:gd name="T35" fmla="*/ 2805 h 89"/>
                              <a:gd name="T36" fmla="+- 0 3249 3222"/>
                              <a:gd name="T37" fmla="*/ T36 w 88"/>
                              <a:gd name="T38" fmla="+- 0 2810 2725"/>
                              <a:gd name="T39" fmla="*/ 2810 h 89"/>
                              <a:gd name="T40" fmla="+- 0 3257 3222"/>
                              <a:gd name="T41" fmla="*/ T40 w 88"/>
                              <a:gd name="T42" fmla="+- 0 2812 2725"/>
                              <a:gd name="T43" fmla="*/ 2812 h 89"/>
                              <a:gd name="T44" fmla="+- 0 3266 3222"/>
                              <a:gd name="T45" fmla="*/ T44 w 88"/>
                              <a:gd name="T46" fmla="+- 0 2813 2725"/>
                              <a:gd name="T47" fmla="*/ 2813 h 89"/>
                              <a:gd name="T48" fmla="+- 0 3276 3222"/>
                              <a:gd name="T49" fmla="*/ T48 w 88"/>
                              <a:gd name="T50" fmla="+- 0 2812 2725"/>
                              <a:gd name="T51" fmla="*/ 2812 h 89"/>
                              <a:gd name="T52" fmla="+- 0 3284 3222"/>
                              <a:gd name="T53" fmla="*/ T52 w 88"/>
                              <a:gd name="T54" fmla="+- 0 2810 2725"/>
                              <a:gd name="T55" fmla="*/ 2810 h 89"/>
                              <a:gd name="T56" fmla="+- 0 3291 3222"/>
                              <a:gd name="T57" fmla="*/ T56 w 88"/>
                              <a:gd name="T58" fmla="+- 0 2805 2725"/>
                              <a:gd name="T59" fmla="*/ 2805 h 89"/>
                              <a:gd name="T60" fmla="+- 0 3297 3222"/>
                              <a:gd name="T61" fmla="*/ T60 w 88"/>
                              <a:gd name="T62" fmla="+- 0 2800 2725"/>
                              <a:gd name="T63" fmla="*/ 2800 h 89"/>
                              <a:gd name="T64" fmla="+- 0 3302 3222"/>
                              <a:gd name="T65" fmla="*/ T64 w 88"/>
                              <a:gd name="T66" fmla="+- 0 2793 2725"/>
                              <a:gd name="T67" fmla="*/ 2793 h 89"/>
                              <a:gd name="T68" fmla="+- 0 3306 3222"/>
                              <a:gd name="T69" fmla="*/ T68 w 88"/>
                              <a:gd name="T70" fmla="+- 0 2785 2725"/>
                              <a:gd name="T71" fmla="*/ 2785 h 89"/>
                              <a:gd name="T72" fmla="+- 0 3309 3222"/>
                              <a:gd name="T73" fmla="*/ T72 w 88"/>
                              <a:gd name="T74" fmla="+- 0 2777 2725"/>
                              <a:gd name="T75" fmla="*/ 2777 h 89"/>
                              <a:gd name="T76" fmla="+- 0 3310 3222"/>
                              <a:gd name="T77" fmla="*/ T76 w 88"/>
                              <a:gd name="T78" fmla="+- 0 2769 2725"/>
                              <a:gd name="T79" fmla="*/ 2769 h 89"/>
                              <a:gd name="T80" fmla="+- 0 3309 3222"/>
                              <a:gd name="T81" fmla="*/ T80 w 88"/>
                              <a:gd name="T82" fmla="+- 0 2759 2725"/>
                              <a:gd name="T83" fmla="*/ 2759 h 89"/>
                              <a:gd name="T84" fmla="+- 0 3276 3222"/>
                              <a:gd name="T85" fmla="*/ T84 w 88"/>
                              <a:gd name="T86" fmla="+- 0 2725 2725"/>
                              <a:gd name="T87" fmla="*/ 2725 h 89"/>
                              <a:gd name="T88" fmla="+- 0 3266 3222"/>
                              <a:gd name="T89" fmla="*/ T88 w 88"/>
                              <a:gd name="T90" fmla="+- 0 2725 2725"/>
                              <a:gd name="T91" fmla="*/ 2725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88" h="89">
                                <a:moveTo>
                                  <a:pt x="44" y="0"/>
                                </a:moveTo>
                                <a:lnTo>
                                  <a:pt x="35" y="0"/>
                                </a:lnTo>
                                <a:lnTo>
                                  <a:pt x="27" y="3"/>
                                </a:lnTo>
                                <a:lnTo>
                                  <a:pt x="0" y="44"/>
                                </a:lnTo>
                                <a:lnTo>
                                  <a:pt x="1" y="52"/>
                                </a:lnTo>
                                <a:lnTo>
                                  <a:pt x="3" y="60"/>
                                </a:lnTo>
                                <a:lnTo>
                                  <a:pt x="7" y="68"/>
                                </a:lnTo>
                                <a:lnTo>
                                  <a:pt x="13" y="75"/>
                                </a:lnTo>
                                <a:lnTo>
                                  <a:pt x="20" y="80"/>
                                </a:lnTo>
                                <a:lnTo>
                                  <a:pt x="27" y="85"/>
                                </a:lnTo>
                                <a:lnTo>
                                  <a:pt x="35" y="87"/>
                                </a:lnTo>
                                <a:lnTo>
                                  <a:pt x="44" y="88"/>
                                </a:lnTo>
                                <a:lnTo>
                                  <a:pt x="54" y="87"/>
                                </a:lnTo>
                                <a:lnTo>
                                  <a:pt x="62" y="85"/>
                                </a:lnTo>
                                <a:lnTo>
                                  <a:pt x="69" y="80"/>
                                </a:lnTo>
                                <a:lnTo>
                                  <a:pt x="75" y="75"/>
                                </a:lnTo>
                                <a:lnTo>
                                  <a:pt x="80" y="68"/>
                                </a:lnTo>
                                <a:lnTo>
                                  <a:pt x="84" y="60"/>
                                </a:lnTo>
                                <a:lnTo>
                                  <a:pt x="87" y="52"/>
                                </a:lnTo>
                                <a:lnTo>
                                  <a:pt x="88" y="44"/>
                                </a:lnTo>
                                <a:lnTo>
                                  <a:pt x="87" y="34"/>
                                </a:lnTo>
                                <a:lnTo>
                                  <a:pt x="54" y="0"/>
                                </a:lnTo>
                                <a:lnTo>
                                  <a:pt x="4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92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9036150" name="Freeform 21"/>
                        <wps:cNvSpPr>
                          <a:spLocks/>
                        </wps:cNvSpPr>
                        <wps:spPr bwMode="auto">
                          <a:xfrm>
                            <a:off x="3692" y="2732"/>
                            <a:ext cx="88" cy="89"/>
                          </a:xfrm>
                          <a:custGeom>
                            <a:avLst/>
                            <a:gdLst>
                              <a:gd name="T0" fmla="+- 0 3736 3692"/>
                              <a:gd name="T1" fmla="*/ T0 w 88"/>
                              <a:gd name="T2" fmla="+- 0 2821 2732"/>
                              <a:gd name="T3" fmla="*/ 2821 h 89"/>
                              <a:gd name="T4" fmla="+- 0 3727 3692"/>
                              <a:gd name="T5" fmla="*/ T4 w 88"/>
                              <a:gd name="T6" fmla="+- 0 2819 2732"/>
                              <a:gd name="T7" fmla="*/ 2819 h 89"/>
                              <a:gd name="T8" fmla="+- 0 3718 3692"/>
                              <a:gd name="T9" fmla="*/ T8 w 88"/>
                              <a:gd name="T10" fmla="+- 0 2817 2732"/>
                              <a:gd name="T11" fmla="*/ 2817 h 89"/>
                              <a:gd name="T12" fmla="+- 0 3712 3692"/>
                              <a:gd name="T13" fmla="*/ T12 w 88"/>
                              <a:gd name="T14" fmla="+- 0 2812 2732"/>
                              <a:gd name="T15" fmla="*/ 2812 h 89"/>
                              <a:gd name="T16" fmla="+- 0 3704 3692"/>
                              <a:gd name="T17" fmla="*/ T16 w 88"/>
                              <a:gd name="T18" fmla="+- 0 2808 2732"/>
                              <a:gd name="T19" fmla="*/ 2808 h 89"/>
                              <a:gd name="T20" fmla="+- 0 3699 3692"/>
                              <a:gd name="T21" fmla="*/ T20 w 88"/>
                              <a:gd name="T22" fmla="+- 0 2800 2732"/>
                              <a:gd name="T23" fmla="*/ 2800 h 89"/>
                              <a:gd name="T24" fmla="+- 0 3695 3692"/>
                              <a:gd name="T25" fmla="*/ T24 w 88"/>
                              <a:gd name="T26" fmla="+- 0 2793 2732"/>
                              <a:gd name="T27" fmla="*/ 2793 h 89"/>
                              <a:gd name="T28" fmla="+- 0 3693 3692"/>
                              <a:gd name="T29" fmla="*/ T28 w 88"/>
                              <a:gd name="T30" fmla="+- 0 2784 2732"/>
                              <a:gd name="T31" fmla="*/ 2784 h 89"/>
                              <a:gd name="T32" fmla="+- 0 3692 3692"/>
                              <a:gd name="T33" fmla="*/ T32 w 88"/>
                              <a:gd name="T34" fmla="+- 0 2776 2732"/>
                              <a:gd name="T35" fmla="*/ 2776 h 89"/>
                              <a:gd name="T36" fmla="+- 0 3693 3692"/>
                              <a:gd name="T37" fmla="*/ T36 w 88"/>
                              <a:gd name="T38" fmla="+- 0 2767 2732"/>
                              <a:gd name="T39" fmla="*/ 2767 h 89"/>
                              <a:gd name="T40" fmla="+- 0 3727 3692"/>
                              <a:gd name="T41" fmla="*/ T40 w 88"/>
                              <a:gd name="T42" fmla="+- 0 2732 2732"/>
                              <a:gd name="T43" fmla="*/ 2732 h 89"/>
                              <a:gd name="T44" fmla="+- 0 3745 3692"/>
                              <a:gd name="T45" fmla="*/ T44 w 88"/>
                              <a:gd name="T46" fmla="+- 0 2732 2732"/>
                              <a:gd name="T47" fmla="*/ 2732 h 89"/>
                              <a:gd name="T48" fmla="+- 0 3780 3692"/>
                              <a:gd name="T49" fmla="*/ T48 w 88"/>
                              <a:gd name="T50" fmla="+- 0 2776 2732"/>
                              <a:gd name="T51" fmla="*/ 2776 h 89"/>
                              <a:gd name="T52" fmla="+- 0 3779 3692"/>
                              <a:gd name="T53" fmla="*/ T52 w 88"/>
                              <a:gd name="T54" fmla="+- 0 2784 2732"/>
                              <a:gd name="T55" fmla="*/ 2784 h 89"/>
                              <a:gd name="T56" fmla="+- 0 3776 3692"/>
                              <a:gd name="T57" fmla="*/ T56 w 88"/>
                              <a:gd name="T58" fmla="+- 0 2793 2732"/>
                              <a:gd name="T59" fmla="*/ 2793 h 89"/>
                              <a:gd name="T60" fmla="+- 0 3767 3692"/>
                              <a:gd name="T61" fmla="*/ T60 w 88"/>
                              <a:gd name="T62" fmla="+- 0 2808 2732"/>
                              <a:gd name="T63" fmla="*/ 2808 h 89"/>
                              <a:gd name="T64" fmla="+- 0 3754 3692"/>
                              <a:gd name="T65" fmla="*/ T64 w 88"/>
                              <a:gd name="T66" fmla="+- 0 2817 2732"/>
                              <a:gd name="T67" fmla="*/ 2817 h 89"/>
                              <a:gd name="T68" fmla="+- 0 3745 3692"/>
                              <a:gd name="T69" fmla="*/ T68 w 88"/>
                              <a:gd name="T70" fmla="+- 0 2819 2732"/>
                              <a:gd name="T71" fmla="*/ 2819 h 89"/>
                              <a:gd name="T72" fmla="+- 0 3736 3692"/>
                              <a:gd name="T73" fmla="*/ T72 w 88"/>
                              <a:gd name="T74" fmla="+- 0 2821 2732"/>
                              <a:gd name="T75" fmla="*/ 2821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88" h="89">
                                <a:moveTo>
                                  <a:pt x="44" y="89"/>
                                </a:moveTo>
                                <a:lnTo>
                                  <a:pt x="35" y="87"/>
                                </a:lnTo>
                                <a:lnTo>
                                  <a:pt x="26" y="85"/>
                                </a:lnTo>
                                <a:lnTo>
                                  <a:pt x="20" y="80"/>
                                </a:lnTo>
                                <a:lnTo>
                                  <a:pt x="12" y="76"/>
                                </a:lnTo>
                                <a:lnTo>
                                  <a:pt x="7" y="68"/>
                                </a:lnTo>
                                <a:lnTo>
                                  <a:pt x="3" y="61"/>
                                </a:lnTo>
                                <a:lnTo>
                                  <a:pt x="1" y="52"/>
                                </a:lnTo>
                                <a:lnTo>
                                  <a:pt x="0" y="44"/>
                                </a:lnTo>
                                <a:lnTo>
                                  <a:pt x="1" y="35"/>
                                </a:lnTo>
                                <a:lnTo>
                                  <a:pt x="35" y="0"/>
                                </a:lnTo>
                                <a:lnTo>
                                  <a:pt x="53" y="0"/>
                                </a:lnTo>
                                <a:lnTo>
                                  <a:pt x="88" y="44"/>
                                </a:lnTo>
                                <a:lnTo>
                                  <a:pt x="87" y="52"/>
                                </a:lnTo>
                                <a:lnTo>
                                  <a:pt x="84" y="61"/>
                                </a:lnTo>
                                <a:lnTo>
                                  <a:pt x="75" y="76"/>
                                </a:lnTo>
                                <a:lnTo>
                                  <a:pt x="62" y="85"/>
                                </a:lnTo>
                                <a:lnTo>
                                  <a:pt x="53" y="87"/>
                                </a:lnTo>
                                <a:lnTo>
                                  <a:pt x="44" y="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2131986" name="Freeform 22"/>
                        <wps:cNvSpPr>
                          <a:spLocks/>
                        </wps:cNvSpPr>
                        <wps:spPr bwMode="auto">
                          <a:xfrm>
                            <a:off x="3692" y="2732"/>
                            <a:ext cx="88" cy="89"/>
                          </a:xfrm>
                          <a:custGeom>
                            <a:avLst/>
                            <a:gdLst>
                              <a:gd name="T0" fmla="+- 0 3736 3692"/>
                              <a:gd name="T1" fmla="*/ T0 w 88"/>
                              <a:gd name="T2" fmla="+- 0 2732 2732"/>
                              <a:gd name="T3" fmla="*/ 2732 h 89"/>
                              <a:gd name="T4" fmla="+- 0 3727 3692"/>
                              <a:gd name="T5" fmla="*/ T4 w 88"/>
                              <a:gd name="T6" fmla="+- 0 2732 2732"/>
                              <a:gd name="T7" fmla="*/ 2732 h 89"/>
                              <a:gd name="T8" fmla="+- 0 3718 3692"/>
                              <a:gd name="T9" fmla="*/ T8 w 88"/>
                              <a:gd name="T10" fmla="+- 0 2736 2732"/>
                              <a:gd name="T11" fmla="*/ 2736 h 89"/>
                              <a:gd name="T12" fmla="+- 0 3692 3692"/>
                              <a:gd name="T13" fmla="*/ T12 w 88"/>
                              <a:gd name="T14" fmla="+- 0 2776 2732"/>
                              <a:gd name="T15" fmla="*/ 2776 h 89"/>
                              <a:gd name="T16" fmla="+- 0 3693 3692"/>
                              <a:gd name="T17" fmla="*/ T16 w 88"/>
                              <a:gd name="T18" fmla="+- 0 2784 2732"/>
                              <a:gd name="T19" fmla="*/ 2784 h 89"/>
                              <a:gd name="T20" fmla="+- 0 3695 3692"/>
                              <a:gd name="T21" fmla="*/ T20 w 88"/>
                              <a:gd name="T22" fmla="+- 0 2793 2732"/>
                              <a:gd name="T23" fmla="*/ 2793 h 89"/>
                              <a:gd name="T24" fmla="+- 0 3699 3692"/>
                              <a:gd name="T25" fmla="*/ T24 w 88"/>
                              <a:gd name="T26" fmla="+- 0 2800 2732"/>
                              <a:gd name="T27" fmla="*/ 2800 h 89"/>
                              <a:gd name="T28" fmla="+- 0 3704 3692"/>
                              <a:gd name="T29" fmla="*/ T28 w 88"/>
                              <a:gd name="T30" fmla="+- 0 2808 2732"/>
                              <a:gd name="T31" fmla="*/ 2808 h 89"/>
                              <a:gd name="T32" fmla="+- 0 3712 3692"/>
                              <a:gd name="T33" fmla="*/ T32 w 88"/>
                              <a:gd name="T34" fmla="+- 0 2812 2732"/>
                              <a:gd name="T35" fmla="*/ 2812 h 89"/>
                              <a:gd name="T36" fmla="+- 0 3718 3692"/>
                              <a:gd name="T37" fmla="*/ T36 w 88"/>
                              <a:gd name="T38" fmla="+- 0 2817 2732"/>
                              <a:gd name="T39" fmla="*/ 2817 h 89"/>
                              <a:gd name="T40" fmla="+- 0 3727 3692"/>
                              <a:gd name="T41" fmla="*/ T40 w 88"/>
                              <a:gd name="T42" fmla="+- 0 2819 2732"/>
                              <a:gd name="T43" fmla="*/ 2819 h 89"/>
                              <a:gd name="T44" fmla="+- 0 3736 3692"/>
                              <a:gd name="T45" fmla="*/ T44 w 88"/>
                              <a:gd name="T46" fmla="+- 0 2821 2732"/>
                              <a:gd name="T47" fmla="*/ 2821 h 89"/>
                              <a:gd name="T48" fmla="+- 0 3746 3692"/>
                              <a:gd name="T49" fmla="*/ T48 w 88"/>
                              <a:gd name="T50" fmla="+- 0 2819 2732"/>
                              <a:gd name="T51" fmla="*/ 2819 h 89"/>
                              <a:gd name="T52" fmla="+- 0 3754 3692"/>
                              <a:gd name="T53" fmla="*/ T52 w 88"/>
                              <a:gd name="T54" fmla="+- 0 2817 2732"/>
                              <a:gd name="T55" fmla="*/ 2817 h 89"/>
                              <a:gd name="T56" fmla="+- 0 3760 3692"/>
                              <a:gd name="T57" fmla="*/ T56 w 88"/>
                              <a:gd name="T58" fmla="+- 0 2812 2732"/>
                              <a:gd name="T59" fmla="*/ 2812 h 89"/>
                              <a:gd name="T60" fmla="+- 0 3767 3692"/>
                              <a:gd name="T61" fmla="*/ T60 w 88"/>
                              <a:gd name="T62" fmla="+- 0 2808 2732"/>
                              <a:gd name="T63" fmla="*/ 2808 h 89"/>
                              <a:gd name="T64" fmla="+- 0 3772 3692"/>
                              <a:gd name="T65" fmla="*/ T64 w 88"/>
                              <a:gd name="T66" fmla="+- 0 2800 2732"/>
                              <a:gd name="T67" fmla="*/ 2800 h 89"/>
                              <a:gd name="T68" fmla="+- 0 3776 3692"/>
                              <a:gd name="T69" fmla="*/ T68 w 88"/>
                              <a:gd name="T70" fmla="+- 0 2793 2732"/>
                              <a:gd name="T71" fmla="*/ 2793 h 89"/>
                              <a:gd name="T72" fmla="+- 0 3779 3692"/>
                              <a:gd name="T73" fmla="*/ T72 w 88"/>
                              <a:gd name="T74" fmla="+- 0 2784 2732"/>
                              <a:gd name="T75" fmla="*/ 2784 h 89"/>
                              <a:gd name="T76" fmla="+- 0 3780 3692"/>
                              <a:gd name="T77" fmla="*/ T76 w 88"/>
                              <a:gd name="T78" fmla="+- 0 2776 2732"/>
                              <a:gd name="T79" fmla="*/ 2776 h 89"/>
                              <a:gd name="T80" fmla="+- 0 3779 3692"/>
                              <a:gd name="T81" fmla="*/ T80 w 88"/>
                              <a:gd name="T82" fmla="+- 0 2767 2732"/>
                              <a:gd name="T83" fmla="*/ 2767 h 89"/>
                              <a:gd name="T84" fmla="+- 0 3746 3692"/>
                              <a:gd name="T85" fmla="*/ T84 w 88"/>
                              <a:gd name="T86" fmla="+- 0 2732 2732"/>
                              <a:gd name="T87" fmla="*/ 2732 h 89"/>
                              <a:gd name="T88" fmla="+- 0 3736 3692"/>
                              <a:gd name="T89" fmla="*/ T88 w 88"/>
                              <a:gd name="T90" fmla="+- 0 2732 2732"/>
                              <a:gd name="T91" fmla="*/ 2732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88" h="89">
                                <a:moveTo>
                                  <a:pt x="44" y="0"/>
                                </a:moveTo>
                                <a:lnTo>
                                  <a:pt x="35" y="0"/>
                                </a:lnTo>
                                <a:lnTo>
                                  <a:pt x="26" y="4"/>
                                </a:lnTo>
                                <a:lnTo>
                                  <a:pt x="0" y="44"/>
                                </a:lnTo>
                                <a:lnTo>
                                  <a:pt x="1" y="52"/>
                                </a:lnTo>
                                <a:lnTo>
                                  <a:pt x="3" y="61"/>
                                </a:lnTo>
                                <a:lnTo>
                                  <a:pt x="7" y="68"/>
                                </a:lnTo>
                                <a:lnTo>
                                  <a:pt x="12" y="76"/>
                                </a:lnTo>
                                <a:lnTo>
                                  <a:pt x="20" y="80"/>
                                </a:lnTo>
                                <a:lnTo>
                                  <a:pt x="26" y="85"/>
                                </a:lnTo>
                                <a:lnTo>
                                  <a:pt x="35" y="87"/>
                                </a:lnTo>
                                <a:lnTo>
                                  <a:pt x="44" y="89"/>
                                </a:lnTo>
                                <a:lnTo>
                                  <a:pt x="54" y="87"/>
                                </a:lnTo>
                                <a:lnTo>
                                  <a:pt x="62" y="85"/>
                                </a:lnTo>
                                <a:lnTo>
                                  <a:pt x="68" y="80"/>
                                </a:lnTo>
                                <a:lnTo>
                                  <a:pt x="75" y="76"/>
                                </a:lnTo>
                                <a:lnTo>
                                  <a:pt x="80" y="68"/>
                                </a:lnTo>
                                <a:lnTo>
                                  <a:pt x="84" y="61"/>
                                </a:lnTo>
                                <a:lnTo>
                                  <a:pt x="87" y="52"/>
                                </a:lnTo>
                                <a:lnTo>
                                  <a:pt x="88" y="44"/>
                                </a:lnTo>
                                <a:lnTo>
                                  <a:pt x="87" y="35"/>
                                </a:lnTo>
                                <a:lnTo>
                                  <a:pt x="54" y="0"/>
                                </a:lnTo>
                                <a:lnTo>
                                  <a:pt x="4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92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5221455" name="Line 23"/>
                        <wps:cNvCnPr>
                          <a:cxnSpLocks noChangeShapeType="1"/>
                        </wps:cNvCnPr>
                        <wps:spPr bwMode="auto">
                          <a:xfrm>
                            <a:off x="3457" y="2773"/>
                            <a:ext cx="115" cy="0"/>
                          </a:xfrm>
                          <a:prstGeom prst="line">
                            <a:avLst/>
                          </a:prstGeom>
                          <a:noFill/>
                          <a:ln w="9976">
                            <a:solidFill>
                              <a:srgbClr val="000000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4853214" name="AutoShape 24"/>
                        <wps:cNvSpPr>
                          <a:spLocks/>
                        </wps:cNvSpPr>
                        <wps:spPr bwMode="auto">
                          <a:xfrm>
                            <a:off x="2993" y="2500"/>
                            <a:ext cx="2027" cy="544"/>
                          </a:xfrm>
                          <a:custGeom>
                            <a:avLst/>
                            <a:gdLst>
                              <a:gd name="T0" fmla="+- 0 4023 2994"/>
                              <a:gd name="T1" fmla="*/ T0 w 2027"/>
                              <a:gd name="T2" fmla="+- 0 3007 2500"/>
                              <a:gd name="T3" fmla="*/ 3007 h 544"/>
                              <a:gd name="T4" fmla="+- 0 2994 2994"/>
                              <a:gd name="T5" fmla="*/ T4 w 2027"/>
                              <a:gd name="T6" fmla="+- 0 3007 2500"/>
                              <a:gd name="T7" fmla="*/ 3007 h 544"/>
                              <a:gd name="T8" fmla="+- 0 2994 2994"/>
                              <a:gd name="T9" fmla="*/ T8 w 2027"/>
                              <a:gd name="T10" fmla="+- 0 3044 2500"/>
                              <a:gd name="T11" fmla="*/ 3044 h 544"/>
                              <a:gd name="T12" fmla="+- 0 4023 2994"/>
                              <a:gd name="T13" fmla="*/ T12 w 2027"/>
                              <a:gd name="T14" fmla="+- 0 3044 2500"/>
                              <a:gd name="T15" fmla="*/ 3044 h 544"/>
                              <a:gd name="T16" fmla="+- 0 4023 2994"/>
                              <a:gd name="T17" fmla="*/ T16 w 2027"/>
                              <a:gd name="T18" fmla="+- 0 3007 2500"/>
                              <a:gd name="T19" fmla="*/ 3007 h 544"/>
                              <a:gd name="T20" fmla="+- 0 5021 2994"/>
                              <a:gd name="T21" fmla="*/ T20 w 2027"/>
                              <a:gd name="T22" fmla="+- 0 2500 2500"/>
                              <a:gd name="T23" fmla="*/ 2500 h 544"/>
                              <a:gd name="T24" fmla="+- 0 4259 2994"/>
                              <a:gd name="T25" fmla="*/ T24 w 2027"/>
                              <a:gd name="T26" fmla="+- 0 2500 2500"/>
                              <a:gd name="T27" fmla="*/ 2500 h 544"/>
                              <a:gd name="T28" fmla="+- 0 4259 2994"/>
                              <a:gd name="T29" fmla="*/ T28 w 2027"/>
                              <a:gd name="T30" fmla="+- 0 2537 2500"/>
                              <a:gd name="T31" fmla="*/ 2537 h 544"/>
                              <a:gd name="T32" fmla="+- 0 5021 2994"/>
                              <a:gd name="T33" fmla="*/ T32 w 2027"/>
                              <a:gd name="T34" fmla="+- 0 2537 2500"/>
                              <a:gd name="T35" fmla="*/ 2537 h 544"/>
                              <a:gd name="T36" fmla="+- 0 5021 2994"/>
                              <a:gd name="T37" fmla="*/ T36 w 2027"/>
                              <a:gd name="T38" fmla="+- 0 2500 2500"/>
                              <a:gd name="T39" fmla="*/ 2500 h 544"/>
                              <a:gd name="T40" fmla="+- 0 5018 2994"/>
                              <a:gd name="T41" fmla="*/ T40 w 2027"/>
                              <a:gd name="T42" fmla="+- 0 3001 2500"/>
                              <a:gd name="T43" fmla="*/ 3001 h 544"/>
                              <a:gd name="T44" fmla="+- 0 4256 2994"/>
                              <a:gd name="T45" fmla="*/ T44 w 2027"/>
                              <a:gd name="T46" fmla="+- 0 3001 2500"/>
                              <a:gd name="T47" fmla="*/ 3001 h 544"/>
                              <a:gd name="T48" fmla="+- 0 4256 2994"/>
                              <a:gd name="T49" fmla="*/ T48 w 2027"/>
                              <a:gd name="T50" fmla="+- 0 3038 2500"/>
                              <a:gd name="T51" fmla="*/ 3038 h 544"/>
                              <a:gd name="T52" fmla="+- 0 5018 2994"/>
                              <a:gd name="T53" fmla="*/ T52 w 2027"/>
                              <a:gd name="T54" fmla="+- 0 3038 2500"/>
                              <a:gd name="T55" fmla="*/ 3038 h 544"/>
                              <a:gd name="T56" fmla="+- 0 5018 2994"/>
                              <a:gd name="T57" fmla="*/ T56 w 2027"/>
                              <a:gd name="T58" fmla="+- 0 3001 2500"/>
                              <a:gd name="T59" fmla="*/ 3001 h 5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027" h="544">
                                <a:moveTo>
                                  <a:pt x="1029" y="507"/>
                                </a:moveTo>
                                <a:lnTo>
                                  <a:pt x="0" y="507"/>
                                </a:lnTo>
                                <a:lnTo>
                                  <a:pt x="0" y="544"/>
                                </a:lnTo>
                                <a:lnTo>
                                  <a:pt x="1029" y="544"/>
                                </a:lnTo>
                                <a:lnTo>
                                  <a:pt x="1029" y="507"/>
                                </a:lnTo>
                                <a:close/>
                                <a:moveTo>
                                  <a:pt x="2027" y="0"/>
                                </a:moveTo>
                                <a:lnTo>
                                  <a:pt x="1265" y="0"/>
                                </a:lnTo>
                                <a:lnTo>
                                  <a:pt x="1265" y="37"/>
                                </a:lnTo>
                                <a:lnTo>
                                  <a:pt x="2027" y="37"/>
                                </a:lnTo>
                                <a:lnTo>
                                  <a:pt x="2027" y="0"/>
                                </a:lnTo>
                                <a:close/>
                                <a:moveTo>
                                  <a:pt x="2024" y="501"/>
                                </a:moveTo>
                                <a:lnTo>
                                  <a:pt x="1262" y="501"/>
                                </a:lnTo>
                                <a:lnTo>
                                  <a:pt x="1262" y="538"/>
                                </a:lnTo>
                                <a:lnTo>
                                  <a:pt x="2024" y="538"/>
                                </a:lnTo>
                                <a:lnTo>
                                  <a:pt x="2024" y="50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991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6916729" name="Line 25"/>
                        <wps:cNvCnPr>
                          <a:cxnSpLocks noChangeShapeType="1"/>
                        </wps:cNvCnPr>
                        <wps:spPr bwMode="auto">
                          <a:xfrm>
                            <a:off x="4836" y="1599"/>
                            <a:ext cx="0" cy="223"/>
                          </a:xfrm>
                          <a:prstGeom prst="line">
                            <a:avLst/>
                          </a:prstGeom>
                          <a:noFill/>
                          <a:ln w="59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5432705" name="Line 26"/>
                        <wps:cNvCnPr>
                          <a:cxnSpLocks noChangeShapeType="1"/>
                        </wps:cNvCnPr>
                        <wps:spPr bwMode="auto">
                          <a:xfrm>
                            <a:off x="4620" y="1599"/>
                            <a:ext cx="0" cy="223"/>
                          </a:xfrm>
                          <a:prstGeom prst="line">
                            <a:avLst/>
                          </a:prstGeom>
                          <a:noFill/>
                          <a:ln w="59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8722381" name="Line 27"/>
                        <wps:cNvCnPr>
                          <a:cxnSpLocks noChangeShapeType="1"/>
                        </wps:cNvCnPr>
                        <wps:spPr bwMode="auto">
                          <a:xfrm>
                            <a:off x="4762" y="170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976">
                            <a:solidFill>
                              <a:srgbClr val="000000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3944493" name="Line 28"/>
                        <wps:cNvCnPr>
                          <a:cxnSpLocks noChangeShapeType="1"/>
                        </wps:cNvCnPr>
                        <wps:spPr bwMode="auto">
                          <a:xfrm>
                            <a:off x="4405" y="299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59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7878427" name="Line 29"/>
                        <wps:cNvCnPr>
                          <a:cxnSpLocks noChangeShapeType="1"/>
                        </wps:cNvCnPr>
                        <wps:spPr bwMode="auto">
                          <a:xfrm>
                            <a:off x="4874" y="300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59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008053" name="Freeform 30"/>
                        <wps:cNvSpPr>
                          <a:spLocks/>
                        </wps:cNvSpPr>
                        <wps:spPr bwMode="auto">
                          <a:xfrm>
                            <a:off x="4359" y="2720"/>
                            <a:ext cx="88" cy="89"/>
                          </a:xfrm>
                          <a:custGeom>
                            <a:avLst/>
                            <a:gdLst>
                              <a:gd name="T0" fmla="+- 0 4404 4360"/>
                              <a:gd name="T1" fmla="*/ T0 w 88"/>
                              <a:gd name="T2" fmla="+- 0 2810 2721"/>
                              <a:gd name="T3" fmla="*/ 2810 h 89"/>
                              <a:gd name="T4" fmla="+- 0 4394 4360"/>
                              <a:gd name="T5" fmla="*/ T4 w 88"/>
                              <a:gd name="T6" fmla="+- 0 2808 2721"/>
                              <a:gd name="T7" fmla="*/ 2808 h 89"/>
                              <a:gd name="T8" fmla="+- 0 4386 4360"/>
                              <a:gd name="T9" fmla="*/ T8 w 88"/>
                              <a:gd name="T10" fmla="+- 0 2806 2721"/>
                              <a:gd name="T11" fmla="*/ 2806 h 89"/>
                              <a:gd name="T12" fmla="+- 0 4380 4360"/>
                              <a:gd name="T13" fmla="*/ T12 w 88"/>
                              <a:gd name="T14" fmla="+- 0 2801 2721"/>
                              <a:gd name="T15" fmla="*/ 2801 h 89"/>
                              <a:gd name="T16" fmla="+- 0 4372 4360"/>
                              <a:gd name="T17" fmla="*/ T16 w 88"/>
                              <a:gd name="T18" fmla="+- 0 2797 2721"/>
                              <a:gd name="T19" fmla="*/ 2797 h 89"/>
                              <a:gd name="T20" fmla="+- 0 4366 4360"/>
                              <a:gd name="T21" fmla="*/ T20 w 88"/>
                              <a:gd name="T22" fmla="+- 0 2789 2721"/>
                              <a:gd name="T23" fmla="*/ 2789 h 89"/>
                              <a:gd name="T24" fmla="+- 0 4363 4360"/>
                              <a:gd name="T25" fmla="*/ T24 w 88"/>
                              <a:gd name="T26" fmla="+- 0 2782 2721"/>
                              <a:gd name="T27" fmla="*/ 2782 h 89"/>
                              <a:gd name="T28" fmla="+- 0 4361 4360"/>
                              <a:gd name="T29" fmla="*/ T28 w 88"/>
                              <a:gd name="T30" fmla="+- 0 2773 2721"/>
                              <a:gd name="T31" fmla="*/ 2773 h 89"/>
                              <a:gd name="T32" fmla="+- 0 4360 4360"/>
                              <a:gd name="T33" fmla="*/ T32 w 88"/>
                              <a:gd name="T34" fmla="+- 0 2765 2721"/>
                              <a:gd name="T35" fmla="*/ 2765 h 89"/>
                              <a:gd name="T36" fmla="+- 0 4361 4360"/>
                              <a:gd name="T37" fmla="*/ T36 w 88"/>
                              <a:gd name="T38" fmla="+- 0 2755 2721"/>
                              <a:gd name="T39" fmla="*/ 2755 h 89"/>
                              <a:gd name="T40" fmla="+- 0 4394 4360"/>
                              <a:gd name="T41" fmla="*/ T40 w 88"/>
                              <a:gd name="T42" fmla="+- 0 2721 2721"/>
                              <a:gd name="T43" fmla="*/ 2721 h 89"/>
                              <a:gd name="T44" fmla="+- 0 4413 4360"/>
                              <a:gd name="T45" fmla="*/ T44 w 88"/>
                              <a:gd name="T46" fmla="+- 0 2721 2721"/>
                              <a:gd name="T47" fmla="*/ 2721 h 89"/>
                              <a:gd name="T48" fmla="+- 0 4448 4360"/>
                              <a:gd name="T49" fmla="*/ T48 w 88"/>
                              <a:gd name="T50" fmla="+- 0 2765 2721"/>
                              <a:gd name="T51" fmla="*/ 2765 h 89"/>
                              <a:gd name="T52" fmla="+- 0 4447 4360"/>
                              <a:gd name="T53" fmla="*/ T52 w 88"/>
                              <a:gd name="T54" fmla="+- 0 2773 2721"/>
                              <a:gd name="T55" fmla="*/ 2773 h 89"/>
                              <a:gd name="T56" fmla="+- 0 4444 4360"/>
                              <a:gd name="T57" fmla="*/ T56 w 88"/>
                              <a:gd name="T58" fmla="+- 0 2782 2721"/>
                              <a:gd name="T59" fmla="*/ 2782 h 89"/>
                              <a:gd name="T60" fmla="+- 0 4435 4360"/>
                              <a:gd name="T61" fmla="*/ T60 w 88"/>
                              <a:gd name="T62" fmla="+- 0 2797 2721"/>
                              <a:gd name="T63" fmla="*/ 2797 h 89"/>
                              <a:gd name="T64" fmla="+- 0 4421 4360"/>
                              <a:gd name="T65" fmla="*/ T64 w 88"/>
                              <a:gd name="T66" fmla="+- 0 2806 2721"/>
                              <a:gd name="T67" fmla="*/ 2806 h 89"/>
                              <a:gd name="T68" fmla="+- 0 4413 4360"/>
                              <a:gd name="T69" fmla="*/ T68 w 88"/>
                              <a:gd name="T70" fmla="+- 0 2808 2721"/>
                              <a:gd name="T71" fmla="*/ 2808 h 89"/>
                              <a:gd name="T72" fmla="+- 0 4404 4360"/>
                              <a:gd name="T73" fmla="*/ T72 w 88"/>
                              <a:gd name="T74" fmla="+- 0 2810 2721"/>
                              <a:gd name="T75" fmla="*/ 2810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88" h="89">
                                <a:moveTo>
                                  <a:pt x="44" y="89"/>
                                </a:moveTo>
                                <a:lnTo>
                                  <a:pt x="34" y="87"/>
                                </a:lnTo>
                                <a:lnTo>
                                  <a:pt x="26" y="85"/>
                                </a:lnTo>
                                <a:lnTo>
                                  <a:pt x="20" y="80"/>
                                </a:lnTo>
                                <a:lnTo>
                                  <a:pt x="12" y="76"/>
                                </a:lnTo>
                                <a:lnTo>
                                  <a:pt x="6" y="68"/>
                                </a:lnTo>
                                <a:lnTo>
                                  <a:pt x="3" y="61"/>
                                </a:lnTo>
                                <a:lnTo>
                                  <a:pt x="1" y="52"/>
                                </a:lnTo>
                                <a:lnTo>
                                  <a:pt x="0" y="44"/>
                                </a:lnTo>
                                <a:lnTo>
                                  <a:pt x="1" y="34"/>
                                </a:lnTo>
                                <a:lnTo>
                                  <a:pt x="34" y="0"/>
                                </a:lnTo>
                                <a:lnTo>
                                  <a:pt x="53" y="0"/>
                                </a:lnTo>
                                <a:lnTo>
                                  <a:pt x="88" y="44"/>
                                </a:lnTo>
                                <a:lnTo>
                                  <a:pt x="87" y="52"/>
                                </a:lnTo>
                                <a:lnTo>
                                  <a:pt x="84" y="61"/>
                                </a:lnTo>
                                <a:lnTo>
                                  <a:pt x="75" y="76"/>
                                </a:lnTo>
                                <a:lnTo>
                                  <a:pt x="61" y="85"/>
                                </a:lnTo>
                                <a:lnTo>
                                  <a:pt x="53" y="87"/>
                                </a:lnTo>
                                <a:lnTo>
                                  <a:pt x="44" y="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7658710" name="Freeform 31"/>
                        <wps:cNvSpPr>
                          <a:spLocks/>
                        </wps:cNvSpPr>
                        <wps:spPr bwMode="auto">
                          <a:xfrm>
                            <a:off x="4359" y="2720"/>
                            <a:ext cx="88" cy="89"/>
                          </a:xfrm>
                          <a:custGeom>
                            <a:avLst/>
                            <a:gdLst>
                              <a:gd name="T0" fmla="+- 0 4404 4360"/>
                              <a:gd name="T1" fmla="*/ T0 w 88"/>
                              <a:gd name="T2" fmla="+- 0 2721 2721"/>
                              <a:gd name="T3" fmla="*/ 2721 h 89"/>
                              <a:gd name="T4" fmla="+- 0 4394 4360"/>
                              <a:gd name="T5" fmla="*/ T4 w 88"/>
                              <a:gd name="T6" fmla="+- 0 2721 2721"/>
                              <a:gd name="T7" fmla="*/ 2721 h 89"/>
                              <a:gd name="T8" fmla="+- 0 4386 4360"/>
                              <a:gd name="T9" fmla="*/ T8 w 88"/>
                              <a:gd name="T10" fmla="+- 0 2725 2721"/>
                              <a:gd name="T11" fmla="*/ 2725 h 89"/>
                              <a:gd name="T12" fmla="+- 0 4360 4360"/>
                              <a:gd name="T13" fmla="*/ T12 w 88"/>
                              <a:gd name="T14" fmla="+- 0 2765 2721"/>
                              <a:gd name="T15" fmla="*/ 2765 h 89"/>
                              <a:gd name="T16" fmla="+- 0 4361 4360"/>
                              <a:gd name="T17" fmla="*/ T16 w 88"/>
                              <a:gd name="T18" fmla="+- 0 2773 2721"/>
                              <a:gd name="T19" fmla="*/ 2773 h 89"/>
                              <a:gd name="T20" fmla="+- 0 4363 4360"/>
                              <a:gd name="T21" fmla="*/ T20 w 88"/>
                              <a:gd name="T22" fmla="+- 0 2782 2721"/>
                              <a:gd name="T23" fmla="*/ 2782 h 89"/>
                              <a:gd name="T24" fmla="+- 0 4366 4360"/>
                              <a:gd name="T25" fmla="*/ T24 w 88"/>
                              <a:gd name="T26" fmla="+- 0 2789 2721"/>
                              <a:gd name="T27" fmla="*/ 2789 h 89"/>
                              <a:gd name="T28" fmla="+- 0 4372 4360"/>
                              <a:gd name="T29" fmla="*/ T28 w 88"/>
                              <a:gd name="T30" fmla="+- 0 2797 2721"/>
                              <a:gd name="T31" fmla="*/ 2797 h 89"/>
                              <a:gd name="T32" fmla="+- 0 4380 4360"/>
                              <a:gd name="T33" fmla="*/ T32 w 88"/>
                              <a:gd name="T34" fmla="+- 0 2801 2721"/>
                              <a:gd name="T35" fmla="*/ 2801 h 89"/>
                              <a:gd name="T36" fmla="+- 0 4386 4360"/>
                              <a:gd name="T37" fmla="*/ T36 w 88"/>
                              <a:gd name="T38" fmla="+- 0 2806 2721"/>
                              <a:gd name="T39" fmla="*/ 2806 h 89"/>
                              <a:gd name="T40" fmla="+- 0 4394 4360"/>
                              <a:gd name="T41" fmla="*/ T40 w 88"/>
                              <a:gd name="T42" fmla="+- 0 2808 2721"/>
                              <a:gd name="T43" fmla="*/ 2808 h 89"/>
                              <a:gd name="T44" fmla="+- 0 4404 4360"/>
                              <a:gd name="T45" fmla="*/ T44 w 88"/>
                              <a:gd name="T46" fmla="+- 0 2810 2721"/>
                              <a:gd name="T47" fmla="*/ 2810 h 89"/>
                              <a:gd name="T48" fmla="+- 0 4413 4360"/>
                              <a:gd name="T49" fmla="*/ T48 w 88"/>
                              <a:gd name="T50" fmla="+- 0 2808 2721"/>
                              <a:gd name="T51" fmla="*/ 2808 h 89"/>
                              <a:gd name="T52" fmla="+- 0 4421 4360"/>
                              <a:gd name="T53" fmla="*/ T52 w 88"/>
                              <a:gd name="T54" fmla="+- 0 2806 2721"/>
                              <a:gd name="T55" fmla="*/ 2806 h 89"/>
                              <a:gd name="T56" fmla="+- 0 4428 4360"/>
                              <a:gd name="T57" fmla="*/ T56 w 88"/>
                              <a:gd name="T58" fmla="+- 0 2801 2721"/>
                              <a:gd name="T59" fmla="*/ 2801 h 89"/>
                              <a:gd name="T60" fmla="+- 0 4435 4360"/>
                              <a:gd name="T61" fmla="*/ T60 w 88"/>
                              <a:gd name="T62" fmla="+- 0 2797 2721"/>
                              <a:gd name="T63" fmla="*/ 2797 h 89"/>
                              <a:gd name="T64" fmla="+- 0 4439 4360"/>
                              <a:gd name="T65" fmla="*/ T64 w 88"/>
                              <a:gd name="T66" fmla="+- 0 2789 2721"/>
                              <a:gd name="T67" fmla="*/ 2789 h 89"/>
                              <a:gd name="T68" fmla="+- 0 4444 4360"/>
                              <a:gd name="T69" fmla="*/ T68 w 88"/>
                              <a:gd name="T70" fmla="+- 0 2782 2721"/>
                              <a:gd name="T71" fmla="*/ 2782 h 89"/>
                              <a:gd name="T72" fmla="+- 0 4447 4360"/>
                              <a:gd name="T73" fmla="*/ T72 w 88"/>
                              <a:gd name="T74" fmla="+- 0 2773 2721"/>
                              <a:gd name="T75" fmla="*/ 2773 h 89"/>
                              <a:gd name="T76" fmla="+- 0 4448 4360"/>
                              <a:gd name="T77" fmla="*/ T76 w 88"/>
                              <a:gd name="T78" fmla="+- 0 2765 2721"/>
                              <a:gd name="T79" fmla="*/ 2765 h 89"/>
                              <a:gd name="T80" fmla="+- 0 4447 4360"/>
                              <a:gd name="T81" fmla="*/ T80 w 88"/>
                              <a:gd name="T82" fmla="+- 0 2755 2721"/>
                              <a:gd name="T83" fmla="*/ 2755 h 89"/>
                              <a:gd name="T84" fmla="+- 0 4413 4360"/>
                              <a:gd name="T85" fmla="*/ T84 w 88"/>
                              <a:gd name="T86" fmla="+- 0 2721 2721"/>
                              <a:gd name="T87" fmla="*/ 2721 h 89"/>
                              <a:gd name="T88" fmla="+- 0 4404 4360"/>
                              <a:gd name="T89" fmla="*/ T88 w 88"/>
                              <a:gd name="T90" fmla="+- 0 2721 2721"/>
                              <a:gd name="T91" fmla="*/ 2721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88" h="89">
                                <a:moveTo>
                                  <a:pt x="44" y="0"/>
                                </a:moveTo>
                                <a:lnTo>
                                  <a:pt x="34" y="0"/>
                                </a:lnTo>
                                <a:lnTo>
                                  <a:pt x="26" y="4"/>
                                </a:lnTo>
                                <a:lnTo>
                                  <a:pt x="0" y="44"/>
                                </a:lnTo>
                                <a:lnTo>
                                  <a:pt x="1" y="52"/>
                                </a:lnTo>
                                <a:lnTo>
                                  <a:pt x="3" y="61"/>
                                </a:lnTo>
                                <a:lnTo>
                                  <a:pt x="6" y="68"/>
                                </a:lnTo>
                                <a:lnTo>
                                  <a:pt x="12" y="76"/>
                                </a:lnTo>
                                <a:lnTo>
                                  <a:pt x="20" y="80"/>
                                </a:lnTo>
                                <a:lnTo>
                                  <a:pt x="26" y="85"/>
                                </a:lnTo>
                                <a:lnTo>
                                  <a:pt x="34" y="87"/>
                                </a:lnTo>
                                <a:lnTo>
                                  <a:pt x="44" y="89"/>
                                </a:lnTo>
                                <a:lnTo>
                                  <a:pt x="53" y="87"/>
                                </a:lnTo>
                                <a:lnTo>
                                  <a:pt x="61" y="85"/>
                                </a:lnTo>
                                <a:lnTo>
                                  <a:pt x="68" y="80"/>
                                </a:lnTo>
                                <a:lnTo>
                                  <a:pt x="75" y="76"/>
                                </a:lnTo>
                                <a:lnTo>
                                  <a:pt x="79" y="68"/>
                                </a:lnTo>
                                <a:lnTo>
                                  <a:pt x="84" y="61"/>
                                </a:lnTo>
                                <a:lnTo>
                                  <a:pt x="87" y="52"/>
                                </a:lnTo>
                                <a:lnTo>
                                  <a:pt x="88" y="44"/>
                                </a:lnTo>
                                <a:lnTo>
                                  <a:pt x="87" y="34"/>
                                </a:lnTo>
                                <a:lnTo>
                                  <a:pt x="53" y="0"/>
                                </a:lnTo>
                                <a:lnTo>
                                  <a:pt x="4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92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4460964" name="Line 32"/>
                        <wps:cNvCnPr>
                          <a:cxnSpLocks noChangeShapeType="1"/>
                        </wps:cNvCnPr>
                        <wps:spPr bwMode="auto">
                          <a:xfrm>
                            <a:off x="4594" y="2769"/>
                            <a:ext cx="115" cy="0"/>
                          </a:xfrm>
                          <a:prstGeom prst="line">
                            <a:avLst/>
                          </a:prstGeom>
                          <a:noFill/>
                          <a:ln w="9976">
                            <a:solidFill>
                              <a:srgbClr val="000000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291835" name="Freeform 33"/>
                        <wps:cNvSpPr>
                          <a:spLocks/>
                        </wps:cNvSpPr>
                        <wps:spPr bwMode="auto">
                          <a:xfrm>
                            <a:off x="4829" y="2724"/>
                            <a:ext cx="88" cy="89"/>
                          </a:xfrm>
                          <a:custGeom>
                            <a:avLst/>
                            <a:gdLst>
                              <a:gd name="T0" fmla="+- 0 4874 4830"/>
                              <a:gd name="T1" fmla="*/ T0 w 88"/>
                              <a:gd name="T2" fmla="+- 0 2813 2725"/>
                              <a:gd name="T3" fmla="*/ 2813 h 89"/>
                              <a:gd name="T4" fmla="+- 0 4864 4830"/>
                              <a:gd name="T5" fmla="*/ T4 w 88"/>
                              <a:gd name="T6" fmla="+- 0 2812 2725"/>
                              <a:gd name="T7" fmla="*/ 2812 h 89"/>
                              <a:gd name="T8" fmla="+- 0 4856 4830"/>
                              <a:gd name="T9" fmla="*/ T8 w 88"/>
                              <a:gd name="T10" fmla="+- 0 2810 2725"/>
                              <a:gd name="T11" fmla="*/ 2810 h 89"/>
                              <a:gd name="T12" fmla="+- 0 4849 4830"/>
                              <a:gd name="T13" fmla="*/ T12 w 88"/>
                              <a:gd name="T14" fmla="+- 0 2805 2725"/>
                              <a:gd name="T15" fmla="*/ 2805 h 89"/>
                              <a:gd name="T16" fmla="+- 0 4842 4830"/>
                              <a:gd name="T17" fmla="*/ T16 w 88"/>
                              <a:gd name="T18" fmla="+- 0 2800 2725"/>
                              <a:gd name="T19" fmla="*/ 2800 h 89"/>
                              <a:gd name="T20" fmla="+- 0 4836 4830"/>
                              <a:gd name="T21" fmla="*/ T20 w 88"/>
                              <a:gd name="T22" fmla="+- 0 2793 2725"/>
                              <a:gd name="T23" fmla="*/ 2793 h 89"/>
                              <a:gd name="T24" fmla="+- 0 4833 4830"/>
                              <a:gd name="T25" fmla="*/ T24 w 88"/>
                              <a:gd name="T26" fmla="+- 0 2785 2725"/>
                              <a:gd name="T27" fmla="*/ 2785 h 89"/>
                              <a:gd name="T28" fmla="+- 0 4831 4830"/>
                              <a:gd name="T29" fmla="*/ T28 w 88"/>
                              <a:gd name="T30" fmla="+- 0 2777 2725"/>
                              <a:gd name="T31" fmla="*/ 2777 h 89"/>
                              <a:gd name="T32" fmla="+- 0 4830 4830"/>
                              <a:gd name="T33" fmla="*/ T32 w 88"/>
                              <a:gd name="T34" fmla="+- 0 2769 2725"/>
                              <a:gd name="T35" fmla="*/ 2769 h 89"/>
                              <a:gd name="T36" fmla="+- 0 4831 4830"/>
                              <a:gd name="T37" fmla="*/ T36 w 88"/>
                              <a:gd name="T38" fmla="+- 0 2759 2725"/>
                              <a:gd name="T39" fmla="*/ 2759 h 89"/>
                              <a:gd name="T40" fmla="+- 0 4864 4830"/>
                              <a:gd name="T41" fmla="*/ T40 w 88"/>
                              <a:gd name="T42" fmla="+- 0 2725 2725"/>
                              <a:gd name="T43" fmla="*/ 2725 h 89"/>
                              <a:gd name="T44" fmla="+- 0 4883 4830"/>
                              <a:gd name="T45" fmla="*/ T44 w 88"/>
                              <a:gd name="T46" fmla="+- 0 2725 2725"/>
                              <a:gd name="T47" fmla="*/ 2725 h 89"/>
                              <a:gd name="T48" fmla="+- 0 4917 4830"/>
                              <a:gd name="T49" fmla="*/ T48 w 88"/>
                              <a:gd name="T50" fmla="+- 0 2769 2725"/>
                              <a:gd name="T51" fmla="*/ 2769 h 89"/>
                              <a:gd name="T52" fmla="+- 0 4917 4830"/>
                              <a:gd name="T53" fmla="*/ T52 w 88"/>
                              <a:gd name="T54" fmla="+- 0 2777 2725"/>
                              <a:gd name="T55" fmla="*/ 2777 h 89"/>
                              <a:gd name="T56" fmla="+- 0 4914 4830"/>
                              <a:gd name="T57" fmla="*/ T56 w 88"/>
                              <a:gd name="T58" fmla="+- 0 2785 2725"/>
                              <a:gd name="T59" fmla="*/ 2785 h 89"/>
                              <a:gd name="T60" fmla="+- 0 4904 4830"/>
                              <a:gd name="T61" fmla="*/ T60 w 88"/>
                              <a:gd name="T62" fmla="+- 0 2800 2725"/>
                              <a:gd name="T63" fmla="*/ 2800 h 89"/>
                              <a:gd name="T64" fmla="+- 0 4891 4830"/>
                              <a:gd name="T65" fmla="*/ T64 w 88"/>
                              <a:gd name="T66" fmla="+- 0 2810 2725"/>
                              <a:gd name="T67" fmla="*/ 2810 h 89"/>
                              <a:gd name="T68" fmla="+- 0 4883 4830"/>
                              <a:gd name="T69" fmla="*/ T68 w 88"/>
                              <a:gd name="T70" fmla="+- 0 2812 2725"/>
                              <a:gd name="T71" fmla="*/ 2812 h 89"/>
                              <a:gd name="T72" fmla="+- 0 4874 4830"/>
                              <a:gd name="T73" fmla="*/ T72 w 88"/>
                              <a:gd name="T74" fmla="+- 0 2813 2725"/>
                              <a:gd name="T75" fmla="*/ 2813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88" h="89">
                                <a:moveTo>
                                  <a:pt x="44" y="88"/>
                                </a:moveTo>
                                <a:lnTo>
                                  <a:pt x="34" y="87"/>
                                </a:lnTo>
                                <a:lnTo>
                                  <a:pt x="26" y="85"/>
                                </a:lnTo>
                                <a:lnTo>
                                  <a:pt x="19" y="80"/>
                                </a:lnTo>
                                <a:lnTo>
                                  <a:pt x="12" y="75"/>
                                </a:lnTo>
                                <a:lnTo>
                                  <a:pt x="6" y="68"/>
                                </a:lnTo>
                                <a:lnTo>
                                  <a:pt x="3" y="60"/>
                                </a:lnTo>
                                <a:lnTo>
                                  <a:pt x="1" y="52"/>
                                </a:lnTo>
                                <a:lnTo>
                                  <a:pt x="0" y="44"/>
                                </a:lnTo>
                                <a:lnTo>
                                  <a:pt x="1" y="34"/>
                                </a:lnTo>
                                <a:lnTo>
                                  <a:pt x="34" y="0"/>
                                </a:lnTo>
                                <a:lnTo>
                                  <a:pt x="53" y="0"/>
                                </a:lnTo>
                                <a:lnTo>
                                  <a:pt x="87" y="44"/>
                                </a:lnTo>
                                <a:lnTo>
                                  <a:pt x="87" y="52"/>
                                </a:lnTo>
                                <a:lnTo>
                                  <a:pt x="84" y="60"/>
                                </a:lnTo>
                                <a:lnTo>
                                  <a:pt x="74" y="75"/>
                                </a:lnTo>
                                <a:lnTo>
                                  <a:pt x="61" y="85"/>
                                </a:lnTo>
                                <a:lnTo>
                                  <a:pt x="53" y="87"/>
                                </a:lnTo>
                                <a:lnTo>
                                  <a:pt x="44" y="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1462617" name="Freeform 34"/>
                        <wps:cNvSpPr>
                          <a:spLocks/>
                        </wps:cNvSpPr>
                        <wps:spPr bwMode="auto">
                          <a:xfrm>
                            <a:off x="4829" y="2724"/>
                            <a:ext cx="88" cy="89"/>
                          </a:xfrm>
                          <a:custGeom>
                            <a:avLst/>
                            <a:gdLst>
                              <a:gd name="T0" fmla="+- 0 4874 4830"/>
                              <a:gd name="T1" fmla="*/ T0 w 88"/>
                              <a:gd name="T2" fmla="+- 0 2725 2725"/>
                              <a:gd name="T3" fmla="*/ 2725 h 89"/>
                              <a:gd name="T4" fmla="+- 0 4864 4830"/>
                              <a:gd name="T5" fmla="*/ T4 w 88"/>
                              <a:gd name="T6" fmla="+- 0 2725 2725"/>
                              <a:gd name="T7" fmla="*/ 2725 h 89"/>
                              <a:gd name="T8" fmla="+- 0 4856 4830"/>
                              <a:gd name="T9" fmla="*/ T8 w 88"/>
                              <a:gd name="T10" fmla="+- 0 2728 2725"/>
                              <a:gd name="T11" fmla="*/ 2728 h 89"/>
                              <a:gd name="T12" fmla="+- 0 4830 4830"/>
                              <a:gd name="T13" fmla="*/ T12 w 88"/>
                              <a:gd name="T14" fmla="+- 0 2769 2725"/>
                              <a:gd name="T15" fmla="*/ 2769 h 89"/>
                              <a:gd name="T16" fmla="+- 0 4831 4830"/>
                              <a:gd name="T17" fmla="*/ T16 w 88"/>
                              <a:gd name="T18" fmla="+- 0 2777 2725"/>
                              <a:gd name="T19" fmla="*/ 2777 h 89"/>
                              <a:gd name="T20" fmla="+- 0 4833 4830"/>
                              <a:gd name="T21" fmla="*/ T20 w 88"/>
                              <a:gd name="T22" fmla="+- 0 2785 2725"/>
                              <a:gd name="T23" fmla="*/ 2785 h 89"/>
                              <a:gd name="T24" fmla="+- 0 4836 4830"/>
                              <a:gd name="T25" fmla="*/ T24 w 88"/>
                              <a:gd name="T26" fmla="+- 0 2793 2725"/>
                              <a:gd name="T27" fmla="*/ 2793 h 89"/>
                              <a:gd name="T28" fmla="+- 0 4842 4830"/>
                              <a:gd name="T29" fmla="*/ T28 w 88"/>
                              <a:gd name="T30" fmla="+- 0 2800 2725"/>
                              <a:gd name="T31" fmla="*/ 2800 h 89"/>
                              <a:gd name="T32" fmla="+- 0 4849 4830"/>
                              <a:gd name="T33" fmla="*/ T32 w 88"/>
                              <a:gd name="T34" fmla="+- 0 2805 2725"/>
                              <a:gd name="T35" fmla="*/ 2805 h 89"/>
                              <a:gd name="T36" fmla="+- 0 4856 4830"/>
                              <a:gd name="T37" fmla="*/ T36 w 88"/>
                              <a:gd name="T38" fmla="+- 0 2810 2725"/>
                              <a:gd name="T39" fmla="*/ 2810 h 89"/>
                              <a:gd name="T40" fmla="+- 0 4864 4830"/>
                              <a:gd name="T41" fmla="*/ T40 w 88"/>
                              <a:gd name="T42" fmla="+- 0 2812 2725"/>
                              <a:gd name="T43" fmla="*/ 2812 h 89"/>
                              <a:gd name="T44" fmla="+- 0 4874 4830"/>
                              <a:gd name="T45" fmla="*/ T44 w 88"/>
                              <a:gd name="T46" fmla="+- 0 2813 2725"/>
                              <a:gd name="T47" fmla="*/ 2813 h 89"/>
                              <a:gd name="T48" fmla="+- 0 4883 4830"/>
                              <a:gd name="T49" fmla="*/ T48 w 88"/>
                              <a:gd name="T50" fmla="+- 0 2812 2725"/>
                              <a:gd name="T51" fmla="*/ 2812 h 89"/>
                              <a:gd name="T52" fmla="+- 0 4891 4830"/>
                              <a:gd name="T53" fmla="*/ T52 w 88"/>
                              <a:gd name="T54" fmla="+- 0 2810 2725"/>
                              <a:gd name="T55" fmla="*/ 2810 h 89"/>
                              <a:gd name="T56" fmla="+- 0 4898 4830"/>
                              <a:gd name="T57" fmla="*/ T56 w 88"/>
                              <a:gd name="T58" fmla="+- 0 2805 2725"/>
                              <a:gd name="T59" fmla="*/ 2805 h 89"/>
                              <a:gd name="T60" fmla="+- 0 4904 4830"/>
                              <a:gd name="T61" fmla="*/ T60 w 88"/>
                              <a:gd name="T62" fmla="+- 0 2800 2725"/>
                              <a:gd name="T63" fmla="*/ 2800 h 89"/>
                              <a:gd name="T64" fmla="+- 0 4909 4830"/>
                              <a:gd name="T65" fmla="*/ T64 w 88"/>
                              <a:gd name="T66" fmla="+- 0 2793 2725"/>
                              <a:gd name="T67" fmla="*/ 2793 h 89"/>
                              <a:gd name="T68" fmla="+- 0 4914 4830"/>
                              <a:gd name="T69" fmla="*/ T68 w 88"/>
                              <a:gd name="T70" fmla="+- 0 2785 2725"/>
                              <a:gd name="T71" fmla="*/ 2785 h 89"/>
                              <a:gd name="T72" fmla="+- 0 4917 4830"/>
                              <a:gd name="T73" fmla="*/ T72 w 88"/>
                              <a:gd name="T74" fmla="+- 0 2777 2725"/>
                              <a:gd name="T75" fmla="*/ 2777 h 89"/>
                              <a:gd name="T76" fmla="+- 0 4918 4830"/>
                              <a:gd name="T77" fmla="*/ T76 w 88"/>
                              <a:gd name="T78" fmla="+- 0 2769 2725"/>
                              <a:gd name="T79" fmla="*/ 2769 h 89"/>
                              <a:gd name="T80" fmla="+- 0 4917 4830"/>
                              <a:gd name="T81" fmla="*/ T80 w 88"/>
                              <a:gd name="T82" fmla="+- 0 2759 2725"/>
                              <a:gd name="T83" fmla="*/ 2759 h 89"/>
                              <a:gd name="T84" fmla="+- 0 4883 4830"/>
                              <a:gd name="T85" fmla="*/ T84 w 88"/>
                              <a:gd name="T86" fmla="+- 0 2725 2725"/>
                              <a:gd name="T87" fmla="*/ 2725 h 89"/>
                              <a:gd name="T88" fmla="+- 0 4874 4830"/>
                              <a:gd name="T89" fmla="*/ T88 w 88"/>
                              <a:gd name="T90" fmla="+- 0 2725 2725"/>
                              <a:gd name="T91" fmla="*/ 2725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88" h="89">
                                <a:moveTo>
                                  <a:pt x="44" y="0"/>
                                </a:moveTo>
                                <a:lnTo>
                                  <a:pt x="34" y="0"/>
                                </a:lnTo>
                                <a:lnTo>
                                  <a:pt x="26" y="3"/>
                                </a:lnTo>
                                <a:lnTo>
                                  <a:pt x="0" y="44"/>
                                </a:lnTo>
                                <a:lnTo>
                                  <a:pt x="1" y="52"/>
                                </a:lnTo>
                                <a:lnTo>
                                  <a:pt x="3" y="60"/>
                                </a:lnTo>
                                <a:lnTo>
                                  <a:pt x="6" y="68"/>
                                </a:lnTo>
                                <a:lnTo>
                                  <a:pt x="12" y="75"/>
                                </a:lnTo>
                                <a:lnTo>
                                  <a:pt x="19" y="80"/>
                                </a:lnTo>
                                <a:lnTo>
                                  <a:pt x="26" y="85"/>
                                </a:lnTo>
                                <a:lnTo>
                                  <a:pt x="34" y="87"/>
                                </a:lnTo>
                                <a:lnTo>
                                  <a:pt x="44" y="88"/>
                                </a:lnTo>
                                <a:lnTo>
                                  <a:pt x="53" y="87"/>
                                </a:lnTo>
                                <a:lnTo>
                                  <a:pt x="61" y="85"/>
                                </a:lnTo>
                                <a:lnTo>
                                  <a:pt x="68" y="80"/>
                                </a:lnTo>
                                <a:lnTo>
                                  <a:pt x="74" y="75"/>
                                </a:lnTo>
                                <a:lnTo>
                                  <a:pt x="79" y="68"/>
                                </a:lnTo>
                                <a:lnTo>
                                  <a:pt x="84" y="60"/>
                                </a:lnTo>
                                <a:lnTo>
                                  <a:pt x="87" y="52"/>
                                </a:lnTo>
                                <a:lnTo>
                                  <a:pt x="88" y="44"/>
                                </a:lnTo>
                                <a:lnTo>
                                  <a:pt x="87" y="34"/>
                                </a:lnTo>
                                <a:lnTo>
                                  <a:pt x="53" y="0"/>
                                </a:lnTo>
                                <a:lnTo>
                                  <a:pt x="4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92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3896685" name="Text Box 35"/>
                        <wps:cNvSpPr txBox="1">
                          <a:spLocks noChangeArrowheads="1"/>
                        </wps:cNvSpPr>
                        <wps:spPr bwMode="auto">
                          <a:xfrm>
                            <a:off x="2942" y="1865"/>
                            <a:ext cx="882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657309" w14:textId="77777777" w:rsidR="0087336D" w:rsidRDefault="0087336D" w:rsidP="0087336D">
                              <w:pPr>
                                <w:spacing w:line="156" w:lineRule="exac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w w:val="105"/>
                                  <w:sz w:val="15"/>
                                </w:rPr>
                                <w:t>ALU&amp;REG</w:t>
                              </w:r>
                              <w:r>
                                <w:rPr>
                                  <w:w w:val="105"/>
                                  <w:sz w:val="15"/>
                                </w:rPr>
                                <w:t>单元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46180089" name="Text Box 36"/>
                        <wps:cNvSpPr txBox="1">
                          <a:spLocks noChangeArrowheads="1"/>
                        </wps:cNvSpPr>
                        <wps:spPr bwMode="auto">
                          <a:xfrm>
                            <a:off x="4282" y="1836"/>
                            <a:ext cx="758" cy="6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FA7795" w14:textId="77777777" w:rsidR="0087336D" w:rsidRDefault="0087336D" w:rsidP="0087336D">
                              <w:pPr>
                                <w:spacing w:line="177" w:lineRule="exact"/>
                                <w:ind w:right="18"/>
                                <w:jc w:val="righ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w w:val="105"/>
                                  <w:sz w:val="15"/>
                                </w:rPr>
                                <w:t>D7...DO</w:t>
                              </w:r>
                            </w:p>
                            <w:p w14:paraId="71CA6345" w14:textId="77777777" w:rsidR="0087336D" w:rsidRDefault="0087336D" w:rsidP="0087336D">
                              <w:pPr>
                                <w:spacing w:before="5"/>
                                <w:rPr>
                                  <w:sz w:val="23"/>
                                </w:rPr>
                              </w:pPr>
                            </w:p>
                            <w:p w14:paraId="7C4F4D97" w14:textId="77777777" w:rsidR="0087336D" w:rsidRDefault="0087336D" w:rsidP="0087336D">
                              <w:pPr>
                                <w:spacing w:line="172" w:lineRule="exact"/>
                                <w:ind w:right="50"/>
                                <w:jc w:val="righ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sz w:val="15"/>
                                </w:rPr>
                                <w:t>IN7...IN0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17264533" name="Text Box 37"/>
                        <wps:cNvSpPr txBox="1">
                          <a:spLocks noChangeArrowheads="1"/>
                        </wps:cNvSpPr>
                        <wps:spPr bwMode="auto">
                          <a:xfrm>
                            <a:off x="3088" y="3108"/>
                            <a:ext cx="1998" cy="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E8F8D9" w14:textId="77777777" w:rsidR="0087336D" w:rsidRDefault="0087336D" w:rsidP="0087336D">
                              <w:pPr>
                                <w:tabs>
                                  <w:tab w:val="left" w:pos="1115"/>
                                </w:tabs>
                                <w:spacing w:line="181" w:lineRule="exact"/>
                                <w:ind w:right="18"/>
                                <w:jc w:val="center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w w:val="105"/>
                                  <w:sz w:val="15"/>
                                </w:rPr>
                                <w:t>SD27...SD20</w:t>
                              </w:r>
                              <w:r>
                                <w:rPr>
                                  <w:w w:val="105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-1"/>
                                  <w:w w:val="105"/>
                                  <w:sz w:val="15"/>
                                </w:rPr>
                                <w:t>SD17...SD10</w:t>
                              </w:r>
                            </w:p>
                            <w:p w14:paraId="369F8CC7" w14:textId="77777777" w:rsidR="0087336D" w:rsidRDefault="0087336D" w:rsidP="0087336D">
                              <w:pPr>
                                <w:spacing w:before="136" w:line="172" w:lineRule="exact"/>
                                <w:ind w:right="96"/>
                                <w:jc w:val="center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w w:val="105"/>
                                  <w:sz w:val="15"/>
                                </w:rPr>
                                <w:t>CON</w:t>
                              </w:r>
                              <w:r>
                                <w:rPr>
                                  <w:w w:val="105"/>
                                  <w:sz w:val="15"/>
                                </w:rPr>
                                <w:t>单元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32357836" name="Text Box 38"/>
                        <wps:cNvSpPr txBox="1">
                          <a:spLocks noChangeArrowheads="1"/>
                        </wps:cNvSpPr>
                        <wps:spPr bwMode="auto">
                          <a:xfrm>
                            <a:off x="4371" y="1043"/>
                            <a:ext cx="822" cy="553"/>
                          </a:xfrm>
                          <a:prstGeom prst="rect">
                            <a:avLst/>
                          </a:prstGeom>
                          <a:noFill/>
                          <a:ln w="592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D1DBBAA" w14:textId="77777777" w:rsidR="0087336D" w:rsidRDefault="0087336D" w:rsidP="0087336D">
                              <w:pPr>
                                <w:spacing w:before="23"/>
                                <w:ind w:left="38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w w:val="105"/>
                                  <w:sz w:val="15"/>
                                </w:rPr>
                                <w:t>CPU</w:t>
                              </w:r>
                              <w:r>
                                <w:rPr>
                                  <w:w w:val="105"/>
                                  <w:sz w:val="15"/>
                                </w:rPr>
                                <w:t>内总线</w:t>
                              </w:r>
                            </w:p>
                            <w:p w14:paraId="28B558C7" w14:textId="77777777" w:rsidR="0087336D" w:rsidRDefault="0087336D" w:rsidP="0087336D">
                              <w:pPr>
                                <w:spacing w:before="136" w:line="191" w:lineRule="exact"/>
                                <w:ind w:left="96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w w:val="105"/>
                                  <w:sz w:val="15"/>
                                </w:rPr>
                                <w:t>D7...DO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26ABAC" id="Group 7" o:spid="_x0000_s1043" style="position:absolute;left:0;text-align:left;margin-left:142.3pt;margin-top:51.95pt;width:117.6pt;height:132.25pt;z-index:251662336;mso-position-horizontal-relative:page" coordorigin="2846,1039" coordsize="2352,2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">
                <v:shape id="AutoShape 15" o:spid="_x0000_s1044" style="position:absolute;left:2850;top:1822;width:2342;height:1856;visibility:visible;mso-wrap-style:square;v-text-anchor:top" coordsize="2342,18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" path="m,823r2342,l2342,,,,,823xm,1855r2342,l2342,1107,,1107r,748xe" filled="f" strokeweight=".16467mm">
                  <v:path arrowok="t" o:connecttype="custom" o:connectlocs="0,2646;2342,2646;2342,1823;0,1823;0,2646;0,3678;2342,3678;2342,2930;0,2930;0,3678" o:connectangles="0,0,0,0,0,0,0,0,0,0"/>
                </v:shape>
                <v:line id="Line 16" o:spid="_x0000_s1045" style="position:absolute;visibility:visible;mso-wrap-style:square" from="3267,2999" to="3267,29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" strokeweight=".16656mm"/>
                <v:rect id="Rectangle 17" o:spid="_x0000_s1046" style="position:absolute;left:2995;top:2501;width:1030;height: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" filled="f" strokeweight=".16628mm"/>
                <v:line id="Line 18" o:spid="_x0000_s1047" style="position:absolute;visibility:visible;mso-wrap-style:square" from="3736,3007" to="3736,30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" strokeweight=".16656mm"/>
                <v:shape id="Freeform 19" o:spid="_x0000_s1048" style="position:absolute;left:3222;top:2724;width:88;height:89;visibility:visible;mso-wrap-style:square;v-text-anchor:top" coordsize="88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" path="m44,88l35,87,27,85,20,80,13,75,7,68,3,60,1,52,,44,1,34,35,,54,,88,44r-1,8l84,60,75,75,62,85r-8,2l44,88xe" stroked="f">
                  <v:path arrowok="t" o:connecttype="custom" o:connectlocs="44,2813;35,2812;27,2810;20,2805;13,2800;7,2793;3,2785;1,2777;0,2769;1,2759;35,2725;54,2725;88,2769;87,2777;84,2785;75,2800;62,2810;54,2812;44,2813" o:connectangles="0,0,0,0,0,0,0,0,0,0,0,0,0,0,0,0,0,0,0"/>
                </v:shape>
                <v:shape id="Freeform 20" o:spid="_x0000_s1049" style="position:absolute;left:3222;top:2724;width:88;height:89;visibility:visible;mso-wrap-style:square;v-text-anchor:top" coordsize="88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" path="m44,l35,,27,3,,44r1,8l3,60r4,8l13,75r7,5l27,85r8,2l44,88,54,87r8,-2l69,80r6,-5l80,68r4,-8l87,52r1,-8l87,34,54,,44,xe" filled="f" strokeweight=".16467mm">
                  <v:path arrowok="t" o:connecttype="custom" o:connectlocs="44,2725;35,2725;27,2728;0,2769;1,2777;3,2785;7,2793;13,2800;20,2805;27,2810;35,2812;44,2813;54,2812;62,2810;69,2805;75,2800;80,2793;84,2785;87,2777;88,2769;87,2759;54,2725;44,2725" o:connectangles="0,0,0,0,0,0,0,0,0,0,0,0,0,0,0,0,0,0,0,0,0,0,0"/>
                </v:shape>
                <v:shape id="Freeform 21" o:spid="_x0000_s1050" style="position:absolute;left:3692;top:2732;width:88;height:89;visibility:visible;mso-wrap-style:square;v-text-anchor:top" coordsize="88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" path="m44,89l35,87,26,85,20,80,12,76,7,68,3,61,1,52,,44,1,35,35,,53,,88,44r-1,8l84,61,75,76,62,85r-9,2l44,89xe" stroked="f">
                  <v:path arrowok="t" o:connecttype="custom" o:connectlocs="44,2821;35,2819;26,2817;20,2812;12,2808;7,2800;3,2793;1,2784;0,2776;1,2767;35,2732;53,2732;88,2776;87,2784;84,2793;75,2808;62,2817;53,2819;44,2821" o:connectangles="0,0,0,0,0,0,0,0,0,0,0,0,0,0,0,0,0,0,0"/>
                </v:shape>
                <v:shape id="Freeform 22" o:spid="_x0000_s1051" style="position:absolute;left:3692;top:2732;width:88;height:89;visibility:visible;mso-wrap-style:square;v-text-anchor:top" coordsize="88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" path="m44,l35,,26,4,,44r1,8l3,61r4,7l12,76r8,4l26,85r9,2l44,89,54,87r8,-2l68,80r7,-4l80,68r4,-7l87,52r1,-8l87,35,54,,44,xe" filled="f" strokeweight=".16467mm">
                  <v:path arrowok="t" o:connecttype="custom" o:connectlocs="44,2732;35,2732;26,2736;0,2776;1,2784;3,2793;7,2800;12,2808;20,2812;26,2817;35,2819;44,2821;54,2819;62,2817;68,2812;75,2808;80,2800;84,2793;87,2784;88,2776;87,2767;54,2732;44,2732" o:connectangles="0,0,0,0,0,0,0,0,0,0,0,0,0,0,0,0,0,0,0,0,0,0,0"/>
                </v:shape>
                <v:line id="Line 23" o:spid="_x0000_s1052" style="position:absolute;visibility:visible;mso-wrap-style:square" from="3457,2773" to="3572,27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" strokeweight=".27711mm">
                  <v:stroke dashstyle="dot"/>
                </v:line>
                <v:shape id="AutoShape 24" o:spid="_x0000_s1053" style="position:absolute;left:2993;top:2500;width:2027;height:544;visibility:visible;mso-wrap-style:square;v-text-anchor:top" coordsize="2027,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" path="m1029,507l,507r,37l1029,544r,-37xm2027,l1265,r,37l2027,37r,-37xm2024,501r-762,l1262,538r762,l2024,501xe" filled="f" strokeweight=".16642mm">
                  <v:path arrowok="t" o:connecttype="custom" o:connectlocs="1029,3007;0,3007;0,3044;1029,3044;1029,3007;2027,2500;1265,2500;1265,2537;2027,2537;2027,2500;2024,3001;1262,3001;1262,3038;2024,3038;2024,3001" o:connectangles="0,0,0,0,0,0,0,0,0,0,0,0,0,0,0"/>
                </v:shape>
                <v:line id="Line 25" o:spid="_x0000_s1054" style="position:absolute;visibility:visible;mso-wrap-style:square" from="4836,1599" to="4836,18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" strokeweight=".16656mm"/>
                <v:line id="Line 26" o:spid="_x0000_s1055" style="position:absolute;visibility:visible;mso-wrap-style:square" from="4620,1599" to="4620,18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" strokeweight=".16656mm"/>
                <v:line id="Line 27" o:spid="_x0000_s1056" style="position:absolute;visibility:visible;mso-wrap-style:square" from="4762,1703" to="4762,17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" strokeweight=".27711mm">
                  <v:stroke dashstyle="dot"/>
                </v:line>
                <v:line id="Line 28" o:spid="_x0000_s1057" style="position:absolute;visibility:visible;mso-wrap-style:square" from="4405,2995" to="4405,29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" strokeweight=".16656mm"/>
                <v:line id="Line 29" o:spid="_x0000_s1058" style="position:absolute;visibility:visible;mso-wrap-style:square" from="4874,3003" to="4874,30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" strokeweight=".16656mm"/>
                <v:shape id="Freeform 30" o:spid="_x0000_s1059" style="position:absolute;left:4359;top:2720;width:88;height:89;visibility:visible;mso-wrap-style:square;v-text-anchor:top" coordsize="88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" path="m44,89l34,87,26,85,20,80,12,76,6,68,3,61,1,52,,44,1,34,34,,53,,88,44r-1,8l84,61,75,76,61,85r-8,2l44,89xe" stroked="f">
                  <v:path arrowok="t" o:connecttype="custom" o:connectlocs="44,2810;34,2808;26,2806;20,2801;12,2797;6,2789;3,2782;1,2773;0,2765;1,2755;34,2721;53,2721;88,2765;87,2773;84,2782;75,2797;61,2806;53,2808;44,2810" o:connectangles="0,0,0,0,0,0,0,0,0,0,0,0,0,0,0,0,0,0,0"/>
                </v:shape>
                <v:shape id="Freeform 31" o:spid="_x0000_s1060" style="position:absolute;left:4359;top:2720;width:88;height:89;visibility:visible;mso-wrap-style:square;v-text-anchor:top" coordsize="88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" path="m44,l34,,26,4,,44r1,8l3,61r3,7l12,76r8,4l26,85r8,2l44,89r9,-2l61,85r7,-5l75,76r4,-8l84,61r3,-9l88,44,87,34,53,,44,xe" filled="f" strokeweight=".16467mm">
                  <v:path arrowok="t" o:connecttype="custom" o:connectlocs="44,2721;34,2721;26,2725;0,2765;1,2773;3,2782;6,2789;12,2797;20,2801;26,2806;34,2808;44,2810;53,2808;61,2806;68,2801;75,2797;79,2789;84,2782;87,2773;88,2765;87,2755;53,2721;44,2721" o:connectangles="0,0,0,0,0,0,0,0,0,0,0,0,0,0,0,0,0,0,0,0,0,0,0"/>
                </v:shape>
                <v:line id="Line 32" o:spid="_x0000_s1061" style="position:absolute;visibility:visible;mso-wrap-style:square" from="4594,2769" to="4709,27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" strokeweight=".27711mm">
                  <v:stroke dashstyle="dot"/>
                </v:line>
                <v:shape id="Freeform 33" o:spid="_x0000_s1062" style="position:absolute;left:4829;top:2724;width:88;height:89;visibility:visible;mso-wrap-style:square;v-text-anchor:top" coordsize="88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" path="m44,88l34,87,26,85,19,80,12,75,6,68,3,60,1,52,,44,1,34,34,,53,,87,44r,8l84,60,74,75,61,85r-8,2l44,88xe" stroked="f">
                  <v:path arrowok="t" o:connecttype="custom" o:connectlocs="44,2813;34,2812;26,2810;19,2805;12,2800;6,2793;3,2785;1,2777;0,2769;1,2759;34,2725;53,2725;87,2769;87,2777;84,2785;74,2800;61,2810;53,2812;44,2813" o:connectangles="0,0,0,0,0,0,0,0,0,0,0,0,0,0,0,0,0,0,0"/>
                </v:shape>
                <v:shape id="Freeform 34" o:spid="_x0000_s1063" style="position:absolute;left:4829;top:2724;width:88;height:89;visibility:visible;mso-wrap-style:square;v-text-anchor:top" coordsize="88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" path="m44,l34,,26,3,,44r1,8l3,60r3,8l12,75r7,5l26,85r8,2l44,88r9,-1l61,85r7,-5l74,75r5,-7l84,60r3,-8l88,44,87,34,53,,44,xe" filled="f" strokeweight=".16467mm">
                  <v:path arrowok="t" o:connecttype="custom" o:connectlocs="44,2725;34,2725;26,2728;0,2769;1,2777;3,2785;6,2793;12,2800;19,2805;26,2810;34,2812;44,2813;53,2812;61,2810;68,2805;74,2800;79,2793;84,2785;87,2777;88,2769;87,2759;53,2725;44,2725" o:connectangles="0,0,0,0,0,0,0,0,0,0,0,0,0,0,0,0,0,0,0,0,0,0,0"/>
                </v:shape>
                <v:shape id="Text Box 35" o:spid="_x0000_s1064" type="#_x0000_t202" style="position:absolute;left:2942;top:1865;width:882;height: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" filled="f" stroked="f">
                  <v:textbox inset="0,0,0,0">
                    <w:txbxContent>
                      <w:p w14:paraId="5F657309" w14:textId="77777777" w:rsidR="0087336D" w:rsidRDefault="0087336D" w:rsidP="0087336D">
                        <w:pPr>
                          <w:spacing w:line="156" w:lineRule="exact"/>
                          <w:rPr>
                            <w:sz w:val="15"/>
                          </w:rPr>
                        </w:pPr>
                        <w:r>
                          <w:rPr>
                            <w:w w:val="105"/>
                            <w:sz w:val="15"/>
                          </w:rPr>
                          <w:t>ALU&amp;REG</w:t>
                        </w:r>
                        <w:r>
                          <w:rPr>
                            <w:w w:val="105"/>
                            <w:sz w:val="15"/>
                          </w:rPr>
                          <w:t>单元</w:t>
                        </w:r>
                      </w:p>
                    </w:txbxContent>
                  </v:textbox>
                </v:shape>
                <v:shape id="Text Box 36" o:spid="_x0000_s1065" type="#_x0000_t202" style="position:absolute;left:4282;top:1836;width:758;height:6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" filled="f" stroked="f">
                  <v:textbox inset="0,0,0,0">
                    <w:txbxContent>
                      <w:p w14:paraId="26FA7795" w14:textId="77777777" w:rsidR="0087336D" w:rsidRDefault="0087336D" w:rsidP="0087336D">
                        <w:pPr>
                          <w:spacing w:line="177" w:lineRule="exact"/>
                          <w:ind w:right="18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w w:val="105"/>
                            <w:sz w:val="15"/>
                          </w:rPr>
                          <w:t>D7...DO</w:t>
                        </w:r>
                      </w:p>
                      <w:p w14:paraId="71CA6345" w14:textId="77777777" w:rsidR="0087336D" w:rsidRDefault="0087336D" w:rsidP="0087336D">
                        <w:pPr>
                          <w:spacing w:before="5"/>
                          <w:rPr>
                            <w:sz w:val="23"/>
                          </w:rPr>
                        </w:pPr>
                      </w:p>
                      <w:p w14:paraId="7C4F4D97" w14:textId="77777777" w:rsidR="0087336D" w:rsidRDefault="0087336D" w:rsidP="0087336D">
                        <w:pPr>
                          <w:spacing w:line="172" w:lineRule="exact"/>
                          <w:ind w:right="50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sz w:val="15"/>
                          </w:rPr>
                          <w:t>IN7...IN0</w:t>
                        </w:r>
                      </w:p>
                    </w:txbxContent>
                  </v:textbox>
                </v:shape>
                <v:shape id="Text Box 37" o:spid="_x0000_s1066" type="#_x0000_t202" style="position:absolute;left:3088;top:3108;width:1998;height:4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" filled="f" stroked="f">
                  <v:textbox inset="0,0,0,0">
                    <w:txbxContent>
                      <w:p w14:paraId="5AE8F8D9" w14:textId="77777777" w:rsidR="0087336D" w:rsidRDefault="0087336D" w:rsidP="0087336D">
                        <w:pPr>
                          <w:tabs>
                            <w:tab w:val="left" w:pos="1115"/>
                          </w:tabs>
                          <w:spacing w:line="181" w:lineRule="exact"/>
                          <w:ind w:right="18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w w:val="105"/>
                            <w:sz w:val="15"/>
                          </w:rPr>
                          <w:t>SD27...SD20</w:t>
                        </w:r>
                        <w:r>
                          <w:rPr>
                            <w:w w:val="105"/>
                            <w:sz w:val="15"/>
                          </w:rPr>
                          <w:tab/>
                        </w:r>
                        <w:r>
                          <w:rPr>
                            <w:spacing w:val="-1"/>
                            <w:w w:val="105"/>
                            <w:sz w:val="15"/>
                          </w:rPr>
                          <w:t>SD17...SD10</w:t>
                        </w:r>
                      </w:p>
                      <w:p w14:paraId="369F8CC7" w14:textId="77777777" w:rsidR="0087336D" w:rsidRDefault="0087336D" w:rsidP="0087336D">
                        <w:pPr>
                          <w:spacing w:before="136" w:line="172" w:lineRule="exact"/>
                          <w:ind w:right="96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w w:val="105"/>
                            <w:sz w:val="15"/>
                          </w:rPr>
                          <w:t>CON</w:t>
                        </w:r>
                        <w:r>
                          <w:rPr>
                            <w:w w:val="105"/>
                            <w:sz w:val="15"/>
                          </w:rPr>
                          <w:t>单元</w:t>
                        </w:r>
                      </w:p>
                    </w:txbxContent>
                  </v:textbox>
                </v:shape>
                <v:shape id="Text Box 38" o:spid="_x0000_s1067" type="#_x0000_t202" style="position:absolute;left:4371;top:1043;width:822;height: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" filled="f" strokeweight=".16461mm">
                  <v:textbox inset="0,0,0,0">
                    <w:txbxContent>
                      <w:p w14:paraId="6D1DBBAA" w14:textId="77777777" w:rsidR="0087336D" w:rsidRDefault="0087336D" w:rsidP="0087336D">
                        <w:pPr>
                          <w:spacing w:before="23"/>
                          <w:ind w:left="38"/>
                          <w:rPr>
                            <w:sz w:val="15"/>
                          </w:rPr>
                        </w:pPr>
                        <w:r>
                          <w:rPr>
                            <w:w w:val="105"/>
                            <w:sz w:val="15"/>
                          </w:rPr>
                          <w:t>CPU</w:t>
                        </w:r>
                        <w:r>
                          <w:rPr>
                            <w:w w:val="105"/>
                            <w:sz w:val="15"/>
                          </w:rPr>
                          <w:t>内总线</w:t>
                        </w:r>
                      </w:p>
                      <w:p w14:paraId="28B558C7" w14:textId="77777777" w:rsidR="0087336D" w:rsidRDefault="0087336D" w:rsidP="0087336D">
                        <w:pPr>
                          <w:spacing w:before="136" w:line="191" w:lineRule="exact"/>
                          <w:ind w:left="96"/>
                          <w:rPr>
                            <w:sz w:val="15"/>
                          </w:rPr>
                        </w:pPr>
                        <w:r>
                          <w:rPr>
                            <w:w w:val="105"/>
                            <w:sz w:val="15"/>
                          </w:rPr>
                          <w:t>D7...DO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394D99F" wp14:editId="2BE568D1">
                <wp:simplePos x="0" y="0"/>
                <wp:positionH relativeFrom="page">
                  <wp:posOffset>1877060</wp:posOffset>
                </wp:positionH>
                <wp:positionV relativeFrom="paragraph">
                  <wp:posOffset>1301115</wp:posOffset>
                </wp:positionV>
                <wp:extent cx="712470" cy="274320"/>
                <wp:effectExtent l="635" t="2540" r="1270" b="0"/>
                <wp:wrapNone/>
                <wp:docPr id="1072599565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2470" cy="274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E51B82" w14:textId="77777777" w:rsidR="0087336D" w:rsidRDefault="0087336D" w:rsidP="0087336D">
                            <w:pPr>
                              <w:spacing w:before="52" w:line="163" w:lineRule="auto"/>
                              <w:ind w:left="22" w:right="153" w:firstLine="1"/>
                              <w:rPr>
                                <w:sz w:val="15"/>
                              </w:rPr>
                            </w:pPr>
                            <w:r>
                              <w:rPr>
                                <w:w w:val="105"/>
                                <w:sz w:val="15"/>
                              </w:rPr>
                              <w:t>CN</w:t>
                            </w:r>
                            <w:r>
                              <w:rPr>
                                <w:spacing w:val="1"/>
                                <w:w w:val="10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sz w:val="15"/>
                              </w:rPr>
                              <w:t>S3</w:t>
                            </w:r>
                            <w:r>
                              <w:rPr>
                                <w:spacing w:val="1"/>
                                <w:w w:val="10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sz w:val="15"/>
                              </w:rPr>
                              <w:t>S2</w:t>
                            </w:r>
                            <w:r>
                              <w:rPr>
                                <w:spacing w:val="1"/>
                                <w:w w:val="10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sz w:val="15"/>
                              </w:rPr>
                              <w:t>S1</w:t>
                            </w:r>
                            <w:r>
                              <w:rPr>
                                <w:spacing w:val="1"/>
                                <w:w w:val="10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sz w:val="15"/>
                              </w:rPr>
                              <w:t>S0</w:t>
                            </w:r>
                            <w:r>
                              <w:rPr>
                                <w:spacing w:val="1"/>
                                <w:w w:val="10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sz w:val="15"/>
                              </w:rPr>
                              <w:t>LDA</w:t>
                            </w:r>
                            <w:r>
                              <w:rPr>
                                <w:spacing w:val="-76"/>
                                <w:w w:val="10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sz w:val="15"/>
                              </w:rPr>
                              <w:t>LDB</w:t>
                            </w:r>
                          </w:p>
                          <w:p w14:paraId="0C5D3680" w14:textId="77777777" w:rsidR="0087336D" w:rsidRDefault="0087336D" w:rsidP="0087336D">
                            <w:pPr>
                              <w:spacing w:line="154" w:lineRule="exact"/>
                              <w:ind w:left="20"/>
                              <w:rPr>
                                <w:sz w:val="15"/>
                              </w:rPr>
                            </w:pPr>
                            <w:r>
                              <w:rPr>
                                <w:w w:val="105"/>
                                <w:sz w:val="15"/>
                              </w:rPr>
                              <w:t>ALU_B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94D99F" id="Text Box 6" o:spid="_x0000_s1068" type="#_x0000_t202" style="position:absolute;left:0;text-align:left;margin-left:147.8pt;margin-top:102.45pt;width:56.1pt;height:21.6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" filled="f" stroked="f">
                <v:textbox style="layout-flow:vertical;mso-layout-flow-alt:bottom-to-top" inset="0,0,0,0">
                  <w:txbxContent>
                    <w:p w14:paraId="4CE51B82" w14:textId="77777777" w:rsidR="0087336D" w:rsidRDefault="0087336D" w:rsidP="0087336D">
                      <w:pPr>
                        <w:spacing w:before="52" w:line="163" w:lineRule="auto"/>
                        <w:ind w:left="22" w:right="153" w:firstLine="1"/>
                        <w:rPr>
                          <w:sz w:val="15"/>
                        </w:rPr>
                      </w:pPr>
                      <w:r>
                        <w:rPr>
                          <w:w w:val="105"/>
                          <w:sz w:val="15"/>
                        </w:rPr>
                        <w:t>CN</w:t>
                      </w:r>
                      <w:r>
                        <w:rPr>
                          <w:spacing w:val="1"/>
                          <w:w w:val="105"/>
                          <w:sz w:val="15"/>
                        </w:rPr>
                        <w:t xml:space="preserve"> </w:t>
                      </w:r>
                      <w:r>
                        <w:rPr>
                          <w:w w:val="105"/>
                          <w:sz w:val="15"/>
                        </w:rPr>
                        <w:t>S3</w:t>
                      </w:r>
                      <w:r>
                        <w:rPr>
                          <w:spacing w:val="1"/>
                          <w:w w:val="105"/>
                          <w:sz w:val="15"/>
                        </w:rPr>
                        <w:t xml:space="preserve"> </w:t>
                      </w:r>
                      <w:r>
                        <w:rPr>
                          <w:w w:val="105"/>
                          <w:sz w:val="15"/>
                        </w:rPr>
                        <w:t>S2</w:t>
                      </w:r>
                      <w:r>
                        <w:rPr>
                          <w:spacing w:val="1"/>
                          <w:w w:val="105"/>
                          <w:sz w:val="15"/>
                        </w:rPr>
                        <w:t xml:space="preserve"> </w:t>
                      </w:r>
                      <w:r>
                        <w:rPr>
                          <w:w w:val="105"/>
                          <w:sz w:val="15"/>
                        </w:rPr>
                        <w:t>S1</w:t>
                      </w:r>
                      <w:r>
                        <w:rPr>
                          <w:spacing w:val="1"/>
                          <w:w w:val="105"/>
                          <w:sz w:val="15"/>
                        </w:rPr>
                        <w:t xml:space="preserve"> </w:t>
                      </w:r>
                      <w:r>
                        <w:rPr>
                          <w:w w:val="105"/>
                          <w:sz w:val="15"/>
                        </w:rPr>
                        <w:t>S0</w:t>
                      </w:r>
                      <w:r>
                        <w:rPr>
                          <w:spacing w:val="1"/>
                          <w:w w:val="105"/>
                          <w:sz w:val="15"/>
                        </w:rPr>
                        <w:t xml:space="preserve"> </w:t>
                      </w:r>
                      <w:r>
                        <w:rPr>
                          <w:w w:val="105"/>
                          <w:sz w:val="15"/>
                        </w:rPr>
                        <w:t>LDA</w:t>
                      </w:r>
                      <w:r>
                        <w:rPr>
                          <w:spacing w:val="-76"/>
                          <w:w w:val="105"/>
                          <w:sz w:val="15"/>
                        </w:rPr>
                        <w:t xml:space="preserve"> </w:t>
                      </w:r>
                      <w:r>
                        <w:rPr>
                          <w:w w:val="105"/>
                          <w:sz w:val="15"/>
                        </w:rPr>
                        <w:t>LDB</w:t>
                      </w:r>
                    </w:p>
                    <w:p w14:paraId="0C5D3680" w14:textId="77777777" w:rsidR="0087336D" w:rsidRDefault="0087336D" w:rsidP="0087336D">
                      <w:pPr>
                        <w:spacing w:line="154" w:lineRule="exact"/>
                        <w:ind w:left="20"/>
                        <w:rPr>
                          <w:sz w:val="15"/>
                        </w:rPr>
                      </w:pPr>
                      <w:r>
                        <w:rPr>
                          <w:w w:val="105"/>
                          <w:sz w:val="15"/>
                        </w:rPr>
                        <w:t>ALU_B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把时序与操作台单元的</w:t>
      </w:r>
      <w:r>
        <w:t>“</w:t>
      </w:r>
      <w:r>
        <w:rPr>
          <w:rFonts w:eastAsia="Times New Roman"/>
        </w:rPr>
        <w:t>MODE</w:t>
      </w:r>
      <w:r>
        <w:t>”</w:t>
      </w:r>
      <w:r>
        <w:t>用短路块短接，使系统工作在四节拍模式，</w:t>
      </w:r>
      <w:r>
        <w:rPr>
          <w:rFonts w:eastAsia="Times New Roman"/>
        </w:rPr>
        <w:t>JP1</w:t>
      </w:r>
      <w:r>
        <w:rPr>
          <w:rFonts w:eastAsia="Times New Roman"/>
          <w:spacing w:val="47"/>
        </w:rPr>
        <w:t xml:space="preserve"> </w:t>
      </w:r>
      <w:r>
        <w:t>用短</w:t>
      </w:r>
      <w:r>
        <w:rPr>
          <w:spacing w:val="-12"/>
        </w:rPr>
        <w:t>路块将</w:t>
      </w:r>
      <w:r>
        <w:rPr>
          <w:spacing w:val="-12"/>
        </w:rPr>
        <w:t xml:space="preserve"> </w:t>
      </w:r>
      <w:r>
        <w:rPr>
          <w:rFonts w:eastAsia="Times New Roman"/>
          <w:spacing w:val="-1"/>
        </w:rPr>
        <w:t>1</w:t>
      </w:r>
      <w:r>
        <w:rPr>
          <w:spacing w:val="-1"/>
        </w:rPr>
        <w:t>、</w:t>
      </w:r>
      <w:r>
        <w:rPr>
          <w:rFonts w:eastAsia="Times New Roman"/>
          <w:spacing w:val="-1"/>
        </w:rPr>
        <w:t>2</w:t>
      </w:r>
      <w:r>
        <w:rPr>
          <w:rFonts w:eastAsia="Times New Roman"/>
          <w:spacing w:val="6"/>
        </w:rPr>
        <w:t xml:space="preserve"> </w:t>
      </w:r>
      <w:r>
        <w:rPr>
          <w:spacing w:val="-9"/>
        </w:rPr>
        <w:t>短接，按图</w:t>
      </w:r>
      <w:r>
        <w:rPr>
          <w:spacing w:val="-9"/>
        </w:rPr>
        <w:t xml:space="preserve"> </w:t>
      </w:r>
      <w:r>
        <w:rPr>
          <w:rFonts w:eastAsia="Times New Roman"/>
          <w:spacing w:val="-1"/>
        </w:rPr>
        <w:t>1-1-5</w:t>
      </w:r>
      <w:r>
        <w:rPr>
          <w:rFonts w:eastAsia="Times New Roman"/>
          <w:spacing w:val="8"/>
        </w:rPr>
        <w:t xml:space="preserve"> </w:t>
      </w:r>
      <w:r>
        <w:rPr>
          <w:spacing w:val="-1"/>
        </w:rPr>
        <w:t>连接实验电路，并检查无误。图中将用户需要连接的信号用圆圈</w:t>
      </w:r>
      <w:r>
        <w:t>标明（其它实验相同</w:t>
      </w:r>
      <w:r>
        <w:rPr>
          <w:spacing w:val="-105"/>
        </w:rPr>
        <w:t>）</w:t>
      </w:r>
      <w:r w:rsidR="00BE6D76">
        <w:rPr>
          <w:spacing w:val="-105"/>
        </w:rPr>
        <w:t xml:space="preserve"> </w:t>
      </w:r>
    </w:p>
    <w:p w14:paraId="098449E4" w14:textId="1139CA3F" w:rsidR="0087336D" w:rsidRDefault="00BE6D76" w:rsidP="00BE6D76">
      <w:pPr>
        <w:pStyle w:val="ListParagraph"/>
        <w:tabs>
          <w:tab w:val="left" w:pos="940"/>
        </w:tabs>
        <w:autoSpaceDE w:val="0"/>
        <w:autoSpaceDN w:val="0"/>
        <w:spacing w:before="43" w:line="278" w:lineRule="auto"/>
        <w:ind w:left="588" w:right="305" w:firstLineChars="0" w:firstLine="0"/>
      </w:pPr>
      <w:r>
        <w:rPr>
          <w:spacing w:val="-105"/>
        </w:rPr>
        <w:t xml:space="preserve">  </w:t>
      </w:r>
    </w:p>
    <w:p w14:paraId="33136C39" w14:textId="77777777" w:rsidR="0087336D" w:rsidRDefault="0087336D" w:rsidP="0087336D">
      <w:pPr>
        <w:pStyle w:val="BodyText"/>
        <w:rPr>
          <w:sz w:val="20"/>
        </w:rPr>
      </w:pPr>
    </w:p>
    <w:p w14:paraId="0B2B899F" w14:textId="77777777" w:rsidR="0087336D" w:rsidRDefault="0087336D" w:rsidP="0087336D">
      <w:pPr>
        <w:pStyle w:val="BodyText"/>
        <w:rPr>
          <w:sz w:val="20"/>
        </w:rPr>
      </w:pPr>
    </w:p>
    <w:p w14:paraId="204B541B" w14:textId="77777777" w:rsidR="0087336D" w:rsidRDefault="0087336D" w:rsidP="0087336D">
      <w:pPr>
        <w:pStyle w:val="BodyText"/>
        <w:rPr>
          <w:sz w:val="20"/>
        </w:rPr>
      </w:pPr>
    </w:p>
    <w:p w14:paraId="20A7F91B" w14:textId="77777777" w:rsidR="00BE6D76" w:rsidRDefault="00BE6D76" w:rsidP="0087336D">
      <w:pPr>
        <w:pStyle w:val="BodyText"/>
        <w:rPr>
          <w:sz w:val="15"/>
        </w:rPr>
      </w:pPr>
    </w:p>
    <w:p w14:paraId="15A0E04A" w14:textId="77777777" w:rsidR="0087336D" w:rsidRDefault="0087336D" w:rsidP="0087336D">
      <w:pPr>
        <w:spacing w:before="44"/>
        <w:ind w:left="8" w:right="82"/>
        <w:jc w:val="center"/>
        <w:rPr>
          <w:rFonts w:ascii="微软雅黑" w:eastAsia="微软雅黑"/>
          <w:b/>
          <w:sz w:val="18"/>
        </w:rPr>
      </w:pPr>
      <w:r>
        <w:rPr>
          <w:rFonts w:ascii="微软雅黑" w:eastAsia="微软雅黑" w:hint="eastAsia"/>
          <w:b/>
          <w:spacing w:val="-4"/>
          <w:sz w:val="18"/>
        </w:rPr>
        <w:t xml:space="preserve">图 </w:t>
      </w:r>
      <w:r>
        <w:rPr>
          <w:rFonts w:eastAsia="Times New Roman"/>
          <w:b/>
          <w:sz w:val="18"/>
        </w:rPr>
        <w:t>1-1-5</w:t>
      </w:r>
      <w:r>
        <w:rPr>
          <w:rFonts w:eastAsia="Times New Roman"/>
          <w:b/>
          <w:spacing w:val="89"/>
          <w:sz w:val="18"/>
        </w:rPr>
        <w:t xml:space="preserve"> </w:t>
      </w:r>
      <w:r>
        <w:rPr>
          <w:rFonts w:ascii="微软雅黑" w:eastAsia="微软雅黑" w:hint="eastAsia"/>
          <w:b/>
          <w:sz w:val="18"/>
        </w:rPr>
        <w:t>实验接线图</w:t>
      </w:r>
    </w:p>
    <w:p w14:paraId="5C32CFB0" w14:textId="77777777" w:rsidR="00BE6D76" w:rsidRDefault="00BE6D76" w:rsidP="0087336D">
      <w:pPr>
        <w:spacing w:before="44"/>
        <w:ind w:left="8" w:right="82"/>
        <w:jc w:val="center"/>
        <w:rPr>
          <w:rFonts w:ascii="微软雅黑" w:eastAsia="微软雅黑"/>
          <w:b/>
          <w:sz w:val="18"/>
        </w:rPr>
      </w:pPr>
    </w:p>
    <w:p w14:paraId="244CCC4F" w14:textId="77777777" w:rsidR="00BE6D76" w:rsidRDefault="00BE6D76" w:rsidP="0087336D">
      <w:pPr>
        <w:spacing w:before="44"/>
        <w:ind w:left="8" w:right="82"/>
        <w:jc w:val="center"/>
        <w:rPr>
          <w:rFonts w:ascii="微软雅黑" w:eastAsia="微软雅黑"/>
          <w:b/>
          <w:sz w:val="18"/>
        </w:rPr>
      </w:pPr>
    </w:p>
    <w:p w14:paraId="022D7250" w14:textId="77777777" w:rsidR="00BE6D76" w:rsidRDefault="00BE6D76" w:rsidP="0087336D">
      <w:pPr>
        <w:spacing w:before="44"/>
        <w:ind w:left="8" w:right="82"/>
        <w:jc w:val="center"/>
        <w:rPr>
          <w:rFonts w:ascii="微软雅黑" w:eastAsia="微软雅黑"/>
          <w:b/>
          <w:sz w:val="18"/>
        </w:rPr>
      </w:pPr>
    </w:p>
    <w:p w14:paraId="6C3A8704" w14:textId="77777777" w:rsidR="00BE6D76" w:rsidRDefault="00BE6D76" w:rsidP="0087336D">
      <w:pPr>
        <w:spacing w:before="44"/>
        <w:ind w:left="8" w:right="82"/>
        <w:jc w:val="center"/>
        <w:rPr>
          <w:rFonts w:ascii="微软雅黑" w:eastAsia="微软雅黑"/>
          <w:b/>
          <w:sz w:val="18"/>
        </w:rPr>
      </w:pPr>
    </w:p>
    <w:p w14:paraId="57D9A756" w14:textId="77777777" w:rsidR="00BE6D76" w:rsidRDefault="00BE6D76" w:rsidP="0087336D">
      <w:pPr>
        <w:spacing w:before="44"/>
        <w:ind w:left="8" w:right="82"/>
        <w:jc w:val="center"/>
        <w:rPr>
          <w:rFonts w:ascii="微软雅黑" w:eastAsia="微软雅黑"/>
          <w:b/>
          <w:sz w:val="18"/>
        </w:rPr>
      </w:pPr>
    </w:p>
    <w:p w14:paraId="0CBA305C" w14:textId="77777777" w:rsidR="00BE6D76" w:rsidRDefault="00BE6D76" w:rsidP="0087336D">
      <w:pPr>
        <w:spacing w:before="44"/>
        <w:ind w:left="8" w:right="82"/>
        <w:jc w:val="center"/>
        <w:rPr>
          <w:rFonts w:ascii="微软雅黑" w:eastAsia="微软雅黑"/>
          <w:b/>
          <w:sz w:val="18"/>
        </w:rPr>
      </w:pPr>
    </w:p>
    <w:p w14:paraId="25CD659E" w14:textId="77777777" w:rsidR="00BE6D76" w:rsidRDefault="00BE6D76" w:rsidP="0087336D">
      <w:pPr>
        <w:spacing w:before="44"/>
        <w:ind w:left="8" w:right="82"/>
        <w:jc w:val="center"/>
        <w:rPr>
          <w:rFonts w:ascii="微软雅黑" w:eastAsia="微软雅黑"/>
          <w:b/>
          <w:sz w:val="18"/>
        </w:rPr>
      </w:pPr>
    </w:p>
    <w:p w14:paraId="0C439B7D" w14:textId="77777777" w:rsidR="00BE6D76" w:rsidRDefault="00BE6D76" w:rsidP="0087336D">
      <w:pPr>
        <w:spacing w:before="44"/>
        <w:ind w:left="8" w:right="82"/>
        <w:jc w:val="center"/>
        <w:rPr>
          <w:rFonts w:ascii="微软雅黑" w:eastAsia="微软雅黑"/>
          <w:b/>
          <w:sz w:val="18"/>
        </w:rPr>
      </w:pPr>
    </w:p>
    <w:p w14:paraId="4EEA6537" w14:textId="77777777" w:rsidR="00BE6D76" w:rsidRDefault="00BE6D76" w:rsidP="0087336D">
      <w:pPr>
        <w:spacing w:before="44"/>
        <w:ind w:left="8" w:right="82"/>
        <w:jc w:val="center"/>
        <w:rPr>
          <w:rFonts w:ascii="微软雅黑" w:eastAsia="微软雅黑"/>
          <w:b/>
          <w:sz w:val="18"/>
        </w:rPr>
      </w:pPr>
    </w:p>
    <w:p w14:paraId="57C94615" w14:textId="77777777" w:rsidR="0087336D" w:rsidRDefault="0087336D" w:rsidP="0087336D">
      <w:pPr>
        <w:pStyle w:val="ListParagraph"/>
        <w:numPr>
          <w:ilvl w:val="3"/>
          <w:numId w:val="40"/>
        </w:numPr>
        <w:tabs>
          <w:tab w:val="left" w:pos="941"/>
        </w:tabs>
        <w:autoSpaceDE w:val="0"/>
        <w:autoSpaceDN w:val="0"/>
        <w:spacing w:before="96"/>
        <w:ind w:left="940" w:firstLineChars="0" w:hanging="352"/>
      </w:pPr>
      <w:r>
        <w:rPr>
          <w:spacing w:val="-5"/>
        </w:rPr>
        <w:t>将时序与操作台单元的开关</w:t>
      </w:r>
      <w:r>
        <w:rPr>
          <w:spacing w:val="-5"/>
        </w:rPr>
        <w:t xml:space="preserve"> </w:t>
      </w:r>
      <w:r>
        <w:rPr>
          <w:rFonts w:eastAsia="Times New Roman"/>
        </w:rPr>
        <w:t xml:space="preserve">KK2 </w:t>
      </w:r>
      <w:r>
        <w:rPr>
          <w:spacing w:val="-5"/>
        </w:rPr>
        <w:t>置为</w:t>
      </w:r>
      <w:r>
        <w:rPr>
          <w:spacing w:val="-5"/>
        </w:rPr>
        <w:t>‘</w:t>
      </w:r>
      <w:r>
        <w:rPr>
          <w:spacing w:val="-5"/>
        </w:rPr>
        <w:t>单拍</w:t>
      </w:r>
      <w:r>
        <w:rPr>
          <w:spacing w:val="-5"/>
        </w:rPr>
        <w:t>’</w:t>
      </w:r>
      <w:r>
        <w:rPr>
          <w:spacing w:val="-5"/>
        </w:rPr>
        <w:t>档，开关</w:t>
      </w:r>
      <w:r>
        <w:rPr>
          <w:spacing w:val="-5"/>
        </w:rPr>
        <w:t xml:space="preserve"> </w:t>
      </w:r>
      <w:r>
        <w:rPr>
          <w:rFonts w:eastAsia="Times New Roman"/>
        </w:rPr>
        <w:t>KK1</w:t>
      </w:r>
      <w:r>
        <w:t>、</w:t>
      </w:r>
      <w:r>
        <w:rPr>
          <w:rFonts w:eastAsia="Times New Roman"/>
        </w:rPr>
        <w:t>KK3</w:t>
      </w:r>
      <w:r>
        <w:rPr>
          <w:rFonts w:eastAsia="Times New Roman"/>
          <w:spacing w:val="1"/>
        </w:rPr>
        <w:t xml:space="preserve"> </w:t>
      </w:r>
      <w:r>
        <w:t>置为</w:t>
      </w:r>
      <w:r>
        <w:t>‘</w:t>
      </w:r>
      <w:r>
        <w:t>运行</w:t>
      </w:r>
      <w:r>
        <w:t>’</w:t>
      </w:r>
      <w:r>
        <w:t>档。</w:t>
      </w:r>
    </w:p>
    <w:p w14:paraId="5F926D3E" w14:textId="77777777" w:rsidR="0087336D" w:rsidRDefault="0087336D" w:rsidP="0087336D">
      <w:pPr>
        <w:pStyle w:val="ListParagraph"/>
        <w:numPr>
          <w:ilvl w:val="3"/>
          <w:numId w:val="40"/>
        </w:numPr>
        <w:tabs>
          <w:tab w:val="left" w:pos="940"/>
        </w:tabs>
        <w:autoSpaceDE w:val="0"/>
        <w:autoSpaceDN w:val="0"/>
        <w:spacing w:before="43" w:line="278" w:lineRule="auto"/>
        <w:ind w:left="589" w:right="256" w:firstLineChars="0" w:firstLine="0"/>
      </w:pPr>
      <w:r>
        <w:t>打开电源，如果听到有</w:t>
      </w:r>
      <w:r>
        <w:t>‘</w:t>
      </w:r>
      <w:r>
        <w:t>嘀</w:t>
      </w:r>
      <w:r>
        <w:t>’</w:t>
      </w:r>
      <w:r>
        <w:t>报警声，说明有总线竞争，应立即关闭电源，重新检查接</w:t>
      </w:r>
      <w:r>
        <w:rPr>
          <w:spacing w:val="-5"/>
        </w:rPr>
        <w:t>线，直到错误排除。然后按动</w:t>
      </w:r>
      <w:r>
        <w:rPr>
          <w:spacing w:val="-5"/>
        </w:rPr>
        <w:t xml:space="preserve"> </w:t>
      </w:r>
      <w:r>
        <w:rPr>
          <w:rFonts w:eastAsia="Times New Roman"/>
        </w:rPr>
        <w:t>CON</w:t>
      </w:r>
      <w:r>
        <w:rPr>
          <w:rFonts w:eastAsia="Times New Roman"/>
          <w:spacing w:val="-1"/>
        </w:rPr>
        <w:t xml:space="preserve"> </w:t>
      </w:r>
      <w:r>
        <w:rPr>
          <w:spacing w:val="-14"/>
        </w:rPr>
        <w:t>单元的</w:t>
      </w:r>
      <w:r>
        <w:rPr>
          <w:spacing w:val="-14"/>
        </w:rPr>
        <w:t xml:space="preserve"> </w:t>
      </w:r>
      <w:r>
        <w:rPr>
          <w:rFonts w:eastAsia="Times New Roman"/>
        </w:rPr>
        <w:t>CLR</w:t>
      </w:r>
      <w:r>
        <w:rPr>
          <w:rFonts w:eastAsia="Times New Roman"/>
          <w:spacing w:val="-1"/>
        </w:rPr>
        <w:t xml:space="preserve"> </w:t>
      </w:r>
      <w:r>
        <w:rPr>
          <w:spacing w:val="-6"/>
        </w:rPr>
        <w:t>按钮，将运算器的</w:t>
      </w:r>
      <w:r>
        <w:rPr>
          <w:spacing w:val="-6"/>
        </w:rPr>
        <w:t xml:space="preserve"> </w:t>
      </w:r>
      <w:r>
        <w:rPr>
          <w:rFonts w:eastAsia="Times New Roman"/>
        </w:rPr>
        <w:t>A</w:t>
      </w:r>
      <w:r>
        <w:t>、</w:t>
      </w:r>
      <w:r>
        <w:rPr>
          <w:rFonts w:eastAsia="Times New Roman"/>
        </w:rPr>
        <w:t xml:space="preserve">B </w:t>
      </w:r>
      <w:r>
        <w:rPr>
          <w:spacing w:val="-27"/>
        </w:rPr>
        <w:t>和</w:t>
      </w:r>
      <w:r>
        <w:rPr>
          <w:spacing w:val="-27"/>
        </w:rPr>
        <w:t xml:space="preserve"> </w:t>
      </w:r>
      <w:r>
        <w:rPr>
          <w:rFonts w:eastAsia="Times New Roman"/>
        </w:rPr>
        <w:t>FC</w:t>
      </w:r>
      <w:r>
        <w:t>、</w:t>
      </w:r>
      <w:r>
        <w:rPr>
          <w:rFonts w:eastAsia="Times New Roman"/>
        </w:rPr>
        <w:t>FZ</w:t>
      </w:r>
      <w:r>
        <w:rPr>
          <w:rFonts w:eastAsia="Times New Roman"/>
          <w:spacing w:val="-1"/>
        </w:rPr>
        <w:t xml:space="preserve"> </w:t>
      </w:r>
      <w:r>
        <w:t>清零。</w:t>
      </w:r>
    </w:p>
    <w:p w14:paraId="6CF22B8D" w14:textId="77777777" w:rsidR="00BE6D76" w:rsidRDefault="00BE6D76" w:rsidP="00BE6D76">
      <w:pPr>
        <w:pStyle w:val="ListParagraph"/>
        <w:tabs>
          <w:tab w:val="left" w:pos="940"/>
        </w:tabs>
        <w:autoSpaceDE w:val="0"/>
        <w:autoSpaceDN w:val="0"/>
        <w:spacing w:before="43" w:line="278" w:lineRule="auto"/>
        <w:ind w:left="589" w:right="256" w:firstLineChars="0" w:firstLine="0"/>
      </w:pPr>
    </w:p>
    <w:p w14:paraId="6FA80ECA" w14:textId="0784095B" w:rsidR="00BE6D76" w:rsidRDefault="00BE6D76" w:rsidP="00BE6D76">
      <w:pPr>
        <w:pStyle w:val="ListParagraph"/>
        <w:tabs>
          <w:tab w:val="left" w:pos="940"/>
        </w:tabs>
        <w:autoSpaceDE w:val="0"/>
        <w:autoSpaceDN w:val="0"/>
        <w:spacing w:before="43" w:line="278" w:lineRule="auto"/>
        <w:ind w:left="589" w:right="256" w:firstLineChars="0" w:firstLine="0"/>
      </w:pPr>
      <w:r>
        <w:rPr>
          <w:rFonts w:hint="eastAsia"/>
        </w:rPr>
        <w:t>前三步骤完成后如图</w:t>
      </w:r>
      <w:r>
        <w:rPr>
          <w:rFonts w:hint="eastAsia"/>
        </w:rPr>
        <w:t>1-1-5-1</w:t>
      </w:r>
      <w:r w:rsidR="00E60367">
        <w:rPr>
          <w:rFonts w:hint="eastAsia"/>
        </w:rPr>
        <w:t>，</w:t>
      </w:r>
      <w:r w:rsidR="00E60367">
        <w:rPr>
          <w:rFonts w:hint="eastAsia"/>
        </w:rPr>
        <w:t>1-1-5-2</w:t>
      </w:r>
      <w:r>
        <w:rPr>
          <w:rFonts w:hint="eastAsia"/>
        </w:rPr>
        <w:t>所示</w:t>
      </w:r>
    </w:p>
    <w:p w14:paraId="0A72D186" w14:textId="5615CFC7" w:rsidR="00BE6D76" w:rsidRDefault="00BE6D76" w:rsidP="00BE6D76">
      <w:pPr>
        <w:pStyle w:val="ListParagraph"/>
        <w:tabs>
          <w:tab w:val="left" w:pos="940"/>
        </w:tabs>
        <w:autoSpaceDE w:val="0"/>
        <w:autoSpaceDN w:val="0"/>
        <w:spacing w:before="43" w:line="278" w:lineRule="auto"/>
        <w:ind w:left="589" w:right="256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DD0E56E" wp14:editId="797CE4AA">
            <wp:extent cx="4726004" cy="3536302"/>
            <wp:effectExtent l="0" t="0" r="0" b="7620"/>
            <wp:docPr id="208189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895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353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E064B" w14:textId="56E42D30" w:rsidR="00BE6D76" w:rsidRDefault="00BE6D76" w:rsidP="00BE6D76">
      <w:pPr>
        <w:spacing w:before="44"/>
        <w:ind w:left="8" w:right="82"/>
        <w:jc w:val="center"/>
        <w:rPr>
          <w:rFonts w:ascii="微软雅黑" w:eastAsia="微软雅黑"/>
          <w:b/>
          <w:sz w:val="18"/>
        </w:rPr>
      </w:pPr>
      <w:r>
        <w:rPr>
          <w:rFonts w:ascii="微软雅黑" w:eastAsia="微软雅黑" w:hint="eastAsia"/>
          <w:b/>
          <w:spacing w:val="-4"/>
          <w:sz w:val="18"/>
        </w:rPr>
        <w:t xml:space="preserve">图 </w:t>
      </w:r>
      <w:r>
        <w:rPr>
          <w:rFonts w:eastAsia="Times New Roman"/>
          <w:b/>
          <w:sz w:val="18"/>
        </w:rPr>
        <w:t>1-1-5</w:t>
      </w:r>
      <w:r>
        <w:rPr>
          <w:rFonts w:eastAsiaTheme="minorEastAsia" w:hint="eastAsia"/>
          <w:b/>
          <w:sz w:val="18"/>
        </w:rPr>
        <w:t>-1</w:t>
      </w:r>
      <w:r>
        <w:rPr>
          <w:rFonts w:eastAsia="Times New Roman"/>
          <w:b/>
          <w:spacing w:val="89"/>
          <w:sz w:val="18"/>
        </w:rPr>
        <w:t xml:space="preserve"> </w:t>
      </w:r>
      <w:r>
        <w:rPr>
          <w:rFonts w:ascii="微软雅黑" w:eastAsia="微软雅黑" w:hint="eastAsia"/>
          <w:b/>
          <w:sz w:val="18"/>
        </w:rPr>
        <w:t>实验接线图</w:t>
      </w:r>
    </w:p>
    <w:p w14:paraId="1DCC3119" w14:textId="391BFD1B" w:rsidR="00E60367" w:rsidRDefault="00E60367" w:rsidP="00BE6D76">
      <w:pPr>
        <w:spacing w:before="44"/>
        <w:ind w:left="8" w:right="82"/>
        <w:jc w:val="center"/>
        <w:rPr>
          <w:rFonts w:ascii="微软雅黑" w:eastAsia="微软雅黑"/>
          <w:b/>
          <w:sz w:val="18"/>
        </w:rPr>
      </w:pPr>
      <w:r>
        <w:rPr>
          <w:noProof/>
        </w:rPr>
        <w:lastRenderedPageBreak/>
        <w:drawing>
          <wp:inline distT="0" distB="0" distL="0" distR="0" wp14:anchorId="01C9C01E" wp14:editId="0D56295F">
            <wp:extent cx="4105725" cy="2593910"/>
            <wp:effectExtent l="0" t="0" r="0" b="0"/>
            <wp:docPr id="74045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45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4599" cy="259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1AEB7" w14:textId="62327C6D" w:rsidR="00E60367" w:rsidRDefault="00E60367" w:rsidP="00E60367">
      <w:pPr>
        <w:spacing w:before="44"/>
        <w:ind w:left="8" w:right="82"/>
        <w:jc w:val="center"/>
        <w:rPr>
          <w:rFonts w:ascii="微软雅黑" w:eastAsia="微软雅黑"/>
          <w:b/>
          <w:sz w:val="18"/>
        </w:rPr>
      </w:pPr>
      <w:r>
        <w:rPr>
          <w:rFonts w:ascii="微软雅黑" w:eastAsia="微软雅黑" w:hint="eastAsia"/>
          <w:b/>
          <w:spacing w:val="-4"/>
          <w:sz w:val="18"/>
        </w:rPr>
        <w:t xml:space="preserve">图 </w:t>
      </w:r>
      <w:r>
        <w:rPr>
          <w:rFonts w:eastAsia="Times New Roman"/>
          <w:b/>
          <w:sz w:val="18"/>
        </w:rPr>
        <w:t>1-1-5</w:t>
      </w:r>
      <w:r>
        <w:rPr>
          <w:rFonts w:eastAsiaTheme="minorEastAsia" w:hint="eastAsia"/>
          <w:b/>
          <w:sz w:val="18"/>
        </w:rPr>
        <w:t>-</w:t>
      </w:r>
      <w:r>
        <w:rPr>
          <w:rFonts w:eastAsiaTheme="minorEastAsia" w:hint="eastAsia"/>
          <w:b/>
          <w:sz w:val="18"/>
        </w:rPr>
        <w:t>2</w:t>
      </w:r>
      <w:r>
        <w:rPr>
          <w:rFonts w:eastAsia="Times New Roman"/>
          <w:b/>
          <w:spacing w:val="89"/>
          <w:sz w:val="18"/>
        </w:rPr>
        <w:t xml:space="preserve"> </w:t>
      </w:r>
      <w:r>
        <w:rPr>
          <w:rFonts w:ascii="微软雅黑" w:eastAsia="微软雅黑" w:hint="eastAsia"/>
          <w:b/>
          <w:sz w:val="18"/>
        </w:rPr>
        <w:t>实验接线图</w:t>
      </w:r>
    </w:p>
    <w:p w14:paraId="1592A21B" w14:textId="77777777" w:rsidR="00E60367" w:rsidRDefault="00E60367" w:rsidP="00BE6D76">
      <w:pPr>
        <w:spacing w:before="44"/>
        <w:ind w:left="8" w:right="82"/>
        <w:jc w:val="center"/>
        <w:rPr>
          <w:rFonts w:ascii="微软雅黑" w:eastAsia="微软雅黑" w:hint="eastAsia"/>
          <w:b/>
          <w:sz w:val="18"/>
        </w:rPr>
      </w:pPr>
    </w:p>
    <w:p w14:paraId="125D1E1B" w14:textId="77777777" w:rsidR="00BE6D76" w:rsidRDefault="00BE6D76" w:rsidP="00BE6D76">
      <w:pPr>
        <w:pStyle w:val="ListParagraph"/>
        <w:tabs>
          <w:tab w:val="left" w:pos="940"/>
        </w:tabs>
        <w:autoSpaceDE w:val="0"/>
        <w:autoSpaceDN w:val="0"/>
        <w:spacing w:before="43" w:line="278" w:lineRule="auto"/>
        <w:ind w:left="589" w:right="256" w:firstLineChars="0" w:firstLine="0"/>
      </w:pPr>
    </w:p>
    <w:p w14:paraId="7A36C2C4" w14:textId="77777777" w:rsidR="00BE6D76" w:rsidRDefault="00BE6D76" w:rsidP="00BE6D76">
      <w:pPr>
        <w:pStyle w:val="ListParagraph"/>
        <w:tabs>
          <w:tab w:val="left" w:pos="940"/>
        </w:tabs>
        <w:autoSpaceDE w:val="0"/>
        <w:autoSpaceDN w:val="0"/>
        <w:spacing w:before="43" w:line="278" w:lineRule="auto"/>
        <w:ind w:left="589" w:right="256" w:firstLineChars="0" w:firstLine="0"/>
      </w:pPr>
    </w:p>
    <w:p w14:paraId="0F75C6A8" w14:textId="77777777" w:rsidR="0087336D" w:rsidRDefault="0087336D" w:rsidP="0087336D">
      <w:pPr>
        <w:pStyle w:val="ListParagraph"/>
        <w:numPr>
          <w:ilvl w:val="3"/>
          <w:numId w:val="40"/>
        </w:numPr>
        <w:tabs>
          <w:tab w:val="left" w:pos="940"/>
        </w:tabs>
        <w:autoSpaceDE w:val="0"/>
        <w:autoSpaceDN w:val="0"/>
        <w:ind w:left="939" w:firstLineChars="0" w:hanging="352"/>
      </w:pPr>
      <w:r>
        <w:rPr>
          <w:spacing w:val="-6"/>
        </w:rPr>
        <w:t>用输入开关向暂存器</w:t>
      </w:r>
      <w:r>
        <w:rPr>
          <w:spacing w:val="-6"/>
        </w:rPr>
        <w:t xml:space="preserve"> </w:t>
      </w:r>
      <w:r>
        <w:rPr>
          <w:rFonts w:eastAsia="Times New Roman"/>
        </w:rPr>
        <w:t>A</w:t>
      </w:r>
      <w:r>
        <w:rPr>
          <w:rFonts w:eastAsia="Times New Roman"/>
          <w:spacing w:val="-1"/>
        </w:rPr>
        <w:t xml:space="preserve"> </w:t>
      </w:r>
      <w:r>
        <w:t>置数。</w:t>
      </w:r>
    </w:p>
    <w:p w14:paraId="3452DA6C" w14:textId="77777777" w:rsidR="0087336D" w:rsidRDefault="0087336D" w:rsidP="0087336D">
      <w:pPr>
        <w:pStyle w:val="BodyText"/>
        <w:spacing w:before="43" w:line="278" w:lineRule="auto"/>
        <w:ind w:left="797" w:right="199" w:firstLine="420"/>
      </w:pPr>
      <w:r>
        <w:rPr>
          <w:spacing w:val="-20"/>
        </w:rPr>
        <w:t xml:space="preserve">按动 </w:t>
      </w:r>
      <w:r>
        <w:rPr>
          <w:rFonts w:ascii="Times New Roman" w:eastAsia="Times New Roman" w:hAnsi="Times New Roman"/>
          <w:spacing w:val="-2"/>
        </w:rPr>
        <w:t>2</w:t>
      </w:r>
      <w:r>
        <w:rPr>
          <w:rFonts w:ascii="Times New Roman" w:eastAsia="Times New Roman" w:hAnsi="Times New Roman"/>
        </w:rPr>
        <w:t xml:space="preserve"> </w:t>
      </w:r>
      <w:r>
        <w:rPr>
          <w:spacing w:val="-10"/>
        </w:rPr>
        <w:t xml:space="preserve">次时序单元的 </w:t>
      </w:r>
      <w:r>
        <w:rPr>
          <w:rFonts w:ascii="Times New Roman" w:eastAsia="Times New Roman" w:hAnsi="Times New Roman"/>
          <w:spacing w:val="-2"/>
        </w:rPr>
        <w:t>ST</w:t>
      </w:r>
      <w:r>
        <w:rPr>
          <w:rFonts w:ascii="Times New Roman" w:eastAsia="Times New Roman" w:hAnsi="Times New Roman"/>
        </w:rPr>
        <w:t xml:space="preserve"> </w:t>
      </w:r>
      <w:r>
        <w:rPr>
          <w:spacing w:val="-11"/>
        </w:rPr>
        <w:t xml:space="preserve">按钮，产生 </w:t>
      </w:r>
      <w:r>
        <w:rPr>
          <w:rFonts w:ascii="Times New Roman" w:eastAsia="Times New Roman" w:hAnsi="Times New Roman"/>
          <w:spacing w:val="-1"/>
        </w:rPr>
        <w:t>T1</w:t>
      </w:r>
      <w:r>
        <w:rPr>
          <w:spacing w:val="-1"/>
        </w:rPr>
        <w:t>、</w:t>
      </w:r>
      <w:r>
        <w:rPr>
          <w:rFonts w:ascii="Times New Roman" w:eastAsia="Times New Roman" w:hAnsi="Times New Roman"/>
          <w:spacing w:val="-1"/>
        </w:rPr>
        <w:t>T2</w:t>
      </w:r>
      <w:r>
        <w:rPr>
          <w:rFonts w:ascii="Times New Roman" w:eastAsia="Times New Roman" w:hAnsi="Times New Roman"/>
        </w:rPr>
        <w:t xml:space="preserve"> </w:t>
      </w:r>
      <w:r>
        <w:rPr>
          <w:spacing w:val="-9"/>
        </w:rPr>
        <w:t xml:space="preserve">节拍后，拨动 </w:t>
      </w:r>
      <w:r>
        <w:rPr>
          <w:rFonts w:ascii="Times New Roman" w:eastAsia="Times New Roman" w:hAnsi="Times New Roman"/>
          <w:spacing w:val="-1"/>
        </w:rPr>
        <w:t>CON</w:t>
      </w:r>
      <w:r>
        <w:rPr>
          <w:rFonts w:ascii="Times New Roman" w:eastAsia="Times New Roman" w:hAnsi="Times New Roman"/>
          <w:spacing w:val="-2"/>
        </w:rPr>
        <w:t xml:space="preserve"> </w:t>
      </w:r>
      <w:r>
        <w:rPr>
          <w:spacing w:val="-1"/>
        </w:rPr>
        <w:t xml:space="preserve">单元的 </w:t>
      </w:r>
      <w:r>
        <w:rPr>
          <w:rFonts w:ascii="Times New Roman" w:eastAsia="Times New Roman" w:hAnsi="Times New Roman"/>
          <w:spacing w:val="-1"/>
        </w:rPr>
        <w:t>SD17…SD10</w:t>
      </w:r>
      <w:r>
        <w:rPr>
          <w:rFonts w:ascii="Times New Roman" w:eastAsia="Times New Roman" w:hAnsi="Times New Roman"/>
        </w:rPr>
        <w:t xml:space="preserve"> </w:t>
      </w:r>
      <w:r>
        <w:rPr>
          <w:spacing w:val="-14"/>
        </w:rPr>
        <w:t xml:space="preserve">数据开关，形成二进制数 </w:t>
      </w:r>
      <w:r>
        <w:rPr>
          <w:rFonts w:ascii="Times New Roman" w:eastAsia="Times New Roman" w:hAnsi="Times New Roman"/>
          <w:spacing w:val="-1"/>
        </w:rPr>
        <w:t>0</w:t>
      </w:r>
      <w:r>
        <w:rPr>
          <w:rFonts w:ascii="Times New Roman" w:eastAsia="Times New Roman" w:hAnsi="Times New Roman"/>
          <w:spacing w:val="-8"/>
        </w:rPr>
        <w:t>1</w:t>
      </w:r>
      <w:r>
        <w:rPr>
          <w:rFonts w:ascii="Times New Roman" w:eastAsia="Times New Roman" w:hAnsi="Times New Roman"/>
        </w:rPr>
        <w:t>1</w:t>
      </w:r>
      <w:r>
        <w:rPr>
          <w:rFonts w:ascii="Times New Roman" w:eastAsia="Times New Roman" w:hAnsi="Times New Roman"/>
          <w:spacing w:val="-1"/>
        </w:rPr>
        <w:t>0</w:t>
      </w:r>
      <w:r>
        <w:rPr>
          <w:rFonts w:ascii="Times New Roman" w:eastAsia="Times New Roman" w:hAnsi="Times New Roman"/>
        </w:rPr>
        <w:t>0</w:t>
      </w:r>
      <w:r>
        <w:rPr>
          <w:rFonts w:ascii="Times New Roman" w:eastAsia="Times New Roman" w:hAnsi="Times New Roman"/>
          <w:spacing w:val="-1"/>
        </w:rPr>
        <w:t>1</w:t>
      </w:r>
      <w:r>
        <w:rPr>
          <w:rFonts w:ascii="Times New Roman" w:eastAsia="Times New Roman" w:hAnsi="Times New Roman"/>
        </w:rPr>
        <w:t>0</w:t>
      </w:r>
      <w:r>
        <w:rPr>
          <w:rFonts w:ascii="Times New Roman" w:eastAsia="Times New Roman" w:hAnsi="Times New Roman"/>
          <w:spacing w:val="-89"/>
        </w:rPr>
        <w:t>1</w:t>
      </w:r>
      <w:r>
        <w:t>（</w:t>
      </w:r>
      <w:r>
        <w:rPr>
          <w:spacing w:val="-1"/>
        </w:rPr>
        <w:t>或其它数值</w:t>
      </w:r>
      <w:r>
        <w:rPr>
          <w:spacing w:val="-105"/>
        </w:rPr>
        <w:t>）</w:t>
      </w:r>
      <w:r>
        <w:rPr>
          <w:spacing w:val="-24"/>
        </w:rPr>
        <w:t>，数据显示亮为‘</w:t>
      </w:r>
      <w:r>
        <w:rPr>
          <w:rFonts w:ascii="Times New Roman" w:eastAsia="Times New Roman" w:hAnsi="Times New Roman"/>
        </w:rPr>
        <w:t>1</w:t>
      </w:r>
      <w:r>
        <w:rPr>
          <w:spacing w:val="-58"/>
        </w:rPr>
        <w:t>’，灭为‘</w:t>
      </w:r>
      <w:r>
        <w:rPr>
          <w:rFonts w:ascii="Times New Roman" w:eastAsia="Times New Roman" w:hAnsi="Times New Roman"/>
        </w:rPr>
        <w:t>0</w:t>
      </w:r>
      <w:r>
        <w:rPr>
          <w:spacing w:val="-63"/>
        </w:rPr>
        <w:t xml:space="preserve">’。置 </w:t>
      </w:r>
      <w:r>
        <w:rPr>
          <w:rFonts w:ascii="Times New Roman" w:eastAsia="Times New Roman" w:hAnsi="Times New Roman"/>
        </w:rPr>
        <w:t>L</w:t>
      </w:r>
      <w:r>
        <w:rPr>
          <w:rFonts w:ascii="Times New Roman" w:eastAsia="Times New Roman" w:hAnsi="Times New Roman"/>
          <w:spacing w:val="-1"/>
        </w:rPr>
        <w:t>DA</w:t>
      </w:r>
      <w:r>
        <w:rPr>
          <w:rFonts w:ascii="Times New Roman" w:eastAsia="Times New Roman" w:hAnsi="Times New Roman"/>
        </w:rPr>
        <w:t>=1</w:t>
      </w:r>
      <w:r>
        <w:t xml:space="preserve">， </w:t>
      </w:r>
      <w:r>
        <w:rPr>
          <w:rFonts w:ascii="Times New Roman" w:eastAsia="Times New Roman" w:hAnsi="Times New Roman"/>
          <w:spacing w:val="-1"/>
        </w:rPr>
        <w:t>LDB=0</w:t>
      </w:r>
      <w:r>
        <w:rPr>
          <w:spacing w:val="-14"/>
        </w:rPr>
        <w:t xml:space="preserve">，按动 </w:t>
      </w:r>
      <w:r>
        <w:rPr>
          <w:rFonts w:ascii="Times New Roman" w:eastAsia="Times New Roman" w:hAnsi="Times New Roman"/>
          <w:spacing w:val="-1"/>
        </w:rPr>
        <w:t>2</w:t>
      </w:r>
      <w:r>
        <w:rPr>
          <w:rFonts w:ascii="Times New Roman" w:eastAsia="Times New Roman" w:hAnsi="Times New Roman"/>
        </w:rPr>
        <w:t xml:space="preserve"> </w:t>
      </w:r>
      <w:r>
        <w:rPr>
          <w:spacing w:val="-27"/>
        </w:rPr>
        <w:t xml:space="preserve">次 </w:t>
      </w:r>
      <w:r>
        <w:rPr>
          <w:rFonts w:ascii="Times New Roman" w:eastAsia="Times New Roman" w:hAnsi="Times New Roman"/>
          <w:spacing w:val="-1"/>
        </w:rPr>
        <w:t>ST</w:t>
      </w:r>
      <w:r>
        <w:rPr>
          <w:rFonts w:ascii="Times New Roman" w:eastAsia="Times New Roman" w:hAnsi="Times New Roman"/>
        </w:rPr>
        <w:t xml:space="preserve"> </w:t>
      </w:r>
      <w:r>
        <w:rPr>
          <w:spacing w:val="-12"/>
        </w:rPr>
        <w:t xml:space="preserve">按钮产生 </w:t>
      </w:r>
      <w:r>
        <w:rPr>
          <w:rFonts w:ascii="Times New Roman" w:eastAsia="Times New Roman" w:hAnsi="Times New Roman"/>
          <w:spacing w:val="-1"/>
        </w:rPr>
        <w:t>T3</w:t>
      </w:r>
      <w:r>
        <w:rPr>
          <w:spacing w:val="-1"/>
        </w:rPr>
        <w:t>、</w:t>
      </w:r>
      <w:r>
        <w:rPr>
          <w:rFonts w:ascii="Times New Roman" w:eastAsia="Times New Roman" w:hAnsi="Times New Roman"/>
          <w:spacing w:val="-1"/>
        </w:rPr>
        <w:t>T4</w:t>
      </w:r>
      <w:r>
        <w:rPr>
          <w:rFonts w:ascii="Times New Roman" w:eastAsia="Times New Roman" w:hAnsi="Times New Roman"/>
        </w:rPr>
        <w:t xml:space="preserve"> </w:t>
      </w:r>
      <w:r>
        <w:rPr>
          <w:spacing w:val="-7"/>
        </w:rPr>
        <w:t xml:space="preserve">节拍，则将二进制数 </w:t>
      </w:r>
      <w:r>
        <w:rPr>
          <w:rFonts w:ascii="Times New Roman" w:eastAsia="Times New Roman" w:hAnsi="Times New Roman"/>
        </w:rPr>
        <w:t xml:space="preserve">01100101 </w:t>
      </w:r>
      <w:r>
        <w:rPr>
          <w:spacing w:val="-9"/>
        </w:rPr>
        <w:t xml:space="preserve">置入暂存器 </w:t>
      </w:r>
      <w:r>
        <w:rPr>
          <w:rFonts w:ascii="Times New Roman" w:eastAsia="Times New Roman" w:hAnsi="Times New Roman"/>
        </w:rPr>
        <w:t>A</w:t>
      </w:r>
      <w:r>
        <w:rPr>
          <w:rFonts w:ascii="Times New Roman" w:eastAsia="Times New Roman" w:hAnsi="Times New Roman"/>
          <w:spacing w:val="-1"/>
        </w:rPr>
        <w:t xml:space="preserve"> </w:t>
      </w:r>
      <w:r>
        <w:t>中，</w:t>
      </w:r>
      <w:r>
        <w:rPr>
          <w:spacing w:val="-102"/>
        </w:rPr>
        <w:t xml:space="preserve"> </w:t>
      </w:r>
      <w:r>
        <w:rPr>
          <w:spacing w:val="-14"/>
        </w:rPr>
        <w:t xml:space="preserve">暂存器 </w:t>
      </w:r>
      <w:r>
        <w:rPr>
          <w:rFonts w:ascii="Times New Roman" w:eastAsia="Times New Roman" w:hAnsi="Times New Roman"/>
          <w:spacing w:val="-1"/>
        </w:rPr>
        <w:t xml:space="preserve">A </w:t>
      </w:r>
      <w:r>
        <w:rPr>
          <w:spacing w:val="-12"/>
        </w:rPr>
        <w:t xml:space="preserve">的值通过 </w:t>
      </w:r>
      <w:r>
        <w:rPr>
          <w:rFonts w:ascii="Times New Roman" w:eastAsia="Times New Roman" w:hAnsi="Times New Roman"/>
        </w:rPr>
        <w:t>ALU</w:t>
      </w:r>
      <w:r>
        <w:rPr>
          <w:rFonts w:ascii="Times New Roman" w:eastAsia="Times New Roman" w:hAnsi="Times New Roman"/>
          <w:spacing w:val="-1"/>
        </w:rPr>
        <w:t xml:space="preserve"> </w:t>
      </w:r>
      <w:r>
        <w:rPr>
          <w:spacing w:val="-14"/>
        </w:rPr>
        <w:t xml:space="preserve">单元的 </w:t>
      </w:r>
      <w:r>
        <w:rPr>
          <w:rFonts w:ascii="Times New Roman" w:eastAsia="Times New Roman" w:hAnsi="Times New Roman"/>
        </w:rPr>
        <w:t xml:space="preserve">A7…A0 </w:t>
      </w:r>
      <w:r>
        <w:rPr>
          <w:spacing w:val="-18"/>
        </w:rPr>
        <w:t xml:space="preserve">八位 </w:t>
      </w:r>
      <w:r>
        <w:rPr>
          <w:rFonts w:ascii="Times New Roman" w:eastAsia="Times New Roman" w:hAnsi="Times New Roman"/>
        </w:rPr>
        <w:t>LED</w:t>
      </w:r>
      <w:r>
        <w:rPr>
          <w:rFonts w:ascii="Times New Roman" w:eastAsia="Times New Roman" w:hAnsi="Times New Roman"/>
          <w:spacing w:val="-1"/>
        </w:rPr>
        <w:t xml:space="preserve"> </w:t>
      </w:r>
      <w:r>
        <w:t>灯显示。</w:t>
      </w:r>
    </w:p>
    <w:p w14:paraId="69922E55" w14:textId="77777777" w:rsidR="0087336D" w:rsidRDefault="0087336D" w:rsidP="0087336D">
      <w:pPr>
        <w:pStyle w:val="ListParagraph"/>
        <w:numPr>
          <w:ilvl w:val="3"/>
          <w:numId w:val="40"/>
        </w:numPr>
        <w:tabs>
          <w:tab w:val="left" w:pos="939"/>
        </w:tabs>
        <w:autoSpaceDE w:val="0"/>
        <w:autoSpaceDN w:val="0"/>
        <w:spacing w:line="269" w:lineRule="exact"/>
        <w:ind w:left="938" w:firstLineChars="0"/>
      </w:pPr>
      <w:r>
        <w:rPr>
          <w:spacing w:val="-6"/>
        </w:rPr>
        <w:t>用输入开关向暂存器</w:t>
      </w:r>
      <w:r>
        <w:rPr>
          <w:spacing w:val="-6"/>
        </w:rPr>
        <w:t xml:space="preserve"> </w:t>
      </w:r>
      <w:r>
        <w:rPr>
          <w:rFonts w:eastAsia="Times New Roman"/>
        </w:rPr>
        <w:t xml:space="preserve">B </w:t>
      </w:r>
      <w:r>
        <w:t>置数。</w:t>
      </w:r>
    </w:p>
    <w:p w14:paraId="28086F90" w14:textId="77777777" w:rsidR="0087336D" w:rsidRDefault="0087336D" w:rsidP="0087336D">
      <w:pPr>
        <w:pStyle w:val="BodyText"/>
        <w:spacing w:before="43" w:line="278" w:lineRule="auto"/>
        <w:ind w:left="796" w:right="306" w:firstLine="420"/>
        <w:jc w:val="both"/>
      </w:pPr>
      <w:r>
        <w:rPr>
          <w:spacing w:val="-20"/>
        </w:rPr>
        <w:t xml:space="preserve">按动 </w:t>
      </w:r>
      <w:r>
        <w:rPr>
          <w:rFonts w:ascii="Times New Roman" w:eastAsia="Times New Roman" w:hAnsi="Times New Roman"/>
          <w:spacing w:val="-2"/>
        </w:rPr>
        <w:t>2</w:t>
      </w:r>
      <w:r>
        <w:rPr>
          <w:rFonts w:ascii="Times New Roman" w:eastAsia="Times New Roman" w:hAnsi="Times New Roman"/>
        </w:rPr>
        <w:t xml:space="preserve"> </w:t>
      </w:r>
      <w:r>
        <w:rPr>
          <w:spacing w:val="-10"/>
        </w:rPr>
        <w:t xml:space="preserve">次时序单元的 </w:t>
      </w:r>
      <w:r>
        <w:rPr>
          <w:rFonts w:ascii="Times New Roman" w:eastAsia="Times New Roman" w:hAnsi="Times New Roman"/>
          <w:spacing w:val="-2"/>
        </w:rPr>
        <w:t>ST</w:t>
      </w:r>
      <w:r>
        <w:rPr>
          <w:rFonts w:ascii="Times New Roman" w:eastAsia="Times New Roman" w:hAnsi="Times New Roman"/>
        </w:rPr>
        <w:t xml:space="preserve"> </w:t>
      </w:r>
      <w:r>
        <w:rPr>
          <w:spacing w:val="-11"/>
        </w:rPr>
        <w:t xml:space="preserve">按钮，产生 </w:t>
      </w:r>
      <w:r>
        <w:rPr>
          <w:rFonts w:ascii="Times New Roman" w:eastAsia="Times New Roman" w:hAnsi="Times New Roman"/>
          <w:spacing w:val="-1"/>
        </w:rPr>
        <w:t>T1</w:t>
      </w:r>
      <w:r>
        <w:rPr>
          <w:spacing w:val="-1"/>
        </w:rPr>
        <w:t>、</w:t>
      </w:r>
      <w:r>
        <w:rPr>
          <w:rFonts w:ascii="Times New Roman" w:eastAsia="Times New Roman" w:hAnsi="Times New Roman"/>
          <w:spacing w:val="-1"/>
        </w:rPr>
        <w:t>T2</w:t>
      </w:r>
      <w:r>
        <w:rPr>
          <w:rFonts w:ascii="Times New Roman" w:eastAsia="Times New Roman" w:hAnsi="Times New Roman"/>
        </w:rPr>
        <w:t xml:space="preserve"> </w:t>
      </w:r>
      <w:r>
        <w:rPr>
          <w:spacing w:val="-9"/>
        </w:rPr>
        <w:t xml:space="preserve">节拍后，拨动 </w:t>
      </w:r>
      <w:r>
        <w:rPr>
          <w:rFonts w:ascii="Times New Roman" w:eastAsia="Times New Roman" w:hAnsi="Times New Roman"/>
          <w:spacing w:val="-1"/>
        </w:rPr>
        <w:t>CON</w:t>
      </w:r>
      <w:r>
        <w:rPr>
          <w:rFonts w:ascii="Times New Roman" w:eastAsia="Times New Roman" w:hAnsi="Times New Roman"/>
          <w:spacing w:val="-2"/>
        </w:rPr>
        <w:t xml:space="preserve"> </w:t>
      </w:r>
      <w:r>
        <w:rPr>
          <w:spacing w:val="-14"/>
        </w:rPr>
        <w:t xml:space="preserve">单元的 </w:t>
      </w:r>
      <w:r>
        <w:rPr>
          <w:rFonts w:ascii="Times New Roman" w:eastAsia="Times New Roman" w:hAnsi="Times New Roman"/>
          <w:spacing w:val="-1"/>
        </w:rPr>
        <w:t>SD17…SD10</w:t>
      </w:r>
      <w:r>
        <w:rPr>
          <w:rFonts w:ascii="Times New Roman" w:eastAsia="Times New Roman" w:hAnsi="Times New Roman"/>
          <w:spacing w:val="-51"/>
        </w:rPr>
        <w:t xml:space="preserve"> </w:t>
      </w:r>
      <w:r>
        <w:rPr>
          <w:spacing w:val="-7"/>
        </w:rPr>
        <w:t xml:space="preserve">数据开关，形成二进制数 </w:t>
      </w:r>
      <w:r>
        <w:rPr>
          <w:rFonts w:ascii="Times New Roman" w:eastAsia="Times New Roman" w:hAnsi="Times New Roman"/>
          <w:spacing w:val="-2"/>
        </w:rPr>
        <w:t>10100111</w:t>
      </w:r>
      <w:r>
        <w:rPr>
          <w:spacing w:val="-2"/>
        </w:rPr>
        <w:t>（</w:t>
      </w:r>
      <w:r>
        <w:rPr>
          <w:spacing w:val="-1"/>
        </w:rPr>
        <w:t>或其它数值</w:t>
      </w:r>
      <w:r>
        <w:rPr>
          <w:spacing w:val="-105"/>
        </w:rPr>
        <w:t>）</w:t>
      </w:r>
      <w:r>
        <w:rPr>
          <w:spacing w:val="-19"/>
        </w:rPr>
        <w:t xml:space="preserve">。置 </w:t>
      </w:r>
      <w:r>
        <w:rPr>
          <w:rFonts w:ascii="Times New Roman" w:eastAsia="Times New Roman" w:hAnsi="Times New Roman"/>
          <w:spacing w:val="-1"/>
        </w:rPr>
        <w:t>LDA=0</w:t>
      </w:r>
      <w:r>
        <w:rPr>
          <w:spacing w:val="-1"/>
        </w:rPr>
        <w:t>，</w:t>
      </w:r>
      <w:r>
        <w:rPr>
          <w:rFonts w:ascii="Times New Roman" w:eastAsia="Times New Roman" w:hAnsi="Times New Roman"/>
          <w:spacing w:val="-1"/>
        </w:rPr>
        <w:t>LDB=1</w:t>
      </w:r>
      <w:r>
        <w:rPr>
          <w:spacing w:val="-14"/>
        </w:rPr>
        <w:t xml:space="preserve">，按动 </w:t>
      </w:r>
      <w:r>
        <w:rPr>
          <w:rFonts w:ascii="Times New Roman" w:eastAsia="Times New Roman" w:hAnsi="Times New Roman"/>
          <w:spacing w:val="-1"/>
        </w:rPr>
        <w:t>2</w:t>
      </w:r>
      <w:r>
        <w:rPr>
          <w:rFonts w:ascii="Times New Roman" w:eastAsia="Times New Roman" w:hAnsi="Times New Roman"/>
          <w:spacing w:val="1"/>
        </w:rPr>
        <w:t xml:space="preserve"> </w:t>
      </w:r>
      <w:r>
        <w:rPr>
          <w:spacing w:val="-27"/>
        </w:rPr>
        <w:t xml:space="preserve">次 </w:t>
      </w:r>
      <w:r>
        <w:rPr>
          <w:rFonts w:ascii="Times New Roman" w:eastAsia="Times New Roman" w:hAnsi="Times New Roman"/>
          <w:spacing w:val="-1"/>
        </w:rPr>
        <w:t>ST</w:t>
      </w:r>
      <w:r>
        <w:rPr>
          <w:rFonts w:ascii="Times New Roman" w:eastAsia="Times New Roman" w:hAnsi="Times New Roman"/>
        </w:rPr>
        <w:t xml:space="preserve"> </w:t>
      </w:r>
      <w:r>
        <w:rPr>
          <w:spacing w:val="-1"/>
        </w:rPr>
        <w:t>按</w:t>
      </w:r>
      <w:r>
        <w:rPr>
          <w:spacing w:val="-15"/>
        </w:rPr>
        <w:t xml:space="preserve">钮产生 </w:t>
      </w:r>
      <w:r>
        <w:rPr>
          <w:rFonts w:ascii="Times New Roman" w:eastAsia="Times New Roman" w:hAnsi="Times New Roman"/>
          <w:spacing w:val="-2"/>
        </w:rPr>
        <w:t>T3</w:t>
      </w:r>
      <w:r>
        <w:rPr>
          <w:spacing w:val="-2"/>
        </w:rPr>
        <w:t>、</w:t>
      </w:r>
      <w:r>
        <w:rPr>
          <w:rFonts w:ascii="Times New Roman" w:eastAsia="Times New Roman" w:hAnsi="Times New Roman"/>
          <w:spacing w:val="-2"/>
        </w:rPr>
        <w:t>T4</w:t>
      </w:r>
      <w:r>
        <w:rPr>
          <w:rFonts w:ascii="Times New Roman" w:eastAsia="Times New Roman" w:hAnsi="Times New Roman"/>
        </w:rPr>
        <w:t xml:space="preserve"> </w:t>
      </w:r>
      <w:r>
        <w:rPr>
          <w:spacing w:val="-7"/>
        </w:rPr>
        <w:t xml:space="preserve">节拍，则将二进制数 </w:t>
      </w:r>
      <w:r>
        <w:rPr>
          <w:rFonts w:ascii="Times New Roman" w:eastAsia="Times New Roman" w:hAnsi="Times New Roman"/>
          <w:spacing w:val="-2"/>
        </w:rPr>
        <w:t>10100111</w:t>
      </w:r>
      <w:r>
        <w:rPr>
          <w:rFonts w:ascii="Times New Roman" w:eastAsia="Times New Roman" w:hAnsi="Times New Roman"/>
        </w:rPr>
        <w:t xml:space="preserve"> </w:t>
      </w:r>
      <w:r>
        <w:rPr>
          <w:spacing w:val="-10"/>
        </w:rPr>
        <w:t xml:space="preserve">置入暂存器 </w:t>
      </w:r>
      <w:r>
        <w:rPr>
          <w:rFonts w:ascii="Times New Roman" w:eastAsia="Times New Roman" w:hAnsi="Times New Roman"/>
          <w:spacing w:val="-1"/>
        </w:rPr>
        <w:t>B</w:t>
      </w:r>
      <w:r>
        <w:rPr>
          <w:rFonts w:ascii="Times New Roman" w:eastAsia="Times New Roman" w:hAnsi="Times New Roman"/>
        </w:rPr>
        <w:t xml:space="preserve"> </w:t>
      </w:r>
      <w:r>
        <w:rPr>
          <w:spacing w:val="-10"/>
        </w:rPr>
        <w:t xml:space="preserve">中，暂存器 </w:t>
      </w:r>
      <w:r>
        <w:rPr>
          <w:rFonts w:ascii="Times New Roman" w:eastAsia="Times New Roman" w:hAnsi="Times New Roman"/>
          <w:spacing w:val="-1"/>
        </w:rPr>
        <w:t>B</w:t>
      </w:r>
      <w:r>
        <w:rPr>
          <w:rFonts w:ascii="Times New Roman" w:eastAsia="Times New Roman" w:hAnsi="Times New Roman"/>
        </w:rPr>
        <w:t xml:space="preserve"> </w:t>
      </w:r>
      <w:r>
        <w:rPr>
          <w:spacing w:val="-12"/>
        </w:rPr>
        <w:t xml:space="preserve">的值通过 </w:t>
      </w:r>
      <w:r>
        <w:rPr>
          <w:rFonts w:ascii="Times New Roman" w:eastAsia="Times New Roman" w:hAnsi="Times New Roman"/>
          <w:spacing w:val="-1"/>
        </w:rPr>
        <w:t>ALU</w:t>
      </w:r>
      <w:r>
        <w:rPr>
          <w:rFonts w:ascii="Times New Roman" w:eastAsia="Times New Roman" w:hAnsi="Times New Roman"/>
          <w:spacing w:val="-50"/>
        </w:rPr>
        <w:t xml:space="preserve"> </w:t>
      </w:r>
      <w:r>
        <w:rPr>
          <w:spacing w:val="-14"/>
        </w:rPr>
        <w:t xml:space="preserve">单元的 </w:t>
      </w:r>
      <w:r>
        <w:rPr>
          <w:rFonts w:ascii="Times New Roman" w:eastAsia="Times New Roman" w:hAnsi="Times New Roman"/>
          <w:spacing w:val="-1"/>
        </w:rPr>
        <w:t>B7…B0</w:t>
      </w:r>
      <w:r>
        <w:rPr>
          <w:rFonts w:ascii="Times New Roman" w:eastAsia="Times New Roman" w:hAnsi="Times New Roman"/>
        </w:rPr>
        <w:t xml:space="preserve"> </w:t>
      </w:r>
      <w:r>
        <w:rPr>
          <w:spacing w:val="-18"/>
        </w:rPr>
        <w:t xml:space="preserve">八位 </w:t>
      </w:r>
      <w:r>
        <w:rPr>
          <w:rFonts w:ascii="Times New Roman" w:eastAsia="Times New Roman" w:hAnsi="Times New Roman"/>
        </w:rPr>
        <w:t>LED</w:t>
      </w:r>
      <w:r>
        <w:rPr>
          <w:rFonts w:ascii="Times New Roman" w:eastAsia="Times New Roman" w:hAnsi="Times New Roman"/>
          <w:spacing w:val="-1"/>
        </w:rPr>
        <w:t xml:space="preserve"> </w:t>
      </w:r>
      <w:r>
        <w:t>灯显示。</w:t>
      </w:r>
    </w:p>
    <w:p w14:paraId="2057F476" w14:textId="77777777" w:rsidR="00E60367" w:rsidRDefault="00E60367" w:rsidP="00E60367">
      <w:pPr>
        <w:pStyle w:val="BodyText"/>
        <w:spacing w:before="43" w:line="278" w:lineRule="auto"/>
        <w:ind w:right="306"/>
        <w:jc w:val="both"/>
      </w:pPr>
    </w:p>
    <w:p w14:paraId="5C31FDFA" w14:textId="3F62132E" w:rsidR="00E60367" w:rsidRDefault="00E60367" w:rsidP="00E60367">
      <w:pPr>
        <w:pStyle w:val="BodyText"/>
        <w:spacing w:before="43" w:line="278" w:lineRule="auto"/>
        <w:ind w:right="306"/>
        <w:jc w:val="both"/>
      </w:pPr>
      <w:r>
        <w:tab/>
      </w:r>
      <w:r>
        <w:tab/>
      </w:r>
      <w:r>
        <w:rPr>
          <w:rFonts w:hint="eastAsia"/>
        </w:rPr>
        <w:t>过程如</w:t>
      </w:r>
      <w:r w:rsidRPr="00E60367">
        <w:rPr>
          <w:rFonts w:hint="eastAsia"/>
        </w:rPr>
        <w:t>图 1-1-5-</w:t>
      </w:r>
      <w:r>
        <w:rPr>
          <w:rFonts w:hint="eastAsia"/>
        </w:rPr>
        <w:t>3</w:t>
      </w:r>
      <w:r w:rsidRPr="00E60367">
        <w:rPr>
          <w:rFonts w:hint="eastAsia"/>
        </w:rPr>
        <w:t xml:space="preserve"> </w:t>
      </w:r>
      <w:r>
        <w:rPr>
          <w:rFonts w:hint="eastAsia"/>
        </w:rPr>
        <w:t>所示。</w:t>
      </w:r>
    </w:p>
    <w:p w14:paraId="21BD2345" w14:textId="77777777" w:rsidR="00E60367" w:rsidRDefault="00E60367" w:rsidP="00E60367">
      <w:pPr>
        <w:pStyle w:val="BodyText"/>
        <w:spacing w:before="43" w:line="278" w:lineRule="auto"/>
        <w:ind w:right="306"/>
        <w:jc w:val="both"/>
        <w:rPr>
          <w:rFonts w:hint="eastAsia"/>
        </w:rPr>
      </w:pPr>
    </w:p>
    <w:p w14:paraId="3633FECC" w14:textId="5B61BFA3" w:rsidR="00E60367" w:rsidRDefault="00E60367" w:rsidP="00E60367">
      <w:pPr>
        <w:pStyle w:val="BodyText"/>
        <w:spacing w:before="43" w:line="278" w:lineRule="auto"/>
        <w:ind w:right="306"/>
        <w:jc w:val="center"/>
      </w:pPr>
      <w:r>
        <w:rPr>
          <w:noProof/>
        </w:rPr>
        <w:lastRenderedPageBreak/>
        <w:drawing>
          <wp:inline distT="0" distB="0" distL="0" distR="0" wp14:anchorId="5001B764" wp14:editId="3B7A0D33">
            <wp:extent cx="4298706" cy="2861297"/>
            <wp:effectExtent l="0" t="0" r="6985" b="0"/>
            <wp:docPr id="626964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96421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06332" cy="286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6E1E8" w14:textId="6B4A0F08" w:rsidR="00E60367" w:rsidRDefault="00E60367" w:rsidP="00E60367">
      <w:pPr>
        <w:spacing w:before="44"/>
        <w:ind w:left="8" w:right="82"/>
        <w:jc w:val="center"/>
        <w:rPr>
          <w:rFonts w:ascii="微软雅黑" w:eastAsia="微软雅黑"/>
          <w:b/>
          <w:sz w:val="18"/>
        </w:rPr>
      </w:pPr>
      <w:r>
        <w:rPr>
          <w:rFonts w:ascii="微软雅黑" w:eastAsia="微软雅黑" w:hint="eastAsia"/>
          <w:b/>
          <w:spacing w:val="-4"/>
          <w:sz w:val="18"/>
        </w:rPr>
        <w:t xml:space="preserve">图 </w:t>
      </w:r>
      <w:r>
        <w:rPr>
          <w:rFonts w:eastAsia="Times New Roman"/>
          <w:b/>
          <w:sz w:val="18"/>
        </w:rPr>
        <w:t>1-1-5</w:t>
      </w:r>
      <w:r>
        <w:rPr>
          <w:rFonts w:eastAsiaTheme="minorEastAsia" w:hint="eastAsia"/>
          <w:b/>
          <w:sz w:val="18"/>
        </w:rPr>
        <w:t>-</w:t>
      </w:r>
      <w:r>
        <w:rPr>
          <w:rFonts w:eastAsiaTheme="minorEastAsia" w:hint="eastAsia"/>
          <w:b/>
          <w:sz w:val="18"/>
        </w:rPr>
        <w:t>3</w:t>
      </w:r>
      <w:r>
        <w:rPr>
          <w:rFonts w:eastAsia="Times New Roman"/>
          <w:b/>
          <w:spacing w:val="89"/>
          <w:sz w:val="18"/>
        </w:rPr>
        <w:t xml:space="preserve"> </w:t>
      </w:r>
      <w:r>
        <w:rPr>
          <w:rFonts w:ascii="微软雅黑" w:eastAsia="微软雅黑" w:hint="eastAsia"/>
          <w:b/>
          <w:sz w:val="18"/>
        </w:rPr>
        <w:t>实验接线图</w:t>
      </w:r>
    </w:p>
    <w:p w14:paraId="4558AE63" w14:textId="77777777" w:rsidR="00E60367" w:rsidRDefault="00E60367" w:rsidP="00E60367">
      <w:pPr>
        <w:pStyle w:val="BodyText"/>
        <w:spacing w:before="43" w:line="278" w:lineRule="auto"/>
        <w:ind w:right="306"/>
        <w:jc w:val="center"/>
        <w:rPr>
          <w:rFonts w:hint="eastAsia"/>
        </w:rPr>
      </w:pPr>
    </w:p>
    <w:p w14:paraId="66ACA461" w14:textId="77777777" w:rsidR="0087336D" w:rsidRDefault="0087336D" w:rsidP="0087336D">
      <w:pPr>
        <w:pStyle w:val="ListParagraph"/>
        <w:numPr>
          <w:ilvl w:val="3"/>
          <w:numId w:val="40"/>
        </w:numPr>
        <w:tabs>
          <w:tab w:val="left" w:pos="937"/>
        </w:tabs>
        <w:autoSpaceDE w:val="0"/>
        <w:autoSpaceDN w:val="0"/>
        <w:spacing w:line="269" w:lineRule="exact"/>
        <w:ind w:left="936" w:firstLineChars="0"/>
      </w:pPr>
      <w:r>
        <w:t>改变运算器的功能设置，观察运算器的输出。</w:t>
      </w:r>
    </w:p>
    <w:p w14:paraId="584155EA" w14:textId="77777777" w:rsidR="0087336D" w:rsidRDefault="0087336D" w:rsidP="003B2A5E">
      <w:pPr>
        <w:pStyle w:val="BodyText"/>
        <w:spacing w:before="43" w:line="278" w:lineRule="auto"/>
        <w:ind w:left="798" w:right="198" w:firstLine="418"/>
      </w:pPr>
      <w:r>
        <w:rPr>
          <w:spacing w:val="-17"/>
        </w:rPr>
        <w:t xml:space="preserve">按动 </w:t>
      </w:r>
      <w:r>
        <w:rPr>
          <w:rFonts w:ascii="Times New Roman" w:eastAsia="Times New Roman"/>
        </w:rPr>
        <w:t>2</w:t>
      </w:r>
      <w:r>
        <w:rPr>
          <w:rFonts w:ascii="Times New Roman" w:eastAsia="Times New Roman"/>
          <w:spacing w:val="1"/>
        </w:rPr>
        <w:t xml:space="preserve"> </w:t>
      </w:r>
      <w:r>
        <w:rPr>
          <w:spacing w:val="-9"/>
        </w:rPr>
        <w:t xml:space="preserve">次时序单元的 </w:t>
      </w:r>
      <w:r>
        <w:rPr>
          <w:rFonts w:ascii="Times New Roman" w:eastAsia="Times New Roman"/>
          <w:spacing w:val="-1"/>
        </w:rPr>
        <w:t>ST</w:t>
      </w:r>
      <w:r>
        <w:rPr>
          <w:rFonts w:ascii="Times New Roman" w:eastAsia="Times New Roman"/>
          <w:spacing w:val="1"/>
        </w:rPr>
        <w:t xml:space="preserve"> </w:t>
      </w:r>
      <w:r>
        <w:rPr>
          <w:spacing w:val="-16"/>
        </w:rPr>
        <w:t xml:space="preserve">按钮，产生 </w:t>
      </w:r>
      <w:r>
        <w:rPr>
          <w:rFonts w:ascii="Times New Roman" w:eastAsia="Times New Roman"/>
        </w:rPr>
        <w:t>T1</w:t>
      </w:r>
      <w:r>
        <w:rPr>
          <w:spacing w:val="-42"/>
        </w:rPr>
        <w:t>、</w:t>
      </w:r>
      <w:r>
        <w:rPr>
          <w:rFonts w:ascii="Times New Roman" w:eastAsia="Times New Roman"/>
        </w:rPr>
        <w:t>T2</w:t>
      </w:r>
      <w:r>
        <w:rPr>
          <w:rFonts w:ascii="Times New Roman" w:eastAsia="Times New Roman"/>
          <w:spacing w:val="1"/>
        </w:rPr>
        <w:t xml:space="preserve"> </w:t>
      </w:r>
      <w:r>
        <w:rPr>
          <w:spacing w:val="-17"/>
        </w:rPr>
        <w:t xml:space="preserve">节拍后，置 </w:t>
      </w:r>
      <w:r>
        <w:rPr>
          <w:rFonts w:ascii="Times New Roman" w:eastAsia="Times New Roman"/>
          <w:spacing w:val="-1"/>
        </w:rPr>
        <w:t>ALU_B=0</w:t>
      </w:r>
      <w:r>
        <w:rPr>
          <w:spacing w:val="-42"/>
        </w:rPr>
        <w:t>、</w:t>
      </w:r>
      <w:r>
        <w:rPr>
          <w:rFonts w:ascii="Times New Roman" w:eastAsia="Times New Roman"/>
          <w:spacing w:val="-1"/>
        </w:rPr>
        <w:t>LDA=0</w:t>
      </w:r>
      <w:r>
        <w:rPr>
          <w:spacing w:val="-42"/>
        </w:rPr>
        <w:t>、</w:t>
      </w:r>
      <w:r>
        <w:rPr>
          <w:rFonts w:ascii="Times New Roman" w:eastAsia="Times New Roman"/>
          <w:spacing w:val="-1"/>
        </w:rPr>
        <w:t>LDB=0</w:t>
      </w:r>
      <w:r>
        <w:rPr>
          <w:spacing w:val="-1"/>
        </w:rPr>
        <w:t>，</w:t>
      </w:r>
      <w:r>
        <w:rPr>
          <w:spacing w:val="-102"/>
        </w:rPr>
        <w:t xml:space="preserve"> </w:t>
      </w:r>
      <w:r>
        <w:rPr>
          <w:spacing w:val="-11"/>
        </w:rPr>
        <w:t xml:space="preserve">然后按表 </w:t>
      </w:r>
      <w:r>
        <w:rPr>
          <w:rFonts w:ascii="Times New Roman" w:eastAsia="Times New Roman"/>
          <w:spacing w:val="-1"/>
        </w:rPr>
        <w:t>1-1-1</w:t>
      </w:r>
      <w:r>
        <w:rPr>
          <w:rFonts w:ascii="Times New Roman" w:eastAsia="Times New Roman"/>
          <w:spacing w:val="3"/>
        </w:rPr>
        <w:t xml:space="preserve"> </w:t>
      </w:r>
      <w:r>
        <w:rPr>
          <w:spacing w:val="-26"/>
        </w:rPr>
        <w:t xml:space="preserve">置 </w:t>
      </w:r>
      <w:r>
        <w:rPr>
          <w:rFonts w:ascii="Times New Roman" w:eastAsia="Times New Roman"/>
        </w:rPr>
        <w:t>S3</w:t>
      </w:r>
      <w:r>
        <w:t>、</w:t>
      </w:r>
      <w:r>
        <w:rPr>
          <w:rFonts w:ascii="Times New Roman" w:eastAsia="Times New Roman"/>
        </w:rPr>
        <w:t>S2</w:t>
      </w:r>
      <w:r>
        <w:t>、</w:t>
      </w:r>
      <w:r>
        <w:rPr>
          <w:rFonts w:ascii="Times New Roman" w:eastAsia="Times New Roman"/>
        </w:rPr>
        <w:t>S1</w:t>
      </w:r>
      <w:r>
        <w:t>、</w:t>
      </w:r>
      <w:r>
        <w:rPr>
          <w:rFonts w:ascii="Times New Roman" w:eastAsia="Times New Roman"/>
        </w:rPr>
        <w:t>S0</w:t>
      </w:r>
      <w:r>
        <w:rPr>
          <w:rFonts w:ascii="Times New Roman" w:eastAsia="Times New Roman"/>
          <w:spacing w:val="3"/>
        </w:rPr>
        <w:t xml:space="preserve"> </w:t>
      </w:r>
      <w:r>
        <w:rPr>
          <w:spacing w:val="-25"/>
        </w:rPr>
        <w:t xml:space="preserve">和 </w:t>
      </w:r>
      <w:r>
        <w:rPr>
          <w:rFonts w:ascii="Times New Roman" w:eastAsia="Times New Roman"/>
        </w:rPr>
        <w:t>Cn</w:t>
      </w:r>
      <w:r>
        <w:rPr>
          <w:rFonts w:ascii="Times New Roman" w:eastAsia="Times New Roman"/>
          <w:spacing w:val="3"/>
        </w:rPr>
        <w:t xml:space="preserve"> </w:t>
      </w:r>
      <w:r>
        <w:rPr>
          <w:spacing w:val="-5"/>
        </w:rPr>
        <w:t xml:space="preserve">的数值，并观察数据总线 </w:t>
      </w:r>
      <w:r>
        <w:rPr>
          <w:rFonts w:ascii="Times New Roman" w:eastAsia="Times New Roman"/>
        </w:rPr>
        <w:t>LED</w:t>
      </w:r>
      <w:r>
        <w:rPr>
          <w:rFonts w:ascii="Times New Roman" w:eastAsia="Times New Roman"/>
          <w:spacing w:val="2"/>
        </w:rPr>
        <w:t xml:space="preserve"> </w:t>
      </w:r>
      <w:r>
        <w:t>显示灯显示的结</w:t>
      </w:r>
      <w:r>
        <w:rPr>
          <w:spacing w:val="-13"/>
        </w:rPr>
        <w:t xml:space="preserve">果。如置 </w:t>
      </w:r>
      <w:r>
        <w:rPr>
          <w:rFonts w:ascii="Times New Roman" w:eastAsia="Times New Roman"/>
          <w:spacing w:val="-3"/>
        </w:rPr>
        <w:t>S3</w:t>
      </w:r>
      <w:r>
        <w:rPr>
          <w:spacing w:val="-2"/>
        </w:rPr>
        <w:t>、</w:t>
      </w:r>
      <w:r>
        <w:rPr>
          <w:rFonts w:ascii="Times New Roman" w:eastAsia="Times New Roman"/>
          <w:spacing w:val="-2"/>
        </w:rPr>
        <w:t>S2</w:t>
      </w:r>
      <w:r>
        <w:rPr>
          <w:spacing w:val="-2"/>
        </w:rPr>
        <w:t>、</w:t>
      </w:r>
      <w:r>
        <w:rPr>
          <w:rFonts w:ascii="Times New Roman" w:eastAsia="Times New Roman"/>
          <w:spacing w:val="-2"/>
        </w:rPr>
        <w:t>S1</w:t>
      </w:r>
      <w:r>
        <w:rPr>
          <w:spacing w:val="-2"/>
        </w:rPr>
        <w:t>、</w:t>
      </w:r>
      <w:r>
        <w:rPr>
          <w:rFonts w:ascii="Times New Roman" w:eastAsia="Times New Roman"/>
          <w:spacing w:val="-2"/>
        </w:rPr>
        <w:t>S0</w:t>
      </w:r>
      <w:r>
        <w:rPr>
          <w:rFonts w:ascii="Times New Roman" w:eastAsia="Times New Roman"/>
          <w:spacing w:val="1"/>
        </w:rPr>
        <w:t xml:space="preserve"> </w:t>
      </w:r>
      <w:r>
        <w:rPr>
          <w:spacing w:val="-29"/>
        </w:rPr>
        <w:t xml:space="preserve">为 </w:t>
      </w:r>
      <w:r>
        <w:rPr>
          <w:rFonts w:ascii="Times New Roman" w:eastAsia="Times New Roman"/>
          <w:spacing w:val="-2"/>
        </w:rPr>
        <w:t>1001</w:t>
      </w:r>
      <w:r>
        <w:rPr>
          <w:spacing w:val="-7"/>
        </w:rPr>
        <w:t xml:space="preserve">，运算器作加法运算，置 </w:t>
      </w:r>
      <w:r>
        <w:rPr>
          <w:rFonts w:ascii="Times New Roman" w:eastAsia="Times New Roman"/>
          <w:spacing w:val="-2"/>
        </w:rPr>
        <w:t>S3</w:t>
      </w:r>
      <w:r>
        <w:rPr>
          <w:spacing w:val="-2"/>
        </w:rPr>
        <w:t>、</w:t>
      </w:r>
      <w:r>
        <w:rPr>
          <w:rFonts w:ascii="Times New Roman" w:eastAsia="Times New Roman"/>
          <w:spacing w:val="-2"/>
        </w:rPr>
        <w:t>S2</w:t>
      </w:r>
      <w:r>
        <w:rPr>
          <w:spacing w:val="-2"/>
        </w:rPr>
        <w:t>、</w:t>
      </w:r>
      <w:r>
        <w:rPr>
          <w:rFonts w:ascii="Times New Roman" w:eastAsia="Times New Roman"/>
          <w:spacing w:val="-2"/>
        </w:rPr>
        <w:t>S1</w:t>
      </w:r>
      <w:r>
        <w:rPr>
          <w:spacing w:val="-2"/>
        </w:rPr>
        <w:t>、</w:t>
      </w:r>
      <w:r>
        <w:rPr>
          <w:rFonts w:ascii="Times New Roman" w:eastAsia="Times New Roman"/>
          <w:spacing w:val="-2"/>
        </w:rPr>
        <w:t>S0</w:t>
      </w:r>
      <w:r>
        <w:rPr>
          <w:rFonts w:ascii="Times New Roman" w:eastAsia="Times New Roman"/>
          <w:spacing w:val="1"/>
        </w:rPr>
        <w:t xml:space="preserve"> </w:t>
      </w:r>
      <w:r>
        <w:rPr>
          <w:spacing w:val="-28"/>
        </w:rPr>
        <w:t xml:space="preserve">为 </w:t>
      </w:r>
      <w:r>
        <w:rPr>
          <w:rFonts w:ascii="Times New Roman" w:eastAsia="Times New Roman"/>
          <w:spacing w:val="-2"/>
        </w:rPr>
        <w:t>0010</w:t>
      </w:r>
      <w:r>
        <w:rPr>
          <w:spacing w:val="-2"/>
        </w:rPr>
        <w:t>，运</w:t>
      </w:r>
      <w:r>
        <w:rPr>
          <w:spacing w:val="-6"/>
        </w:rPr>
        <w:t xml:space="preserve">算器作逻辑与运算。按动 </w:t>
      </w:r>
      <w:r>
        <w:rPr>
          <w:rFonts w:ascii="Times New Roman" w:eastAsia="Times New Roman"/>
        </w:rPr>
        <w:t xml:space="preserve">2 </w:t>
      </w:r>
      <w:r>
        <w:rPr>
          <w:spacing w:val="-27"/>
        </w:rPr>
        <w:t xml:space="preserve">次 </w:t>
      </w:r>
      <w:r>
        <w:rPr>
          <w:rFonts w:ascii="Times New Roman" w:eastAsia="Times New Roman"/>
        </w:rPr>
        <w:t xml:space="preserve">ST </w:t>
      </w:r>
      <w:r>
        <w:rPr>
          <w:spacing w:val="-11"/>
        </w:rPr>
        <w:t xml:space="preserve">按钮产生 </w:t>
      </w:r>
      <w:r>
        <w:rPr>
          <w:rFonts w:ascii="Times New Roman" w:eastAsia="Times New Roman"/>
        </w:rPr>
        <w:t>T3</w:t>
      </w:r>
      <w:r>
        <w:t>、</w:t>
      </w:r>
      <w:r>
        <w:rPr>
          <w:rFonts w:ascii="Times New Roman" w:eastAsia="Times New Roman"/>
        </w:rPr>
        <w:t xml:space="preserve">T4 </w:t>
      </w:r>
      <w:r>
        <w:rPr>
          <w:spacing w:val="-9"/>
        </w:rPr>
        <w:t xml:space="preserve">节拍，观察 </w:t>
      </w:r>
      <w:r>
        <w:rPr>
          <w:rFonts w:ascii="Times New Roman" w:eastAsia="Times New Roman"/>
        </w:rPr>
        <w:t>FC</w:t>
      </w:r>
      <w:r>
        <w:t>、</w:t>
      </w:r>
      <w:r>
        <w:rPr>
          <w:rFonts w:ascii="Times New Roman" w:eastAsia="Times New Roman"/>
        </w:rPr>
        <w:t xml:space="preserve">FZ </w:t>
      </w:r>
      <w:r>
        <w:t>标志位变化。</w:t>
      </w:r>
    </w:p>
    <w:p w14:paraId="347895FC" w14:textId="77777777" w:rsidR="00F74B7C" w:rsidRDefault="00F74B7C" w:rsidP="003B2A5E">
      <w:pPr>
        <w:pStyle w:val="BodyText"/>
        <w:spacing w:before="43" w:line="278" w:lineRule="auto"/>
        <w:ind w:left="798" w:right="198" w:firstLine="418"/>
      </w:pPr>
    </w:p>
    <w:p w14:paraId="0F161BAF" w14:textId="28B06CE9" w:rsidR="00CE53F6" w:rsidRDefault="00F74B7C" w:rsidP="00CE53F6">
      <w:pPr>
        <w:pStyle w:val="BodyText"/>
        <w:spacing w:before="43" w:line="278" w:lineRule="auto"/>
        <w:ind w:left="798" w:right="198" w:firstLine="418"/>
      </w:pPr>
      <w:r>
        <w:rPr>
          <w:rFonts w:hint="eastAsia"/>
        </w:rPr>
        <w:t>实验</w:t>
      </w:r>
      <w:r w:rsidR="00CE53F6">
        <w:rPr>
          <w:rFonts w:hint="eastAsia"/>
        </w:rPr>
        <w:t>截图</w:t>
      </w:r>
      <w:r>
        <w:rPr>
          <w:rFonts w:hint="eastAsia"/>
        </w:rPr>
        <w:t>如</w:t>
      </w:r>
      <w:r w:rsidRPr="00F74B7C">
        <w:rPr>
          <w:rFonts w:hint="eastAsia"/>
        </w:rPr>
        <w:t>图 1-1-5-</w:t>
      </w:r>
      <w:r>
        <w:rPr>
          <w:rFonts w:hint="eastAsia"/>
        </w:rPr>
        <w:t>4</w:t>
      </w:r>
      <w:r w:rsidRPr="00F74B7C">
        <w:rPr>
          <w:rFonts w:hint="eastAsia"/>
        </w:rPr>
        <w:t xml:space="preserve"> </w:t>
      </w:r>
      <w:r>
        <w:rPr>
          <w:rFonts w:hint="eastAsia"/>
        </w:rPr>
        <w:t>所示。</w:t>
      </w:r>
      <w:r w:rsidR="00CE53F6">
        <w:rPr>
          <w:rFonts w:hint="eastAsia"/>
        </w:rPr>
        <w:t>实验表格如表</w:t>
      </w:r>
      <w:r w:rsidR="0003768F">
        <w:t>1-1-2</w:t>
      </w:r>
      <w:r w:rsidR="00CE53F6">
        <w:rPr>
          <w:rFonts w:hint="eastAsia"/>
        </w:rPr>
        <w:t>所示</w:t>
      </w:r>
      <w:r w:rsidR="00CE53F6">
        <w:rPr>
          <w:rFonts w:hint="eastAsia"/>
        </w:rPr>
        <w:t>。</w:t>
      </w:r>
    </w:p>
    <w:p w14:paraId="059CDA93" w14:textId="5E30CCFB" w:rsidR="00F74B7C" w:rsidRDefault="00F74B7C" w:rsidP="003B2A5E">
      <w:pPr>
        <w:pStyle w:val="BodyText"/>
        <w:spacing w:before="43" w:line="278" w:lineRule="auto"/>
        <w:ind w:left="798" w:right="198" w:firstLine="418"/>
        <w:rPr>
          <w:rFonts w:hint="eastAsia"/>
        </w:rPr>
      </w:pPr>
    </w:p>
    <w:p w14:paraId="0A1ED85A" w14:textId="77777777" w:rsidR="00F74B7C" w:rsidRDefault="00F74B7C" w:rsidP="003B2A5E">
      <w:pPr>
        <w:pStyle w:val="BodyText"/>
        <w:spacing w:before="43" w:line="278" w:lineRule="auto"/>
        <w:ind w:left="798" w:right="198" w:firstLine="418"/>
      </w:pPr>
    </w:p>
    <w:p w14:paraId="386BDA61" w14:textId="77777777" w:rsidR="00F74B7C" w:rsidRDefault="00F74B7C" w:rsidP="003B2A5E">
      <w:pPr>
        <w:pStyle w:val="BodyText"/>
        <w:spacing w:before="43" w:line="278" w:lineRule="auto"/>
        <w:ind w:left="798" w:right="198" w:firstLine="418"/>
      </w:pPr>
    </w:p>
    <w:p w14:paraId="155548F6" w14:textId="77777777" w:rsidR="00F74B7C" w:rsidRDefault="00F74B7C" w:rsidP="003B2A5E">
      <w:pPr>
        <w:pStyle w:val="BodyText"/>
        <w:spacing w:before="43" w:line="278" w:lineRule="auto"/>
        <w:ind w:left="798" w:right="198" w:firstLine="418"/>
      </w:pPr>
    </w:p>
    <w:p w14:paraId="45E7A8EE" w14:textId="0189D541" w:rsidR="00F74B7C" w:rsidRDefault="00F74B7C" w:rsidP="00904411">
      <w:pPr>
        <w:pStyle w:val="BodyText"/>
        <w:spacing w:before="43" w:line="278" w:lineRule="auto"/>
        <w:ind w:left="798" w:right="198" w:firstLine="418"/>
      </w:pPr>
      <w:r>
        <w:rPr>
          <w:noProof/>
        </w:rPr>
        <w:lastRenderedPageBreak/>
        <w:drawing>
          <wp:inline distT="0" distB="0" distL="0" distR="0" wp14:anchorId="54BAA5CD" wp14:editId="548D98F6">
            <wp:extent cx="4083912" cy="3293706"/>
            <wp:effectExtent l="0" t="0" r="0" b="2540"/>
            <wp:docPr id="600660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6605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5217" cy="329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E657B" w14:textId="60D25EC0" w:rsidR="00CE53F6" w:rsidRPr="00CE53F6" w:rsidRDefault="00F74B7C" w:rsidP="00CE53F6">
      <w:pPr>
        <w:spacing w:before="44"/>
        <w:ind w:left="8" w:right="82"/>
        <w:jc w:val="center"/>
        <w:rPr>
          <w:rFonts w:ascii="微软雅黑" w:eastAsia="微软雅黑"/>
          <w:b/>
          <w:sz w:val="18"/>
        </w:rPr>
      </w:pPr>
      <w:r>
        <w:rPr>
          <w:rFonts w:ascii="微软雅黑" w:eastAsia="微软雅黑" w:hint="eastAsia"/>
          <w:b/>
          <w:spacing w:val="-4"/>
          <w:sz w:val="18"/>
        </w:rPr>
        <w:t xml:space="preserve">图 </w:t>
      </w:r>
      <w:r>
        <w:rPr>
          <w:rFonts w:eastAsia="Times New Roman"/>
          <w:b/>
          <w:sz w:val="18"/>
        </w:rPr>
        <w:t>1-1-5</w:t>
      </w:r>
      <w:r>
        <w:rPr>
          <w:rFonts w:eastAsiaTheme="minorEastAsia" w:hint="eastAsia"/>
          <w:b/>
          <w:sz w:val="18"/>
        </w:rPr>
        <w:t>-</w:t>
      </w:r>
      <w:r>
        <w:rPr>
          <w:rFonts w:eastAsiaTheme="minorEastAsia" w:hint="eastAsia"/>
          <w:b/>
          <w:sz w:val="18"/>
        </w:rPr>
        <w:t>4</w:t>
      </w:r>
      <w:r>
        <w:rPr>
          <w:rFonts w:eastAsia="Times New Roman"/>
          <w:b/>
          <w:spacing w:val="89"/>
          <w:sz w:val="18"/>
        </w:rPr>
        <w:t xml:space="preserve"> </w:t>
      </w:r>
      <w:r>
        <w:rPr>
          <w:rFonts w:ascii="微软雅黑" w:eastAsia="微软雅黑" w:hint="eastAsia"/>
          <w:b/>
          <w:sz w:val="18"/>
        </w:rPr>
        <w:t>实验</w:t>
      </w:r>
      <w:r>
        <w:rPr>
          <w:rFonts w:ascii="微软雅黑" w:eastAsia="微软雅黑" w:hint="eastAsia"/>
          <w:b/>
          <w:sz w:val="18"/>
        </w:rPr>
        <w:t>结果</w:t>
      </w:r>
      <w:r>
        <w:rPr>
          <w:rFonts w:ascii="微软雅黑" w:eastAsia="微软雅黑" w:hint="eastAsia"/>
          <w:b/>
          <w:sz w:val="18"/>
        </w:rPr>
        <w:t>图</w:t>
      </w:r>
    </w:p>
    <w:p w14:paraId="758ABF15" w14:textId="06F0D0FE" w:rsidR="00A54E38" w:rsidRDefault="00A54E38" w:rsidP="00EF357A">
      <w:pPr>
        <w:spacing w:before="44"/>
        <w:ind w:left="8" w:right="82"/>
        <w:jc w:val="center"/>
        <w:rPr>
          <w:rFonts w:ascii="微软雅黑" w:eastAsia="微软雅黑"/>
          <w:b/>
          <w:spacing w:val="-4"/>
          <w:sz w:val="18"/>
        </w:rPr>
      </w:pPr>
    </w:p>
    <w:p w14:paraId="6C21587F" w14:textId="66D16C22" w:rsidR="00EF357A" w:rsidRPr="00A54E38" w:rsidRDefault="00EF357A" w:rsidP="00A54E38">
      <w:pPr>
        <w:spacing w:before="44"/>
        <w:ind w:left="8" w:right="82"/>
        <w:jc w:val="center"/>
        <w:rPr>
          <w:rFonts w:ascii="微软雅黑" w:eastAsia="微软雅黑"/>
          <w:b/>
          <w:sz w:val="18"/>
        </w:rPr>
      </w:pPr>
      <w:r>
        <w:rPr>
          <w:rFonts w:ascii="微软雅黑" w:eastAsia="微软雅黑" w:hint="eastAsia"/>
          <w:b/>
          <w:spacing w:val="-4"/>
          <w:sz w:val="18"/>
        </w:rPr>
        <w:t xml:space="preserve">表 </w:t>
      </w:r>
      <w:r>
        <w:rPr>
          <w:rFonts w:eastAsia="Times New Roman"/>
          <w:b/>
          <w:sz w:val="18"/>
        </w:rPr>
        <w:t>1-1-2</w:t>
      </w:r>
      <w:r>
        <w:rPr>
          <w:rFonts w:eastAsia="Times New Roman"/>
          <w:b/>
          <w:spacing w:val="89"/>
          <w:sz w:val="18"/>
        </w:rPr>
        <w:t xml:space="preserve"> </w:t>
      </w:r>
      <w:r>
        <w:rPr>
          <w:rFonts w:ascii="微软雅黑" w:eastAsia="微软雅黑" w:hint="eastAsia"/>
          <w:b/>
          <w:sz w:val="18"/>
        </w:rPr>
        <w:t>运算结果表</w:t>
      </w:r>
    </w:p>
    <w:tbl>
      <w:tblPr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70"/>
        <w:gridCol w:w="517"/>
        <w:gridCol w:w="518"/>
        <w:gridCol w:w="1808"/>
        <w:gridCol w:w="873"/>
        <w:gridCol w:w="4102"/>
      </w:tblGrid>
      <w:tr w:rsidR="00EF357A" w14:paraId="1126595C" w14:textId="77777777" w:rsidTr="00E86F9C">
        <w:trPr>
          <w:trHeight w:val="312"/>
        </w:trPr>
        <w:tc>
          <w:tcPr>
            <w:tcW w:w="1070" w:type="dxa"/>
          </w:tcPr>
          <w:p w14:paraId="564CED3B" w14:textId="77777777" w:rsidR="00EF357A" w:rsidRDefault="00EF357A" w:rsidP="00E86F9C">
            <w:pPr>
              <w:pStyle w:val="TableParagraph"/>
              <w:spacing w:line="293" w:lineRule="exact"/>
              <w:ind w:left="173"/>
              <w:rPr>
                <w:rFonts w:ascii="微软雅黑" w:eastAsia="微软雅黑"/>
                <w:b/>
                <w:sz w:val="18"/>
              </w:rPr>
            </w:pPr>
            <w:r>
              <w:rPr>
                <w:rFonts w:ascii="微软雅黑" w:eastAsia="微软雅黑" w:hint="eastAsia"/>
                <w:b/>
                <w:sz w:val="18"/>
              </w:rPr>
              <w:t>运算类型</w:t>
            </w:r>
          </w:p>
        </w:tc>
        <w:tc>
          <w:tcPr>
            <w:tcW w:w="517" w:type="dxa"/>
          </w:tcPr>
          <w:p w14:paraId="6035DC41" w14:textId="77777777" w:rsidR="00EF357A" w:rsidRDefault="00EF357A" w:rsidP="00E86F9C">
            <w:pPr>
              <w:pStyle w:val="TableParagraph"/>
              <w:spacing w:before="55"/>
              <w:ind w:left="12"/>
              <w:jc w:val="center"/>
              <w:rPr>
                <w:rFonts w:ascii="Times New Roman"/>
                <w:b/>
                <w:sz w:val="18"/>
              </w:rPr>
            </w:pPr>
            <w:r>
              <w:rPr>
                <w:rFonts w:ascii="Times New Roman"/>
                <w:b/>
                <w:sz w:val="18"/>
              </w:rPr>
              <w:t>A</w:t>
            </w:r>
          </w:p>
        </w:tc>
        <w:tc>
          <w:tcPr>
            <w:tcW w:w="518" w:type="dxa"/>
          </w:tcPr>
          <w:p w14:paraId="0D4F9211" w14:textId="77777777" w:rsidR="00EF357A" w:rsidRDefault="00EF357A" w:rsidP="00E86F9C">
            <w:pPr>
              <w:pStyle w:val="TableParagraph"/>
              <w:spacing w:before="55"/>
              <w:ind w:left="199"/>
              <w:rPr>
                <w:rFonts w:ascii="Times New Roman"/>
                <w:b/>
                <w:sz w:val="18"/>
              </w:rPr>
            </w:pPr>
            <w:r>
              <w:rPr>
                <w:rFonts w:ascii="Times New Roman"/>
                <w:b/>
                <w:sz w:val="18"/>
              </w:rPr>
              <w:t>B</w:t>
            </w:r>
          </w:p>
        </w:tc>
        <w:tc>
          <w:tcPr>
            <w:tcW w:w="1808" w:type="dxa"/>
          </w:tcPr>
          <w:p w14:paraId="40A35198" w14:textId="77777777" w:rsidR="00EF357A" w:rsidRDefault="00EF357A" w:rsidP="00E86F9C">
            <w:pPr>
              <w:pStyle w:val="TableParagraph"/>
              <w:spacing w:before="55"/>
              <w:ind w:left="82" w:right="49"/>
              <w:jc w:val="center"/>
              <w:rPr>
                <w:rFonts w:ascii="Times New Roman"/>
                <w:b/>
                <w:sz w:val="18"/>
              </w:rPr>
            </w:pPr>
            <w:r>
              <w:rPr>
                <w:rFonts w:ascii="Times New Roman"/>
                <w:b/>
                <w:sz w:val="18"/>
              </w:rPr>
              <w:t>S3</w:t>
            </w:r>
            <w:r>
              <w:rPr>
                <w:rFonts w:ascii="Times New Roman"/>
                <w:b/>
                <w:spacing w:val="-2"/>
                <w:sz w:val="18"/>
              </w:rPr>
              <w:t xml:space="preserve"> </w:t>
            </w:r>
            <w:r>
              <w:rPr>
                <w:rFonts w:ascii="Times New Roman"/>
                <w:b/>
                <w:sz w:val="18"/>
              </w:rPr>
              <w:t>S2</w:t>
            </w:r>
            <w:r>
              <w:rPr>
                <w:rFonts w:ascii="Times New Roman"/>
                <w:b/>
                <w:spacing w:val="-1"/>
                <w:sz w:val="18"/>
              </w:rPr>
              <w:t xml:space="preserve"> </w:t>
            </w:r>
            <w:r>
              <w:rPr>
                <w:rFonts w:ascii="Times New Roman"/>
                <w:b/>
                <w:sz w:val="18"/>
              </w:rPr>
              <w:t>S1</w:t>
            </w:r>
            <w:r>
              <w:rPr>
                <w:rFonts w:ascii="Times New Roman"/>
                <w:b/>
                <w:spacing w:val="-1"/>
                <w:sz w:val="18"/>
              </w:rPr>
              <w:t xml:space="preserve"> </w:t>
            </w:r>
            <w:r>
              <w:rPr>
                <w:rFonts w:ascii="Times New Roman"/>
                <w:b/>
                <w:sz w:val="18"/>
              </w:rPr>
              <w:t>S0</w:t>
            </w:r>
          </w:p>
        </w:tc>
        <w:tc>
          <w:tcPr>
            <w:tcW w:w="873" w:type="dxa"/>
          </w:tcPr>
          <w:p w14:paraId="547E0FA1" w14:textId="77777777" w:rsidR="00EF357A" w:rsidRDefault="00EF357A" w:rsidP="00E86F9C">
            <w:pPr>
              <w:pStyle w:val="TableParagraph"/>
              <w:spacing w:before="55"/>
              <w:ind w:left="286" w:right="276"/>
              <w:jc w:val="center"/>
              <w:rPr>
                <w:rFonts w:ascii="Times New Roman"/>
                <w:b/>
                <w:sz w:val="18"/>
              </w:rPr>
            </w:pPr>
            <w:r>
              <w:rPr>
                <w:rFonts w:ascii="Times New Roman"/>
                <w:b/>
                <w:sz w:val="18"/>
              </w:rPr>
              <w:t>CN</w:t>
            </w:r>
          </w:p>
        </w:tc>
        <w:tc>
          <w:tcPr>
            <w:tcW w:w="4102" w:type="dxa"/>
          </w:tcPr>
          <w:p w14:paraId="032A8469" w14:textId="77777777" w:rsidR="00EF357A" w:rsidRDefault="00EF357A" w:rsidP="00E86F9C">
            <w:pPr>
              <w:pStyle w:val="TableParagraph"/>
              <w:spacing w:line="293" w:lineRule="exact"/>
              <w:ind w:left="13"/>
              <w:jc w:val="center"/>
              <w:rPr>
                <w:rFonts w:ascii="微软雅黑" w:eastAsia="微软雅黑"/>
                <w:b/>
                <w:sz w:val="18"/>
              </w:rPr>
            </w:pPr>
            <w:r>
              <w:rPr>
                <w:rFonts w:ascii="微软雅黑" w:eastAsia="微软雅黑" w:hint="eastAsia"/>
                <w:b/>
                <w:sz w:val="18"/>
              </w:rPr>
              <w:t>结果</w:t>
            </w:r>
          </w:p>
        </w:tc>
      </w:tr>
      <w:tr w:rsidR="00EF357A" w14:paraId="1C317B39" w14:textId="77777777" w:rsidTr="00E86F9C">
        <w:trPr>
          <w:trHeight w:val="311"/>
        </w:trPr>
        <w:tc>
          <w:tcPr>
            <w:tcW w:w="1070" w:type="dxa"/>
            <w:vMerge w:val="restart"/>
          </w:tcPr>
          <w:p w14:paraId="073ECE28" w14:textId="77777777" w:rsidR="00EF357A" w:rsidRDefault="00EF357A" w:rsidP="00E86F9C">
            <w:pPr>
              <w:pStyle w:val="TableParagraph"/>
              <w:rPr>
                <w:rFonts w:ascii="微软雅黑"/>
                <w:b/>
                <w:sz w:val="18"/>
              </w:rPr>
            </w:pPr>
          </w:p>
          <w:p w14:paraId="0F7793B3" w14:textId="77777777" w:rsidR="00EF357A" w:rsidRDefault="00EF357A" w:rsidP="00E86F9C">
            <w:pPr>
              <w:pStyle w:val="TableParagraph"/>
              <w:spacing w:before="3"/>
              <w:rPr>
                <w:rFonts w:ascii="微软雅黑"/>
                <w:b/>
                <w:sz w:val="19"/>
              </w:rPr>
            </w:pPr>
          </w:p>
          <w:p w14:paraId="7969F238" w14:textId="77777777" w:rsidR="00EF357A" w:rsidRDefault="00EF357A" w:rsidP="00E86F9C">
            <w:pPr>
              <w:pStyle w:val="TableParagraph"/>
              <w:ind w:left="174"/>
              <w:rPr>
                <w:sz w:val="18"/>
              </w:rPr>
            </w:pPr>
            <w:r>
              <w:rPr>
                <w:sz w:val="18"/>
              </w:rPr>
              <w:t>逻辑运算</w:t>
            </w:r>
          </w:p>
        </w:tc>
        <w:tc>
          <w:tcPr>
            <w:tcW w:w="517" w:type="dxa"/>
          </w:tcPr>
          <w:p w14:paraId="707E5763" w14:textId="77777777" w:rsidR="00EF357A" w:rsidRDefault="00EF357A" w:rsidP="00E86F9C">
            <w:pPr>
              <w:pStyle w:val="TableParagraph"/>
              <w:spacing w:before="40"/>
              <w:ind w:left="149" w:right="138"/>
              <w:jc w:val="center"/>
              <w:rPr>
                <w:sz w:val="18"/>
              </w:rPr>
            </w:pPr>
            <w:r>
              <w:rPr>
                <w:sz w:val="18"/>
              </w:rPr>
              <w:t>65</w:t>
            </w:r>
          </w:p>
        </w:tc>
        <w:tc>
          <w:tcPr>
            <w:tcW w:w="518" w:type="dxa"/>
          </w:tcPr>
          <w:p w14:paraId="39EB5359" w14:textId="77777777" w:rsidR="00EF357A" w:rsidRDefault="00EF357A" w:rsidP="00E86F9C">
            <w:pPr>
              <w:pStyle w:val="TableParagraph"/>
              <w:spacing w:before="40"/>
              <w:ind w:left="169"/>
              <w:rPr>
                <w:sz w:val="18"/>
              </w:rPr>
            </w:pPr>
            <w:r>
              <w:rPr>
                <w:sz w:val="18"/>
              </w:rPr>
              <w:t>A7</w:t>
            </w:r>
          </w:p>
        </w:tc>
        <w:tc>
          <w:tcPr>
            <w:tcW w:w="1808" w:type="dxa"/>
          </w:tcPr>
          <w:p w14:paraId="13E943D8" w14:textId="77777777" w:rsidR="00EF357A" w:rsidRDefault="00EF357A" w:rsidP="00E86F9C">
            <w:pPr>
              <w:pStyle w:val="TableParagraph"/>
              <w:spacing w:before="40"/>
              <w:ind w:left="88" w:right="49"/>
              <w:jc w:val="center"/>
              <w:rPr>
                <w:sz w:val="18"/>
              </w:rPr>
            </w:pPr>
            <w:r>
              <w:rPr>
                <w:sz w:val="18"/>
              </w:rPr>
              <w:t>0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0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0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0</w:t>
            </w:r>
          </w:p>
        </w:tc>
        <w:tc>
          <w:tcPr>
            <w:tcW w:w="873" w:type="dxa"/>
          </w:tcPr>
          <w:p w14:paraId="76DC6605" w14:textId="77777777" w:rsidR="00EF357A" w:rsidRDefault="00EF357A" w:rsidP="00E86F9C">
            <w:pPr>
              <w:pStyle w:val="TableParagraph"/>
              <w:spacing w:before="40"/>
              <w:ind w:left="11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4102" w:type="dxa"/>
          </w:tcPr>
          <w:p w14:paraId="0042C2A2" w14:textId="4756E4AA" w:rsidR="00EF357A" w:rsidRDefault="00EF357A" w:rsidP="00E86F9C">
            <w:pPr>
              <w:pStyle w:val="TableParagraph"/>
              <w:spacing w:before="40"/>
              <w:ind w:left="12"/>
              <w:jc w:val="center"/>
              <w:rPr>
                <w:sz w:val="18"/>
              </w:rPr>
            </w:pPr>
            <w:r>
              <w:rPr>
                <w:sz w:val="18"/>
              </w:rPr>
              <w:t>F=( 65 )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FC=(</w:t>
            </w:r>
            <w:r w:rsidR="00BC421E">
              <w:rPr>
                <w:sz w:val="18"/>
              </w:rPr>
              <w:t>0</w:t>
            </w:r>
            <w:r>
              <w:rPr>
                <w:sz w:val="18"/>
              </w:rPr>
              <w:t>)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FZ=(</w:t>
            </w:r>
            <w:r w:rsidR="00BC421E">
              <w:rPr>
                <w:spacing w:val="90"/>
                <w:sz w:val="18"/>
              </w:rPr>
              <w:t>0</w:t>
            </w:r>
            <w:r>
              <w:rPr>
                <w:sz w:val="18"/>
              </w:rPr>
              <w:t>)</w:t>
            </w:r>
          </w:p>
        </w:tc>
      </w:tr>
      <w:tr w:rsidR="00EF357A" w14:paraId="5138F742" w14:textId="77777777" w:rsidTr="00E86F9C">
        <w:trPr>
          <w:trHeight w:val="311"/>
        </w:trPr>
        <w:tc>
          <w:tcPr>
            <w:tcW w:w="1070" w:type="dxa"/>
            <w:vMerge/>
            <w:tcBorders>
              <w:top w:val="nil"/>
            </w:tcBorders>
          </w:tcPr>
          <w:p w14:paraId="3151004B" w14:textId="77777777" w:rsidR="00EF357A" w:rsidRDefault="00EF357A" w:rsidP="00E86F9C">
            <w:pPr>
              <w:rPr>
                <w:sz w:val="2"/>
                <w:szCs w:val="2"/>
              </w:rPr>
            </w:pPr>
          </w:p>
        </w:tc>
        <w:tc>
          <w:tcPr>
            <w:tcW w:w="517" w:type="dxa"/>
          </w:tcPr>
          <w:p w14:paraId="0B850328" w14:textId="77777777" w:rsidR="00EF357A" w:rsidRDefault="00EF357A" w:rsidP="00E86F9C">
            <w:pPr>
              <w:pStyle w:val="TableParagraph"/>
              <w:spacing w:before="40"/>
              <w:ind w:left="149" w:right="138"/>
              <w:jc w:val="center"/>
              <w:rPr>
                <w:sz w:val="18"/>
              </w:rPr>
            </w:pPr>
            <w:r>
              <w:rPr>
                <w:sz w:val="18"/>
              </w:rPr>
              <w:t>65</w:t>
            </w:r>
          </w:p>
        </w:tc>
        <w:tc>
          <w:tcPr>
            <w:tcW w:w="518" w:type="dxa"/>
          </w:tcPr>
          <w:p w14:paraId="08D6DB12" w14:textId="641E8DE9" w:rsidR="00EF357A" w:rsidRDefault="00EF357A" w:rsidP="00E86F9C">
            <w:pPr>
              <w:pStyle w:val="TableParagraph"/>
              <w:spacing w:before="40"/>
              <w:ind w:left="169"/>
              <w:rPr>
                <w:sz w:val="18"/>
              </w:rPr>
            </w:pPr>
            <w:r>
              <w:rPr>
                <w:sz w:val="18"/>
              </w:rPr>
              <w:t>A7</w:t>
            </w:r>
          </w:p>
        </w:tc>
        <w:tc>
          <w:tcPr>
            <w:tcW w:w="1808" w:type="dxa"/>
          </w:tcPr>
          <w:p w14:paraId="359EE43B" w14:textId="77777777" w:rsidR="00EF357A" w:rsidRDefault="00EF357A" w:rsidP="00E86F9C">
            <w:pPr>
              <w:pStyle w:val="TableParagraph"/>
              <w:spacing w:before="40"/>
              <w:ind w:left="88" w:right="49"/>
              <w:jc w:val="center"/>
              <w:rPr>
                <w:sz w:val="18"/>
              </w:rPr>
            </w:pPr>
            <w:r>
              <w:rPr>
                <w:sz w:val="18"/>
              </w:rPr>
              <w:t>0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0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0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1</w:t>
            </w:r>
          </w:p>
        </w:tc>
        <w:tc>
          <w:tcPr>
            <w:tcW w:w="873" w:type="dxa"/>
          </w:tcPr>
          <w:p w14:paraId="2BA68918" w14:textId="77777777" w:rsidR="00EF357A" w:rsidRDefault="00EF357A" w:rsidP="00E86F9C">
            <w:pPr>
              <w:pStyle w:val="TableParagraph"/>
              <w:spacing w:before="40"/>
              <w:ind w:left="11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4102" w:type="dxa"/>
          </w:tcPr>
          <w:p w14:paraId="2EE63982" w14:textId="1B154723" w:rsidR="00EF357A" w:rsidRDefault="00EF357A" w:rsidP="00E86F9C">
            <w:pPr>
              <w:pStyle w:val="TableParagraph"/>
              <w:spacing w:before="40"/>
              <w:ind w:left="12"/>
              <w:jc w:val="center"/>
              <w:rPr>
                <w:sz w:val="18"/>
              </w:rPr>
            </w:pPr>
            <w:r>
              <w:rPr>
                <w:sz w:val="18"/>
              </w:rPr>
              <w:t>F=( A7 )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FC=(</w:t>
            </w:r>
            <w:r w:rsidR="00BC421E" w:rsidRPr="00BC421E">
              <w:rPr>
                <w:sz w:val="18"/>
              </w:rPr>
              <w:t>0</w:t>
            </w:r>
            <w:r>
              <w:rPr>
                <w:sz w:val="18"/>
              </w:rPr>
              <w:t>)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FZ=(</w:t>
            </w:r>
            <w:r w:rsidR="00BC421E">
              <w:rPr>
                <w:spacing w:val="90"/>
                <w:sz w:val="18"/>
              </w:rPr>
              <w:t>0</w:t>
            </w:r>
            <w:r>
              <w:rPr>
                <w:sz w:val="18"/>
              </w:rPr>
              <w:t>)</w:t>
            </w:r>
          </w:p>
        </w:tc>
      </w:tr>
      <w:tr w:rsidR="00EF357A" w14:paraId="4A27044E" w14:textId="77777777" w:rsidTr="00E86F9C">
        <w:trPr>
          <w:trHeight w:val="312"/>
        </w:trPr>
        <w:tc>
          <w:tcPr>
            <w:tcW w:w="1070" w:type="dxa"/>
            <w:vMerge/>
            <w:tcBorders>
              <w:top w:val="nil"/>
            </w:tcBorders>
          </w:tcPr>
          <w:p w14:paraId="11728050" w14:textId="77777777" w:rsidR="00EF357A" w:rsidRDefault="00EF357A" w:rsidP="00E86F9C">
            <w:pPr>
              <w:rPr>
                <w:sz w:val="2"/>
                <w:szCs w:val="2"/>
              </w:rPr>
            </w:pPr>
          </w:p>
        </w:tc>
        <w:tc>
          <w:tcPr>
            <w:tcW w:w="517" w:type="dxa"/>
          </w:tcPr>
          <w:p w14:paraId="70B12EAA" w14:textId="26D050CC" w:rsidR="00EF357A" w:rsidRDefault="00EF357A" w:rsidP="00EF357A">
            <w:pPr>
              <w:pStyle w:val="TableParagraph"/>
              <w:jc w:val="center"/>
              <w:rPr>
                <w:rFonts w:ascii="Times New Roman"/>
                <w:sz w:val="18"/>
              </w:rPr>
            </w:pPr>
            <w:r>
              <w:rPr>
                <w:sz w:val="18"/>
              </w:rPr>
              <w:t>65</w:t>
            </w:r>
          </w:p>
        </w:tc>
        <w:tc>
          <w:tcPr>
            <w:tcW w:w="518" w:type="dxa"/>
          </w:tcPr>
          <w:p w14:paraId="58581309" w14:textId="14F69C89" w:rsidR="00EF357A" w:rsidRDefault="00EF357A" w:rsidP="00EF357A">
            <w:pPr>
              <w:pStyle w:val="TableParagraph"/>
              <w:jc w:val="center"/>
              <w:rPr>
                <w:rFonts w:ascii="Times New Roman"/>
                <w:sz w:val="18"/>
              </w:rPr>
            </w:pPr>
            <w:r>
              <w:rPr>
                <w:sz w:val="18"/>
              </w:rPr>
              <w:t>A7</w:t>
            </w:r>
          </w:p>
        </w:tc>
        <w:tc>
          <w:tcPr>
            <w:tcW w:w="1808" w:type="dxa"/>
          </w:tcPr>
          <w:p w14:paraId="45DF3409" w14:textId="77777777" w:rsidR="00EF357A" w:rsidRDefault="00EF357A" w:rsidP="00E86F9C">
            <w:pPr>
              <w:pStyle w:val="TableParagraph"/>
              <w:spacing w:before="42"/>
              <w:ind w:left="88" w:right="49"/>
              <w:jc w:val="center"/>
              <w:rPr>
                <w:sz w:val="18"/>
              </w:rPr>
            </w:pPr>
            <w:r>
              <w:rPr>
                <w:sz w:val="18"/>
              </w:rPr>
              <w:t>0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0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1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0</w:t>
            </w:r>
          </w:p>
        </w:tc>
        <w:tc>
          <w:tcPr>
            <w:tcW w:w="873" w:type="dxa"/>
          </w:tcPr>
          <w:p w14:paraId="1EDC0919" w14:textId="77777777" w:rsidR="00EF357A" w:rsidRDefault="00EF357A" w:rsidP="00E86F9C">
            <w:pPr>
              <w:pStyle w:val="TableParagraph"/>
              <w:spacing w:before="42"/>
              <w:ind w:left="11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4102" w:type="dxa"/>
          </w:tcPr>
          <w:p w14:paraId="7A55D706" w14:textId="4093FF4D" w:rsidR="00EF357A" w:rsidRDefault="00EF357A" w:rsidP="00E86F9C">
            <w:pPr>
              <w:pStyle w:val="TableParagraph"/>
              <w:tabs>
                <w:tab w:val="left" w:pos="554"/>
              </w:tabs>
              <w:spacing w:before="42"/>
              <w:ind w:left="14"/>
              <w:jc w:val="center"/>
              <w:rPr>
                <w:sz w:val="18"/>
              </w:rPr>
            </w:pPr>
            <w:r>
              <w:rPr>
                <w:sz w:val="18"/>
              </w:rPr>
              <w:t>F=(</w:t>
            </w:r>
            <w:r w:rsidR="00BC421E">
              <w:rPr>
                <w:sz w:val="18"/>
              </w:rPr>
              <w:t xml:space="preserve"> 25 </w:t>
            </w:r>
            <w:r>
              <w:rPr>
                <w:sz w:val="18"/>
              </w:rPr>
              <w:t>)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FC=(</w:t>
            </w:r>
            <w:r w:rsidR="00BC421E" w:rsidRPr="00BC421E">
              <w:rPr>
                <w:sz w:val="18"/>
              </w:rPr>
              <w:t>0</w:t>
            </w:r>
            <w:r>
              <w:rPr>
                <w:sz w:val="18"/>
              </w:rPr>
              <w:t>)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FZ=(</w:t>
            </w:r>
            <w:r w:rsidR="00BC421E">
              <w:rPr>
                <w:sz w:val="18"/>
              </w:rPr>
              <w:t>0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)</w:t>
            </w:r>
          </w:p>
        </w:tc>
      </w:tr>
      <w:tr w:rsidR="00EF357A" w14:paraId="412040A0" w14:textId="77777777" w:rsidTr="00E86F9C">
        <w:trPr>
          <w:trHeight w:val="311"/>
        </w:trPr>
        <w:tc>
          <w:tcPr>
            <w:tcW w:w="1070" w:type="dxa"/>
            <w:vMerge/>
            <w:tcBorders>
              <w:top w:val="nil"/>
            </w:tcBorders>
          </w:tcPr>
          <w:p w14:paraId="55DCF961" w14:textId="77777777" w:rsidR="00EF357A" w:rsidRDefault="00EF357A" w:rsidP="00E86F9C">
            <w:pPr>
              <w:rPr>
                <w:sz w:val="2"/>
                <w:szCs w:val="2"/>
              </w:rPr>
            </w:pPr>
          </w:p>
        </w:tc>
        <w:tc>
          <w:tcPr>
            <w:tcW w:w="517" w:type="dxa"/>
          </w:tcPr>
          <w:p w14:paraId="1957DE4D" w14:textId="1F61311C" w:rsidR="00EF357A" w:rsidRDefault="00EF357A" w:rsidP="00EF357A">
            <w:pPr>
              <w:pStyle w:val="TableParagraph"/>
              <w:jc w:val="center"/>
              <w:rPr>
                <w:rFonts w:ascii="Times New Roman"/>
                <w:sz w:val="18"/>
              </w:rPr>
            </w:pPr>
            <w:r>
              <w:rPr>
                <w:sz w:val="18"/>
              </w:rPr>
              <w:t>65</w:t>
            </w:r>
          </w:p>
        </w:tc>
        <w:tc>
          <w:tcPr>
            <w:tcW w:w="518" w:type="dxa"/>
          </w:tcPr>
          <w:p w14:paraId="5AF7DE34" w14:textId="70293922" w:rsidR="00EF357A" w:rsidRDefault="00EF357A" w:rsidP="00EF357A">
            <w:pPr>
              <w:pStyle w:val="TableParagraph"/>
              <w:jc w:val="center"/>
              <w:rPr>
                <w:rFonts w:ascii="Times New Roman"/>
                <w:sz w:val="18"/>
              </w:rPr>
            </w:pPr>
            <w:r>
              <w:rPr>
                <w:sz w:val="18"/>
              </w:rPr>
              <w:t>A7</w:t>
            </w:r>
          </w:p>
        </w:tc>
        <w:tc>
          <w:tcPr>
            <w:tcW w:w="1808" w:type="dxa"/>
          </w:tcPr>
          <w:p w14:paraId="72144D80" w14:textId="77777777" w:rsidR="00EF357A" w:rsidRDefault="00EF357A" w:rsidP="00E86F9C">
            <w:pPr>
              <w:pStyle w:val="TableParagraph"/>
              <w:spacing w:before="40"/>
              <w:ind w:left="88" w:right="49"/>
              <w:jc w:val="center"/>
              <w:rPr>
                <w:sz w:val="18"/>
              </w:rPr>
            </w:pPr>
            <w:r>
              <w:rPr>
                <w:sz w:val="18"/>
              </w:rPr>
              <w:t>0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0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1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1</w:t>
            </w:r>
          </w:p>
        </w:tc>
        <w:tc>
          <w:tcPr>
            <w:tcW w:w="873" w:type="dxa"/>
          </w:tcPr>
          <w:p w14:paraId="0FEE14D3" w14:textId="77777777" w:rsidR="00EF357A" w:rsidRDefault="00EF357A" w:rsidP="00E86F9C">
            <w:pPr>
              <w:pStyle w:val="TableParagraph"/>
              <w:spacing w:before="40"/>
              <w:ind w:left="11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4102" w:type="dxa"/>
          </w:tcPr>
          <w:p w14:paraId="3BA196BA" w14:textId="08B612E1" w:rsidR="00EF357A" w:rsidRDefault="00EF357A" w:rsidP="00E86F9C">
            <w:pPr>
              <w:pStyle w:val="TableParagraph"/>
              <w:tabs>
                <w:tab w:val="left" w:pos="554"/>
              </w:tabs>
              <w:spacing w:before="40"/>
              <w:ind w:left="14"/>
              <w:jc w:val="center"/>
              <w:rPr>
                <w:sz w:val="18"/>
              </w:rPr>
            </w:pPr>
            <w:r>
              <w:rPr>
                <w:sz w:val="18"/>
              </w:rPr>
              <w:t>F=(</w:t>
            </w:r>
            <w:r w:rsidR="00BC421E">
              <w:rPr>
                <w:sz w:val="18"/>
              </w:rPr>
              <w:t xml:space="preserve"> 12 </w:t>
            </w:r>
            <w:r>
              <w:rPr>
                <w:sz w:val="18"/>
              </w:rPr>
              <w:t>)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FC=(</w:t>
            </w:r>
            <w:r w:rsidR="00BC421E" w:rsidRPr="00BC421E">
              <w:rPr>
                <w:sz w:val="18"/>
              </w:rPr>
              <w:t>1</w:t>
            </w:r>
            <w:r>
              <w:rPr>
                <w:sz w:val="18"/>
              </w:rPr>
              <w:t>)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FZ=(</w:t>
            </w:r>
            <w:r w:rsidR="00BC421E">
              <w:rPr>
                <w:sz w:val="18"/>
              </w:rPr>
              <w:t>0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)</w:t>
            </w:r>
          </w:p>
        </w:tc>
      </w:tr>
      <w:tr w:rsidR="00EF357A" w14:paraId="1545E94A" w14:textId="77777777" w:rsidTr="00E86F9C">
        <w:trPr>
          <w:trHeight w:val="311"/>
        </w:trPr>
        <w:tc>
          <w:tcPr>
            <w:tcW w:w="1070" w:type="dxa"/>
            <w:vMerge/>
            <w:tcBorders>
              <w:top w:val="nil"/>
            </w:tcBorders>
          </w:tcPr>
          <w:p w14:paraId="0D5C18EA" w14:textId="77777777" w:rsidR="00EF357A" w:rsidRDefault="00EF357A" w:rsidP="00E86F9C">
            <w:pPr>
              <w:rPr>
                <w:sz w:val="2"/>
                <w:szCs w:val="2"/>
              </w:rPr>
            </w:pPr>
          </w:p>
        </w:tc>
        <w:tc>
          <w:tcPr>
            <w:tcW w:w="517" w:type="dxa"/>
          </w:tcPr>
          <w:p w14:paraId="213473DE" w14:textId="6F188518" w:rsidR="00EF357A" w:rsidRDefault="00EF357A" w:rsidP="00EF357A">
            <w:pPr>
              <w:pStyle w:val="TableParagraph"/>
              <w:jc w:val="center"/>
              <w:rPr>
                <w:rFonts w:ascii="Times New Roman"/>
                <w:sz w:val="18"/>
              </w:rPr>
            </w:pPr>
            <w:r>
              <w:rPr>
                <w:sz w:val="18"/>
              </w:rPr>
              <w:t>65</w:t>
            </w:r>
          </w:p>
        </w:tc>
        <w:tc>
          <w:tcPr>
            <w:tcW w:w="518" w:type="dxa"/>
          </w:tcPr>
          <w:p w14:paraId="744DE197" w14:textId="2CB690CD" w:rsidR="00EF357A" w:rsidRDefault="00EF357A" w:rsidP="00EF357A">
            <w:pPr>
              <w:pStyle w:val="TableParagraph"/>
              <w:jc w:val="center"/>
              <w:rPr>
                <w:rFonts w:ascii="Times New Roman"/>
                <w:sz w:val="18"/>
              </w:rPr>
            </w:pPr>
            <w:r>
              <w:rPr>
                <w:sz w:val="18"/>
              </w:rPr>
              <w:t>A7</w:t>
            </w:r>
          </w:p>
        </w:tc>
        <w:tc>
          <w:tcPr>
            <w:tcW w:w="1808" w:type="dxa"/>
          </w:tcPr>
          <w:p w14:paraId="6AD444CE" w14:textId="77777777" w:rsidR="00EF357A" w:rsidRDefault="00EF357A" w:rsidP="00E86F9C">
            <w:pPr>
              <w:pStyle w:val="TableParagraph"/>
              <w:spacing w:before="40"/>
              <w:ind w:left="88" w:right="49"/>
              <w:jc w:val="center"/>
              <w:rPr>
                <w:sz w:val="18"/>
              </w:rPr>
            </w:pPr>
            <w:r>
              <w:rPr>
                <w:sz w:val="18"/>
              </w:rPr>
              <w:t>0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1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0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0</w:t>
            </w:r>
          </w:p>
        </w:tc>
        <w:tc>
          <w:tcPr>
            <w:tcW w:w="873" w:type="dxa"/>
          </w:tcPr>
          <w:p w14:paraId="6C6082DA" w14:textId="77777777" w:rsidR="00EF357A" w:rsidRDefault="00EF357A" w:rsidP="00E86F9C">
            <w:pPr>
              <w:pStyle w:val="TableParagraph"/>
              <w:spacing w:before="40"/>
              <w:ind w:left="11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4102" w:type="dxa"/>
          </w:tcPr>
          <w:p w14:paraId="4D88D450" w14:textId="4D097FB2" w:rsidR="00EF357A" w:rsidRDefault="00EF357A" w:rsidP="00E86F9C">
            <w:pPr>
              <w:pStyle w:val="TableParagraph"/>
              <w:tabs>
                <w:tab w:val="left" w:pos="554"/>
              </w:tabs>
              <w:spacing w:before="40"/>
              <w:ind w:left="14"/>
              <w:jc w:val="center"/>
              <w:rPr>
                <w:sz w:val="18"/>
              </w:rPr>
            </w:pPr>
            <w:r>
              <w:rPr>
                <w:sz w:val="18"/>
              </w:rPr>
              <w:t>F=(</w:t>
            </w:r>
            <w:r w:rsidR="00BC421E">
              <w:rPr>
                <w:sz w:val="18"/>
              </w:rPr>
              <w:t xml:space="preserve"> </w:t>
            </w:r>
            <w:r w:rsidR="00EC3B41">
              <w:rPr>
                <w:rFonts w:hint="eastAsia"/>
                <w:sz w:val="18"/>
              </w:rPr>
              <w:t>1</w:t>
            </w:r>
            <w:r w:rsidR="00BC421E">
              <w:rPr>
                <w:sz w:val="18"/>
              </w:rPr>
              <w:t xml:space="preserve">2 </w:t>
            </w:r>
            <w:r>
              <w:rPr>
                <w:sz w:val="18"/>
              </w:rPr>
              <w:t>)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FC=(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)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FZ=(</w:t>
            </w:r>
            <w:r w:rsidR="00BC421E">
              <w:rPr>
                <w:sz w:val="18"/>
              </w:rPr>
              <w:t>0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)</w:t>
            </w:r>
          </w:p>
        </w:tc>
      </w:tr>
      <w:tr w:rsidR="00EF357A" w14:paraId="7439BABF" w14:textId="77777777" w:rsidTr="00E86F9C">
        <w:trPr>
          <w:trHeight w:val="312"/>
        </w:trPr>
        <w:tc>
          <w:tcPr>
            <w:tcW w:w="1070" w:type="dxa"/>
            <w:vMerge w:val="restart"/>
          </w:tcPr>
          <w:p w14:paraId="361388C3" w14:textId="77777777" w:rsidR="00EF357A" w:rsidRDefault="00EF357A" w:rsidP="00E86F9C">
            <w:pPr>
              <w:pStyle w:val="TableParagraph"/>
              <w:rPr>
                <w:rFonts w:ascii="微软雅黑"/>
                <w:b/>
                <w:sz w:val="18"/>
              </w:rPr>
            </w:pPr>
          </w:p>
          <w:p w14:paraId="26726241" w14:textId="77777777" w:rsidR="00EF357A" w:rsidRDefault="00EF357A" w:rsidP="00E86F9C">
            <w:pPr>
              <w:pStyle w:val="TableParagraph"/>
              <w:spacing w:before="6"/>
              <w:rPr>
                <w:rFonts w:ascii="微软雅黑"/>
                <w:b/>
                <w:sz w:val="24"/>
              </w:rPr>
            </w:pPr>
          </w:p>
          <w:p w14:paraId="0D30210C" w14:textId="77777777" w:rsidR="00EF357A" w:rsidRDefault="00EF357A" w:rsidP="00E86F9C">
            <w:pPr>
              <w:pStyle w:val="TableParagraph"/>
              <w:spacing w:before="1"/>
              <w:ind w:left="174"/>
              <w:rPr>
                <w:sz w:val="18"/>
              </w:rPr>
            </w:pPr>
            <w:r>
              <w:rPr>
                <w:sz w:val="18"/>
              </w:rPr>
              <w:t>移位运算</w:t>
            </w:r>
          </w:p>
        </w:tc>
        <w:tc>
          <w:tcPr>
            <w:tcW w:w="517" w:type="dxa"/>
          </w:tcPr>
          <w:p w14:paraId="0A707D23" w14:textId="6C1DFA6F" w:rsidR="00EF357A" w:rsidRDefault="00EF357A" w:rsidP="00EF357A">
            <w:pPr>
              <w:pStyle w:val="TableParagraph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8</w:t>
            </w:r>
          </w:p>
        </w:tc>
        <w:tc>
          <w:tcPr>
            <w:tcW w:w="518" w:type="dxa"/>
          </w:tcPr>
          <w:p w14:paraId="187D6EE6" w14:textId="77777777" w:rsidR="00EF357A" w:rsidRDefault="00EF357A" w:rsidP="00EF357A">
            <w:pPr>
              <w:pStyle w:val="TableParagraph"/>
              <w:jc w:val="center"/>
              <w:rPr>
                <w:rFonts w:ascii="Times New Roman"/>
                <w:sz w:val="18"/>
              </w:rPr>
            </w:pPr>
          </w:p>
        </w:tc>
        <w:tc>
          <w:tcPr>
            <w:tcW w:w="1808" w:type="dxa"/>
          </w:tcPr>
          <w:p w14:paraId="1F143676" w14:textId="77777777" w:rsidR="00EF357A" w:rsidRDefault="00EF357A" w:rsidP="00E86F9C">
            <w:pPr>
              <w:pStyle w:val="TableParagraph"/>
              <w:spacing w:before="41"/>
              <w:ind w:left="88" w:right="49"/>
              <w:jc w:val="center"/>
              <w:rPr>
                <w:sz w:val="18"/>
              </w:rPr>
            </w:pPr>
            <w:r>
              <w:rPr>
                <w:sz w:val="18"/>
              </w:rPr>
              <w:t>0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1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0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1</w:t>
            </w:r>
          </w:p>
        </w:tc>
        <w:tc>
          <w:tcPr>
            <w:tcW w:w="873" w:type="dxa"/>
          </w:tcPr>
          <w:p w14:paraId="657A1C97" w14:textId="77777777" w:rsidR="00EF357A" w:rsidRDefault="00EF357A" w:rsidP="00E86F9C">
            <w:pPr>
              <w:pStyle w:val="TableParagraph"/>
              <w:spacing w:before="41"/>
              <w:ind w:left="11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4102" w:type="dxa"/>
          </w:tcPr>
          <w:p w14:paraId="18A7B0E3" w14:textId="72C89A24" w:rsidR="00EF357A" w:rsidRDefault="00EF357A" w:rsidP="00E86F9C">
            <w:pPr>
              <w:pStyle w:val="TableParagraph"/>
              <w:tabs>
                <w:tab w:val="left" w:pos="554"/>
              </w:tabs>
              <w:spacing w:before="41"/>
              <w:ind w:left="14"/>
              <w:jc w:val="center"/>
              <w:rPr>
                <w:sz w:val="18"/>
              </w:rPr>
            </w:pPr>
            <w:r>
              <w:rPr>
                <w:sz w:val="18"/>
              </w:rPr>
              <w:t>F=(</w:t>
            </w:r>
            <w:r w:rsidR="00BC421E">
              <w:rPr>
                <w:sz w:val="18"/>
              </w:rPr>
              <w:t xml:space="preserve"> 01 </w:t>
            </w:r>
            <w:r>
              <w:rPr>
                <w:sz w:val="18"/>
              </w:rPr>
              <w:t>)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FC=(</w:t>
            </w:r>
            <w:r w:rsidR="00474C70">
              <w:rPr>
                <w:rFonts w:hint="eastAsia"/>
                <w:sz w:val="18"/>
              </w:rPr>
              <w:t>0</w:t>
            </w:r>
            <w:r w:rsidR="00474C70">
              <w:rPr>
                <w:rFonts w:hint="eastAsia"/>
                <w:spacing w:val="90"/>
                <w:sz w:val="18"/>
              </w:rPr>
              <w:t>)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FZ=(</w:t>
            </w:r>
            <w:r w:rsidR="00BC421E">
              <w:rPr>
                <w:sz w:val="18"/>
              </w:rPr>
              <w:t>0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)</w:t>
            </w:r>
          </w:p>
        </w:tc>
      </w:tr>
      <w:tr w:rsidR="00EF357A" w14:paraId="1BF3CA67" w14:textId="77777777" w:rsidTr="00E86F9C">
        <w:trPr>
          <w:trHeight w:val="389"/>
        </w:trPr>
        <w:tc>
          <w:tcPr>
            <w:tcW w:w="1070" w:type="dxa"/>
            <w:vMerge/>
            <w:tcBorders>
              <w:top w:val="nil"/>
            </w:tcBorders>
          </w:tcPr>
          <w:p w14:paraId="65BE19C3" w14:textId="77777777" w:rsidR="00EF357A" w:rsidRDefault="00EF357A" w:rsidP="00E86F9C">
            <w:pPr>
              <w:rPr>
                <w:sz w:val="2"/>
                <w:szCs w:val="2"/>
              </w:rPr>
            </w:pPr>
          </w:p>
        </w:tc>
        <w:tc>
          <w:tcPr>
            <w:tcW w:w="517" w:type="dxa"/>
            <w:vMerge w:val="restart"/>
          </w:tcPr>
          <w:p w14:paraId="48EF28BA" w14:textId="551D6F5B" w:rsidR="00EF357A" w:rsidRDefault="00EF357A" w:rsidP="00EF357A">
            <w:pPr>
              <w:pStyle w:val="TableParagraph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8</w:t>
            </w:r>
          </w:p>
        </w:tc>
        <w:tc>
          <w:tcPr>
            <w:tcW w:w="518" w:type="dxa"/>
            <w:vMerge w:val="restart"/>
          </w:tcPr>
          <w:p w14:paraId="19FA4E13" w14:textId="77777777" w:rsidR="00EF357A" w:rsidRDefault="00EF357A" w:rsidP="00EF357A">
            <w:pPr>
              <w:pStyle w:val="TableParagraph"/>
              <w:jc w:val="center"/>
              <w:rPr>
                <w:rFonts w:ascii="Times New Roman"/>
                <w:sz w:val="18"/>
              </w:rPr>
            </w:pPr>
          </w:p>
        </w:tc>
        <w:tc>
          <w:tcPr>
            <w:tcW w:w="1808" w:type="dxa"/>
            <w:vMerge w:val="restart"/>
          </w:tcPr>
          <w:p w14:paraId="3291F4F6" w14:textId="77777777" w:rsidR="00EF357A" w:rsidRDefault="00EF357A" w:rsidP="00E86F9C">
            <w:pPr>
              <w:pStyle w:val="TableParagraph"/>
              <w:spacing w:before="1"/>
              <w:rPr>
                <w:rFonts w:ascii="微软雅黑"/>
                <w:b/>
                <w:sz w:val="13"/>
              </w:rPr>
            </w:pPr>
          </w:p>
          <w:p w14:paraId="246F54D7" w14:textId="77777777" w:rsidR="00EF357A" w:rsidRDefault="00EF357A" w:rsidP="00E86F9C">
            <w:pPr>
              <w:pStyle w:val="TableParagraph"/>
              <w:ind w:left="468"/>
              <w:rPr>
                <w:sz w:val="18"/>
              </w:rPr>
            </w:pPr>
            <w:r>
              <w:rPr>
                <w:sz w:val="18"/>
              </w:rPr>
              <w:t>0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1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1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0</w:t>
            </w:r>
          </w:p>
        </w:tc>
        <w:tc>
          <w:tcPr>
            <w:tcW w:w="873" w:type="dxa"/>
          </w:tcPr>
          <w:p w14:paraId="5E167CEB" w14:textId="77777777" w:rsidR="00EF357A" w:rsidRDefault="00EF357A" w:rsidP="00E86F9C">
            <w:pPr>
              <w:pStyle w:val="TableParagraph"/>
              <w:spacing w:before="40"/>
              <w:ind w:left="11"/>
              <w:jc w:val="center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4102" w:type="dxa"/>
          </w:tcPr>
          <w:p w14:paraId="1FC321C8" w14:textId="76C1D72A" w:rsidR="00EF357A" w:rsidRDefault="00EF357A" w:rsidP="00E86F9C">
            <w:pPr>
              <w:pStyle w:val="TableParagraph"/>
              <w:tabs>
                <w:tab w:val="left" w:pos="554"/>
              </w:tabs>
              <w:spacing w:before="80"/>
              <w:ind w:left="14"/>
              <w:jc w:val="center"/>
              <w:rPr>
                <w:sz w:val="18"/>
              </w:rPr>
            </w:pPr>
            <w:r>
              <w:rPr>
                <w:sz w:val="18"/>
              </w:rPr>
              <w:t>F=(</w:t>
            </w:r>
            <w:r w:rsidR="00BC421E">
              <w:rPr>
                <w:sz w:val="18"/>
              </w:rPr>
              <w:t>4</w:t>
            </w:r>
            <w:r>
              <w:rPr>
                <w:sz w:val="18"/>
              </w:rPr>
              <w:t>)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FC=(</w:t>
            </w:r>
            <w:r w:rsidR="00474C70">
              <w:rPr>
                <w:rFonts w:hint="eastAsia"/>
                <w:sz w:val="18"/>
              </w:rPr>
              <w:t>0)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FZ=(</w:t>
            </w:r>
            <w:r w:rsidR="00BC421E">
              <w:rPr>
                <w:sz w:val="18"/>
              </w:rPr>
              <w:t>0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)</w:t>
            </w:r>
          </w:p>
        </w:tc>
      </w:tr>
      <w:tr w:rsidR="00EF357A" w14:paraId="0EEF4C6D" w14:textId="77777777" w:rsidTr="00E86F9C">
        <w:trPr>
          <w:trHeight w:val="311"/>
        </w:trPr>
        <w:tc>
          <w:tcPr>
            <w:tcW w:w="1070" w:type="dxa"/>
            <w:vMerge/>
            <w:tcBorders>
              <w:top w:val="nil"/>
            </w:tcBorders>
          </w:tcPr>
          <w:p w14:paraId="72A8959A" w14:textId="77777777" w:rsidR="00EF357A" w:rsidRDefault="00EF357A" w:rsidP="00E86F9C">
            <w:pPr>
              <w:rPr>
                <w:sz w:val="2"/>
                <w:szCs w:val="2"/>
              </w:rPr>
            </w:pPr>
          </w:p>
        </w:tc>
        <w:tc>
          <w:tcPr>
            <w:tcW w:w="517" w:type="dxa"/>
            <w:vMerge/>
            <w:tcBorders>
              <w:top w:val="nil"/>
            </w:tcBorders>
          </w:tcPr>
          <w:p w14:paraId="48801A06" w14:textId="77777777" w:rsidR="00EF357A" w:rsidRDefault="00EF357A" w:rsidP="00E86F9C">
            <w:pPr>
              <w:rPr>
                <w:sz w:val="2"/>
                <w:szCs w:val="2"/>
              </w:rPr>
            </w:pPr>
          </w:p>
        </w:tc>
        <w:tc>
          <w:tcPr>
            <w:tcW w:w="518" w:type="dxa"/>
            <w:vMerge/>
            <w:tcBorders>
              <w:top w:val="nil"/>
            </w:tcBorders>
          </w:tcPr>
          <w:p w14:paraId="7573335D" w14:textId="77777777" w:rsidR="00EF357A" w:rsidRDefault="00EF357A" w:rsidP="00E86F9C">
            <w:pPr>
              <w:rPr>
                <w:sz w:val="2"/>
                <w:szCs w:val="2"/>
              </w:rPr>
            </w:pPr>
          </w:p>
        </w:tc>
        <w:tc>
          <w:tcPr>
            <w:tcW w:w="1808" w:type="dxa"/>
            <w:vMerge/>
            <w:tcBorders>
              <w:top w:val="nil"/>
            </w:tcBorders>
          </w:tcPr>
          <w:p w14:paraId="5F867929" w14:textId="77777777" w:rsidR="00EF357A" w:rsidRDefault="00EF357A" w:rsidP="00E86F9C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</w:tcPr>
          <w:p w14:paraId="44E2F5D5" w14:textId="77777777" w:rsidR="00EF357A" w:rsidRDefault="00EF357A" w:rsidP="00E86F9C">
            <w:pPr>
              <w:pStyle w:val="TableParagraph"/>
              <w:spacing w:before="40"/>
              <w:ind w:left="11"/>
              <w:jc w:val="center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4102" w:type="dxa"/>
          </w:tcPr>
          <w:p w14:paraId="51FDC159" w14:textId="0DD41536" w:rsidR="00EF357A" w:rsidRDefault="00EF357A" w:rsidP="00E86F9C">
            <w:pPr>
              <w:pStyle w:val="TableParagraph"/>
              <w:tabs>
                <w:tab w:val="left" w:pos="554"/>
              </w:tabs>
              <w:spacing w:before="40"/>
              <w:ind w:left="14"/>
              <w:jc w:val="center"/>
              <w:rPr>
                <w:sz w:val="18"/>
              </w:rPr>
            </w:pPr>
            <w:r>
              <w:rPr>
                <w:sz w:val="18"/>
              </w:rPr>
              <w:t>F=(</w:t>
            </w:r>
            <w:r w:rsidR="00BC421E">
              <w:rPr>
                <w:sz w:val="18"/>
              </w:rPr>
              <w:t>4</w:t>
            </w:r>
            <w:r>
              <w:rPr>
                <w:sz w:val="18"/>
              </w:rPr>
              <w:t>)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FC=(</w:t>
            </w:r>
            <w:r w:rsidR="00474C70">
              <w:rPr>
                <w:rFonts w:hint="eastAsia"/>
                <w:spacing w:val="90"/>
                <w:sz w:val="18"/>
              </w:rPr>
              <w:t>0</w:t>
            </w:r>
            <w:r>
              <w:rPr>
                <w:sz w:val="18"/>
              </w:rPr>
              <w:t>)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FZ=(</w:t>
            </w:r>
            <w:r w:rsidR="00BC421E">
              <w:rPr>
                <w:sz w:val="18"/>
              </w:rPr>
              <w:t>0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)</w:t>
            </w:r>
          </w:p>
        </w:tc>
      </w:tr>
      <w:tr w:rsidR="00EF357A" w14:paraId="7052731E" w14:textId="77777777" w:rsidTr="00E86F9C">
        <w:trPr>
          <w:trHeight w:val="370"/>
        </w:trPr>
        <w:tc>
          <w:tcPr>
            <w:tcW w:w="1070" w:type="dxa"/>
            <w:vMerge/>
            <w:tcBorders>
              <w:top w:val="nil"/>
            </w:tcBorders>
          </w:tcPr>
          <w:p w14:paraId="0D53A3F4" w14:textId="77777777" w:rsidR="00EF357A" w:rsidRDefault="00EF357A" w:rsidP="00E86F9C">
            <w:pPr>
              <w:rPr>
                <w:sz w:val="2"/>
                <w:szCs w:val="2"/>
              </w:rPr>
            </w:pPr>
          </w:p>
        </w:tc>
        <w:tc>
          <w:tcPr>
            <w:tcW w:w="517" w:type="dxa"/>
            <w:vMerge w:val="restart"/>
          </w:tcPr>
          <w:p w14:paraId="5CC57D83" w14:textId="6545D9C9" w:rsidR="00EF357A" w:rsidRDefault="00EF357A" w:rsidP="00EF357A">
            <w:pPr>
              <w:pStyle w:val="TableParagraph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8</w:t>
            </w:r>
          </w:p>
        </w:tc>
        <w:tc>
          <w:tcPr>
            <w:tcW w:w="518" w:type="dxa"/>
            <w:vMerge w:val="restart"/>
          </w:tcPr>
          <w:p w14:paraId="1F6CFB6F" w14:textId="77777777" w:rsidR="00EF357A" w:rsidRDefault="00EF357A" w:rsidP="00EF357A">
            <w:pPr>
              <w:pStyle w:val="TableParagraph"/>
              <w:jc w:val="center"/>
              <w:rPr>
                <w:rFonts w:ascii="Times New Roman"/>
                <w:sz w:val="18"/>
              </w:rPr>
            </w:pPr>
          </w:p>
        </w:tc>
        <w:tc>
          <w:tcPr>
            <w:tcW w:w="1808" w:type="dxa"/>
            <w:vMerge w:val="restart"/>
          </w:tcPr>
          <w:p w14:paraId="32F699EE" w14:textId="77777777" w:rsidR="00EF357A" w:rsidRDefault="00EF357A" w:rsidP="00E86F9C">
            <w:pPr>
              <w:pStyle w:val="TableParagraph"/>
              <w:rPr>
                <w:rFonts w:ascii="微软雅黑"/>
                <w:b/>
                <w:sz w:val="14"/>
              </w:rPr>
            </w:pPr>
          </w:p>
          <w:p w14:paraId="397C19AD" w14:textId="77777777" w:rsidR="00EF357A" w:rsidRDefault="00EF357A" w:rsidP="00E86F9C">
            <w:pPr>
              <w:pStyle w:val="TableParagraph"/>
              <w:spacing w:before="1"/>
              <w:ind w:left="468"/>
              <w:rPr>
                <w:sz w:val="18"/>
              </w:rPr>
            </w:pPr>
            <w:r>
              <w:rPr>
                <w:sz w:val="18"/>
              </w:rPr>
              <w:t>0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1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1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1</w:t>
            </w:r>
          </w:p>
        </w:tc>
        <w:tc>
          <w:tcPr>
            <w:tcW w:w="873" w:type="dxa"/>
          </w:tcPr>
          <w:p w14:paraId="68F1CFFF" w14:textId="77777777" w:rsidR="00EF357A" w:rsidRDefault="00EF357A" w:rsidP="00E86F9C">
            <w:pPr>
              <w:pStyle w:val="TableParagraph"/>
              <w:spacing w:before="41"/>
              <w:ind w:left="11"/>
              <w:jc w:val="center"/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  <w:tc>
          <w:tcPr>
            <w:tcW w:w="4102" w:type="dxa"/>
          </w:tcPr>
          <w:p w14:paraId="1FC554C9" w14:textId="2263BF48" w:rsidR="00EF357A" w:rsidRDefault="00EF357A" w:rsidP="00E86F9C">
            <w:pPr>
              <w:pStyle w:val="TableParagraph"/>
              <w:tabs>
                <w:tab w:val="left" w:pos="554"/>
              </w:tabs>
              <w:spacing w:before="70"/>
              <w:ind w:left="14"/>
              <w:jc w:val="center"/>
              <w:rPr>
                <w:sz w:val="18"/>
              </w:rPr>
            </w:pPr>
            <w:r>
              <w:rPr>
                <w:sz w:val="18"/>
              </w:rPr>
              <w:t>F=(</w:t>
            </w:r>
            <w:r w:rsidR="00BC421E">
              <w:rPr>
                <w:sz w:val="18"/>
              </w:rPr>
              <w:t>10</w:t>
            </w:r>
            <w:r>
              <w:rPr>
                <w:sz w:val="18"/>
              </w:rPr>
              <w:t>)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FC=(</w:t>
            </w:r>
            <w:r w:rsidR="00474C70">
              <w:rPr>
                <w:rFonts w:hint="eastAsia"/>
                <w:spacing w:val="90"/>
                <w:sz w:val="18"/>
              </w:rPr>
              <w:t>0</w:t>
            </w:r>
            <w:r>
              <w:rPr>
                <w:sz w:val="18"/>
              </w:rPr>
              <w:t>)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FZ=(</w:t>
            </w:r>
            <w:r w:rsidR="00BC421E">
              <w:rPr>
                <w:sz w:val="18"/>
              </w:rPr>
              <w:t>0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)</w:t>
            </w:r>
          </w:p>
        </w:tc>
      </w:tr>
      <w:tr w:rsidR="00EF357A" w14:paraId="11467F74" w14:textId="77777777" w:rsidTr="00E86F9C">
        <w:trPr>
          <w:trHeight w:val="366"/>
        </w:trPr>
        <w:tc>
          <w:tcPr>
            <w:tcW w:w="1070" w:type="dxa"/>
            <w:vMerge/>
            <w:tcBorders>
              <w:top w:val="nil"/>
            </w:tcBorders>
          </w:tcPr>
          <w:p w14:paraId="26172668" w14:textId="77777777" w:rsidR="00EF357A" w:rsidRDefault="00EF357A" w:rsidP="00E86F9C">
            <w:pPr>
              <w:rPr>
                <w:sz w:val="2"/>
                <w:szCs w:val="2"/>
              </w:rPr>
            </w:pPr>
          </w:p>
        </w:tc>
        <w:tc>
          <w:tcPr>
            <w:tcW w:w="517" w:type="dxa"/>
            <w:vMerge/>
            <w:tcBorders>
              <w:top w:val="nil"/>
            </w:tcBorders>
          </w:tcPr>
          <w:p w14:paraId="61293BD2" w14:textId="77777777" w:rsidR="00EF357A" w:rsidRDefault="00EF357A" w:rsidP="00E86F9C">
            <w:pPr>
              <w:rPr>
                <w:sz w:val="2"/>
                <w:szCs w:val="2"/>
              </w:rPr>
            </w:pPr>
          </w:p>
        </w:tc>
        <w:tc>
          <w:tcPr>
            <w:tcW w:w="518" w:type="dxa"/>
            <w:vMerge/>
            <w:tcBorders>
              <w:top w:val="nil"/>
            </w:tcBorders>
          </w:tcPr>
          <w:p w14:paraId="05E8D18B" w14:textId="77777777" w:rsidR="00EF357A" w:rsidRDefault="00EF357A" w:rsidP="00E86F9C">
            <w:pPr>
              <w:rPr>
                <w:sz w:val="2"/>
                <w:szCs w:val="2"/>
              </w:rPr>
            </w:pPr>
          </w:p>
        </w:tc>
        <w:tc>
          <w:tcPr>
            <w:tcW w:w="1808" w:type="dxa"/>
            <w:vMerge/>
            <w:tcBorders>
              <w:top w:val="nil"/>
            </w:tcBorders>
          </w:tcPr>
          <w:p w14:paraId="4FBB6456" w14:textId="77777777" w:rsidR="00EF357A" w:rsidRDefault="00EF357A" w:rsidP="00E86F9C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</w:tcPr>
          <w:p w14:paraId="630522D6" w14:textId="77777777" w:rsidR="00EF357A" w:rsidRDefault="00EF357A" w:rsidP="00E86F9C">
            <w:pPr>
              <w:pStyle w:val="TableParagraph"/>
              <w:spacing w:before="40"/>
              <w:ind w:left="11"/>
              <w:jc w:val="center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4102" w:type="dxa"/>
          </w:tcPr>
          <w:p w14:paraId="571665A6" w14:textId="15055339" w:rsidR="00EF357A" w:rsidRDefault="00EF357A" w:rsidP="00E86F9C">
            <w:pPr>
              <w:pStyle w:val="TableParagraph"/>
              <w:tabs>
                <w:tab w:val="left" w:pos="554"/>
              </w:tabs>
              <w:spacing w:before="68"/>
              <w:ind w:left="14"/>
              <w:jc w:val="center"/>
              <w:rPr>
                <w:sz w:val="18"/>
              </w:rPr>
            </w:pPr>
            <w:r>
              <w:rPr>
                <w:sz w:val="18"/>
              </w:rPr>
              <w:t>F=(</w:t>
            </w:r>
            <w:r w:rsidR="00BC421E">
              <w:rPr>
                <w:sz w:val="18"/>
              </w:rPr>
              <w:t>10</w:t>
            </w:r>
            <w:r>
              <w:rPr>
                <w:sz w:val="18"/>
              </w:rPr>
              <w:t>)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FC=(</w:t>
            </w:r>
            <w:r w:rsidR="00474C70">
              <w:rPr>
                <w:rFonts w:hint="eastAsia"/>
                <w:spacing w:val="90"/>
                <w:sz w:val="18"/>
              </w:rPr>
              <w:t>0</w:t>
            </w:r>
            <w:r>
              <w:rPr>
                <w:sz w:val="18"/>
              </w:rPr>
              <w:t>)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FZ=(</w:t>
            </w:r>
            <w:r w:rsidR="00BC421E">
              <w:rPr>
                <w:sz w:val="18"/>
              </w:rPr>
              <w:t>0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)</w:t>
            </w:r>
          </w:p>
        </w:tc>
      </w:tr>
      <w:tr w:rsidR="00EF357A" w14:paraId="5262D2DF" w14:textId="77777777" w:rsidTr="00E86F9C">
        <w:trPr>
          <w:trHeight w:val="370"/>
        </w:trPr>
        <w:tc>
          <w:tcPr>
            <w:tcW w:w="1070" w:type="dxa"/>
            <w:vMerge w:val="restart"/>
          </w:tcPr>
          <w:p w14:paraId="58943911" w14:textId="77777777" w:rsidR="00EF357A" w:rsidRDefault="00EF357A" w:rsidP="00E86F9C">
            <w:pPr>
              <w:pStyle w:val="TableParagraph"/>
              <w:rPr>
                <w:rFonts w:ascii="微软雅黑"/>
                <w:b/>
                <w:sz w:val="18"/>
              </w:rPr>
            </w:pPr>
          </w:p>
          <w:p w14:paraId="495E164B" w14:textId="77777777" w:rsidR="00EF357A" w:rsidRDefault="00EF357A" w:rsidP="00E86F9C">
            <w:pPr>
              <w:pStyle w:val="TableParagraph"/>
              <w:rPr>
                <w:rFonts w:ascii="微软雅黑"/>
                <w:b/>
                <w:sz w:val="18"/>
              </w:rPr>
            </w:pPr>
          </w:p>
          <w:p w14:paraId="398A2246" w14:textId="77777777" w:rsidR="00EF357A" w:rsidRDefault="00EF357A" w:rsidP="00E86F9C">
            <w:pPr>
              <w:pStyle w:val="TableParagraph"/>
              <w:spacing w:before="4"/>
              <w:rPr>
                <w:rFonts w:ascii="微软雅黑"/>
                <w:b/>
                <w:sz w:val="20"/>
              </w:rPr>
            </w:pPr>
          </w:p>
          <w:p w14:paraId="0351A7E8" w14:textId="77777777" w:rsidR="00EF357A" w:rsidRDefault="00EF357A" w:rsidP="00E86F9C">
            <w:pPr>
              <w:pStyle w:val="TableParagraph"/>
              <w:ind w:left="174"/>
              <w:rPr>
                <w:sz w:val="18"/>
              </w:rPr>
            </w:pPr>
            <w:r>
              <w:rPr>
                <w:sz w:val="18"/>
              </w:rPr>
              <w:t>算术运算</w:t>
            </w:r>
          </w:p>
        </w:tc>
        <w:tc>
          <w:tcPr>
            <w:tcW w:w="517" w:type="dxa"/>
          </w:tcPr>
          <w:p w14:paraId="6EA325E7" w14:textId="7F5FB709" w:rsidR="00EF357A" w:rsidRDefault="00EF357A" w:rsidP="00EF357A">
            <w:pPr>
              <w:pStyle w:val="TableParagraph"/>
              <w:jc w:val="center"/>
              <w:rPr>
                <w:rFonts w:ascii="Times New Roman"/>
                <w:sz w:val="18"/>
              </w:rPr>
            </w:pPr>
            <w:r>
              <w:rPr>
                <w:sz w:val="18"/>
              </w:rPr>
              <w:t>65</w:t>
            </w:r>
          </w:p>
        </w:tc>
        <w:tc>
          <w:tcPr>
            <w:tcW w:w="518" w:type="dxa"/>
          </w:tcPr>
          <w:p w14:paraId="03F1F8B9" w14:textId="39480F28" w:rsidR="00EF357A" w:rsidRDefault="00EF357A" w:rsidP="00EF357A">
            <w:pPr>
              <w:pStyle w:val="TableParagraph"/>
              <w:jc w:val="center"/>
              <w:rPr>
                <w:rFonts w:ascii="Times New Roman"/>
                <w:sz w:val="18"/>
              </w:rPr>
            </w:pPr>
            <w:r>
              <w:rPr>
                <w:sz w:val="18"/>
              </w:rPr>
              <w:t>A7</w:t>
            </w:r>
          </w:p>
        </w:tc>
        <w:tc>
          <w:tcPr>
            <w:tcW w:w="1808" w:type="dxa"/>
          </w:tcPr>
          <w:p w14:paraId="74DF87AD" w14:textId="77777777" w:rsidR="00EF357A" w:rsidRDefault="00EF357A" w:rsidP="00E86F9C">
            <w:pPr>
              <w:pStyle w:val="TableParagraph"/>
              <w:spacing w:before="70"/>
              <w:ind w:left="88" w:right="49"/>
              <w:jc w:val="center"/>
              <w:rPr>
                <w:sz w:val="18"/>
              </w:rPr>
            </w:pPr>
            <w:r>
              <w:rPr>
                <w:sz w:val="18"/>
              </w:rPr>
              <w:t>1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0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0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0</w:t>
            </w:r>
          </w:p>
        </w:tc>
        <w:tc>
          <w:tcPr>
            <w:tcW w:w="873" w:type="dxa"/>
          </w:tcPr>
          <w:p w14:paraId="3E64FA13" w14:textId="77777777" w:rsidR="00EF357A" w:rsidRDefault="00EF357A" w:rsidP="00E86F9C">
            <w:pPr>
              <w:pStyle w:val="TableParagraph"/>
              <w:spacing w:before="41"/>
              <w:ind w:right="12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4102" w:type="dxa"/>
          </w:tcPr>
          <w:p w14:paraId="42DA790D" w14:textId="7E3021B0" w:rsidR="00EF357A" w:rsidRDefault="00EF357A" w:rsidP="00E86F9C">
            <w:pPr>
              <w:pStyle w:val="TableParagraph"/>
              <w:tabs>
                <w:tab w:val="left" w:pos="554"/>
              </w:tabs>
              <w:spacing w:before="70"/>
              <w:ind w:left="14"/>
              <w:jc w:val="center"/>
              <w:rPr>
                <w:sz w:val="18"/>
              </w:rPr>
            </w:pPr>
            <w:r>
              <w:rPr>
                <w:sz w:val="18"/>
              </w:rPr>
              <w:t>F=(</w:t>
            </w:r>
            <w:r w:rsidR="000B52E1">
              <w:rPr>
                <w:rFonts w:hint="eastAsia"/>
                <w:sz w:val="18"/>
              </w:rPr>
              <w:t xml:space="preserve"> </w:t>
            </w:r>
            <w:r>
              <w:rPr>
                <w:sz w:val="18"/>
              </w:rPr>
              <w:t>)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FC=(</w:t>
            </w:r>
            <w:r w:rsidR="00BC421E">
              <w:rPr>
                <w:rFonts w:hint="eastAsia"/>
                <w:spacing w:val="90"/>
                <w:sz w:val="18"/>
              </w:rPr>
              <w:t>x</w:t>
            </w:r>
            <w:r>
              <w:rPr>
                <w:sz w:val="18"/>
              </w:rPr>
              <w:t>)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FZ=(</w:t>
            </w:r>
            <w:r w:rsidR="000B52E1">
              <w:rPr>
                <w:rFonts w:hint="eastAsia"/>
                <w:sz w:val="18"/>
              </w:rPr>
              <w:t xml:space="preserve">  </w:t>
            </w:r>
            <w:r>
              <w:rPr>
                <w:sz w:val="18"/>
              </w:rPr>
              <w:t>)</w:t>
            </w:r>
          </w:p>
        </w:tc>
      </w:tr>
      <w:tr w:rsidR="00EF357A" w14:paraId="28EA8775" w14:textId="77777777" w:rsidTr="00E86F9C">
        <w:trPr>
          <w:trHeight w:val="311"/>
        </w:trPr>
        <w:tc>
          <w:tcPr>
            <w:tcW w:w="1070" w:type="dxa"/>
            <w:vMerge/>
            <w:tcBorders>
              <w:top w:val="nil"/>
            </w:tcBorders>
          </w:tcPr>
          <w:p w14:paraId="3440851C" w14:textId="77777777" w:rsidR="00EF357A" w:rsidRDefault="00EF357A" w:rsidP="00E86F9C">
            <w:pPr>
              <w:rPr>
                <w:sz w:val="2"/>
                <w:szCs w:val="2"/>
              </w:rPr>
            </w:pPr>
          </w:p>
        </w:tc>
        <w:tc>
          <w:tcPr>
            <w:tcW w:w="517" w:type="dxa"/>
          </w:tcPr>
          <w:p w14:paraId="2A3F63AE" w14:textId="0077AE13" w:rsidR="00EF357A" w:rsidRDefault="00EF357A" w:rsidP="00EF357A">
            <w:pPr>
              <w:pStyle w:val="TableParagraph"/>
              <w:jc w:val="center"/>
              <w:rPr>
                <w:rFonts w:ascii="Times New Roman"/>
                <w:sz w:val="18"/>
              </w:rPr>
            </w:pPr>
            <w:r>
              <w:rPr>
                <w:sz w:val="18"/>
              </w:rPr>
              <w:t>65</w:t>
            </w:r>
          </w:p>
        </w:tc>
        <w:tc>
          <w:tcPr>
            <w:tcW w:w="518" w:type="dxa"/>
          </w:tcPr>
          <w:p w14:paraId="5CDFE240" w14:textId="3F117C27" w:rsidR="00EF357A" w:rsidRDefault="00EF357A" w:rsidP="00EF357A">
            <w:pPr>
              <w:pStyle w:val="TableParagraph"/>
              <w:jc w:val="center"/>
              <w:rPr>
                <w:rFonts w:ascii="Times New Roman"/>
                <w:sz w:val="18"/>
              </w:rPr>
            </w:pPr>
            <w:r>
              <w:rPr>
                <w:sz w:val="18"/>
              </w:rPr>
              <w:t>A7</w:t>
            </w:r>
          </w:p>
        </w:tc>
        <w:tc>
          <w:tcPr>
            <w:tcW w:w="1808" w:type="dxa"/>
          </w:tcPr>
          <w:p w14:paraId="13F79B80" w14:textId="77777777" w:rsidR="00EF357A" w:rsidRDefault="00EF357A" w:rsidP="00E86F9C">
            <w:pPr>
              <w:pStyle w:val="TableParagraph"/>
              <w:spacing w:before="40"/>
              <w:ind w:left="88" w:right="49"/>
              <w:jc w:val="center"/>
              <w:rPr>
                <w:sz w:val="18"/>
              </w:rPr>
            </w:pPr>
            <w:r>
              <w:rPr>
                <w:sz w:val="18"/>
              </w:rPr>
              <w:t>1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0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0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1</w:t>
            </w:r>
          </w:p>
        </w:tc>
        <w:tc>
          <w:tcPr>
            <w:tcW w:w="873" w:type="dxa"/>
          </w:tcPr>
          <w:p w14:paraId="1D1546B5" w14:textId="77777777" w:rsidR="00EF357A" w:rsidRDefault="00EF357A" w:rsidP="00E86F9C">
            <w:pPr>
              <w:pStyle w:val="TableParagraph"/>
              <w:spacing w:before="40"/>
              <w:ind w:left="11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4102" w:type="dxa"/>
          </w:tcPr>
          <w:p w14:paraId="544652FD" w14:textId="0FE924A9" w:rsidR="00EF357A" w:rsidRDefault="00EF357A" w:rsidP="00E86F9C">
            <w:pPr>
              <w:pStyle w:val="TableParagraph"/>
              <w:tabs>
                <w:tab w:val="left" w:pos="554"/>
              </w:tabs>
              <w:spacing w:before="40"/>
              <w:ind w:left="14"/>
              <w:jc w:val="center"/>
              <w:rPr>
                <w:sz w:val="18"/>
              </w:rPr>
            </w:pPr>
            <w:r>
              <w:rPr>
                <w:sz w:val="18"/>
              </w:rPr>
              <w:t>F=(</w:t>
            </w:r>
            <w:r w:rsidR="000B52E1">
              <w:rPr>
                <w:rFonts w:hint="eastAsia"/>
                <w:sz w:val="18"/>
              </w:rPr>
              <w:t>12</w:t>
            </w:r>
            <w:r>
              <w:rPr>
                <w:sz w:val="18"/>
              </w:rPr>
              <w:t>)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FC=(</w:t>
            </w:r>
            <w:r w:rsidR="004B6000">
              <w:rPr>
                <w:rFonts w:hint="eastAsia"/>
                <w:spacing w:val="90"/>
                <w:sz w:val="18"/>
              </w:rPr>
              <w:t>1</w:t>
            </w:r>
            <w:r>
              <w:rPr>
                <w:sz w:val="18"/>
              </w:rPr>
              <w:t>)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FZ=(</w:t>
            </w:r>
            <w:r w:rsidR="00BC421E">
              <w:rPr>
                <w:sz w:val="18"/>
              </w:rPr>
              <w:t>0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)</w:t>
            </w:r>
          </w:p>
        </w:tc>
      </w:tr>
      <w:tr w:rsidR="00EF357A" w14:paraId="15C7509E" w14:textId="77777777" w:rsidTr="00E86F9C">
        <w:trPr>
          <w:trHeight w:val="312"/>
        </w:trPr>
        <w:tc>
          <w:tcPr>
            <w:tcW w:w="1070" w:type="dxa"/>
            <w:vMerge/>
            <w:tcBorders>
              <w:top w:val="nil"/>
            </w:tcBorders>
          </w:tcPr>
          <w:p w14:paraId="485B5B49" w14:textId="77777777" w:rsidR="00EF357A" w:rsidRDefault="00EF357A" w:rsidP="00E86F9C">
            <w:pPr>
              <w:rPr>
                <w:sz w:val="2"/>
                <w:szCs w:val="2"/>
              </w:rPr>
            </w:pPr>
          </w:p>
        </w:tc>
        <w:tc>
          <w:tcPr>
            <w:tcW w:w="517" w:type="dxa"/>
            <w:vMerge w:val="restart"/>
          </w:tcPr>
          <w:p w14:paraId="73C9D9CE" w14:textId="292E1E3E" w:rsidR="00EF357A" w:rsidRDefault="00EF357A" w:rsidP="00EF357A">
            <w:pPr>
              <w:pStyle w:val="TableParagraph"/>
              <w:jc w:val="center"/>
              <w:rPr>
                <w:rFonts w:ascii="Times New Roman"/>
                <w:sz w:val="18"/>
              </w:rPr>
            </w:pPr>
            <w:r>
              <w:rPr>
                <w:sz w:val="18"/>
              </w:rPr>
              <w:t>65</w:t>
            </w:r>
          </w:p>
        </w:tc>
        <w:tc>
          <w:tcPr>
            <w:tcW w:w="518" w:type="dxa"/>
            <w:vMerge w:val="restart"/>
          </w:tcPr>
          <w:p w14:paraId="21B5AF52" w14:textId="0F4F05A3" w:rsidR="00EF357A" w:rsidRDefault="00EF357A" w:rsidP="00EF357A">
            <w:pPr>
              <w:pStyle w:val="TableParagraph"/>
              <w:jc w:val="center"/>
              <w:rPr>
                <w:rFonts w:ascii="Times New Roman"/>
                <w:sz w:val="18"/>
              </w:rPr>
            </w:pPr>
            <w:r>
              <w:rPr>
                <w:sz w:val="18"/>
              </w:rPr>
              <w:t>A7</w:t>
            </w:r>
          </w:p>
        </w:tc>
        <w:tc>
          <w:tcPr>
            <w:tcW w:w="1808" w:type="dxa"/>
          </w:tcPr>
          <w:p w14:paraId="52139D74" w14:textId="77777777" w:rsidR="00EF357A" w:rsidRDefault="00EF357A" w:rsidP="00E86F9C">
            <w:pPr>
              <w:pStyle w:val="TableParagraph"/>
              <w:spacing w:before="42"/>
              <w:ind w:left="88" w:right="49"/>
              <w:jc w:val="center"/>
              <w:rPr>
                <w:sz w:val="18"/>
              </w:rPr>
            </w:pPr>
            <w:r>
              <w:rPr>
                <w:sz w:val="18"/>
              </w:rPr>
              <w:t>1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0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1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0（FC=0）</w:t>
            </w:r>
          </w:p>
        </w:tc>
        <w:tc>
          <w:tcPr>
            <w:tcW w:w="873" w:type="dxa"/>
          </w:tcPr>
          <w:p w14:paraId="558C3B9D" w14:textId="77777777" w:rsidR="00EF357A" w:rsidRDefault="00EF357A" w:rsidP="00E86F9C">
            <w:pPr>
              <w:pStyle w:val="TableParagraph"/>
              <w:spacing w:before="42"/>
              <w:ind w:left="11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4102" w:type="dxa"/>
          </w:tcPr>
          <w:p w14:paraId="7FD7D305" w14:textId="649A42A9" w:rsidR="00EF357A" w:rsidRDefault="00EF357A" w:rsidP="00E86F9C">
            <w:pPr>
              <w:pStyle w:val="TableParagraph"/>
              <w:tabs>
                <w:tab w:val="left" w:pos="554"/>
              </w:tabs>
              <w:spacing w:before="42"/>
              <w:ind w:left="14"/>
              <w:jc w:val="center"/>
              <w:rPr>
                <w:sz w:val="18"/>
              </w:rPr>
            </w:pPr>
            <w:r>
              <w:rPr>
                <w:sz w:val="18"/>
              </w:rPr>
              <w:t>F=(</w:t>
            </w:r>
            <w:r w:rsidR="000B52E1">
              <w:rPr>
                <w:rFonts w:hint="eastAsia"/>
                <w:sz w:val="18"/>
              </w:rPr>
              <w:t>12</w:t>
            </w:r>
            <w:r>
              <w:rPr>
                <w:sz w:val="18"/>
              </w:rPr>
              <w:t>)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FC=(</w:t>
            </w:r>
            <w:r w:rsidR="004B6000">
              <w:rPr>
                <w:rFonts w:hint="eastAsia"/>
                <w:spacing w:val="90"/>
                <w:sz w:val="18"/>
              </w:rPr>
              <w:t>1</w:t>
            </w:r>
            <w:r>
              <w:rPr>
                <w:sz w:val="18"/>
              </w:rPr>
              <w:t>)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FZ=(</w:t>
            </w:r>
            <w:r w:rsidR="00BC421E">
              <w:rPr>
                <w:sz w:val="18"/>
              </w:rPr>
              <w:t>0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)</w:t>
            </w:r>
          </w:p>
        </w:tc>
      </w:tr>
      <w:tr w:rsidR="00EF357A" w14:paraId="504733CF" w14:textId="77777777" w:rsidTr="00E86F9C">
        <w:trPr>
          <w:trHeight w:val="311"/>
        </w:trPr>
        <w:tc>
          <w:tcPr>
            <w:tcW w:w="1070" w:type="dxa"/>
            <w:vMerge/>
            <w:tcBorders>
              <w:top w:val="nil"/>
            </w:tcBorders>
          </w:tcPr>
          <w:p w14:paraId="1A6C8329" w14:textId="77777777" w:rsidR="00EF357A" w:rsidRDefault="00EF357A" w:rsidP="00E86F9C">
            <w:pPr>
              <w:rPr>
                <w:sz w:val="2"/>
                <w:szCs w:val="2"/>
              </w:rPr>
            </w:pPr>
          </w:p>
        </w:tc>
        <w:tc>
          <w:tcPr>
            <w:tcW w:w="517" w:type="dxa"/>
            <w:vMerge/>
            <w:tcBorders>
              <w:top w:val="nil"/>
            </w:tcBorders>
          </w:tcPr>
          <w:p w14:paraId="4FF0737E" w14:textId="77777777" w:rsidR="00EF357A" w:rsidRDefault="00EF357A" w:rsidP="00E86F9C">
            <w:pPr>
              <w:rPr>
                <w:sz w:val="2"/>
                <w:szCs w:val="2"/>
              </w:rPr>
            </w:pPr>
          </w:p>
        </w:tc>
        <w:tc>
          <w:tcPr>
            <w:tcW w:w="518" w:type="dxa"/>
            <w:vMerge/>
            <w:tcBorders>
              <w:top w:val="nil"/>
            </w:tcBorders>
          </w:tcPr>
          <w:p w14:paraId="568B7A12" w14:textId="77777777" w:rsidR="00EF357A" w:rsidRDefault="00EF357A" w:rsidP="00E86F9C">
            <w:pPr>
              <w:rPr>
                <w:sz w:val="2"/>
                <w:szCs w:val="2"/>
              </w:rPr>
            </w:pPr>
          </w:p>
        </w:tc>
        <w:tc>
          <w:tcPr>
            <w:tcW w:w="1808" w:type="dxa"/>
          </w:tcPr>
          <w:p w14:paraId="3FD6E173" w14:textId="77777777" w:rsidR="00EF357A" w:rsidRDefault="00EF357A" w:rsidP="00E86F9C">
            <w:pPr>
              <w:pStyle w:val="TableParagraph"/>
              <w:spacing w:before="40"/>
              <w:ind w:left="88" w:right="49"/>
              <w:jc w:val="center"/>
              <w:rPr>
                <w:sz w:val="18"/>
              </w:rPr>
            </w:pPr>
            <w:r>
              <w:rPr>
                <w:sz w:val="18"/>
              </w:rPr>
              <w:t>1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0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1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0（FC=1）</w:t>
            </w:r>
          </w:p>
        </w:tc>
        <w:tc>
          <w:tcPr>
            <w:tcW w:w="873" w:type="dxa"/>
          </w:tcPr>
          <w:p w14:paraId="3193DB9C" w14:textId="77777777" w:rsidR="00EF357A" w:rsidRDefault="00EF357A" w:rsidP="00E86F9C">
            <w:pPr>
              <w:pStyle w:val="TableParagraph"/>
              <w:spacing w:before="40"/>
              <w:ind w:left="11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4102" w:type="dxa"/>
          </w:tcPr>
          <w:p w14:paraId="105CB98E" w14:textId="41A20D26" w:rsidR="00EF357A" w:rsidRDefault="00EF357A" w:rsidP="00E86F9C">
            <w:pPr>
              <w:pStyle w:val="TableParagraph"/>
              <w:tabs>
                <w:tab w:val="left" w:pos="554"/>
              </w:tabs>
              <w:spacing w:before="40"/>
              <w:ind w:left="14"/>
              <w:jc w:val="center"/>
              <w:rPr>
                <w:sz w:val="18"/>
              </w:rPr>
            </w:pPr>
            <w:r>
              <w:rPr>
                <w:sz w:val="18"/>
              </w:rPr>
              <w:t>F=(</w:t>
            </w:r>
            <w:r w:rsidR="000B52E1">
              <w:rPr>
                <w:rFonts w:hint="eastAsia"/>
                <w:sz w:val="18"/>
              </w:rPr>
              <w:t>13</w:t>
            </w:r>
            <w:r>
              <w:rPr>
                <w:sz w:val="18"/>
              </w:rPr>
              <w:t>)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FC=(</w:t>
            </w:r>
            <w:r w:rsidR="004B6000">
              <w:rPr>
                <w:rFonts w:hint="eastAsia"/>
                <w:spacing w:val="90"/>
                <w:sz w:val="18"/>
              </w:rPr>
              <w:t>1</w:t>
            </w:r>
            <w:r>
              <w:rPr>
                <w:sz w:val="18"/>
              </w:rPr>
              <w:t>)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FZ=(</w:t>
            </w:r>
            <w:r w:rsidR="00BC421E">
              <w:rPr>
                <w:sz w:val="18"/>
              </w:rPr>
              <w:t>0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)</w:t>
            </w:r>
          </w:p>
        </w:tc>
      </w:tr>
      <w:tr w:rsidR="00EF357A" w14:paraId="28ABD4E0" w14:textId="77777777" w:rsidTr="00E86F9C">
        <w:trPr>
          <w:trHeight w:val="311"/>
        </w:trPr>
        <w:tc>
          <w:tcPr>
            <w:tcW w:w="1070" w:type="dxa"/>
            <w:vMerge/>
            <w:tcBorders>
              <w:top w:val="nil"/>
            </w:tcBorders>
          </w:tcPr>
          <w:p w14:paraId="569B6104" w14:textId="77777777" w:rsidR="00EF357A" w:rsidRDefault="00EF357A" w:rsidP="00E86F9C">
            <w:pPr>
              <w:rPr>
                <w:sz w:val="2"/>
                <w:szCs w:val="2"/>
              </w:rPr>
            </w:pPr>
          </w:p>
        </w:tc>
        <w:tc>
          <w:tcPr>
            <w:tcW w:w="517" w:type="dxa"/>
          </w:tcPr>
          <w:p w14:paraId="21E5C7F9" w14:textId="6833E266" w:rsidR="00EF357A" w:rsidRDefault="00EF357A" w:rsidP="00EF357A">
            <w:pPr>
              <w:pStyle w:val="TableParagraph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08</w:t>
            </w:r>
          </w:p>
        </w:tc>
        <w:tc>
          <w:tcPr>
            <w:tcW w:w="518" w:type="dxa"/>
          </w:tcPr>
          <w:p w14:paraId="0735560E" w14:textId="3BA507C0" w:rsidR="00EF357A" w:rsidRDefault="00EF357A" w:rsidP="00EF357A">
            <w:pPr>
              <w:pStyle w:val="TableParagraph"/>
              <w:jc w:val="center"/>
              <w:rPr>
                <w:rFonts w:ascii="Times New Roman"/>
                <w:sz w:val="18"/>
              </w:rPr>
            </w:pPr>
            <w:r>
              <w:rPr>
                <w:sz w:val="18"/>
              </w:rPr>
              <w:t>01</w:t>
            </w:r>
          </w:p>
        </w:tc>
        <w:tc>
          <w:tcPr>
            <w:tcW w:w="1808" w:type="dxa"/>
          </w:tcPr>
          <w:p w14:paraId="24330C36" w14:textId="77777777" w:rsidR="00EF357A" w:rsidRDefault="00EF357A" w:rsidP="00E86F9C">
            <w:pPr>
              <w:pStyle w:val="TableParagraph"/>
              <w:spacing w:before="40"/>
              <w:ind w:left="88" w:right="49"/>
              <w:jc w:val="center"/>
              <w:rPr>
                <w:sz w:val="18"/>
              </w:rPr>
            </w:pPr>
            <w:r>
              <w:rPr>
                <w:sz w:val="18"/>
              </w:rPr>
              <w:t>1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0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1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1</w:t>
            </w:r>
          </w:p>
        </w:tc>
        <w:tc>
          <w:tcPr>
            <w:tcW w:w="873" w:type="dxa"/>
          </w:tcPr>
          <w:p w14:paraId="55684523" w14:textId="77777777" w:rsidR="00EF357A" w:rsidRDefault="00EF357A" w:rsidP="00E86F9C">
            <w:pPr>
              <w:pStyle w:val="TableParagraph"/>
              <w:spacing w:before="40"/>
              <w:ind w:left="11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4102" w:type="dxa"/>
          </w:tcPr>
          <w:p w14:paraId="1C314189" w14:textId="663F5DB9" w:rsidR="00EF357A" w:rsidRDefault="00EF357A" w:rsidP="00E86F9C">
            <w:pPr>
              <w:pStyle w:val="TableParagraph"/>
              <w:tabs>
                <w:tab w:val="left" w:pos="554"/>
              </w:tabs>
              <w:spacing w:before="40"/>
              <w:ind w:left="14"/>
              <w:jc w:val="center"/>
              <w:rPr>
                <w:sz w:val="18"/>
              </w:rPr>
            </w:pPr>
            <w:r>
              <w:rPr>
                <w:sz w:val="18"/>
              </w:rPr>
              <w:t>F=(</w:t>
            </w:r>
            <w:r w:rsidR="000B52E1">
              <w:rPr>
                <w:rFonts w:hint="eastAsia"/>
                <w:sz w:val="18"/>
              </w:rPr>
              <w:t>07</w:t>
            </w:r>
            <w:r>
              <w:rPr>
                <w:sz w:val="18"/>
              </w:rPr>
              <w:t>)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FC=(</w:t>
            </w:r>
            <w:r w:rsidR="004B6000">
              <w:rPr>
                <w:rFonts w:hint="eastAsia"/>
                <w:spacing w:val="90"/>
                <w:sz w:val="18"/>
              </w:rPr>
              <w:t>0</w:t>
            </w:r>
            <w:r>
              <w:rPr>
                <w:sz w:val="18"/>
              </w:rPr>
              <w:t>)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FZ=(</w:t>
            </w:r>
            <w:r w:rsidR="00BC421E">
              <w:rPr>
                <w:sz w:val="18"/>
              </w:rPr>
              <w:t>0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)</w:t>
            </w:r>
          </w:p>
        </w:tc>
      </w:tr>
      <w:tr w:rsidR="00EF357A" w14:paraId="190FC9F8" w14:textId="77777777" w:rsidTr="00E86F9C">
        <w:trPr>
          <w:trHeight w:val="312"/>
        </w:trPr>
        <w:tc>
          <w:tcPr>
            <w:tcW w:w="1070" w:type="dxa"/>
            <w:vMerge/>
            <w:tcBorders>
              <w:top w:val="nil"/>
            </w:tcBorders>
          </w:tcPr>
          <w:p w14:paraId="63126060" w14:textId="77777777" w:rsidR="00EF357A" w:rsidRDefault="00EF357A" w:rsidP="00E86F9C">
            <w:pPr>
              <w:rPr>
                <w:sz w:val="2"/>
                <w:szCs w:val="2"/>
              </w:rPr>
            </w:pPr>
          </w:p>
        </w:tc>
        <w:tc>
          <w:tcPr>
            <w:tcW w:w="517" w:type="dxa"/>
          </w:tcPr>
          <w:p w14:paraId="53083C42" w14:textId="298140F1" w:rsidR="00EF357A" w:rsidRDefault="00EF357A" w:rsidP="00EF357A">
            <w:pPr>
              <w:pStyle w:val="TableParagraph"/>
              <w:jc w:val="center"/>
              <w:rPr>
                <w:rFonts w:ascii="Times New Roman"/>
                <w:sz w:val="18"/>
              </w:rPr>
            </w:pPr>
            <w:r>
              <w:rPr>
                <w:sz w:val="18"/>
              </w:rPr>
              <w:t>65</w:t>
            </w:r>
          </w:p>
        </w:tc>
        <w:tc>
          <w:tcPr>
            <w:tcW w:w="518" w:type="dxa"/>
          </w:tcPr>
          <w:p w14:paraId="7DFC93B4" w14:textId="45271DA0" w:rsidR="00EF357A" w:rsidRDefault="00EF357A" w:rsidP="00EF357A">
            <w:pPr>
              <w:pStyle w:val="TableParagraph"/>
              <w:jc w:val="center"/>
              <w:rPr>
                <w:rFonts w:ascii="Times New Roman"/>
                <w:sz w:val="18"/>
              </w:rPr>
            </w:pPr>
            <w:r>
              <w:rPr>
                <w:sz w:val="18"/>
              </w:rPr>
              <w:t>A7</w:t>
            </w:r>
          </w:p>
        </w:tc>
        <w:tc>
          <w:tcPr>
            <w:tcW w:w="1808" w:type="dxa"/>
          </w:tcPr>
          <w:p w14:paraId="5DBB5786" w14:textId="77777777" w:rsidR="00EF357A" w:rsidRDefault="00EF357A" w:rsidP="00E86F9C">
            <w:pPr>
              <w:pStyle w:val="TableParagraph"/>
              <w:spacing w:before="42"/>
              <w:ind w:left="88" w:right="49"/>
              <w:jc w:val="center"/>
              <w:rPr>
                <w:sz w:val="18"/>
              </w:rPr>
            </w:pPr>
            <w:r>
              <w:rPr>
                <w:sz w:val="18"/>
              </w:rPr>
              <w:t>1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1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0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0</w:t>
            </w:r>
          </w:p>
        </w:tc>
        <w:tc>
          <w:tcPr>
            <w:tcW w:w="873" w:type="dxa"/>
          </w:tcPr>
          <w:p w14:paraId="7719A8B0" w14:textId="77777777" w:rsidR="00EF357A" w:rsidRDefault="00EF357A" w:rsidP="00E86F9C">
            <w:pPr>
              <w:pStyle w:val="TableParagraph"/>
              <w:spacing w:before="42"/>
              <w:ind w:left="11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4102" w:type="dxa"/>
          </w:tcPr>
          <w:p w14:paraId="2E694F31" w14:textId="72DE74D2" w:rsidR="00EF357A" w:rsidRDefault="00EF357A" w:rsidP="00E86F9C">
            <w:pPr>
              <w:pStyle w:val="TableParagraph"/>
              <w:tabs>
                <w:tab w:val="left" w:pos="554"/>
              </w:tabs>
              <w:spacing w:before="42"/>
              <w:ind w:left="14"/>
              <w:jc w:val="center"/>
              <w:rPr>
                <w:sz w:val="18"/>
              </w:rPr>
            </w:pPr>
            <w:r>
              <w:rPr>
                <w:sz w:val="18"/>
              </w:rPr>
              <w:t>F=(</w:t>
            </w:r>
            <w:r w:rsidR="000B52E1">
              <w:rPr>
                <w:rFonts w:hint="eastAsia"/>
                <w:sz w:val="18"/>
              </w:rPr>
              <w:t>64</w:t>
            </w:r>
            <w:r>
              <w:rPr>
                <w:sz w:val="18"/>
              </w:rPr>
              <w:t>)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FC=(</w:t>
            </w:r>
            <w:r w:rsidR="004B6000">
              <w:rPr>
                <w:rFonts w:hint="eastAsia"/>
                <w:spacing w:val="90"/>
                <w:sz w:val="18"/>
              </w:rPr>
              <w:t>0</w:t>
            </w:r>
            <w:r>
              <w:rPr>
                <w:sz w:val="18"/>
              </w:rPr>
              <w:t>)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FZ=(</w:t>
            </w:r>
            <w:r w:rsidR="00BC421E">
              <w:rPr>
                <w:sz w:val="18"/>
              </w:rPr>
              <w:t>0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)</w:t>
            </w:r>
          </w:p>
        </w:tc>
      </w:tr>
      <w:tr w:rsidR="00EF357A" w14:paraId="0400123D" w14:textId="77777777" w:rsidTr="00E86F9C">
        <w:trPr>
          <w:trHeight w:val="311"/>
        </w:trPr>
        <w:tc>
          <w:tcPr>
            <w:tcW w:w="1070" w:type="dxa"/>
            <w:vMerge/>
            <w:tcBorders>
              <w:top w:val="nil"/>
            </w:tcBorders>
          </w:tcPr>
          <w:p w14:paraId="0DC3E74B" w14:textId="77777777" w:rsidR="00EF357A" w:rsidRDefault="00EF357A" w:rsidP="00E86F9C">
            <w:pPr>
              <w:rPr>
                <w:sz w:val="2"/>
                <w:szCs w:val="2"/>
              </w:rPr>
            </w:pPr>
          </w:p>
        </w:tc>
        <w:tc>
          <w:tcPr>
            <w:tcW w:w="517" w:type="dxa"/>
          </w:tcPr>
          <w:p w14:paraId="2F8CE491" w14:textId="51E93787" w:rsidR="00EF357A" w:rsidRDefault="00EF357A" w:rsidP="00EF357A">
            <w:pPr>
              <w:pStyle w:val="TableParagraph"/>
              <w:jc w:val="center"/>
              <w:rPr>
                <w:rFonts w:ascii="Times New Roman"/>
                <w:sz w:val="18"/>
              </w:rPr>
            </w:pPr>
            <w:r>
              <w:rPr>
                <w:sz w:val="18"/>
              </w:rPr>
              <w:t>65</w:t>
            </w:r>
          </w:p>
        </w:tc>
        <w:tc>
          <w:tcPr>
            <w:tcW w:w="518" w:type="dxa"/>
          </w:tcPr>
          <w:p w14:paraId="4B294A9E" w14:textId="76474D79" w:rsidR="00EF357A" w:rsidRDefault="00EF357A" w:rsidP="00EF357A">
            <w:pPr>
              <w:pStyle w:val="TableParagraph"/>
              <w:jc w:val="center"/>
              <w:rPr>
                <w:rFonts w:ascii="Times New Roman"/>
                <w:sz w:val="18"/>
              </w:rPr>
            </w:pPr>
            <w:r>
              <w:rPr>
                <w:sz w:val="18"/>
              </w:rPr>
              <w:t>A7</w:t>
            </w:r>
          </w:p>
        </w:tc>
        <w:tc>
          <w:tcPr>
            <w:tcW w:w="1808" w:type="dxa"/>
          </w:tcPr>
          <w:p w14:paraId="0A20753B" w14:textId="77777777" w:rsidR="00EF357A" w:rsidRDefault="00EF357A" w:rsidP="00E86F9C">
            <w:pPr>
              <w:pStyle w:val="TableParagraph"/>
              <w:spacing w:before="40"/>
              <w:ind w:left="88" w:right="49"/>
              <w:jc w:val="center"/>
              <w:rPr>
                <w:sz w:val="18"/>
              </w:rPr>
            </w:pPr>
            <w:r>
              <w:rPr>
                <w:sz w:val="18"/>
              </w:rPr>
              <w:t>1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1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0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1</w:t>
            </w:r>
          </w:p>
        </w:tc>
        <w:tc>
          <w:tcPr>
            <w:tcW w:w="873" w:type="dxa"/>
          </w:tcPr>
          <w:p w14:paraId="1A3E0624" w14:textId="77777777" w:rsidR="00EF357A" w:rsidRDefault="00EF357A" w:rsidP="00E86F9C">
            <w:pPr>
              <w:pStyle w:val="TableParagraph"/>
              <w:spacing w:before="40"/>
              <w:ind w:left="11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4102" w:type="dxa"/>
          </w:tcPr>
          <w:p w14:paraId="587E6546" w14:textId="08C6C92B" w:rsidR="00EF357A" w:rsidRDefault="00EF357A" w:rsidP="00E86F9C">
            <w:pPr>
              <w:pStyle w:val="TableParagraph"/>
              <w:tabs>
                <w:tab w:val="left" w:pos="554"/>
              </w:tabs>
              <w:spacing w:before="40"/>
              <w:ind w:left="14"/>
              <w:jc w:val="center"/>
              <w:rPr>
                <w:sz w:val="18"/>
              </w:rPr>
            </w:pPr>
            <w:r>
              <w:rPr>
                <w:sz w:val="18"/>
              </w:rPr>
              <w:t>F=(</w:t>
            </w:r>
            <w:r w:rsidR="000B52E1">
              <w:rPr>
                <w:rFonts w:hint="eastAsia"/>
                <w:sz w:val="18"/>
              </w:rPr>
              <w:t>65</w:t>
            </w:r>
            <w:r>
              <w:rPr>
                <w:sz w:val="18"/>
              </w:rPr>
              <w:t>)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FC=(</w:t>
            </w:r>
            <w:r w:rsidR="004B6000">
              <w:rPr>
                <w:rFonts w:hint="eastAsia"/>
                <w:spacing w:val="90"/>
                <w:sz w:val="18"/>
              </w:rPr>
              <w:t>0</w:t>
            </w:r>
            <w:r>
              <w:rPr>
                <w:sz w:val="18"/>
              </w:rPr>
              <w:t>)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FZ=(</w:t>
            </w:r>
            <w:r w:rsidR="00BC421E">
              <w:rPr>
                <w:sz w:val="18"/>
              </w:rPr>
              <w:t>0</w:t>
            </w:r>
            <w:r>
              <w:rPr>
                <w:spacing w:val="90"/>
                <w:sz w:val="18"/>
              </w:rPr>
              <w:t xml:space="preserve"> </w:t>
            </w:r>
            <w:r>
              <w:rPr>
                <w:sz w:val="18"/>
              </w:rPr>
              <w:t>)</w:t>
            </w:r>
          </w:p>
        </w:tc>
      </w:tr>
    </w:tbl>
    <w:p w14:paraId="61B7703E" w14:textId="5D607C70" w:rsidR="00CE53F6" w:rsidRDefault="00CE53F6" w:rsidP="00904411">
      <w:pPr>
        <w:pStyle w:val="BodyText"/>
        <w:spacing w:before="43" w:line="278" w:lineRule="auto"/>
        <w:ind w:left="798" w:right="198" w:firstLine="418"/>
      </w:pPr>
    </w:p>
    <w:p w14:paraId="55D00961" w14:textId="77777777" w:rsidR="0003768F" w:rsidRDefault="0003768F" w:rsidP="0087336D">
      <w:pPr>
        <w:pStyle w:val="BodyText"/>
        <w:spacing w:before="102"/>
        <w:ind w:left="287"/>
      </w:pPr>
    </w:p>
    <w:p w14:paraId="72621629" w14:textId="134EEC68" w:rsidR="0087336D" w:rsidRPr="0087336D" w:rsidRDefault="0087336D" w:rsidP="0087336D">
      <w:pPr>
        <w:pStyle w:val="BodyText"/>
        <w:spacing w:before="102"/>
        <w:ind w:left="287"/>
      </w:pPr>
      <w:r>
        <w:lastRenderedPageBreak/>
        <w:t>二</w:t>
      </w:r>
      <w:r>
        <w:rPr>
          <w:rFonts w:ascii="Times New Roman" w:eastAsia="Times New Roman"/>
        </w:rPr>
        <w:t xml:space="preserve">. </w:t>
      </w:r>
      <w:r>
        <w:t>联机运行</w:t>
      </w:r>
    </w:p>
    <w:p w14:paraId="37F9067A" w14:textId="77777777" w:rsidR="0087336D" w:rsidRDefault="0087336D" w:rsidP="0087336D">
      <w:pPr>
        <w:pStyle w:val="ListParagraph"/>
        <w:numPr>
          <w:ilvl w:val="0"/>
          <w:numId w:val="39"/>
        </w:numPr>
        <w:tabs>
          <w:tab w:val="left" w:pos="707"/>
        </w:tabs>
        <w:autoSpaceDE w:val="0"/>
        <w:autoSpaceDN w:val="0"/>
        <w:ind w:firstLineChars="0" w:hanging="421"/>
      </w:pPr>
      <w:r>
        <w:t>观测数据通路图</w:t>
      </w:r>
    </w:p>
    <w:p w14:paraId="677A393B" w14:textId="758D1D6E" w:rsidR="0087336D" w:rsidRDefault="0087336D" w:rsidP="00CE53F6">
      <w:pPr>
        <w:pStyle w:val="BodyText"/>
        <w:spacing w:before="43" w:line="278" w:lineRule="auto"/>
        <w:ind w:left="792" w:right="250"/>
        <w:jc w:val="both"/>
      </w:pPr>
      <w:r>
        <w:rPr>
          <w:spacing w:val="-18"/>
        </w:rPr>
        <w:t xml:space="preserve">打开 </w:t>
      </w:r>
      <w:r>
        <w:rPr>
          <w:rFonts w:ascii="Times New Roman" w:eastAsia="Times New Roman" w:hAnsi="Times New Roman"/>
        </w:rPr>
        <w:t>T</w:t>
      </w:r>
      <w:r>
        <w:rPr>
          <w:rFonts w:ascii="Times New Roman" w:eastAsia="Times New Roman" w:hAnsi="Times New Roman"/>
          <w:spacing w:val="-1"/>
        </w:rPr>
        <w:t>DX-</w:t>
      </w:r>
      <w:r>
        <w:rPr>
          <w:rFonts w:ascii="Times New Roman" w:eastAsia="Times New Roman" w:hAnsi="Times New Roman"/>
        </w:rPr>
        <w:t>CMX</w:t>
      </w:r>
      <w:r>
        <w:rPr>
          <w:rFonts w:ascii="Times New Roman" w:eastAsia="Times New Roman" w:hAnsi="Times New Roman"/>
          <w:spacing w:val="-1"/>
        </w:rPr>
        <w:t xml:space="preserve"> </w:t>
      </w:r>
      <w:r>
        <w:rPr>
          <w:spacing w:val="-23"/>
        </w:rPr>
        <w:t>软件，选择联机软件的“【实验】—【运算器实验】”，打开运算器实验的数</w:t>
      </w:r>
      <w:r>
        <w:rPr>
          <w:spacing w:val="-7"/>
        </w:rPr>
        <w:t xml:space="preserve">据通路图，如图 </w:t>
      </w:r>
      <w:r>
        <w:rPr>
          <w:rFonts w:ascii="Times New Roman" w:eastAsia="Times New Roman" w:hAnsi="Times New Roman"/>
        </w:rPr>
        <w:t xml:space="preserve">1-1-6 </w:t>
      </w:r>
      <w:r>
        <w:t>所示。</w:t>
      </w:r>
    </w:p>
    <w:p w14:paraId="56F26E24" w14:textId="77777777" w:rsidR="0087336D" w:rsidRDefault="0087336D" w:rsidP="0087336D">
      <w:pPr>
        <w:pStyle w:val="BodyText"/>
        <w:spacing w:line="278" w:lineRule="auto"/>
        <w:ind w:left="286" w:right="248" w:firstLine="358"/>
        <w:jc w:val="both"/>
      </w:pPr>
      <w:r>
        <w:rPr>
          <w:spacing w:val="-5"/>
        </w:rPr>
        <w:t xml:space="preserve">操作方法同本机运行，每按动一次 </w:t>
      </w:r>
      <w:r>
        <w:rPr>
          <w:rFonts w:ascii="Times New Roman" w:eastAsia="Times New Roman" w:hAnsi="Times New Roman"/>
          <w:spacing w:val="-1"/>
        </w:rPr>
        <w:t>ST</w:t>
      </w:r>
      <w:r>
        <w:rPr>
          <w:rFonts w:ascii="Times New Roman" w:eastAsia="Times New Roman" w:hAnsi="Times New Roman"/>
        </w:rPr>
        <w:t xml:space="preserve"> </w:t>
      </w:r>
      <w:r>
        <w:rPr>
          <w:spacing w:val="-1"/>
        </w:rPr>
        <w:t>按钮，数据通路图会有数据的流动，反映当前运算器</w:t>
      </w:r>
      <w:r>
        <w:rPr>
          <w:spacing w:val="-13"/>
        </w:rPr>
        <w:t xml:space="preserve">所做的操作，或在软件中选择“【调试】—【单节拍】”，其作用相当于将时序单元的状态开关 </w:t>
      </w:r>
      <w:r>
        <w:rPr>
          <w:rFonts w:ascii="Times New Roman" w:eastAsia="Times New Roman" w:hAnsi="Times New Roman"/>
          <w:spacing w:val="-1"/>
        </w:rPr>
        <w:t>KK2</w:t>
      </w:r>
      <w:r>
        <w:rPr>
          <w:rFonts w:ascii="Times New Roman" w:eastAsia="Times New Roman" w:hAnsi="Times New Roman"/>
        </w:rPr>
        <w:t xml:space="preserve"> </w:t>
      </w:r>
      <w:r>
        <w:rPr>
          <w:spacing w:val="-5"/>
        </w:rPr>
        <w:t xml:space="preserve">置为‘单拍’档后按动了一次 </w:t>
      </w:r>
      <w:r>
        <w:rPr>
          <w:rFonts w:ascii="Times New Roman" w:eastAsia="Times New Roman" w:hAnsi="Times New Roman"/>
        </w:rPr>
        <w:t xml:space="preserve">ST </w:t>
      </w:r>
      <w:r>
        <w:t>按钮，数据通路图也会反映当前运算器所做的操作。</w:t>
      </w:r>
    </w:p>
    <w:p w14:paraId="2D782F86" w14:textId="5CD55F11" w:rsidR="0087336D" w:rsidRDefault="0087336D" w:rsidP="0087336D">
      <w:pPr>
        <w:pStyle w:val="BodyText"/>
        <w:spacing w:line="278" w:lineRule="auto"/>
        <w:ind w:left="286" w:right="249" w:firstLine="420"/>
        <w:jc w:val="both"/>
        <w:rPr>
          <w:spacing w:val="-11"/>
        </w:rPr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76C3F65A" wp14:editId="0CB10D91">
            <wp:simplePos x="0" y="0"/>
            <wp:positionH relativeFrom="page">
              <wp:posOffset>1392749</wp:posOffset>
            </wp:positionH>
            <wp:positionV relativeFrom="paragraph">
              <wp:posOffset>438150</wp:posOffset>
            </wp:positionV>
            <wp:extent cx="4312683" cy="2673858"/>
            <wp:effectExtent l="0" t="0" r="0" b="0"/>
            <wp:wrapTopAndBottom/>
            <wp:docPr id="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4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2683" cy="26738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 xml:space="preserve">重复上述操作，并完成表 </w:t>
      </w:r>
      <w:r>
        <w:rPr>
          <w:rFonts w:ascii="Times New Roman" w:eastAsia="Times New Roman" w:hAnsi="Times New Roman"/>
        </w:rPr>
        <w:t>1-1-2</w:t>
      </w:r>
      <w:r>
        <w:rPr>
          <w:spacing w:val="-8"/>
        </w:rPr>
        <w:t xml:space="preserve">。然后改变 </w:t>
      </w:r>
      <w:r>
        <w:rPr>
          <w:rFonts w:ascii="Times New Roman" w:eastAsia="Times New Roman" w:hAnsi="Times New Roman"/>
        </w:rPr>
        <w:t>A</w:t>
      </w:r>
      <w:r>
        <w:t>、</w:t>
      </w:r>
      <w:r>
        <w:rPr>
          <w:rFonts w:ascii="Times New Roman" w:eastAsia="Times New Roman" w:hAnsi="Times New Roman"/>
        </w:rPr>
        <w:t>B</w:t>
      </w:r>
      <w:r>
        <w:rPr>
          <w:rFonts w:ascii="Times New Roman" w:eastAsia="Times New Roman" w:hAnsi="Times New Roman"/>
          <w:spacing w:val="5"/>
        </w:rPr>
        <w:t xml:space="preserve"> </w:t>
      </w:r>
      <w:r>
        <w:rPr>
          <w:spacing w:val="-8"/>
        </w:rPr>
        <w:t xml:space="preserve">的值，验证 </w:t>
      </w:r>
      <w:r>
        <w:rPr>
          <w:rFonts w:ascii="Times New Roman" w:eastAsia="Times New Roman" w:hAnsi="Times New Roman"/>
        </w:rPr>
        <w:t>FC</w:t>
      </w:r>
      <w:r>
        <w:t>、</w:t>
      </w:r>
      <w:r>
        <w:rPr>
          <w:rFonts w:ascii="Times New Roman" w:eastAsia="Times New Roman" w:hAnsi="Times New Roman"/>
        </w:rPr>
        <w:t>FZ</w:t>
      </w:r>
      <w:r>
        <w:rPr>
          <w:rFonts w:ascii="Times New Roman" w:eastAsia="Times New Roman" w:hAnsi="Times New Roman"/>
          <w:spacing w:val="5"/>
        </w:rPr>
        <w:t xml:space="preserve"> </w:t>
      </w:r>
      <w:r>
        <w:t>的锁存功能。点击联</w:t>
      </w:r>
      <w:r>
        <w:rPr>
          <w:spacing w:val="-11"/>
        </w:rPr>
        <w:t>机软件的“【回放】—【保存</w:t>
      </w:r>
      <w:r>
        <w:rPr>
          <w:rFonts w:ascii="Times New Roman" w:eastAsia="Times New Roman" w:hAnsi="Times New Roman"/>
        </w:rPr>
        <w:t>…</w:t>
      </w:r>
      <w:r>
        <w:rPr>
          <w:spacing w:val="-11"/>
        </w:rPr>
        <w:t>】”按钮，可保存数据通路图的实验过程。</w:t>
      </w:r>
    </w:p>
    <w:p w14:paraId="4B9AF81D" w14:textId="77777777" w:rsidR="003643AA" w:rsidRDefault="003643AA" w:rsidP="0087336D">
      <w:pPr>
        <w:pStyle w:val="BodyText"/>
        <w:spacing w:line="278" w:lineRule="auto"/>
        <w:ind w:left="286" w:right="249" w:firstLine="420"/>
        <w:jc w:val="both"/>
        <w:rPr>
          <w:spacing w:val="-11"/>
        </w:rPr>
      </w:pPr>
    </w:p>
    <w:p w14:paraId="4E9EB31C" w14:textId="43F68EFE" w:rsidR="003643AA" w:rsidRDefault="003643AA" w:rsidP="0087336D">
      <w:pPr>
        <w:pStyle w:val="BodyText"/>
        <w:spacing w:line="278" w:lineRule="auto"/>
        <w:ind w:left="286" w:right="249" w:firstLine="420"/>
        <w:jc w:val="both"/>
        <w:rPr>
          <w:spacing w:val="-5"/>
        </w:rPr>
      </w:pPr>
      <w:r w:rsidRPr="003643AA">
        <w:rPr>
          <w:rFonts w:hint="eastAsia"/>
          <w:spacing w:val="-5"/>
        </w:rPr>
        <w:t xml:space="preserve">实验结果如图 </w:t>
      </w:r>
      <w:r w:rsidRPr="003643AA">
        <w:rPr>
          <w:spacing w:val="-5"/>
        </w:rPr>
        <w:t>1-1-5</w:t>
      </w:r>
      <w:r w:rsidRPr="003643AA">
        <w:rPr>
          <w:rFonts w:hint="eastAsia"/>
          <w:spacing w:val="-5"/>
        </w:rPr>
        <w:t>-</w:t>
      </w:r>
      <w:r w:rsidRPr="003643AA">
        <w:rPr>
          <w:rFonts w:hint="eastAsia"/>
          <w:spacing w:val="-5"/>
        </w:rPr>
        <w:t>6</w:t>
      </w:r>
      <w:r>
        <w:rPr>
          <w:rFonts w:hint="eastAsia"/>
          <w:spacing w:val="-5"/>
        </w:rPr>
        <w:t>和</w:t>
      </w:r>
      <w:r w:rsidRPr="003643AA">
        <w:rPr>
          <w:spacing w:val="-5"/>
        </w:rPr>
        <w:t>1-1-5</w:t>
      </w:r>
      <w:r w:rsidRPr="003643AA">
        <w:rPr>
          <w:rFonts w:hint="eastAsia"/>
          <w:spacing w:val="-5"/>
        </w:rPr>
        <w:t>-6</w:t>
      </w:r>
      <w:r w:rsidRPr="003643AA">
        <w:rPr>
          <w:rFonts w:hint="eastAsia"/>
          <w:spacing w:val="-5"/>
        </w:rPr>
        <w:t>所示</w:t>
      </w:r>
      <w:r>
        <w:rPr>
          <w:rFonts w:hint="eastAsia"/>
          <w:spacing w:val="-5"/>
        </w:rPr>
        <w:t>：</w:t>
      </w:r>
    </w:p>
    <w:p w14:paraId="22CFA3E5" w14:textId="60496AF0" w:rsidR="00CE53F6" w:rsidRDefault="00CE53F6" w:rsidP="0087336D">
      <w:pPr>
        <w:pStyle w:val="BodyText"/>
        <w:spacing w:line="278" w:lineRule="auto"/>
        <w:ind w:left="286" w:right="249" w:firstLine="420"/>
        <w:jc w:val="both"/>
        <w:rPr>
          <w:spacing w:val="-5"/>
        </w:rPr>
      </w:pPr>
      <w:r>
        <w:rPr>
          <w:noProof/>
        </w:rPr>
        <w:drawing>
          <wp:inline distT="0" distB="0" distL="0" distR="0" wp14:anchorId="7B9873FE" wp14:editId="00816619">
            <wp:extent cx="3993502" cy="2893919"/>
            <wp:effectExtent l="0" t="0" r="7620" b="1905"/>
            <wp:docPr id="34817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731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14767" cy="290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11D2" w14:textId="5EAFC828" w:rsidR="00CE53F6" w:rsidRPr="00CE53F6" w:rsidRDefault="00CE53F6" w:rsidP="00CE53F6">
      <w:pPr>
        <w:spacing w:before="44"/>
        <w:ind w:left="8" w:right="82"/>
        <w:jc w:val="center"/>
        <w:rPr>
          <w:rFonts w:ascii="微软雅黑" w:eastAsia="微软雅黑" w:hint="eastAsia"/>
          <w:b/>
          <w:sz w:val="18"/>
        </w:rPr>
      </w:pPr>
      <w:r>
        <w:rPr>
          <w:rFonts w:ascii="微软雅黑" w:eastAsia="微软雅黑" w:hint="eastAsia"/>
          <w:b/>
          <w:spacing w:val="-4"/>
          <w:sz w:val="18"/>
        </w:rPr>
        <w:t xml:space="preserve">图 </w:t>
      </w:r>
      <w:r>
        <w:rPr>
          <w:rFonts w:eastAsia="Times New Roman"/>
          <w:b/>
          <w:sz w:val="18"/>
        </w:rPr>
        <w:t>1-1-5</w:t>
      </w:r>
      <w:r>
        <w:rPr>
          <w:rFonts w:eastAsiaTheme="minorEastAsia" w:hint="eastAsia"/>
          <w:b/>
          <w:sz w:val="18"/>
        </w:rPr>
        <w:t>-</w:t>
      </w:r>
      <w:r>
        <w:rPr>
          <w:rFonts w:eastAsiaTheme="minorEastAsia" w:hint="eastAsia"/>
          <w:b/>
          <w:sz w:val="18"/>
        </w:rPr>
        <w:t>5</w:t>
      </w:r>
      <w:r>
        <w:rPr>
          <w:rFonts w:eastAsia="Times New Roman"/>
          <w:b/>
          <w:spacing w:val="89"/>
          <w:sz w:val="18"/>
        </w:rPr>
        <w:t xml:space="preserve"> </w:t>
      </w:r>
      <w:r>
        <w:rPr>
          <w:rFonts w:ascii="微软雅黑" w:eastAsia="微软雅黑" w:hint="eastAsia"/>
          <w:b/>
          <w:sz w:val="18"/>
        </w:rPr>
        <w:t>实验结果图</w:t>
      </w:r>
      <w:r>
        <w:rPr>
          <w:noProof/>
        </w:rPr>
        <w:lastRenderedPageBreak/>
        <w:drawing>
          <wp:inline distT="0" distB="0" distL="0" distR="0" wp14:anchorId="209AF36D" wp14:editId="71FA951D">
            <wp:extent cx="5274310" cy="3331845"/>
            <wp:effectExtent l="0" t="0" r="2540" b="1905"/>
            <wp:docPr id="1489934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9345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621A" w14:textId="0271B169" w:rsidR="00CE53F6" w:rsidRDefault="00CE53F6" w:rsidP="00CE53F6">
      <w:pPr>
        <w:pStyle w:val="BodyText"/>
        <w:spacing w:line="278" w:lineRule="auto"/>
        <w:ind w:left="286" w:right="249" w:firstLine="420"/>
        <w:jc w:val="center"/>
        <w:rPr>
          <w:rFonts w:hint="eastAsia"/>
          <w:spacing w:val="-5"/>
        </w:rPr>
      </w:pPr>
      <w:r>
        <w:rPr>
          <w:rFonts w:ascii="微软雅黑" w:eastAsia="微软雅黑" w:hint="eastAsia"/>
          <w:b/>
          <w:spacing w:val="-4"/>
          <w:sz w:val="18"/>
        </w:rPr>
        <w:t xml:space="preserve">图 </w:t>
      </w:r>
      <w:r>
        <w:rPr>
          <w:rFonts w:ascii="Times New Roman" w:eastAsia="Times New Roman"/>
          <w:b/>
          <w:sz w:val="18"/>
        </w:rPr>
        <w:t>1-1-5</w:t>
      </w:r>
      <w:r>
        <w:rPr>
          <w:rFonts w:eastAsiaTheme="minorEastAsia" w:hint="eastAsia"/>
          <w:b/>
          <w:sz w:val="18"/>
        </w:rPr>
        <w:t>-</w:t>
      </w:r>
      <w:r>
        <w:rPr>
          <w:rFonts w:eastAsiaTheme="minorEastAsia" w:hint="eastAsia"/>
          <w:b/>
          <w:sz w:val="18"/>
        </w:rPr>
        <w:t>6</w:t>
      </w:r>
      <w:r>
        <w:rPr>
          <w:rFonts w:ascii="Times New Roman" w:eastAsia="Times New Roman"/>
          <w:b/>
          <w:spacing w:val="89"/>
          <w:sz w:val="18"/>
        </w:rPr>
        <w:t xml:space="preserve"> </w:t>
      </w:r>
      <w:r>
        <w:rPr>
          <w:rFonts w:ascii="微软雅黑" w:eastAsia="微软雅黑" w:hint="eastAsia"/>
          <w:b/>
          <w:sz w:val="18"/>
        </w:rPr>
        <w:t>实验结果图</w:t>
      </w:r>
    </w:p>
    <w:p w14:paraId="570ABBE1" w14:textId="77777777" w:rsidR="003643AA" w:rsidRPr="003643AA" w:rsidRDefault="003643AA" w:rsidP="0087336D">
      <w:pPr>
        <w:pStyle w:val="BodyText"/>
        <w:spacing w:line="278" w:lineRule="auto"/>
        <w:ind w:left="286" w:right="249" w:firstLine="420"/>
        <w:jc w:val="both"/>
        <w:rPr>
          <w:rFonts w:hint="eastAsia"/>
          <w:spacing w:val="-5"/>
        </w:rPr>
      </w:pPr>
    </w:p>
    <w:p w14:paraId="071A719C" w14:textId="77777777" w:rsidR="0087336D" w:rsidRDefault="0087336D" w:rsidP="0087336D">
      <w:pPr>
        <w:pStyle w:val="BodyText"/>
        <w:spacing w:line="278" w:lineRule="auto"/>
        <w:ind w:left="286" w:right="249" w:firstLine="420"/>
        <w:jc w:val="both"/>
        <w:rPr>
          <w:spacing w:val="-11"/>
        </w:rPr>
      </w:pPr>
    </w:p>
    <w:p w14:paraId="383EE409" w14:textId="77777777" w:rsidR="0087336D" w:rsidRDefault="0087336D" w:rsidP="0087336D">
      <w:pPr>
        <w:pStyle w:val="BodyText"/>
        <w:spacing w:line="278" w:lineRule="auto"/>
        <w:ind w:left="286" w:right="249" w:firstLine="420"/>
        <w:jc w:val="both"/>
        <w:rPr>
          <w:spacing w:val="-11"/>
        </w:rPr>
      </w:pPr>
    </w:p>
    <w:p w14:paraId="3AC4C9E2" w14:textId="77777777" w:rsidR="0087336D" w:rsidRDefault="0087336D" w:rsidP="0087336D">
      <w:pPr>
        <w:pStyle w:val="BodyText"/>
        <w:spacing w:line="278" w:lineRule="auto"/>
        <w:ind w:left="286" w:right="249" w:firstLine="420"/>
        <w:jc w:val="both"/>
        <w:rPr>
          <w:spacing w:val="-11"/>
        </w:rPr>
      </w:pPr>
    </w:p>
    <w:p w14:paraId="4D0F48AC" w14:textId="77777777" w:rsidR="0087336D" w:rsidRDefault="0087336D" w:rsidP="0087336D">
      <w:pPr>
        <w:pStyle w:val="BodyText"/>
        <w:spacing w:line="278" w:lineRule="auto"/>
        <w:ind w:left="286" w:right="249" w:firstLine="420"/>
        <w:jc w:val="both"/>
        <w:rPr>
          <w:rFonts w:hint="eastAsia"/>
          <w:spacing w:val="-11"/>
        </w:rPr>
      </w:pPr>
    </w:p>
    <w:p w14:paraId="5EB5815E" w14:textId="77777777" w:rsidR="003B2A5E" w:rsidRDefault="003B2A5E" w:rsidP="0087336D">
      <w:pPr>
        <w:pStyle w:val="BodyText"/>
        <w:spacing w:line="278" w:lineRule="auto"/>
        <w:ind w:left="286" w:right="249" w:firstLine="420"/>
        <w:jc w:val="both"/>
        <w:rPr>
          <w:spacing w:val="-11"/>
        </w:rPr>
      </w:pPr>
    </w:p>
    <w:p w14:paraId="35F49F38" w14:textId="77777777" w:rsidR="0087336D" w:rsidRDefault="0087336D" w:rsidP="0087336D">
      <w:pPr>
        <w:pStyle w:val="BodyText"/>
        <w:spacing w:line="278" w:lineRule="auto"/>
        <w:ind w:left="286" w:right="249" w:firstLine="420"/>
        <w:jc w:val="both"/>
        <w:rPr>
          <w:spacing w:val="-11"/>
        </w:rPr>
      </w:pPr>
    </w:p>
    <w:p w14:paraId="317BADD9" w14:textId="77777777" w:rsidR="0087336D" w:rsidRDefault="0087336D" w:rsidP="0087336D">
      <w:pPr>
        <w:pStyle w:val="BodyText"/>
        <w:spacing w:line="278" w:lineRule="auto"/>
        <w:ind w:left="286" w:right="249" w:firstLine="420"/>
        <w:jc w:val="both"/>
        <w:rPr>
          <w:spacing w:val="-11"/>
        </w:rPr>
      </w:pPr>
    </w:p>
    <w:p w14:paraId="7304CC2B" w14:textId="77777777" w:rsidR="0087336D" w:rsidRDefault="0087336D" w:rsidP="0087336D">
      <w:pPr>
        <w:pStyle w:val="BodyText"/>
        <w:spacing w:line="278" w:lineRule="auto"/>
        <w:ind w:left="286" w:right="249" w:firstLine="420"/>
        <w:jc w:val="both"/>
        <w:rPr>
          <w:spacing w:val="-11"/>
        </w:rPr>
      </w:pPr>
    </w:p>
    <w:p w14:paraId="62769CFB" w14:textId="77777777" w:rsidR="0087336D" w:rsidRDefault="0087336D" w:rsidP="0087336D">
      <w:pPr>
        <w:pStyle w:val="BodyText"/>
        <w:spacing w:line="278" w:lineRule="auto"/>
        <w:ind w:left="286" w:right="249" w:firstLine="420"/>
        <w:jc w:val="both"/>
        <w:rPr>
          <w:spacing w:val="-11"/>
        </w:rPr>
      </w:pPr>
    </w:p>
    <w:p w14:paraId="43475614" w14:textId="77777777" w:rsidR="0087336D" w:rsidRDefault="0087336D" w:rsidP="0087336D">
      <w:pPr>
        <w:pStyle w:val="BodyText"/>
        <w:spacing w:line="278" w:lineRule="auto"/>
        <w:ind w:left="286" w:right="249" w:firstLine="420"/>
        <w:jc w:val="both"/>
        <w:rPr>
          <w:spacing w:val="-11"/>
        </w:rPr>
      </w:pPr>
    </w:p>
    <w:p w14:paraId="7092039A" w14:textId="77777777" w:rsidR="0087336D" w:rsidRDefault="0087336D" w:rsidP="0087336D">
      <w:pPr>
        <w:pStyle w:val="BodyText"/>
        <w:spacing w:line="278" w:lineRule="auto"/>
        <w:ind w:left="286" w:right="249" w:firstLine="420"/>
        <w:jc w:val="both"/>
        <w:rPr>
          <w:spacing w:val="-11"/>
        </w:rPr>
      </w:pPr>
    </w:p>
    <w:p w14:paraId="0C86279B" w14:textId="77777777" w:rsidR="0087336D" w:rsidRDefault="0087336D" w:rsidP="0087336D">
      <w:pPr>
        <w:pStyle w:val="BodyText"/>
        <w:spacing w:line="278" w:lineRule="auto"/>
        <w:ind w:left="286" w:right="249" w:firstLine="420"/>
        <w:jc w:val="both"/>
        <w:rPr>
          <w:spacing w:val="-11"/>
        </w:rPr>
      </w:pPr>
    </w:p>
    <w:p w14:paraId="3208B153" w14:textId="77777777" w:rsidR="00130DA6" w:rsidRDefault="00130DA6" w:rsidP="0087336D">
      <w:pPr>
        <w:pStyle w:val="BodyText"/>
        <w:spacing w:line="278" w:lineRule="auto"/>
        <w:ind w:left="286" w:right="249" w:firstLine="420"/>
        <w:jc w:val="both"/>
        <w:rPr>
          <w:spacing w:val="-11"/>
        </w:rPr>
      </w:pPr>
    </w:p>
    <w:p w14:paraId="743FFC65" w14:textId="77777777" w:rsidR="00130DA6" w:rsidRDefault="00130DA6" w:rsidP="0087336D">
      <w:pPr>
        <w:pStyle w:val="BodyText"/>
        <w:spacing w:line="278" w:lineRule="auto"/>
        <w:ind w:left="286" w:right="249" w:firstLine="420"/>
        <w:jc w:val="both"/>
        <w:rPr>
          <w:spacing w:val="-11"/>
        </w:rPr>
      </w:pPr>
    </w:p>
    <w:p w14:paraId="268EB207" w14:textId="77777777" w:rsidR="00130DA6" w:rsidRDefault="00130DA6" w:rsidP="0087336D">
      <w:pPr>
        <w:pStyle w:val="BodyText"/>
        <w:spacing w:line="278" w:lineRule="auto"/>
        <w:ind w:left="286" w:right="249" w:firstLine="420"/>
        <w:jc w:val="both"/>
        <w:rPr>
          <w:spacing w:val="-11"/>
        </w:rPr>
      </w:pPr>
    </w:p>
    <w:p w14:paraId="6CCE30A0" w14:textId="77777777" w:rsidR="00130DA6" w:rsidRDefault="00130DA6" w:rsidP="0087336D">
      <w:pPr>
        <w:pStyle w:val="BodyText"/>
        <w:spacing w:line="278" w:lineRule="auto"/>
        <w:ind w:left="286" w:right="249" w:firstLine="420"/>
        <w:jc w:val="both"/>
        <w:rPr>
          <w:spacing w:val="-11"/>
        </w:rPr>
      </w:pPr>
    </w:p>
    <w:p w14:paraId="68D02EAD" w14:textId="77777777" w:rsidR="00130DA6" w:rsidRDefault="00130DA6" w:rsidP="0087336D">
      <w:pPr>
        <w:pStyle w:val="BodyText"/>
        <w:spacing w:line="278" w:lineRule="auto"/>
        <w:ind w:left="286" w:right="249" w:firstLine="420"/>
        <w:jc w:val="both"/>
        <w:rPr>
          <w:spacing w:val="-11"/>
        </w:rPr>
      </w:pPr>
    </w:p>
    <w:p w14:paraId="70E591B2" w14:textId="77777777" w:rsidR="002F5045" w:rsidRDefault="002F5045" w:rsidP="0087336D">
      <w:pPr>
        <w:pStyle w:val="BodyText"/>
        <w:spacing w:line="278" w:lineRule="auto"/>
        <w:ind w:left="286" w:right="249" w:firstLine="420"/>
        <w:jc w:val="both"/>
        <w:rPr>
          <w:spacing w:val="-11"/>
        </w:rPr>
      </w:pPr>
    </w:p>
    <w:p w14:paraId="474EB421" w14:textId="77777777" w:rsidR="0087336D" w:rsidRPr="0087336D" w:rsidRDefault="0087336D" w:rsidP="0087336D">
      <w:pPr>
        <w:pStyle w:val="BodyText"/>
        <w:spacing w:line="278" w:lineRule="auto"/>
        <w:ind w:left="286" w:right="249" w:firstLine="420"/>
        <w:jc w:val="both"/>
        <w:rPr>
          <w:spacing w:val="-11"/>
        </w:rPr>
      </w:pPr>
    </w:p>
    <w:p w14:paraId="247DC318" w14:textId="77777777" w:rsidR="0087336D" w:rsidRDefault="0087336D" w:rsidP="0087336D"/>
    <w:p w14:paraId="2E8D93D5" w14:textId="0CF464A5" w:rsidR="0087336D" w:rsidRPr="0087336D" w:rsidRDefault="0087336D" w:rsidP="0087336D">
      <w:pPr>
        <w:pStyle w:val="Heading1"/>
        <w:numPr>
          <w:ilvl w:val="0"/>
          <w:numId w:val="0"/>
        </w:numPr>
        <w:jc w:val="center"/>
      </w:pPr>
      <w:r>
        <w:lastRenderedPageBreak/>
        <w:t>2.</w:t>
      </w:r>
      <w:r>
        <w:t>超前进位加法器设计实验</w:t>
      </w:r>
    </w:p>
    <w:p w14:paraId="01A622EF" w14:textId="66F7B49B" w:rsidR="0087336D" w:rsidRDefault="0087336D" w:rsidP="0087336D">
      <w:pPr>
        <w:pStyle w:val="ListParagraph"/>
        <w:numPr>
          <w:ilvl w:val="3"/>
          <w:numId w:val="43"/>
        </w:numPr>
        <w:tabs>
          <w:tab w:val="left" w:pos="479"/>
          <w:tab w:val="left" w:pos="481"/>
        </w:tabs>
        <w:autoSpaceDE w:val="0"/>
        <w:autoSpaceDN w:val="0"/>
        <w:spacing w:before="122"/>
        <w:ind w:right="304" w:firstLineChars="0" w:hanging="1071"/>
      </w:pPr>
      <w:bookmarkStart w:id="0" w:name="_Hlk178866651"/>
      <w:bookmarkStart w:id="1" w:name="_Hlk178866666"/>
      <w:r>
        <w:rPr>
          <w:spacing w:val="-5"/>
        </w:rPr>
        <w:t>根据上述加法器的逻辑原理使用</w:t>
      </w:r>
      <w:r>
        <w:rPr>
          <w:spacing w:val="-5"/>
        </w:rPr>
        <w:t xml:space="preserve"> </w:t>
      </w:r>
      <w:r>
        <w:rPr>
          <w:rFonts w:eastAsia="Times New Roman"/>
        </w:rPr>
        <w:t>Quartus</w:t>
      </w:r>
      <w:r>
        <w:rPr>
          <w:rFonts w:eastAsia="Times New Roman"/>
          <w:spacing w:val="1"/>
        </w:rPr>
        <w:t xml:space="preserve"> </w:t>
      </w:r>
      <w:r>
        <w:rPr>
          <w:spacing w:val="-5"/>
        </w:rPr>
        <w:t>软件编辑相应的电路原理图并进行编译，其</w:t>
      </w:r>
    </w:p>
    <w:p w14:paraId="5D96DD53" w14:textId="2987AA29" w:rsidR="0087336D" w:rsidRPr="0087336D" w:rsidRDefault="0087336D" w:rsidP="0087336D">
      <w:pPr>
        <w:pStyle w:val="BodyText"/>
        <w:spacing w:before="43"/>
        <w:ind w:right="304"/>
        <w:jc w:val="right"/>
        <w:rPr>
          <w:spacing w:val="-1"/>
        </w:rPr>
      </w:pPr>
      <w:r>
        <w:rPr>
          <w:rFonts w:ascii="Times New Roman" w:eastAsia="Times New Roman"/>
          <w:spacing w:val="-1"/>
        </w:rPr>
        <w:t xml:space="preserve">FPGA </w:t>
      </w:r>
      <w:r>
        <w:rPr>
          <w:spacing w:val="-6"/>
        </w:rPr>
        <w:t xml:space="preserve">芯片中对应的引脚如图 </w:t>
      </w:r>
      <w:r>
        <w:rPr>
          <w:rFonts w:ascii="Times New Roman" w:eastAsia="Times New Roman"/>
          <w:spacing w:val="-1"/>
        </w:rPr>
        <w:t>1-2-6</w:t>
      </w:r>
      <w:r>
        <w:rPr>
          <w:rFonts w:ascii="Times New Roman" w:eastAsia="Times New Roman"/>
        </w:rPr>
        <w:t xml:space="preserve"> </w:t>
      </w:r>
      <w:r>
        <w:rPr>
          <w:spacing w:val="-1"/>
        </w:rPr>
        <w:t>所示，框外文字表示连线标号，框内文字表示该引脚的含义</w:t>
      </w:r>
    </w:p>
    <w:p w14:paraId="7FB5A353" w14:textId="77777777" w:rsidR="0087336D" w:rsidRDefault="0087336D" w:rsidP="0087336D">
      <w:pPr>
        <w:pStyle w:val="BodyText"/>
        <w:spacing w:before="43"/>
        <w:ind w:left="230"/>
      </w:pPr>
      <w:r>
        <w:t>（本实验例程见‘安装路径</w:t>
      </w:r>
      <w:r>
        <w:rPr>
          <w:rFonts w:ascii="Times New Roman" w:eastAsia="Times New Roman" w:hAnsi="Times New Roman"/>
        </w:rPr>
        <w:t>\FPGA\Adder\Adder.qpf</w:t>
      </w:r>
      <w:r>
        <w:t>’工程</w:t>
      </w:r>
      <w:r>
        <w:rPr>
          <w:spacing w:val="-105"/>
        </w:rPr>
        <w:t>）</w:t>
      </w:r>
      <w:r>
        <w:t>。</w:t>
      </w:r>
    </w:p>
    <w:p w14:paraId="5A66319B" w14:textId="77777777" w:rsidR="0087336D" w:rsidRDefault="0087336D" w:rsidP="0087336D">
      <w:pPr>
        <w:pStyle w:val="BodyText"/>
        <w:spacing w:before="43"/>
        <w:ind w:left="230"/>
      </w:pPr>
    </w:p>
    <w:p w14:paraId="7FF57ECA" w14:textId="77777777" w:rsidR="0087336D" w:rsidRDefault="0087336D" w:rsidP="0087336D">
      <w:pPr>
        <w:pStyle w:val="BodyText"/>
        <w:spacing w:before="43"/>
        <w:ind w:left="230"/>
      </w:pPr>
    </w:p>
    <w:bookmarkEnd w:id="1"/>
    <w:p w14:paraId="76479B37" w14:textId="0DCBD87C" w:rsidR="0087336D" w:rsidRDefault="0087336D" w:rsidP="0087336D">
      <w:pPr>
        <w:tabs>
          <w:tab w:val="left" w:pos="596"/>
        </w:tabs>
        <w:spacing w:before="77"/>
        <w:ind w:right="235"/>
        <w:jc w:val="center"/>
        <w:rPr>
          <w:sz w:val="14"/>
        </w:rPr>
      </w:pPr>
      <w:r>
        <w:rPr>
          <w:noProof/>
          <w:sz w:val="22"/>
        </w:rPr>
        <mc:AlternateContent>
          <mc:Choice Requires="wpg">
            <w:drawing>
              <wp:anchor distT="0" distB="0" distL="0" distR="0" simplePos="0" relativeHeight="251667456" behindDoc="1" locked="0" layoutInCell="1" allowOverlap="1" wp14:anchorId="68E230EE" wp14:editId="5DEDFB3A">
                <wp:simplePos x="0" y="0"/>
                <wp:positionH relativeFrom="page">
                  <wp:posOffset>2576195</wp:posOffset>
                </wp:positionH>
                <wp:positionV relativeFrom="paragraph">
                  <wp:posOffset>192405</wp:posOffset>
                </wp:positionV>
                <wp:extent cx="1430655" cy="615315"/>
                <wp:effectExtent l="4445" t="6985" r="3175" b="6350"/>
                <wp:wrapTopAndBottom/>
                <wp:docPr id="746841874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30655" cy="615315"/>
                          <a:chOff x="4057" y="303"/>
                          <a:chExt cx="2253" cy="969"/>
                        </a:xfrm>
                      </wpg:grpSpPr>
                      <wps:wsp>
                        <wps:cNvPr id="1499206638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4061" y="307"/>
                            <a:ext cx="2245" cy="960"/>
                          </a:xfrm>
                          <a:prstGeom prst="rect">
                            <a:avLst/>
                          </a:prstGeom>
                          <a:noFill/>
                          <a:ln w="542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4195657" name="Text Box 102"/>
                        <wps:cNvSpPr txBox="1">
                          <a:spLocks noChangeArrowheads="1"/>
                        </wps:cNvSpPr>
                        <wps:spPr bwMode="auto">
                          <a:xfrm>
                            <a:off x="4559" y="361"/>
                            <a:ext cx="1116" cy="4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42DB7D" w14:textId="77777777" w:rsidR="0087336D" w:rsidRDefault="0087336D" w:rsidP="0087336D">
                              <w:pPr>
                                <w:tabs>
                                  <w:tab w:val="left" w:pos="596"/>
                                </w:tabs>
                                <w:spacing w:line="162" w:lineRule="exact"/>
                                <w:ind w:right="18"/>
                                <w:jc w:val="center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z w:val="14"/>
                                </w:rPr>
                                <w:t>Co</w:t>
                              </w:r>
                              <w:r>
                                <w:rPr>
                                  <w:sz w:val="14"/>
                                </w:rPr>
                                <w:tab/>
                                <w:t>S7...S0</w:t>
                              </w:r>
                            </w:p>
                            <w:p w14:paraId="0BEB32B7" w14:textId="77777777" w:rsidR="0087336D" w:rsidRDefault="0087336D" w:rsidP="0087336D">
                              <w:pPr>
                                <w:spacing w:before="12"/>
                                <w:rPr>
                                  <w:sz w:val="9"/>
                                </w:rPr>
                              </w:pPr>
                            </w:p>
                            <w:p w14:paraId="590543F6" w14:textId="77777777" w:rsidR="0087336D" w:rsidRDefault="0087336D" w:rsidP="0087336D">
                              <w:pPr>
                                <w:spacing w:line="183" w:lineRule="exact"/>
                                <w:ind w:left="78" w:right="18"/>
                                <w:jc w:val="center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w w:val="105"/>
                                  <w:sz w:val="16"/>
                                </w:rPr>
                                <w:t>FPGA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2740416" name="Text Box 103"/>
                        <wps:cNvSpPr txBox="1">
                          <a:spLocks noChangeArrowheads="1"/>
                        </wps:cNvSpPr>
                        <wps:spPr bwMode="auto">
                          <a:xfrm>
                            <a:off x="4159" y="1027"/>
                            <a:ext cx="1009" cy="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0D1806" w14:textId="77777777" w:rsidR="0087336D" w:rsidRDefault="0087336D" w:rsidP="0087336D">
                              <w:pPr>
                                <w:tabs>
                                  <w:tab w:val="left" w:pos="489"/>
                                </w:tabs>
                                <w:spacing w:line="142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z w:val="14"/>
                                </w:rPr>
                                <w:t>Ci</w:t>
                              </w:r>
                              <w:r>
                                <w:rPr>
                                  <w:sz w:val="14"/>
                                </w:rPr>
                                <w:tab/>
                                <w:t>A7...A0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82129362" name="Text Box 104"/>
                        <wps:cNvSpPr txBox="1">
                          <a:spLocks noChangeArrowheads="1"/>
                        </wps:cNvSpPr>
                        <wps:spPr bwMode="auto">
                          <a:xfrm>
                            <a:off x="5557" y="1027"/>
                            <a:ext cx="519" cy="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5F67FC" w14:textId="77777777" w:rsidR="0087336D" w:rsidRDefault="0087336D" w:rsidP="0087336D">
                              <w:pPr>
                                <w:spacing w:line="142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z w:val="14"/>
                                </w:rPr>
                                <w:t>B7...B0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E230EE" id="Group 12" o:spid="_x0000_s1069" style="position:absolute;left:0;text-align:left;margin-left:202.85pt;margin-top:15.15pt;width:112.65pt;height:48.45pt;z-index:-251649024;mso-wrap-distance-left:0;mso-wrap-distance-right:0;mso-position-horizontal-relative:page" coordorigin="4057,303" coordsize="2253,9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">
                <v:rect id="Rectangle 101" o:spid="_x0000_s1070" style="position:absolute;left:4061;top:307;width:2245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" filled="f" strokeweight=".15056mm"/>
                <v:shape id="Text Box 102" o:spid="_x0000_s1071" type="#_x0000_t202" style="position:absolute;left:4559;top:361;width:1116;height:4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" filled="f" stroked="f">
                  <v:textbox inset="0,0,0,0">
                    <w:txbxContent>
                      <w:p w14:paraId="5C42DB7D" w14:textId="77777777" w:rsidR="0087336D" w:rsidRDefault="0087336D" w:rsidP="0087336D">
                        <w:pPr>
                          <w:tabs>
                            <w:tab w:val="left" w:pos="596"/>
                          </w:tabs>
                          <w:spacing w:line="162" w:lineRule="exact"/>
                          <w:ind w:right="18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Co</w:t>
                        </w:r>
                        <w:r>
                          <w:rPr>
                            <w:sz w:val="14"/>
                          </w:rPr>
                          <w:tab/>
                          <w:t>S7...S0</w:t>
                        </w:r>
                      </w:p>
                      <w:p w14:paraId="0BEB32B7" w14:textId="77777777" w:rsidR="0087336D" w:rsidRDefault="0087336D" w:rsidP="0087336D">
                        <w:pPr>
                          <w:spacing w:before="12"/>
                          <w:rPr>
                            <w:sz w:val="9"/>
                          </w:rPr>
                        </w:pPr>
                      </w:p>
                      <w:p w14:paraId="590543F6" w14:textId="77777777" w:rsidR="0087336D" w:rsidRDefault="0087336D" w:rsidP="0087336D">
                        <w:pPr>
                          <w:spacing w:line="183" w:lineRule="exact"/>
                          <w:ind w:left="78" w:right="18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w w:val="105"/>
                            <w:sz w:val="16"/>
                          </w:rPr>
                          <w:t>FPGA</w:t>
                        </w:r>
                      </w:p>
                    </w:txbxContent>
                  </v:textbox>
                </v:shape>
                <v:shape id="Text Box 103" o:spid="_x0000_s1072" type="#_x0000_t202" style="position:absolute;left:4159;top:1027;width:1009;height: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" filled="f" stroked="f">
                  <v:textbox inset="0,0,0,0">
                    <w:txbxContent>
                      <w:p w14:paraId="3A0D1806" w14:textId="77777777" w:rsidR="0087336D" w:rsidRDefault="0087336D" w:rsidP="0087336D">
                        <w:pPr>
                          <w:tabs>
                            <w:tab w:val="left" w:pos="489"/>
                          </w:tabs>
                          <w:spacing w:line="142" w:lineRule="exact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Ci</w:t>
                        </w:r>
                        <w:r>
                          <w:rPr>
                            <w:sz w:val="14"/>
                          </w:rPr>
                          <w:tab/>
                          <w:t>A7...A0</w:t>
                        </w:r>
                      </w:p>
                    </w:txbxContent>
                  </v:textbox>
                </v:shape>
                <v:shape id="Text Box 104" o:spid="_x0000_s1073" type="#_x0000_t202" style="position:absolute;left:5557;top:1027;width:519;height: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" filled="f" stroked="f">
                  <v:textbox inset="0,0,0,0">
                    <w:txbxContent>
                      <w:p w14:paraId="235F67FC" w14:textId="77777777" w:rsidR="0087336D" w:rsidRDefault="0087336D" w:rsidP="0087336D">
                        <w:pPr>
                          <w:spacing w:line="142" w:lineRule="exact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B7...B0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sz w:val="14"/>
        </w:rPr>
        <w:t>H2</w:t>
      </w:r>
      <w:r>
        <w:rPr>
          <w:sz w:val="14"/>
        </w:rPr>
        <w:tab/>
        <w:t>Y7...Y0</w:t>
      </w:r>
    </w:p>
    <w:p w14:paraId="341A74C2" w14:textId="77777777" w:rsidR="0087336D" w:rsidRDefault="0087336D" w:rsidP="0087336D">
      <w:pPr>
        <w:tabs>
          <w:tab w:val="left" w:pos="489"/>
          <w:tab w:val="left" w:pos="1398"/>
        </w:tabs>
        <w:spacing w:before="28"/>
        <w:ind w:right="235"/>
        <w:jc w:val="center"/>
        <w:rPr>
          <w:sz w:val="14"/>
        </w:rPr>
      </w:pPr>
      <w:r>
        <w:rPr>
          <w:sz w:val="14"/>
        </w:rPr>
        <w:t>H4</w:t>
      </w:r>
      <w:r>
        <w:rPr>
          <w:sz w:val="14"/>
        </w:rPr>
        <w:tab/>
        <w:t>U7...U0</w:t>
      </w:r>
      <w:r>
        <w:rPr>
          <w:sz w:val="14"/>
        </w:rPr>
        <w:tab/>
        <w:t>Z7...Z0</w:t>
      </w:r>
    </w:p>
    <w:p w14:paraId="75FDFFFA" w14:textId="77777777" w:rsidR="0087336D" w:rsidRDefault="0087336D" w:rsidP="0087336D">
      <w:pPr>
        <w:spacing w:before="133"/>
        <w:ind w:left="8" w:right="82"/>
        <w:jc w:val="center"/>
        <w:rPr>
          <w:rFonts w:ascii="微软雅黑" w:eastAsia="微软雅黑"/>
          <w:b/>
          <w:sz w:val="18"/>
        </w:rPr>
      </w:pPr>
      <w:r>
        <w:rPr>
          <w:rFonts w:ascii="微软雅黑" w:eastAsia="微软雅黑" w:hint="eastAsia"/>
          <w:b/>
          <w:spacing w:val="-4"/>
          <w:sz w:val="18"/>
        </w:rPr>
        <w:t xml:space="preserve">图 </w:t>
      </w:r>
      <w:r>
        <w:rPr>
          <w:rFonts w:eastAsia="Times New Roman"/>
          <w:b/>
          <w:sz w:val="18"/>
        </w:rPr>
        <w:t>1-2-6</w:t>
      </w:r>
      <w:r>
        <w:rPr>
          <w:rFonts w:eastAsia="Times New Roman"/>
          <w:b/>
          <w:spacing w:val="14"/>
          <w:sz w:val="18"/>
        </w:rPr>
        <w:t xml:space="preserve">   </w:t>
      </w:r>
      <w:r>
        <w:rPr>
          <w:rFonts w:ascii="微软雅黑" w:eastAsia="微软雅黑" w:hint="eastAsia"/>
          <w:b/>
          <w:sz w:val="18"/>
        </w:rPr>
        <w:t>引脚分配图</w:t>
      </w:r>
    </w:p>
    <w:p w14:paraId="48E946E2" w14:textId="77777777" w:rsidR="00471584" w:rsidRDefault="00471584" w:rsidP="0087336D">
      <w:pPr>
        <w:spacing w:before="133"/>
        <w:ind w:left="8" w:right="82"/>
        <w:jc w:val="center"/>
        <w:rPr>
          <w:rFonts w:ascii="微软雅黑" w:eastAsia="微软雅黑"/>
          <w:b/>
          <w:sz w:val="18"/>
        </w:rPr>
      </w:pPr>
    </w:p>
    <w:p w14:paraId="1AFB8DCE" w14:textId="6F243205" w:rsidR="00471584" w:rsidRDefault="00471584" w:rsidP="00471584">
      <w:pPr>
        <w:spacing w:before="133"/>
        <w:ind w:left="8" w:right="82"/>
        <w:jc w:val="left"/>
        <w:rPr>
          <w:rFonts w:ascii="微软雅黑" w:eastAsia="微软雅黑" w:hint="eastAsia"/>
          <w:b/>
          <w:sz w:val="18"/>
        </w:rPr>
      </w:pPr>
      <w:r>
        <w:rPr>
          <w:rFonts w:hint="eastAsia"/>
        </w:rPr>
        <w:t>如图</w:t>
      </w:r>
      <w:r>
        <w:rPr>
          <w:rFonts w:hint="eastAsia"/>
        </w:rPr>
        <w:t>1-2-8</w:t>
      </w:r>
      <w:r>
        <w:t>-1</w:t>
      </w:r>
      <w:r>
        <w:rPr>
          <w:rFonts w:hint="eastAsia"/>
        </w:rPr>
        <w:t>所示</w:t>
      </w:r>
      <w:r>
        <w:rPr>
          <w:rFonts w:hint="eastAsia"/>
        </w:rPr>
        <w:t>电路，</w:t>
      </w:r>
      <w:r>
        <w:rPr>
          <w:rFonts w:hint="eastAsia"/>
        </w:rPr>
        <w:t>1-2-8</w:t>
      </w:r>
      <w:r>
        <w:t>-</w:t>
      </w:r>
      <w:r>
        <w:rPr>
          <w:rFonts w:hint="eastAsia"/>
        </w:rPr>
        <w:t>2</w:t>
      </w:r>
      <w:r>
        <w:rPr>
          <w:rFonts w:hint="eastAsia"/>
        </w:rPr>
        <w:t>进行编译：</w:t>
      </w:r>
    </w:p>
    <w:p w14:paraId="4E9D379F" w14:textId="7E053E76" w:rsidR="00471584" w:rsidRDefault="00471584" w:rsidP="0087336D">
      <w:pPr>
        <w:spacing w:before="133"/>
        <w:ind w:left="8" w:right="82"/>
        <w:jc w:val="center"/>
        <w:rPr>
          <w:rFonts w:ascii="微软雅黑" w:eastAsia="微软雅黑"/>
          <w:b/>
          <w:sz w:val="18"/>
        </w:rPr>
      </w:pPr>
      <w:r>
        <w:rPr>
          <w:noProof/>
        </w:rPr>
        <w:drawing>
          <wp:inline distT="0" distB="0" distL="0" distR="0" wp14:anchorId="2A3A409C" wp14:editId="65B8346B">
            <wp:extent cx="5274310" cy="3513455"/>
            <wp:effectExtent l="0" t="0" r="2540" b="0"/>
            <wp:docPr id="1217993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9932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F38BA" w14:textId="3B17603E" w:rsidR="00471584" w:rsidRDefault="00471584" w:rsidP="00471584">
      <w:pPr>
        <w:pStyle w:val="BodyText"/>
        <w:spacing w:line="278" w:lineRule="auto"/>
        <w:ind w:left="286" w:right="249" w:firstLine="420"/>
        <w:jc w:val="center"/>
        <w:rPr>
          <w:rFonts w:ascii="微软雅黑" w:eastAsia="微软雅黑"/>
          <w:b/>
          <w:sz w:val="18"/>
        </w:rPr>
      </w:pPr>
      <w:r>
        <w:rPr>
          <w:rFonts w:ascii="微软雅黑" w:eastAsia="微软雅黑" w:hint="eastAsia"/>
          <w:b/>
          <w:spacing w:val="-4"/>
          <w:sz w:val="18"/>
        </w:rPr>
        <w:t xml:space="preserve">图 </w:t>
      </w:r>
      <w:r>
        <w:rPr>
          <w:rFonts w:ascii="Times New Roman" w:eastAsia="Times New Roman"/>
          <w:b/>
          <w:sz w:val="18"/>
        </w:rPr>
        <w:t>1-</w:t>
      </w:r>
      <w:r>
        <w:rPr>
          <w:rFonts w:ascii="Times New Roman" w:eastAsiaTheme="minorEastAsia" w:hint="eastAsia"/>
          <w:b/>
          <w:sz w:val="18"/>
        </w:rPr>
        <w:t>2-8</w:t>
      </w:r>
      <w:r>
        <w:rPr>
          <w:rFonts w:ascii="Times New Roman" w:eastAsiaTheme="minorEastAsia"/>
          <w:b/>
          <w:sz w:val="18"/>
        </w:rPr>
        <w:t>-1</w:t>
      </w:r>
      <w:r>
        <w:rPr>
          <w:rFonts w:ascii="Times New Roman" w:eastAsia="Times New Roman"/>
          <w:b/>
          <w:spacing w:val="89"/>
          <w:sz w:val="18"/>
        </w:rPr>
        <w:t xml:space="preserve"> </w:t>
      </w:r>
      <w:r>
        <w:rPr>
          <w:rFonts w:ascii="微软雅黑" w:eastAsia="微软雅黑" w:hint="eastAsia"/>
          <w:b/>
          <w:sz w:val="18"/>
        </w:rPr>
        <w:t>电路</w:t>
      </w:r>
      <w:r>
        <w:rPr>
          <w:rFonts w:ascii="微软雅黑" w:eastAsia="微软雅黑" w:hint="eastAsia"/>
          <w:b/>
          <w:sz w:val="18"/>
        </w:rPr>
        <w:t>图</w:t>
      </w:r>
      <w:r>
        <w:rPr>
          <w:noProof/>
        </w:rPr>
        <w:lastRenderedPageBreak/>
        <w:drawing>
          <wp:inline distT="0" distB="0" distL="0" distR="0" wp14:anchorId="7850D802" wp14:editId="71040885">
            <wp:extent cx="4149208" cy="3480319"/>
            <wp:effectExtent l="0" t="0" r="3810" b="6350"/>
            <wp:docPr id="1426444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44482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50836" cy="348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21F0" w14:textId="0040068A" w:rsidR="00471584" w:rsidRDefault="00471584" w:rsidP="00471584">
      <w:pPr>
        <w:pStyle w:val="BodyText"/>
        <w:spacing w:line="278" w:lineRule="auto"/>
        <w:ind w:left="286" w:right="249" w:firstLine="420"/>
        <w:jc w:val="center"/>
        <w:rPr>
          <w:rFonts w:ascii="微软雅黑" w:eastAsia="微软雅黑"/>
          <w:b/>
          <w:sz w:val="18"/>
        </w:rPr>
      </w:pPr>
      <w:r>
        <w:rPr>
          <w:rFonts w:ascii="微软雅黑" w:eastAsia="微软雅黑" w:hint="eastAsia"/>
          <w:b/>
          <w:spacing w:val="-4"/>
          <w:sz w:val="18"/>
        </w:rPr>
        <w:t xml:space="preserve">图 </w:t>
      </w:r>
      <w:r>
        <w:rPr>
          <w:rFonts w:ascii="Times New Roman" w:eastAsia="Times New Roman"/>
          <w:b/>
          <w:sz w:val="18"/>
        </w:rPr>
        <w:t>1-</w:t>
      </w:r>
      <w:r>
        <w:rPr>
          <w:rFonts w:ascii="Times New Roman" w:eastAsiaTheme="minorEastAsia" w:hint="eastAsia"/>
          <w:b/>
          <w:sz w:val="18"/>
        </w:rPr>
        <w:t>2-8</w:t>
      </w:r>
      <w:r>
        <w:rPr>
          <w:rFonts w:ascii="Times New Roman" w:eastAsiaTheme="minorEastAsia"/>
          <w:b/>
          <w:sz w:val="18"/>
        </w:rPr>
        <w:t>-</w:t>
      </w:r>
      <w:r>
        <w:rPr>
          <w:rFonts w:ascii="Times New Roman" w:eastAsiaTheme="minorEastAsia"/>
          <w:b/>
          <w:sz w:val="18"/>
        </w:rPr>
        <w:t>2</w:t>
      </w:r>
      <w:r>
        <w:rPr>
          <w:rFonts w:ascii="Times New Roman" w:eastAsia="Times New Roman"/>
          <w:b/>
          <w:spacing w:val="89"/>
          <w:sz w:val="18"/>
        </w:rPr>
        <w:t xml:space="preserve"> </w:t>
      </w:r>
      <w:r>
        <w:rPr>
          <w:rFonts w:ascii="微软雅黑" w:eastAsia="微软雅黑" w:hint="eastAsia"/>
          <w:b/>
          <w:sz w:val="18"/>
        </w:rPr>
        <w:t>电路图</w:t>
      </w:r>
    </w:p>
    <w:p w14:paraId="4F753C1D" w14:textId="77777777" w:rsidR="001D48AA" w:rsidRDefault="001D48AA" w:rsidP="00471584">
      <w:pPr>
        <w:pStyle w:val="BodyText"/>
        <w:spacing w:line="278" w:lineRule="auto"/>
        <w:ind w:left="286" w:right="249" w:firstLine="420"/>
        <w:jc w:val="center"/>
        <w:rPr>
          <w:rFonts w:hint="eastAsia"/>
          <w:spacing w:val="-5"/>
        </w:rPr>
      </w:pPr>
    </w:p>
    <w:p w14:paraId="4C08AADA" w14:textId="77777777" w:rsidR="00471584" w:rsidRDefault="00471584" w:rsidP="0087336D">
      <w:pPr>
        <w:spacing w:before="133"/>
        <w:ind w:left="8" w:right="82"/>
        <w:jc w:val="center"/>
        <w:rPr>
          <w:rFonts w:ascii="微软雅黑" w:eastAsia="微软雅黑" w:hint="eastAsia"/>
          <w:b/>
          <w:sz w:val="18"/>
        </w:rPr>
      </w:pPr>
    </w:p>
    <w:p w14:paraId="2C52214B" w14:textId="4BACD3C9" w:rsidR="0087336D" w:rsidRDefault="0087336D" w:rsidP="0087336D">
      <w:pPr>
        <w:pStyle w:val="ListParagraph"/>
        <w:numPr>
          <w:ilvl w:val="3"/>
          <w:numId w:val="43"/>
        </w:numPr>
        <w:tabs>
          <w:tab w:val="left" w:pos="1071"/>
        </w:tabs>
        <w:autoSpaceDE w:val="0"/>
        <w:autoSpaceDN w:val="0"/>
        <w:spacing w:before="97"/>
        <w:ind w:firstLineChars="0" w:hanging="421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0" distR="0" simplePos="0" relativeHeight="251668480" behindDoc="1" locked="0" layoutInCell="1" allowOverlap="1" wp14:anchorId="487C1BC9" wp14:editId="37956D26">
                <wp:simplePos x="0" y="0"/>
                <wp:positionH relativeFrom="page">
                  <wp:posOffset>2469515</wp:posOffset>
                </wp:positionH>
                <wp:positionV relativeFrom="paragraph">
                  <wp:posOffset>283016</wp:posOffset>
                </wp:positionV>
                <wp:extent cx="1645285" cy="1727200"/>
                <wp:effectExtent l="0" t="0" r="12065" b="6350"/>
                <wp:wrapTopAndBottom/>
                <wp:docPr id="1403472580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45285" cy="1727200"/>
                          <a:chOff x="3889" y="431"/>
                          <a:chExt cx="2591" cy="2720"/>
                        </a:xfrm>
                      </wpg:grpSpPr>
                      <wps:wsp>
                        <wps:cNvPr id="2075655022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3893" y="1051"/>
                            <a:ext cx="2581" cy="1022"/>
                          </a:xfrm>
                          <a:prstGeom prst="rect">
                            <a:avLst/>
                          </a:prstGeom>
                          <a:noFill/>
                          <a:ln w="6149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339468" name="Rectangle 107"/>
                        <wps:cNvSpPr>
                          <a:spLocks noChangeArrowheads="1"/>
                        </wps:cNvSpPr>
                        <wps:spPr bwMode="auto">
                          <a:xfrm>
                            <a:off x="5460" y="1951"/>
                            <a:ext cx="790" cy="39"/>
                          </a:xfrm>
                          <a:prstGeom prst="rect">
                            <a:avLst/>
                          </a:prstGeom>
                          <a:noFill/>
                          <a:ln w="621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8753320" name="Rectangle 108"/>
                        <wps:cNvSpPr>
                          <a:spLocks noChangeArrowheads="1"/>
                        </wps:cNvSpPr>
                        <wps:spPr bwMode="auto">
                          <a:xfrm>
                            <a:off x="3893" y="2367"/>
                            <a:ext cx="2581" cy="778"/>
                          </a:xfrm>
                          <a:prstGeom prst="rect">
                            <a:avLst/>
                          </a:prstGeom>
                          <a:noFill/>
                          <a:ln w="6149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9097277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5457" y="2471"/>
                            <a:ext cx="790" cy="39"/>
                          </a:xfrm>
                          <a:prstGeom prst="rect">
                            <a:avLst/>
                          </a:prstGeom>
                          <a:noFill/>
                          <a:ln w="621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1324455" name="Line 110"/>
                        <wps:cNvCnPr>
                          <a:cxnSpLocks noChangeShapeType="1"/>
                        </wps:cNvCnPr>
                        <wps:spPr bwMode="auto">
                          <a:xfrm>
                            <a:off x="5612" y="246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621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2695922" name="Line 111"/>
                        <wps:cNvCnPr>
                          <a:cxnSpLocks noChangeShapeType="1"/>
                        </wps:cNvCnPr>
                        <wps:spPr bwMode="auto">
                          <a:xfrm>
                            <a:off x="6098" y="247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621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028290543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60" y="2176"/>
                            <a:ext cx="101" cy="1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21327467" name="Line 113"/>
                        <wps:cNvCnPr>
                          <a:cxnSpLocks noChangeShapeType="1"/>
                        </wps:cNvCnPr>
                        <wps:spPr bwMode="auto">
                          <a:xfrm>
                            <a:off x="5808" y="2231"/>
                            <a:ext cx="119" cy="0"/>
                          </a:xfrm>
                          <a:prstGeom prst="line">
                            <a:avLst/>
                          </a:prstGeom>
                          <a:noFill/>
                          <a:ln w="10357">
                            <a:solidFill>
                              <a:srgbClr val="000000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6408864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47" y="2179"/>
                            <a:ext cx="101" cy="1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4686148" name="AutoShape 115"/>
                        <wps:cNvSpPr>
                          <a:spLocks/>
                        </wps:cNvSpPr>
                        <wps:spPr bwMode="auto">
                          <a:xfrm>
                            <a:off x="4425" y="1951"/>
                            <a:ext cx="793" cy="559"/>
                          </a:xfrm>
                          <a:custGeom>
                            <a:avLst/>
                            <a:gdLst>
                              <a:gd name="T0" fmla="+- 0 5218 4425"/>
                              <a:gd name="T1" fmla="*/ T0 w 793"/>
                              <a:gd name="T2" fmla="+- 0 1952 1952"/>
                              <a:gd name="T3" fmla="*/ 1952 h 559"/>
                              <a:gd name="T4" fmla="+- 0 4428 4425"/>
                              <a:gd name="T5" fmla="*/ T4 w 793"/>
                              <a:gd name="T6" fmla="+- 0 1952 1952"/>
                              <a:gd name="T7" fmla="*/ 1952 h 559"/>
                              <a:gd name="T8" fmla="+- 0 4428 4425"/>
                              <a:gd name="T9" fmla="*/ T8 w 793"/>
                              <a:gd name="T10" fmla="+- 0 1991 1952"/>
                              <a:gd name="T11" fmla="*/ 1991 h 559"/>
                              <a:gd name="T12" fmla="+- 0 5218 4425"/>
                              <a:gd name="T13" fmla="*/ T12 w 793"/>
                              <a:gd name="T14" fmla="+- 0 1991 1952"/>
                              <a:gd name="T15" fmla="*/ 1991 h 559"/>
                              <a:gd name="T16" fmla="+- 0 5218 4425"/>
                              <a:gd name="T17" fmla="*/ T16 w 793"/>
                              <a:gd name="T18" fmla="+- 0 1952 1952"/>
                              <a:gd name="T19" fmla="*/ 1952 h 559"/>
                              <a:gd name="T20" fmla="+- 0 5215 4425"/>
                              <a:gd name="T21" fmla="*/ T20 w 793"/>
                              <a:gd name="T22" fmla="+- 0 2472 1952"/>
                              <a:gd name="T23" fmla="*/ 2472 h 559"/>
                              <a:gd name="T24" fmla="+- 0 4425 4425"/>
                              <a:gd name="T25" fmla="*/ T24 w 793"/>
                              <a:gd name="T26" fmla="+- 0 2472 1952"/>
                              <a:gd name="T27" fmla="*/ 2472 h 559"/>
                              <a:gd name="T28" fmla="+- 0 4425 4425"/>
                              <a:gd name="T29" fmla="*/ T28 w 793"/>
                              <a:gd name="T30" fmla="+- 0 2511 1952"/>
                              <a:gd name="T31" fmla="*/ 2511 h 559"/>
                              <a:gd name="T32" fmla="+- 0 5215 4425"/>
                              <a:gd name="T33" fmla="*/ T32 w 793"/>
                              <a:gd name="T34" fmla="+- 0 2511 1952"/>
                              <a:gd name="T35" fmla="*/ 2511 h 559"/>
                              <a:gd name="T36" fmla="+- 0 5215 4425"/>
                              <a:gd name="T37" fmla="*/ T36 w 793"/>
                              <a:gd name="T38" fmla="+- 0 2472 1952"/>
                              <a:gd name="T39" fmla="*/ 2472 h 5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793" h="559">
                                <a:moveTo>
                                  <a:pt x="793" y="0"/>
                                </a:moveTo>
                                <a:lnTo>
                                  <a:pt x="3" y="0"/>
                                </a:lnTo>
                                <a:lnTo>
                                  <a:pt x="3" y="39"/>
                                </a:lnTo>
                                <a:lnTo>
                                  <a:pt x="793" y="39"/>
                                </a:lnTo>
                                <a:lnTo>
                                  <a:pt x="793" y="0"/>
                                </a:lnTo>
                                <a:close/>
                                <a:moveTo>
                                  <a:pt x="790" y="520"/>
                                </a:moveTo>
                                <a:lnTo>
                                  <a:pt x="0" y="520"/>
                                </a:lnTo>
                                <a:lnTo>
                                  <a:pt x="0" y="559"/>
                                </a:lnTo>
                                <a:lnTo>
                                  <a:pt x="790" y="559"/>
                                </a:lnTo>
                                <a:lnTo>
                                  <a:pt x="790" y="52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21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3634724" name="Line 116"/>
                        <wps:cNvCnPr>
                          <a:cxnSpLocks noChangeShapeType="1"/>
                        </wps:cNvCnPr>
                        <wps:spPr bwMode="auto">
                          <a:xfrm>
                            <a:off x="4579" y="246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621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4094412" name="Line 117"/>
                        <wps:cNvCnPr>
                          <a:cxnSpLocks noChangeShapeType="1"/>
                        </wps:cNvCnPr>
                        <wps:spPr bwMode="auto">
                          <a:xfrm>
                            <a:off x="5065" y="247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621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8375842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28" y="2176"/>
                            <a:ext cx="101" cy="1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40633327" name="Line 119"/>
                        <wps:cNvCnPr>
                          <a:cxnSpLocks noChangeShapeType="1"/>
                        </wps:cNvCnPr>
                        <wps:spPr bwMode="auto">
                          <a:xfrm>
                            <a:off x="4776" y="2231"/>
                            <a:ext cx="119" cy="0"/>
                          </a:xfrm>
                          <a:prstGeom prst="line">
                            <a:avLst/>
                          </a:prstGeom>
                          <a:noFill/>
                          <a:ln w="10357">
                            <a:solidFill>
                              <a:srgbClr val="000000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479098382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15" y="2180"/>
                            <a:ext cx="101" cy="1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36515668" name="AutoShape 121"/>
                        <wps:cNvSpPr>
                          <a:spLocks/>
                        </wps:cNvSpPr>
                        <wps:spPr bwMode="auto">
                          <a:xfrm>
                            <a:off x="4429" y="1129"/>
                            <a:ext cx="1823" cy="39"/>
                          </a:xfrm>
                          <a:custGeom>
                            <a:avLst/>
                            <a:gdLst>
                              <a:gd name="T0" fmla="+- 0 6251 4429"/>
                              <a:gd name="T1" fmla="*/ T0 w 1823"/>
                              <a:gd name="T2" fmla="+- 0 1129 1129"/>
                              <a:gd name="T3" fmla="*/ 1129 h 39"/>
                              <a:gd name="T4" fmla="+- 0 5462 4429"/>
                              <a:gd name="T5" fmla="*/ T4 w 1823"/>
                              <a:gd name="T6" fmla="+- 0 1129 1129"/>
                              <a:gd name="T7" fmla="*/ 1129 h 39"/>
                              <a:gd name="T8" fmla="+- 0 5462 4429"/>
                              <a:gd name="T9" fmla="*/ T8 w 1823"/>
                              <a:gd name="T10" fmla="+- 0 1168 1129"/>
                              <a:gd name="T11" fmla="*/ 1168 h 39"/>
                              <a:gd name="T12" fmla="+- 0 6251 4429"/>
                              <a:gd name="T13" fmla="*/ T12 w 1823"/>
                              <a:gd name="T14" fmla="+- 0 1168 1129"/>
                              <a:gd name="T15" fmla="*/ 1168 h 39"/>
                              <a:gd name="T16" fmla="+- 0 6251 4429"/>
                              <a:gd name="T17" fmla="*/ T16 w 1823"/>
                              <a:gd name="T18" fmla="+- 0 1129 1129"/>
                              <a:gd name="T19" fmla="*/ 1129 h 39"/>
                              <a:gd name="T20" fmla="+- 0 5219 4429"/>
                              <a:gd name="T21" fmla="*/ T20 w 1823"/>
                              <a:gd name="T22" fmla="+- 0 1129 1129"/>
                              <a:gd name="T23" fmla="*/ 1129 h 39"/>
                              <a:gd name="T24" fmla="+- 0 4429 4429"/>
                              <a:gd name="T25" fmla="*/ T24 w 1823"/>
                              <a:gd name="T26" fmla="+- 0 1129 1129"/>
                              <a:gd name="T27" fmla="*/ 1129 h 39"/>
                              <a:gd name="T28" fmla="+- 0 4429 4429"/>
                              <a:gd name="T29" fmla="*/ T28 w 1823"/>
                              <a:gd name="T30" fmla="+- 0 1168 1129"/>
                              <a:gd name="T31" fmla="*/ 1168 h 39"/>
                              <a:gd name="T32" fmla="+- 0 5219 4429"/>
                              <a:gd name="T33" fmla="*/ T32 w 1823"/>
                              <a:gd name="T34" fmla="+- 0 1168 1129"/>
                              <a:gd name="T35" fmla="*/ 1168 h 39"/>
                              <a:gd name="T36" fmla="+- 0 5219 4429"/>
                              <a:gd name="T37" fmla="*/ T36 w 1823"/>
                              <a:gd name="T38" fmla="+- 0 1129 1129"/>
                              <a:gd name="T39" fmla="*/ 1129 h 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823" h="39">
                                <a:moveTo>
                                  <a:pt x="1822" y="0"/>
                                </a:moveTo>
                                <a:lnTo>
                                  <a:pt x="1033" y="0"/>
                                </a:lnTo>
                                <a:lnTo>
                                  <a:pt x="1033" y="39"/>
                                </a:lnTo>
                                <a:lnTo>
                                  <a:pt x="1822" y="39"/>
                                </a:lnTo>
                                <a:lnTo>
                                  <a:pt x="1822" y="0"/>
                                </a:lnTo>
                                <a:close/>
                                <a:moveTo>
                                  <a:pt x="7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"/>
                                </a:lnTo>
                                <a:lnTo>
                                  <a:pt x="790" y="39"/>
                                </a:lnTo>
                                <a:lnTo>
                                  <a:pt x="79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21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8248233" name="Line 122"/>
                        <wps:cNvCnPr>
                          <a:cxnSpLocks noChangeShapeType="1"/>
                        </wps:cNvCnPr>
                        <wps:spPr bwMode="auto">
                          <a:xfrm>
                            <a:off x="4575" y="112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621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2593127" name="Line 123"/>
                        <wps:cNvCnPr>
                          <a:cxnSpLocks noChangeShapeType="1"/>
                        </wps:cNvCnPr>
                        <wps:spPr bwMode="auto">
                          <a:xfrm>
                            <a:off x="5062" y="112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621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867954609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24" y="831"/>
                            <a:ext cx="101" cy="1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26961418" name="Line 125"/>
                        <wps:cNvCnPr>
                          <a:cxnSpLocks noChangeShapeType="1"/>
                        </wps:cNvCnPr>
                        <wps:spPr bwMode="auto">
                          <a:xfrm>
                            <a:off x="4772" y="886"/>
                            <a:ext cx="119" cy="0"/>
                          </a:xfrm>
                          <a:prstGeom prst="line">
                            <a:avLst/>
                          </a:prstGeom>
                          <a:noFill/>
                          <a:ln w="10357">
                            <a:solidFill>
                              <a:srgbClr val="000000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566602541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11" y="835"/>
                            <a:ext cx="101" cy="1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30643248" name="Line 127"/>
                        <wps:cNvCnPr>
                          <a:cxnSpLocks noChangeShapeType="1"/>
                        </wps:cNvCnPr>
                        <wps:spPr bwMode="auto">
                          <a:xfrm>
                            <a:off x="4575" y="436"/>
                            <a:ext cx="1037" cy="0"/>
                          </a:xfrm>
                          <a:prstGeom prst="line">
                            <a:avLst/>
                          </a:prstGeom>
                          <a:noFill/>
                          <a:ln w="621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99862600" name="Line 128"/>
                        <wps:cNvCnPr>
                          <a:cxnSpLocks noChangeShapeType="1"/>
                        </wps:cNvCnPr>
                        <wps:spPr bwMode="auto">
                          <a:xfrm>
                            <a:off x="5612" y="112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621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5497795" name="Line 129"/>
                        <wps:cNvCnPr>
                          <a:cxnSpLocks noChangeShapeType="1"/>
                        </wps:cNvCnPr>
                        <wps:spPr bwMode="auto">
                          <a:xfrm>
                            <a:off x="5062" y="651"/>
                            <a:ext cx="1040" cy="0"/>
                          </a:xfrm>
                          <a:prstGeom prst="line">
                            <a:avLst/>
                          </a:prstGeom>
                          <a:noFill/>
                          <a:ln w="621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99566274" name="Line 130"/>
                        <wps:cNvCnPr>
                          <a:cxnSpLocks noChangeShapeType="1"/>
                        </wps:cNvCnPr>
                        <wps:spPr bwMode="auto">
                          <a:xfrm>
                            <a:off x="6102" y="112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621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09918906" name="AutoShape 131"/>
                        <wps:cNvSpPr>
                          <a:spLocks/>
                        </wps:cNvSpPr>
                        <wps:spPr bwMode="auto">
                          <a:xfrm>
                            <a:off x="4054" y="1129"/>
                            <a:ext cx="136" cy="1383"/>
                          </a:xfrm>
                          <a:custGeom>
                            <a:avLst/>
                            <a:gdLst>
                              <a:gd name="T0" fmla="+- 0 4165 4054"/>
                              <a:gd name="T1" fmla="*/ T0 w 136"/>
                              <a:gd name="T2" fmla="+- 0 1129 1129"/>
                              <a:gd name="T3" fmla="*/ 1129 h 1383"/>
                              <a:gd name="T4" fmla="+- 0 4054 4054"/>
                              <a:gd name="T5" fmla="*/ T4 w 136"/>
                              <a:gd name="T6" fmla="+- 0 1129 1129"/>
                              <a:gd name="T7" fmla="*/ 1129 h 1383"/>
                              <a:gd name="T8" fmla="+- 0 4054 4054"/>
                              <a:gd name="T9" fmla="*/ T8 w 136"/>
                              <a:gd name="T10" fmla="+- 0 1168 1129"/>
                              <a:gd name="T11" fmla="*/ 1168 h 1383"/>
                              <a:gd name="T12" fmla="+- 0 4165 4054"/>
                              <a:gd name="T13" fmla="*/ T12 w 136"/>
                              <a:gd name="T14" fmla="+- 0 1168 1129"/>
                              <a:gd name="T15" fmla="*/ 1168 h 1383"/>
                              <a:gd name="T16" fmla="+- 0 4165 4054"/>
                              <a:gd name="T17" fmla="*/ T16 w 136"/>
                              <a:gd name="T18" fmla="+- 0 1129 1129"/>
                              <a:gd name="T19" fmla="*/ 1129 h 1383"/>
                              <a:gd name="T20" fmla="+- 0 4190 4054"/>
                              <a:gd name="T21" fmla="*/ T20 w 136"/>
                              <a:gd name="T22" fmla="+- 0 2473 1129"/>
                              <a:gd name="T23" fmla="*/ 2473 h 1383"/>
                              <a:gd name="T24" fmla="+- 0 4079 4054"/>
                              <a:gd name="T25" fmla="*/ T24 w 136"/>
                              <a:gd name="T26" fmla="+- 0 2473 1129"/>
                              <a:gd name="T27" fmla="*/ 2473 h 1383"/>
                              <a:gd name="T28" fmla="+- 0 4079 4054"/>
                              <a:gd name="T29" fmla="*/ T28 w 136"/>
                              <a:gd name="T30" fmla="+- 0 2512 1129"/>
                              <a:gd name="T31" fmla="*/ 2512 h 1383"/>
                              <a:gd name="T32" fmla="+- 0 4190 4054"/>
                              <a:gd name="T33" fmla="*/ T32 w 136"/>
                              <a:gd name="T34" fmla="+- 0 2512 1129"/>
                              <a:gd name="T35" fmla="*/ 2512 h 1383"/>
                              <a:gd name="T36" fmla="+- 0 4190 4054"/>
                              <a:gd name="T37" fmla="*/ T36 w 136"/>
                              <a:gd name="T38" fmla="+- 0 2473 1129"/>
                              <a:gd name="T39" fmla="*/ 2473 h 1383"/>
                              <a:gd name="T40" fmla="+- 0 4190 4054"/>
                              <a:gd name="T41" fmla="*/ T40 w 136"/>
                              <a:gd name="T42" fmla="+- 0 1952 1129"/>
                              <a:gd name="T43" fmla="*/ 1952 h 1383"/>
                              <a:gd name="T44" fmla="+- 0 4079 4054"/>
                              <a:gd name="T45" fmla="*/ T44 w 136"/>
                              <a:gd name="T46" fmla="+- 0 1952 1129"/>
                              <a:gd name="T47" fmla="*/ 1952 h 1383"/>
                              <a:gd name="T48" fmla="+- 0 4079 4054"/>
                              <a:gd name="T49" fmla="*/ T48 w 136"/>
                              <a:gd name="T50" fmla="+- 0 1990 1129"/>
                              <a:gd name="T51" fmla="*/ 1990 h 1383"/>
                              <a:gd name="T52" fmla="+- 0 4190 4054"/>
                              <a:gd name="T53" fmla="*/ T52 w 136"/>
                              <a:gd name="T54" fmla="+- 0 1990 1129"/>
                              <a:gd name="T55" fmla="*/ 1990 h 1383"/>
                              <a:gd name="T56" fmla="+- 0 4190 4054"/>
                              <a:gd name="T57" fmla="*/ T56 w 136"/>
                              <a:gd name="T58" fmla="+- 0 1952 1129"/>
                              <a:gd name="T59" fmla="*/ 1952 h 13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36" h="1383">
                                <a:moveTo>
                                  <a:pt x="1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"/>
                                </a:lnTo>
                                <a:lnTo>
                                  <a:pt x="111" y="39"/>
                                </a:lnTo>
                                <a:lnTo>
                                  <a:pt x="111" y="0"/>
                                </a:lnTo>
                                <a:close/>
                                <a:moveTo>
                                  <a:pt x="136" y="1344"/>
                                </a:moveTo>
                                <a:lnTo>
                                  <a:pt x="25" y="1344"/>
                                </a:lnTo>
                                <a:lnTo>
                                  <a:pt x="25" y="1383"/>
                                </a:lnTo>
                                <a:lnTo>
                                  <a:pt x="136" y="1383"/>
                                </a:lnTo>
                                <a:lnTo>
                                  <a:pt x="136" y="1344"/>
                                </a:lnTo>
                                <a:close/>
                                <a:moveTo>
                                  <a:pt x="136" y="823"/>
                                </a:moveTo>
                                <a:lnTo>
                                  <a:pt x="25" y="823"/>
                                </a:lnTo>
                                <a:lnTo>
                                  <a:pt x="25" y="861"/>
                                </a:lnTo>
                                <a:lnTo>
                                  <a:pt x="136" y="861"/>
                                </a:lnTo>
                                <a:lnTo>
                                  <a:pt x="136" y="82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21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2876103" name="Line 132"/>
                        <wps:cNvCnPr>
                          <a:cxnSpLocks noChangeShapeType="1"/>
                        </wps:cNvCnPr>
                        <wps:spPr bwMode="auto">
                          <a:xfrm>
                            <a:off x="4135" y="246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621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819274951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83" y="2179"/>
                            <a:ext cx="101" cy="1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29596667" name="Text Box 134"/>
                        <wps:cNvSpPr txBox="1">
                          <a:spLocks noChangeArrowheads="1"/>
                        </wps:cNvSpPr>
                        <wps:spPr bwMode="auto">
                          <a:xfrm>
                            <a:off x="3973" y="1192"/>
                            <a:ext cx="1143" cy="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25052B" w14:textId="77777777" w:rsidR="0087336D" w:rsidRDefault="0087336D" w:rsidP="0087336D">
                              <w:pPr>
                                <w:tabs>
                                  <w:tab w:val="left" w:pos="554"/>
                                </w:tabs>
                                <w:spacing w:line="166" w:lineRule="exact"/>
                                <w:ind w:left="54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H2</w:t>
                              </w:r>
                              <w:r>
                                <w:rPr>
                                  <w:sz w:val="16"/>
                                </w:rPr>
                                <w:tab/>
                                <w:t>Y7...Y0</w:t>
                              </w:r>
                            </w:p>
                            <w:p w14:paraId="0D43F533" w14:textId="77777777" w:rsidR="0087336D" w:rsidRDefault="0087336D" w:rsidP="0087336D">
                              <w:pPr>
                                <w:spacing w:line="107" w:lineRule="exac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z w:val="11"/>
                                </w:rPr>
                                <w:t>(LED)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64437693" name="Text Box 135"/>
                        <wps:cNvSpPr txBox="1">
                          <a:spLocks noChangeArrowheads="1"/>
                        </wps:cNvSpPr>
                        <wps:spPr bwMode="auto">
                          <a:xfrm>
                            <a:off x="5571" y="1192"/>
                            <a:ext cx="589" cy="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22704F" w14:textId="77777777" w:rsidR="0087336D" w:rsidRDefault="0087336D" w:rsidP="0087336D">
                              <w:pPr>
                                <w:spacing w:line="166" w:lineRule="exact"/>
                                <w:ind w:left="-1" w:right="18"/>
                                <w:jc w:val="center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L7...L0</w:t>
                              </w:r>
                            </w:p>
                            <w:p w14:paraId="5B3B44D0" w14:textId="77777777" w:rsidR="0087336D" w:rsidRDefault="0087336D" w:rsidP="0087336D">
                              <w:pPr>
                                <w:spacing w:line="107" w:lineRule="exact"/>
                                <w:ind w:left="4" w:right="18"/>
                                <w:jc w:val="center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z w:val="11"/>
                                </w:rPr>
                                <w:t>(LED)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09086797" name="Text Box 136"/>
                        <wps:cNvSpPr txBox="1">
                          <a:spLocks noChangeArrowheads="1"/>
                        </wps:cNvSpPr>
                        <wps:spPr bwMode="auto">
                          <a:xfrm>
                            <a:off x="4957" y="1472"/>
                            <a:ext cx="670" cy="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CBCFA9" w14:textId="77777777" w:rsidR="0087336D" w:rsidRDefault="0087336D" w:rsidP="0087336D">
                              <w:pPr>
                                <w:spacing w:line="162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扩展单元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65434813" name="Text Box 137"/>
                        <wps:cNvSpPr txBox="1">
                          <a:spLocks noChangeArrowheads="1"/>
                        </wps:cNvSpPr>
                        <wps:spPr bwMode="auto">
                          <a:xfrm>
                            <a:off x="4053" y="1773"/>
                            <a:ext cx="1070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EA46AF" w14:textId="77777777" w:rsidR="0087336D" w:rsidRDefault="0087336D" w:rsidP="0087336D">
                              <w:pPr>
                                <w:tabs>
                                  <w:tab w:val="left" w:pos="480"/>
                                </w:tabs>
                                <w:spacing w:line="163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H4</w:t>
                              </w:r>
                              <w:r>
                                <w:rPr>
                                  <w:sz w:val="16"/>
                                </w:rPr>
                                <w:tab/>
                                <w:t>U7...U0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01614981" name="Text Box 138"/>
                        <wps:cNvSpPr txBox="1">
                          <a:spLocks noChangeArrowheads="1"/>
                        </wps:cNvSpPr>
                        <wps:spPr bwMode="auto">
                          <a:xfrm>
                            <a:off x="5566" y="1774"/>
                            <a:ext cx="589" cy="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A67B92" w14:textId="77777777" w:rsidR="0087336D" w:rsidRDefault="0087336D" w:rsidP="0087336D">
                              <w:pPr>
                                <w:spacing w:line="162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Z7...Z0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72725952" name="Text Box 139"/>
                        <wps:cNvSpPr txBox="1">
                          <a:spLocks noChangeArrowheads="1"/>
                        </wps:cNvSpPr>
                        <wps:spPr bwMode="auto">
                          <a:xfrm>
                            <a:off x="4053" y="2578"/>
                            <a:ext cx="2265" cy="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DF5B44" w14:textId="77777777" w:rsidR="0087336D" w:rsidRDefault="0087336D" w:rsidP="0087336D">
                              <w:pPr>
                                <w:spacing w:line="190" w:lineRule="exact"/>
                                <w:ind w:right="18"/>
                                <w:jc w:val="center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position w:val="1"/>
                                  <w:sz w:val="16"/>
                                </w:rPr>
                                <w:t>CN</w:t>
                              </w:r>
                              <w:r>
                                <w:rPr>
                                  <w:spacing w:val="80"/>
                                  <w:position w:val="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SD17...SD10</w:t>
                              </w:r>
                              <w:r>
                                <w:rPr>
                                  <w:spacing w:val="6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SD07...SD00</w:t>
                              </w:r>
                            </w:p>
                            <w:p w14:paraId="66BD27A0" w14:textId="77777777" w:rsidR="0087336D" w:rsidRDefault="0087336D" w:rsidP="0087336D">
                              <w:pPr>
                                <w:spacing w:before="99" w:line="183" w:lineRule="exact"/>
                                <w:ind w:left="50" w:right="18"/>
                                <w:jc w:val="center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CON</w:t>
                              </w:r>
                              <w:r>
                                <w:rPr>
                                  <w:sz w:val="16"/>
                                </w:rPr>
                                <w:t>单元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7C1BC9" id="Group 11" o:spid="_x0000_s1074" style="position:absolute;left:0;text-align:left;margin-left:194.45pt;margin-top:22.3pt;width:129.55pt;height:136pt;z-index:-251648000;mso-wrap-distance-left:0;mso-wrap-distance-right:0;mso-position-horizontal-relative:page" coordorigin="3889,431" coordsize="2591,2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">
                <v:rect id="Rectangle 106" o:spid="_x0000_s1075" style="position:absolute;left:3893;top:1051;width:2581;height:1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" filled="f" strokeweight=".17081mm"/>
                <v:rect id="Rectangle 107" o:spid="_x0000_s1076" style="position:absolute;left:5460;top:1951;width:790;height: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" filled="f" strokeweight=".17261mm"/>
                <v:rect id="Rectangle 108" o:spid="_x0000_s1077" style="position:absolute;left:3893;top:2367;width:2581;height: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" filled="f" strokeweight=".17081mm"/>
                <v:rect id="Rectangle 109" o:spid="_x0000_s1078" style="position:absolute;left:5457;top:2471;width:790;height: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" filled="f" strokeweight=".17261mm"/>
                <v:line id="Line 110" o:spid="_x0000_s1079" style="position:absolute;visibility:visible;mso-wrap-style:square" from="5612,2466" to="5612,24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" strokeweight=".17258mm"/>
                <v:line id="Line 111" o:spid="_x0000_s1080" style="position:absolute;visibility:visible;mso-wrap-style:square" from="6098,2474" to="6098,24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" strokeweight=".17258mm"/>
                <v:shape id="Picture 112" o:spid="_x0000_s1081" type="#_x0000_t75" style="position:absolute;left:5560;top:2176;width:101;height: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">
                  <v:imagedata r:id="rId25" o:title=""/>
                </v:shape>
                <v:line id="Line 113" o:spid="_x0000_s1082" style="position:absolute;visibility:visible;mso-wrap-style:square" from="5808,2231" to="5927,22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" strokeweight=".28769mm">
                  <v:stroke dashstyle="dot"/>
                </v:line>
                <v:shape id="Picture 114" o:spid="_x0000_s1083" type="#_x0000_t75" style="position:absolute;left:6047;top:2179;width:101;height: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">
                  <v:imagedata r:id="rId26" o:title=""/>
                </v:shape>
                <v:shape id="AutoShape 115" o:spid="_x0000_s1084" style="position:absolute;left:4425;top:1951;width:793;height:559;visibility:visible;mso-wrap-style:square;v-text-anchor:top" coordsize="793,5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" path="m793,l3,r,39l793,39,793,xm790,520l,520r,39l790,559r,-39xe" filled="f" strokeweight=".17261mm">
                  <v:path arrowok="t" o:connecttype="custom" o:connectlocs="793,1952;3,1952;3,1991;793,1991;793,1952;790,2472;0,2472;0,2511;790,2511;790,2472" o:connectangles="0,0,0,0,0,0,0,0,0,0"/>
                </v:shape>
                <v:line id="Line 116" o:spid="_x0000_s1085" style="position:absolute;visibility:visible;mso-wrap-style:square" from="4579,2466" to="4579,24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" strokeweight=".17258mm"/>
                <v:line id="Line 117" o:spid="_x0000_s1086" style="position:absolute;visibility:visible;mso-wrap-style:square" from="5065,2474" to="5065,24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" strokeweight=".17258mm"/>
                <v:shape id="Picture 118" o:spid="_x0000_s1087" type="#_x0000_t75" style="position:absolute;left:4528;top:2176;width:101;height: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">
                  <v:imagedata r:id="rId27" o:title=""/>
                </v:shape>
                <v:line id="Line 119" o:spid="_x0000_s1088" style="position:absolute;visibility:visible;mso-wrap-style:square" from="4776,2231" to="4895,22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" strokeweight=".28769mm">
                  <v:stroke dashstyle="dot"/>
                </v:line>
                <v:shape id="Picture 120" o:spid="_x0000_s1089" type="#_x0000_t75" style="position:absolute;left:5015;top:2180;width:101;height: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">
                  <v:imagedata r:id="rId28" o:title=""/>
                </v:shape>
                <v:shape id="AutoShape 121" o:spid="_x0000_s1090" style="position:absolute;left:4429;top:1129;width:1823;height:39;visibility:visible;mso-wrap-style:square;v-text-anchor:top" coordsize="1823,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" path="m1822,l1033,r,39l1822,39r,-39xm790,l,,,39r790,l790,xe" filled="f" strokeweight=".17261mm">
                  <v:path arrowok="t" o:connecttype="custom" o:connectlocs="1822,1129;1033,1129;1033,1168;1822,1168;1822,1129;790,1129;0,1129;0,1168;790,1168;790,1129" o:connectangles="0,0,0,0,0,0,0,0,0,0"/>
                </v:shape>
                <v:line id="Line 122" o:spid="_x0000_s1091" style="position:absolute;visibility:visible;mso-wrap-style:square" from="4575,1121" to="4575,11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" strokeweight=".17258mm"/>
                <v:line id="Line 123" o:spid="_x0000_s1092" style="position:absolute;visibility:visible;mso-wrap-style:square" from="5062,1129" to="5062,11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" strokeweight=".17258mm"/>
                <v:shape id="Picture 124" o:spid="_x0000_s1093" type="#_x0000_t75" style="position:absolute;left:4524;top:831;width:101;height: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">
                  <v:imagedata r:id="rId29" o:title=""/>
                </v:shape>
                <v:line id="Line 125" o:spid="_x0000_s1094" style="position:absolute;visibility:visible;mso-wrap-style:square" from="4772,886" to="4891,8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" strokeweight=".28769mm">
                  <v:stroke dashstyle="dot"/>
                </v:line>
                <v:shape id="Picture 126" o:spid="_x0000_s1095" type="#_x0000_t75" style="position:absolute;left:5011;top:835;width:101;height: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">
                  <v:imagedata r:id="rId30" o:title=""/>
                </v:shape>
                <v:line id="Line 127" o:spid="_x0000_s1096" style="position:absolute;visibility:visible;mso-wrap-style:square" from="4575,436" to="5612,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" strokeweight=".17261mm"/>
                <v:line id="Line 128" o:spid="_x0000_s1097" style="position:absolute;visibility:visible;mso-wrap-style:square" from="5612,1121" to="5612,11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" strokeweight=".17258mm"/>
                <v:line id="Line 129" o:spid="_x0000_s1098" style="position:absolute;visibility:visible;mso-wrap-style:square" from="5062,651" to="6102,6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" strokeweight=".17261mm"/>
                <v:line id="Line 130" o:spid="_x0000_s1099" style="position:absolute;visibility:visible;mso-wrap-style:square" from="6102,1129" to="6102,11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" strokeweight=".17258mm"/>
                <v:shape id="AutoShape 131" o:spid="_x0000_s1100" style="position:absolute;left:4054;top:1129;width:136;height:1383;visibility:visible;mso-wrap-style:square;v-text-anchor:top" coordsize="136,1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" path="m111,l,,,39r111,l111,xm136,1344r-111,l25,1383r111,l136,1344xm136,823r-111,l25,861r111,l136,823xe" filled="f" strokeweight=".17261mm">
                  <v:path arrowok="t" o:connecttype="custom" o:connectlocs="111,1129;0,1129;0,1168;111,1168;111,1129;136,2473;25,2473;25,2512;136,2512;136,2473;136,1952;25,1952;25,1990;136,1990;136,1952" o:connectangles="0,0,0,0,0,0,0,0,0,0,0,0,0,0,0"/>
                </v:shape>
                <v:line id="Line 132" o:spid="_x0000_s1101" style="position:absolute;visibility:visible;mso-wrap-style:square" from="4135,2469" to="4135,24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" strokeweight=".17258mm"/>
                <v:shape id="Picture 133" o:spid="_x0000_s1102" type="#_x0000_t75" style="position:absolute;left:4083;top:2179;width:101;height: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">
                  <v:imagedata r:id="rId27" o:title=""/>
                </v:shape>
                <v:shape id="Text Box 134" o:spid="_x0000_s1103" type="#_x0000_t202" style="position:absolute;left:3973;top:1192;width:1143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" filled="f" stroked="f">
                  <v:textbox inset="0,0,0,0">
                    <w:txbxContent>
                      <w:p w14:paraId="1E25052B" w14:textId="77777777" w:rsidR="0087336D" w:rsidRDefault="0087336D" w:rsidP="0087336D">
                        <w:pPr>
                          <w:tabs>
                            <w:tab w:val="left" w:pos="554"/>
                          </w:tabs>
                          <w:spacing w:line="166" w:lineRule="exact"/>
                          <w:ind w:left="54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H2</w:t>
                        </w:r>
                        <w:r>
                          <w:rPr>
                            <w:sz w:val="16"/>
                          </w:rPr>
                          <w:tab/>
                          <w:t>Y7...Y0</w:t>
                        </w:r>
                      </w:p>
                      <w:p w14:paraId="0D43F533" w14:textId="77777777" w:rsidR="0087336D" w:rsidRDefault="0087336D" w:rsidP="0087336D">
                        <w:pPr>
                          <w:spacing w:line="107" w:lineRule="exact"/>
                          <w:rPr>
                            <w:sz w:val="11"/>
                          </w:rPr>
                        </w:pPr>
                        <w:r>
                          <w:rPr>
                            <w:sz w:val="11"/>
                          </w:rPr>
                          <w:t>(LED)</w:t>
                        </w:r>
                      </w:p>
                    </w:txbxContent>
                  </v:textbox>
                </v:shape>
                <v:shape id="Text Box 135" o:spid="_x0000_s1104" type="#_x0000_t202" style="position:absolute;left:5571;top:1192;width:589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" filled="f" stroked="f">
                  <v:textbox inset="0,0,0,0">
                    <w:txbxContent>
                      <w:p w14:paraId="0322704F" w14:textId="77777777" w:rsidR="0087336D" w:rsidRDefault="0087336D" w:rsidP="0087336D">
                        <w:pPr>
                          <w:spacing w:line="166" w:lineRule="exact"/>
                          <w:ind w:left="-1" w:right="18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L7...L0</w:t>
                        </w:r>
                      </w:p>
                      <w:p w14:paraId="5B3B44D0" w14:textId="77777777" w:rsidR="0087336D" w:rsidRDefault="0087336D" w:rsidP="0087336D">
                        <w:pPr>
                          <w:spacing w:line="107" w:lineRule="exact"/>
                          <w:ind w:left="4" w:right="18"/>
                          <w:jc w:val="center"/>
                          <w:rPr>
                            <w:sz w:val="11"/>
                          </w:rPr>
                        </w:pPr>
                        <w:r>
                          <w:rPr>
                            <w:sz w:val="11"/>
                          </w:rPr>
                          <w:t>(LED)</w:t>
                        </w:r>
                      </w:p>
                    </w:txbxContent>
                  </v:textbox>
                </v:shape>
                <v:shape id="Text Box 136" o:spid="_x0000_s1105" type="#_x0000_t202" style="position:absolute;left:4957;top:1472;width:670;height: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" filled="f" stroked="f">
                  <v:textbox inset="0,0,0,0">
                    <w:txbxContent>
                      <w:p w14:paraId="0BCBCFA9" w14:textId="77777777" w:rsidR="0087336D" w:rsidRDefault="0087336D" w:rsidP="0087336D">
                        <w:pPr>
                          <w:spacing w:line="162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扩展单元</w:t>
                        </w:r>
                      </w:p>
                    </w:txbxContent>
                  </v:textbox>
                </v:shape>
                <v:shape id="Text Box 137" o:spid="_x0000_s1106" type="#_x0000_t202" style="position:absolute;left:4053;top:1773;width:1070;height:1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" filled="f" stroked="f">
                  <v:textbox inset="0,0,0,0">
                    <w:txbxContent>
                      <w:p w14:paraId="24EA46AF" w14:textId="77777777" w:rsidR="0087336D" w:rsidRDefault="0087336D" w:rsidP="0087336D">
                        <w:pPr>
                          <w:tabs>
                            <w:tab w:val="left" w:pos="480"/>
                          </w:tabs>
                          <w:spacing w:line="163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H4</w:t>
                        </w:r>
                        <w:r>
                          <w:rPr>
                            <w:sz w:val="16"/>
                          </w:rPr>
                          <w:tab/>
                          <w:t>U7...U0</w:t>
                        </w:r>
                      </w:p>
                    </w:txbxContent>
                  </v:textbox>
                </v:shape>
                <v:shape id="Text Box 138" o:spid="_x0000_s1107" type="#_x0000_t202" style="position:absolute;left:5566;top:1774;width:589;height: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" filled="f" stroked="f">
                  <v:textbox inset="0,0,0,0">
                    <w:txbxContent>
                      <w:p w14:paraId="4AA67B92" w14:textId="77777777" w:rsidR="0087336D" w:rsidRDefault="0087336D" w:rsidP="0087336D">
                        <w:pPr>
                          <w:spacing w:line="162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Z7...Z0</w:t>
                        </w:r>
                      </w:p>
                    </w:txbxContent>
                  </v:textbox>
                </v:shape>
                <v:shape id="Text Box 139" o:spid="_x0000_s1108" type="#_x0000_t202" style="position:absolute;left:4053;top:2578;width:2265;height:4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" filled="f" stroked="f">
                  <v:textbox inset="0,0,0,0">
                    <w:txbxContent>
                      <w:p w14:paraId="6FDF5B44" w14:textId="77777777" w:rsidR="0087336D" w:rsidRDefault="0087336D" w:rsidP="0087336D">
                        <w:pPr>
                          <w:spacing w:line="190" w:lineRule="exact"/>
                          <w:ind w:right="18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position w:val="1"/>
                            <w:sz w:val="16"/>
                          </w:rPr>
                          <w:t>CN</w:t>
                        </w:r>
                        <w:r>
                          <w:rPr>
                            <w:spacing w:val="80"/>
                            <w:position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SD17...SD10</w:t>
                        </w:r>
                        <w:r>
                          <w:rPr>
                            <w:spacing w:val="65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SD07...SD00</w:t>
                        </w:r>
                      </w:p>
                      <w:p w14:paraId="66BD27A0" w14:textId="77777777" w:rsidR="0087336D" w:rsidRDefault="0087336D" w:rsidP="0087336D">
                        <w:pPr>
                          <w:spacing w:before="99" w:line="183" w:lineRule="exact"/>
                          <w:ind w:left="50" w:right="18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CON</w:t>
                        </w:r>
                        <w:r>
                          <w:rPr>
                            <w:sz w:val="16"/>
                          </w:rPr>
                          <w:t>单元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spacing w:val="-14"/>
        </w:rPr>
        <w:t>关闭实验系统电源，按图</w:t>
      </w:r>
      <w:r>
        <w:rPr>
          <w:spacing w:val="-14"/>
        </w:rPr>
        <w:t xml:space="preserve"> </w:t>
      </w:r>
      <w:r>
        <w:rPr>
          <w:rFonts w:eastAsia="Times New Roman"/>
        </w:rPr>
        <w:t>1-2-7</w:t>
      </w:r>
      <w:r>
        <w:rPr>
          <w:rFonts w:eastAsia="Times New Roman"/>
          <w:spacing w:val="1"/>
        </w:rPr>
        <w:t xml:space="preserve"> </w:t>
      </w:r>
      <w:r>
        <w:rPr>
          <w:spacing w:val="-10"/>
        </w:rPr>
        <w:t>连接实验电路，图中将用户需要连接的信号用圆圈</w:t>
      </w:r>
      <w:r w:rsidR="00130DA6">
        <w:rPr>
          <w:rFonts w:hint="eastAsia"/>
          <w:spacing w:val="-10"/>
        </w:rPr>
        <w:t>标</w:t>
      </w:r>
      <w:r>
        <w:rPr>
          <w:spacing w:val="-10"/>
        </w:rPr>
        <w:t>明。</w:t>
      </w:r>
    </w:p>
    <w:p w14:paraId="65D3FD4E" w14:textId="77777777" w:rsidR="0087336D" w:rsidRDefault="0087336D" w:rsidP="0087336D">
      <w:pPr>
        <w:spacing w:before="77"/>
        <w:ind w:left="8" w:right="82"/>
        <w:jc w:val="center"/>
        <w:rPr>
          <w:rFonts w:ascii="微软雅黑" w:eastAsia="微软雅黑"/>
          <w:b/>
          <w:sz w:val="18"/>
        </w:rPr>
      </w:pPr>
      <w:r>
        <w:rPr>
          <w:rFonts w:ascii="微软雅黑" w:eastAsia="微软雅黑" w:hint="eastAsia"/>
          <w:b/>
          <w:spacing w:val="-4"/>
          <w:sz w:val="18"/>
        </w:rPr>
        <w:t xml:space="preserve">图 </w:t>
      </w:r>
      <w:r>
        <w:rPr>
          <w:rFonts w:eastAsia="Times New Roman"/>
          <w:b/>
          <w:sz w:val="18"/>
        </w:rPr>
        <w:t>1-2-7</w:t>
      </w:r>
      <w:r>
        <w:rPr>
          <w:rFonts w:eastAsia="Times New Roman"/>
          <w:b/>
          <w:spacing w:val="89"/>
          <w:sz w:val="18"/>
        </w:rPr>
        <w:t xml:space="preserve"> </w:t>
      </w:r>
      <w:r>
        <w:rPr>
          <w:rFonts w:ascii="微软雅黑" w:eastAsia="微软雅黑" w:hint="eastAsia"/>
          <w:b/>
          <w:sz w:val="18"/>
        </w:rPr>
        <w:t>实验接线图</w:t>
      </w:r>
    </w:p>
    <w:p w14:paraId="27E71F10" w14:textId="4EAA094B" w:rsidR="005E1624" w:rsidRDefault="005E1624" w:rsidP="005E1624">
      <w:pPr>
        <w:spacing w:before="77"/>
        <w:ind w:left="8" w:right="82"/>
        <w:jc w:val="left"/>
        <w:rPr>
          <w:rFonts w:ascii="微软雅黑" w:eastAsia="微软雅黑"/>
          <w:b/>
          <w:sz w:val="18"/>
        </w:rPr>
      </w:pPr>
      <w:r>
        <w:rPr>
          <w:rFonts w:hint="eastAsia"/>
          <w:spacing w:val="-14"/>
        </w:rPr>
        <w:t>如</w:t>
      </w:r>
      <w:r>
        <w:rPr>
          <w:spacing w:val="-14"/>
        </w:rPr>
        <w:t>图</w:t>
      </w:r>
      <w:r>
        <w:rPr>
          <w:spacing w:val="-14"/>
        </w:rPr>
        <w:t xml:space="preserve"> </w:t>
      </w:r>
      <w:r>
        <w:rPr>
          <w:rFonts w:eastAsia="Times New Roman"/>
        </w:rPr>
        <w:t>1-2-7</w:t>
      </w:r>
      <w:r w:rsidR="00127D2F">
        <w:rPr>
          <w:rFonts w:eastAsiaTheme="minorEastAsia" w:hint="eastAsia"/>
        </w:rPr>
        <w:t>-1</w:t>
      </w:r>
      <w:r>
        <w:rPr>
          <w:rFonts w:ascii="宋体" w:hAnsi="宋体" w:cs="宋体" w:hint="eastAsia"/>
        </w:rPr>
        <w:t>链接电路：</w:t>
      </w:r>
    </w:p>
    <w:p w14:paraId="454B0D0E" w14:textId="2F74368C" w:rsidR="005E1624" w:rsidRDefault="00C07CFA" w:rsidP="0087336D">
      <w:pPr>
        <w:spacing w:before="77"/>
        <w:ind w:left="8" w:right="82"/>
        <w:jc w:val="center"/>
        <w:rPr>
          <w:rFonts w:ascii="微软雅黑" w:eastAsia="微软雅黑"/>
          <w:b/>
          <w:sz w:val="18"/>
        </w:rPr>
      </w:pPr>
      <w:r>
        <w:rPr>
          <w:noProof/>
        </w:rPr>
        <w:lastRenderedPageBreak/>
        <w:drawing>
          <wp:inline distT="0" distB="0" distL="0" distR="0" wp14:anchorId="55B517C3" wp14:editId="724CCA0E">
            <wp:extent cx="5274310" cy="3952240"/>
            <wp:effectExtent l="0" t="0" r="2540" b="0"/>
            <wp:docPr id="207673871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124DC" w14:textId="64D7AFD2" w:rsidR="005E1624" w:rsidRDefault="005E1624" w:rsidP="005E1624">
      <w:pPr>
        <w:spacing w:before="77"/>
        <w:ind w:left="8" w:right="82"/>
        <w:jc w:val="center"/>
        <w:rPr>
          <w:rFonts w:ascii="微软雅黑" w:eastAsia="微软雅黑"/>
          <w:b/>
          <w:sz w:val="18"/>
        </w:rPr>
      </w:pPr>
      <w:r>
        <w:rPr>
          <w:rFonts w:ascii="微软雅黑" w:eastAsia="微软雅黑" w:hint="eastAsia"/>
          <w:b/>
          <w:spacing w:val="-4"/>
          <w:sz w:val="18"/>
        </w:rPr>
        <w:t xml:space="preserve">图 </w:t>
      </w:r>
      <w:r>
        <w:rPr>
          <w:rFonts w:eastAsia="Times New Roman"/>
          <w:b/>
          <w:sz w:val="18"/>
        </w:rPr>
        <w:t>1-2-7</w:t>
      </w:r>
      <w:r>
        <w:rPr>
          <w:rFonts w:eastAsiaTheme="minorEastAsia" w:hint="eastAsia"/>
          <w:b/>
          <w:sz w:val="18"/>
        </w:rPr>
        <w:t>-1</w:t>
      </w:r>
      <w:r>
        <w:rPr>
          <w:rFonts w:eastAsia="Times New Roman"/>
          <w:b/>
          <w:spacing w:val="89"/>
          <w:sz w:val="18"/>
        </w:rPr>
        <w:t xml:space="preserve"> </w:t>
      </w:r>
      <w:r>
        <w:rPr>
          <w:rFonts w:ascii="微软雅黑" w:eastAsia="微软雅黑" w:hint="eastAsia"/>
          <w:b/>
          <w:sz w:val="18"/>
        </w:rPr>
        <w:t>实验接线图</w:t>
      </w:r>
    </w:p>
    <w:p w14:paraId="3EB97819" w14:textId="77777777" w:rsidR="005E1624" w:rsidRDefault="005E1624" w:rsidP="0087336D">
      <w:pPr>
        <w:spacing w:before="77"/>
        <w:ind w:left="8" w:right="82"/>
        <w:jc w:val="center"/>
        <w:rPr>
          <w:rFonts w:ascii="微软雅黑" w:eastAsia="微软雅黑" w:hint="eastAsia"/>
          <w:b/>
          <w:sz w:val="18"/>
        </w:rPr>
      </w:pPr>
    </w:p>
    <w:p w14:paraId="10A988FB" w14:textId="09AC3327" w:rsidR="0087336D" w:rsidRDefault="0087336D" w:rsidP="0087336D">
      <w:pPr>
        <w:pStyle w:val="ListParagraph"/>
        <w:numPr>
          <w:ilvl w:val="3"/>
          <w:numId w:val="43"/>
        </w:numPr>
        <w:tabs>
          <w:tab w:val="left" w:pos="1002"/>
        </w:tabs>
        <w:autoSpaceDE w:val="0"/>
        <w:autoSpaceDN w:val="0"/>
        <w:spacing w:before="97" w:line="278" w:lineRule="auto"/>
        <w:ind w:left="230" w:right="303" w:firstLineChars="0" w:firstLine="420"/>
        <w:jc w:val="both"/>
      </w:pPr>
      <w:r>
        <w:rPr>
          <w:spacing w:val="-3"/>
        </w:rPr>
        <w:t>打开实验系统电源，将下载电缆插入扩展单元的</w:t>
      </w:r>
      <w:r>
        <w:rPr>
          <w:spacing w:val="-3"/>
        </w:rPr>
        <w:t xml:space="preserve"> </w:t>
      </w:r>
      <w:r>
        <w:rPr>
          <w:rFonts w:eastAsia="Times New Roman"/>
        </w:rPr>
        <w:t>E_JTAG</w:t>
      </w:r>
      <w:r>
        <w:rPr>
          <w:rFonts w:eastAsia="Times New Roman"/>
          <w:spacing w:val="16"/>
        </w:rPr>
        <w:t xml:space="preserve"> </w:t>
      </w:r>
      <w:r>
        <w:rPr>
          <w:spacing w:val="-6"/>
        </w:rPr>
        <w:t>口，把生成的</w:t>
      </w:r>
      <w:r>
        <w:rPr>
          <w:spacing w:val="-6"/>
        </w:rPr>
        <w:t xml:space="preserve"> </w:t>
      </w:r>
      <w:r>
        <w:rPr>
          <w:rFonts w:eastAsia="Times New Roman"/>
        </w:rPr>
        <w:t>SOF</w:t>
      </w:r>
      <w:r>
        <w:rPr>
          <w:rFonts w:eastAsia="Times New Roman"/>
          <w:spacing w:val="16"/>
        </w:rPr>
        <w:t xml:space="preserve"> </w:t>
      </w:r>
      <w:r>
        <w:t>文件下载到扩展单元中去。</w:t>
      </w:r>
      <w:r w:rsidR="00A7662E">
        <w:rPr>
          <w:rFonts w:hint="eastAsia"/>
        </w:rPr>
        <w:t>如图</w:t>
      </w:r>
      <w:r w:rsidR="00A7662E">
        <w:rPr>
          <w:rFonts w:eastAsia="Times New Roman"/>
        </w:rPr>
        <w:t>1-2-</w:t>
      </w:r>
      <w:r w:rsidR="00F52053">
        <w:rPr>
          <w:rFonts w:eastAsiaTheme="minorEastAsia" w:hint="eastAsia"/>
        </w:rPr>
        <w:t>8</w:t>
      </w:r>
      <w:r w:rsidR="00A7662E">
        <w:rPr>
          <w:rFonts w:eastAsiaTheme="minorEastAsia" w:hint="eastAsia"/>
        </w:rPr>
        <w:t>-</w:t>
      </w:r>
      <w:r w:rsidR="00F52053">
        <w:rPr>
          <w:rFonts w:eastAsiaTheme="minorEastAsia" w:hint="eastAsia"/>
        </w:rPr>
        <w:t>3</w:t>
      </w:r>
      <w:r w:rsidR="00A7662E">
        <w:rPr>
          <w:rFonts w:hint="eastAsia"/>
        </w:rPr>
        <w:t>所示</w:t>
      </w:r>
    </w:p>
    <w:p w14:paraId="6DA16BEE" w14:textId="77777777" w:rsidR="00F52053" w:rsidRDefault="00F52053" w:rsidP="00F52053">
      <w:pPr>
        <w:pStyle w:val="BodyText"/>
        <w:spacing w:line="278" w:lineRule="auto"/>
        <w:ind w:left="950" w:right="249"/>
        <w:rPr>
          <w:spacing w:val="-5"/>
        </w:rPr>
      </w:pPr>
      <w:r>
        <w:rPr>
          <w:noProof/>
        </w:rPr>
        <w:drawing>
          <wp:inline distT="0" distB="0" distL="0" distR="0" wp14:anchorId="46C9B32A" wp14:editId="42EB2A86">
            <wp:extent cx="4138083" cy="3470988"/>
            <wp:effectExtent l="0" t="0" r="0" b="0"/>
            <wp:docPr id="566152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15207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43214" cy="3475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67595" w14:textId="680C1689" w:rsidR="00F52053" w:rsidRDefault="00F52053" w:rsidP="00F52053">
      <w:pPr>
        <w:pStyle w:val="BodyText"/>
        <w:spacing w:line="278" w:lineRule="auto"/>
        <w:ind w:left="950" w:right="249"/>
        <w:jc w:val="center"/>
        <w:rPr>
          <w:rFonts w:ascii="微软雅黑" w:eastAsia="微软雅黑"/>
          <w:b/>
          <w:sz w:val="18"/>
        </w:rPr>
      </w:pPr>
      <w:r>
        <w:rPr>
          <w:rFonts w:ascii="微软雅黑" w:eastAsia="微软雅黑" w:hint="eastAsia"/>
          <w:b/>
          <w:spacing w:val="-4"/>
          <w:sz w:val="18"/>
        </w:rPr>
        <w:t xml:space="preserve">图 </w:t>
      </w:r>
      <w:r>
        <w:rPr>
          <w:rFonts w:ascii="Times New Roman" w:eastAsia="Times New Roman"/>
          <w:b/>
          <w:sz w:val="18"/>
        </w:rPr>
        <w:t>1-</w:t>
      </w:r>
      <w:r>
        <w:rPr>
          <w:rFonts w:ascii="Times New Roman" w:eastAsiaTheme="minorEastAsia" w:hint="eastAsia"/>
          <w:b/>
          <w:sz w:val="18"/>
        </w:rPr>
        <w:t>2-8</w:t>
      </w:r>
      <w:r>
        <w:rPr>
          <w:rFonts w:ascii="Times New Roman" w:eastAsiaTheme="minorEastAsia"/>
          <w:b/>
          <w:sz w:val="18"/>
        </w:rPr>
        <w:t>-</w:t>
      </w:r>
      <w:r>
        <w:rPr>
          <w:rFonts w:ascii="Times New Roman" w:eastAsiaTheme="minorEastAsia" w:hint="eastAsia"/>
          <w:b/>
          <w:sz w:val="18"/>
        </w:rPr>
        <w:t>3</w:t>
      </w:r>
      <w:r>
        <w:rPr>
          <w:rFonts w:ascii="Times New Roman" w:eastAsia="Times New Roman"/>
          <w:b/>
          <w:spacing w:val="89"/>
          <w:sz w:val="18"/>
        </w:rPr>
        <w:t xml:space="preserve"> </w:t>
      </w:r>
      <w:r>
        <w:rPr>
          <w:rFonts w:ascii="微软雅黑" w:eastAsia="微软雅黑" w:hint="eastAsia"/>
          <w:b/>
          <w:sz w:val="18"/>
        </w:rPr>
        <w:t>下载</w:t>
      </w:r>
      <w:r>
        <w:rPr>
          <w:rFonts w:ascii="微软雅黑" w:eastAsia="微软雅黑" w:hint="eastAsia"/>
          <w:b/>
          <w:sz w:val="18"/>
        </w:rPr>
        <w:t>图</w:t>
      </w:r>
    </w:p>
    <w:p w14:paraId="533EA883" w14:textId="7F2FF39B" w:rsidR="00A7662E" w:rsidRDefault="00A7662E" w:rsidP="00A7662E">
      <w:pPr>
        <w:pStyle w:val="ListParagraph"/>
        <w:tabs>
          <w:tab w:val="left" w:pos="1002"/>
        </w:tabs>
        <w:autoSpaceDE w:val="0"/>
        <w:autoSpaceDN w:val="0"/>
        <w:spacing w:before="97" w:line="278" w:lineRule="auto"/>
        <w:ind w:left="650" w:right="303" w:firstLineChars="0" w:firstLine="0"/>
      </w:pPr>
    </w:p>
    <w:p w14:paraId="0AE519D5" w14:textId="00C640B5" w:rsidR="00A7662E" w:rsidRPr="00A7662E" w:rsidRDefault="00A7662E" w:rsidP="00A7662E">
      <w:pPr>
        <w:pStyle w:val="ListParagraph"/>
        <w:tabs>
          <w:tab w:val="left" w:pos="1002"/>
        </w:tabs>
        <w:autoSpaceDE w:val="0"/>
        <w:autoSpaceDN w:val="0"/>
        <w:spacing w:before="97" w:line="278" w:lineRule="auto"/>
        <w:ind w:left="650" w:right="303" w:firstLineChars="0" w:firstLine="0"/>
        <w:jc w:val="center"/>
        <w:rPr>
          <w:rFonts w:ascii="微软雅黑" w:eastAsia="微软雅黑"/>
          <w:b/>
          <w:spacing w:val="-4"/>
          <w:sz w:val="18"/>
        </w:rPr>
      </w:pPr>
      <w:r w:rsidRPr="00A7662E">
        <w:rPr>
          <w:rFonts w:ascii="微软雅黑" w:eastAsia="微软雅黑" w:hint="eastAsia"/>
          <w:b/>
          <w:spacing w:val="-4"/>
          <w:sz w:val="18"/>
        </w:rPr>
        <w:t>图</w:t>
      </w:r>
      <w:r w:rsidRPr="00A7662E">
        <w:rPr>
          <w:rFonts w:ascii="微软雅黑" w:eastAsia="微软雅黑"/>
          <w:b/>
          <w:spacing w:val="-4"/>
          <w:sz w:val="18"/>
        </w:rPr>
        <w:t>1-2-7</w:t>
      </w:r>
      <w:r w:rsidRPr="00A7662E">
        <w:rPr>
          <w:rFonts w:ascii="微软雅黑" w:eastAsia="微软雅黑" w:hint="eastAsia"/>
          <w:b/>
          <w:spacing w:val="-4"/>
          <w:sz w:val="18"/>
        </w:rPr>
        <w:t>-2</w:t>
      </w:r>
    </w:p>
    <w:p w14:paraId="134C3982" w14:textId="77777777" w:rsidR="006636B8" w:rsidRDefault="0087336D" w:rsidP="006636B8">
      <w:pPr>
        <w:pStyle w:val="ListParagraph"/>
        <w:tabs>
          <w:tab w:val="left" w:pos="1002"/>
        </w:tabs>
        <w:autoSpaceDE w:val="0"/>
        <w:autoSpaceDN w:val="0"/>
        <w:spacing w:before="97" w:line="278" w:lineRule="auto"/>
        <w:ind w:left="650" w:right="303" w:firstLineChars="0" w:firstLine="0"/>
        <w:jc w:val="left"/>
      </w:pPr>
      <w:r>
        <w:rPr>
          <w:spacing w:val="-24"/>
        </w:rPr>
        <w:t>以</w:t>
      </w:r>
      <w:r>
        <w:rPr>
          <w:spacing w:val="-24"/>
        </w:rPr>
        <w:t xml:space="preserve"> </w:t>
      </w:r>
      <w:r>
        <w:rPr>
          <w:rFonts w:eastAsia="Times New Roman"/>
          <w:spacing w:val="-1"/>
        </w:rPr>
        <w:t>CON</w:t>
      </w:r>
      <w:r>
        <w:rPr>
          <w:rFonts w:eastAsia="Times New Roman"/>
          <w:spacing w:val="7"/>
        </w:rPr>
        <w:t xml:space="preserve"> </w:t>
      </w:r>
      <w:r>
        <w:rPr>
          <w:spacing w:val="-10"/>
        </w:rPr>
        <w:t>单元中的</w:t>
      </w:r>
      <w:r>
        <w:rPr>
          <w:spacing w:val="-10"/>
        </w:rPr>
        <w:t xml:space="preserve"> </w:t>
      </w:r>
      <w:r>
        <w:rPr>
          <w:rFonts w:eastAsia="Times New Roman"/>
          <w:spacing w:val="-1"/>
        </w:rPr>
        <w:t>SD17…SD10</w:t>
      </w:r>
      <w:r>
        <w:rPr>
          <w:rFonts w:eastAsia="Times New Roman"/>
          <w:spacing w:val="8"/>
        </w:rPr>
        <w:t xml:space="preserve"> </w:t>
      </w:r>
      <w:r>
        <w:rPr>
          <w:spacing w:val="-4"/>
        </w:rPr>
        <w:t>八个二进制开关为被加数</w:t>
      </w:r>
      <w:r>
        <w:rPr>
          <w:spacing w:val="-4"/>
        </w:rPr>
        <w:t xml:space="preserve"> </w:t>
      </w:r>
      <w:r>
        <w:rPr>
          <w:rFonts w:eastAsia="Times New Roman"/>
        </w:rPr>
        <w:t>A</w:t>
      </w:r>
      <w:r>
        <w:t>，</w:t>
      </w:r>
      <w:r>
        <w:rPr>
          <w:rFonts w:eastAsia="Times New Roman"/>
        </w:rPr>
        <w:t>SD07…SD00</w:t>
      </w:r>
      <w:r>
        <w:rPr>
          <w:rFonts w:eastAsia="Times New Roman"/>
          <w:spacing w:val="8"/>
        </w:rPr>
        <w:t xml:space="preserve"> </w:t>
      </w:r>
      <w:r>
        <w:t>八个二进制</w:t>
      </w:r>
      <w:r>
        <w:rPr>
          <w:spacing w:val="-10"/>
        </w:rPr>
        <w:t>开关为加数</w:t>
      </w:r>
      <w:r>
        <w:rPr>
          <w:spacing w:val="-10"/>
        </w:rPr>
        <w:t xml:space="preserve"> </w:t>
      </w:r>
      <w:r>
        <w:rPr>
          <w:rFonts w:eastAsia="Times New Roman"/>
          <w:spacing w:val="-1"/>
        </w:rPr>
        <w:t>B</w:t>
      </w:r>
      <w:r>
        <w:rPr>
          <w:spacing w:val="-1"/>
        </w:rPr>
        <w:t>，</w:t>
      </w:r>
      <w:r>
        <w:rPr>
          <w:rFonts w:eastAsia="Times New Roman"/>
          <w:spacing w:val="-1"/>
        </w:rPr>
        <w:t xml:space="preserve">CN </w:t>
      </w:r>
      <w:r>
        <w:rPr>
          <w:spacing w:val="-3"/>
        </w:rPr>
        <w:t>用来模拟来自低位的进位信号，相加的结果在扩展单元的</w:t>
      </w:r>
      <w:r>
        <w:rPr>
          <w:spacing w:val="-3"/>
        </w:rPr>
        <w:t xml:space="preserve"> </w:t>
      </w:r>
      <w:r>
        <w:rPr>
          <w:rFonts w:eastAsia="Times New Roman"/>
          <w:spacing w:val="-1"/>
        </w:rPr>
        <w:t>L7…L0</w:t>
      </w:r>
      <w:r>
        <w:rPr>
          <w:rFonts w:eastAsia="Times New Roman"/>
        </w:rPr>
        <w:t xml:space="preserve"> </w:t>
      </w:r>
      <w:r>
        <w:rPr>
          <w:spacing w:val="-18"/>
        </w:rPr>
        <w:t>八个</w:t>
      </w:r>
      <w:r>
        <w:rPr>
          <w:spacing w:val="-18"/>
        </w:rPr>
        <w:t xml:space="preserve"> </w:t>
      </w:r>
      <w:r>
        <w:rPr>
          <w:rFonts w:eastAsia="Times New Roman"/>
        </w:rPr>
        <w:t>LED</w:t>
      </w:r>
      <w:r>
        <w:rPr>
          <w:rFonts w:eastAsia="Times New Roman"/>
          <w:spacing w:val="-50"/>
        </w:rPr>
        <w:t xml:space="preserve"> </w:t>
      </w:r>
      <w:r>
        <w:rPr>
          <w:spacing w:val="-4"/>
        </w:rPr>
        <w:t>灯显示，相加后向高位的进位用扩展单元的</w:t>
      </w:r>
      <w:r>
        <w:rPr>
          <w:spacing w:val="-4"/>
        </w:rPr>
        <w:t xml:space="preserve"> </w:t>
      </w:r>
      <w:r>
        <w:rPr>
          <w:rFonts w:eastAsia="Times New Roman"/>
        </w:rPr>
        <w:t>H2</w:t>
      </w:r>
      <w:r>
        <w:rPr>
          <w:rFonts w:eastAsia="Times New Roman"/>
          <w:spacing w:val="-1"/>
        </w:rPr>
        <w:t xml:space="preserve"> </w:t>
      </w:r>
      <w:r>
        <w:rPr>
          <w:spacing w:val="-9"/>
        </w:rPr>
        <w:t>灯显示。给</w:t>
      </w:r>
      <w:r>
        <w:rPr>
          <w:spacing w:val="-9"/>
        </w:rPr>
        <w:t xml:space="preserve"> </w:t>
      </w:r>
      <w:r>
        <w:rPr>
          <w:rFonts w:eastAsia="Times New Roman"/>
        </w:rPr>
        <w:t>A</w:t>
      </w:r>
      <w:r>
        <w:rPr>
          <w:rFonts w:eastAsia="Times New Roman"/>
          <w:spacing w:val="-1"/>
        </w:rPr>
        <w:t xml:space="preserve"> </w:t>
      </w:r>
      <w:r>
        <w:rPr>
          <w:spacing w:val="-27"/>
        </w:rPr>
        <w:t>和</w:t>
      </w:r>
      <w:r>
        <w:rPr>
          <w:spacing w:val="-27"/>
        </w:rPr>
        <w:t xml:space="preserve"> </w:t>
      </w:r>
      <w:r>
        <w:rPr>
          <w:rFonts w:eastAsia="Times New Roman"/>
        </w:rPr>
        <w:t>B</w:t>
      </w:r>
      <w:r>
        <w:rPr>
          <w:rFonts w:eastAsia="Times New Roman"/>
          <w:spacing w:val="1"/>
        </w:rPr>
        <w:t xml:space="preserve"> </w:t>
      </w:r>
      <w:r>
        <w:t>置不同的数，观察相加的结果。</w:t>
      </w:r>
    </w:p>
    <w:p w14:paraId="2F5AD472" w14:textId="77777777" w:rsidR="006636B8" w:rsidRDefault="006636B8" w:rsidP="005F6F4C">
      <w:pPr>
        <w:pStyle w:val="ListParagraph"/>
        <w:tabs>
          <w:tab w:val="left" w:pos="1002"/>
        </w:tabs>
        <w:autoSpaceDE w:val="0"/>
        <w:autoSpaceDN w:val="0"/>
        <w:spacing w:before="97" w:line="278" w:lineRule="auto"/>
        <w:ind w:left="650" w:right="303" w:firstLineChars="0" w:firstLine="0"/>
        <w:jc w:val="center"/>
      </w:pPr>
    </w:p>
    <w:p w14:paraId="52F8D163" w14:textId="6786A475" w:rsidR="0087336D" w:rsidRPr="005F6F4C" w:rsidRDefault="00650986" w:rsidP="006636B8">
      <w:pPr>
        <w:pStyle w:val="ListParagraph"/>
        <w:tabs>
          <w:tab w:val="left" w:pos="1002"/>
        </w:tabs>
        <w:autoSpaceDE w:val="0"/>
        <w:autoSpaceDN w:val="0"/>
        <w:spacing w:before="97" w:line="278" w:lineRule="auto"/>
        <w:ind w:left="650" w:right="303" w:firstLineChars="0" w:firstLine="0"/>
        <w:rPr>
          <w:rFonts w:ascii="微软雅黑" w:eastAsia="微软雅黑"/>
          <w:b/>
          <w:spacing w:val="-4"/>
          <w:sz w:val="18"/>
        </w:rPr>
      </w:pPr>
      <w:r>
        <w:rPr>
          <w:rFonts w:hint="eastAsia"/>
        </w:rPr>
        <w:t>结果如</w:t>
      </w:r>
      <w:r w:rsidR="00CB5799">
        <w:rPr>
          <w:rFonts w:hint="eastAsia"/>
        </w:rPr>
        <w:t>组</w:t>
      </w:r>
      <w:r w:rsidR="005F6F4C" w:rsidRPr="006636B8">
        <w:rPr>
          <w:rFonts w:hint="eastAsia"/>
        </w:rPr>
        <w:t>图</w:t>
      </w:r>
      <w:r w:rsidR="005F6F4C" w:rsidRPr="006636B8">
        <w:t>1-2-7</w:t>
      </w:r>
      <w:r w:rsidR="005F6F4C" w:rsidRPr="006636B8">
        <w:rPr>
          <w:rFonts w:hint="eastAsia"/>
        </w:rPr>
        <w:t>-</w:t>
      </w:r>
      <w:r w:rsidR="005F6F4C" w:rsidRPr="006636B8">
        <w:rPr>
          <w:rFonts w:hint="eastAsia"/>
        </w:rPr>
        <w:t>3</w:t>
      </w:r>
      <w:r>
        <w:rPr>
          <w:rFonts w:hint="eastAsia"/>
        </w:rPr>
        <w:t>所示：</w:t>
      </w:r>
    </w:p>
    <w:p w14:paraId="24B23D41" w14:textId="7C1B705B" w:rsidR="00CB5799" w:rsidRDefault="00ED4A25" w:rsidP="00ED4A25">
      <w:pPr>
        <w:pStyle w:val="ListParagraph"/>
        <w:tabs>
          <w:tab w:val="left" w:pos="1002"/>
        </w:tabs>
        <w:autoSpaceDE w:val="0"/>
        <w:autoSpaceDN w:val="0"/>
        <w:spacing w:line="278" w:lineRule="auto"/>
        <w:ind w:left="650" w:right="303" w:firstLineChars="0" w:firstLine="0"/>
      </w:pPr>
      <w:r>
        <w:rPr>
          <w:noProof/>
        </w:rPr>
        <w:drawing>
          <wp:inline distT="0" distB="0" distL="0" distR="0" wp14:anchorId="29428685" wp14:editId="014FBC2B">
            <wp:extent cx="5274310" cy="3952240"/>
            <wp:effectExtent l="0" t="0" r="2540" b="0"/>
            <wp:docPr id="39795504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5C573" w14:textId="15FC98BD" w:rsidR="006636B8" w:rsidRPr="006636B8" w:rsidRDefault="006636B8" w:rsidP="006636B8">
      <w:pPr>
        <w:pStyle w:val="ListParagraph"/>
        <w:tabs>
          <w:tab w:val="left" w:pos="1002"/>
        </w:tabs>
        <w:autoSpaceDE w:val="0"/>
        <w:autoSpaceDN w:val="0"/>
        <w:spacing w:before="97" w:line="278" w:lineRule="auto"/>
        <w:ind w:left="650" w:right="303" w:firstLineChars="0" w:firstLine="0"/>
        <w:jc w:val="center"/>
        <w:rPr>
          <w:rFonts w:ascii="微软雅黑" w:eastAsia="微软雅黑"/>
          <w:b/>
          <w:spacing w:val="-4"/>
          <w:sz w:val="18"/>
        </w:rPr>
      </w:pPr>
      <w:r w:rsidRPr="006636B8">
        <w:rPr>
          <w:rFonts w:ascii="微软雅黑" w:eastAsia="微软雅黑" w:hint="eastAsia"/>
          <w:b/>
          <w:spacing w:val="-4"/>
          <w:sz w:val="18"/>
        </w:rPr>
        <w:t>图</w:t>
      </w:r>
      <w:r w:rsidRPr="006636B8">
        <w:rPr>
          <w:rFonts w:ascii="微软雅黑" w:eastAsia="微软雅黑"/>
          <w:b/>
          <w:spacing w:val="-4"/>
          <w:sz w:val="18"/>
        </w:rPr>
        <w:t>1-2-7</w:t>
      </w:r>
      <w:r w:rsidRPr="006636B8">
        <w:rPr>
          <w:rFonts w:ascii="微软雅黑" w:eastAsia="微软雅黑" w:hint="eastAsia"/>
          <w:b/>
          <w:spacing w:val="-4"/>
          <w:sz w:val="18"/>
        </w:rPr>
        <w:t>-3</w:t>
      </w:r>
    </w:p>
    <w:bookmarkEnd w:id="0"/>
    <w:p w14:paraId="577A9D51" w14:textId="4B2CD4F6" w:rsidR="00E1795C" w:rsidRDefault="007A3BB7" w:rsidP="00E1795C">
      <w:pPr>
        <w:rPr>
          <w:rFonts w:hint="eastAsia"/>
        </w:rPr>
      </w:pPr>
      <w:r>
        <w:rPr>
          <w:rFonts w:hint="eastAsia"/>
        </w:rPr>
        <w:t>在输入</w:t>
      </w:r>
      <w:r>
        <w:rPr>
          <w:rFonts w:hint="eastAsia"/>
        </w:rPr>
        <w:t>1100</w:t>
      </w:r>
      <w:r>
        <w:rPr>
          <w:rFonts w:hint="eastAsia"/>
        </w:rPr>
        <w:t>与</w:t>
      </w:r>
      <w:r>
        <w:rPr>
          <w:rFonts w:hint="eastAsia"/>
        </w:rPr>
        <w:t>0111</w:t>
      </w:r>
      <w:r>
        <w:rPr>
          <w:rFonts w:hint="eastAsia"/>
        </w:rPr>
        <w:t>相加后输出正确结果</w:t>
      </w:r>
      <w:r w:rsidR="00A754D3">
        <w:rPr>
          <w:rFonts w:hint="eastAsia"/>
        </w:rPr>
        <w:t>0011</w:t>
      </w:r>
      <w:r>
        <w:rPr>
          <w:rFonts w:hint="eastAsia"/>
        </w:rPr>
        <w:t>和进位</w:t>
      </w:r>
      <w:r w:rsidR="00A754D3">
        <w:rPr>
          <w:rFonts w:hint="eastAsia"/>
        </w:rPr>
        <w:t>FC</w:t>
      </w:r>
      <w:r>
        <w:rPr>
          <w:rFonts w:hint="eastAsia"/>
        </w:rPr>
        <w:t>。</w:t>
      </w:r>
    </w:p>
    <w:p w14:paraId="77ED8FC3" w14:textId="77777777" w:rsidR="0087336D" w:rsidRDefault="0087336D" w:rsidP="00E1795C"/>
    <w:p w14:paraId="7B2A115B" w14:textId="77777777" w:rsidR="0087336D" w:rsidRDefault="0087336D" w:rsidP="00E1795C"/>
    <w:p w14:paraId="3A24F53D" w14:textId="77777777" w:rsidR="002F5045" w:rsidRDefault="002F5045" w:rsidP="00E1795C"/>
    <w:p w14:paraId="27F2488A" w14:textId="77777777" w:rsidR="00ED4A25" w:rsidRDefault="00ED4A25" w:rsidP="00E1795C"/>
    <w:p w14:paraId="61547D17" w14:textId="77777777" w:rsidR="00ED4A25" w:rsidRDefault="00ED4A25" w:rsidP="00E1795C"/>
    <w:p w14:paraId="5B565765" w14:textId="77777777" w:rsidR="0087336D" w:rsidRDefault="0087336D" w:rsidP="00E1795C"/>
    <w:p w14:paraId="799F2F3D" w14:textId="77777777" w:rsidR="0087336D" w:rsidRDefault="0087336D" w:rsidP="00E1795C"/>
    <w:p w14:paraId="222C420D" w14:textId="77777777" w:rsidR="00CB5799" w:rsidRDefault="00CB5799" w:rsidP="00E1795C"/>
    <w:p w14:paraId="2BA38F33" w14:textId="77777777" w:rsidR="0087336D" w:rsidRDefault="0087336D" w:rsidP="00E1795C"/>
    <w:p w14:paraId="2FD4C51E" w14:textId="5D3F0FA2" w:rsidR="0087336D" w:rsidRDefault="0087336D" w:rsidP="0087336D">
      <w:pPr>
        <w:pStyle w:val="Heading1"/>
        <w:numPr>
          <w:ilvl w:val="0"/>
          <w:numId w:val="0"/>
        </w:numPr>
        <w:jc w:val="center"/>
        <w:rPr>
          <w:rFonts w:hint="eastAsia"/>
        </w:rPr>
      </w:pPr>
      <w:r>
        <w:rPr>
          <w:rFonts w:hint="eastAsia"/>
        </w:rPr>
        <w:lastRenderedPageBreak/>
        <w:t>3.</w:t>
      </w:r>
      <w:r>
        <w:t>阵列乘法器设计实验</w:t>
      </w:r>
    </w:p>
    <w:p w14:paraId="0619DBFD" w14:textId="77777777" w:rsidR="0087336D" w:rsidRDefault="0087336D" w:rsidP="0087336D">
      <w:pPr>
        <w:pStyle w:val="ListParagraph"/>
        <w:numPr>
          <w:ilvl w:val="3"/>
          <w:numId w:val="45"/>
        </w:numPr>
        <w:tabs>
          <w:tab w:val="left" w:pos="1002"/>
        </w:tabs>
        <w:autoSpaceDE w:val="0"/>
        <w:autoSpaceDN w:val="0"/>
        <w:spacing w:before="123" w:line="278" w:lineRule="auto"/>
        <w:ind w:right="303" w:firstLineChars="0" w:firstLine="420"/>
      </w:pPr>
      <w:r>
        <w:rPr>
          <w:spacing w:val="-5"/>
        </w:rPr>
        <w:t>根据上述阵列乘法器的原理，使用</w:t>
      </w:r>
      <w:r>
        <w:rPr>
          <w:spacing w:val="-5"/>
        </w:rPr>
        <w:t xml:space="preserve"> </w:t>
      </w:r>
      <w:r>
        <w:rPr>
          <w:rFonts w:eastAsia="Times New Roman"/>
        </w:rPr>
        <w:t xml:space="preserve">Quartus </w:t>
      </w:r>
      <w:r>
        <w:t>软件编辑相应的电路原理图并进行编译，其</w:t>
      </w:r>
      <w:r>
        <w:rPr>
          <w:spacing w:val="-28"/>
        </w:rPr>
        <w:t>在</w:t>
      </w:r>
      <w:r>
        <w:rPr>
          <w:spacing w:val="-28"/>
        </w:rPr>
        <w:t xml:space="preserve"> </w:t>
      </w:r>
      <w:r>
        <w:rPr>
          <w:rFonts w:eastAsia="Times New Roman"/>
          <w:spacing w:val="-3"/>
        </w:rPr>
        <w:t>FPGA</w:t>
      </w:r>
      <w:r>
        <w:rPr>
          <w:rFonts w:eastAsia="Times New Roman"/>
          <w:spacing w:val="-1"/>
        </w:rPr>
        <w:t xml:space="preserve"> </w:t>
      </w:r>
      <w:r>
        <w:rPr>
          <w:spacing w:val="-7"/>
        </w:rPr>
        <w:t>芯片中对应的引脚如图</w:t>
      </w:r>
      <w:r>
        <w:rPr>
          <w:spacing w:val="-7"/>
        </w:rPr>
        <w:t xml:space="preserve"> </w:t>
      </w:r>
      <w:r>
        <w:rPr>
          <w:rFonts w:eastAsia="Times New Roman"/>
          <w:spacing w:val="-2"/>
        </w:rPr>
        <w:t>1-3-2</w:t>
      </w:r>
      <w:r>
        <w:rPr>
          <w:rFonts w:eastAsia="Times New Roman"/>
        </w:rPr>
        <w:t xml:space="preserve"> </w:t>
      </w:r>
      <w:r>
        <w:rPr>
          <w:spacing w:val="-2"/>
        </w:rPr>
        <w:t>所示，框外文字表示连线标号，框内文字表示该引脚的含</w:t>
      </w:r>
      <w:r>
        <w:t>义（本实验例程见</w:t>
      </w:r>
      <w:r>
        <w:t>‘</w:t>
      </w:r>
      <w:r>
        <w:t>安装路径</w:t>
      </w:r>
      <w:r>
        <w:rPr>
          <w:rFonts w:eastAsia="Times New Roman"/>
        </w:rPr>
        <w:t>\FPGA</w:t>
      </w:r>
      <w:r>
        <w:rPr>
          <w:rFonts w:eastAsia="Times New Roman"/>
          <w:spacing w:val="-6"/>
        </w:rPr>
        <w:t xml:space="preserve"> \</w:t>
      </w:r>
      <w:r>
        <w:rPr>
          <w:rFonts w:eastAsia="Times New Roman"/>
        </w:rPr>
        <w:t>Multiply\Multiply.qpf</w:t>
      </w:r>
      <w:r>
        <w:t>’</w:t>
      </w:r>
      <w:r>
        <w:t>工程</w:t>
      </w:r>
      <w:r>
        <w:rPr>
          <w:spacing w:val="-105"/>
        </w:rPr>
        <w:t>）</w:t>
      </w:r>
      <w:r>
        <w:t>。</w:t>
      </w:r>
    </w:p>
    <w:p w14:paraId="29193215" w14:textId="58496E7A" w:rsidR="0087336D" w:rsidRDefault="0087336D" w:rsidP="0087336D">
      <w:pPr>
        <w:spacing w:before="94"/>
        <w:ind w:left="7" w:right="82"/>
        <w:jc w:val="center"/>
        <w:rPr>
          <w:sz w:val="16"/>
        </w:rPr>
      </w:pPr>
      <w:r>
        <w:rPr>
          <w:noProof/>
          <w:sz w:val="22"/>
        </w:rPr>
        <mc:AlternateContent>
          <mc:Choice Requires="wpg">
            <w:drawing>
              <wp:anchor distT="0" distB="0" distL="0" distR="0" simplePos="0" relativeHeight="251670528" behindDoc="1" locked="0" layoutInCell="1" allowOverlap="1" wp14:anchorId="619FB7B7" wp14:editId="0C0C8B52">
                <wp:simplePos x="0" y="0"/>
                <wp:positionH relativeFrom="page">
                  <wp:posOffset>2637155</wp:posOffset>
                </wp:positionH>
                <wp:positionV relativeFrom="paragraph">
                  <wp:posOffset>224155</wp:posOffset>
                </wp:positionV>
                <wp:extent cx="1315085" cy="699135"/>
                <wp:effectExtent l="8255" t="10160" r="10160" b="5080"/>
                <wp:wrapTopAndBottom/>
                <wp:docPr id="189510477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15085" cy="699135"/>
                          <a:chOff x="4153" y="353"/>
                          <a:chExt cx="2071" cy="1101"/>
                        </a:xfrm>
                      </wpg:grpSpPr>
                      <wps:wsp>
                        <wps:cNvPr id="1326912391" name="Rectangle 141"/>
                        <wps:cNvSpPr>
                          <a:spLocks noChangeArrowheads="1"/>
                        </wps:cNvSpPr>
                        <wps:spPr bwMode="auto">
                          <a:xfrm>
                            <a:off x="4158" y="357"/>
                            <a:ext cx="2061" cy="1092"/>
                          </a:xfrm>
                          <a:prstGeom prst="rect">
                            <a:avLst/>
                          </a:prstGeom>
                          <a:noFill/>
                          <a:ln w="599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4834167" name="Text Box 142"/>
                        <wps:cNvSpPr txBox="1">
                          <a:spLocks noChangeArrowheads="1"/>
                        </wps:cNvSpPr>
                        <wps:spPr bwMode="auto">
                          <a:xfrm>
                            <a:off x="4904" y="418"/>
                            <a:ext cx="587" cy="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5D41E3" w14:textId="77777777" w:rsidR="0087336D" w:rsidRDefault="0087336D" w:rsidP="0087336D">
                              <w:pPr>
                                <w:spacing w:line="184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P7...P0</w:t>
                              </w:r>
                            </w:p>
                            <w:p w14:paraId="41B56E1E" w14:textId="77777777" w:rsidR="0087336D" w:rsidRDefault="0087336D" w:rsidP="0087336D">
                              <w:pPr>
                                <w:spacing w:before="6"/>
                                <w:rPr>
                                  <w:sz w:val="15"/>
                                </w:rPr>
                              </w:pPr>
                            </w:p>
                            <w:p w14:paraId="684E47C4" w14:textId="77777777" w:rsidR="0087336D" w:rsidRDefault="0087336D" w:rsidP="0087336D">
                              <w:pPr>
                                <w:ind w:left="153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z w:val="14"/>
                                </w:rPr>
                                <w:t>FPGA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38568577" name="Text Box 143"/>
                        <wps:cNvSpPr txBox="1">
                          <a:spLocks noChangeArrowheads="1"/>
                        </wps:cNvSpPr>
                        <wps:spPr bwMode="auto">
                          <a:xfrm>
                            <a:off x="4390" y="1177"/>
                            <a:ext cx="587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E0706F" w14:textId="77777777" w:rsidR="0087336D" w:rsidRDefault="0087336D" w:rsidP="0087336D">
                              <w:pPr>
                                <w:spacing w:line="162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A3...A0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72825491" name="Text Box 144"/>
                        <wps:cNvSpPr txBox="1">
                          <a:spLocks noChangeArrowheads="1"/>
                        </wps:cNvSpPr>
                        <wps:spPr bwMode="auto">
                          <a:xfrm>
                            <a:off x="5421" y="1177"/>
                            <a:ext cx="587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A264C2" w14:textId="77777777" w:rsidR="0087336D" w:rsidRDefault="0087336D" w:rsidP="0087336D">
                              <w:pPr>
                                <w:spacing w:line="162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B3...B0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9FB7B7" id="Group 14" o:spid="_x0000_s1109" style="position:absolute;left:0;text-align:left;margin-left:207.65pt;margin-top:17.65pt;width:103.55pt;height:55.05pt;z-index:-251645952;mso-wrap-distance-left:0;mso-wrap-distance-right:0;mso-position-horizontal-relative:page" coordorigin="4153,353" coordsize="2071,11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">
                <v:rect id="Rectangle 141" o:spid="_x0000_s1110" style="position:absolute;left:4158;top:357;width:2061;height:10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" filled="f" strokeweight=".16639mm"/>
                <v:shape id="Text Box 142" o:spid="_x0000_s1111" type="#_x0000_t202" style="position:absolute;left:4904;top:418;width:587;height:5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" filled="f" stroked="f">
                  <v:textbox inset="0,0,0,0">
                    <w:txbxContent>
                      <w:p w14:paraId="115D41E3" w14:textId="77777777" w:rsidR="0087336D" w:rsidRDefault="0087336D" w:rsidP="0087336D">
                        <w:pPr>
                          <w:spacing w:line="184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P7...P0</w:t>
                        </w:r>
                      </w:p>
                      <w:p w14:paraId="41B56E1E" w14:textId="77777777" w:rsidR="0087336D" w:rsidRDefault="0087336D" w:rsidP="0087336D">
                        <w:pPr>
                          <w:spacing w:before="6"/>
                          <w:rPr>
                            <w:sz w:val="15"/>
                          </w:rPr>
                        </w:pPr>
                      </w:p>
                      <w:p w14:paraId="684E47C4" w14:textId="77777777" w:rsidR="0087336D" w:rsidRDefault="0087336D" w:rsidP="0087336D">
                        <w:pPr>
                          <w:ind w:left="153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FPGA</w:t>
                        </w:r>
                      </w:p>
                    </w:txbxContent>
                  </v:textbox>
                </v:shape>
                <v:shape id="Text Box 143" o:spid="_x0000_s1112" type="#_x0000_t202" style="position:absolute;left:4390;top:1177;width:587;height: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" filled="f" stroked="f">
                  <v:textbox inset="0,0,0,0">
                    <w:txbxContent>
                      <w:p w14:paraId="6BE0706F" w14:textId="77777777" w:rsidR="0087336D" w:rsidRDefault="0087336D" w:rsidP="0087336D">
                        <w:pPr>
                          <w:spacing w:line="162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A3...A0</w:t>
                        </w:r>
                      </w:p>
                    </w:txbxContent>
                  </v:textbox>
                </v:shape>
                <v:shape id="Text Box 144" o:spid="_x0000_s1113" type="#_x0000_t202" style="position:absolute;left:5421;top:1177;width:587;height: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" filled="f" stroked="f">
                  <v:textbox inset="0,0,0,0">
                    <w:txbxContent>
                      <w:p w14:paraId="4FA264C2" w14:textId="77777777" w:rsidR="0087336D" w:rsidRDefault="0087336D" w:rsidP="0087336D">
                        <w:pPr>
                          <w:spacing w:line="162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B3...B0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sz w:val="16"/>
        </w:rPr>
        <w:t>Y7...Y0</w:t>
      </w:r>
    </w:p>
    <w:p w14:paraId="46A319CF" w14:textId="77777777" w:rsidR="0087336D" w:rsidRDefault="0087336D" w:rsidP="0087336D">
      <w:pPr>
        <w:tabs>
          <w:tab w:val="left" w:pos="1030"/>
        </w:tabs>
        <w:spacing w:before="35"/>
        <w:ind w:right="73"/>
        <w:jc w:val="center"/>
        <w:rPr>
          <w:sz w:val="16"/>
        </w:rPr>
      </w:pPr>
      <w:r>
        <w:rPr>
          <w:sz w:val="16"/>
        </w:rPr>
        <w:t>U3...U0</w:t>
      </w:r>
      <w:r>
        <w:rPr>
          <w:sz w:val="16"/>
        </w:rPr>
        <w:tab/>
        <w:t>Z3...Z0</w:t>
      </w:r>
    </w:p>
    <w:p w14:paraId="7A21ED4B" w14:textId="77777777" w:rsidR="0087336D" w:rsidRDefault="0087336D" w:rsidP="0087336D">
      <w:pPr>
        <w:pStyle w:val="BodyText"/>
        <w:spacing w:before="3"/>
        <w:rPr>
          <w:sz w:val="11"/>
        </w:rPr>
      </w:pPr>
    </w:p>
    <w:p w14:paraId="029940F3" w14:textId="77777777" w:rsidR="0087336D" w:rsidRDefault="0087336D" w:rsidP="0087336D">
      <w:pPr>
        <w:spacing w:before="44"/>
        <w:ind w:left="8" w:right="82"/>
        <w:jc w:val="center"/>
        <w:rPr>
          <w:rFonts w:ascii="微软雅黑" w:eastAsia="微软雅黑"/>
          <w:b/>
          <w:sz w:val="18"/>
        </w:rPr>
      </w:pPr>
      <w:r>
        <w:rPr>
          <w:rFonts w:ascii="微软雅黑" w:eastAsia="微软雅黑" w:hint="eastAsia"/>
          <w:b/>
          <w:spacing w:val="-4"/>
          <w:sz w:val="18"/>
        </w:rPr>
        <w:t xml:space="preserve">图 </w:t>
      </w:r>
      <w:r>
        <w:rPr>
          <w:rFonts w:eastAsia="Times New Roman"/>
          <w:b/>
          <w:sz w:val="18"/>
        </w:rPr>
        <w:t>1-3-2</w:t>
      </w:r>
      <w:r>
        <w:rPr>
          <w:rFonts w:eastAsia="Times New Roman"/>
          <w:b/>
          <w:spacing w:val="89"/>
          <w:sz w:val="18"/>
        </w:rPr>
        <w:t xml:space="preserve"> </w:t>
      </w:r>
      <w:r>
        <w:rPr>
          <w:rFonts w:ascii="微软雅黑" w:eastAsia="微软雅黑" w:hint="eastAsia"/>
          <w:b/>
          <w:sz w:val="18"/>
        </w:rPr>
        <w:t>引脚分配图</w:t>
      </w:r>
    </w:p>
    <w:p w14:paraId="4C5D5091" w14:textId="77777777" w:rsidR="0087336D" w:rsidRDefault="0087336D" w:rsidP="0087336D">
      <w:pPr>
        <w:pStyle w:val="ListParagraph"/>
        <w:numPr>
          <w:ilvl w:val="3"/>
          <w:numId w:val="45"/>
        </w:numPr>
        <w:tabs>
          <w:tab w:val="left" w:pos="1002"/>
        </w:tabs>
        <w:autoSpaceDE w:val="0"/>
        <w:autoSpaceDN w:val="0"/>
        <w:spacing w:before="97"/>
        <w:ind w:left="1001" w:firstLineChars="0" w:hanging="352"/>
      </w:pPr>
      <w:r>
        <w:rPr>
          <w:spacing w:val="-12"/>
        </w:rPr>
        <w:t>关闭实验系统电源，按图</w:t>
      </w:r>
      <w:r>
        <w:rPr>
          <w:spacing w:val="-12"/>
        </w:rPr>
        <w:t xml:space="preserve"> </w:t>
      </w:r>
      <w:r>
        <w:rPr>
          <w:rFonts w:eastAsia="Times New Roman"/>
        </w:rPr>
        <w:t>1-3-3</w:t>
      </w:r>
      <w:r>
        <w:rPr>
          <w:rFonts w:eastAsia="Times New Roman"/>
          <w:spacing w:val="1"/>
        </w:rPr>
        <w:t xml:space="preserve"> </w:t>
      </w:r>
      <w:r>
        <w:rPr>
          <w:spacing w:val="-7"/>
        </w:rPr>
        <w:t>连接实验电路，图中将用户需要连接的信号用圆圈标明。</w:t>
      </w:r>
    </w:p>
    <w:p w14:paraId="32E89D8D" w14:textId="6DF4C78C" w:rsidR="0087336D" w:rsidRDefault="00527C77" w:rsidP="0087336D">
      <w:pPr>
        <w:pStyle w:val="ListParagraph"/>
        <w:numPr>
          <w:ilvl w:val="3"/>
          <w:numId w:val="45"/>
        </w:numPr>
        <w:tabs>
          <w:tab w:val="left" w:pos="1002"/>
        </w:tabs>
        <w:autoSpaceDE w:val="0"/>
        <w:autoSpaceDN w:val="0"/>
        <w:spacing w:before="43" w:line="278" w:lineRule="auto"/>
        <w:ind w:right="303" w:firstLineChars="0" w:firstLine="420"/>
      </w:pPr>
      <w:r>
        <w:rPr>
          <w:noProof/>
          <w:sz w:val="22"/>
        </w:rPr>
        <mc:AlternateContent>
          <mc:Choice Requires="wpg">
            <w:drawing>
              <wp:anchor distT="0" distB="0" distL="0" distR="0" simplePos="0" relativeHeight="251671552" behindDoc="1" locked="0" layoutInCell="1" allowOverlap="1" wp14:anchorId="4757E0F0" wp14:editId="6ED76898">
                <wp:simplePos x="0" y="0"/>
                <wp:positionH relativeFrom="page">
                  <wp:posOffset>2949459</wp:posOffset>
                </wp:positionH>
                <wp:positionV relativeFrom="paragraph">
                  <wp:posOffset>689841</wp:posOffset>
                </wp:positionV>
                <wp:extent cx="1473200" cy="1699895"/>
                <wp:effectExtent l="1905" t="7620" r="10795" b="6985"/>
                <wp:wrapTopAndBottom/>
                <wp:docPr id="324294605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73200" cy="1699895"/>
                          <a:chOff x="4023" y="710"/>
                          <a:chExt cx="2320" cy="2677"/>
                        </a:xfrm>
                      </wpg:grpSpPr>
                      <wps:wsp>
                        <wps:cNvPr id="672516533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4028" y="1321"/>
                            <a:ext cx="2311" cy="1006"/>
                          </a:xfrm>
                          <a:prstGeom prst="rect">
                            <a:avLst/>
                          </a:prstGeom>
                          <a:noFill/>
                          <a:ln w="605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1506223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5341" y="2206"/>
                            <a:ext cx="777" cy="38"/>
                          </a:xfrm>
                          <a:prstGeom prst="rect">
                            <a:avLst/>
                          </a:prstGeom>
                          <a:noFill/>
                          <a:ln w="611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9382722" name="Rectangle 148"/>
                        <wps:cNvSpPr>
                          <a:spLocks noChangeArrowheads="1"/>
                        </wps:cNvSpPr>
                        <wps:spPr bwMode="auto">
                          <a:xfrm>
                            <a:off x="4028" y="2616"/>
                            <a:ext cx="2311" cy="765"/>
                          </a:xfrm>
                          <a:prstGeom prst="rect">
                            <a:avLst/>
                          </a:prstGeom>
                          <a:noFill/>
                          <a:ln w="6051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8539515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5338" y="2718"/>
                            <a:ext cx="777" cy="38"/>
                          </a:xfrm>
                          <a:prstGeom prst="rect">
                            <a:avLst/>
                          </a:prstGeom>
                          <a:noFill/>
                          <a:ln w="611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5834390" name="Line 150"/>
                        <wps:cNvCnPr>
                          <a:cxnSpLocks noChangeShapeType="1"/>
                        </wps:cNvCnPr>
                        <wps:spPr bwMode="auto">
                          <a:xfrm>
                            <a:off x="5490" y="271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610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3806489" name="Line 151"/>
                        <wps:cNvCnPr>
                          <a:cxnSpLocks noChangeShapeType="1"/>
                        </wps:cNvCnPr>
                        <wps:spPr bwMode="auto">
                          <a:xfrm>
                            <a:off x="5968" y="272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610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3707484" name="Freeform 152"/>
                        <wps:cNvSpPr>
                          <a:spLocks/>
                        </wps:cNvSpPr>
                        <wps:spPr bwMode="auto">
                          <a:xfrm>
                            <a:off x="5444" y="2432"/>
                            <a:ext cx="90" cy="91"/>
                          </a:xfrm>
                          <a:custGeom>
                            <a:avLst/>
                            <a:gdLst>
                              <a:gd name="T0" fmla="+- 0 5489 5444"/>
                              <a:gd name="T1" fmla="*/ T0 w 90"/>
                              <a:gd name="T2" fmla="+- 0 2523 2432"/>
                              <a:gd name="T3" fmla="*/ 2523 h 91"/>
                              <a:gd name="T4" fmla="+- 0 5480 5444"/>
                              <a:gd name="T5" fmla="*/ T4 w 90"/>
                              <a:gd name="T6" fmla="+- 0 2521 2432"/>
                              <a:gd name="T7" fmla="*/ 2521 h 91"/>
                              <a:gd name="T8" fmla="+- 0 5471 5444"/>
                              <a:gd name="T9" fmla="*/ T8 w 90"/>
                              <a:gd name="T10" fmla="+- 0 2519 2432"/>
                              <a:gd name="T11" fmla="*/ 2519 h 91"/>
                              <a:gd name="T12" fmla="+- 0 5464 5444"/>
                              <a:gd name="T13" fmla="*/ T12 w 90"/>
                              <a:gd name="T14" fmla="+- 0 2515 2432"/>
                              <a:gd name="T15" fmla="*/ 2515 h 91"/>
                              <a:gd name="T16" fmla="+- 0 5457 5444"/>
                              <a:gd name="T17" fmla="*/ T16 w 90"/>
                              <a:gd name="T18" fmla="+- 0 2510 2432"/>
                              <a:gd name="T19" fmla="*/ 2510 h 91"/>
                              <a:gd name="T20" fmla="+- 0 5451 5444"/>
                              <a:gd name="T21" fmla="*/ T20 w 90"/>
                              <a:gd name="T22" fmla="+- 0 2502 2432"/>
                              <a:gd name="T23" fmla="*/ 2502 h 91"/>
                              <a:gd name="T24" fmla="+- 0 5447 5444"/>
                              <a:gd name="T25" fmla="*/ T24 w 90"/>
                              <a:gd name="T26" fmla="+- 0 2495 2432"/>
                              <a:gd name="T27" fmla="*/ 2495 h 91"/>
                              <a:gd name="T28" fmla="+- 0 5445 5444"/>
                              <a:gd name="T29" fmla="*/ T28 w 90"/>
                              <a:gd name="T30" fmla="+- 0 2486 2432"/>
                              <a:gd name="T31" fmla="*/ 2486 h 91"/>
                              <a:gd name="T32" fmla="+- 0 5444 5444"/>
                              <a:gd name="T33" fmla="*/ T32 w 90"/>
                              <a:gd name="T34" fmla="+- 0 2477 2432"/>
                              <a:gd name="T35" fmla="*/ 2477 h 91"/>
                              <a:gd name="T36" fmla="+- 0 5445 5444"/>
                              <a:gd name="T37" fmla="*/ T36 w 90"/>
                              <a:gd name="T38" fmla="+- 0 2468 2432"/>
                              <a:gd name="T39" fmla="*/ 2468 h 91"/>
                              <a:gd name="T40" fmla="+- 0 5480 5444"/>
                              <a:gd name="T41" fmla="*/ T40 w 90"/>
                              <a:gd name="T42" fmla="+- 0 2432 2432"/>
                              <a:gd name="T43" fmla="*/ 2432 h 91"/>
                              <a:gd name="T44" fmla="+- 0 5499 5444"/>
                              <a:gd name="T45" fmla="*/ T44 w 90"/>
                              <a:gd name="T46" fmla="+- 0 2432 2432"/>
                              <a:gd name="T47" fmla="*/ 2432 h 91"/>
                              <a:gd name="T48" fmla="+- 0 5534 5444"/>
                              <a:gd name="T49" fmla="*/ T48 w 90"/>
                              <a:gd name="T50" fmla="+- 0 2477 2432"/>
                              <a:gd name="T51" fmla="*/ 2477 h 91"/>
                              <a:gd name="T52" fmla="+- 0 5533 5444"/>
                              <a:gd name="T53" fmla="*/ T52 w 90"/>
                              <a:gd name="T54" fmla="+- 0 2486 2432"/>
                              <a:gd name="T55" fmla="*/ 2486 h 91"/>
                              <a:gd name="T56" fmla="+- 0 5530 5444"/>
                              <a:gd name="T57" fmla="*/ T56 w 90"/>
                              <a:gd name="T58" fmla="+- 0 2495 2432"/>
                              <a:gd name="T59" fmla="*/ 2495 h 91"/>
                              <a:gd name="T60" fmla="+- 0 5520 5444"/>
                              <a:gd name="T61" fmla="*/ T60 w 90"/>
                              <a:gd name="T62" fmla="+- 0 2510 2432"/>
                              <a:gd name="T63" fmla="*/ 2510 h 91"/>
                              <a:gd name="T64" fmla="+- 0 5507 5444"/>
                              <a:gd name="T65" fmla="*/ T64 w 90"/>
                              <a:gd name="T66" fmla="+- 0 2519 2432"/>
                              <a:gd name="T67" fmla="*/ 2519 h 91"/>
                              <a:gd name="T68" fmla="+- 0 5499 5444"/>
                              <a:gd name="T69" fmla="*/ T68 w 90"/>
                              <a:gd name="T70" fmla="+- 0 2521 2432"/>
                              <a:gd name="T71" fmla="*/ 2521 h 91"/>
                              <a:gd name="T72" fmla="+- 0 5489 5444"/>
                              <a:gd name="T73" fmla="*/ T72 w 90"/>
                              <a:gd name="T74" fmla="+- 0 2523 2432"/>
                              <a:gd name="T75" fmla="*/ 2523 h 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90" h="91">
                                <a:moveTo>
                                  <a:pt x="45" y="91"/>
                                </a:moveTo>
                                <a:lnTo>
                                  <a:pt x="36" y="89"/>
                                </a:lnTo>
                                <a:lnTo>
                                  <a:pt x="27" y="87"/>
                                </a:lnTo>
                                <a:lnTo>
                                  <a:pt x="20" y="83"/>
                                </a:lnTo>
                                <a:lnTo>
                                  <a:pt x="13" y="78"/>
                                </a:lnTo>
                                <a:lnTo>
                                  <a:pt x="7" y="70"/>
                                </a:lnTo>
                                <a:lnTo>
                                  <a:pt x="3" y="63"/>
                                </a:lnTo>
                                <a:lnTo>
                                  <a:pt x="1" y="54"/>
                                </a:lnTo>
                                <a:lnTo>
                                  <a:pt x="0" y="45"/>
                                </a:lnTo>
                                <a:lnTo>
                                  <a:pt x="1" y="36"/>
                                </a:lnTo>
                                <a:lnTo>
                                  <a:pt x="36" y="0"/>
                                </a:lnTo>
                                <a:lnTo>
                                  <a:pt x="55" y="0"/>
                                </a:lnTo>
                                <a:lnTo>
                                  <a:pt x="90" y="45"/>
                                </a:lnTo>
                                <a:lnTo>
                                  <a:pt x="89" y="54"/>
                                </a:lnTo>
                                <a:lnTo>
                                  <a:pt x="86" y="63"/>
                                </a:lnTo>
                                <a:lnTo>
                                  <a:pt x="76" y="78"/>
                                </a:lnTo>
                                <a:lnTo>
                                  <a:pt x="63" y="87"/>
                                </a:lnTo>
                                <a:lnTo>
                                  <a:pt x="55" y="89"/>
                                </a:lnTo>
                                <a:lnTo>
                                  <a:pt x="45" y="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5801321" name="Freeform 153"/>
                        <wps:cNvSpPr>
                          <a:spLocks/>
                        </wps:cNvSpPr>
                        <wps:spPr bwMode="auto">
                          <a:xfrm>
                            <a:off x="5444" y="2432"/>
                            <a:ext cx="90" cy="91"/>
                          </a:xfrm>
                          <a:custGeom>
                            <a:avLst/>
                            <a:gdLst>
                              <a:gd name="T0" fmla="+- 0 5489 5444"/>
                              <a:gd name="T1" fmla="*/ T0 w 90"/>
                              <a:gd name="T2" fmla="+- 0 2432 2432"/>
                              <a:gd name="T3" fmla="*/ 2432 h 91"/>
                              <a:gd name="T4" fmla="+- 0 5480 5444"/>
                              <a:gd name="T5" fmla="*/ T4 w 90"/>
                              <a:gd name="T6" fmla="+- 0 2432 2432"/>
                              <a:gd name="T7" fmla="*/ 2432 h 91"/>
                              <a:gd name="T8" fmla="+- 0 5471 5444"/>
                              <a:gd name="T9" fmla="*/ T8 w 90"/>
                              <a:gd name="T10" fmla="+- 0 2436 2432"/>
                              <a:gd name="T11" fmla="*/ 2436 h 91"/>
                              <a:gd name="T12" fmla="+- 0 5444 5444"/>
                              <a:gd name="T13" fmla="*/ T12 w 90"/>
                              <a:gd name="T14" fmla="+- 0 2477 2432"/>
                              <a:gd name="T15" fmla="*/ 2477 h 91"/>
                              <a:gd name="T16" fmla="+- 0 5445 5444"/>
                              <a:gd name="T17" fmla="*/ T16 w 90"/>
                              <a:gd name="T18" fmla="+- 0 2486 2432"/>
                              <a:gd name="T19" fmla="*/ 2486 h 91"/>
                              <a:gd name="T20" fmla="+- 0 5447 5444"/>
                              <a:gd name="T21" fmla="*/ T20 w 90"/>
                              <a:gd name="T22" fmla="+- 0 2495 2432"/>
                              <a:gd name="T23" fmla="*/ 2495 h 91"/>
                              <a:gd name="T24" fmla="+- 0 5451 5444"/>
                              <a:gd name="T25" fmla="*/ T24 w 90"/>
                              <a:gd name="T26" fmla="+- 0 2502 2432"/>
                              <a:gd name="T27" fmla="*/ 2502 h 91"/>
                              <a:gd name="T28" fmla="+- 0 5457 5444"/>
                              <a:gd name="T29" fmla="*/ T28 w 90"/>
                              <a:gd name="T30" fmla="+- 0 2510 2432"/>
                              <a:gd name="T31" fmla="*/ 2510 h 91"/>
                              <a:gd name="T32" fmla="+- 0 5464 5444"/>
                              <a:gd name="T33" fmla="*/ T32 w 90"/>
                              <a:gd name="T34" fmla="+- 0 2515 2432"/>
                              <a:gd name="T35" fmla="*/ 2515 h 91"/>
                              <a:gd name="T36" fmla="+- 0 5471 5444"/>
                              <a:gd name="T37" fmla="*/ T36 w 90"/>
                              <a:gd name="T38" fmla="+- 0 2519 2432"/>
                              <a:gd name="T39" fmla="*/ 2519 h 91"/>
                              <a:gd name="T40" fmla="+- 0 5480 5444"/>
                              <a:gd name="T41" fmla="*/ T40 w 90"/>
                              <a:gd name="T42" fmla="+- 0 2521 2432"/>
                              <a:gd name="T43" fmla="*/ 2521 h 91"/>
                              <a:gd name="T44" fmla="+- 0 5489 5444"/>
                              <a:gd name="T45" fmla="*/ T44 w 90"/>
                              <a:gd name="T46" fmla="+- 0 2523 2432"/>
                              <a:gd name="T47" fmla="*/ 2523 h 91"/>
                              <a:gd name="T48" fmla="+- 0 5499 5444"/>
                              <a:gd name="T49" fmla="*/ T48 w 90"/>
                              <a:gd name="T50" fmla="+- 0 2521 2432"/>
                              <a:gd name="T51" fmla="*/ 2521 h 91"/>
                              <a:gd name="T52" fmla="+- 0 5507 5444"/>
                              <a:gd name="T53" fmla="*/ T52 w 90"/>
                              <a:gd name="T54" fmla="+- 0 2519 2432"/>
                              <a:gd name="T55" fmla="*/ 2519 h 91"/>
                              <a:gd name="T56" fmla="+- 0 5514 5444"/>
                              <a:gd name="T57" fmla="*/ T56 w 90"/>
                              <a:gd name="T58" fmla="+- 0 2515 2432"/>
                              <a:gd name="T59" fmla="*/ 2515 h 91"/>
                              <a:gd name="T60" fmla="+- 0 5520 5444"/>
                              <a:gd name="T61" fmla="*/ T60 w 90"/>
                              <a:gd name="T62" fmla="+- 0 2510 2432"/>
                              <a:gd name="T63" fmla="*/ 2510 h 91"/>
                              <a:gd name="T64" fmla="+- 0 5525 5444"/>
                              <a:gd name="T65" fmla="*/ T64 w 90"/>
                              <a:gd name="T66" fmla="+- 0 2502 2432"/>
                              <a:gd name="T67" fmla="*/ 2502 h 91"/>
                              <a:gd name="T68" fmla="+- 0 5530 5444"/>
                              <a:gd name="T69" fmla="*/ T68 w 90"/>
                              <a:gd name="T70" fmla="+- 0 2495 2432"/>
                              <a:gd name="T71" fmla="*/ 2495 h 91"/>
                              <a:gd name="T72" fmla="+- 0 5533 5444"/>
                              <a:gd name="T73" fmla="*/ T72 w 90"/>
                              <a:gd name="T74" fmla="+- 0 2486 2432"/>
                              <a:gd name="T75" fmla="*/ 2486 h 91"/>
                              <a:gd name="T76" fmla="+- 0 5534 5444"/>
                              <a:gd name="T77" fmla="*/ T76 w 90"/>
                              <a:gd name="T78" fmla="+- 0 2477 2432"/>
                              <a:gd name="T79" fmla="*/ 2477 h 91"/>
                              <a:gd name="T80" fmla="+- 0 5533 5444"/>
                              <a:gd name="T81" fmla="*/ T80 w 90"/>
                              <a:gd name="T82" fmla="+- 0 2468 2432"/>
                              <a:gd name="T83" fmla="*/ 2468 h 91"/>
                              <a:gd name="T84" fmla="+- 0 5499 5444"/>
                              <a:gd name="T85" fmla="*/ T84 w 90"/>
                              <a:gd name="T86" fmla="+- 0 2432 2432"/>
                              <a:gd name="T87" fmla="*/ 2432 h 91"/>
                              <a:gd name="T88" fmla="+- 0 5489 5444"/>
                              <a:gd name="T89" fmla="*/ T88 w 90"/>
                              <a:gd name="T90" fmla="+- 0 2432 2432"/>
                              <a:gd name="T91" fmla="*/ 2432 h 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90" h="91">
                                <a:moveTo>
                                  <a:pt x="45" y="0"/>
                                </a:moveTo>
                                <a:lnTo>
                                  <a:pt x="36" y="0"/>
                                </a:lnTo>
                                <a:lnTo>
                                  <a:pt x="27" y="4"/>
                                </a:lnTo>
                                <a:lnTo>
                                  <a:pt x="0" y="45"/>
                                </a:lnTo>
                                <a:lnTo>
                                  <a:pt x="1" y="54"/>
                                </a:lnTo>
                                <a:lnTo>
                                  <a:pt x="3" y="63"/>
                                </a:lnTo>
                                <a:lnTo>
                                  <a:pt x="7" y="70"/>
                                </a:lnTo>
                                <a:lnTo>
                                  <a:pt x="13" y="78"/>
                                </a:lnTo>
                                <a:lnTo>
                                  <a:pt x="20" y="83"/>
                                </a:lnTo>
                                <a:lnTo>
                                  <a:pt x="27" y="87"/>
                                </a:lnTo>
                                <a:lnTo>
                                  <a:pt x="36" y="89"/>
                                </a:lnTo>
                                <a:lnTo>
                                  <a:pt x="45" y="91"/>
                                </a:lnTo>
                                <a:lnTo>
                                  <a:pt x="55" y="89"/>
                                </a:lnTo>
                                <a:lnTo>
                                  <a:pt x="63" y="87"/>
                                </a:lnTo>
                                <a:lnTo>
                                  <a:pt x="70" y="83"/>
                                </a:lnTo>
                                <a:lnTo>
                                  <a:pt x="76" y="78"/>
                                </a:lnTo>
                                <a:lnTo>
                                  <a:pt x="81" y="70"/>
                                </a:lnTo>
                                <a:lnTo>
                                  <a:pt x="86" y="63"/>
                                </a:lnTo>
                                <a:lnTo>
                                  <a:pt x="89" y="54"/>
                                </a:lnTo>
                                <a:lnTo>
                                  <a:pt x="90" y="45"/>
                                </a:lnTo>
                                <a:lnTo>
                                  <a:pt x="89" y="36"/>
                                </a:lnTo>
                                <a:lnTo>
                                  <a:pt x="55" y="0"/>
                                </a:lnTo>
                                <a:lnTo>
                                  <a:pt x="4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6340248" name="Line 154"/>
                        <wps:cNvCnPr>
                          <a:cxnSpLocks noChangeShapeType="1"/>
                        </wps:cNvCnPr>
                        <wps:spPr bwMode="auto">
                          <a:xfrm>
                            <a:off x="5683" y="2482"/>
                            <a:ext cx="117" cy="0"/>
                          </a:xfrm>
                          <a:prstGeom prst="line">
                            <a:avLst/>
                          </a:prstGeom>
                          <a:noFill/>
                          <a:ln w="10192">
                            <a:solidFill>
                              <a:srgbClr val="000000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4286610" name="Freeform 155"/>
                        <wps:cNvSpPr>
                          <a:spLocks/>
                        </wps:cNvSpPr>
                        <wps:spPr bwMode="auto">
                          <a:xfrm>
                            <a:off x="5923" y="2436"/>
                            <a:ext cx="90" cy="91"/>
                          </a:xfrm>
                          <a:custGeom>
                            <a:avLst/>
                            <a:gdLst>
                              <a:gd name="T0" fmla="+- 0 5968 5923"/>
                              <a:gd name="T1" fmla="*/ T0 w 90"/>
                              <a:gd name="T2" fmla="+- 0 2527 2436"/>
                              <a:gd name="T3" fmla="*/ 2527 h 91"/>
                              <a:gd name="T4" fmla="+- 0 5958 5923"/>
                              <a:gd name="T5" fmla="*/ T4 w 90"/>
                              <a:gd name="T6" fmla="+- 0 2525 2436"/>
                              <a:gd name="T7" fmla="*/ 2525 h 91"/>
                              <a:gd name="T8" fmla="+- 0 5950 5923"/>
                              <a:gd name="T9" fmla="*/ T8 w 90"/>
                              <a:gd name="T10" fmla="+- 0 2523 2436"/>
                              <a:gd name="T11" fmla="*/ 2523 h 91"/>
                              <a:gd name="T12" fmla="+- 0 5943 5923"/>
                              <a:gd name="T13" fmla="*/ T12 w 90"/>
                              <a:gd name="T14" fmla="+- 0 2518 2436"/>
                              <a:gd name="T15" fmla="*/ 2518 h 91"/>
                              <a:gd name="T16" fmla="+- 0 5936 5923"/>
                              <a:gd name="T17" fmla="*/ T16 w 90"/>
                              <a:gd name="T18" fmla="+- 0 2514 2436"/>
                              <a:gd name="T19" fmla="*/ 2514 h 91"/>
                              <a:gd name="T20" fmla="+- 0 5930 5923"/>
                              <a:gd name="T21" fmla="*/ T20 w 90"/>
                              <a:gd name="T22" fmla="+- 0 2506 2436"/>
                              <a:gd name="T23" fmla="*/ 2506 h 91"/>
                              <a:gd name="T24" fmla="+- 0 5926 5923"/>
                              <a:gd name="T25" fmla="*/ T24 w 90"/>
                              <a:gd name="T26" fmla="+- 0 2498 2436"/>
                              <a:gd name="T27" fmla="*/ 2498 h 91"/>
                              <a:gd name="T28" fmla="+- 0 5924 5923"/>
                              <a:gd name="T29" fmla="*/ T28 w 90"/>
                              <a:gd name="T30" fmla="+- 0 2490 2436"/>
                              <a:gd name="T31" fmla="*/ 2490 h 91"/>
                              <a:gd name="T32" fmla="+- 0 5923 5923"/>
                              <a:gd name="T33" fmla="*/ T32 w 90"/>
                              <a:gd name="T34" fmla="+- 0 2481 2436"/>
                              <a:gd name="T35" fmla="*/ 2481 h 91"/>
                              <a:gd name="T36" fmla="+- 0 5924 5923"/>
                              <a:gd name="T37" fmla="*/ T36 w 90"/>
                              <a:gd name="T38" fmla="+- 0 2472 2436"/>
                              <a:gd name="T39" fmla="*/ 2472 h 91"/>
                              <a:gd name="T40" fmla="+- 0 5958 5923"/>
                              <a:gd name="T41" fmla="*/ T40 w 90"/>
                              <a:gd name="T42" fmla="+- 0 2436 2436"/>
                              <a:gd name="T43" fmla="*/ 2436 h 91"/>
                              <a:gd name="T44" fmla="+- 0 5977 5923"/>
                              <a:gd name="T45" fmla="*/ T44 w 90"/>
                              <a:gd name="T46" fmla="+- 0 2436 2436"/>
                              <a:gd name="T47" fmla="*/ 2436 h 91"/>
                              <a:gd name="T48" fmla="+- 0 6013 5923"/>
                              <a:gd name="T49" fmla="*/ T48 w 90"/>
                              <a:gd name="T50" fmla="+- 0 2481 2436"/>
                              <a:gd name="T51" fmla="*/ 2481 h 91"/>
                              <a:gd name="T52" fmla="+- 0 6012 5923"/>
                              <a:gd name="T53" fmla="*/ T52 w 90"/>
                              <a:gd name="T54" fmla="+- 0 2490 2436"/>
                              <a:gd name="T55" fmla="*/ 2490 h 91"/>
                              <a:gd name="T56" fmla="+- 0 6009 5923"/>
                              <a:gd name="T57" fmla="*/ T56 w 90"/>
                              <a:gd name="T58" fmla="+- 0 2498 2436"/>
                              <a:gd name="T59" fmla="*/ 2498 h 91"/>
                              <a:gd name="T60" fmla="+- 0 5999 5923"/>
                              <a:gd name="T61" fmla="*/ T60 w 90"/>
                              <a:gd name="T62" fmla="+- 0 2514 2436"/>
                              <a:gd name="T63" fmla="*/ 2514 h 91"/>
                              <a:gd name="T64" fmla="+- 0 5986 5923"/>
                              <a:gd name="T65" fmla="*/ T64 w 90"/>
                              <a:gd name="T66" fmla="+- 0 2523 2436"/>
                              <a:gd name="T67" fmla="*/ 2523 h 91"/>
                              <a:gd name="T68" fmla="+- 0 5977 5923"/>
                              <a:gd name="T69" fmla="*/ T68 w 90"/>
                              <a:gd name="T70" fmla="+- 0 2525 2436"/>
                              <a:gd name="T71" fmla="*/ 2525 h 91"/>
                              <a:gd name="T72" fmla="+- 0 5968 5923"/>
                              <a:gd name="T73" fmla="*/ T72 w 90"/>
                              <a:gd name="T74" fmla="+- 0 2527 2436"/>
                              <a:gd name="T75" fmla="*/ 2527 h 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90" h="91">
                                <a:moveTo>
                                  <a:pt x="45" y="91"/>
                                </a:moveTo>
                                <a:lnTo>
                                  <a:pt x="35" y="89"/>
                                </a:lnTo>
                                <a:lnTo>
                                  <a:pt x="27" y="87"/>
                                </a:lnTo>
                                <a:lnTo>
                                  <a:pt x="20" y="82"/>
                                </a:lnTo>
                                <a:lnTo>
                                  <a:pt x="13" y="78"/>
                                </a:lnTo>
                                <a:lnTo>
                                  <a:pt x="7" y="70"/>
                                </a:lnTo>
                                <a:lnTo>
                                  <a:pt x="3" y="62"/>
                                </a:lnTo>
                                <a:lnTo>
                                  <a:pt x="1" y="54"/>
                                </a:lnTo>
                                <a:lnTo>
                                  <a:pt x="0" y="45"/>
                                </a:lnTo>
                                <a:lnTo>
                                  <a:pt x="1" y="36"/>
                                </a:lnTo>
                                <a:lnTo>
                                  <a:pt x="35" y="0"/>
                                </a:lnTo>
                                <a:lnTo>
                                  <a:pt x="54" y="0"/>
                                </a:lnTo>
                                <a:lnTo>
                                  <a:pt x="90" y="45"/>
                                </a:lnTo>
                                <a:lnTo>
                                  <a:pt x="89" y="54"/>
                                </a:lnTo>
                                <a:lnTo>
                                  <a:pt x="86" y="62"/>
                                </a:lnTo>
                                <a:lnTo>
                                  <a:pt x="76" y="78"/>
                                </a:lnTo>
                                <a:lnTo>
                                  <a:pt x="63" y="87"/>
                                </a:lnTo>
                                <a:lnTo>
                                  <a:pt x="54" y="89"/>
                                </a:lnTo>
                                <a:lnTo>
                                  <a:pt x="45" y="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5712189" name="Freeform 156"/>
                        <wps:cNvSpPr>
                          <a:spLocks/>
                        </wps:cNvSpPr>
                        <wps:spPr bwMode="auto">
                          <a:xfrm>
                            <a:off x="5923" y="2436"/>
                            <a:ext cx="90" cy="91"/>
                          </a:xfrm>
                          <a:custGeom>
                            <a:avLst/>
                            <a:gdLst>
                              <a:gd name="T0" fmla="+- 0 5968 5923"/>
                              <a:gd name="T1" fmla="*/ T0 w 90"/>
                              <a:gd name="T2" fmla="+- 0 2436 2436"/>
                              <a:gd name="T3" fmla="*/ 2436 h 91"/>
                              <a:gd name="T4" fmla="+- 0 5958 5923"/>
                              <a:gd name="T5" fmla="*/ T4 w 90"/>
                              <a:gd name="T6" fmla="+- 0 2436 2436"/>
                              <a:gd name="T7" fmla="*/ 2436 h 91"/>
                              <a:gd name="T8" fmla="+- 0 5950 5923"/>
                              <a:gd name="T9" fmla="*/ T8 w 90"/>
                              <a:gd name="T10" fmla="+- 0 2440 2436"/>
                              <a:gd name="T11" fmla="*/ 2440 h 91"/>
                              <a:gd name="T12" fmla="+- 0 5923 5923"/>
                              <a:gd name="T13" fmla="*/ T12 w 90"/>
                              <a:gd name="T14" fmla="+- 0 2481 2436"/>
                              <a:gd name="T15" fmla="*/ 2481 h 91"/>
                              <a:gd name="T16" fmla="+- 0 5924 5923"/>
                              <a:gd name="T17" fmla="*/ T16 w 90"/>
                              <a:gd name="T18" fmla="+- 0 2490 2436"/>
                              <a:gd name="T19" fmla="*/ 2490 h 91"/>
                              <a:gd name="T20" fmla="+- 0 5926 5923"/>
                              <a:gd name="T21" fmla="*/ T20 w 90"/>
                              <a:gd name="T22" fmla="+- 0 2498 2436"/>
                              <a:gd name="T23" fmla="*/ 2498 h 91"/>
                              <a:gd name="T24" fmla="+- 0 5930 5923"/>
                              <a:gd name="T25" fmla="*/ T24 w 90"/>
                              <a:gd name="T26" fmla="+- 0 2506 2436"/>
                              <a:gd name="T27" fmla="*/ 2506 h 91"/>
                              <a:gd name="T28" fmla="+- 0 5936 5923"/>
                              <a:gd name="T29" fmla="*/ T28 w 90"/>
                              <a:gd name="T30" fmla="+- 0 2514 2436"/>
                              <a:gd name="T31" fmla="*/ 2514 h 91"/>
                              <a:gd name="T32" fmla="+- 0 5943 5923"/>
                              <a:gd name="T33" fmla="*/ T32 w 90"/>
                              <a:gd name="T34" fmla="+- 0 2518 2436"/>
                              <a:gd name="T35" fmla="*/ 2518 h 91"/>
                              <a:gd name="T36" fmla="+- 0 5950 5923"/>
                              <a:gd name="T37" fmla="*/ T36 w 90"/>
                              <a:gd name="T38" fmla="+- 0 2523 2436"/>
                              <a:gd name="T39" fmla="*/ 2523 h 91"/>
                              <a:gd name="T40" fmla="+- 0 5958 5923"/>
                              <a:gd name="T41" fmla="*/ T40 w 90"/>
                              <a:gd name="T42" fmla="+- 0 2525 2436"/>
                              <a:gd name="T43" fmla="*/ 2525 h 91"/>
                              <a:gd name="T44" fmla="+- 0 5968 5923"/>
                              <a:gd name="T45" fmla="*/ T44 w 90"/>
                              <a:gd name="T46" fmla="+- 0 2527 2436"/>
                              <a:gd name="T47" fmla="*/ 2527 h 91"/>
                              <a:gd name="T48" fmla="+- 0 5977 5923"/>
                              <a:gd name="T49" fmla="*/ T48 w 90"/>
                              <a:gd name="T50" fmla="+- 0 2525 2436"/>
                              <a:gd name="T51" fmla="*/ 2525 h 91"/>
                              <a:gd name="T52" fmla="+- 0 5986 5923"/>
                              <a:gd name="T53" fmla="*/ T52 w 90"/>
                              <a:gd name="T54" fmla="+- 0 2523 2436"/>
                              <a:gd name="T55" fmla="*/ 2523 h 91"/>
                              <a:gd name="T56" fmla="+- 0 5993 5923"/>
                              <a:gd name="T57" fmla="*/ T56 w 90"/>
                              <a:gd name="T58" fmla="+- 0 2518 2436"/>
                              <a:gd name="T59" fmla="*/ 2518 h 91"/>
                              <a:gd name="T60" fmla="+- 0 5999 5923"/>
                              <a:gd name="T61" fmla="*/ T60 w 90"/>
                              <a:gd name="T62" fmla="+- 0 2514 2436"/>
                              <a:gd name="T63" fmla="*/ 2514 h 91"/>
                              <a:gd name="T64" fmla="+- 0 6004 5923"/>
                              <a:gd name="T65" fmla="*/ T64 w 90"/>
                              <a:gd name="T66" fmla="+- 0 2506 2436"/>
                              <a:gd name="T67" fmla="*/ 2506 h 91"/>
                              <a:gd name="T68" fmla="+- 0 6009 5923"/>
                              <a:gd name="T69" fmla="*/ T68 w 90"/>
                              <a:gd name="T70" fmla="+- 0 2498 2436"/>
                              <a:gd name="T71" fmla="*/ 2498 h 91"/>
                              <a:gd name="T72" fmla="+- 0 6012 5923"/>
                              <a:gd name="T73" fmla="*/ T72 w 90"/>
                              <a:gd name="T74" fmla="+- 0 2490 2436"/>
                              <a:gd name="T75" fmla="*/ 2490 h 91"/>
                              <a:gd name="T76" fmla="+- 0 6013 5923"/>
                              <a:gd name="T77" fmla="*/ T76 w 90"/>
                              <a:gd name="T78" fmla="+- 0 2481 2436"/>
                              <a:gd name="T79" fmla="*/ 2481 h 91"/>
                              <a:gd name="T80" fmla="+- 0 6012 5923"/>
                              <a:gd name="T81" fmla="*/ T80 w 90"/>
                              <a:gd name="T82" fmla="+- 0 2472 2436"/>
                              <a:gd name="T83" fmla="*/ 2472 h 91"/>
                              <a:gd name="T84" fmla="+- 0 5977 5923"/>
                              <a:gd name="T85" fmla="*/ T84 w 90"/>
                              <a:gd name="T86" fmla="+- 0 2436 2436"/>
                              <a:gd name="T87" fmla="*/ 2436 h 91"/>
                              <a:gd name="T88" fmla="+- 0 5968 5923"/>
                              <a:gd name="T89" fmla="*/ T88 w 90"/>
                              <a:gd name="T90" fmla="+- 0 2436 2436"/>
                              <a:gd name="T91" fmla="*/ 2436 h 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90" h="91">
                                <a:moveTo>
                                  <a:pt x="45" y="0"/>
                                </a:moveTo>
                                <a:lnTo>
                                  <a:pt x="35" y="0"/>
                                </a:lnTo>
                                <a:lnTo>
                                  <a:pt x="27" y="4"/>
                                </a:lnTo>
                                <a:lnTo>
                                  <a:pt x="0" y="45"/>
                                </a:lnTo>
                                <a:lnTo>
                                  <a:pt x="1" y="54"/>
                                </a:lnTo>
                                <a:lnTo>
                                  <a:pt x="3" y="62"/>
                                </a:lnTo>
                                <a:lnTo>
                                  <a:pt x="7" y="70"/>
                                </a:lnTo>
                                <a:lnTo>
                                  <a:pt x="13" y="78"/>
                                </a:lnTo>
                                <a:lnTo>
                                  <a:pt x="20" y="82"/>
                                </a:lnTo>
                                <a:lnTo>
                                  <a:pt x="27" y="87"/>
                                </a:lnTo>
                                <a:lnTo>
                                  <a:pt x="35" y="89"/>
                                </a:lnTo>
                                <a:lnTo>
                                  <a:pt x="45" y="91"/>
                                </a:lnTo>
                                <a:lnTo>
                                  <a:pt x="54" y="89"/>
                                </a:lnTo>
                                <a:lnTo>
                                  <a:pt x="63" y="87"/>
                                </a:lnTo>
                                <a:lnTo>
                                  <a:pt x="70" y="82"/>
                                </a:lnTo>
                                <a:lnTo>
                                  <a:pt x="76" y="78"/>
                                </a:lnTo>
                                <a:lnTo>
                                  <a:pt x="81" y="70"/>
                                </a:lnTo>
                                <a:lnTo>
                                  <a:pt x="86" y="62"/>
                                </a:lnTo>
                                <a:lnTo>
                                  <a:pt x="89" y="54"/>
                                </a:lnTo>
                                <a:lnTo>
                                  <a:pt x="90" y="45"/>
                                </a:lnTo>
                                <a:lnTo>
                                  <a:pt x="89" y="36"/>
                                </a:lnTo>
                                <a:lnTo>
                                  <a:pt x="54" y="0"/>
                                </a:lnTo>
                                <a:lnTo>
                                  <a:pt x="4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0852950" name="AutoShape 157"/>
                        <wps:cNvSpPr>
                          <a:spLocks/>
                        </wps:cNvSpPr>
                        <wps:spPr bwMode="auto">
                          <a:xfrm>
                            <a:off x="4323" y="2207"/>
                            <a:ext cx="780" cy="550"/>
                          </a:xfrm>
                          <a:custGeom>
                            <a:avLst/>
                            <a:gdLst>
                              <a:gd name="T0" fmla="+- 0 5103 4324"/>
                              <a:gd name="T1" fmla="*/ T0 w 780"/>
                              <a:gd name="T2" fmla="+- 0 2207 2207"/>
                              <a:gd name="T3" fmla="*/ 2207 h 550"/>
                              <a:gd name="T4" fmla="+- 0 4326 4324"/>
                              <a:gd name="T5" fmla="*/ T4 w 780"/>
                              <a:gd name="T6" fmla="+- 0 2207 2207"/>
                              <a:gd name="T7" fmla="*/ 2207 h 550"/>
                              <a:gd name="T8" fmla="+- 0 4326 4324"/>
                              <a:gd name="T9" fmla="*/ T8 w 780"/>
                              <a:gd name="T10" fmla="+- 0 2245 2207"/>
                              <a:gd name="T11" fmla="*/ 2245 h 550"/>
                              <a:gd name="T12" fmla="+- 0 5103 4324"/>
                              <a:gd name="T13" fmla="*/ T12 w 780"/>
                              <a:gd name="T14" fmla="+- 0 2245 2207"/>
                              <a:gd name="T15" fmla="*/ 2245 h 550"/>
                              <a:gd name="T16" fmla="+- 0 5103 4324"/>
                              <a:gd name="T17" fmla="*/ T16 w 780"/>
                              <a:gd name="T18" fmla="+- 0 2207 2207"/>
                              <a:gd name="T19" fmla="*/ 2207 h 550"/>
                              <a:gd name="T20" fmla="+- 0 5100 4324"/>
                              <a:gd name="T21" fmla="*/ T20 w 780"/>
                              <a:gd name="T22" fmla="+- 0 2719 2207"/>
                              <a:gd name="T23" fmla="*/ 2719 h 550"/>
                              <a:gd name="T24" fmla="+- 0 4324 4324"/>
                              <a:gd name="T25" fmla="*/ T24 w 780"/>
                              <a:gd name="T26" fmla="+- 0 2719 2207"/>
                              <a:gd name="T27" fmla="*/ 2719 h 550"/>
                              <a:gd name="T28" fmla="+- 0 4324 4324"/>
                              <a:gd name="T29" fmla="*/ T28 w 780"/>
                              <a:gd name="T30" fmla="+- 0 2757 2207"/>
                              <a:gd name="T31" fmla="*/ 2757 h 550"/>
                              <a:gd name="T32" fmla="+- 0 5100 4324"/>
                              <a:gd name="T33" fmla="*/ T32 w 780"/>
                              <a:gd name="T34" fmla="+- 0 2757 2207"/>
                              <a:gd name="T35" fmla="*/ 2757 h 550"/>
                              <a:gd name="T36" fmla="+- 0 5100 4324"/>
                              <a:gd name="T37" fmla="*/ T36 w 780"/>
                              <a:gd name="T38" fmla="+- 0 2719 2207"/>
                              <a:gd name="T39" fmla="*/ 2719 h 5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780" h="550">
                                <a:moveTo>
                                  <a:pt x="779" y="0"/>
                                </a:moveTo>
                                <a:lnTo>
                                  <a:pt x="2" y="0"/>
                                </a:lnTo>
                                <a:lnTo>
                                  <a:pt x="2" y="38"/>
                                </a:lnTo>
                                <a:lnTo>
                                  <a:pt x="779" y="38"/>
                                </a:lnTo>
                                <a:lnTo>
                                  <a:pt x="779" y="0"/>
                                </a:lnTo>
                                <a:close/>
                                <a:moveTo>
                                  <a:pt x="776" y="512"/>
                                </a:moveTo>
                                <a:lnTo>
                                  <a:pt x="0" y="512"/>
                                </a:lnTo>
                                <a:lnTo>
                                  <a:pt x="0" y="550"/>
                                </a:lnTo>
                                <a:lnTo>
                                  <a:pt x="776" y="550"/>
                                </a:lnTo>
                                <a:lnTo>
                                  <a:pt x="776" y="51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11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1089068" name="Line 158"/>
                        <wps:cNvCnPr>
                          <a:cxnSpLocks noChangeShapeType="1"/>
                        </wps:cNvCnPr>
                        <wps:spPr bwMode="auto">
                          <a:xfrm>
                            <a:off x="4475" y="271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610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87367571" name="Line 159"/>
                        <wps:cNvCnPr>
                          <a:cxnSpLocks noChangeShapeType="1"/>
                        </wps:cNvCnPr>
                        <wps:spPr bwMode="auto">
                          <a:xfrm>
                            <a:off x="4953" y="272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610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54996143" name="Freeform 160"/>
                        <wps:cNvSpPr>
                          <a:spLocks/>
                        </wps:cNvSpPr>
                        <wps:spPr bwMode="auto">
                          <a:xfrm>
                            <a:off x="4429" y="2432"/>
                            <a:ext cx="90" cy="91"/>
                          </a:xfrm>
                          <a:custGeom>
                            <a:avLst/>
                            <a:gdLst>
                              <a:gd name="T0" fmla="+- 0 4474 4430"/>
                              <a:gd name="T1" fmla="*/ T0 w 90"/>
                              <a:gd name="T2" fmla="+- 0 2524 2433"/>
                              <a:gd name="T3" fmla="*/ 2524 h 91"/>
                              <a:gd name="T4" fmla="+- 0 4465 4430"/>
                              <a:gd name="T5" fmla="*/ T4 w 90"/>
                              <a:gd name="T6" fmla="+- 0 2522 2433"/>
                              <a:gd name="T7" fmla="*/ 2522 h 91"/>
                              <a:gd name="T8" fmla="+- 0 4456 4430"/>
                              <a:gd name="T9" fmla="*/ T8 w 90"/>
                              <a:gd name="T10" fmla="+- 0 2520 2433"/>
                              <a:gd name="T11" fmla="*/ 2520 h 91"/>
                              <a:gd name="T12" fmla="+- 0 4450 4430"/>
                              <a:gd name="T13" fmla="*/ T12 w 90"/>
                              <a:gd name="T14" fmla="+- 0 2515 2433"/>
                              <a:gd name="T15" fmla="*/ 2515 h 91"/>
                              <a:gd name="T16" fmla="+- 0 4442 4430"/>
                              <a:gd name="T17" fmla="*/ T16 w 90"/>
                              <a:gd name="T18" fmla="+- 0 2510 2433"/>
                              <a:gd name="T19" fmla="*/ 2510 h 91"/>
                              <a:gd name="T20" fmla="+- 0 4436 4430"/>
                              <a:gd name="T21" fmla="*/ T20 w 90"/>
                              <a:gd name="T22" fmla="+- 0 2503 2433"/>
                              <a:gd name="T23" fmla="*/ 2503 h 91"/>
                              <a:gd name="T24" fmla="+- 0 4432 4430"/>
                              <a:gd name="T25" fmla="*/ T24 w 90"/>
                              <a:gd name="T26" fmla="+- 0 2495 2433"/>
                              <a:gd name="T27" fmla="*/ 2495 h 91"/>
                              <a:gd name="T28" fmla="+- 0 4431 4430"/>
                              <a:gd name="T29" fmla="*/ T28 w 90"/>
                              <a:gd name="T30" fmla="+- 0 2486 2433"/>
                              <a:gd name="T31" fmla="*/ 2486 h 91"/>
                              <a:gd name="T32" fmla="+- 0 4430 4430"/>
                              <a:gd name="T33" fmla="*/ T32 w 90"/>
                              <a:gd name="T34" fmla="+- 0 2478 2433"/>
                              <a:gd name="T35" fmla="*/ 2478 h 91"/>
                              <a:gd name="T36" fmla="+- 0 4431 4430"/>
                              <a:gd name="T37" fmla="*/ T36 w 90"/>
                              <a:gd name="T38" fmla="+- 0 2468 2433"/>
                              <a:gd name="T39" fmla="*/ 2468 h 91"/>
                              <a:gd name="T40" fmla="+- 0 4465 4430"/>
                              <a:gd name="T41" fmla="*/ T40 w 90"/>
                              <a:gd name="T42" fmla="+- 0 2433 2433"/>
                              <a:gd name="T43" fmla="*/ 2433 h 91"/>
                              <a:gd name="T44" fmla="+- 0 4484 4430"/>
                              <a:gd name="T45" fmla="*/ T44 w 90"/>
                              <a:gd name="T46" fmla="+- 0 2433 2433"/>
                              <a:gd name="T47" fmla="*/ 2433 h 91"/>
                              <a:gd name="T48" fmla="+- 0 4519 4430"/>
                              <a:gd name="T49" fmla="*/ T48 w 90"/>
                              <a:gd name="T50" fmla="+- 0 2478 2433"/>
                              <a:gd name="T51" fmla="*/ 2478 h 91"/>
                              <a:gd name="T52" fmla="+- 0 4518 4430"/>
                              <a:gd name="T53" fmla="*/ T52 w 90"/>
                              <a:gd name="T54" fmla="+- 0 2486 2433"/>
                              <a:gd name="T55" fmla="*/ 2486 h 91"/>
                              <a:gd name="T56" fmla="+- 0 4515 4430"/>
                              <a:gd name="T57" fmla="*/ T56 w 90"/>
                              <a:gd name="T58" fmla="+- 0 2495 2433"/>
                              <a:gd name="T59" fmla="*/ 2495 h 91"/>
                              <a:gd name="T60" fmla="+- 0 4506 4430"/>
                              <a:gd name="T61" fmla="*/ T60 w 90"/>
                              <a:gd name="T62" fmla="+- 0 2510 2433"/>
                              <a:gd name="T63" fmla="*/ 2510 h 91"/>
                              <a:gd name="T64" fmla="+- 0 4492 4430"/>
                              <a:gd name="T65" fmla="*/ T64 w 90"/>
                              <a:gd name="T66" fmla="+- 0 2520 2433"/>
                              <a:gd name="T67" fmla="*/ 2520 h 91"/>
                              <a:gd name="T68" fmla="+- 0 4484 4430"/>
                              <a:gd name="T69" fmla="*/ T68 w 90"/>
                              <a:gd name="T70" fmla="+- 0 2522 2433"/>
                              <a:gd name="T71" fmla="*/ 2522 h 91"/>
                              <a:gd name="T72" fmla="+- 0 4474 4430"/>
                              <a:gd name="T73" fmla="*/ T72 w 90"/>
                              <a:gd name="T74" fmla="+- 0 2524 2433"/>
                              <a:gd name="T75" fmla="*/ 2524 h 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90" h="91">
                                <a:moveTo>
                                  <a:pt x="44" y="91"/>
                                </a:moveTo>
                                <a:lnTo>
                                  <a:pt x="35" y="89"/>
                                </a:lnTo>
                                <a:lnTo>
                                  <a:pt x="26" y="87"/>
                                </a:lnTo>
                                <a:lnTo>
                                  <a:pt x="20" y="82"/>
                                </a:lnTo>
                                <a:lnTo>
                                  <a:pt x="12" y="77"/>
                                </a:lnTo>
                                <a:lnTo>
                                  <a:pt x="6" y="70"/>
                                </a:lnTo>
                                <a:lnTo>
                                  <a:pt x="2" y="62"/>
                                </a:lnTo>
                                <a:lnTo>
                                  <a:pt x="1" y="53"/>
                                </a:lnTo>
                                <a:lnTo>
                                  <a:pt x="0" y="45"/>
                                </a:lnTo>
                                <a:lnTo>
                                  <a:pt x="1" y="35"/>
                                </a:lnTo>
                                <a:lnTo>
                                  <a:pt x="35" y="0"/>
                                </a:lnTo>
                                <a:lnTo>
                                  <a:pt x="54" y="0"/>
                                </a:lnTo>
                                <a:lnTo>
                                  <a:pt x="89" y="45"/>
                                </a:lnTo>
                                <a:lnTo>
                                  <a:pt x="88" y="53"/>
                                </a:lnTo>
                                <a:lnTo>
                                  <a:pt x="85" y="62"/>
                                </a:lnTo>
                                <a:lnTo>
                                  <a:pt x="76" y="77"/>
                                </a:lnTo>
                                <a:lnTo>
                                  <a:pt x="62" y="87"/>
                                </a:lnTo>
                                <a:lnTo>
                                  <a:pt x="54" y="89"/>
                                </a:lnTo>
                                <a:lnTo>
                                  <a:pt x="44" y="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3101958" name="Freeform 161"/>
                        <wps:cNvSpPr>
                          <a:spLocks/>
                        </wps:cNvSpPr>
                        <wps:spPr bwMode="auto">
                          <a:xfrm>
                            <a:off x="4429" y="2432"/>
                            <a:ext cx="90" cy="91"/>
                          </a:xfrm>
                          <a:custGeom>
                            <a:avLst/>
                            <a:gdLst>
                              <a:gd name="T0" fmla="+- 0 4474 4430"/>
                              <a:gd name="T1" fmla="*/ T0 w 90"/>
                              <a:gd name="T2" fmla="+- 0 2433 2433"/>
                              <a:gd name="T3" fmla="*/ 2433 h 91"/>
                              <a:gd name="T4" fmla="+- 0 4465 4430"/>
                              <a:gd name="T5" fmla="*/ T4 w 90"/>
                              <a:gd name="T6" fmla="+- 0 2433 2433"/>
                              <a:gd name="T7" fmla="*/ 2433 h 91"/>
                              <a:gd name="T8" fmla="+- 0 4456 4430"/>
                              <a:gd name="T9" fmla="*/ T8 w 90"/>
                              <a:gd name="T10" fmla="+- 0 2437 2433"/>
                              <a:gd name="T11" fmla="*/ 2437 h 91"/>
                              <a:gd name="T12" fmla="+- 0 4430 4430"/>
                              <a:gd name="T13" fmla="*/ T12 w 90"/>
                              <a:gd name="T14" fmla="+- 0 2478 2433"/>
                              <a:gd name="T15" fmla="*/ 2478 h 91"/>
                              <a:gd name="T16" fmla="+- 0 4431 4430"/>
                              <a:gd name="T17" fmla="*/ T16 w 90"/>
                              <a:gd name="T18" fmla="+- 0 2486 2433"/>
                              <a:gd name="T19" fmla="*/ 2486 h 91"/>
                              <a:gd name="T20" fmla="+- 0 4432 4430"/>
                              <a:gd name="T21" fmla="*/ T20 w 90"/>
                              <a:gd name="T22" fmla="+- 0 2495 2433"/>
                              <a:gd name="T23" fmla="*/ 2495 h 91"/>
                              <a:gd name="T24" fmla="+- 0 4436 4430"/>
                              <a:gd name="T25" fmla="*/ T24 w 90"/>
                              <a:gd name="T26" fmla="+- 0 2503 2433"/>
                              <a:gd name="T27" fmla="*/ 2503 h 91"/>
                              <a:gd name="T28" fmla="+- 0 4442 4430"/>
                              <a:gd name="T29" fmla="*/ T28 w 90"/>
                              <a:gd name="T30" fmla="+- 0 2510 2433"/>
                              <a:gd name="T31" fmla="*/ 2510 h 91"/>
                              <a:gd name="T32" fmla="+- 0 4450 4430"/>
                              <a:gd name="T33" fmla="*/ T32 w 90"/>
                              <a:gd name="T34" fmla="+- 0 2515 2433"/>
                              <a:gd name="T35" fmla="*/ 2515 h 91"/>
                              <a:gd name="T36" fmla="+- 0 4456 4430"/>
                              <a:gd name="T37" fmla="*/ T36 w 90"/>
                              <a:gd name="T38" fmla="+- 0 2520 2433"/>
                              <a:gd name="T39" fmla="*/ 2520 h 91"/>
                              <a:gd name="T40" fmla="+- 0 4465 4430"/>
                              <a:gd name="T41" fmla="*/ T40 w 90"/>
                              <a:gd name="T42" fmla="+- 0 2522 2433"/>
                              <a:gd name="T43" fmla="*/ 2522 h 91"/>
                              <a:gd name="T44" fmla="+- 0 4474 4430"/>
                              <a:gd name="T45" fmla="*/ T44 w 90"/>
                              <a:gd name="T46" fmla="+- 0 2524 2433"/>
                              <a:gd name="T47" fmla="*/ 2524 h 91"/>
                              <a:gd name="T48" fmla="+- 0 4484 4430"/>
                              <a:gd name="T49" fmla="*/ T48 w 90"/>
                              <a:gd name="T50" fmla="+- 0 2522 2433"/>
                              <a:gd name="T51" fmla="*/ 2522 h 91"/>
                              <a:gd name="T52" fmla="+- 0 4492 4430"/>
                              <a:gd name="T53" fmla="*/ T52 w 90"/>
                              <a:gd name="T54" fmla="+- 0 2520 2433"/>
                              <a:gd name="T55" fmla="*/ 2520 h 91"/>
                              <a:gd name="T56" fmla="+- 0 4499 4430"/>
                              <a:gd name="T57" fmla="*/ T56 w 90"/>
                              <a:gd name="T58" fmla="+- 0 2515 2433"/>
                              <a:gd name="T59" fmla="*/ 2515 h 91"/>
                              <a:gd name="T60" fmla="+- 0 4506 4430"/>
                              <a:gd name="T61" fmla="*/ T60 w 90"/>
                              <a:gd name="T62" fmla="+- 0 2510 2433"/>
                              <a:gd name="T63" fmla="*/ 2510 h 91"/>
                              <a:gd name="T64" fmla="+- 0 4510 4430"/>
                              <a:gd name="T65" fmla="*/ T64 w 90"/>
                              <a:gd name="T66" fmla="+- 0 2503 2433"/>
                              <a:gd name="T67" fmla="*/ 2503 h 91"/>
                              <a:gd name="T68" fmla="+- 0 4515 4430"/>
                              <a:gd name="T69" fmla="*/ T68 w 90"/>
                              <a:gd name="T70" fmla="+- 0 2495 2433"/>
                              <a:gd name="T71" fmla="*/ 2495 h 91"/>
                              <a:gd name="T72" fmla="+- 0 4518 4430"/>
                              <a:gd name="T73" fmla="*/ T72 w 90"/>
                              <a:gd name="T74" fmla="+- 0 2486 2433"/>
                              <a:gd name="T75" fmla="*/ 2486 h 91"/>
                              <a:gd name="T76" fmla="+- 0 4519 4430"/>
                              <a:gd name="T77" fmla="*/ T76 w 90"/>
                              <a:gd name="T78" fmla="+- 0 2478 2433"/>
                              <a:gd name="T79" fmla="*/ 2478 h 91"/>
                              <a:gd name="T80" fmla="+- 0 4518 4430"/>
                              <a:gd name="T81" fmla="*/ T80 w 90"/>
                              <a:gd name="T82" fmla="+- 0 2468 2433"/>
                              <a:gd name="T83" fmla="*/ 2468 h 91"/>
                              <a:gd name="T84" fmla="+- 0 4484 4430"/>
                              <a:gd name="T85" fmla="*/ T84 w 90"/>
                              <a:gd name="T86" fmla="+- 0 2433 2433"/>
                              <a:gd name="T87" fmla="*/ 2433 h 91"/>
                              <a:gd name="T88" fmla="+- 0 4474 4430"/>
                              <a:gd name="T89" fmla="*/ T88 w 90"/>
                              <a:gd name="T90" fmla="+- 0 2433 2433"/>
                              <a:gd name="T91" fmla="*/ 2433 h 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90" h="91">
                                <a:moveTo>
                                  <a:pt x="44" y="0"/>
                                </a:moveTo>
                                <a:lnTo>
                                  <a:pt x="35" y="0"/>
                                </a:lnTo>
                                <a:lnTo>
                                  <a:pt x="26" y="4"/>
                                </a:lnTo>
                                <a:lnTo>
                                  <a:pt x="0" y="45"/>
                                </a:lnTo>
                                <a:lnTo>
                                  <a:pt x="1" y="53"/>
                                </a:lnTo>
                                <a:lnTo>
                                  <a:pt x="2" y="62"/>
                                </a:lnTo>
                                <a:lnTo>
                                  <a:pt x="6" y="70"/>
                                </a:lnTo>
                                <a:lnTo>
                                  <a:pt x="12" y="77"/>
                                </a:lnTo>
                                <a:lnTo>
                                  <a:pt x="20" y="82"/>
                                </a:lnTo>
                                <a:lnTo>
                                  <a:pt x="26" y="87"/>
                                </a:lnTo>
                                <a:lnTo>
                                  <a:pt x="35" y="89"/>
                                </a:lnTo>
                                <a:lnTo>
                                  <a:pt x="44" y="91"/>
                                </a:lnTo>
                                <a:lnTo>
                                  <a:pt x="54" y="89"/>
                                </a:lnTo>
                                <a:lnTo>
                                  <a:pt x="62" y="87"/>
                                </a:lnTo>
                                <a:lnTo>
                                  <a:pt x="69" y="82"/>
                                </a:lnTo>
                                <a:lnTo>
                                  <a:pt x="76" y="77"/>
                                </a:lnTo>
                                <a:lnTo>
                                  <a:pt x="80" y="70"/>
                                </a:lnTo>
                                <a:lnTo>
                                  <a:pt x="85" y="62"/>
                                </a:lnTo>
                                <a:lnTo>
                                  <a:pt x="88" y="53"/>
                                </a:lnTo>
                                <a:lnTo>
                                  <a:pt x="89" y="45"/>
                                </a:lnTo>
                                <a:lnTo>
                                  <a:pt x="88" y="35"/>
                                </a:lnTo>
                                <a:lnTo>
                                  <a:pt x="54" y="0"/>
                                </a:lnTo>
                                <a:lnTo>
                                  <a:pt x="4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6857470" name="Line 162"/>
                        <wps:cNvCnPr>
                          <a:cxnSpLocks noChangeShapeType="1"/>
                        </wps:cNvCnPr>
                        <wps:spPr bwMode="auto">
                          <a:xfrm>
                            <a:off x="4668" y="2482"/>
                            <a:ext cx="118" cy="0"/>
                          </a:xfrm>
                          <a:prstGeom prst="line">
                            <a:avLst/>
                          </a:prstGeom>
                          <a:noFill/>
                          <a:ln w="10192">
                            <a:solidFill>
                              <a:srgbClr val="000000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7010074" name="Freeform 163"/>
                        <wps:cNvSpPr>
                          <a:spLocks/>
                        </wps:cNvSpPr>
                        <wps:spPr bwMode="auto">
                          <a:xfrm>
                            <a:off x="4908" y="2436"/>
                            <a:ext cx="90" cy="91"/>
                          </a:xfrm>
                          <a:custGeom>
                            <a:avLst/>
                            <a:gdLst>
                              <a:gd name="T0" fmla="+- 0 4953 4908"/>
                              <a:gd name="T1" fmla="*/ T0 w 90"/>
                              <a:gd name="T2" fmla="+- 0 2527 2437"/>
                              <a:gd name="T3" fmla="*/ 2527 h 91"/>
                              <a:gd name="T4" fmla="+- 0 4943 4908"/>
                              <a:gd name="T5" fmla="*/ T4 w 90"/>
                              <a:gd name="T6" fmla="+- 0 2525 2437"/>
                              <a:gd name="T7" fmla="*/ 2525 h 91"/>
                              <a:gd name="T8" fmla="+- 0 4935 4908"/>
                              <a:gd name="T9" fmla="*/ T8 w 90"/>
                              <a:gd name="T10" fmla="+- 0 2524 2437"/>
                              <a:gd name="T11" fmla="*/ 2524 h 91"/>
                              <a:gd name="T12" fmla="+- 0 4928 4908"/>
                              <a:gd name="T13" fmla="*/ T12 w 90"/>
                              <a:gd name="T14" fmla="+- 0 2519 2437"/>
                              <a:gd name="T15" fmla="*/ 2519 h 91"/>
                              <a:gd name="T16" fmla="+- 0 4921 4908"/>
                              <a:gd name="T17" fmla="*/ T16 w 90"/>
                              <a:gd name="T18" fmla="+- 0 2514 2437"/>
                              <a:gd name="T19" fmla="*/ 2514 h 91"/>
                              <a:gd name="T20" fmla="+- 0 4915 4908"/>
                              <a:gd name="T21" fmla="*/ T20 w 90"/>
                              <a:gd name="T22" fmla="+- 0 2506 2437"/>
                              <a:gd name="T23" fmla="*/ 2506 h 91"/>
                              <a:gd name="T24" fmla="+- 0 4911 4908"/>
                              <a:gd name="T25" fmla="*/ T24 w 90"/>
                              <a:gd name="T26" fmla="+- 0 2499 2437"/>
                              <a:gd name="T27" fmla="*/ 2499 h 91"/>
                              <a:gd name="T28" fmla="+- 0 4909 4908"/>
                              <a:gd name="T29" fmla="*/ T28 w 90"/>
                              <a:gd name="T30" fmla="+- 0 2490 2437"/>
                              <a:gd name="T31" fmla="*/ 2490 h 91"/>
                              <a:gd name="T32" fmla="+- 0 4908 4908"/>
                              <a:gd name="T33" fmla="*/ T32 w 90"/>
                              <a:gd name="T34" fmla="+- 0 2482 2437"/>
                              <a:gd name="T35" fmla="*/ 2482 h 91"/>
                              <a:gd name="T36" fmla="+- 0 4909 4908"/>
                              <a:gd name="T37" fmla="*/ T36 w 90"/>
                              <a:gd name="T38" fmla="+- 0 2472 2437"/>
                              <a:gd name="T39" fmla="*/ 2472 h 91"/>
                              <a:gd name="T40" fmla="+- 0 4943 4908"/>
                              <a:gd name="T41" fmla="*/ T40 w 90"/>
                              <a:gd name="T42" fmla="+- 0 2437 2437"/>
                              <a:gd name="T43" fmla="*/ 2437 h 91"/>
                              <a:gd name="T44" fmla="+- 0 4962 4908"/>
                              <a:gd name="T45" fmla="*/ T44 w 90"/>
                              <a:gd name="T46" fmla="+- 0 2437 2437"/>
                              <a:gd name="T47" fmla="*/ 2437 h 91"/>
                              <a:gd name="T48" fmla="+- 0 4998 4908"/>
                              <a:gd name="T49" fmla="*/ T48 w 90"/>
                              <a:gd name="T50" fmla="+- 0 2482 2437"/>
                              <a:gd name="T51" fmla="*/ 2482 h 91"/>
                              <a:gd name="T52" fmla="+- 0 4997 4908"/>
                              <a:gd name="T53" fmla="*/ T52 w 90"/>
                              <a:gd name="T54" fmla="+- 0 2490 2437"/>
                              <a:gd name="T55" fmla="*/ 2490 h 91"/>
                              <a:gd name="T56" fmla="+- 0 4994 4908"/>
                              <a:gd name="T57" fmla="*/ T56 w 90"/>
                              <a:gd name="T58" fmla="+- 0 2499 2437"/>
                              <a:gd name="T59" fmla="*/ 2499 h 91"/>
                              <a:gd name="T60" fmla="+- 0 4984 4908"/>
                              <a:gd name="T61" fmla="*/ T60 w 90"/>
                              <a:gd name="T62" fmla="+- 0 2514 2437"/>
                              <a:gd name="T63" fmla="*/ 2514 h 91"/>
                              <a:gd name="T64" fmla="+- 0 4971 4908"/>
                              <a:gd name="T65" fmla="*/ T64 w 90"/>
                              <a:gd name="T66" fmla="+- 0 2524 2437"/>
                              <a:gd name="T67" fmla="*/ 2524 h 91"/>
                              <a:gd name="T68" fmla="+- 0 4962 4908"/>
                              <a:gd name="T69" fmla="*/ T68 w 90"/>
                              <a:gd name="T70" fmla="+- 0 2525 2437"/>
                              <a:gd name="T71" fmla="*/ 2525 h 91"/>
                              <a:gd name="T72" fmla="+- 0 4953 4908"/>
                              <a:gd name="T73" fmla="*/ T72 w 90"/>
                              <a:gd name="T74" fmla="+- 0 2527 2437"/>
                              <a:gd name="T75" fmla="*/ 2527 h 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90" h="91">
                                <a:moveTo>
                                  <a:pt x="45" y="90"/>
                                </a:moveTo>
                                <a:lnTo>
                                  <a:pt x="35" y="88"/>
                                </a:lnTo>
                                <a:lnTo>
                                  <a:pt x="27" y="87"/>
                                </a:lnTo>
                                <a:lnTo>
                                  <a:pt x="20" y="82"/>
                                </a:lnTo>
                                <a:lnTo>
                                  <a:pt x="13" y="77"/>
                                </a:lnTo>
                                <a:lnTo>
                                  <a:pt x="7" y="69"/>
                                </a:lnTo>
                                <a:lnTo>
                                  <a:pt x="3" y="62"/>
                                </a:lnTo>
                                <a:lnTo>
                                  <a:pt x="1" y="53"/>
                                </a:lnTo>
                                <a:lnTo>
                                  <a:pt x="0" y="45"/>
                                </a:lnTo>
                                <a:lnTo>
                                  <a:pt x="1" y="35"/>
                                </a:lnTo>
                                <a:lnTo>
                                  <a:pt x="35" y="0"/>
                                </a:lnTo>
                                <a:lnTo>
                                  <a:pt x="54" y="0"/>
                                </a:lnTo>
                                <a:lnTo>
                                  <a:pt x="90" y="45"/>
                                </a:lnTo>
                                <a:lnTo>
                                  <a:pt x="89" y="53"/>
                                </a:lnTo>
                                <a:lnTo>
                                  <a:pt x="86" y="62"/>
                                </a:lnTo>
                                <a:lnTo>
                                  <a:pt x="76" y="77"/>
                                </a:lnTo>
                                <a:lnTo>
                                  <a:pt x="63" y="87"/>
                                </a:lnTo>
                                <a:lnTo>
                                  <a:pt x="54" y="88"/>
                                </a:lnTo>
                                <a:lnTo>
                                  <a:pt x="45" y="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3388246" name="Freeform 164"/>
                        <wps:cNvSpPr>
                          <a:spLocks/>
                        </wps:cNvSpPr>
                        <wps:spPr bwMode="auto">
                          <a:xfrm>
                            <a:off x="4908" y="2436"/>
                            <a:ext cx="90" cy="91"/>
                          </a:xfrm>
                          <a:custGeom>
                            <a:avLst/>
                            <a:gdLst>
                              <a:gd name="T0" fmla="+- 0 4953 4908"/>
                              <a:gd name="T1" fmla="*/ T0 w 90"/>
                              <a:gd name="T2" fmla="+- 0 2437 2437"/>
                              <a:gd name="T3" fmla="*/ 2437 h 91"/>
                              <a:gd name="T4" fmla="+- 0 4943 4908"/>
                              <a:gd name="T5" fmla="*/ T4 w 90"/>
                              <a:gd name="T6" fmla="+- 0 2437 2437"/>
                              <a:gd name="T7" fmla="*/ 2437 h 91"/>
                              <a:gd name="T8" fmla="+- 0 4935 4908"/>
                              <a:gd name="T9" fmla="*/ T8 w 90"/>
                              <a:gd name="T10" fmla="+- 0 2440 2437"/>
                              <a:gd name="T11" fmla="*/ 2440 h 91"/>
                              <a:gd name="T12" fmla="+- 0 4908 4908"/>
                              <a:gd name="T13" fmla="*/ T12 w 90"/>
                              <a:gd name="T14" fmla="+- 0 2482 2437"/>
                              <a:gd name="T15" fmla="*/ 2482 h 91"/>
                              <a:gd name="T16" fmla="+- 0 4909 4908"/>
                              <a:gd name="T17" fmla="*/ T16 w 90"/>
                              <a:gd name="T18" fmla="+- 0 2490 2437"/>
                              <a:gd name="T19" fmla="*/ 2490 h 91"/>
                              <a:gd name="T20" fmla="+- 0 4911 4908"/>
                              <a:gd name="T21" fmla="*/ T20 w 90"/>
                              <a:gd name="T22" fmla="+- 0 2499 2437"/>
                              <a:gd name="T23" fmla="*/ 2499 h 91"/>
                              <a:gd name="T24" fmla="+- 0 4915 4908"/>
                              <a:gd name="T25" fmla="*/ T24 w 90"/>
                              <a:gd name="T26" fmla="+- 0 2506 2437"/>
                              <a:gd name="T27" fmla="*/ 2506 h 91"/>
                              <a:gd name="T28" fmla="+- 0 4921 4908"/>
                              <a:gd name="T29" fmla="*/ T28 w 90"/>
                              <a:gd name="T30" fmla="+- 0 2514 2437"/>
                              <a:gd name="T31" fmla="*/ 2514 h 91"/>
                              <a:gd name="T32" fmla="+- 0 4928 4908"/>
                              <a:gd name="T33" fmla="*/ T32 w 90"/>
                              <a:gd name="T34" fmla="+- 0 2519 2437"/>
                              <a:gd name="T35" fmla="*/ 2519 h 91"/>
                              <a:gd name="T36" fmla="+- 0 4935 4908"/>
                              <a:gd name="T37" fmla="*/ T36 w 90"/>
                              <a:gd name="T38" fmla="+- 0 2524 2437"/>
                              <a:gd name="T39" fmla="*/ 2524 h 91"/>
                              <a:gd name="T40" fmla="+- 0 4943 4908"/>
                              <a:gd name="T41" fmla="*/ T40 w 90"/>
                              <a:gd name="T42" fmla="+- 0 2525 2437"/>
                              <a:gd name="T43" fmla="*/ 2525 h 91"/>
                              <a:gd name="T44" fmla="+- 0 4953 4908"/>
                              <a:gd name="T45" fmla="*/ T44 w 90"/>
                              <a:gd name="T46" fmla="+- 0 2527 2437"/>
                              <a:gd name="T47" fmla="*/ 2527 h 91"/>
                              <a:gd name="T48" fmla="+- 0 4962 4908"/>
                              <a:gd name="T49" fmla="*/ T48 w 90"/>
                              <a:gd name="T50" fmla="+- 0 2525 2437"/>
                              <a:gd name="T51" fmla="*/ 2525 h 91"/>
                              <a:gd name="T52" fmla="+- 0 4971 4908"/>
                              <a:gd name="T53" fmla="*/ T52 w 90"/>
                              <a:gd name="T54" fmla="+- 0 2524 2437"/>
                              <a:gd name="T55" fmla="*/ 2524 h 91"/>
                              <a:gd name="T56" fmla="+- 0 4978 4908"/>
                              <a:gd name="T57" fmla="*/ T56 w 90"/>
                              <a:gd name="T58" fmla="+- 0 2519 2437"/>
                              <a:gd name="T59" fmla="*/ 2519 h 91"/>
                              <a:gd name="T60" fmla="+- 0 4984 4908"/>
                              <a:gd name="T61" fmla="*/ T60 w 90"/>
                              <a:gd name="T62" fmla="+- 0 2514 2437"/>
                              <a:gd name="T63" fmla="*/ 2514 h 91"/>
                              <a:gd name="T64" fmla="+- 0 4989 4908"/>
                              <a:gd name="T65" fmla="*/ T64 w 90"/>
                              <a:gd name="T66" fmla="+- 0 2506 2437"/>
                              <a:gd name="T67" fmla="*/ 2506 h 91"/>
                              <a:gd name="T68" fmla="+- 0 4994 4908"/>
                              <a:gd name="T69" fmla="*/ T68 w 90"/>
                              <a:gd name="T70" fmla="+- 0 2499 2437"/>
                              <a:gd name="T71" fmla="*/ 2499 h 91"/>
                              <a:gd name="T72" fmla="+- 0 4997 4908"/>
                              <a:gd name="T73" fmla="*/ T72 w 90"/>
                              <a:gd name="T74" fmla="+- 0 2490 2437"/>
                              <a:gd name="T75" fmla="*/ 2490 h 91"/>
                              <a:gd name="T76" fmla="+- 0 4998 4908"/>
                              <a:gd name="T77" fmla="*/ T76 w 90"/>
                              <a:gd name="T78" fmla="+- 0 2482 2437"/>
                              <a:gd name="T79" fmla="*/ 2482 h 91"/>
                              <a:gd name="T80" fmla="+- 0 4997 4908"/>
                              <a:gd name="T81" fmla="*/ T80 w 90"/>
                              <a:gd name="T82" fmla="+- 0 2472 2437"/>
                              <a:gd name="T83" fmla="*/ 2472 h 91"/>
                              <a:gd name="T84" fmla="+- 0 4962 4908"/>
                              <a:gd name="T85" fmla="*/ T84 w 90"/>
                              <a:gd name="T86" fmla="+- 0 2437 2437"/>
                              <a:gd name="T87" fmla="*/ 2437 h 91"/>
                              <a:gd name="T88" fmla="+- 0 4953 4908"/>
                              <a:gd name="T89" fmla="*/ T88 w 90"/>
                              <a:gd name="T90" fmla="+- 0 2437 2437"/>
                              <a:gd name="T91" fmla="*/ 2437 h 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90" h="91">
                                <a:moveTo>
                                  <a:pt x="45" y="0"/>
                                </a:moveTo>
                                <a:lnTo>
                                  <a:pt x="35" y="0"/>
                                </a:lnTo>
                                <a:lnTo>
                                  <a:pt x="27" y="3"/>
                                </a:lnTo>
                                <a:lnTo>
                                  <a:pt x="0" y="45"/>
                                </a:lnTo>
                                <a:lnTo>
                                  <a:pt x="1" y="53"/>
                                </a:lnTo>
                                <a:lnTo>
                                  <a:pt x="3" y="62"/>
                                </a:lnTo>
                                <a:lnTo>
                                  <a:pt x="7" y="69"/>
                                </a:lnTo>
                                <a:lnTo>
                                  <a:pt x="13" y="77"/>
                                </a:lnTo>
                                <a:lnTo>
                                  <a:pt x="20" y="82"/>
                                </a:lnTo>
                                <a:lnTo>
                                  <a:pt x="27" y="87"/>
                                </a:lnTo>
                                <a:lnTo>
                                  <a:pt x="35" y="88"/>
                                </a:lnTo>
                                <a:lnTo>
                                  <a:pt x="45" y="90"/>
                                </a:lnTo>
                                <a:lnTo>
                                  <a:pt x="54" y="88"/>
                                </a:lnTo>
                                <a:lnTo>
                                  <a:pt x="63" y="87"/>
                                </a:lnTo>
                                <a:lnTo>
                                  <a:pt x="70" y="82"/>
                                </a:lnTo>
                                <a:lnTo>
                                  <a:pt x="76" y="77"/>
                                </a:lnTo>
                                <a:lnTo>
                                  <a:pt x="81" y="69"/>
                                </a:lnTo>
                                <a:lnTo>
                                  <a:pt x="86" y="62"/>
                                </a:lnTo>
                                <a:lnTo>
                                  <a:pt x="89" y="53"/>
                                </a:lnTo>
                                <a:lnTo>
                                  <a:pt x="90" y="45"/>
                                </a:lnTo>
                                <a:lnTo>
                                  <a:pt x="89" y="35"/>
                                </a:lnTo>
                                <a:lnTo>
                                  <a:pt x="54" y="0"/>
                                </a:lnTo>
                                <a:lnTo>
                                  <a:pt x="4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7794890" name="AutoShape 165"/>
                        <wps:cNvSpPr>
                          <a:spLocks/>
                        </wps:cNvSpPr>
                        <wps:spPr bwMode="auto">
                          <a:xfrm>
                            <a:off x="4327" y="1397"/>
                            <a:ext cx="1792" cy="38"/>
                          </a:xfrm>
                          <a:custGeom>
                            <a:avLst/>
                            <a:gdLst>
                              <a:gd name="T0" fmla="+- 0 6119 4327"/>
                              <a:gd name="T1" fmla="*/ T0 w 1792"/>
                              <a:gd name="T2" fmla="+- 0 1397 1397"/>
                              <a:gd name="T3" fmla="*/ 1397 h 38"/>
                              <a:gd name="T4" fmla="+- 0 5343 4327"/>
                              <a:gd name="T5" fmla="*/ T4 w 1792"/>
                              <a:gd name="T6" fmla="+- 0 1397 1397"/>
                              <a:gd name="T7" fmla="*/ 1397 h 38"/>
                              <a:gd name="T8" fmla="+- 0 5343 4327"/>
                              <a:gd name="T9" fmla="*/ T8 w 1792"/>
                              <a:gd name="T10" fmla="+- 0 1435 1397"/>
                              <a:gd name="T11" fmla="*/ 1435 h 38"/>
                              <a:gd name="T12" fmla="+- 0 6119 4327"/>
                              <a:gd name="T13" fmla="*/ T12 w 1792"/>
                              <a:gd name="T14" fmla="+- 0 1435 1397"/>
                              <a:gd name="T15" fmla="*/ 1435 h 38"/>
                              <a:gd name="T16" fmla="+- 0 6119 4327"/>
                              <a:gd name="T17" fmla="*/ T16 w 1792"/>
                              <a:gd name="T18" fmla="+- 0 1397 1397"/>
                              <a:gd name="T19" fmla="*/ 1397 h 38"/>
                              <a:gd name="T20" fmla="+- 0 5104 4327"/>
                              <a:gd name="T21" fmla="*/ T20 w 1792"/>
                              <a:gd name="T22" fmla="+- 0 1397 1397"/>
                              <a:gd name="T23" fmla="*/ 1397 h 38"/>
                              <a:gd name="T24" fmla="+- 0 4327 4327"/>
                              <a:gd name="T25" fmla="*/ T24 w 1792"/>
                              <a:gd name="T26" fmla="+- 0 1397 1397"/>
                              <a:gd name="T27" fmla="*/ 1397 h 38"/>
                              <a:gd name="T28" fmla="+- 0 4327 4327"/>
                              <a:gd name="T29" fmla="*/ T28 w 1792"/>
                              <a:gd name="T30" fmla="+- 0 1435 1397"/>
                              <a:gd name="T31" fmla="*/ 1435 h 38"/>
                              <a:gd name="T32" fmla="+- 0 5104 4327"/>
                              <a:gd name="T33" fmla="*/ T32 w 1792"/>
                              <a:gd name="T34" fmla="+- 0 1435 1397"/>
                              <a:gd name="T35" fmla="*/ 1435 h 38"/>
                              <a:gd name="T36" fmla="+- 0 5104 4327"/>
                              <a:gd name="T37" fmla="*/ T36 w 1792"/>
                              <a:gd name="T38" fmla="+- 0 1397 1397"/>
                              <a:gd name="T39" fmla="*/ 1397 h 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792" h="38">
                                <a:moveTo>
                                  <a:pt x="1792" y="0"/>
                                </a:moveTo>
                                <a:lnTo>
                                  <a:pt x="1016" y="0"/>
                                </a:lnTo>
                                <a:lnTo>
                                  <a:pt x="1016" y="38"/>
                                </a:lnTo>
                                <a:lnTo>
                                  <a:pt x="1792" y="38"/>
                                </a:lnTo>
                                <a:lnTo>
                                  <a:pt x="1792" y="0"/>
                                </a:lnTo>
                                <a:close/>
                                <a:moveTo>
                                  <a:pt x="7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"/>
                                </a:lnTo>
                                <a:lnTo>
                                  <a:pt x="777" y="38"/>
                                </a:lnTo>
                                <a:lnTo>
                                  <a:pt x="77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11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6904012" name="Line 166"/>
                        <wps:cNvCnPr>
                          <a:cxnSpLocks noChangeShapeType="1"/>
                        </wps:cNvCnPr>
                        <wps:spPr bwMode="auto">
                          <a:xfrm>
                            <a:off x="4471" y="139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610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19544900" name="Line 167"/>
                        <wps:cNvCnPr>
                          <a:cxnSpLocks noChangeShapeType="1"/>
                        </wps:cNvCnPr>
                        <wps:spPr bwMode="auto">
                          <a:xfrm>
                            <a:off x="4949" y="1397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610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6773061" name="Freeform 168"/>
                        <wps:cNvSpPr>
                          <a:spLocks/>
                        </wps:cNvSpPr>
                        <wps:spPr bwMode="auto">
                          <a:xfrm>
                            <a:off x="4425" y="1109"/>
                            <a:ext cx="90" cy="91"/>
                          </a:xfrm>
                          <a:custGeom>
                            <a:avLst/>
                            <a:gdLst>
                              <a:gd name="T0" fmla="+- 0 4470 4426"/>
                              <a:gd name="T1" fmla="*/ T0 w 90"/>
                              <a:gd name="T2" fmla="+- 0 1200 1109"/>
                              <a:gd name="T3" fmla="*/ 1200 h 91"/>
                              <a:gd name="T4" fmla="+- 0 4461 4426"/>
                              <a:gd name="T5" fmla="*/ T4 w 90"/>
                              <a:gd name="T6" fmla="+- 0 1198 1109"/>
                              <a:gd name="T7" fmla="*/ 1198 h 91"/>
                              <a:gd name="T8" fmla="+- 0 4452 4426"/>
                              <a:gd name="T9" fmla="*/ T8 w 90"/>
                              <a:gd name="T10" fmla="+- 0 1196 1109"/>
                              <a:gd name="T11" fmla="*/ 1196 h 91"/>
                              <a:gd name="T12" fmla="+- 0 4446 4426"/>
                              <a:gd name="T13" fmla="*/ T12 w 90"/>
                              <a:gd name="T14" fmla="+- 0 1191 1109"/>
                              <a:gd name="T15" fmla="*/ 1191 h 91"/>
                              <a:gd name="T16" fmla="+- 0 4438 4426"/>
                              <a:gd name="T17" fmla="*/ T16 w 90"/>
                              <a:gd name="T18" fmla="+- 0 1187 1109"/>
                              <a:gd name="T19" fmla="*/ 1187 h 91"/>
                              <a:gd name="T20" fmla="+- 0 4432 4426"/>
                              <a:gd name="T21" fmla="*/ T20 w 90"/>
                              <a:gd name="T22" fmla="+- 0 1179 1109"/>
                              <a:gd name="T23" fmla="*/ 1179 h 91"/>
                              <a:gd name="T24" fmla="+- 0 4429 4426"/>
                              <a:gd name="T25" fmla="*/ T24 w 90"/>
                              <a:gd name="T26" fmla="+- 0 1171 1109"/>
                              <a:gd name="T27" fmla="*/ 1171 h 91"/>
                              <a:gd name="T28" fmla="+- 0 4427 4426"/>
                              <a:gd name="T29" fmla="*/ T28 w 90"/>
                              <a:gd name="T30" fmla="+- 0 1163 1109"/>
                              <a:gd name="T31" fmla="*/ 1163 h 91"/>
                              <a:gd name="T32" fmla="+- 0 4426 4426"/>
                              <a:gd name="T33" fmla="*/ T32 w 90"/>
                              <a:gd name="T34" fmla="+- 0 1154 1109"/>
                              <a:gd name="T35" fmla="*/ 1154 h 91"/>
                              <a:gd name="T36" fmla="+- 0 4427 4426"/>
                              <a:gd name="T37" fmla="*/ T36 w 90"/>
                              <a:gd name="T38" fmla="+- 0 1145 1109"/>
                              <a:gd name="T39" fmla="*/ 1145 h 91"/>
                              <a:gd name="T40" fmla="+- 0 4461 4426"/>
                              <a:gd name="T41" fmla="*/ T40 w 90"/>
                              <a:gd name="T42" fmla="+- 0 1109 1109"/>
                              <a:gd name="T43" fmla="*/ 1109 h 91"/>
                              <a:gd name="T44" fmla="+- 0 4480 4426"/>
                              <a:gd name="T45" fmla="*/ T44 w 90"/>
                              <a:gd name="T46" fmla="+- 0 1109 1109"/>
                              <a:gd name="T47" fmla="*/ 1109 h 91"/>
                              <a:gd name="T48" fmla="+- 0 4515 4426"/>
                              <a:gd name="T49" fmla="*/ T48 w 90"/>
                              <a:gd name="T50" fmla="+- 0 1154 1109"/>
                              <a:gd name="T51" fmla="*/ 1154 h 91"/>
                              <a:gd name="T52" fmla="+- 0 4514 4426"/>
                              <a:gd name="T53" fmla="*/ T52 w 90"/>
                              <a:gd name="T54" fmla="+- 0 1163 1109"/>
                              <a:gd name="T55" fmla="*/ 1163 h 91"/>
                              <a:gd name="T56" fmla="+- 0 4511 4426"/>
                              <a:gd name="T57" fmla="*/ T56 w 90"/>
                              <a:gd name="T58" fmla="+- 0 1171 1109"/>
                              <a:gd name="T59" fmla="*/ 1171 h 91"/>
                              <a:gd name="T60" fmla="+- 0 4502 4426"/>
                              <a:gd name="T61" fmla="*/ T60 w 90"/>
                              <a:gd name="T62" fmla="+- 0 1187 1109"/>
                              <a:gd name="T63" fmla="*/ 1187 h 91"/>
                              <a:gd name="T64" fmla="+- 0 4489 4426"/>
                              <a:gd name="T65" fmla="*/ T64 w 90"/>
                              <a:gd name="T66" fmla="+- 0 1196 1109"/>
                              <a:gd name="T67" fmla="*/ 1196 h 91"/>
                              <a:gd name="T68" fmla="+- 0 4480 4426"/>
                              <a:gd name="T69" fmla="*/ T68 w 90"/>
                              <a:gd name="T70" fmla="+- 0 1198 1109"/>
                              <a:gd name="T71" fmla="*/ 1198 h 91"/>
                              <a:gd name="T72" fmla="+- 0 4470 4426"/>
                              <a:gd name="T73" fmla="*/ T72 w 90"/>
                              <a:gd name="T74" fmla="+- 0 1200 1109"/>
                              <a:gd name="T75" fmla="*/ 1200 h 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90" h="91">
                                <a:moveTo>
                                  <a:pt x="44" y="91"/>
                                </a:moveTo>
                                <a:lnTo>
                                  <a:pt x="35" y="89"/>
                                </a:lnTo>
                                <a:lnTo>
                                  <a:pt x="26" y="87"/>
                                </a:lnTo>
                                <a:lnTo>
                                  <a:pt x="20" y="82"/>
                                </a:lnTo>
                                <a:lnTo>
                                  <a:pt x="12" y="78"/>
                                </a:lnTo>
                                <a:lnTo>
                                  <a:pt x="6" y="70"/>
                                </a:lnTo>
                                <a:lnTo>
                                  <a:pt x="3" y="62"/>
                                </a:lnTo>
                                <a:lnTo>
                                  <a:pt x="1" y="54"/>
                                </a:lnTo>
                                <a:lnTo>
                                  <a:pt x="0" y="45"/>
                                </a:lnTo>
                                <a:lnTo>
                                  <a:pt x="1" y="36"/>
                                </a:lnTo>
                                <a:lnTo>
                                  <a:pt x="35" y="0"/>
                                </a:lnTo>
                                <a:lnTo>
                                  <a:pt x="54" y="0"/>
                                </a:lnTo>
                                <a:lnTo>
                                  <a:pt x="89" y="45"/>
                                </a:lnTo>
                                <a:lnTo>
                                  <a:pt x="88" y="54"/>
                                </a:lnTo>
                                <a:lnTo>
                                  <a:pt x="85" y="62"/>
                                </a:lnTo>
                                <a:lnTo>
                                  <a:pt x="76" y="78"/>
                                </a:lnTo>
                                <a:lnTo>
                                  <a:pt x="63" y="87"/>
                                </a:lnTo>
                                <a:lnTo>
                                  <a:pt x="54" y="89"/>
                                </a:lnTo>
                                <a:lnTo>
                                  <a:pt x="44" y="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2064420" name="Freeform 169"/>
                        <wps:cNvSpPr>
                          <a:spLocks/>
                        </wps:cNvSpPr>
                        <wps:spPr bwMode="auto">
                          <a:xfrm>
                            <a:off x="4425" y="1109"/>
                            <a:ext cx="90" cy="91"/>
                          </a:xfrm>
                          <a:custGeom>
                            <a:avLst/>
                            <a:gdLst>
                              <a:gd name="T0" fmla="+- 0 4470 4426"/>
                              <a:gd name="T1" fmla="*/ T0 w 90"/>
                              <a:gd name="T2" fmla="+- 0 1109 1109"/>
                              <a:gd name="T3" fmla="*/ 1109 h 91"/>
                              <a:gd name="T4" fmla="+- 0 4461 4426"/>
                              <a:gd name="T5" fmla="*/ T4 w 90"/>
                              <a:gd name="T6" fmla="+- 0 1109 1109"/>
                              <a:gd name="T7" fmla="*/ 1109 h 91"/>
                              <a:gd name="T8" fmla="+- 0 4452 4426"/>
                              <a:gd name="T9" fmla="*/ T8 w 90"/>
                              <a:gd name="T10" fmla="+- 0 1113 1109"/>
                              <a:gd name="T11" fmla="*/ 1113 h 91"/>
                              <a:gd name="T12" fmla="+- 0 4426 4426"/>
                              <a:gd name="T13" fmla="*/ T12 w 90"/>
                              <a:gd name="T14" fmla="+- 0 1154 1109"/>
                              <a:gd name="T15" fmla="*/ 1154 h 91"/>
                              <a:gd name="T16" fmla="+- 0 4427 4426"/>
                              <a:gd name="T17" fmla="*/ T16 w 90"/>
                              <a:gd name="T18" fmla="+- 0 1163 1109"/>
                              <a:gd name="T19" fmla="*/ 1163 h 91"/>
                              <a:gd name="T20" fmla="+- 0 4429 4426"/>
                              <a:gd name="T21" fmla="*/ T20 w 90"/>
                              <a:gd name="T22" fmla="+- 0 1171 1109"/>
                              <a:gd name="T23" fmla="*/ 1171 h 91"/>
                              <a:gd name="T24" fmla="+- 0 4432 4426"/>
                              <a:gd name="T25" fmla="*/ T24 w 90"/>
                              <a:gd name="T26" fmla="+- 0 1179 1109"/>
                              <a:gd name="T27" fmla="*/ 1179 h 91"/>
                              <a:gd name="T28" fmla="+- 0 4438 4426"/>
                              <a:gd name="T29" fmla="*/ T28 w 90"/>
                              <a:gd name="T30" fmla="+- 0 1187 1109"/>
                              <a:gd name="T31" fmla="*/ 1187 h 91"/>
                              <a:gd name="T32" fmla="+- 0 4446 4426"/>
                              <a:gd name="T33" fmla="*/ T32 w 90"/>
                              <a:gd name="T34" fmla="+- 0 1191 1109"/>
                              <a:gd name="T35" fmla="*/ 1191 h 91"/>
                              <a:gd name="T36" fmla="+- 0 4452 4426"/>
                              <a:gd name="T37" fmla="*/ T36 w 90"/>
                              <a:gd name="T38" fmla="+- 0 1196 1109"/>
                              <a:gd name="T39" fmla="*/ 1196 h 91"/>
                              <a:gd name="T40" fmla="+- 0 4461 4426"/>
                              <a:gd name="T41" fmla="*/ T40 w 90"/>
                              <a:gd name="T42" fmla="+- 0 1198 1109"/>
                              <a:gd name="T43" fmla="*/ 1198 h 91"/>
                              <a:gd name="T44" fmla="+- 0 4470 4426"/>
                              <a:gd name="T45" fmla="*/ T44 w 90"/>
                              <a:gd name="T46" fmla="+- 0 1200 1109"/>
                              <a:gd name="T47" fmla="*/ 1200 h 91"/>
                              <a:gd name="T48" fmla="+- 0 4480 4426"/>
                              <a:gd name="T49" fmla="*/ T48 w 90"/>
                              <a:gd name="T50" fmla="+- 0 1198 1109"/>
                              <a:gd name="T51" fmla="*/ 1198 h 91"/>
                              <a:gd name="T52" fmla="+- 0 4489 4426"/>
                              <a:gd name="T53" fmla="*/ T52 w 90"/>
                              <a:gd name="T54" fmla="+- 0 1196 1109"/>
                              <a:gd name="T55" fmla="*/ 1196 h 91"/>
                              <a:gd name="T56" fmla="+- 0 4495 4426"/>
                              <a:gd name="T57" fmla="*/ T56 w 90"/>
                              <a:gd name="T58" fmla="+- 0 1191 1109"/>
                              <a:gd name="T59" fmla="*/ 1191 h 91"/>
                              <a:gd name="T60" fmla="+- 0 4502 4426"/>
                              <a:gd name="T61" fmla="*/ T60 w 90"/>
                              <a:gd name="T62" fmla="+- 0 1187 1109"/>
                              <a:gd name="T63" fmla="*/ 1187 h 91"/>
                              <a:gd name="T64" fmla="+- 0 4507 4426"/>
                              <a:gd name="T65" fmla="*/ T64 w 90"/>
                              <a:gd name="T66" fmla="+- 0 1179 1109"/>
                              <a:gd name="T67" fmla="*/ 1179 h 91"/>
                              <a:gd name="T68" fmla="+- 0 4511 4426"/>
                              <a:gd name="T69" fmla="*/ T68 w 90"/>
                              <a:gd name="T70" fmla="+- 0 1171 1109"/>
                              <a:gd name="T71" fmla="*/ 1171 h 91"/>
                              <a:gd name="T72" fmla="+- 0 4514 4426"/>
                              <a:gd name="T73" fmla="*/ T72 w 90"/>
                              <a:gd name="T74" fmla="+- 0 1163 1109"/>
                              <a:gd name="T75" fmla="*/ 1163 h 91"/>
                              <a:gd name="T76" fmla="+- 0 4515 4426"/>
                              <a:gd name="T77" fmla="*/ T76 w 90"/>
                              <a:gd name="T78" fmla="+- 0 1154 1109"/>
                              <a:gd name="T79" fmla="*/ 1154 h 91"/>
                              <a:gd name="T80" fmla="+- 0 4514 4426"/>
                              <a:gd name="T81" fmla="*/ T80 w 90"/>
                              <a:gd name="T82" fmla="+- 0 1145 1109"/>
                              <a:gd name="T83" fmla="*/ 1145 h 91"/>
                              <a:gd name="T84" fmla="+- 0 4480 4426"/>
                              <a:gd name="T85" fmla="*/ T84 w 90"/>
                              <a:gd name="T86" fmla="+- 0 1109 1109"/>
                              <a:gd name="T87" fmla="*/ 1109 h 91"/>
                              <a:gd name="T88" fmla="+- 0 4470 4426"/>
                              <a:gd name="T89" fmla="*/ T88 w 90"/>
                              <a:gd name="T90" fmla="+- 0 1109 1109"/>
                              <a:gd name="T91" fmla="*/ 1109 h 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90" h="91">
                                <a:moveTo>
                                  <a:pt x="44" y="0"/>
                                </a:moveTo>
                                <a:lnTo>
                                  <a:pt x="35" y="0"/>
                                </a:lnTo>
                                <a:lnTo>
                                  <a:pt x="26" y="4"/>
                                </a:lnTo>
                                <a:lnTo>
                                  <a:pt x="0" y="45"/>
                                </a:lnTo>
                                <a:lnTo>
                                  <a:pt x="1" y="54"/>
                                </a:lnTo>
                                <a:lnTo>
                                  <a:pt x="3" y="62"/>
                                </a:lnTo>
                                <a:lnTo>
                                  <a:pt x="6" y="70"/>
                                </a:lnTo>
                                <a:lnTo>
                                  <a:pt x="12" y="78"/>
                                </a:lnTo>
                                <a:lnTo>
                                  <a:pt x="20" y="82"/>
                                </a:lnTo>
                                <a:lnTo>
                                  <a:pt x="26" y="87"/>
                                </a:lnTo>
                                <a:lnTo>
                                  <a:pt x="35" y="89"/>
                                </a:lnTo>
                                <a:lnTo>
                                  <a:pt x="44" y="91"/>
                                </a:lnTo>
                                <a:lnTo>
                                  <a:pt x="54" y="89"/>
                                </a:lnTo>
                                <a:lnTo>
                                  <a:pt x="63" y="87"/>
                                </a:lnTo>
                                <a:lnTo>
                                  <a:pt x="69" y="82"/>
                                </a:lnTo>
                                <a:lnTo>
                                  <a:pt x="76" y="78"/>
                                </a:lnTo>
                                <a:lnTo>
                                  <a:pt x="81" y="70"/>
                                </a:lnTo>
                                <a:lnTo>
                                  <a:pt x="85" y="62"/>
                                </a:lnTo>
                                <a:lnTo>
                                  <a:pt x="88" y="54"/>
                                </a:lnTo>
                                <a:lnTo>
                                  <a:pt x="89" y="45"/>
                                </a:lnTo>
                                <a:lnTo>
                                  <a:pt x="88" y="36"/>
                                </a:lnTo>
                                <a:lnTo>
                                  <a:pt x="54" y="0"/>
                                </a:lnTo>
                                <a:lnTo>
                                  <a:pt x="4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4482064" name="Line 170"/>
                        <wps:cNvCnPr>
                          <a:cxnSpLocks noChangeShapeType="1"/>
                        </wps:cNvCnPr>
                        <wps:spPr bwMode="auto">
                          <a:xfrm>
                            <a:off x="4664" y="1159"/>
                            <a:ext cx="118" cy="0"/>
                          </a:xfrm>
                          <a:prstGeom prst="line">
                            <a:avLst/>
                          </a:prstGeom>
                          <a:noFill/>
                          <a:ln w="10192">
                            <a:solidFill>
                              <a:srgbClr val="000000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2215283" name="Freeform 171"/>
                        <wps:cNvSpPr>
                          <a:spLocks/>
                        </wps:cNvSpPr>
                        <wps:spPr bwMode="auto">
                          <a:xfrm>
                            <a:off x="4904" y="1113"/>
                            <a:ext cx="90" cy="91"/>
                          </a:xfrm>
                          <a:custGeom>
                            <a:avLst/>
                            <a:gdLst>
                              <a:gd name="T0" fmla="+- 0 4949 4904"/>
                              <a:gd name="T1" fmla="*/ T0 w 90"/>
                              <a:gd name="T2" fmla="+- 0 1204 1113"/>
                              <a:gd name="T3" fmla="*/ 1204 h 91"/>
                              <a:gd name="T4" fmla="+- 0 4940 4904"/>
                              <a:gd name="T5" fmla="*/ T4 w 90"/>
                              <a:gd name="T6" fmla="+- 0 1202 1113"/>
                              <a:gd name="T7" fmla="*/ 1202 h 91"/>
                              <a:gd name="T8" fmla="+- 0 4931 4904"/>
                              <a:gd name="T9" fmla="*/ T8 w 90"/>
                              <a:gd name="T10" fmla="+- 0 1200 1113"/>
                              <a:gd name="T11" fmla="*/ 1200 h 91"/>
                              <a:gd name="T12" fmla="+- 0 4924 4904"/>
                              <a:gd name="T13" fmla="*/ T12 w 90"/>
                              <a:gd name="T14" fmla="+- 0 1195 1113"/>
                              <a:gd name="T15" fmla="*/ 1195 h 91"/>
                              <a:gd name="T16" fmla="+- 0 4917 4904"/>
                              <a:gd name="T17" fmla="*/ T16 w 90"/>
                              <a:gd name="T18" fmla="+- 0 1190 1113"/>
                              <a:gd name="T19" fmla="*/ 1190 h 91"/>
                              <a:gd name="T20" fmla="+- 0 4911 4904"/>
                              <a:gd name="T21" fmla="*/ T20 w 90"/>
                              <a:gd name="T22" fmla="+- 0 1183 1113"/>
                              <a:gd name="T23" fmla="*/ 1183 h 91"/>
                              <a:gd name="T24" fmla="+- 0 4907 4904"/>
                              <a:gd name="T25" fmla="*/ T24 w 90"/>
                              <a:gd name="T26" fmla="+- 0 1175 1113"/>
                              <a:gd name="T27" fmla="*/ 1175 h 91"/>
                              <a:gd name="T28" fmla="+- 0 4905 4904"/>
                              <a:gd name="T29" fmla="*/ T28 w 90"/>
                              <a:gd name="T30" fmla="+- 0 1167 1113"/>
                              <a:gd name="T31" fmla="*/ 1167 h 91"/>
                              <a:gd name="T32" fmla="+- 0 4904 4904"/>
                              <a:gd name="T33" fmla="*/ T32 w 90"/>
                              <a:gd name="T34" fmla="+- 0 1158 1113"/>
                              <a:gd name="T35" fmla="*/ 1158 h 91"/>
                              <a:gd name="T36" fmla="+- 0 4905 4904"/>
                              <a:gd name="T37" fmla="*/ T36 w 90"/>
                              <a:gd name="T38" fmla="+- 0 1148 1113"/>
                              <a:gd name="T39" fmla="*/ 1148 h 91"/>
                              <a:gd name="T40" fmla="+- 0 4940 4904"/>
                              <a:gd name="T41" fmla="*/ T40 w 90"/>
                              <a:gd name="T42" fmla="+- 0 1113 1113"/>
                              <a:gd name="T43" fmla="*/ 1113 h 91"/>
                              <a:gd name="T44" fmla="+- 0 4959 4904"/>
                              <a:gd name="T45" fmla="*/ T44 w 90"/>
                              <a:gd name="T46" fmla="+- 0 1113 1113"/>
                              <a:gd name="T47" fmla="*/ 1113 h 91"/>
                              <a:gd name="T48" fmla="+- 0 4994 4904"/>
                              <a:gd name="T49" fmla="*/ T48 w 90"/>
                              <a:gd name="T50" fmla="+- 0 1158 1113"/>
                              <a:gd name="T51" fmla="*/ 1158 h 91"/>
                              <a:gd name="T52" fmla="+- 0 4993 4904"/>
                              <a:gd name="T53" fmla="*/ T52 w 90"/>
                              <a:gd name="T54" fmla="+- 0 1167 1113"/>
                              <a:gd name="T55" fmla="*/ 1167 h 91"/>
                              <a:gd name="T56" fmla="+- 0 4990 4904"/>
                              <a:gd name="T57" fmla="*/ T56 w 90"/>
                              <a:gd name="T58" fmla="+- 0 1175 1113"/>
                              <a:gd name="T59" fmla="*/ 1175 h 91"/>
                              <a:gd name="T60" fmla="+- 0 4981 4904"/>
                              <a:gd name="T61" fmla="*/ T60 w 90"/>
                              <a:gd name="T62" fmla="+- 0 1190 1113"/>
                              <a:gd name="T63" fmla="*/ 1190 h 91"/>
                              <a:gd name="T64" fmla="+- 0 4967 4904"/>
                              <a:gd name="T65" fmla="*/ T64 w 90"/>
                              <a:gd name="T66" fmla="+- 0 1200 1113"/>
                              <a:gd name="T67" fmla="*/ 1200 h 91"/>
                              <a:gd name="T68" fmla="+- 0 4959 4904"/>
                              <a:gd name="T69" fmla="*/ T68 w 90"/>
                              <a:gd name="T70" fmla="+- 0 1202 1113"/>
                              <a:gd name="T71" fmla="*/ 1202 h 91"/>
                              <a:gd name="T72" fmla="+- 0 4949 4904"/>
                              <a:gd name="T73" fmla="*/ T72 w 90"/>
                              <a:gd name="T74" fmla="+- 0 1204 1113"/>
                              <a:gd name="T75" fmla="*/ 1204 h 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90" h="91">
                                <a:moveTo>
                                  <a:pt x="45" y="91"/>
                                </a:moveTo>
                                <a:lnTo>
                                  <a:pt x="36" y="89"/>
                                </a:lnTo>
                                <a:lnTo>
                                  <a:pt x="27" y="87"/>
                                </a:lnTo>
                                <a:lnTo>
                                  <a:pt x="20" y="82"/>
                                </a:lnTo>
                                <a:lnTo>
                                  <a:pt x="13" y="77"/>
                                </a:lnTo>
                                <a:lnTo>
                                  <a:pt x="7" y="70"/>
                                </a:lnTo>
                                <a:lnTo>
                                  <a:pt x="3" y="62"/>
                                </a:lnTo>
                                <a:lnTo>
                                  <a:pt x="1" y="54"/>
                                </a:lnTo>
                                <a:lnTo>
                                  <a:pt x="0" y="45"/>
                                </a:lnTo>
                                <a:lnTo>
                                  <a:pt x="1" y="35"/>
                                </a:lnTo>
                                <a:lnTo>
                                  <a:pt x="36" y="0"/>
                                </a:lnTo>
                                <a:lnTo>
                                  <a:pt x="55" y="0"/>
                                </a:lnTo>
                                <a:lnTo>
                                  <a:pt x="90" y="45"/>
                                </a:lnTo>
                                <a:lnTo>
                                  <a:pt x="89" y="54"/>
                                </a:lnTo>
                                <a:lnTo>
                                  <a:pt x="86" y="62"/>
                                </a:lnTo>
                                <a:lnTo>
                                  <a:pt x="77" y="77"/>
                                </a:lnTo>
                                <a:lnTo>
                                  <a:pt x="63" y="87"/>
                                </a:lnTo>
                                <a:lnTo>
                                  <a:pt x="55" y="89"/>
                                </a:lnTo>
                                <a:lnTo>
                                  <a:pt x="45" y="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6935322" name="Freeform 172"/>
                        <wps:cNvSpPr>
                          <a:spLocks/>
                        </wps:cNvSpPr>
                        <wps:spPr bwMode="auto">
                          <a:xfrm>
                            <a:off x="4904" y="1113"/>
                            <a:ext cx="90" cy="91"/>
                          </a:xfrm>
                          <a:custGeom>
                            <a:avLst/>
                            <a:gdLst>
                              <a:gd name="T0" fmla="+- 0 4949 4904"/>
                              <a:gd name="T1" fmla="*/ T0 w 90"/>
                              <a:gd name="T2" fmla="+- 0 1113 1113"/>
                              <a:gd name="T3" fmla="*/ 1113 h 91"/>
                              <a:gd name="T4" fmla="+- 0 4940 4904"/>
                              <a:gd name="T5" fmla="*/ T4 w 90"/>
                              <a:gd name="T6" fmla="+- 0 1113 1113"/>
                              <a:gd name="T7" fmla="*/ 1113 h 91"/>
                              <a:gd name="T8" fmla="+- 0 4931 4904"/>
                              <a:gd name="T9" fmla="*/ T8 w 90"/>
                              <a:gd name="T10" fmla="+- 0 1117 1113"/>
                              <a:gd name="T11" fmla="*/ 1117 h 91"/>
                              <a:gd name="T12" fmla="+- 0 4904 4904"/>
                              <a:gd name="T13" fmla="*/ T12 w 90"/>
                              <a:gd name="T14" fmla="+- 0 1158 1113"/>
                              <a:gd name="T15" fmla="*/ 1158 h 91"/>
                              <a:gd name="T16" fmla="+- 0 4905 4904"/>
                              <a:gd name="T17" fmla="*/ T16 w 90"/>
                              <a:gd name="T18" fmla="+- 0 1167 1113"/>
                              <a:gd name="T19" fmla="*/ 1167 h 91"/>
                              <a:gd name="T20" fmla="+- 0 4907 4904"/>
                              <a:gd name="T21" fmla="*/ T20 w 90"/>
                              <a:gd name="T22" fmla="+- 0 1175 1113"/>
                              <a:gd name="T23" fmla="*/ 1175 h 91"/>
                              <a:gd name="T24" fmla="+- 0 4911 4904"/>
                              <a:gd name="T25" fmla="*/ T24 w 90"/>
                              <a:gd name="T26" fmla="+- 0 1183 1113"/>
                              <a:gd name="T27" fmla="*/ 1183 h 91"/>
                              <a:gd name="T28" fmla="+- 0 4917 4904"/>
                              <a:gd name="T29" fmla="*/ T28 w 90"/>
                              <a:gd name="T30" fmla="+- 0 1190 1113"/>
                              <a:gd name="T31" fmla="*/ 1190 h 91"/>
                              <a:gd name="T32" fmla="+- 0 4924 4904"/>
                              <a:gd name="T33" fmla="*/ T32 w 90"/>
                              <a:gd name="T34" fmla="+- 0 1195 1113"/>
                              <a:gd name="T35" fmla="*/ 1195 h 91"/>
                              <a:gd name="T36" fmla="+- 0 4931 4904"/>
                              <a:gd name="T37" fmla="*/ T36 w 90"/>
                              <a:gd name="T38" fmla="+- 0 1200 1113"/>
                              <a:gd name="T39" fmla="*/ 1200 h 91"/>
                              <a:gd name="T40" fmla="+- 0 4940 4904"/>
                              <a:gd name="T41" fmla="*/ T40 w 90"/>
                              <a:gd name="T42" fmla="+- 0 1202 1113"/>
                              <a:gd name="T43" fmla="*/ 1202 h 91"/>
                              <a:gd name="T44" fmla="+- 0 4949 4904"/>
                              <a:gd name="T45" fmla="*/ T44 w 90"/>
                              <a:gd name="T46" fmla="+- 0 1204 1113"/>
                              <a:gd name="T47" fmla="*/ 1204 h 91"/>
                              <a:gd name="T48" fmla="+- 0 4959 4904"/>
                              <a:gd name="T49" fmla="*/ T48 w 90"/>
                              <a:gd name="T50" fmla="+- 0 1202 1113"/>
                              <a:gd name="T51" fmla="*/ 1202 h 91"/>
                              <a:gd name="T52" fmla="+- 0 4967 4904"/>
                              <a:gd name="T53" fmla="*/ T52 w 90"/>
                              <a:gd name="T54" fmla="+- 0 1200 1113"/>
                              <a:gd name="T55" fmla="*/ 1200 h 91"/>
                              <a:gd name="T56" fmla="+- 0 4974 4904"/>
                              <a:gd name="T57" fmla="*/ T56 w 90"/>
                              <a:gd name="T58" fmla="+- 0 1195 1113"/>
                              <a:gd name="T59" fmla="*/ 1195 h 91"/>
                              <a:gd name="T60" fmla="+- 0 4981 4904"/>
                              <a:gd name="T61" fmla="*/ T60 w 90"/>
                              <a:gd name="T62" fmla="+- 0 1190 1113"/>
                              <a:gd name="T63" fmla="*/ 1190 h 91"/>
                              <a:gd name="T64" fmla="+- 0 4985 4904"/>
                              <a:gd name="T65" fmla="*/ T64 w 90"/>
                              <a:gd name="T66" fmla="+- 0 1183 1113"/>
                              <a:gd name="T67" fmla="*/ 1183 h 91"/>
                              <a:gd name="T68" fmla="+- 0 4990 4904"/>
                              <a:gd name="T69" fmla="*/ T68 w 90"/>
                              <a:gd name="T70" fmla="+- 0 1175 1113"/>
                              <a:gd name="T71" fmla="*/ 1175 h 91"/>
                              <a:gd name="T72" fmla="+- 0 4993 4904"/>
                              <a:gd name="T73" fmla="*/ T72 w 90"/>
                              <a:gd name="T74" fmla="+- 0 1167 1113"/>
                              <a:gd name="T75" fmla="*/ 1167 h 91"/>
                              <a:gd name="T76" fmla="+- 0 4994 4904"/>
                              <a:gd name="T77" fmla="*/ T76 w 90"/>
                              <a:gd name="T78" fmla="+- 0 1158 1113"/>
                              <a:gd name="T79" fmla="*/ 1158 h 91"/>
                              <a:gd name="T80" fmla="+- 0 4993 4904"/>
                              <a:gd name="T81" fmla="*/ T80 w 90"/>
                              <a:gd name="T82" fmla="+- 0 1148 1113"/>
                              <a:gd name="T83" fmla="*/ 1148 h 91"/>
                              <a:gd name="T84" fmla="+- 0 4959 4904"/>
                              <a:gd name="T85" fmla="*/ T84 w 90"/>
                              <a:gd name="T86" fmla="+- 0 1113 1113"/>
                              <a:gd name="T87" fmla="*/ 1113 h 91"/>
                              <a:gd name="T88" fmla="+- 0 4949 4904"/>
                              <a:gd name="T89" fmla="*/ T88 w 90"/>
                              <a:gd name="T90" fmla="+- 0 1113 1113"/>
                              <a:gd name="T91" fmla="*/ 1113 h 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90" h="91">
                                <a:moveTo>
                                  <a:pt x="45" y="0"/>
                                </a:moveTo>
                                <a:lnTo>
                                  <a:pt x="36" y="0"/>
                                </a:lnTo>
                                <a:lnTo>
                                  <a:pt x="27" y="4"/>
                                </a:lnTo>
                                <a:lnTo>
                                  <a:pt x="0" y="45"/>
                                </a:lnTo>
                                <a:lnTo>
                                  <a:pt x="1" y="54"/>
                                </a:lnTo>
                                <a:lnTo>
                                  <a:pt x="3" y="62"/>
                                </a:lnTo>
                                <a:lnTo>
                                  <a:pt x="7" y="70"/>
                                </a:lnTo>
                                <a:lnTo>
                                  <a:pt x="13" y="77"/>
                                </a:lnTo>
                                <a:lnTo>
                                  <a:pt x="20" y="82"/>
                                </a:lnTo>
                                <a:lnTo>
                                  <a:pt x="27" y="87"/>
                                </a:lnTo>
                                <a:lnTo>
                                  <a:pt x="36" y="89"/>
                                </a:lnTo>
                                <a:lnTo>
                                  <a:pt x="45" y="91"/>
                                </a:lnTo>
                                <a:lnTo>
                                  <a:pt x="55" y="89"/>
                                </a:lnTo>
                                <a:lnTo>
                                  <a:pt x="63" y="87"/>
                                </a:lnTo>
                                <a:lnTo>
                                  <a:pt x="70" y="82"/>
                                </a:lnTo>
                                <a:lnTo>
                                  <a:pt x="77" y="77"/>
                                </a:lnTo>
                                <a:lnTo>
                                  <a:pt x="81" y="70"/>
                                </a:lnTo>
                                <a:lnTo>
                                  <a:pt x="86" y="62"/>
                                </a:lnTo>
                                <a:lnTo>
                                  <a:pt x="89" y="54"/>
                                </a:lnTo>
                                <a:lnTo>
                                  <a:pt x="90" y="45"/>
                                </a:lnTo>
                                <a:lnTo>
                                  <a:pt x="89" y="35"/>
                                </a:lnTo>
                                <a:lnTo>
                                  <a:pt x="55" y="0"/>
                                </a:lnTo>
                                <a:lnTo>
                                  <a:pt x="4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4624881" name="Line 173"/>
                        <wps:cNvCnPr>
                          <a:cxnSpLocks noChangeShapeType="1"/>
                        </wps:cNvCnPr>
                        <wps:spPr bwMode="auto">
                          <a:xfrm>
                            <a:off x="4471" y="715"/>
                            <a:ext cx="1019" cy="0"/>
                          </a:xfrm>
                          <a:prstGeom prst="line">
                            <a:avLst/>
                          </a:prstGeom>
                          <a:noFill/>
                          <a:ln w="611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685006" name="Line 174"/>
                        <wps:cNvCnPr>
                          <a:cxnSpLocks noChangeShapeType="1"/>
                        </wps:cNvCnPr>
                        <wps:spPr bwMode="auto">
                          <a:xfrm>
                            <a:off x="5490" y="139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610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16028150" name="Line 175"/>
                        <wps:cNvCnPr>
                          <a:cxnSpLocks noChangeShapeType="1"/>
                        </wps:cNvCnPr>
                        <wps:spPr bwMode="auto">
                          <a:xfrm>
                            <a:off x="4949" y="927"/>
                            <a:ext cx="1023" cy="0"/>
                          </a:xfrm>
                          <a:prstGeom prst="line">
                            <a:avLst/>
                          </a:prstGeom>
                          <a:noFill/>
                          <a:ln w="611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0911828" name="Line 176"/>
                        <wps:cNvCnPr>
                          <a:cxnSpLocks noChangeShapeType="1"/>
                        </wps:cNvCnPr>
                        <wps:spPr bwMode="auto">
                          <a:xfrm>
                            <a:off x="5972" y="1397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610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6687218" name="Text Box 177"/>
                        <wps:cNvSpPr txBox="1">
                          <a:spLocks noChangeArrowheads="1"/>
                        </wps:cNvSpPr>
                        <wps:spPr bwMode="auto">
                          <a:xfrm>
                            <a:off x="4424" y="1459"/>
                            <a:ext cx="579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5FE43B" w14:textId="77777777" w:rsidR="0087336D" w:rsidRDefault="0087336D" w:rsidP="0087336D">
                              <w:pPr>
                                <w:spacing w:line="160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Y7...Y0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21435368" name="Text Box 178"/>
                        <wps:cNvSpPr txBox="1">
                          <a:spLocks noChangeArrowheads="1"/>
                        </wps:cNvSpPr>
                        <wps:spPr bwMode="auto">
                          <a:xfrm>
                            <a:off x="5450" y="1459"/>
                            <a:ext cx="579" cy="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501D76" w14:textId="77777777" w:rsidR="0087336D" w:rsidRDefault="0087336D" w:rsidP="0087336D">
                              <w:pPr>
                                <w:spacing w:line="168" w:lineRule="exact"/>
                                <w:ind w:right="18"/>
                                <w:jc w:val="center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L7...L0</w:t>
                              </w:r>
                            </w:p>
                            <w:p w14:paraId="6186F9BA" w14:textId="77777777" w:rsidR="0087336D" w:rsidRDefault="0087336D" w:rsidP="0087336D">
                              <w:pPr>
                                <w:spacing w:line="101" w:lineRule="exact"/>
                                <w:ind w:right="14"/>
                                <w:jc w:val="center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w w:val="105"/>
                                  <w:sz w:val="10"/>
                                </w:rPr>
                                <w:t>(LED)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7046310" name="Text Box 179"/>
                        <wps:cNvSpPr txBox="1">
                          <a:spLocks noChangeArrowheads="1"/>
                        </wps:cNvSpPr>
                        <wps:spPr bwMode="auto">
                          <a:xfrm>
                            <a:off x="4847" y="1735"/>
                            <a:ext cx="659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FAB7FB" w14:textId="77777777" w:rsidR="0087336D" w:rsidRDefault="0087336D" w:rsidP="0087336D">
                              <w:pPr>
                                <w:spacing w:line="160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w w:val="95"/>
                                  <w:sz w:val="16"/>
                                </w:rPr>
                                <w:t>扩展单元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12906838" name="Text Box 180"/>
                        <wps:cNvSpPr txBox="1">
                          <a:spLocks noChangeArrowheads="1"/>
                        </wps:cNvSpPr>
                        <wps:spPr bwMode="auto">
                          <a:xfrm>
                            <a:off x="4430" y="2032"/>
                            <a:ext cx="579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CC6063" w14:textId="77777777" w:rsidR="0087336D" w:rsidRDefault="0087336D" w:rsidP="0087336D">
                              <w:pPr>
                                <w:spacing w:line="160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U3...U0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46380592" name="Text Box 181"/>
                        <wps:cNvSpPr txBox="1">
                          <a:spLocks noChangeArrowheads="1"/>
                        </wps:cNvSpPr>
                        <wps:spPr bwMode="auto">
                          <a:xfrm>
                            <a:off x="5445" y="2032"/>
                            <a:ext cx="579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7FA180" w14:textId="77777777" w:rsidR="0087336D" w:rsidRDefault="0087336D" w:rsidP="0087336D">
                              <w:pPr>
                                <w:spacing w:line="160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Z3...Z0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93580166" name="Text Box 182"/>
                        <wps:cNvSpPr txBox="1">
                          <a:spLocks noChangeArrowheads="1"/>
                        </wps:cNvSpPr>
                        <wps:spPr bwMode="auto">
                          <a:xfrm>
                            <a:off x="4270" y="2828"/>
                            <a:ext cx="1914" cy="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BB5FF3" w14:textId="77777777" w:rsidR="0087336D" w:rsidRDefault="0087336D" w:rsidP="0087336D">
                              <w:pPr>
                                <w:spacing w:line="183" w:lineRule="exact"/>
                                <w:ind w:left="-1" w:right="18"/>
                                <w:jc w:val="center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SD13...SD10</w:t>
                              </w:r>
                              <w:r>
                                <w:rPr>
                                  <w:spacing w:val="3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SD03...SD00</w:t>
                              </w:r>
                            </w:p>
                            <w:p w14:paraId="045CD9ED" w14:textId="77777777" w:rsidR="0087336D" w:rsidRDefault="0087336D" w:rsidP="0087336D">
                              <w:pPr>
                                <w:spacing w:before="94" w:line="182" w:lineRule="exact"/>
                                <w:ind w:left="631" w:right="683"/>
                                <w:jc w:val="center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CON</w:t>
                              </w:r>
                              <w:r>
                                <w:rPr>
                                  <w:sz w:val="16"/>
                                </w:rPr>
                                <w:t>单元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57E0F0" id="Group 13" o:spid="_x0000_s1114" style="position:absolute;left:0;text-align:left;margin-left:232.25pt;margin-top:54.3pt;width:116pt;height:133.85pt;z-index:-251644928;mso-wrap-distance-left:0;mso-wrap-distance-right:0;mso-position-horizontal-relative:page" coordorigin="4023,710" coordsize="2320,26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">
                <v:rect id="Rectangle 146" o:spid="_x0000_s1115" style="position:absolute;left:4028;top:1321;width:2311;height:1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" filled="f" strokeweight=".16806mm"/>
                <v:rect id="Rectangle 147" o:spid="_x0000_s1116" style="position:absolute;left:5341;top:2206;width:777;height: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" filled="f" strokeweight=".16986mm"/>
                <v:rect id="Rectangle 148" o:spid="_x0000_s1117" style="position:absolute;left:4028;top:2616;width:2311;height: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" filled="f" strokeweight=".16808mm"/>
                <v:rect id="Rectangle 149" o:spid="_x0000_s1118" style="position:absolute;left:5338;top:2718;width:777;height: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" filled="f" strokeweight=".16986mm"/>
                <v:line id="Line 150" o:spid="_x0000_s1119" style="position:absolute;visibility:visible;mso-wrap-style:square" from="5490,2713" to="5490,27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" strokeweight=".16967mm"/>
                <v:line id="Line 151" o:spid="_x0000_s1120" style="position:absolute;visibility:visible;mso-wrap-style:square" from="5968,2721" to="5968,27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" strokeweight=".16967mm"/>
                <v:shape id="Freeform 152" o:spid="_x0000_s1121" style="position:absolute;left:5444;top:2432;width:90;height:91;visibility:visible;mso-wrap-style:square;v-text-anchor:top" coordsize="90,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" path="m45,91l36,89,27,87,20,83,13,78,7,70,3,63,1,54,,45,1,36,36,,55,,90,45r-1,9l86,63,76,78,63,87r-8,2l45,91xe" stroked="f">
                  <v:path arrowok="t" o:connecttype="custom" o:connectlocs="45,2523;36,2521;27,2519;20,2515;13,2510;7,2502;3,2495;1,2486;0,2477;1,2468;36,2432;55,2432;90,2477;89,2486;86,2495;76,2510;63,2519;55,2521;45,2523" o:connectangles="0,0,0,0,0,0,0,0,0,0,0,0,0,0,0,0,0,0,0"/>
                </v:shape>
                <v:shape id="Freeform 153" o:spid="_x0000_s1122" style="position:absolute;left:5444;top:2432;width:90;height:91;visibility:visible;mso-wrap-style:square;v-text-anchor:top" coordsize="90,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" path="m45,l36,,27,4,,45r1,9l3,63r4,7l13,78r7,5l27,87r9,2l45,91,55,89r8,-2l70,83r6,-5l81,70r5,-7l89,54r1,-9l89,36,55,,45,xe" filled="f" strokeweight=".168mm">
                  <v:path arrowok="t" o:connecttype="custom" o:connectlocs="45,2432;36,2432;27,2436;0,2477;1,2486;3,2495;7,2502;13,2510;20,2515;27,2519;36,2521;45,2523;55,2521;63,2519;70,2515;76,2510;81,2502;86,2495;89,2486;90,2477;89,2468;55,2432;45,2432" o:connectangles="0,0,0,0,0,0,0,0,0,0,0,0,0,0,0,0,0,0,0,0,0,0,0"/>
                </v:shape>
                <v:line id="Line 154" o:spid="_x0000_s1123" style="position:absolute;visibility:visible;mso-wrap-style:square" from="5683,2482" to="5800,24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" strokeweight=".28311mm">
                  <v:stroke dashstyle="dot"/>
                </v:line>
                <v:shape id="Freeform 155" o:spid="_x0000_s1124" style="position:absolute;left:5923;top:2436;width:90;height:91;visibility:visible;mso-wrap-style:square;v-text-anchor:top" coordsize="90,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" path="m45,91l35,89,27,87,20,82,13,78,7,70,3,62,1,54,,45,1,36,35,,54,,90,45r-1,9l86,62,76,78,63,87r-9,2l45,91xe" stroked="f">
                  <v:path arrowok="t" o:connecttype="custom" o:connectlocs="45,2527;35,2525;27,2523;20,2518;13,2514;7,2506;3,2498;1,2490;0,2481;1,2472;35,2436;54,2436;90,2481;89,2490;86,2498;76,2514;63,2523;54,2525;45,2527" o:connectangles="0,0,0,0,0,0,0,0,0,0,0,0,0,0,0,0,0,0,0"/>
                </v:shape>
                <v:shape id="Freeform 156" o:spid="_x0000_s1125" style="position:absolute;left:5923;top:2436;width:90;height:91;visibility:visible;mso-wrap-style:square;v-text-anchor:top" coordsize="90,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" path="m45,l35,,27,4,,45r1,9l3,62r4,8l13,78r7,4l27,87r8,2l45,91r9,-2l63,87r7,-5l76,78r5,-8l86,62r3,-8l90,45,89,36,54,,45,xe" filled="f" strokeweight=".168mm">
                  <v:path arrowok="t" o:connecttype="custom" o:connectlocs="45,2436;35,2436;27,2440;0,2481;1,2490;3,2498;7,2506;13,2514;20,2518;27,2523;35,2525;45,2527;54,2525;63,2523;70,2518;76,2514;81,2506;86,2498;89,2490;90,2481;89,2472;54,2436;45,2436" o:connectangles="0,0,0,0,0,0,0,0,0,0,0,0,0,0,0,0,0,0,0,0,0,0,0"/>
                </v:shape>
                <v:shape id="AutoShape 157" o:spid="_x0000_s1126" style="position:absolute;left:4323;top:2207;width:780;height:550;visibility:visible;mso-wrap-style:square;v-text-anchor:top" coordsize="780,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" path="m779,l2,r,38l779,38,779,xm776,512l,512r,38l776,550r,-38xe" filled="f" strokeweight=".16978mm">
                  <v:path arrowok="t" o:connecttype="custom" o:connectlocs="779,2207;2,2207;2,2245;779,2245;779,2207;776,2719;0,2719;0,2757;776,2757;776,2719" o:connectangles="0,0,0,0,0,0,0,0,0,0"/>
                </v:shape>
                <v:line id="Line 158" o:spid="_x0000_s1127" style="position:absolute;visibility:visible;mso-wrap-style:square" from="4475,2713" to="4475,27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" strokeweight=".16967mm"/>
                <v:line id="Line 159" o:spid="_x0000_s1128" style="position:absolute;visibility:visible;mso-wrap-style:square" from="4953,2721" to="4953,27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" strokeweight=".16967mm"/>
                <v:shape id="Freeform 160" o:spid="_x0000_s1129" style="position:absolute;left:4429;top:2432;width:90;height:91;visibility:visible;mso-wrap-style:square;v-text-anchor:top" coordsize="90,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" path="m44,91l35,89,26,87,20,82,12,77,6,70,2,62,1,53,,45,1,35,35,,54,,89,45r-1,8l85,62,76,77,62,87r-8,2l44,91xe" stroked="f">
                  <v:path arrowok="t" o:connecttype="custom" o:connectlocs="44,2524;35,2522;26,2520;20,2515;12,2510;6,2503;2,2495;1,2486;0,2478;1,2468;35,2433;54,2433;89,2478;88,2486;85,2495;76,2510;62,2520;54,2522;44,2524" o:connectangles="0,0,0,0,0,0,0,0,0,0,0,0,0,0,0,0,0,0,0"/>
                </v:shape>
                <v:shape id="Freeform 161" o:spid="_x0000_s1130" style="position:absolute;left:4429;top:2432;width:90;height:91;visibility:visible;mso-wrap-style:square;v-text-anchor:top" coordsize="90,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" path="m44,l35,,26,4,,45r1,8l2,62r4,8l12,77r8,5l26,87r9,2l44,91,54,89r8,-2l69,82r7,-5l80,70r5,-8l88,53r1,-8l88,35,54,,44,xe" filled="f" strokeweight=".168mm">
                  <v:path arrowok="t" o:connecttype="custom" o:connectlocs="44,2433;35,2433;26,2437;0,2478;1,2486;2,2495;6,2503;12,2510;20,2515;26,2520;35,2522;44,2524;54,2522;62,2520;69,2515;76,2510;80,2503;85,2495;88,2486;89,2478;88,2468;54,2433;44,2433" o:connectangles="0,0,0,0,0,0,0,0,0,0,0,0,0,0,0,0,0,0,0,0,0,0,0"/>
                </v:shape>
                <v:line id="Line 162" o:spid="_x0000_s1131" style="position:absolute;visibility:visible;mso-wrap-style:square" from="4668,2482" to="4786,24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" strokeweight=".28311mm">
                  <v:stroke dashstyle="dot"/>
                </v:line>
                <v:shape id="Freeform 163" o:spid="_x0000_s1132" style="position:absolute;left:4908;top:2436;width:90;height:91;visibility:visible;mso-wrap-style:square;v-text-anchor:top" coordsize="90,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" path="m45,90l35,88,27,87,20,82,13,77,7,69,3,62,1,53,,45,1,35,35,,54,,90,45r-1,8l86,62,76,77,63,87r-9,1l45,90xe" stroked="f">
                  <v:path arrowok="t" o:connecttype="custom" o:connectlocs="45,2527;35,2525;27,2524;20,2519;13,2514;7,2506;3,2499;1,2490;0,2482;1,2472;35,2437;54,2437;90,2482;89,2490;86,2499;76,2514;63,2524;54,2525;45,2527" o:connectangles="0,0,0,0,0,0,0,0,0,0,0,0,0,0,0,0,0,0,0"/>
                </v:shape>
                <v:shape id="Freeform 164" o:spid="_x0000_s1133" style="position:absolute;left:4908;top:2436;width:90;height:91;visibility:visible;mso-wrap-style:square;v-text-anchor:top" coordsize="90,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" path="m45,l35,,27,3,,45r1,8l3,62r4,7l13,77r7,5l27,87r8,1l45,90r9,-2l63,87r7,-5l76,77r5,-8l86,62r3,-9l90,45,89,35,54,,45,xe" filled="f" strokeweight=".168mm">
                  <v:path arrowok="t" o:connecttype="custom" o:connectlocs="45,2437;35,2437;27,2440;0,2482;1,2490;3,2499;7,2506;13,2514;20,2519;27,2524;35,2525;45,2527;54,2525;63,2524;70,2519;76,2514;81,2506;86,2499;89,2490;90,2482;89,2472;54,2437;45,2437" o:connectangles="0,0,0,0,0,0,0,0,0,0,0,0,0,0,0,0,0,0,0,0,0,0,0"/>
                </v:shape>
                <v:shape id="AutoShape 165" o:spid="_x0000_s1134" style="position:absolute;left:4327;top:1397;width:1792;height:38;visibility:visible;mso-wrap-style:square;v-text-anchor:top" coordsize="1792,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" path="m1792,l1016,r,38l1792,38r,-38xm777,l,,,38r777,l777,xe" filled="f" strokeweight=".16978mm">
                  <v:path arrowok="t" o:connecttype="custom" o:connectlocs="1792,1397;1016,1397;1016,1435;1792,1435;1792,1397;777,1397;0,1397;0,1435;777,1435;777,1397" o:connectangles="0,0,0,0,0,0,0,0,0,0"/>
                </v:shape>
                <v:line id="Line 166" o:spid="_x0000_s1135" style="position:absolute;visibility:visible;mso-wrap-style:square" from="4471,1390" to="4471,13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" strokeweight=".16967mm"/>
                <v:line id="Line 167" o:spid="_x0000_s1136" style="position:absolute;visibility:visible;mso-wrap-style:square" from="4949,1397" to="4949,1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" strokeweight=".16967mm"/>
                <v:shape id="Freeform 168" o:spid="_x0000_s1137" style="position:absolute;left:4425;top:1109;width:90;height:91;visibility:visible;mso-wrap-style:square;v-text-anchor:top" coordsize="90,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" path="m44,91l35,89,26,87,20,82,12,78,6,70,3,62,1,54,,45,1,36,35,,54,,89,45r-1,9l85,62,76,78,63,87r-9,2l44,91xe" stroked="f">
                  <v:path arrowok="t" o:connecttype="custom" o:connectlocs="44,1200;35,1198;26,1196;20,1191;12,1187;6,1179;3,1171;1,1163;0,1154;1,1145;35,1109;54,1109;89,1154;88,1163;85,1171;76,1187;63,1196;54,1198;44,1200" o:connectangles="0,0,0,0,0,0,0,0,0,0,0,0,0,0,0,0,0,0,0"/>
                </v:shape>
                <v:shape id="Freeform 169" o:spid="_x0000_s1138" style="position:absolute;left:4425;top:1109;width:90;height:91;visibility:visible;mso-wrap-style:square;v-text-anchor:top" coordsize="90,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" path="m44,l35,,26,4,,45r1,9l3,62r3,8l12,78r8,4l26,87r9,2l44,91,54,89r9,-2l69,82r7,-4l81,70r4,-8l88,54r1,-9l88,36,54,,44,xe" filled="f" strokeweight=".168mm">
                  <v:path arrowok="t" o:connecttype="custom" o:connectlocs="44,1109;35,1109;26,1113;0,1154;1,1163;3,1171;6,1179;12,1187;20,1191;26,1196;35,1198;44,1200;54,1198;63,1196;69,1191;76,1187;81,1179;85,1171;88,1163;89,1154;88,1145;54,1109;44,1109" o:connectangles="0,0,0,0,0,0,0,0,0,0,0,0,0,0,0,0,0,0,0,0,0,0,0"/>
                </v:shape>
                <v:line id="Line 170" o:spid="_x0000_s1139" style="position:absolute;visibility:visible;mso-wrap-style:square" from="4664,1159" to="4782,11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" strokeweight=".28311mm">
                  <v:stroke dashstyle="dot"/>
                </v:line>
                <v:shape id="Freeform 171" o:spid="_x0000_s1140" style="position:absolute;left:4904;top:1113;width:90;height:91;visibility:visible;mso-wrap-style:square;v-text-anchor:top" coordsize="90,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" path="m45,91l36,89,27,87,20,82,13,77,7,70,3,62,1,54,,45,1,35,36,,55,,90,45r-1,9l86,62,77,77,63,87r-8,2l45,91xe" stroked="f">
                  <v:path arrowok="t" o:connecttype="custom" o:connectlocs="45,1204;36,1202;27,1200;20,1195;13,1190;7,1183;3,1175;1,1167;0,1158;1,1148;36,1113;55,1113;90,1158;89,1167;86,1175;77,1190;63,1200;55,1202;45,1204" o:connectangles="0,0,0,0,0,0,0,0,0,0,0,0,0,0,0,0,0,0,0"/>
                </v:shape>
                <v:shape id="Freeform 172" o:spid="_x0000_s1141" style="position:absolute;left:4904;top:1113;width:90;height:91;visibility:visible;mso-wrap-style:square;v-text-anchor:top" coordsize="90,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" path="m45,l36,,27,4,,45r1,9l3,62r4,8l13,77r7,5l27,87r9,2l45,91,55,89r8,-2l70,82r7,-5l81,70r5,-8l89,54r1,-9l89,35,55,,45,xe" filled="f" strokeweight=".168mm">
                  <v:path arrowok="t" o:connecttype="custom" o:connectlocs="45,1113;36,1113;27,1117;0,1158;1,1167;3,1175;7,1183;13,1190;20,1195;27,1200;36,1202;45,1204;55,1202;63,1200;70,1195;77,1190;81,1183;86,1175;89,1167;90,1158;89,1148;55,1113;45,1113" o:connectangles="0,0,0,0,0,0,0,0,0,0,0,0,0,0,0,0,0,0,0,0,0,0,0"/>
                </v:shape>
                <v:line id="Line 173" o:spid="_x0000_s1142" style="position:absolute;visibility:visible;mso-wrap-style:square" from="4471,715" to="5490,7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" strokeweight=".16986mm"/>
                <v:line id="Line 174" o:spid="_x0000_s1143" style="position:absolute;visibility:visible;mso-wrap-style:square" from="5490,1390" to="5490,13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" strokeweight=".16967mm"/>
                <v:line id="Line 175" o:spid="_x0000_s1144" style="position:absolute;visibility:visible;mso-wrap-style:square" from="4949,927" to="5972,9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" strokeweight=".16986mm"/>
                <v:line id="Line 176" o:spid="_x0000_s1145" style="position:absolute;visibility:visible;mso-wrap-style:square" from="5972,1397" to="5972,1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" strokeweight=".16967mm"/>
                <v:shape id="Text Box 177" o:spid="_x0000_s1146" type="#_x0000_t202" style="position:absolute;left:4424;top:1459;width:579;height: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" filled="f" stroked="f">
                  <v:textbox inset="0,0,0,0">
                    <w:txbxContent>
                      <w:p w14:paraId="375FE43B" w14:textId="77777777" w:rsidR="0087336D" w:rsidRDefault="0087336D" w:rsidP="0087336D">
                        <w:pPr>
                          <w:spacing w:line="160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Y7...Y0</w:t>
                        </w:r>
                      </w:p>
                    </w:txbxContent>
                  </v:textbox>
                </v:shape>
                <v:shape id="Text Box 178" o:spid="_x0000_s1147" type="#_x0000_t202" style="position:absolute;left:5450;top:1459;width:579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" filled="f" stroked="f">
                  <v:textbox inset="0,0,0,0">
                    <w:txbxContent>
                      <w:p w14:paraId="09501D76" w14:textId="77777777" w:rsidR="0087336D" w:rsidRDefault="0087336D" w:rsidP="0087336D">
                        <w:pPr>
                          <w:spacing w:line="168" w:lineRule="exact"/>
                          <w:ind w:right="18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L7...L0</w:t>
                        </w:r>
                      </w:p>
                      <w:p w14:paraId="6186F9BA" w14:textId="77777777" w:rsidR="0087336D" w:rsidRDefault="0087336D" w:rsidP="0087336D">
                        <w:pPr>
                          <w:spacing w:line="101" w:lineRule="exact"/>
                          <w:ind w:right="14"/>
                          <w:jc w:val="center"/>
                          <w:rPr>
                            <w:sz w:val="10"/>
                          </w:rPr>
                        </w:pPr>
                        <w:r>
                          <w:rPr>
                            <w:w w:val="105"/>
                            <w:sz w:val="10"/>
                          </w:rPr>
                          <w:t>(LED)</w:t>
                        </w:r>
                      </w:p>
                    </w:txbxContent>
                  </v:textbox>
                </v:shape>
                <v:shape id="Text Box 179" o:spid="_x0000_s1148" type="#_x0000_t202" style="position:absolute;left:4847;top:1735;width:659;height: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" filled="f" stroked="f">
                  <v:textbox inset="0,0,0,0">
                    <w:txbxContent>
                      <w:p w14:paraId="07FAB7FB" w14:textId="77777777" w:rsidR="0087336D" w:rsidRDefault="0087336D" w:rsidP="0087336D">
                        <w:pPr>
                          <w:spacing w:line="160" w:lineRule="exact"/>
                          <w:rPr>
                            <w:sz w:val="16"/>
                          </w:rPr>
                        </w:pPr>
                        <w:r>
                          <w:rPr>
                            <w:w w:val="95"/>
                            <w:sz w:val="16"/>
                          </w:rPr>
                          <w:t>扩展单元</w:t>
                        </w:r>
                      </w:p>
                    </w:txbxContent>
                  </v:textbox>
                </v:shape>
                <v:shape id="Text Box 180" o:spid="_x0000_s1149" type="#_x0000_t202" style="position:absolute;left:4430;top:2032;width:579;height: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" filled="f" stroked="f">
                  <v:textbox inset="0,0,0,0">
                    <w:txbxContent>
                      <w:p w14:paraId="57CC6063" w14:textId="77777777" w:rsidR="0087336D" w:rsidRDefault="0087336D" w:rsidP="0087336D">
                        <w:pPr>
                          <w:spacing w:line="160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U3...U0</w:t>
                        </w:r>
                      </w:p>
                    </w:txbxContent>
                  </v:textbox>
                </v:shape>
                <v:shape id="Text Box 181" o:spid="_x0000_s1150" type="#_x0000_t202" style="position:absolute;left:5445;top:2032;width:579;height: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" filled="f" stroked="f">
                  <v:textbox inset="0,0,0,0">
                    <w:txbxContent>
                      <w:p w14:paraId="057FA180" w14:textId="77777777" w:rsidR="0087336D" w:rsidRDefault="0087336D" w:rsidP="0087336D">
                        <w:pPr>
                          <w:spacing w:line="160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Z3...Z0</w:t>
                        </w:r>
                      </w:p>
                    </w:txbxContent>
                  </v:textbox>
                </v:shape>
                <v:shape id="Text Box 182" o:spid="_x0000_s1151" type="#_x0000_t202" style="position:absolute;left:4270;top:2828;width:1914;height: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" filled="f" stroked="f">
                  <v:textbox inset="0,0,0,0">
                    <w:txbxContent>
                      <w:p w14:paraId="59BB5FF3" w14:textId="77777777" w:rsidR="0087336D" w:rsidRDefault="0087336D" w:rsidP="0087336D">
                        <w:pPr>
                          <w:spacing w:line="183" w:lineRule="exact"/>
                          <w:ind w:left="-1" w:right="18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SD13...SD10</w:t>
                        </w:r>
                        <w:r>
                          <w:rPr>
                            <w:spacing w:val="38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SD03...SD00</w:t>
                        </w:r>
                      </w:p>
                      <w:p w14:paraId="045CD9ED" w14:textId="77777777" w:rsidR="0087336D" w:rsidRDefault="0087336D" w:rsidP="0087336D">
                        <w:pPr>
                          <w:spacing w:before="94" w:line="182" w:lineRule="exact"/>
                          <w:ind w:left="631" w:right="683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CON</w:t>
                        </w:r>
                        <w:r>
                          <w:rPr>
                            <w:sz w:val="16"/>
                          </w:rPr>
                          <w:t>单元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87336D">
        <w:rPr>
          <w:spacing w:val="-3"/>
        </w:rPr>
        <w:t>打开实验系统电源，将下载电缆插入扩展单元的</w:t>
      </w:r>
      <w:r w:rsidR="0087336D">
        <w:rPr>
          <w:spacing w:val="-3"/>
        </w:rPr>
        <w:t xml:space="preserve"> </w:t>
      </w:r>
      <w:r w:rsidR="0087336D">
        <w:rPr>
          <w:rFonts w:eastAsia="Times New Roman"/>
        </w:rPr>
        <w:t>E_JTAG</w:t>
      </w:r>
      <w:r w:rsidR="0087336D">
        <w:rPr>
          <w:rFonts w:eastAsia="Times New Roman"/>
          <w:spacing w:val="16"/>
        </w:rPr>
        <w:t xml:space="preserve"> </w:t>
      </w:r>
      <w:r w:rsidR="0087336D">
        <w:rPr>
          <w:spacing w:val="-6"/>
        </w:rPr>
        <w:t>口，把生成的</w:t>
      </w:r>
      <w:r w:rsidR="0087336D">
        <w:rPr>
          <w:spacing w:val="-6"/>
        </w:rPr>
        <w:t xml:space="preserve"> </w:t>
      </w:r>
      <w:r w:rsidR="0087336D">
        <w:rPr>
          <w:rFonts w:eastAsia="Times New Roman"/>
        </w:rPr>
        <w:t>SOF</w:t>
      </w:r>
      <w:r w:rsidR="0087336D">
        <w:rPr>
          <w:rFonts w:eastAsia="Times New Roman"/>
          <w:spacing w:val="16"/>
        </w:rPr>
        <w:t xml:space="preserve"> </w:t>
      </w:r>
      <w:r w:rsidR="0087336D">
        <w:t>文件下载</w:t>
      </w:r>
      <w:r w:rsidR="0087336D">
        <w:rPr>
          <w:spacing w:val="-4"/>
        </w:rPr>
        <w:t>到扩展单元中去，扩展单元介绍见实验</w:t>
      </w:r>
      <w:r w:rsidR="0087336D">
        <w:rPr>
          <w:spacing w:val="-4"/>
        </w:rPr>
        <w:t xml:space="preserve"> </w:t>
      </w:r>
      <w:r w:rsidR="0087336D">
        <w:rPr>
          <w:rFonts w:eastAsia="Times New Roman"/>
        </w:rPr>
        <w:t>1.2</w:t>
      </w:r>
      <w:r w:rsidR="0087336D">
        <w:t>。</w:t>
      </w:r>
    </w:p>
    <w:p w14:paraId="20F0F0A8" w14:textId="4291C9BA" w:rsidR="0087336D" w:rsidRDefault="0087336D" w:rsidP="0087336D">
      <w:pPr>
        <w:spacing w:before="99"/>
        <w:ind w:left="7" w:right="82"/>
        <w:jc w:val="center"/>
        <w:rPr>
          <w:rFonts w:ascii="微软雅黑" w:eastAsia="微软雅黑"/>
          <w:b/>
          <w:sz w:val="18"/>
        </w:rPr>
      </w:pPr>
      <w:r>
        <w:rPr>
          <w:rFonts w:ascii="微软雅黑" w:eastAsia="微软雅黑" w:hint="eastAsia"/>
          <w:b/>
          <w:spacing w:val="-4"/>
          <w:sz w:val="18"/>
        </w:rPr>
        <w:t xml:space="preserve">图 </w:t>
      </w:r>
      <w:r>
        <w:rPr>
          <w:rFonts w:eastAsia="Times New Roman"/>
          <w:b/>
          <w:sz w:val="18"/>
        </w:rPr>
        <w:t>1-3-3</w:t>
      </w:r>
      <w:r>
        <w:rPr>
          <w:rFonts w:eastAsia="Times New Roman"/>
          <w:b/>
          <w:spacing w:val="89"/>
          <w:sz w:val="18"/>
        </w:rPr>
        <w:t xml:space="preserve"> </w:t>
      </w:r>
      <w:r>
        <w:rPr>
          <w:rFonts w:ascii="微软雅黑" w:eastAsia="微软雅黑" w:hint="eastAsia"/>
          <w:b/>
          <w:sz w:val="18"/>
        </w:rPr>
        <w:t>阵列乘法器实验接线图</w:t>
      </w:r>
    </w:p>
    <w:p w14:paraId="6BF9A64A" w14:textId="70A5469D" w:rsidR="00527C77" w:rsidRPr="00527C77" w:rsidRDefault="00527C77" w:rsidP="00527C77">
      <w:pPr>
        <w:spacing w:before="99"/>
        <w:ind w:left="7" w:right="82"/>
        <w:jc w:val="left"/>
        <w:rPr>
          <w:rFonts w:hint="eastAsia"/>
          <w:spacing w:val="-4"/>
        </w:rPr>
      </w:pPr>
      <w:r>
        <w:rPr>
          <w:rFonts w:hint="eastAsia"/>
          <w:spacing w:val="-4"/>
        </w:rPr>
        <w:t>下载过程</w:t>
      </w:r>
      <w:r w:rsidRPr="00527C77">
        <w:rPr>
          <w:rFonts w:hint="eastAsia"/>
          <w:spacing w:val="-4"/>
        </w:rPr>
        <w:t>见</w:t>
      </w:r>
      <w:r w:rsidRPr="00527C77">
        <w:rPr>
          <w:rFonts w:hint="eastAsia"/>
          <w:spacing w:val="-4"/>
        </w:rPr>
        <w:t>图</w:t>
      </w:r>
      <w:r w:rsidRPr="00527C77">
        <w:rPr>
          <w:rFonts w:hint="eastAsia"/>
          <w:spacing w:val="-4"/>
        </w:rPr>
        <w:t xml:space="preserve"> </w:t>
      </w:r>
      <w:r w:rsidRPr="00527C77">
        <w:rPr>
          <w:spacing w:val="-4"/>
        </w:rPr>
        <w:t>1-3-3</w:t>
      </w:r>
      <w:r w:rsidRPr="00527C77">
        <w:rPr>
          <w:rFonts w:hint="eastAsia"/>
          <w:spacing w:val="-4"/>
        </w:rPr>
        <w:t>-1</w:t>
      </w:r>
      <w:r>
        <w:rPr>
          <w:rFonts w:hint="eastAsia"/>
          <w:spacing w:val="-4"/>
        </w:rPr>
        <w:t>：</w:t>
      </w:r>
    </w:p>
    <w:p w14:paraId="06143B0D" w14:textId="1BBE069A" w:rsidR="00527C77" w:rsidRDefault="00527C77" w:rsidP="0087336D">
      <w:pPr>
        <w:spacing w:before="99"/>
        <w:ind w:left="7" w:right="82"/>
        <w:jc w:val="center"/>
        <w:rPr>
          <w:rFonts w:ascii="微软雅黑" w:eastAsia="微软雅黑"/>
          <w:b/>
          <w:sz w:val="18"/>
        </w:rPr>
      </w:pPr>
      <w:r>
        <w:rPr>
          <w:noProof/>
        </w:rPr>
        <w:lastRenderedPageBreak/>
        <w:drawing>
          <wp:inline distT="0" distB="0" distL="0" distR="0" wp14:anchorId="1CC73834" wp14:editId="79B0154C">
            <wp:extent cx="4966854" cy="3721853"/>
            <wp:effectExtent l="0" t="0" r="5715" b="0"/>
            <wp:docPr id="26768473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722" cy="3734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9DA63" w14:textId="243E00C4" w:rsidR="00527C77" w:rsidRDefault="00527C77" w:rsidP="00527C77">
      <w:pPr>
        <w:spacing w:before="99"/>
        <w:ind w:left="7" w:right="82"/>
        <w:jc w:val="center"/>
        <w:rPr>
          <w:rFonts w:ascii="微软雅黑" w:eastAsia="微软雅黑"/>
          <w:b/>
          <w:sz w:val="18"/>
        </w:rPr>
      </w:pPr>
      <w:r>
        <w:rPr>
          <w:rFonts w:ascii="微软雅黑" w:eastAsia="微软雅黑" w:hint="eastAsia"/>
          <w:b/>
          <w:spacing w:val="-4"/>
          <w:sz w:val="18"/>
        </w:rPr>
        <w:t xml:space="preserve">图 </w:t>
      </w:r>
      <w:r>
        <w:rPr>
          <w:rFonts w:eastAsia="Times New Roman"/>
          <w:b/>
          <w:sz w:val="18"/>
        </w:rPr>
        <w:t>1-3-3</w:t>
      </w:r>
      <w:r>
        <w:rPr>
          <w:rFonts w:eastAsiaTheme="minorEastAsia" w:hint="eastAsia"/>
          <w:b/>
          <w:sz w:val="18"/>
        </w:rPr>
        <w:t>-1</w:t>
      </w:r>
      <w:r>
        <w:rPr>
          <w:rFonts w:eastAsia="Times New Roman"/>
          <w:b/>
          <w:spacing w:val="89"/>
          <w:sz w:val="18"/>
        </w:rPr>
        <w:t xml:space="preserve"> </w:t>
      </w:r>
      <w:r>
        <w:rPr>
          <w:rFonts w:ascii="微软雅黑" w:eastAsia="微软雅黑" w:hint="eastAsia"/>
          <w:b/>
          <w:sz w:val="18"/>
        </w:rPr>
        <w:t>将FPGA程序下载</w:t>
      </w:r>
    </w:p>
    <w:p w14:paraId="36949B62" w14:textId="77777777" w:rsidR="00527C77" w:rsidRDefault="00527C77" w:rsidP="0087336D">
      <w:pPr>
        <w:spacing w:before="99"/>
        <w:ind w:left="7" w:right="82"/>
        <w:jc w:val="center"/>
        <w:rPr>
          <w:rFonts w:ascii="微软雅黑" w:eastAsia="微软雅黑" w:hint="eastAsia"/>
          <w:b/>
          <w:sz w:val="18"/>
        </w:rPr>
      </w:pPr>
    </w:p>
    <w:p w14:paraId="564D2CFB" w14:textId="62C33330" w:rsidR="0087336D" w:rsidRDefault="0087336D" w:rsidP="0087336D">
      <w:pPr>
        <w:pStyle w:val="ListParagraph"/>
        <w:numPr>
          <w:ilvl w:val="3"/>
          <w:numId w:val="45"/>
        </w:numPr>
        <w:tabs>
          <w:tab w:val="left" w:pos="1002"/>
        </w:tabs>
        <w:autoSpaceDE w:val="0"/>
        <w:autoSpaceDN w:val="0"/>
        <w:spacing w:before="96" w:line="278" w:lineRule="auto"/>
        <w:ind w:right="218" w:firstLineChars="0" w:firstLine="420"/>
      </w:pPr>
      <w:r>
        <w:rPr>
          <w:spacing w:val="-24"/>
        </w:rPr>
        <w:t>以</w:t>
      </w:r>
      <w:r>
        <w:rPr>
          <w:spacing w:val="-24"/>
        </w:rPr>
        <w:t xml:space="preserve"> </w:t>
      </w:r>
      <w:r>
        <w:rPr>
          <w:rFonts w:eastAsia="Times New Roman"/>
          <w:spacing w:val="-1"/>
        </w:rPr>
        <w:t>CON</w:t>
      </w:r>
      <w:r>
        <w:rPr>
          <w:rFonts w:eastAsia="Times New Roman"/>
          <w:spacing w:val="7"/>
        </w:rPr>
        <w:t xml:space="preserve"> </w:t>
      </w:r>
      <w:r>
        <w:rPr>
          <w:spacing w:val="-11"/>
        </w:rPr>
        <w:t>单元中的</w:t>
      </w:r>
      <w:r>
        <w:rPr>
          <w:spacing w:val="-11"/>
        </w:rPr>
        <w:t xml:space="preserve"> </w:t>
      </w:r>
      <w:r>
        <w:rPr>
          <w:rFonts w:eastAsia="Times New Roman"/>
          <w:spacing w:val="-1"/>
        </w:rPr>
        <w:t>SD10…SD13</w:t>
      </w:r>
      <w:r>
        <w:rPr>
          <w:rFonts w:eastAsia="Times New Roman"/>
          <w:spacing w:val="8"/>
        </w:rPr>
        <w:t xml:space="preserve"> </w:t>
      </w:r>
      <w:r>
        <w:rPr>
          <w:spacing w:val="-5"/>
        </w:rPr>
        <w:t>四个二进制开关为乘数</w:t>
      </w:r>
      <w:r>
        <w:rPr>
          <w:spacing w:val="-5"/>
        </w:rPr>
        <w:t xml:space="preserve"> </w:t>
      </w:r>
      <w:r>
        <w:rPr>
          <w:rFonts w:eastAsia="Times New Roman"/>
        </w:rPr>
        <w:t>A</w:t>
      </w:r>
      <w:r>
        <w:t>，</w:t>
      </w:r>
      <w:r>
        <w:rPr>
          <w:rFonts w:eastAsia="Times New Roman"/>
        </w:rPr>
        <w:t>SD03…SD00</w:t>
      </w:r>
      <w:r>
        <w:rPr>
          <w:rFonts w:eastAsia="Times New Roman"/>
          <w:spacing w:val="7"/>
        </w:rPr>
        <w:t xml:space="preserve"> </w:t>
      </w:r>
      <w:r>
        <w:t>四个二进制开</w:t>
      </w:r>
      <w:r>
        <w:rPr>
          <w:spacing w:val="-10"/>
        </w:rPr>
        <w:t>关为被乘数</w:t>
      </w:r>
      <w:r>
        <w:rPr>
          <w:spacing w:val="-10"/>
        </w:rPr>
        <w:t xml:space="preserve"> </w:t>
      </w:r>
      <w:r>
        <w:rPr>
          <w:rFonts w:eastAsia="Times New Roman"/>
        </w:rPr>
        <w:t>B</w:t>
      </w:r>
      <w:r>
        <w:rPr>
          <w:spacing w:val="-4"/>
        </w:rPr>
        <w:t>，而相乘的结果在扩展单元的</w:t>
      </w:r>
      <w:r>
        <w:rPr>
          <w:spacing w:val="-4"/>
        </w:rPr>
        <w:t xml:space="preserve"> </w:t>
      </w:r>
      <w:r>
        <w:rPr>
          <w:rFonts w:eastAsia="Times New Roman"/>
        </w:rPr>
        <w:t xml:space="preserve">L7…L0 </w:t>
      </w:r>
      <w:r>
        <w:rPr>
          <w:spacing w:val="-18"/>
        </w:rPr>
        <w:t>八个</w:t>
      </w:r>
      <w:r>
        <w:rPr>
          <w:spacing w:val="-18"/>
        </w:rPr>
        <w:t xml:space="preserve"> </w:t>
      </w:r>
      <w:r>
        <w:rPr>
          <w:rFonts w:eastAsia="Times New Roman"/>
        </w:rPr>
        <w:t>LED</w:t>
      </w:r>
      <w:r>
        <w:rPr>
          <w:rFonts w:eastAsia="Times New Roman"/>
          <w:spacing w:val="-2"/>
        </w:rPr>
        <w:t xml:space="preserve"> </w:t>
      </w:r>
      <w:r>
        <w:rPr>
          <w:spacing w:val="-9"/>
        </w:rPr>
        <w:t>灯显示。给</w:t>
      </w:r>
      <w:r>
        <w:rPr>
          <w:spacing w:val="-9"/>
        </w:rPr>
        <w:t xml:space="preserve"> </w:t>
      </w:r>
      <w:r>
        <w:rPr>
          <w:rFonts w:eastAsia="Times New Roman"/>
        </w:rPr>
        <w:t>A</w:t>
      </w:r>
      <w:r>
        <w:rPr>
          <w:rFonts w:eastAsia="Times New Roman"/>
          <w:spacing w:val="-1"/>
        </w:rPr>
        <w:t xml:space="preserve"> </w:t>
      </w:r>
      <w:r>
        <w:rPr>
          <w:spacing w:val="-27"/>
        </w:rPr>
        <w:t>和</w:t>
      </w:r>
      <w:r>
        <w:rPr>
          <w:spacing w:val="-27"/>
        </w:rPr>
        <w:t xml:space="preserve"> </w:t>
      </w:r>
      <w:r>
        <w:rPr>
          <w:rFonts w:eastAsia="Times New Roman"/>
        </w:rPr>
        <w:t>B</w:t>
      </w:r>
      <w:r>
        <w:rPr>
          <w:rFonts w:eastAsia="Times New Roman"/>
          <w:spacing w:val="1"/>
        </w:rPr>
        <w:t xml:space="preserve"> </w:t>
      </w:r>
      <w:r>
        <w:t>置不同的数，</w:t>
      </w:r>
      <w:r>
        <w:rPr>
          <w:spacing w:val="-102"/>
        </w:rPr>
        <w:t xml:space="preserve"> </w:t>
      </w:r>
      <w:r>
        <w:t>观察相乘的结果</w:t>
      </w:r>
      <w:r w:rsidRPr="007A3BB7">
        <w:rPr>
          <w:spacing w:val="-4"/>
        </w:rPr>
        <w:t>。</w:t>
      </w:r>
      <w:r w:rsidR="007A3BB7" w:rsidRPr="007A3BB7">
        <w:rPr>
          <w:rFonts w:hint="eastAsia"/>
          <w:spacing w:val="-4"/>
        </w:rPr>
        <w:t>结果如</w:t>
      </w:r>
      <w:r w:rsidR="007A3BB7" w:rsidRPr="007A3BB7">
        <w:rPr>
          <w:rFonts w:hint="eastAsia"/>
          <w:spacing w:val="-4"/>
        </w:rPr>
        <w:t>图</w:t>
      </w:r>
      <w:r w:rsidR="007A3BB7" w:rsidRPr="007A3BB7">
        <w:rPr>
          <w:rFonts w:hint="eastAsia"/>
          <w:spacing w:val="-4"/>
        </w:rPr>
        <w:t xml:space="preserve"> </w:t>
      </w:r>
      <w:r w:rsidR="007A3BB7" w:rsidRPr="007A3BB7">
        <w:rPr>
          <w:spacing w:val="-4"/>
        </w:rPr>
        <w:t>1-3-3</w:t>
      </w:r>
      <w:r w:rsidR="007A3BB7" w:rsidRPr="007A3BB7">
        <w:rPr>
          <w:rFonts w:hint="eastAsia"/>
          <w:spacing w:val="-4"/>
        </w:rPr>
        <w:t>-</w:t>
      </w:r>
      <w:r w:rsidR="007A3BB7" w:rsidRPr="007A3BB7">
        <w:rPr>
          <w:rFonts w:hint="eastAsia"/>
          <w:spacing w:val="-4"/>
        </w:rPr>
        <w:t>2</w:t>
      </w:r>
      <w:r w:rsidR="007A3BB7">
        <w:rPr>
          <w:rFonts w:hint="eastAsia"/>
          <w:spacing w:val="-4"/>
        </w:rPr>
        <w:t>：</w:t>
      </w:r>
    </w:p>
    <w:p w14:paraId="574F4B4B" w14:textId="4CDEE9FA" w:rsidR="00CA17B8" w:rsidRDefault="00CA17B8" w:rsidP="00CA17B8">
      <w:pPr>
        <w:pStyle w:val="ListParagraph"/>
        <w:tabs>
          <w:tab w:val="left" w:pos="1002"/>
        </w:tabs>
        <w:autoSpaceDE w:val="0"/>
        <w:autoSpaceDN w:val="0"/>
        <w:spacing w:before="96" w:line="278" w:lineRule="auto"/>
        <w:ind w:left="650" w:right="218" w:firstLineChars="0" w:firstLine="0"/>
      </w:pPr>
      <w:r>
        <w:rPr>
          <w:noProof/>
        </w:rPr>
        <w:drawing>
          <wp:inline distT="0" distB="0" distL="0" distR="0" wp14:anchorId="4D2C4CBB" wp14:editId="59265893">
            <wp:extent cx="3355860" cy="4471382"/>
            <wp:effectExtent l="0" t="5398" r="0" b="0"/>
            <wp:docPr id="99835348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357133" cy="4473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A17B8">
        <w:t xml:space="preserve"> </w:t>
      </w:r>
      <w:r>
        <w:rPr>
          <w:noProof/>
        </w:rPr>
        <w:lastRenderedPageBreak/>
        <w:drawing>
          <wp:inline distT="0" distB="0" distL="0" distR="0" wp14:anchorId="53748B05" wp14:editId="1EC304DF">
            <wp:extent cx="3130779" cy="4171481"/>
            <wp:effectExtent l="0" t="6033" r="6668" b="6667"/>
            <wp:docPr id="192517276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34323" cy="4176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5B076" w14:textId="1525698F" w:rsidR="007A3BB7" w:rsidRDefault="007A3BB7" w:rsidP="00CA17B8">
      <w:pPr>
        <w:pStyle w:val="ListParagraph"/>
        <w:tabs>
          <w:tab w:val="left" w:pos="1002"/>
        </w:tabs>
        <w:autoSpaceDE w:val="0"/>
        <w:autoSpaceDN w:val="0"/>
        <w:spacing w:before="96" w:line="278" w:lineRule="auto"/>
        <w:ind w:left="650" w:right="218" w:firstLineChars="0" w:firstLine="0"/>
        <w:jc w:val="center"/>
        <w:rPr>
          <w:rFonts w:ascii="微软雅黑" w:eastAsia="微软雅黑"/>
          <w:b/>
          <w:sz w:val="18"/>
        </w:rPr>
      </w:pPr>
      <w:r w:rsidRPr="00CA17B8">
        <w:rPr>
          <w:rFonts w:ascii="微软雅黑" w:eastAsia="微软雅黑" w:hint="eastAsia"/>
          <w:b/>
          <w:spacing w:val="-4"/>
          <w:sz w:val="18"/>
        </w:rPr>
        <w:t xml:space="preserve">图 </w:t>
      </w:r>
      <w:r w:rsidRPr="00CA17B8">
        <w:rPr>
          <w:rFonts w:eastAsia="Times New Roman"/>
          <w:b/>
          <w:sz w:val="18"/>
        </w:rPr>
        <w:t>1-3-3</w:t>
      </w:r>
      <w:r w:rsidRPr="00CA17B8">
        <w:rPr>
          <w:rFonts w:eastAsiaTheme="minorEastAsia" w:hint="eastAsia"/>
          <w:b/>
          <w:sz w:val="18"/>
        </w:rPr>
        <w:t>-1</w:t>
      </w:r>
      <w:r w:rsidRPr="00CA17B8">
        <w:rPr>
          <w:rFonts w:eastAsia="Times New Roman"/>
          <w:b/>
          <w:spacing w:val="89"/>
          <w:sz w:val="18"/>
        </w:rPr>
        <w:t xml:space="preserve"> </w:t>
      </w:r>
      <w:r w:rsidRPr="00CA17B8">
        <w:rPr>
          <w:rFonts w:ascii="微软雅黑" w:eastAsia="微软雅黑" w:hint="eastAsia"/>
          <w:b/>
          <w:sz w:val="18"/>
        </w:rPr>
        <w:t>实验结果</w:t>
      </w:r>
    </w:p>
    <w:p w14:paraId="1645345A" w14:textId="2B7D55CC" w:rsidR="00CA17B8" w:rsidRPr="00CA17B8" w:rsidRDefault="00CA17B8" w:rsidP="00CA17B8">
      <w:pPr>
        <w:pStyle w:val="ListParagraph"/>
        <w:tabs>
          <w:tab w:val="left" w:pos="1002"/>
        </w:tabs>
        <w:autoSpaceDE w:val="0"/>
        <w:autoSpaceDN w:val="0"/>
        <w:spacing w:before="96" w:line="278" w:lineRule="auto"/>
        <w:ind w:left="650" w:right="218" w:firstLineChars="0" w:firstLine="0"/>
        <w:rPr>
          <w:rFonts w:hint="eastAsia"/>
          <w:spacing w:val="-4"/>
        </w:rPr>
      </w:pPr>
      <w:r w:rsidRPr="00CA17B8">
        <w:rPr>
          <w:rFonts w:hint="eastAsia"/>
          <w:spacing w:val="-4"/>
        </w:rPr>
        <w:t>在输入</w:t>
      </w:r>
      <w:r w:rsidRPr="00CA17B8">
        <w:rPr>
          <w:rFonts w:hint="eastAsia"/>
          <w:spacing w:val="-4"/>
        </w:rPr>
        <w:t>10</w:t>
      </w:r>
      <w:r w:rsidRPr="00CA17B8">
        <w:rPr>
          <w:rFonts w:hint="eastAsia"/>
          <w:spacing w:val="-4"/>
        </w:rPr>
        <w:t>和</w:t>
      </w:r>
      <w:r w:rsidRPr="00CA17B8">
        <w:rPr>
          <w:rFonts w:hint="eastAsia"/>
          <w:spacing w:val="-4"/>
        </w:rPr>
        <w:t>10</w:t>
      </w:r>
      <w:r w:rsidRPr="00CA17B8">
        <w:rPr>
          <w:rFonts w:hint="eastAsia"/>
          <w:spacing w:val="-4"/>
        </w:rPr>
        <w:t>相乘后输出</w:t>
      </w:r>
      <w:r w:rsidRPr="00CA17B8">
        <w:rPr>
          <w:rFonts w:hint="eastAsia"/>
          <w:spacing w:val="-4"/>
        </w:rPr>
        <w:t>100</w:t>
      </w:r>
      <w:r w:rsidRPr="00CA17B8">
        <w:rPr>
          <w:rFonts w:hint="eastAsia"/>
          <w:spacing w:val="-4"/>
        </w:rPr>
        <w:t>，没有进位。</w:t>
      </w:r>
    </w:p>
    <w:p w14:paraId="0DDA02D2" w14:textId="77777777" w:rsidR="0087336D" w:rsidRDefault="0087336D" w:rsidP="00E1795C"/>
    <w:p w14:paraId="5A6B5FCE" w14:textId="77777777" w:rsidR="0087336D" w:rsidRDefault="0087336D" w:rsidP="00E1795C"/>
    <w:p w14:paraId="1D5B9B6B" w14:textId="77777777" w:rsidR="0087336D" w:rsidRDefault="0087336D" w:rsidP="00E1795C"/>
    <w:p w14:paraId="0B836A5F" w14:textId="77777777" w:rsidR="0087336D" w:rsidRDefault="0087336D" w:rsidP="00E1795C"/>
    <w:p w14:paraId="17A3D712" w14:textId="77777777" w:rsidR="0087336D" w:rsidRDefault="0087336D" w:rsidP="00E1795C"/>
    <w:p w14:paraId="274506D5" w14:textId="77777777" w:rsidR="0087336D" w:rsidRDefault="0087336D" w:rsidP="00E1795C"/>
    <w:p w14:paraId="63B802B4" w14:textId="77777777" w:rsidR="0087336D" w:rsidRDefault="0087336D" w:rsidP="00E1795C"/>
    <w:p w14:paraId="08EEF2C7" w14:textId="77777777" w:rsidR="0087336D" w:rsidRDefault="0087336D" w:rsidP="00E1795C"/>
    <w:p w14:paraId="15F223CA" w14:textId="77777777" w:rsidR="00E1795C" w:rsidRPr="00E1795C" w:rsidRDefault="00E1795C" w:rsidP="00E1795C"/>
    <w:p w14:paraId="29DD1343" w14:textId="1E52F6C2" w:rsidR="006835F9" w:rsidRDefault="00A129BE" w:rsidP="00A129BE">
      <w:pPr>
        <w:pStyle w:val="Heading1"/>
      </w:pPr>
      <w:r w:rsidRPr="00A129BE">
        <w:rPr>
          <w:rFonts w:hint="eastAsia"/>
        </w:rPr>
        <w:t>实验小结</w:t>
      </w:r>
    </w:p>
    <w:p w14:paraId="1A44DBFB" w14:textId="7F7B56E8" w:rsidR="00B2351E" w:rsidRDefault="00F272DE" w:rsidP="00E30330">
      <w:pPr>
        <w:ind w:firstLine="435"/>
      </w:pPr>
      <w:r>
        <w:rPr>
          <w:rFonts w:hint="eastAsia"/>
        </w:rPr>
        <w:t>我们进行了基本运算器</w:t>
      </w:r>
      <w:r>
        <w:rPr>
          <w:rFonts w:hint="eastAsia"/>
        </w:rPr>
        <w:t>ALU</w:t>
      </w:r>
      <w:r>
        <w:rPr>
          <w:rFonts w:hint="eastAsia"/>
        </w:rPr>
        <w:t>的实验、</w:t>
      </w:r>
      <w:r>
        <w:rPr>
          <w:rFonts w:hint="eastAsia"/>
        </w:rPr>
        <w:t xml:space="preserve"> FPGA</w:t>
      </w:r>
      <w:r>
        <w:rPr>
          <w:rFonts w:hint="eastAsia"/>
        </w:rPr>
        <w:t>制作加法器和乘法器的实验。</w:t>
      </w:r>
      <w:r w:rsidR="009145DC">
        <w:rPr>
          <w:rFonts w:hint="eastAsia"/>
        </w:rPr>
        <w:t>经过本次实验，我更加熟悉了运算器</w:t>
      </w:r>
      <w:r w:rsidR="001F1757">
        <w:rPr>
          <w:rFonts w:hint="eastAsia"/>
        </w:rPr>
        <w:t>、</w:t>
      </w:r>
      <w:r w:rsidR="009145DC">
        <w:rPr>
          <w:rFonts w:hint="eastAsia"/>
        </w:rPr>
        <w:t>FPGA</w:t>
      </w:r>
      <w:r w:rsidR="001F1757">
        <w:rPr>
          <w:rFonts w:hint="eastAsia"/>
        </w:rPr>
        <w:t>和</w:t>
      </w:r>
      <w:r w:rsidR="001F1757">
        <w:t>西安唐都科教</w:t>
      </w:r>
      <w:r w:rsidR="001F1757">
        <w:rPr>
          <w:rFonts w:hint="eastAsia"/>
        </w:rPr>
        <w:t>的这套实验设备以及相应的软件</w:t>
      </w:r>
      <w:r w:rsidR="009145DC">
        <w:rPr>
          <w:rFonts w:hint="eastAsia"/>
        </w:rPr>
        <w:t>。</w:t>
      </w:r>
      <w:r w:rsidR="001F1757">
        <w:rPr>
          <w:rFonts w:hint="eastAsia"/>
        </w:rPr>
        <w:t>通过时序操作台的时钟发生器与总线相连</w:t>
      </w:r>
      <w:r w:rsidR="00E30330">
        <w:rPr>
          <w:rFonts w:hint="eastAsia"/>
        </w:rPr>
        <w:t>，我们可以</w:t>
      </w:r>
      <w:r w:rsidR="001F1757">
        <w:rPr>
          <w:rFonts w:hint="eastAsia"/>
        </w:rPr>
        <w:t>给各个部件提供时钟周期信号，这个信号也可以通过手动发出。</w:t>
      </w:r>
      <w:r w:rsidR="00E30330">
        <w:rPr>
          <w:rFonts w:hint="eastAsia"/>
        </w:rPr>
        <w:t>每次进入下一个时钟周期时，我们都可以通过观察软件来了解硬件内部进行了什么样的操作。</w:t>
      </w:r>
    </w:p>
    <w:p w14:paraId="51BDAA36" w14:textId="32BB166F" w:rsidR="00E30330" w:rsidRDefault="002624DF" w:rsidP="00E30330">
      <w:pPr>
        <w:ind w:firstLine="435"/>
      </w:pPr>
      <w:r w:rsidRPr="002624DF">
        <w:t>ALU</w:t>
      </w:r>
      <w:r w:rsidRPr="002624DF">
        <w:t>作为计算机的基本运算组件，其功能和性能直接影响到整个计算系统的效率。在第一个实验中，我们手动为输入</w:t>
      </w:r>
      <w:r w:rsidRPr="002624DF">
        <w:t>A</w:t>
      </w:r>
      <w:r w:rsidRPr="002624DF">
        <w:t>和</w:t>
      </w:r>
      <w:r w:rsidRPr="002624DF">
        <w:t>B</w:t>
      </w:r>
      <w:r w:rsidRPr="002624DF">
        <w:t>赋值，通过观察</w:t>
      </w:r>
      <w:r w:rsidRPr="002624DF">
        <w:t>8</w:t>
      </w:r>
      <w:r w:rsidRPr="002624DF">
        <w:t>位数字的输出以及功能码（</w:t>
      </w:r>
      <w:r w:rsidRPr="002624DF">
        <w:t>FC</w:t>
      </w:r>
      <w:r w:rsidRPr="002624DF">
        <w:t>）和零标志（</w:t>
      </w:r>
      <w:r w:rsidRPr="002624DF">
        <w:t>FZ</w:t>
      </w:r>
      <w:r w:rsidRPr="002624DF">
        <w:t>）的输出，进一步理解了</w:t>
      </w:r>
      <w:r w:rsidRPr="002624DF">
        <w:t>ALU</w:t>
      </w:r>
      <w:r w:rsidRPr="002624DF">
        <w:t>的基本运算原理。这一过程让我体会到</w:t>
      </w:r>
      <w:r w:rsidRPr="002624DF">
        <w:t>ALU</w:t>
      </w:r>
      <w:r w:rsidRPr="002624DF">
        <w:t>在数据处理中的重要性，以及如何通过逻辑运算实现复杂的计算任务。</w:t>
      </w:r>
    </w:p>
    <w:p w14:paraId="1041C96D" w14:textId="77777777" w:rsidR="00D74646" w:rsidRDefault="00B01F3D" w:rsidP="00E30330">
      <w:pPr>
        <w:ind w:firstLine="435"/>
      </w:pPr>
      <w:r w:rsidRPr="00B01F3D">
        <w:t>在现实应用中，功能灵活且可编程的芯片显得尤为重要，</w:t>
      </w:r>
      <w:r w:rsidRPr="00B01F3D">
        <w:t>FPGA</w:t>
      </w:r>
      <w:r w:rsidRPr="00B01F3D">
        <w:t>正是满足这一需求的理想选择。通过设计电路图并利用相关软件进行编译，我们可以将所需的电路功能下载到</w:t>
      </w:r>
      <w:r w:rsidRPr="00B01F3D">
        <w:t>FPGA</w:t>
      </w:r>
      <w:r w:rsidRPr="00B01F3D">
        <w:t>上，使其具备实现特定功能的能力。在第二个实验中，我们成功地编译</w:t>
      </w:r>
      <w:r w:rsidRPr="00B01F3D">
        <w:t>FPGA</w:t>
      </w:r>
      <w:r w:rsidRPr="00B01F3D">
        <w:t>实现了超前进位加法器的功能。这种加法器不仅提高了加法运算的速度，还能有效减少运算延迟，展示了</w:t>
      </w:r>
      <w:r w:rsidRPr="00B01F3D">
        <w:t>FPGA</w:t>
      </w:r>
      <w:r w:rsidRPr="00B01F3D">
        <w:t>在实现复杂逻辑功能方面的优势。随后，我们又编译了阵列乘法器，使</w:t>
      </w:r>
      <w:r w:rsidRPr="00B01F3D">
        <w:t>FPGA</w:t>
      </w:r>
      <w:r w:rsidRPr="00B01F3D">
        <w:lastRenderedPageBreak/>
        <w:t>具备了乘法功能，通过对比不同设计的性能，我们对</w:t>
      </w:r>
      <w:r w:rsidRPr="00B01F3D">
        <w:t>FPGA</w:t>
      </w:r>
      <w:r w:rsidRPr="00B01F3D">
        <w:t>的灵活性和可扩展性有了更深入的认识。</w:t>
      </w:r>
    </w:p>
    <w:p w14:paraId="3FC3308D" w14:textId="478285FD" w:rsidR="00940DC6" w:rsidRDefault="00D74646" w:rsidP="00642C97">
      <w:r>
        <w:rPr>
          <w:rFonts w:hint="eastAsia"/>
        </w:rPr>
        <w:t xml:space="preserve">    </w:t>
      </w:r>
      <w:r w:rsidRPr="00D74646">
        <w:t>这次实验让我收获颇丰。通过运用已有的数字电路知识，我不仅加深了对计算机基本原理的理解，也体验到了</w:t>
      </w:r>
      <w:r w:rsidRPr="00D74646">
        <w:t>FPGA</w:t>
      </w:r>
      <w:r w:rsidRPr="00D74646">
        <w:t>在现代电子设计中的广泛应用。</w:t>
      </w:r>
    </w:p>
    <w:p w14:paraId="27A1F5AA" w14:textId="1A005731" w:rsidR="00940DC6" w:rsidRDefault="00940DC6" w:rsidP="00642C97"/>
    <w:p w14:paraId="0B7C02D6" w14:textId="77777777" w:rsidR="00940DC6" w:rsidRPr="006835F9" w:rsidRDefault="00940DC6" w:rsidP="00642C97"/>
    <w:sectPr w:rsidR="00940DC6" w:rsidRPr="006835F9" w:rsidSect="003B2A5E">
      <w:headerReference w:type="even" r:id="rId37"/>
      <w:headerReference w:type="default" r:id="rId38"/>
      <w:footerReference w:type="even" r:id="rId39"/>
      <w:footerReference w:type="default" r:id="rId40"/>
      <w:headerReference w:type="first" r:id="rId41"/>
      <w:footerReference w:type="first" r:id="rId42"/>
      <w:pgSz w:w="11906" w:h="16838" w:code="9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6C85350" w14:textId="77777777" w:rsidR="000C290F" w:rsidRDefault="000C290F" w:rsidP="000C32BE">
      <w:pPr>
        <w:ind w:firstLine="420"/>
      </w:pPr>
      <w:r>
        <w:separator/>
      </w:r>
    </w:p>
  </w:endnote>
  <w:endnote w:type="continuationSeparator" w:id="0">
    <w:p w14:paraId="3B6657C3" w14:textId="77777777" w:rsidR="000C290F" w:rsidRDefault="000C290F" w:rsidP="000C32BE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altName w:val="Arial Unicode MS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FB1DDD" w14:textId="77777777" w:rsidR="00023B5D" w:rsidRDefault="00023B5D" w:rsidP="00023B5D">
    <w:pPr>
      <w:pStyle w:val="Footer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D67B64" w14:textId="77777777" w:rsidR="00023B5D" w:rsidRDefault="00023B5D" w:rsidP="003B2A5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707645" w14:textId="77777777" w:rsidR="00023B5D" w:rsidRDefault="00023B5D" w:rsidP="00023B5D">
    <w:pPr>
      <w:pStyle w:val="Footer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96068D2" w14:textId="77777777" w:rsidR="000C290F" w:rsidRDefault="000C290F" w:rsidP="000C32BE">
      <w:pPr>
        <w:ind w:firstLine="420"/>
      </w:pPr>
      <w:r>
        <w:separator/>
      </w:r>
    </w:p>
  </w:footnote>
  <w:footnote w:type="continuationSeparator" w:id="0">
    <w:p w14:paraId="14F89A4D" w14:textId="77777777" w:rsidR="000C290F" w:rsidRDefault="000C290F" w:rsidP="000C32BE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E08F65" w14:textId="77777777" w:rsidR="00023B5D" w:rsidRDefault="00023B5D" w:rsidP="00023B5D">
    <w:pPr>
      <w:pStyle w:val="Header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A38A9E" w14:textId="6B2D99D4" w:rsidR="00CB286C" w:rsidRPr="003B2A5E" w:rsidRDefault="00CB286C" w:rsidP="003B2A5E">
    <w:pPr>
      <w:pStyle w:val="Header"/>
      <w:jc w:val="both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38A1B0" w14:textId="77777777" w:rsidR="00023B5D" w:rsidRDefault="00023B5D" w:rsidP="00023B5D">
    <w:pPr>
      <w:pStyle w:val="Header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CC35C2"/>
    <w:multiLevelType w:val="multilevel"/>
    <w:tmpl w:val="1E4A4EA4"/>
    <w:lvl w:ilvl="0">
      <w:start w:val="1"/>
      <w:numFmt w:val="decimal"/>
      <w:lvlText w:val="%1"/>
      <w:lvlJc w:val="left"/>
      <w:pPr>
        <w:ind w:left="916" w:hanging="629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916" w:hanging="629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8"/>
        <w:szCs w:val="28"/>
        <w:lang w:val="en-US" w:eastAsia="zh-CN" w:bidi="ar-SA"/>
      </w:rPr>
    </w:lvl>
    <w:lvl w:ilvl="2">
      <w:start w:val="1"/>
      <w:numFmt w:val="decimal"/>
      <w:lvlText w:val="(%3)"/>
      <w:lvlJc w:val="left"/>
      <w:pPr>
        <w:ind w:left="1057" w:hanging="351"/>
      </w:pPr>
      <w:rPr>
        <w:rFonts w:ascii="Times New Roman" w:eastAsia="Times New Roman" w:hAnsi="Times New Roman" w:cs="Times New Roman" w:hint="default"/>
        <w:spacing w:val="-1"/>
        <w:w w:val="100"/>
        <w:sz w:val="21"/>
        <w:szCs w:val="21"/>
        <w:lang w:val="en-US" w:eastAsia="zh-CN" w:bidi="ar-SA"/>
      </w:rPr>
    </w:lvl>
    <w:lvl w:ilvl="3">
      <w:numFmt w:val="bullet"/>
      <w:lvlText w:val="•"/>
      <w:lvlJc w:val="left"/>
      <w:pPr>
        <w:ind w:left="1699" w:hanging="351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2338" w:hanging="351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2977" w:hanging="351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3616" w:hanging="351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4255" w:hanging="351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4894" w:hanging="351"/>
      </w:pPr>
      <w:rPr>
        <w:rFonts w:hint="default"/>
        <w:lang w:val="en-US" w:eastAsia="zh-CN" w:bidi="ar-SA"/>
      </w:rPr>
    </w:lvl>
  </w:abstractNum>
  <w:abstractNum w:abstractNumId="1" w15:restartNumberingAfterBreak="0">
    <w:nsid w:val="1F373FBB"/>
    <w:multiLevelType w:val="hybridMultilevel"/>
    <w:tmpl w:val="AC4C8128"/>
    <w:lvl w:ilvl="0" w:tplc="6E448E82">
      <w:start w:val="1"/>
      <w:numFmt w:val="decimalEnclosedCircle"/>
      <w:lvlText w:val="%1."/>
      <w:lvlJc w:val="left"/>
      <w:pPr>
        <w:ind w:left="86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2" w15:restartNumberingAfterBreak="0">
    <w:nsid w:val="3753391B"/>
    <w:multiLevelType w:val="multilevel"/>
    <w:tmpl w:val="1E4A4EA4"/>
    <w:lvl w:ilvl="0">
      <w:start w:val="1"/>
      <w:numFmt w:val="decimal"/>
      <w:lvlText w:val="%1"/>
      <w:lvlJc w:val="left"/>
      <w:pPr>
        <w:ind w:left="916" w:hanging="629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916" w:hanging="629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8"/>
        <w:szCs w:val="28"/>
        <w:lang w:val="en-US" w:eastAsia="zh-CN" w:bidi="ar-SA"/>
      </w:rPr>
    </w:lvl>
    <w:lvl w:ilvl="2">
      <w:start w:val="1"/>
      <w:numFmt w:val="decimal"/>
      <w:lvlText w:val="(%3)"/>
      <w:lvlJc w:val="left"/>
      <w:pPr>
        <w:ind w:left="1057" w:hanging="351"/>
      </w:pPr>
      <w:rPr>
        <w:rFonts w:ascii="Times New Roman" w:eastAsia="Times New Roman" w:hAnsi="Times New Roman" w:cs="Times New Roman" w:hint="default"/>
        <w:spacing w:val="-1"/>
        <w:w w:val="100"/>
        <w:sz w:val="21"/>
        <w:szCs w:val="21"/>
        <w:lang w:val="en-US" w:eastAsia="zh-CN" w:bidi="ar-SA"/>
      </w:rPr>
    </w:lvl>
    <w:lvl w:ilvl="3">
      <w:numFmt w:val="bullet"/>
      <w:lvlText w:val="•"/>
      <w:lvlJc w:val="left"/>
      <w:pPr>
        <w:ind w:left="1699" w:hanging="351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2338" w:hanging="351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2977" w:hanging="351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3616" w:hanging="351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4255" w:hanging="351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4894" w:hanging="351"/>
      </w:pPr>
      <w:rPr>
        <w:rFonts w:hint="default"/>
        <w:lang w:val="en-US" w:eastAsia="zh-CN" w:bidi="ar-SA"/>
      </w:rPr>
    </w:lvl>
  </w:abstractNum>
  <w:abstractNum w:abstractNumId="3" w15:restartNumberingAfterBreak="0">
    <w:nsid w:val="39A240CA"/>
    <w:multiLevelType w:val="multilevel"/>
    <w:tmpl w:val="A32E9C78"/>
    <w:lvl w:ilvl="0">
      <w:start w:val="1"/>
      <w:numFmt w:val="decimal"/>
      <w:lvlText w:val="%1"/>
      <w:lvlJc w:val="left"/>
      <w:pPr>
        <w:ind w:left="1007" w:hanging="720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1007" w:hanging="720"/>
      </w:pPr>
      <w:rPr>
        <w:rFonts w:hint="default"/>
        <w:lang w:val="en-US" w:eastAsia="zh-CN" w:bidi="ar-SA"/>
      </w:rPr>
    </w:lvl>
    <w:lvl w:ilvl="2">
      <w:start w:val="1"/>
      <w:numFmt w:val="decimal"/>
      <w:lvlText w:val="%1.%2.%3"/>
      <w:lvlJc w:val="left"/>
      <w:pPr>
        <w:ind w:left="1007" w:hanging="72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zh-CN" w:bidi="ar-SA"/>
      </w:rPr>
    </w:lvl>
    <w:lvl w:ilvl="3">
      <w:start w:val="1"/>
      <w:numFmt w:val="decimal"/>
      <w:lvlText w:val="(%4)"/>
      <w:lvlJc w:val="left"/>
      <w:pPr>
        <w:ind w:left="288" w:hanging="351"/>
      </w:pPr>
      <w:rPr>
        <w:rFonts w:ascii="Times New Roman" w:eastAsia="Times New Roman" w:hAnsi="Times New Roman" w:cs="Times New Roman" w:hint="default"/>
        <w:spacing w:val="-1"/>
        <w:w w:val="100"/>
        <w:sz w:val="21"/>
        <w:szCs w:val="21"/>
        <w:lang w:val="en-US" w:eastAsia="zh-CN" w:bidi="ar-SA"/>
      </w:rPr>
    </w:lvl>
    <w:lvl w:ilvl="4">
      <w:numFmt w:val="bullet"/>
      <w:lvlText w:val="•"/>
      <w:lvlJc w:val="left"/>
      <w:pPr>
        <w:ind w:left="1252" w:hanging="351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1378" w:hanging="351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1504" w:hanging="351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1630" w:hanging="351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1756" w:hanging="351"/>
      </w:pPr>
      <w:rPr>
        <w:rFonts w:hint="default"/>
        <w:lang w:val="en-US" w:eastAsia="zh-CN" w:bidi="ar-SA"/>
      </w:rPr>
    </w:lvl>
  </w:abstractNum>
  <w:abstractNum w:abstractNumId="4" w15:restartNumberingAfterBreak="0">
    <w:nsid w:val="541F643A"/>
    <w:multiLevelType w:val="multilevel"/>
    <w:tmpl w:val="9266E888"/>
    <w:lvl w:ilvl="0">
      <w:start w:val="1"/>
      <w:numFmt w:val="decimal"/>
      <w:pStyle w:val="Heading1"/>
      <w:lvlText w:val="%1"/>
      <w:lvlJc w:val="left"/>
      <w:pPr>
        <w:ind w:left="113" w:firstLine="0"/>
      </w:pPr>
      <w:rPr>
        <w:rFonts w:ascii="Times New Roman" w:eastAsia="黑体" w:hAnsi="Times New Roman" w:hint="default"/>
        <w:sz w:val="28"/>
      </w:rPr>
    </w:lvl>
    <w:lvl w:ilvl="1">
      <w:start w:val="1"/>
      <w:numFmt w:val="decimal"/>
      <w:lvlText w:val="%1.%2"/>
      <w:lvlJc w:val="left"/>
      <w:pPr>
        <w:ind w:left="227" w:firstLine="0"/>
      </w:pPr>
      <w:rPr>
        <w:rFonts w:ascii="Times New Roman" w:eastAsia="黑体" w:hAnsi="Times New Roman" w:hint="default"/>
        <w:sz w:val="24"/>
      </w:rPr>
    </w:lvl>
    <w:lvl w:ilvl="2">
      <w:start w:val="1"/>
      <w:numFmt w:val="decimal"/>
      <w:pStyle w:val="Heading3"/>
      <w:lvlText w:val="%1.%2.%3"/>
      <w:lvlJc w:val="left"/>
      <w:pPr>
        <w:ind w:left="226" w:firstLine="0"/>
      </w:pPr>
      <w:rPr>
        <w:rFonts w:ascii="Times New Roman" w:eastAsia="楷体" w:hAnsi="Times New Roman" w:hint="default"/>
        <w:sz w:val="21"/>
      </w:rPr>
    </w:lvl>
    <w:lvl w:ilvl="3">
      <w:start w:val="1"/>
      <w:numFmt w:val="decimal"/>
      <w:lvlText w:val="%1.%2.%3.%4"/>
      <w:lvlJc w:val="left"/>
      <w:pPr>
        <w:ind w:left="339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452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565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678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791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904" w:firstLine="0"/>
      </w:pPr>
      <w:rPr>
        <w:rFonts w:hint="eastAsia"/>
      </w:rPr>
    </w:lvl>
  </w:abstractNum>
  <w:abstractNum w:abstractNumId="5" w15:restartNumberingAfterBreak="0">
    <w:nsid w:val="5C3061EB"/>
    <w:multiLevelType w:val="multilevel"/>
    <w:tmpl w:val="8BF6F280"/>
    <w:lvl w:ilvl="0">
      <w:start w:val="1"/>
      <w:numFmt w:val="decimal"/>
      <w:lvlText w:val="%1"/>
      <w:lvlJc w:val="left"/>
      <w:pPr>
        <w:ind w:left="950" w:hanging="720"/>
      </w:pPr>
      <w:rPr>
        <w:rFonts w:hint="default"/>
        <w:lang w:val="en-US" w:eastAsia="zh-CN" w:bidi="ar-SA"/>
      </w:rPr>
    </w:lvl>
    <w:lvl w:ilvl="1">
      <w:start w:val="2"/>
      <w:numFmt w:val="decimal"/>
      <w:lvlText w:val="%1.%2"/>
      <w:lvlJc w:val="left"/>
      <w:pPr>
        <w:ind w:left="950" w:hanging="720"/>
      </w:pPr>
      <w:rPr>
        <w:rFonts w:hint="default"/>
        <w:lang w:val="en-US" w:eastAsia="zh-CN" w:bidi="ar-SA"/>
      </w:rPr>
    </w:lvl>
    <w:lvl w:ilvl="2">
      <w:start w:val="1"/>
      <w:numFmt w:val="decimal"/>
      <w:lvlText w:val="%1.%2.%3"/>
      <w:lvlJc w:val="left"/>
      <w:pPr>
        <w:ind w:left="950" w:hanging="72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zh-CN" w:bidi="ar-SA"/>
      </w:rPr>
    </w:lvl>
    <w:lvl w:ilvl="3">
      <w:start w:val="1"/>
      <w:numFmt w:val="decimal"/>
      <w:lvlText w:val="(%4)"/>
      <w:lvlJc w:val="left"/>
      <w:pPr>
        <w:ind w:left="1070" w:hanging="481"/>
        <w:jc w:val="right"/>
      </w:pPr>
      <w:rPr>
        <w:rFonts w:ascii="Times New Roman" w:eastAsia="Times New Roman" w:hAnsi="Times New Roman" w:cs="Times New Roman" w:hint="default"/>
        <w:spacing w:val="-1"/>
        <w:w w:val="100"/>
        <w:sz w:val="21"/>
        <w:szCs w:val="21"/>
        <w:lang w:val="en-US" w:eastAsia="zh-CN" w:bidi="ar-SA"/>
      </w:rPr>
    </w:lvl>
    <w:lvl w:ilvl="4">
      <w:numFmt w:val="bullet"/>
      <w:lvlText w:val="•"/>
      <w:lvlJc w:val="left"/>
      <w:pPr>
        <w:ind w:left="1370" w:hanging="481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1467" w:hanging="481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1564" w:hanging="481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1661" w:hanging="481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1758" w:hanging="481"/>
      </w:pPr>
      <w:rPr>
        <w:rFonts w:hint="default"/>
        <w:lang w:val="en-US" w:eastAsia="zh-CN" w:bidi="ar-SA"/>
      </w:rPr>
    </w:lvl>
  </w:abstractNum>
  <w:abstractNum w:abstractNumId="6" w15:restartNumberingAfterBreak="0">
    <w:nsid w:val="6E9634CF"/>
    <w:multiLevelType w:val="multilevel"/>
    <w:tmpl w:val="4CCCB3C0"/>
    <w:lvl w:ilvl="0">
      <w:start w:val="1"/>
      <w:numFmt w:val="decimal"/>
      <w:lvlText w:val="%1"/>
      <w:lvlJc w:val="left"/>
      <w:pPr>
        <w:ind w:left="1007" w:hanging="720"/>
      </w:pPr>
      <w:rPr>
        <w:rFonts w:hint="default"/>
        <w:lang w:val="en-US" w:eastAsia="zh-CN" w:bidi="ar-SA"/>
      </w:rPr>
    </w:lvl>
    <w:lvl w:ilvl="1">
      <w:start w:val="3"/>
      <w:numFmt w:val="decimal"/>
      <w:lvlText w:val="%1.%2"/>
      <w:lvlJc w:val="left"/>
      <w:pPr>
        <w:ind w:left="1007" w:hanging="720"/>
      </w:pPr>
      <w:rPr>
        <w:rFonts w:hint="default"/>
        <w:lang w:val="en-US" w:eastAsia="zh-CN" w:bidi="ar-SA"/>
      </w:rPr>
    </w:lvl>
    <w:lvl w:ilvl="2">
      <w:start w:val="1"/>
      <w:numFmt w:val="decimal"/>
      <w:lvlText w:val="%1.%2.%3"/>
      <w:lvlJc w:val="left"/>
      <w:pPr>
        <w:ind w:left="1007" w:hanging="72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zh-CN" w:bidi="ar-SA"/>
      </w:rPr>
    </w:lvl>
    <w:lvl w:ilvl="3">
      <w:start w:val="1"/>
      <w:numFmt w:val="decimal"/>
      <w:lvlText w:val="(%4)"/>
      <w:lvlJc w:val="left"/>
      <w:pPr>
        <w:ind w:left="230" w:hanging="351"/>
      </w:pPr>
      <w:rPr>
        <w:rFonts w:ascii="Times New Roman" w:eastAsia="Times New Roman" w:hAnsi="Times New Roman" w:cs="Times New Roman" w:hint="default"/>
        <w:spacing w:val="-1"/>
        <w:w w:val="100"/>
        <w:sz w:val="21"/>
        <w:szCs w:val="21"/>
        <w:lang w:val="en-US" w:eastAsia="zh-CN" w:bidi="ar-SA"/>
      </w:rPr>
    </w:lvl>
    <w:lvl w:ilvl="4">
      <w:numFmt w:val="bullet"/>
      <w:lvlText w:val="•"/>
      <w:lvlJc w:val="left"/>
      <w:pPr>
        <w:ind w:left="1336" w:hanging="351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1448" w:hanging="351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1560" w:hanging="351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1672" w:hanging="351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1784" w:hanging="351"/>
      </w:pPr>
      <w:rPr>
        <w:rFonts w:hint="default"/>
        <w:lang w:val="en-US" w:eastAsia="zh-CN" w:bidi="ar-SA"/>
      </w:rPr>
    </w:lvl>
  </w:abstractNum>
  <w:abstractNum w:abstractNumId="7" w15:restartNumberingAfterBreak="0">
    <w:nsid w:val="793D6478"/>
    <w:multiLevelType w:val="hybridMultilevel"/>
    <w:tmpl w:val="27E83370"/>
    <w:lvl w:ilvl="0" w:tplc="A42EFAA6">
      <w:start w:val="1"/>
      <w:numFmt w:val="decimal"/>
      <w:lvlText w:val="(%1)"/>
      <w:lvlJc w:val="left"/>
      <w:pPr>
        <w:ind w:left="706" w:hanging="420"/>
      </w:pPr>
      <w:rPr>
        <w:rFonts w:ascii="Times New Roman" w:eastAsia="Times New Roman" w:hAnsi="Times New Roman" w:cs="Times New Roman" w:hint="default"/>
        <w:spacing w:val="-1"/>
        <w:w w:val="100"/>
        <w:sz w:val="21"/>
        <w:szCs w:val="21"/>
        <w:lang w:val="en-US" w:eastAsia="zh-CN" w:bidi="ar-SA"/>
      </w:rPr>
    </w:lvl>
    <w:lvl w:ilvl="1" w:tplc="37D08056">
      <w:numFmt w:val="bullet"/>
      <w:lvlText w:val="•"/>
      <w:lvlJc w:val="left"/>
      <w:pPr>
        <w:ind w:left="1551" w:hanging="420"/>
      </w:pPr>
      <w:rPr>
        <w:rFonts w:hint="default"/>
        <w:lang w:val="en-US" w:eastAsia="zh-CN" w:bidi="ar-SA"/>
      </w:rPr>
    </w:lvl>
    <w:lvl w:ilvl="2" w:tplc="D646B28C">
      <w:numFmt w:val="bullet"/>
      <w:lvlText w:val="•"/>
      <w:lvlJc w:val="left"/>
      <w:pPr>
        <w:ind w:left="2402" w:hanging="420"/>
      </w:pPr>
      <w:rPr>
        <w:rFonts w:hint="default"/>
        <w:lang w:val="en-US" w:eastAsia="zh-CN" w:bidi="ar-SA"/>
      </w:rPr>
    </w:lvl>
    <w:lvl w:ilvl="3" w:tplc="39EA485E">
      <w:numFmt w:val="bullet"/>
      <w:lvlText w:val="•"/>
      <w:lvlJc w:val="left"/>
      <w:pPr>
        <w:ind w:left="3253" w:hanging="420"/>
      </w:pPr>
      <w:rPr>
        <w:rFonts w:hint="default"/>
        <w:lang w:val="en-US" w:eastAsia="zh-CN" w:bidi="ar-SA"/>
      </w:rPr>
    </w:lvl>
    <w:lvl w:ilvl="4" w:tplc="B950B468">
      <w:numFmt w:val="bullet"/>
      <w:lvlText w:val="•"/>
      <w:lvlJc w:val="left"/>
      <w:pPr>
        <w:ind w:left="4105" w:hanging="420"/>
      </w:pPr>
      <w:rPr>
        <w:rFonts w:hint="default"/>
        <w:lang w:val="en-US" w:eastAsia="zh-CN" w:bidi="ar-SA"/>
      </w:rPr>
    </w:lvl>
    <w:lvl w:ilvl="5" w:tplc="AA8E8BA2">
      <w:numFmt w:val="bullet"/>
      <w:lvlText w:val="•"/>
      <w:lvlJc w:val="left"/>
      <w:pPr>
        <w:ind w:left="4956" w:hanging="420"/>
      </w:pPr>
      <w:rPr>
        <w:rFonts w:hint="default"/>
        <w:lang w:val="en-US" w:eastAsia="zh-CN" w:bidi="ar-SA"/>
      </w:rPr>
    </w:lvl>
    <w:lvl w:ilvl="6" w:tplc="28222A58">
      <w:numFmt w:val="bullet"/>
      <w:lvlText w:val="•"/>
      <w:lvlJc w:val="left"/>
      <w:pPr>
        <w:ind w:left="5807" w:hanging="420"/>
      </w:pPr>
      <w:rPr>
        <w:rFonts w:hint="default"/>
        <w:lang w:val="en-US" w:eastAsia="zh-CN" w:bidi="ar-SA"/>
      </w:rPr>
    </w:lvl>
    <w:lvl w:ilvl="7" w:tplc="B91CF2F2">
      <w:numFmt w:val="bullet"/>
      <w:lvlText w:val="•"/>
      <w:lvlJc w:val="left"/>
      <w:pPr>
        <w:ind w:left="6658" w:hanging="420"/>
      </w:pPr>
      <w:rPr>
        <w:rFonts w:hint="default"/>
        <w:lang w:val="en-US" w:eastAsia="zh-CN" w:bidi="ar-SA"/>
      </w:rPr>
    </w:lvl>
    <w:lvl w:ilvl="8" w:tplc="B3C87D02">
      <w:numFmt w:val="bullet"/>
      <w:lvlText w:val="•"/>
      <w:lvlJc w:val="left"/>
      <w:pPr>
        <w:ind w:left="7510" w:hanging="420"/>
      </w:pPr>
      <w:rPr>
        <w:rFonts w:hint="default"/>
        <w:lang w:val="en-US" w:eastAsia="zh-CN" w:bidi="ar-SA"/>
      </w:rPr>
    </w:lvl>
  </w:abstractNum>
  <w:num w:numId="1" w16cid:durableId="1595043275">
    <w:abstractNumId w:val="4"/>
  </w:num>
  <w:num w:numId="2" w16cid:durableId="1282540164">
    <w:abstractNumId w:val="4"/>
  </w:num>
  <w:num w:numId="3" w16cid:durableId="1383752073">
    <w:abstractNumId w:val="4"/>
  </w:num>
  <w:num w:numId="4" w16cid:durableId="1318535062">
    <w:abstractNumId w:val="4"/>
  </w:num>
  <w:num w:numId="5" w16cid:durableId="202401531">
    <w:abstractNumId w:val="4"/>
  </w:num>
  <w:num w:numId="6" w16cid:durableId="408426293">
    <w:abstractNumId w:val="4"/>
  </w:num>
  <w:num w:numId="7" w16cid:durableId="1675525847">
    <w:abstractNumId w:val="4"/>
  </w:num>
  <w:num w:numId="8" w16cid:durableId="479082785">
    <w:abstractNumId w:val="4"/>
  </w:num>
  <w:num w:numId="9" w16cid:durableId="1980334072">
    <w:abstractNumId w:val="4"/>
  </w:num>
  <w:num w:numId="10" w16cid:durableId="1174418605">
    <w:abstractNumId w:val="4"/>
  </w:num>
  <w:num w:numId="11" w16cid:durableId="636838414">
    <w:abstractNumId w:val="4"/>
  </w:num>
  <w:num w:numId="12" w16cid:durableId="1052075674">
    <w:abstractNumId w:val="4"/>
  </w:num>
  <w:num w:numId="13" w16cid:durableId="230894280">
    <w:abstractNumId w:val="4"/>
  </w:num>
  <w:num w:numId="14" w16cid:durableId="1021122493">
    <w:abstractNumId w:val="4"/>
  </w:num>
  <w:num w:numId="15" w16cid:durableId="709381102">
    <w:abstractNumId w:val="4"/>
  </w:num>
  <w:num w:numId="16" w16cid:durableId="1272544971">
    <w:abstractNumId w:val="4"/>
  </w:num>
  <w:num w:numId="17" w16cid:durableId="1741320125">
    <w:abstractNumId w:val="4"/>
  </w:num>
  <w:num w:numId="18" w16cid:durableId="130944153">
    <w:abstractNumId w:val="4"/>
  </w:num>
  <w:num w:numId="19" w16cid:durableId="616791115">
    <w:abstractNumId w:val="4"/>
  </w:num>
  <w:num w:numId="20" w16cid:durableId="419446772">
    <w:abstractNumId w:val="4"/>
  </w:num>
  <w:num w:numId="21" w16cid:durableId="132213852">
    <w:abstractNumId w:val="4"/>
  </w:num>
  <w:num w:numId="22" w16cid:durableId="1853252172">
    <w:abstractNumId w:val="4"/>
  </w:num>
  <w:num w:numId="23" w16cid:durableId="430517933">
    <w:abstractNumId w:val="4"/>
  </w:num>
  <w:num w:numId="24" w16cid:durableId="237598808">
    <w:abstractNumId w:val="4"/>
  </w:num>
  <w:num w:numId="25" w16cid:durableId="273944416">
    <w:abstractNumId w:val="4"/>
  </w:num>
  <w:num w:numId="26" w16cid:durableId="1978412005">
    <w:abstractNumId w:val="4"/>
  </w:num>
  <w:num w:numId="27" w16cid:durableId="1216817768">
    <w:abstractNumId w:val="4"/>
  </w:num>
  <w:num w:numId="28" w16cid:durableId="174225858">
    <w:abstractNumId w:val="4"/>
  </w:num>
  <w:num w:numId="29" w16cid:durableId="621810740">
    <w:abstractNumId w:val="4"/>
  </w:num>
  <w:num w:numId="30" w16cid:durableId="259145742">
    <w:abstractNumId w:val="4"/>
  </w:num>
  <w:num w:numId="31" w16cid:durableId="890700568">
    <w:abstractNumId w:val="4"/>
  </w:num>
  <w:num w:numId="32" w16cid:durableId="1519926225">
    <w:abstractNumId w:val="4"/>
  </w:num>
  <w:num w:numId="33" w16cid:durableId="1416707608">
    <w:abstractNumId w:val="4"/>
  </w:num>
  <w:num w:numId="34" w16cid:durableId="832373382">
    <w:abstractNumId w:val="4"/>
  </w:num>
  <w:num w:numId="35" w16cid:durableId="665128588">
    <w:abstractNumId w:val="4"/>
  </w:num>
  <w:num w:numId="36" w16cid:durableId="1888835676">
    <w:abstractNumId w:val="4"/>
  </w:num>
  <w:num w:numId="37" w16cid:durableId="739864327">
    <w:abstractNumId w:val="1"/>
  </w:num>
  <w:num w:numId="38" w16cid:durableId="1159928304">
    <w:abstractNumId w:val="2"/>
  </w:num>
  <w:num w:numId="39" w16cid:durableId="350497326">
    <w:abstractNumId w:val="7"/>
  </w:num>
  <w:num w:numId="40" w16cid:durableId="2006005828">
    <w:abstractNumId w:val="3"/>
  </w:num>
  <w:num w:numId="41" w16cid:durableId="178667652">
    <w:abstractNumId w:val="0"/>
  </w:num>
  <w:num w:numId="42" w16cid:durableId="84345712">
    <w:abstractNumId w:val="4"/>
  </w:num>
  <w:num w:numId="43" w16cid:durableId="875237344">
    <w:abstractNumId w:val="5"/>
  </w:num>
  <w:num w:numId="44" w16cid:durableId="1218317921">
    <w:abstractNumId w:val="4"/>
  </w:num>
  <w:num w:numId="45" w16cid:durableId="20445508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2"/>
  <w:bordersDoNotSurroundHeader/>
  <w:bordersDoNotSurroundFooter/>
  <w:attachedTemplate r:id="rId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35F9"/>
    <w:rsid w:val="00000145"/>
    <w:rsid w:val="000128DC"/>
    <w:rsid w:val="00023B5D"/>
    <w:rsid w:val="00024510"/>
    <w:rsid w:val="0003768F"/>
    <w:rsid w:val="00047CDE"/>
    <w:rsid w:val="000547D3"/>
    <w:rsid w:val="00090AF1"/>
    <w:rsid w:val="000954D9"/>
    <w:rsid w:val="000A6196"/>
    <w:rsid w:val="000B2BE1"/>
    <w:rsid w:val="000B52E1"/>
    <w:rsid w:val="000C290F"/>
    <w:rsid w:val="000C32BE"/>
    <w:rsid w:val="000D764B"/>
    <w:rsid w:val="000F4D1C"/>
    <w:rsid w:val="000F5F8B"/>
    <w:rsid w:val="000F6B2C"/>
    <w:rsid w:val="00127D2F"/>
    <w:rsid w:val="00130DA6"/>
    <w:rsid w:val="00156EF7"/>
    <w:rsid w:val="00180433"/>
    <w:rsid w:val="00186512"/>
    <w:rsid w:val="001A4A41"/>
    <w:rsid w:val="001B7566"/>
    <w:rsid w:val="001B7B49"/>
    <w:rsid w:val="001D48AA"/>
    <w:rsid w:val="001F1757"/>
    <w:rsid w:val="002156E4"/>
    <w:rsid w:val="00223F8A"/>
    <w:rsid w:val="002412FB"/>
    <w:rsid w:val="002613D6"/>
    <w:rsid w:val="002624DF"/>
    <w:rsid w:val="0027184F"/>
    <w:rsid w:val="00282F5D"/>
    <w:rsid w:val="00290EF7"/>
    <w:rsid w:val="002916F4"/>
    <w:rsid w:val="0029182C"/>
    <w:rsid w:val="00296CC9"/>
    <w:rsid w:val="002C733E"/>
    <w:rsid w:val="002C79A7"/>
    <w:rsid w:val="002D15A3"/>
    <w:rsid w:val="002F5045"/>
    <w:rsid w:val="00357C1A"/>
    <w:rsid w:val="003643AA"/>
    <w:rsid w:val="00383124"/>
    <w:rsid w:val="003B2A5E"/>
    <w:rsid w:val="00444C5B"/>
    <w:rsid w:val="00445330"/>
    <w:rsid w:val="0044607F"/>
    <w:rsid w:val="00471584"/>
    <w:rsid w:val="00474C70"/>
    <w:rsid w:val="00482818"/>
    <w:rsid w:val="004A6649"/>
    <w:rsid w:val="004B6000"/>
    <w:rsid w:val="004F2477"/>
    <w:rsid w:val="00527C77"/>
    <w:rsid w:val="0059591B"/>
    <w:rsid w:val="005A03C2"/>
    <w:rsid w:val="005A5609"/>
    <w:rsid w:val="005C61F2"/>
    <w:rsid w:val="005D602B"/>
    <w:rsid w:val="005E1624"/>
    <w:rsid w:val="005F6F4C"/>
    <w:rsid w:val="00606359"/>
    <w:rsid w:val="00636976"/>
    <w:rsid w:val="00642C97"/>
    <w:rsid w:val="00650986"/>
    <w:rsid w:val="00655A6A"/>
    <w:rsid w:val="006636B8"/>
    <w:rsid w:val="006835F9"/>
    <w:rsid w:val="00692537"/>
    <w:rsid w:val="006A68D7"/>
    <w:rsid w:val="006F177A"/>
    <w:rsid w:val="00706A38"/>
    <w:rsid w:val="00761BCF"/>
    <w:rsid w:val="00773EDC"/>
    <w:rsid w:val="007A3BB7"/>
    <w:rsid w:val="007E78ED"/>
    <w:rsid w:val="008654D6"/>
    <w:rsid w:val="0087336D"/>
    <w:rsid w:val="00893AAC"/>
    <w:rsid w:val="008B061D"/>
    <w:rsid w:val="008B6687"/>
    <w:rsid w:val="008E6D92"/>
    <w:rsid w:val="009009E6"/>
    <w:rsid w:val="00904411"/>
    <w:rsid w:val="00913DDA"/>
    <w:rsid w:val="009145DC"/>
    <w:rsid w:val="00921167"/>
    <w:rsid w:val="00940DC6"/>
    <w:rsid w:val="00970BB4"/>
    <w:rsid w:val="00976F5C"/>
    <w:rsid w:val="009D1F49"/>
    <w:rsid w:val="00A129BE"/>
    <w:rsid w:val="00A40761"/>
    <w:rsid w:val="00A414C7"/>
    <w:rsid w:val="00A54E38"/>
    <w:rsid w:val="00A754D3"/>
    <w:rsid w:val="00A7662E"/>
    <w:rsid w:val="00A82BEC"/>
    <w:rsid w:val="00A917D5"/>
    <w:rsid w:val="00A92D6C"/>
    <w:rsid w:val="00AB5E35"/>
    <w:rsid w:val="00AD3E6E"/>
    <w:rsid w:val="00AE1AD4"/>
    <w:rsid w:val="00B01F3D"/>
    <w:rsid w:val="00B11548"/>
    <w:rsid w:val="00B2351E"/>
    <w:rsid w:val="00B30734"/>
    <w:rsid w:val="00B6688F"/>
    <w:rsid w:val="00BB2BAD"/>
    <w:rsid w:val="00BC421E"/>
    <w:rsid w:val="00BC5B94"/>
    <w:rsid w:val="00BE6D76"/>
    <w:rsid w:val="00BF7063"/>
    <w:rsid w:val="00C03484"/>
    <w:rsid w:val="00C07CFA"/>
    <w:rsid w:val="00C643E2"/>
    <w:rsid w:val="00C745B5"/>
    <w:rsid w:val="00C93E4E"/>
    <w:rsid w:val="00CA17B8"/>
    <w:rsid w:val="00CB286C"/>
    <w:rsid w:val="00CB5799"/>
    <w:rsid w:val="00CC7A15"/>
    <w:rsid w:val="00CE53F6"/>
    <w:rsid w:val="00D035A8"/>
    <w:rsid w:val="00D22331"/>
    <w:rsid w:val="00D348DD"/>
    <w:rsid w:val="00D402D6"/>
    <w:rsid w:val="00D74646"/>
    <w:rsid w:val="00D92CE0"/>
    <w:rsid w:val="00D95F3E"/>
    <w:rsid w:val="00DE3BBC"/>
    <w:rsid w:val="00E1795C"/>
    <w:rsid w:val="00E30330"/>
    <w:rsid w:val="00E60367"/>
    <w:rsid w:val="00EC3B41"/>
    <w:rsid w:val="00ED01C0"/>
    <w:rsid w:val="00ED4A25"/>
    <w:rsid w:val="00ED5886"/>
    <w:rsid w:val="00EE1B2D"/>
    <w:rsid w:val="00EF357A"/>
    <w:rsid w:val="00F00BE9"/>
    <w:rsid w:val="00F272DE"/>
    <w:rsid w:val="00F32B17"/>
    <w:rsid w:val="00F37993"/>
    <w:rsid w:val="00F52053"/>
    <w:rsid w:val="00F74B7C"/>
    <w:rsid w:val="00F82F76"/>
    <w:rsid w:val="00F84FDC"/>
    <w:rsid w:val="00F87A9F"/>
    <w:rsid w:val="00FA5A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0026CB"/>
  <w15:docId w15:val="{7F2084B6-DE3A-4F08-8663-280718E2E7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3BB7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CC7A15"/>
    <w:pPr>
      <w:keepNext/>
      <w:keepLines/>
      <w:widowControl/>
      <w:numPr>
        <w:numId w:val="1"/>
      </w:numPr>
      <w:spacing w:line="360" w:lineRule="auto"/>
      <w:outlineLvl w:val="0"/>
    </w:pPr>
    <w:rPr>
      <w:rFonts w:eastAsia="黑体"/>
      <w:bCs/>
      <w:kern w:val="44"/>
      <w:sz w:val="28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7336D"/>
    <w:pPr>
      <w:keepNext/>
      <w:keepLines/>
      <w:tabs>
        <w:tab w:val="left" w:pos="859"/>
        <w:tab w:val="left" w:pos="860"/>
        <w:tab w:val="left" w:pos="915"/>
        <w:tab w:val="left" w:pos="916"/>
      </w:tabs>
      <w:spacing w:before="12"/>
      <w:ind w:left="859"/>
      <w:jc w:val="center"/>
      <w:outlineLvl w:val="1"/>
    </w:pPr>
    <w:rPr>
      <w:rFonts w:eastAsia="黑体" w:cstheme="majorBidi"/>
      <w:bCs/>
      <w:sz w:val="24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CC7A15"/>
    <w:pPr>
      <w:numPr>
        <w:ilvl w:val="2"/>
        <w:numId w:val="36"/>
      </w:numPr>
      <w:spacing w:line="360" w:lineRule="auto"/>
      <w:outlineLvl w:val="2"/>
    </w:pPr>
    <w:rPr>
      <w:rFonts w:eastAsia="楷体"/>
      <w:bCs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2351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2351E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B286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CB286C"/>
    <w:rPr>
      <w:sz w:val="18"/>
      <w:szCs w:val="18"/>
    </w:rPr>
  </w:style>
  <w:style w:type="paragraph" w:styleId="Footer">
    <w:name w:val="footer"/>
    <w:basedOn w:val="Normal"/>
    <w:link w:val="FooterChar"/>
    <w:unhideWhenUsed/>
    <w:rsid w:val="00CB286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CB286C"/>
    <w:rPr>
      <w:sz w:val="18"/>
      <w:szCs w:val="18"/>
    </w:rPr>
  </w:style>
  <w:style w:type="paragraph" w:customStyle="1" w:styleId="062">
    <w:name w:val="[06]英文标题2"/>
    <w:basedOn w:val="Normal"/>
    <w:autoRedefine/>
    <w:rsid w:val="00CB286C"/>
    <w:pPr>
      <w:spacing w:before="180" w:after="120" w:line="0" w:lineRule="atLeast"/>
      <w:jc w:val="center"/>
    </w:pPr>
    <w:rPr>
      <w:rFonts w:eastAsia="楷体_GB2312"/>
    </w:rPr>
  </w:style>
  <w:style w:type="paragraph" w:customStyle="1" w:styleId="a">
    <w:name w:val="论文大题目"/>
    <w:basedOn w:val="Normal"/>
    <w:link w:val="Char"/>
    <w:qFormat/>
    <w:rsid w:val="00090AF1"/>
    <w:pPr>
      <w:spacing w:line="480" w:lineRule="auto"/>
      <w:jc w:val="center"/>
    </w:pPr>
    <w:rPr>
      <w:rFonts w:eastAsia="黑体"/>
      <w:sz w:val="36"/>
      <w:szCs w:val="36"/>
    </w:rPr>
  </w:style>
  <w:style w:type="paragraph" w:customStyle="1" w:styleId="a0">
    <w:name w:val="作者地址"/>
    <w:basedOn w:val="Normal"/>
    <w:link w:val="Char0"/>
    <w:qFormat/>
    <w:rsid w:val="00CB286C"/>
    <w:pPr>
      <w:spacing w:line="480" w:lineRule="auto"/>
      <w:jc w:val="center"/>
    </w:pPr>
    <w:rPr>
      <w:sz w:val="15"/>
    </w:rPr>
  </w:style>
  <w:style w:type="character" w:customStyle="1" w:styleId="Char">
    <w:name w:val="论文大题目 Char"/>
    <w:basedOn w:val="DefaultParagraphFont"/>
    <w:link w:val="a"/>
    <w:rsid w:val="00090AF1"/>
    <w:rPr>
      <w:rFonts w:ascii="Times New Roman" w:eastAsia="黑体" w:hAnsi="Times New Roman"/>
      <w:sz w:val="36"/>
      <w:szCs w:val="36"/>
    </w:rPr>
  </w:style>
  <w:style w:type="paragraph" w:customStyle="1" w:styleId="a1">
    <w:name w:val="作者姓名"/>
    <w:basedOn w:val="Normal"/>
    <w:link w:val="Char1"/>
    <w:qFormat/>
    <w:rsid w:val="00CB286C"/>
    <w:pPr>
      <w:spacing w:line="360" w:lineRule="auto"/>
      <w:jc w:val="center"/>
    </w:pPr>
    <w:rPr>
      <w:rFonts w:eastAsia="楷体"/>
    </w:rPr>
  </w:style>
  <w:style w:type="character" w:customStyle="1" w:styleId="Char0">
    <w:name w:val="作者地址 Char"/>
    <w:basedOn w:val="DefaultParagraphFont"/>
    <w:link w:val="a0"/>
    <w:rsid w:val="00CB286C"/>
    <w:rPr>
      <w:rFonts w:ascii="Times New Roman" w:eastAsia="宋体" w:hAnsi="Times New Roman"/>
      <w:sz w:val="15"/>
    </w:rPr>
  </w:style>
  <w:style w:type="paragraph" w:customStyle="1" w:styleId="a2">
    <w:name w:val="摘要"/>
    <w:basedOn w:val="Normal"/>
    <w:link w:val="Char2"/>
    <w:qFormat/>
    <w:rsid w:val="00CB286C"/>
    <w:pPr>
      <w:ind w:firstLine="360"/>
    </w:pPr>
    <w:rPr>
      <w:rFonts w:ascii="仿宋" w:eastAsia="仿宋" w:hAnsi="仿宋"/>
      <w:sz w:val="18"/>
      <w:szCs w:val="18"/>
    </w:rPr>
  </w:style>
  <w:style w:type="character" w:customStyle="1" w:styleId="Char1">
    <w:name w:val="作者姓名 Char"/>
    <w:basedOn w:val="DefaultParagraphFont"/>
    <w:link w:val="a1"/>
    <w:rsid w:val="00CB286C"/>
    <w:rPr>
      <w:rFonts w:ascii="Times New Roman" w:eastAsia="楷体" w:hAnsi="Times New Roman"/>
    </w:rPr>
  </w:style>
  <w:style w:type="character" w:customStyle="1" w:styleId="Heading1Char">
    <w:name w:val="Heading 1 Char"/>
    <w:basedOn w:val="DefaultParagraphFont"/>
    <w:link w:val="Heading1"/>
    <w:uiPriority w:val="9"/>
    <w:rsid w:val="00CC7A15"/>
    <w:rPr>
      <w:rFonts w:ascii="Times New Roman" w:eastAsia="黑体" w:hAnsi="Times New Roman"/>
      <w:bCs/>
      <w:kern w:val="44"/>
      <w:sz w:val="28"/>
      <w:szCs w:val="44"/>
    </w:rPr>
  </w:style>
  <w:style w:type="character" w:customStyle="1" w:styleId="Char2">
    <w:name w:val="摘要 Char"/>
    <w:basedOn w:val="DefaultParagraphFont"/>
    <w:link w:val="a2"/>
    <w:rsid w:val="00CB286C"/>
    <w:rPr>
      <w:rFonts w:ascii="仿宋" w:eastAsia="仿宋" w:hAnsi="仿宋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87336D"/>
    <w:rPr>
      <w:rFonts w:ascii="Times New Roman" w:eastAsia="黑体" w:hAnsi="Times New Roman" w:cstheme="majorBidi"/>
      <w:bCs/>
      <w:sz w:val="24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636976"/>
    <w:rPr>
      <w:rFonts w:ascii="Times New Roman" w:eastAsia="楷体" w:hAnsi="Times New Roman"/>
      <w:bCs/>
      <w:szCs w:val="32"/>
    </w:rPr>
  </w:style>
  <w:style w:type="paragraph" w:customStyle="1" w:styleId="17">
    <w:name w:val="[17]表中文字"/>
    <w:basedOn w:val="Normal"/>
    <w:autoRedefine/>
    <w:rsid w:val="00B2351E"/>
    <w:pPr>
      <w:tabs>
        <w:tab w:val="decimal" w:pos="210"/>
      </w:tabs>
      <w:spacing w:line="240" w:lineRule="exact"/>
      <w:ind w:leftChars="-51" w:left="1" w:rightChars="-1765" w:right="-3706" w:hangingChars="72" w:hanging="108"/>
    </w:pPr>
    <w:rPr>
      <w:kern w:val="0"/>
      <w:sz w:val="15"/>
    </w:rPr>
  </w:style>
  <w:style w:type="paragraph" w:customStyle="1" w:styleId="15">
    <w:name w:val="[15]表头"/>
    <w:basedOn w:val="Heading4"/>
    <w:autoRedefine/>
    <w:rsid w:val="00B2351E"/>
    <w:pPr>
      <w:spacing w:before="0" w:after="0" w:line="0" w:lineRule="atLeast"/>
      <w:jc w:val="left"/>
    </w:pPr>
    <w:rPr>
      <w:rFonts w:ascii="黑体" w:eastAsia="黑体" w:hAnsi="Times New Roman" w:cs="Times New Roman"/>
      <w:b w:val="0"/>
      <w:bCs w:val="0"/>
      <w:sz w:val="18"/>
    </w:rPr>
  </w:style>
  <w:style w:type="paragraph" w:customStyle="1" w:styleId="16">
    <w:name w:val="[16]英文表头"/>
    <w:basedOn w:val="Heading5"/>
    <w:autoRedefine/>
    <w:rsid w:val="00B2351E"/>
    <w:pPr>
      <w:spacing w:before="60" w:after="60" w:line="0" w:lineRule="atLeast"/>
      <w:ind w:left="726" w:hanging="726"/>
    </w:pPr>
    <w:rPr>
      <w:b w:val="0"/>
      <w:bCs w:val="0"/>
      <w:sz w:val="1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2351E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2351E"/>
    <w:rPr>
      <w:b/>
      <w:bCs/>
      <w:sz w:val="28"/>
      <w:szCs w:val="28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A917D5"/>
    <w:rPr>
      <w:rFonts w:asciiTheme="majorHAnsi" w:eastAsia="黑体" w:hAnsiTheme="majorHAnsi" w:cstheme="majorBidi"/>
      <w:sz w:val="20"/>
      <w:szCs w:val="20"/>
    </w:rPr>
  </w:style>
  <w:style w:type="paragraph" w:customStyle="1" w:styleId="a3">
    <w:name w:val="图表题"/>
    <w:basedOn w:val="Caption"/>
    <w:link w:val="Char3"/>
    <w:qFormat/>
    <w:rsid w:val="00D22331"/>
    <w:pPr>
      <w:spacing w:before="60" w:after="60" w:line="400" w:lineRule="exact"/>
      <w:jc w:val="center"/>
    </w:pPr>
  </w:style>
  <w:style w:type="paragraph" w:customStyle="1" w:styleId="a4">
    <w:name w:val="图"/>
    <w:basedOn w:val="Normal"/>
    <w:link w:val="Char4"/>
    <w:qFormat/>
    <w:rsid w:val="0059591B"/>
    <w:pPr>
      <w:jc w:val="center"/>
    </w:pPr>
  </w:style>
  <w:style w:type="character" w:customStyle="1" w:styleId="CaptionChar">
    <w:name w:val="Caption Char"/>
    <w:basedOn w:val="DefaultParagraphFont"/>
    <w:link w:val="Caption"/>
    <w:uiPriority w:val="35"/>
    <w:rsid w:val="00D22331"/>
    <w:rPr>
      <w:rFonts w:asciiTheme="majorHAnsi" w:eastAsia="黑体" w:hAnsiTheme="majorHAnsi" w:cstheme="majorBidi"/>
      <w:sz w:val="20"/>
      <w:szCs w:val="20"/>
    </w:rPr>
  </w:style>
  <w:style w:type="character" w:customStyle="1" w:styleId="Char3">
    <w:name w:val="图表题 Char"/>
    <w:basedOn w:val="CaptionChar"/>
    <w:link w:val="a3"/>
    <w:rsid w:val="00D22331"/>
    <w:rPr>
      <w:rFonts w:asciiTheme="majorHAnsi" w:eastAsia="黑体" w:hAnsiTheme="majorHAnsi" w:cstheme="majorBidi"/>
      <w:sz w:val="20"/>
      <w:szCs w:val="20"/>
    </w:rPr>
  </w:style>
  <w:style w:type="table" w:customStyle="1" w:styleId="a5">
    <w:name w:val="三线表"/>
    <w:basedOn w:val="TableNormal"/>
    <w:uiPriority w:val="99"/>
    <w:rsid w:val="0059591B"/>
    <w:tblPr/>
  </w:style>
  <w:style w:type="character" w:customStyle="1" w:styleId="Char4">
    <w:name w:val="图 Char"/>
    <w:basedOn w:val="DefaultParagraphFont"/>
    <w:link w:val="a4"/>
    <w:rsid w:val="0059591B"/>
  </w:style>
  <w:style w:type="paragraph" w:styleId="FootnoteText">
    <w:name w:val="footnote text"/>
    <w:basedOn w:val="Normal"/>
    <w:link w:val="FootnoteTextChar"/>
    <w:uiPriority w:val="99"/>
    <w:semiHidden/>
    <w:unhideWhenUsed/>
    <w:rsid w:val="00223F8A"/>
    <w:pPr>
      <w:snapToGrid w:val="0"/>
      <w:jc w:val="left"/>
    </w:pPr>
    <w:rPr>
      <w:sz w:val="18"/>
      <w:szCs w:val="18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23F8A"/>
    <w:rPr>
      <w:sz w:val="18"/>
      <w:szCs w:val="18"/>
    </w:rPr>
  </w:style>
  <w:style w:type="character" w:styleId="FootnoteReference">
    <w:name w:val="footnote reference"/>
    <w:basedOn w:val="DefaultParagraphFont"/>
    <w:uiPriority w:val="99"/>
    <w:semiHidden/>
    <w:unhideWhenUsed/>
    <w:rsid w:val="00223F8A"/>
    <w:rPr>
      <w:vertAlign w:val="superscript"/>
    </w:rPr>
  </w:style>
  <w:style w:type="paragraph" w:customStyle="1" w:styleId="21">
    <w:name w:val="书眉[21]"/>
    <w:basedOn w:val="Normal"/>
    <w:autoRedefine/>
    <w:rsid w:val="00223F8A"/>
    <w:rPr>
      <w:sz w:val="18"/>
    </w:rPr>
  </w:style>
  <w:style w:type="paragraph" w:styleId="NoSpacing">
    <w:name w:val="No Spacing"/>
    <w:uiPriority w:val="1"/>
    <w:qFormat/>
    <w:rsid w:val="006835F9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ListParagraph">
    <w:name w:val="List Paragraph"/>
    <w:basedOn w:val="Normal"/>
    <w:uiPriority w:val="1"/>
    <w:qFormat/>
    <w:rsid w:val="0029182C"/>
    <w:pPr>
      <w:ind w:firstLineChars="200" w:firstLine="420"/>
    </w:pPr>
  </w:style>
  <w:style w:type="paragraph" w:styleId="BodyText">
    <w:name w:val="Body Text"/>
    <w:basedOn w:val="Normal"/>
    <w:link w:val="BodyTextChar"/>
    <w:uiPriority w:val="1"/>
    <w:qFormat/>
    <w:rsid w:val="0087336D"/>
    <w:pPr>
      <w:autoSpaceDE w:val="0"/>
      <w:autoSpaceDN w:val="0"/>
      <w:jc w:val="left"/>
    </w:pPr>
    <w:rPr>
      <w:rFonts w:ascii="宋体" w:hAnsi="宋体" w:cs="宋体"/>
      <w:kern w:val="0"/>
      <w:szCs w:val="21"/>
    </w:rPr>
  </w:style>
  <w:style w:type="character" w:customStyle="1" w:styleId="BodyTextChar">
    <w:name w:val="Body Text Char"/>
    <w:basedOn w:val="DefaultParagraphFont"/>
    <w:link w:val="BodyText"/>
    <w:uiPriority w:val="1"/>
    <w:rsid w:val="0087336D"/>
    <w:rPr>
      <w:rFonts w:ascii="宋体" w:eastAsia="宋体" w:hAnsi="宋体" w:cs="宋体"/>
      <w:kern w:val="0"/>
      <w:szCs w:val="21"/>
    </w:rPr>
  </w:style>
  <w:style w:type="paragraph" w:customStyle="1" w:styleId="TableParagraph">
    <w:name w:val="Table Paragraph"/>
    <w:basedOn w:val="Normal"/>
    <w:uiPriority w:val="1"/>
    <w:qFormat/>
    <w:rsid w:val="00EF357A"/>
    <w:pPr>
      <w:autoSpaceDE w:val="0"/>
      <w:autoSpaceDN w:val="0"/>
      <w:jc w:val="left"/>
    </w:pPr>
    <w:rPr>
      <w:rFonts w:ascii="宋体" w:hAnsi="宋体" w:cs="宋体"/>
      <w:kern w:val="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40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header" Target="head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MYDOC\Documents\&#33258;&#23450;&#20041;%20Office%20&#27169;&#26495;\&#35770;&#25991;&#27169;&#29256;%20-%20&#21103;&#26412;.dotm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7EC2808-5050-4AEC-B22D-65575596B6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论文模版 - 副本.dotm</Template>
  <TotalTime>305</TotalTime>
  <Pages>15</Pages>
  <Words>634</Words>
  <Characters>3619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Jiake Lyu</dc:creator>
  <cp:lastModifiedBy>lezhi Zhang</cp:lastModifiedBy>
  <cp:revision>51</cp:revision>
  <dcterms:created xsi:type="dcterms:W3CDTF">2024-09-26T10:00:00Z</dcterms:created>
  <dcterms:modified xsi:type="dcterms:W3CDTF">2024-10-03T14:11:00Z</dcterms:modified>
</cp:coreProperties>
</file>