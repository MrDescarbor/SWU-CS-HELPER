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278B20" w14:textId="77777777" w:rsidR="006835F9" w:rsidRPr="00C77F88" w:rsidRDefault="006835F9" w:rsidP="006835F9">
      <w:pPr>
        <w:pStyle w:val="a"/>
      </w:pPr>
      <w:bookmarkStart w:id="0" w:name="_Hlk180845214"/>
      <w:bookmarkEnd w:id="0"/>
      <w:r w:rsidRPr="00C77F88">
        <w:rPr>
          <w:rFonts w:hint="eastAsia"/>
        </w:rPr>
        <w:t>《</w:t>
      </w:r>
      <w:r w:rsidR="00893AAC">
        <w:rPr>
          <w:rFonts w:hint="eastAsia"/>
        </w:rPr>
        <w:t>计算机组成</w:t>
      </w:r>
      <w:r w:rsidR="00893AAC">
        <w:t>原理</w:t>
      </w:r>
      <w:r w:rsidRPr="00C77F88">
        <w:rPr>
          <w:rFonts w:hint="eastAsia"/>
        </w:rPr>
        <w:t>》实验报告</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5"/>
        <w:gridCol w:w="3479"/>
        <w:gridCol w:w="1239"/>
        <w:gridCol w:w="3187"/>
      </w:tblGrid>
      <w:tr w:rsidR="006835F9" w14:paraId="0134B489" w14:textId="77777777" w:rsidTr="006835F9">
        <w:trPr>
          <w:cantSplit/>
        </w:trPr>
        <w:tc>
          <w:tcPr>
            <w:tcW w:w="642" w:type="pct"/>
            <w:vAlign w:val="center"/>
          </w:tcPr>
          <w:p w14:paraId="2F1131CD" w14:textId="77777777" w:rsidR="006835F9" w:rsidRPr="006835F9" w:rsidRDefault="006835F9" w:rsidP="006835F9">
            <w:pPr>
              <w:adjustRightInd w:val="0"/>
              <w:spacing w:line="360" w:lineRule="auto"/>
              <w:rPr>
                <w:rFonts w:ascii="黑体" w:eastAsia="黑体" w:hAnsi="黑体"/>
                <w:bCs/>
              </w:rPr>
            </w:pPr>
            <w:r w:rsidRPr="006835F9">
              <w:rPr>
                <w:rFonts w:ascii="黑体" w:eastAsia="黑体" w:hAnsi="黑体" w:hint="eastAsia"/>
                <w:bCs/>
              </w:rPr>
              <w:t>实验</w:t>
            </w:r>
            <w:r>
              <w:rPr>
                <w:rFonts w:ascii="黑体" w:eastAsia="黑体" w:hAnsi="黑体" w:hint="eastAsia"/>
                <w:bCs/>
              </w:rPr>
              <w:t>名称</w:t>
            </w:r>
          </w:p>
        </w:tc>
        <w:tc>
          <w:tcPr>
            <w:tcW w:w="1918" w:type="pct"/>
            <w:vAlign w:val="center"/>
          </w:tcPr>
          <w:p w14:paraId="41B063E2" w14:textId="2C3F53CD" w:rsidR="006835F9" w:rsidRDefault="00B56931" w:rsidP="00A51C0F">
            <w:pPr>
              <w:adjustRightInd w:val="0"/>
              <w:spacing w:line="360" w:lineRule="auto"/>
              <w:ind w:firstLine="420"/>
              <w:jc w:val="center"/>
              <w:rPr>
                <w:rFonts w:ascii="宋体"/>
                <w:bCs/>
              </w:rPr>
            </w:pPr>
            <w:r w:rsidRPr="00B56931">
              <w:rPr>
                <w:rFonts w:ascii="宋体" w:hint="eastAsia"/>
                <w:bCs/>
              </w:rPr>
              <w:t>CPU 与简单模型机设计实验</w:t>
            </w:r>
          </w:p>
        </w:tc>
        <w:tc>
          <w:tcPr>
            <w:tcW w:w="683" w:type="pct"/>
            <w:vAlign w:val="center"/>
          </w:tcPr>
          <w:p w14:paraId="26F4A9D9" w14:textId="77777777" w:rsidR="006835F9" w:rsidRDefault="006835F9" w:rsidP="006835F9">
            <w:pPr>
              <w:adjustRightInd w:val="0"/>
              <w:spacing w:line="360" w:lineRule="auto"/>
              <w:rPr>
                <w:rFonts w:ascii="宋体"/>
                <w:bCs/>
              </w:rPr>
            </w:pPr>
            <w:r w:rsidRPr="006835F9">
              <w:rPr>
                <w:rFonts w:ascii="黑体" w:eastAsia="黑体" w:hAnsi="黑体" w:hint="eastAsia"/>
                <w:bCs/>
              </w:rPr>
              <w:t>实验时间</w:t>
            </w:r>
          </w:p>
        </w:tc>
        <w:tc>
          <w:tcPr>
            <w:tcW w:w="1757" w:type="pct"/>
            <w:vAlign w:val="center"/>
          </w:tcPr>
          <w:p w14:paraId="1324AE05" w14:textId="0BACAE74" w:rsidR="006835F9" w:rsidRDefault="00BC5B94" w:rsidP="00E1795C">
            <w:pPr>
              <w:adjustRightInd w:val="0"/>
              <w:spacing w:line="360" w:lineRule="auto"/>
              <w:ind w:firstLine="420"/>
              <w:jc w:val="center"/>
              <w:rPr>
                <w:rFonts w:ascii="宋体"/>
                <w:bCs/>
              </w:rPr>
            </w:pPr>
            <w:r>
              <w:rPr>
                <w:rFonts w:ascii="宋体" w:hint="eastAsia"/>
                <w:bCs/>
              </w:rPr>
              <w:t>2024</w:t>
            </w:r>
            <w:r w:rsidR="001A4A41">
              <w:rPr>
                <w:rFonts w:ascii="宋体"/>
                <w:bCs/>
              </w:rPr>
              <w:t>年</w:t>
            </w:r>
            <w:r w:rsidR="00E1795C">
              <w:rPr>
                <w:rFonts w:ascii="宋体"/>
                <w:bCs/>
              </w:rPr>
              <w:t xml:space="preserve"> </w:t>
            </w:r>
            <w:r w:rsidR="004A74C8">
              <w:rPr>
                <w:rFonts w:ascii="宋体" w:hint="eastAsia"/>
                <w:bCs/>
              </w:rPr>
              <w:t>1</w:t>
            </w:r>
            <w:r w:rsidR="00B56931">
              <w:rPr>
                <w:rFonts w:ascii="宋体" w:hint="eastAsia"/>
                <w:bCs/>
              </w:rPr>
              <w:t>1</w:t>
            </w:r>
            <w:r w:rsidR="00E1795C">
              <w:rPr>
                <w:rFonts w:ascii="宋体"/>
                <w:bCs/>
              </w:rPr>
              <w:t xml:space="preserve"> </w:t>
            </w:r>
            <w:r w:rsidR="001A4A41">
              <w:rPr>
                <w:rFonts w:ascii="宋体"/>
                <w:bCs/>
              </w:rPr>
              <w:t>月</w:t>
            </w:r>
            <w:r w:rsidR="00E1795C">
              <w:rPr>
                <w:rFonts w:ascii="宋体"/>
                <w:bCs/>
              </w:rPr>
              <w:t xml:space="preserve"> </w:t>
            </w:r>
            <w:r w:rsidR="00B56931">
              <w:rPr>
                <w:rFonts w:ascii="宋体" w:hint="eastAsia"/>
                <w:bCs/>
              </w:rPr>
              <w:t>08</w:t>
            </w:r>
            <w:r w:rsidR="00E1795C">
              <w:rPr>
                <w:rFonts w:ascii="宋体"/>
                <w:bCs/>
              </w:rPr>
              <w:t xml:space="preserve"> </w:t>
            </w:r>
            <w:r w:rsidR="001A4A41">
              <w:rPr>
                <w:rFonts w:ascii="宋体"/>
                <w:bCs/>
              </w:rPr>
              <w:t>日</w:t>
            </w:r>
          </w:p>
        </w:tc>
      </w:tr>
    </w:tbl>
    <w:p w14:paraId="5DFEA084" w14:textId="77777777" w:rsidR="006835F9" w:rsidRPr="001B1600" w:rsidRDefault="006835F9" w:rsidP="006835F9">
      <w:pPr>
        <w:ind w:firstLine="420"/>
      </w:pPr>
    </w:p>
    <w:p w14:paraId="0C60E35D" w14:textId="77777777" w:rsidR="006835F9" w:rsidRDefault="006835F9" w:rsidP="006835F9">
      <w:pPr>
        <w:pStyle w:val="Heading1"/>
      </w:pPr>
      <w:r>
        <w:rPr>
          <w:rFonts w:hint="eastAsia"/>
        </w:rPr>
        <w:t>实验目的</w:t>
      </w:r>
    </w:p>
    <w:p w14:paraId="0B75A640" w14:textId="6FCE4874" w:rsidR="00B56931" w:rsidRDefault="00B56931" w:rsidP="00B56931">
      <w:pPr>
        <w:pStyle w:val="ListParagraph"/>
        <w:numPr>
          <w:ilvl w:val="2"/>
          <w:numId w:val="58"/>
        </w:numPr>
        <w:tabs>
          <w:tab w:val="left" w:pos="902"/>
        </w:tabs>
        <w:autoSpaceDE w:val="0"/>
        <w:autoSpaceDN w:val="0"/>
        <w:spacing w:before="122"/>
        <w:ind w:firstLineChars="0" w:hanging="352"/>
      </w:pPr>
      <w:r>
        <w:rPr>
          <w:noProof/>
          <w:sz w:val="22"/>
        </w:rPr>
        <mc:AlternateContent>
          <mc:Choice Requires="wpg">
            <w:drawing>
              <wp:anchor distT="0" distB="0" distL="114300" distR="114300" simplePos="0" relativeHeight="251659264" behindDoc="0" locked="0" layoutInCell="1" allowOverlap="1" wp14:anchorId="47470AC9" wp14:editId="3933B010">
                <wp:simplePos x="0" y="0"/>
                <wp:positionH relativeFrom="page">
                  <wp:posOffset>521335</wp:posOffset>
                </wp:positionH>
                <wp:positionV relativeFrom="page">
                  <wp:posOffset>452120</wp:posOffset>
                </wp:positionV>
                <wp:extent cx="5546725" cy="207010"/>
                <wp:effectExtent l="0" t="4445" r="0" b="0"/>
                <wp:wrapNone/>
                <wp:docPr id="966755516"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07010"/>
                          <a:chOff x="821" y="712"/>
                          <a:chExt cx="8735" cy="326"/>
                        </a:xfrm>
                      </wpg:grpSpPr>
                      <pic:pic xmlns:pic="http://schemas.openxmlformats.org/drawingml/2006/picture">
                        <pic:nvPicPr>
                          <pic:cNvPr id="38113826"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81" y="712"/>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9960190" name="Rectangle 4"/>
                        <wps:cNvSpPr>
                          <a:spLocks noChangeArrowheads="1"/>
                        </wps:cNvSpPr>
                        <wps:spPr bwMode="auto">
                          <a:xfrm>
                            <a:off x="820"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8863F3" id="Group 177" o:spid="_x0000_s1026" style="position:absolute;margin-left:41.05pt;margin-top:35.6pt;width:436.75pt;height:16.3pt;z-index:251659264;mso-position-horizontal-relative:page;mso-position-vertical-relative:page" coordorigin="821,712" coordsize="8735,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881;top:712;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">
                  <v:imagedata r:id="rId9" o:title=""/>
                </v:shape>
                <v:rect id="Rectangle 4" o:spid="_x0000_s1028" style="position:absolute;left:820;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" fillcolor="black" stroked="f"/>
                <w10:wrap anchorx="page" anchory="page"/>
              </v:group>
            </w:pict>
          </mc:Fallback>
        </mc:AlternateContent>
      </w:r>
      <w:r>
        <w:rPr>
          <w:spacing w:val="-9"/>
        </w:rPr>
        <w:t>掌握一个简单</w:t>
      </w:r>
      <w:r>
        <w:rPr>
          <w:spacing w:val="-9"/>
        </w:rPr>
        <w:t xml:space="preserve"> </w:t>
      </w:r>
      <w:r>
        <w:rPr>
          <w:rFonts w:eastAsia="Times New Roman"/>
        </w:rPr>
        <w:t>CPU</w:t>
      </w:r>
      <w:r>
        <w:rPr>
          <w:rFonts w:eastAsia="Times New Roman"/>
          <w:spacing w:val="-1"/>
        </w:rPr>
        <w:t xml:space="preserve"> </w:t>
      </w:r>
      <w:r>
        <w:t>的组成原理。</w:t>
      </w:r>
    </w:p>
    <w:p w14:paraId="3B77A7F0" w14:textId="77777777" w:rsidR="00B56931" w:rsidRDefault="00B56931" w:rsidP="00B56931">
      <w:pPr>
        <w:pStyle w:val="ListParagraph"/>
        <w:numPr>
          <w:ilvl w:val="2"/>
          <w:numId w:val="58"/>
        </w:numPr>
        <w:tabs>
          <w:tab w:val="left" w:pos="902"/>
        </w:tabs>
        <w:autoSpaceDE w:val="0"/>
        <w:autoSpaceDN w:val="0"/>
        <w:spacing w:before="43"/>
        <w:ind w:firstLineChars="0" w:hanging="352"/>
      </w:pPr>
      <w:r>
        <w:t>在掌握部件单元电路的基础上，进一步将其构造一台基本模型计算机。</w:t>
      </w:r>
    </w:p>
    <w:p w14:paraId="78726EFC" w14:textId="77777777" w:rsidR="00B56931" w:rsidRDefault="00B56931" w:rsidP="00B56931">
      <w:pPr>
        <w:pStyle w:val="ListParagraph"/>
        <w:numPr>
          <w:ilvl w:val="2"/>
          <w:numId w:val="58"/>
        </w:numPr>
        <w:tabs>
          <w:tab w:val="left" w:pos="902"/>
        </w:tabs>
        <w:autoSpaceDE w:val="0"/>
        <w:autoSpaceDN w:val="0"/>
        <w:spacing w:before="43"/>
        <w:ind w:firstLineChars="0" w:hanging="352"/>
      </w:pPr>
      <w:r>
        <w:t>为其定义五条机器指令，编写相应的微程序，并上机调试掌握整机概念。</w:t>
      </w:r>
    </w:p>
    <w:p w14:paraId="109313B2" w14:textId="7EBC6D26" w:rsidR="001A4A41" w:rsidRDefault="001A4A41" w:rsidP="001A4A41"/>
    <w:p w14:paraId="1DB44A8F" w14:textId="77777777" w:rsidR="00E1795C" w:rsidRPr="006835F9" w:rsidRDefault="00E1795C" w:rsidP="001A4A41"/>
    <w:p w14:paraId="25F31678" w14:textId="77777777" w:rsidR="0087336D" w:rsidRDefault="00A129BE" w:rsidP="0087336D">
      <w:pPr>
        <w:pStyle w:val="Heading1"/>
      </w:pPr>
      <w:r>
        <w:rPr>
          <w:rFonts w:hint="eastAsia"/>
        </w:rPr>
        <w:t>实验主要内容及过程</w:t>
      </w:r>
    </w:p>
    <w:p w14:paraId="33668882" w14:textId="77777777" w:rsidR="00B56931" w:rsidRDefault="00B56931" w:rsidP="00B56931">
      <w:pPr>
        <w:pStyle w:val="ListParagraph"/>
        <w:numPr>
          <w:ilvl w:val="3"/>
          <w:numId w:val="61"/>
        </w:numPr>
        <w:tabs>
          <w:tab w:val="left" w:pos="873"/>
        </w:tabs>
        <w:autoSpaceDE w:val="0"/>
        <w:autoSpaceDN w:val="0"/>
        <w:spacing w:before="123" w:line="278" w:lineRule="auto"/>
        <w:ind w:right="209" w:firstLineChars="0" w:firstLine="419"/>
        <w:jc w:val="left"/>
      </w:pPr>
      <w:r>
        <w:t>把时序与操作台单元的</w:t>
      </w:r>
      <w:r>
        <w:t>“</w:t>
      </w:r>
      <w:r>
        <w:rPr>
          <w:rFonts w:eastAsia="Times New Roman"/>
        </w:rPr>
        <w:t>MODE</w:t>
      </w:r>
      <w:r>
        <w:t>”</w:t>
      </w:r>
      <w:r>
        <w:t>用短路块短接，使系统工作在四节拍模式，</w:t>
      </w:r>
      <w:r>
        <w:rPr>
          <w:rFonts w:eastAsia="Times New Roman"/>
        </w:rPr>
        <w:t>JP1</w:t>
      </w:r>
      <w:r>
        <w:t>、</w:t>
      </w:r>
      <w:r>
        <w:rPr>
          <w:rFonts w:eastAsia="Times New Roman"/>
        </w:rPr>
        <w:t>JP2</w:t>
      </w:r>
      <w:r>
        <w:rPr>
          <w:rFonts w:eastAsia="Times New Roman"/>
          <w:spacing w:val="1"/>
        </w:rPr>
        <w:t xml:space="preserve"> </w:t>
      </w:r>
      <w:r>
        <w:rPr>
          <w:spacing w:val="-9"/>
        </w:rPr>
        <w:t>用短路块均将</w:t>
      </w:r>
      <w:r>
        <w:rPr>
          <w:spacing w:val="-9"/>
        </w:rPr>
        <w:t xml:space="preserve"> </w:t>
      </w:r>
      <w:r>
        <w:rPr>
          <w:rFonts w:eastAsia="Times New Roman"/>
        </w:rPr>
        <w:t>1</w:t>
      </w:r>
      <w:r>
        <w:t>、</w:t>
      </w:r>
      <w:r>
        <w:rPr>
          <w:rFonts w:eastAsia="Times New Roman"/>
        </w:rPr>
        <w:t xml:space="preserve">2 </w:t>
      </w:r>
      <w:r>
        <w:rPr>
          <w:spacing w:val="-9"/>
        </w:rPr>
        <w:t>短接，按图</w:t>
      </w:r>
      <w:r>
        <w:rPr>
          <w:spacing w:val="-9"/>
        </w:rPr>
        <w:t xml:space="preserve"> </w:t>
      </w:r>
      <w:r>
        <w:rPr>
          <w:rFonts w:eastAsia="Times New Roman"/>
        </w:rPr>
        <w:t>5-1-5</w:t>
      </w:r>
      <w:r>
        <w:rPr>
          <w:rFonts w:eastAsia="Times New Roman"/>
          <w:spacing w:val="-1"/>
        </w:rPr>
        <w:t xml:space="preserve"> </w:t>
      </w:r>
      <w:r>
        <w:t>连接实验线路。</w:t>
      </w:r>
    </w:p>
    <w:p w14:paraId="7F8FA8AE" w14:textId="77777777" w:rsidR="00B56931" w:rsidRDefault="00B56931" w:rsidP="00B56931">
      <w:pPr>
        <w:pStyle w:val="ListParagraph"/>
        <w:numPr>
          <w:ilvl w:val="3"/>
          <w:numId w:val="61"/>
        </w:numPr>
        <w:tabs>
          <w:tab w:val="left" w:pos="872"/>
        </w:tabs>
        <w:autoSpaceDE w:val="0"/>
        <w:autoSpaceDN w:val="0"/>
        <w:ind w:left="871" w:firstLineChars="0" w:hanging="265"/>
        <w:jc w:val="left"/>
      </w:pPr>
      <w:r>
        <w:rPr>
          <w:spacing w:val="-1"/>
        </w:rPr>
        <w:t>写入实验程序，并进行校验，分两种方式，手动写入和联机写入。</w:t>
      </w:r>
    </w:p>
    <w:p w14:paraId="45472A06" w14:textId="77777777" w:rsidR="00B56931" w:rsidRDefault="00B56931" w:rsidP="00B56931">
      <w:pPr>
        <w:pStyle w:val="ListParagraph"/>
        <w:numPr>
          <w:ilvl w:val="0"/>
          <w:numId w:val="60"/>
        </w:numPr>
        <w:tabs>
          <w:tab w:val="left" w:pos="888"/>
        </w:tabs>
        <w:autoSpaceDE w:val="0"/>
        <w:autoSpaceDN w:val="0"/>
        <w:spacing w:before="43"/>
        <w:ind w:firstLineChars="0"/>
        <w:jc w:val="left"/>
      </w:pPr>
      <w:r>
        <w:rPr>
          <w:spacing w:val="-1"/>
        </w:rPr>
        <w:t>手动写入和校验</w:t>
      </w:r>
    </w:p>
    <w:p w14:paraId="56240A1C" w14:textId="77777777" w:rsidR="00B56931" w:rsidRDefault="00B56931" w:rsidP="00B56931">
      <w:pPr>
        <w:pStyle w:val="ListParagraph"/>
        <w:numPr>
          <w:ilvl w:val="0"/>
          <w:numId w:val="59"/>
        </w:numPr>
        <w:tabs>
          <w:tab w:val="left" w:pos="958"/>
        </w:tabs>
        <w:autoSpaceDE w:val="0"/>
        <w:autoSpaceDN w:val="0"/>
        <w:spacing w:before="43"/>
        <w:ind w:firstLineChars="0"/>
        <w:jc w:val="left"/>
      </w:pPr>
      <w:r>
        <w:t>手动写入微程序</w:t>
      </w:r>
    </w:p>
    <w:p w14:paraId="3FA4BD85" w14:textId="77777777" w:rsidR="00B56931" w:rsidRDefault="00B56931" w:rsidP="00B56931">
      <w:pPr>
        <w:pStyle w:val="BodyText"/>
        <w:spacing w:before="43" w:line="278" w:lineRule="auto"/>
        <w:ind w:left="187" w:right="210" w:firstLine="420"/>
      </w:pPr>
      <w:r>
        <w:rPr>
          <w:spacing w:val="-5"/>
        </w:rPr>
        <w:t xml:space="preserve">① 将时序与操作台单元的开关 </w:t>
      </w:r>
      <w:r>
        <w:rPr>
          <w:rFonts w:ascii="Times New Roman" w:eastAsia="Times New Roman" w:hAnsi="Times New Roman"/>
          <w:spacing w:val="-1"/>
        </w:rPr>
        <w:t>KK1</w:t>
      </w:r>
      <w:r>
        <w:rPr>
          <w:rFonts w:ascii="Times New Roman" w:eastAsia="Times New Roman" w:hAnsi="Times New Roman"/>
          <w:spacing w:val="1"/>
        </w:rPr>
        <w:t xml:space="preserve"> </w:t>
      </w:r>
      <w:r>
        <w:rPr>
          <w:spacing w:val="-11"/>
        </w:rPr>
        <w:t>置为‘停止’档，</w:t>
      </w:r>
      <w:r>
        <w:rPr>
          <w:rFonts w:ascii="Times New Roman" w:eastAsia="Times New Roman" w:hAnsi="Times New Roman"/>
          <w:spacing w:val="-9"/>
        </w:rPr>
        <w:t>KK3</w:t>
      </w:r>
      <w:r>
        <w:rPr>
          <w:rFonts w:ascii="Times New Roman" w:eastAsia="Times New Roman" w:hAnsi="Times New Roman"/>
        </w:rPr>
        <w:t xml:space="preserve"> </w:t>
      </w:r>
      <w:r>
        <w:rPr>
          <w:spacing w:val="-11"/>
        </w:rPr>
        <w:t>置为‘编程’档，</w:t>
      </w:r>
      <w:r>
        <w:rPr>
          <w:rFonts w:ascii="Times New Roman" w:eastAsia="Times New Roman" w:hAnsi="Times New Roman"/>
          <w:spacing w:val="-9"/>
        </w:rPr>
        <w:t>KK4</w:t>
      </w:r>
      <w:r>
        <w:rPr>
          <w:rFonts w:ascii="Times New Roman" w:eastAsia="Times New Roman" w:hAnsi="Times New Roman"/>
          <w:spacing w:val="1"/>
        </w:rPr>
        <w:t xml:space="preserve"> </w:t>
      </w:r>
      <w:r>
        <w:rPr>
          <w:spacing w:val="-9"/>
        </w:rPr>
        <w:t>置为‘控</w:t>
      </w:r>
      <w:r>
        <w:t>存’档，</w:t>
      </w:r>
      <w:r>
        <w:rPr>
          <w:rFonts w:ascii="Times New Roman" w:eastAsia="Times New Roman" w:hAnsi="Times New Roman"/>
        </w:rPr>
        <w:t>KK5</w:t>
      </w:r>
      <w:r>
        <w:rPr>
          <w:rFonts w:ascii="Times New Roman" w:eastAsia="Times New Roman" w:hAnsi="Times New Roman"/>
          <w:spacing w:val="-1"/>
        </w:rPr>
        <w:t xml:space="preserve"> </w:t>
      </w:r>
      <w:r>
        <w:t>置为‘置数’档。</w:t>
      </w:r>
    </w:p>
    <w:p w14:paraId="2E077FFE" w14:textId="77777777" w:rsidR="00B56931" w:rsidRDefault="00B56931" w:rsidP="00B56931">
      <w:pPr>
        <w:pStyle w:val="BodyText"/>
        <w:spacing w:line="278" w:lineRule="auto"/>
        <w:ind w:left="186" w:right="209" w:firstLine="420"/>
      </w:pPr>
      <w:r>
        <w:rPr>
          <w:spacing w:val="-12"/>
        </w:rPr>
        <w:t xml:space="preserve">② 使用 </w:t>
      </w:r>
      <w:r>
        <w:rPr>
          <w:rFonts w:ascii="Times New Roman" w:eastAsia="Times New Roman" w:hAnsi="Times New Roman"/>
          <w:spacing w:val="-1"/>
        </w:rPr>
        <w:t xml:space="preserve">CON </w:t>
      </w:r>
      <w:r>
        <w:rPr>
          <w:spacing w:val="-14"/>
        </w:rPr>
        <w:t xml:space="preserve">单元的 </w:t>
      </w:r>
      <w:r>
        <w:rPr>
          <w:rFonts w:ascii="Times New Roman" w:eastAsia="Times New Roman" w:hAnsi="Times New Roman"/>
          <w:spacing w:val="-1"/>
        </w:rPr>
        <w:t>SD15</w:t>
      </w:r>
      <w:r>
        <w:rPr>
          <w:spacing w:val="-1"/>
        </w:rPr>
        <w:t>——</w:t>
      </w:r>
      <w:r>
        <w:rPr>
          <w:rFonts w:ascii="Times New Roman" w:eastAsia="Times New Roman" w:hAnsi="Times New Roman"/>
          <w:spacing w:val="-1"/>
        </w:rPr>
        <w:t xml:space="preserve">SD10 </w:t>
      </w:r>
      <w:r>
        <w:rPr>
          <w:spacing w:val="-1"/>
        </w:rPr>
        <w:t>给出微地址，</w:t>
      </w:r>
      <w:r>
        <w:rPr>
          <w:rFonts w:ascii="Times New Roman" w:eastAsia="Times New Roman" w:hAnsi="Times New Roman"/>
          <w:spacing w:val="-1"/>
        </w:rPr>
        <w:t xml:space="preserve">IN </w:t>
      </w:r>
      <w:r>
        <w:rPr>
          <w:spacing w:val="-10"/>
        </w:rPr>
        <w:t xml:space="preserve">单元给出低 </w:t>
      </w:r>
      <w:r>
        <w:rPr>
          <w:rFonts w:ascii="Times New Roman" w:eastAsia="Times New Roman" w:hAnsi="Times New Roman"/>
          <w:spacing w:val="-1"/>
        </w:rPr>
        <w:t>8</w:t>
      </w:r>
      <w:r>
        <w:rPr>
          <w:rFonts w:ascii="Times New Roman" w:eastAsia="Times New Roman" w:hAnsi="Times New Roman"/>
        </w:rPr>
        <w:t xml:space="preserve"> </w:t>
      </w:r>
      <w:r>
        <w:rPr>
          <w:spacing w:val="-1"/>
        </w:rPr>
        <w:t>位应写入的数据，连续</w:t>
      </w:r>
      <w:r>
        <w:rPr>
          <w:spacing w:val="-5"/>
        </w:rPr>
        <w:t xml:space="preserve">两次按动时序与操作台的开关 </w:t>
      </w:r>
      <w:r>
        <w:rPr>
          <w:rFonts w:ascii="Times New Roman" w:eastAsia="Times New Roman" w:hAnsi="Times New Roman"/>
        </w:rPr>
        <w:t>ST</w:t>
      </w:r>
      <w:r>
        <w:rPr>
          <w:spacing w:val="-18"/>
        </w:rPr>
        <w:t xml:space="preserve">，将 </w:t>
      </w:r>
      <w:r>
        <w:rPr>
          <w:rFonts w:ascii="Times New Roman" w:eastAsia="Times New Roman" w:hAnsi="Times New Roman"/>
        </w:rPr>
        <w:t>IN</w:t>
      </w:r>
      <w:r>
        <w:rPr>
          <w:rFonts w:ascii="Times New Roman" w:eastAsia="Times New Roman" w:hAnsi="Times New Roman"/>
          <w:spacing w:val="-1"/>
        </w:rPr>
        <w:t xml:space="preserve"> </w:t>
      </w:r>
      <w:r>
        <w:rPr>
          <w:spacing w:val="-5"/>
        </w:rPr>
        <w:t xml:space="preserve">单元的数据写到该单元的低 </w:t>
      </w:r>
      <w:r>
        <w:rPr>
          <w:rFonts w:ascii="Times New Roman" w:eastAsia="Times New Roman" w:hAnsi="Times New Roman"/>
        </w:rPr>
        <w:t>8</w:t>
      </w:r>
      <w:r>
        <w:rPr>
          <w:rFonts w:ascii="Times New Roman" w:eastAsia="Times New Roman" w:hAnsi="Times New Roman"/>
          <w:spacing w:val="-1"/>
        </w:rPr>
        <w:t xml:space="preserve"> </w:t>
      </w:r>
      <w:r>
        <w:t>位。</w:t>
      </w:r>
    </w:p>
    <w:p w14:paraId="70C60398" w14:textId="77777777" w:rsidR="00B56931" w:rsidRDefault="00B56931" w:rsidP="00B56931">
      <w:pPr>
        <w:pStyle w:val="BodyText"/>
        <w:ind w:left="606"/>
      </w:pPr>
      <w:r>
        <w:rPr>
          <w:spacing w:val="-5"/>
        </w:rPr>
        <w:t xml:space="preserve">③ 将时序与操作台单元的开关 </w:t>
      </w:r>
      <w:r>
        <w:rPr>
          <w:rFonts w:ascii="Times New Roman" w:eastAsia="Times New Roman" w:hAnsi="Times New Roman"/>
        </w:rPr>
        <w:t xml:space="preserve">KK5 </w:t>
      </w:r>
      <w:r>
        <w:rPr>
          <w:spacing w:val="-11"/>
        </w:rPr>
        <w:t xml:space="preserve">置为‘加 </w:t>
      </w:r>
      <w:r>
        <w:rPr>
          <w:rFonts w:ascii="Times New Roman" w:eastAsia="Times New Roman" w:hAnsi="Times New Roman"/>
        </w:rPr>
        <w:t>1</w:t>
      </w:r>
      <w:r>
        <w:t>’档。</w:t>
      </w:r>
    </w:p>
    <w:p w14:paraId="7784D3A1" w14:textId="77777777" w:rsidR="00B56931" w:rsidRDefault="00B56931" w:rsidP="00B56931">
      <w:pPr>
        <w:spacing w:before="40"/>
        <w:ind w:right="423"/>
        <w:jc w:val="right"/>
        <w:rPr>
          <w:sz w:val="18"/>
        </w:rPr>
      </w:pPr>
      <w:r>
        <w:rPr>
          <w:sz w:val="18"/>
        </w:rPr>
        <w:t>53</w:t>
      </w:r>
    </w:p>
    <w:p w14:paraId="3DB7B99B" w14:textId="77777777" w:rsidR="00B56931" w:rsidRDefault="00B56931" w:rsidP="00B56931">
      <w:pPr>
        <w:jc w:val="right"/>
        <w:rPr>
          <w:sz w:val="18"/>
        </w:rPr>
        <w:sectPr w:rsidR="00B56931" w:rsidSect="00B56931">
          <w:pgSz w:w="10440" w:h="14750"/>
          <w:pgMar w:top="980" w:right="640" w:bottom="280" w:left="720" w:header="751" w:footer="0" w:gutter="0"/>
          <w:cols w:space="720"/>
        </w:sectPr>
      </w:pPr>
    </w:p>
    <w:p w14:paraId="4C583B5C" w14:textId="77777777" w:rsidR="00B56931" w:rsidRDefault="00B56931" w:rsidP="00B56931">
      <w:pPr>
        <w:pStyle w:val="BodyText"/>
        <w:spacing w:before="10"/>
        <w:rPr>
          <w:rFonts w:ascii="Times New Roman"/>
          <w:sz w:val="17"/>
        </w:rPr>
      </w:pPr>
    </w:p>
    <w:p w14:paraId="6FEA2045" w14:textId="77777777" w:rsidR="00B56931" w:rsidRDefault="00B56931" w:rsidP="00B56931">
      <w:pPr>
        <w:pStyle w:val="BodyText"/>
        <w:spacing w:before="102" w:line="278" w:lineRule="auto"/>
        <w:ind w:left="130" w:right="265" w:firstLine="420"/>
        <w:jc w:val="both"/>
      </w:pPr>
      <w:r>
        <w:rPr>
          <w:spacing w:val="-2"/>
        </w:rPr>
        <w:t xml:space="preserve">④ </w:t>
      </w:r>
      <w:r>
        <w:rPr>
          <w:rFonts w:ascii="Times New Roman" w:eastAsia="Times New Roman" w:hAnsi="Times New Roman"/>
          <w:spacing w:val="-3"/>
        </w:rPr>
        <w:t>IN</w:t>
      </w:r>
      <w:r>
        <w:rPr>
          <w:rFonts w:ascii="Times New Roman" w:eastAsia="Times New Roman" w:hAnsi="Times New Roman"/>
          <w:spacing w:val="-1"/>
        </w:rPr>
        <w:t xml:space="preserve"> </w:t>
      </w:r>
      <w:r>
        <w:rPr>
          <w:spacing w:val="-12"/>
        </w:rPr>
        <w:t xml:space="preserve">单元给出中 </w:t>
      </w:r>
      <w:r>
        <w:rPr>
          <w:rFonts w:ascii="Times New Roman" w:eastAsia="Times New Roman" w:hAnsi="Times New Roman"/>
          <w:spacing w:val="-3"/>
        </w:rPr>
        <w:t>8</w:t>
      </w:r>
      <w:r>
        <w:rPr>
          <w:rFonts w:ascii="Times New Roman" w:eastAsia="Times New Roman" w:hAnsi="Times New Roman"/>
        </w:rPr>
        <w:t xml:space="preserve"> </w:t>
      </w:r>
      <w:r>
        <w:rPr>
          <w:spacing w:val="-6"/>
        </w:rPr>
        <w:t xml:space="preserve">位应写入的数据，连续两次按动时序与操作台的开关 </w:t>
      </w:r>
      <w:r>
        <w:rPr>
          <w:rFonts w:ascii="Times New Roman" w:eastAsia="Times New Roman" w:hAnsi="Times New Roman"/>
          <w:spacing w:val="-2"/>
        </w:rPr>
        <w:t>ST</w:t>
      </w:r>
      <w:r>
        <w:rPr>
          <w:spacing w:val="-19"/>
        </w:rPr>
        <w:t xml:space="preserve">，将 </w:t>
      </w:r>
      <w:r>
        <w:rPr>
          <w:rFonts w:ascii="Times New Roman" w:eastAsia="Times New Roman" w:hAnsi="Times New Roman"/>
          <w:spacing w:val="-2"/>
        </w:rPr>
        <w:t>IN</w:t>
      </w:r>
      <w:r>
        <w:rPr>
          <w:rFonts w:ascii="Times New Roman" w:eastAsia="Times New Roman" w:hAnsi="Times New Roman"/>
          <w:spacing w:val="-1"/>
        </w:rPr>
        <w:t xml:space="preserve"> </w:t>
      </w:r>
      <w:r>
        <w:rPr>
          <w:spacing w:val="-2"/>
        </w:rPr>
        <w:t>单元的</w:t>
      </w:r>
      <w:r>
        <w:rPr>
          <w:spacing w:val="-7"/>
        </w:rPr>
        <w:t xml:space="preserve">数据写到该单元的中 </w:t>
      </w:r>
      <w:r>
        <w:rPr>
          <w:rFonts w:ascii="Times New Roman" w:eastAsia="Times New Roman" w:hAnsi="Times New Roman"/>
          <w:spacing w:val="-1"/>
        </w:rPr>
        <w:t xml:space="preserve">8 </w:t>
      </w:r>
      <w:r>
        <w:rPr>
          <w:spacing w:val="-1"/>
        </w:rPr>
        <w:t>位。</w:t>
      </w:r>
      <w:r>
        <w:rPr>
          <w:rFonts w:ascii="Times New Roman" w:eastAsia="Times New Roman" w:hAnsi="Times New Roman"/>
          <w:spacing w:val="-1"/>
        </w:rPr>
        <w:t xml:space="preserve">IN </w:t>
      </w:r>
      <w:r>
        <w:rPr>
          <w:spacing w:val="-9"/>
        </w:rPr>
        <w:t xml:space="preserve">单元给出高 </w:t>
      </w:r>
      <w:r>
        <w:rPr>
          <w:rFonts w:ascii="Times New Roman" w:eastAsia="Times New Roman" w:hAnsi="Times New Roman"/>
        </w:rPr>
        <w:t xml:space="preserve">8 </w:t>
      </w:r>
      <w:r>
        <w:t>位应写入的数据，连续两次按动时序与操作台的开</w:t>
      </w:r>
      <w:r>
        <w:rPr>
          <w:spacing w:val="-27"/>
        </w:rPr>
        <w:t xml:space="preserve">关 </w:t>
      </w:r>
      <w:r>
        <w:rPr>
          <w:rFonts w:ascii="Times New Roman" w:eastAsia="Times New Roman" w:hAnsi="Times New Roman"/>
          <w:spacing w:val="-1"/>
        </w:rPr>
        <w:t>ST</w:t>
      </w:r>
      <w:r>
        <w:rPr>
          <w:spacing w:val="-19"/>
        </w:rPr>
        <w:t xml:space="preserve">，将 </w:t>
      </w:r>
      <w:r>
        <w:rPr>
          <w:rFonts w:ascii="Times New Roman" w:eastAsia="Times New Roman" w:hAnsi="Times New Roman"/>
          <w:spacing w:val="-1"/>
        </w:rPr>
        <w:t xml:space="preserve">IN </w:t>
      </w:r>
      <w:r>
        <w:rPr>
          <w:spacing w:val="-5"/>
        </w:rPr>
        <w:t xml:space="preserve">单元的数据写到该单元的高 </w:t>
      </w:r>
      <w:r>
        <w:rPr>
          <w:rFonts w:ascii="Times New Roman" w:eastAsia="Times New Roman" w:hAnsi="Times New Roman"/>
        </w:rPr>
        <w:t xml:space="preserve">8 </w:t>
      </w:r>
      <w:r>
        <w:t>位。</w:t>
      </w:r>
    </w:p>
    <w:p w14:paraId="03E4EDD5" w14:textId="77777777" w:rsidR="00B56931" w:rsidRDefault="00B56931" w:rsidP="00B56931">
      <w:pPr>
        <w:pStyle w:val="BodyText"/>
        <w:ind w:left="550"/>
        <w:jc w:val="both"/>
      </w:pPr>
      <w:r>
        <w:rPr>
          <w:spacing w:val="-5"/>
        </w:rPr>
        <w:t xml:space="preserve">⑤ 重复①、②、③、④四步，将表 </w:t>
      </w:r>
      <w:r>
        <w:rPr>
          <w:rFonts w:ascii="Times New Roman" w:eastAsia="Times New Roman" w:hAnsi="Times New Roman"/>
        </w:rPr>
        <w:t xml:space="preserve">5-1-2 </w:t>
      </w:r>
      <w:r>
        <w:rPr>
          <w:spacing w:val="-8"/>
        </w:rPr>
        <w:t xml:space="preserve">的微代码写入 </w:t>
      </w:r>
      <w:r>
        <w:rPr>
          <w:rFonts w:ascii="Times New Roman" w:eastAsia="Times New Roman" w:hAnsi="Times New Roman"/>
        </w:rPr>
        <w:t xml:space="preserve">E2ROM </w:t>
      </w:r>
      <w:r>
        <w:t>芯片中。</w:t>
      </w:r>
    </w:p>
    <w:p w14:paraId="0084B41D" w14:textId="77777777" w:rsidR="00B56931" w:rsidRDefault="00B56931" w:rsidP="00B56931">
      <w:pPr>
        <w:pStyle w:val="BodyText"/>
        <w:rPr>
          <w:sz w:val="20"/>
        </w:rPr>
      </w:pPr>
    </w:p>
    <w:p w14:paraId="7DFE64B1" w14:textId="17A68EB6" w:rsidR="00B56931" w:rsidRDefault="00B56931" w:rsidP="00B56931">
      <w:pPr>
        <w:pStyle w:val="BodyText"/>
        <w:spacing w:before="4"/>
        <w:rPr>
          <w:sz w:val="15"/>
        </w:rPr>
      </w:pPr>
      <w:r>
        <w:rPr>
          <w:noProof/>
        </w:rPr>
        <mc:AlternateContent>
          <mc:Choice Requires="wpg">
            <w:drawing>
              <wp:anchor distT="0" distB="0" distL="0" distR="0" simplePos="0" relativeHeight="251670528" behindDoc="1" locked="0" layoutInCell="1" allowOverlap="1" wp14:anchorId="73A8EA61" wp14:editId="65178AE9">
                <wp:simplePos x="0" y="0"/>
                <wp:positionH relativeFrom="page">
                  <wp:posOffset>892175</wp:posOffset>
                </wp:positionH>
                <wp:positionV relativeFrom="paragraph">
                  <wp:posOffset>150495</wp:posOffset>
                </wp:positionV>
                <wp:extent cx="5296535" cy="3832860"/>
                <wp:effectExtent l="6350" t="1905" r="12065" b="0"/>
                <wp:wrapTopAndBottom/>
                <wp:docPr id="1459143125"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6535" cy="3832860"/>
                          <a:chOff x="1405" y="237"/>
                          <a:chExt cx="8341" cy="6036"/>
                        </a:xfrm>
                      </wpg:grpSpPr>
                      <wps:wsp>
                        <wps:cNvPr id="580679506" name="Line 35"/>
                        <wps:cNvCnPr>
                          <a:cxnSpLocks noChangeShapeType="1"/>
                        </wps:cNvCnPr>
                        <wps:spPr bwMode="auto">
                          <a:xfrm>
                            <a:off x="6782" y="4687"/>
                            <a:ext cx="0" cy="189"/>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0087422" name="AutoShape 36"/>
                        <wps:cNvSpPr>
                          <a:spLocks/>
                        </wps:cNvSpPr>
                        <wps:spPr bwMode="auto">
                          <a:xfrm>
                            <a:off x="1410" y="242"/>
                            <a:ext cx="2630" cy="5288"/>
                          </a:xfrm>
                          <a:custGeom>
                            <a:avLst/>
                            <a:gdLst>
                              <a:gd name="T0" fmla="+- 0 2757 1410"/>
                              <a:gd name="T1" fmla="*/ T0 w 2630"/>
                              <a:gd name="T2" fmla="+- 0 3575 242"/>
                              <a:gd name="T3" fmla="*/ 3575 h 5288"/>
                              <a:gd name="T4" fmla="+- 0 4040 1410"/>
                              <a:gd name="T5" fmla="*/ T4 w 2630"/>
                              <a:gd name="T6" fmla="+- 0 3575 242"/>
                              <a:gd name="T7" fmla="*/ 3575 h 5288"/>
                              <a:gd name="T8" fmla="+- 0 4040 1410"/>
                              <a:gd name="T9" fmla="*/ T8 w 2630"/>
                              <a:gd name="T10" fmla="+- 0 242 242"/>
                              <a:gd name="T11" fmla="*/ 242 h 5288"/>
                              <a:gd name="T12" fmla="+- 0 2757 1410"/>
                              <a:gd name="T13" fmla="*/ T12 w 2630"/>
                              <a:gd name="T14" fmla="+- 0 242 242"/>
                              <a:gd name="T15" fmla="*/ 242 h 5288"/>
                              <a:gd name="T16" fmla="+- 0 2757 1410"/>
                              <a:gd name="T17" fmla="*/ T16 w 2630"/>
                              <a:gd name="T18" fmla="+- 0 3575 242"/>
                              <a:gd name="T19" fmla="*/ 3575 h 5288"/>
                              <a:gd name="T20" fmla="+- 0 1410 1410"/>
                              <a:gd name="T21" fmla="*/ T20 w 2630"/>
                              <a:gd name="T22" fmla="+- 0 5529 242"/>
                              <a:gd name="T23" fmla="*/ 5529 h 5288"/>
                              <a:gd name="T24" fmla="+- 0 2401 1410"/>
                              <a:gd name="T25" fmla="*/ T24 w 2630"/>
                              <a:gd name="T26" fmla="+- 0 5529 242"/>
                              <a:gd name="T27" fmla="*/ 5529 h 5288"/>
                              <a:gd name="T28" fmla="+- 0 2401 1410"/>
                              <a:gd name="T29" fmla="*/ T28 w 2630"/>
                              <a:gd name="T30" fmla="+- 0 243 242"/>
                              <a:gd name="T31" fmla="*/ 243 h 5288"/>
                              <a:gd name="T32" fmla="+- 0 1410 1410"/>
                              <a:gd name="T33" fmla="*/ T32 w 2630"/>
                              <a:gd name="T34" fmla="+- 0 243 242"/>
                              <a:gd name="T35" fmla="*/ 243 h 5288"/>
                              <a:gd name="T36" fmla="+- 0 1410 1410"/>
                              <a:gd name="T37" fmla="*/ T36 w 2630"/>
                              <a:gd name="T38" fmla="+- 0 5529 242"/>
                              <a:gd name="T39" fmla="*/ 5529 h 5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30" h="5288">
                                <a:moveTo>
                                  <a:pt x="1347" y="3333"/>
                                </a:moveTo>
                                <a:lnTo>
                                  <a:pt x="2630" y="3333"/>
                                </a:lnTo>
                                <a:lnTo>
                                  <a:pt x="2630" y="0"/>
                                </a:lnTo>
                                <a:lnTo>
                                  <a:pt x="1347" y="0"/>
                                </a:lnTo>
                                <a:lnTo>
                                  <a:pt x="1347" y="3333"/>
                                </a:lnTo>
                                <a:close/>
                                <a:moveTo>
                                  <a:pt x="0" y="5287"/>
                                </a:moveTo>
                                <a:lnTo>
                                  <a:pt x="991" y="5287"/>
                                </a:lnTo>
                                <a:lnTo>
                                  <a:pt x="991" y="1"/>
                                </a:lnTo>
                                <a:lnTo>
                                  <a:pt x="0" y="1"/>
                                </a:lnTo>
                                <a:lnTo>
                                  <a:pt x="0" y="5287"/>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3666119" name="Line 37"/>
                        <wps:cNvCnPr>
                          <a:cxnSpLocks noChangeShapeType="1"/>
                        </wps:cNvCnPr>
                        <wps:spPr bwMode="auto">
                          <a:xfrm>
                            <a:off x="2114" y="3847"/>
                            <a:ext cx="0" cy="139"/>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0427728" name="Rectangle 38"/>
                        <wps:cNvSpPr>
                          <a:spLocks noChangeArrowheads="1"/>
                        </wps:cNvSpPr>
                        <wps:spPr bwMode="auto">
                          <a:xfrm>
                            <a:off x="2280" y="3696"/>
                            <a:ext cx="40" cy="421"/>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0032295" name="Line 39"/>
                        <wps:cNvCnPr>
                          <a:cxnSpLocks noChangeShapeType="1"/>
                        </wps:cNvCnPr>
                        <wps:spPr bwMode="auto">
                          <a:xfrm>
                            <a:off x="2407" y="4344"/>
                            <a:ext cx="647"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5081504" name="AutoShape 40"/>
                        <wps:cNvSpPr>
                          <a:spLocks/>
                        </wps:cNvSpPr>
                        <wps:spPr bwMode="auto">
                          <a:xfrm>
                            <a:off x="4683" y="244"/>
                            <a:ext cx="1896" cy="4233"/>
                          </a:xfrm>
                          <a:custGeom>
                            <a:avLst/>
                            <a:gdLst>
                              <a:gd name="T0" fmla="+- 0 5737 4684"/>
                              <a:gd name="T1" fmla="*/ T0 w 1896"/>
                              <a:gd name="T2" fmla="+- 0 4027 244"/>
                              <a:gd name="T3" fmla="*/ 4027 h 4233"/>
                              <a:gd name="T4" fmla="+- 0 6579 4684"/>
                              <a:gd name="T5" fmla="*/ T4 w 1896"/>
                              <a:gd name="T6" fmla="+- 0 4027 244"/>
                              <a:gd name="T7" fmla="*/ 4027 h 4233"/>
                              <a:gd name="T8" fmla="+- 0 6579 4684"/>
                              <a:gd name="T9" fmla="*/ T8 w 1896"/>
                              <a:gd name="T10" fmla="+- 0 244 244"/>
                              <a:gd name="T11" fmla="*/ 244 h 4233"/>
                              <a:gd name="T12" fmla="+- 0 5737 4684"/>
                              <a:gd name="T13" fmla="*/ T12 w 1896"/>
                              <a:gd name="T14" fmla="+- 0 244 244"/>
                              <a:gd name="T15" fmla="*/ 244 h 4233"/>
                              <a:gd name="T16" fmla="+- 0 5737 4684"/>
                              <a:gd name="T17" fmla="*/ T16 w 1896"/>
                              <a:gd name="T18" fmla="+- 0 4027 244"/>
                              <a:gd name="T19" fmla="*/ 4027 h 4233"/>
                              <a:gd name="T20" fmla="+- 0 4684 4684"/>
                              <a:gd name="T21" fmla="*/ T20 w 1896"/>
                              <a:gd name="T22" fmla="+- 0 4477 244"/>
                              <a:gd name="T23" fmla="*/ 4477 h 4233"/>
                              <a:gd name="T24" fmla="+- 0 5524 4684"/>
                              <a:gd name="T25" fmla="*/ T24 w 1896"/>
                              <a:gd name="T26" fmla="+- 0 4477 244"/>
                              <a:gd name="T27" fmla="*/ 4477 h 4233"/>
                              <a:gd name="T28" fmla="+- 0 5524 4684"/>
                              <a:gd name="T29" fmla="*/ T28 w 1896"/>
                              <a:gd name="T30" fmla="+- 0 1573 244"/>
                              <a:gd name="T31" fmla="*/ 1573 h 4233"/>
                              <a:gd name="T32" fmla="+- 0 4684 4684"/>
                              <a:gd name="T33" fmla="*/ T32 w 1896"/>
                              <a:gd name="T34" fmla="+- 0 1573 244"/>
                              <a:gd name="T35" fmla="*/ 1573 h 4233"/>
                              <a:gd name="T36" fmla="+- 0 4684 4684"/>
                              <a:gd name="T37" fmla="*/ T36 w 1896"/>
                              <a:gd name="T38" fmla="+- 0 4477 244"/>
                              <a:gd name="T39" fmla="*/ 4477 h 42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896" h="4233">
                                <a:moveTo>
                                  <a:pt x="1053" y="3783"/>
                                </a:moveTo>
                                <a:lnTo>
                                  <a:pt x="1895" y="3783"/>
                                </a:lnTo>
                                <a:lnTo>
                                  <a:pt x="1895" y="0"/>
                                </a:lnTo>
                                <a:lnTo>
                                  <a:pt x="1053" y="0"/>
                                </a:lnTo>
                                <a:lnTo>
                                  <a:pt x="1053" y="3783"/>
                                </a:lnTo>
                                <a:close/>
                                <a:moveTo>
                                  <a:pt x="0" y="4233"/>
                                </a:moveTo>
                                <a:lnTo>
                                  <a:pt x="840" y="4233"/>
                                </a:lnTo>
                                <a:lnTo>
                                  <a:pt x="840" y="1329"/>
                                </a:lnTo>
                                <a:lnTo>
                                  <a:pt x="0" y="1329"/>
                                </a:lnTo>
                                <a:lnTo>
                                  <a:pt x="0" y="4233"/>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652699" name="Line 41"/>
                        <wps:cNvCnPr>
                          <a:cxnSpLocks noChangeShapeType="1"/>
                        </wps:cNvCnPr>
                        <wps:spPr bwMode="auto">
                          <a:xfrm>
                            <a:off x="5530" y="2690"/>
                            <a:ext cx="203"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7191223" name="Line 42"/>
                        <wps:cNvCnPr>
                          <a:cxnSpLocks noChangeShapeType="1"/>
                        </wps:cNvCnPr>
                        <wps:spPr bwMode="auto">
                          <a:xfrm>
                            <a:off x="5733" y="2690"/>
                            <a:ext cx="0"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84610293" name="Line 43"/>
                        <wps:cNvCnPr>
                          <a:cxnSpLocks noChangeShapeType="1"/>
                        </wps:cNvCnPr>
                        <wps:spPr bwMode="auto">
                          <a:xfrm>
                            <a:off x="5530" y="2690"/>
                            <a:ext cx="52" cy="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060613" name="Line 44"/>
                        <wps:cNvCnPr>
                          <a:cxnSpLocks noChangeShapeType="1"/>
                        </wps:cNvCnPr>
                        <wps:spPr bwMode="auto">
                          <a:xfrm>
                            <a:off x="5732" y="2960"/>
                            <a:ext cx="0"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0535200" name="Line 45"/>
                        <wps:cNvCnPr>
                          <a:cxnSpLocks noChangeShapeType="1"/>
                        </wps:cNvCnPr>
                        <wps:spPr bwMode="auto">
                          <a:xfrm>
                            <a:off x="5528" y="2960"/>
                            <a:ext cx="52" cy="6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9357683" name="Line 46"/>
                        <wps:cNvCnPr>
                          <a:cxnSpLocks noChangeShapeType="1"/>
                        </wps:cNvCnPr>
                        <wps:spPr bwMode="auto">
                          <a:xfrm>
                            <a:off x="5732" y="2960"/>
                            <a:ext cx="0" cy="60"/>
                          </a:xfrm>
                          <a:prstGeom prst="line">
                            <a:avLst/>
                          </a:prstGeom>
                          <a:noFill/>
                          <a:ln w="6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7733226" name="Line 47"/>
                        <wps:cNvCnPr>
                          <a:cxnSpLocks noChangeShapeType="1"/>
                        </wps:cNvCnPr>
                        <wps:spPr bwMode="auto">
                          <a:xfrm>
                            <a:off x="2323" y="3795"/>
                            <a:ext cx="2455"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9800955" name="Line 48"/>
                        <wps:cNvCnPr>
                          <a:cxnSpLocks noChangeShapeType="1"/>
                        </wps:cNvCnPr>
                        <wps:spPr bwMode="auto">
                          <a:xfrm>
                            <a:off x="2401" y="1854"/>
                            <a:ext cx="356"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6901771" name="Line 49"/>
                        <wps:cNvCnPr>
                          <a:cxnSpLocks noChangeShapeType="1"/>
                        </wps:cNvCnPr>
                        <wps:spPr bwMode="auto">
                          <a:xfrm>
                            <a:off x="2325" y="1273"/>
                            <a:ext cx="497"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0334261" name="Rectangle 50"/>
                        <wps:cNvSpPr>
                          <a:spLocks noChangeArrowheads="1"/>
                        </wps:cNvSpPr>
                        <wps:spPr bwMode="auto">
                          <a:xfrm>
                            <a:off x="2825" y="544"/>
                            <a:ext cx="40" cy="1110"/>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358860" name="Picture 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20" y="1220"/>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9906320" name="Line 52"/>
                        <wps:cNvCnPr>
                          <a:cxnSpLocks noChangeShapeType="1"/>
                        </wps:cNvCnPr>
                        <wps:spPr bwMode="auto">
                          <a:xfrm>
                            <a:off x="2401" y="4977"/>
                            <a:ext cx="1292"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7459675" name="Rectangle 53"/>
                        <wps:cNvSpPr>
                          <a:spLocks noChangeArrowheads="1"/>
                        </wps:cNvSpPr>
                        <wps:spPr bwMode="auto">
                          <a:xfrm>
                            <a:off x="3940" y="2807"/>
                            <a:ext cx="40" cy="385"/>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35964" name="Line 54"/>
                        <wps:cNvCnPr>
                          <a:cxnSpLocks noChangeShapeType="1"/>
                        </wps:cNvCnPr>
                        <wps:spPr bwMode="auto">
                          <a:xfrm>
                            <a:off x="3980" y="3113"/>
                            <a:ext cx="436"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12043599"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179" y="3062"/>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767967" name="Line 56"/>
                        <wps:cNvCnPr>
                          <a:cxnSpLocks noChangeShapeType="1"/>
                        </wps:cNvCnPr>
                        <wps:spPr bwMode="auto">
                          <a:xfrm>
                            <a:off x="3956" y="1178"/>
                            <a:ext cx="1866"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69995998" name="Picture 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830" y="1127"/>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4935711" name="Rectangle 58"/>
                        <wps:cNvSpPr>
                          <a:spLocks noChangeArrowheads="1"/>
                        </wps:cNvSpPr>
                        <wps:spPr bwMode="auto">
                          <a:xfrm>
                            <a:off x="6955" y="1092"/>
                            <a:ext cx="627" cy="2363"/>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1171343" name="Line 59"/>
                        <wps:cNvCnPr>
                          <a:cxnSpLocks noChangeShapeType="1"/>
                        </wps:cNvCnPr>
                        <wps:spPr bwMode="auto">
                          <a:xfrm>
                            <a:off x="6505" y="1712"/>
                            <a:ext cx="2198" cy="1"/>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80490525"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700" y="1661"/>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1185534" name="Rectangle 61"/>
                        <wps:cNvSpPr>
                          <a:spLocks noChangeArrowheads="1"/>
                        </wps:cNvSpPr>
                        <wps:spPr bwMode="auto">
                          <a:xfrm>
                            <a:off x="6478" y="2227"/>
                            <a:ext cx="40" cy="441"/>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090519" name="Line 62"/>
                        <wps:cNvCnPr>
                          <a:cxnSpLocks noChangeShapeType="1"/>
                        </wps:cNvCnPr>
                        <wps:spPr bwMode="auto">
                          <a:xfrm>
                            <a:off x="2232" y="4431"/>
                            <a:ext cx="0" cy="138"/>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5415276" name="Line 63"/>
                        <wps:cNvCnPr>
                          <a:cxnSpLocks noChangeShapeType="1"/>
                        </wps:cNvCnPr>
                        <wps:spPr bwMode="auto">
                          <a:xfrm>
                            <a:off x="2302" y="5037"/>
                            <a:ext cx="0" cy="138"/>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6754075" name="Line 64"/>
                        <wps:cNvCnPr>
                          <a:cxnSpLocks noChangeShapeType="1"/>
                        </wps:cNvCnPr>
                        <wps:spPr bwMode="auto">
                          <a:xfrm>
                            <a:off x="3784" y="2927"/>
                            <a:ext cx="0" cy="139"/>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6832776" name="Line 65"/>
                        <wps:cNvCnPr>
                          <a:cxnSpLocks noChangeShapeType="1"/>
                        </wps:cNvCnPr>
                        <wps:spPr bwMode="auto">
                          <a:xfrm>
                            <a:off x="4921" y="3853"/>
                            <a:ext cx="0" cy="139"/>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0268806" name="Line 66"/>
                        <wps:cNvCnPr>
                          <a:cxnSpLocks noChangeShapeType="1"/>
                        </wps:cNvCnPr>
                        <wps:spPr bwMode="auto">
                          <a:xfrm>
                            <a:off x="5639" y="2762"/>
                            <a:ext cx="0" cy="138"/>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3652220" name="Line 67"/>
                        <wps:cNvCnPr>
                          <a:cxnSpLocks noChangeShapeType="1"/>
                        </wps:cNvCnPr>
                        <wps:spPr bwMode="auto">
                          <a:xfrm>
                            <a:off x="6288" y="2383"/>
                            <a:ext cx="0" cy="139"/>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9298603" name="Line 68"/>
                        <wps:cNvCnPr>
                          <a:cxnSpLocks noChangeShapeType="1"/>
                        </wps:cNvCnPr>
                        <wps:spPr bwMode="auto">
                          <a:xfrm>
                            <a:off x="6301" y="3050"/>
                            <a:ext cx="0" cy="139"/>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2110582" name="Rectangle 69"/>
                        <wps:cNvSpPr>
                          <a:spLocks noChangeArrowheads="1"/>
                        </wps:cNvSpPr>
                        <wps:spPr bwMode="auto">
                          <a:xfrm>
                            <a:off x="6955" y="244"/>
                            <a:ext cx="1949" cy="801"/>
                          </a:xfrm>
                          <a:prstGeom prst="rect">
                            <a:avLst/>
                          </a:prstGeom>
                          <a:noFill/>
                          <a:ln w="64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18081857" name="Picture 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797" y="661"/>
                            <a:ext cx="371"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8803856" name="AutoShape 71"/>
                        <wps:cNvSpPr>
                          <a:spLocks/>
                        </wps:cNvSpPr>
                        <wps:spPr bwMode="auto">
                          <a:xfrm>
                            <a:off x="2280" y="399"/>
                            <a:ext cx="4247" cy="2911"/>
                          </a:xfrm>
                          <a:custGeom>
                            <a:avLst/>
                            <a:gdLst>
                              <a:gd name="T0" fmla="+- 0 6477 2281"/>
                              <a:gd name="T1" fmla="*/ T0 w 4247"/>
                              <a:gd name="T2" fmla="+- 0 3310 400"/>
                              <a:gd name="T3" fmla="*/ 3310 h 2911"/>
                              <a:gd name="T4" fmla="+- 0 6516 2281"/>
                              <a:gd name="T5" fmla="*/ T4 w 4247"/>
                              <a:gd name="T6" fmla="+- 0 3310 400"/>
                              <a:gd name="T7" fmla="*/ 3310 h 2911"/>
                              <a:gd name="T8" fmla="+- 0 6516 2281"/>
                              <a:gd name="T9" fmla="*/ T8 w 4247"/>
                              <a:gd name="T10" fmla="+- 0 2869 400"/>
                              <a:gd name="T11" fmla="*/ 2869 h 2911"/>
                              <a:gd name="T12" fmla="+- 0 6477 2281"/>
                              <a:gd name="T13" fmla="*/ T12 w 4247"/>
                              <a:gd name="T14" fmla="+- 0 2869 400"/>
                              <a:gd name="T15" fmla="*/ 2869 h 2911"/>
                              <a:gd name="T16" fmla="+- 0 6477 2281"/>
                              <a:gd name="T17" fmla="*/ T16 w 4247"/>
                              <a:gd name="T18" fmla="+- 0 3310 400"/>
                              <a:gd name="T19" fmla="*/ 3310 h 2911"/>
                              <a:gd name="T20" fmla="+- 0 6488 2281"/>
                              <a:gd name="T21" fmla="*/ T20 w 4247"/>
                              <a:gd name="T22" fmla="+- 0 952 400"/>
                              <a:gd name="T23" fmla="*/ 952 h 2911"/>
                              <a:gd name="T24" fmla="+- 0 6528 2281"/>
                              <a:gd name="T25" fmla="*/ T24 w 4247"/>
                              <a:gd name="T26" fmla="+- 0 952 400"/>
                              <a:gd name="T27" fmla="*/ 952 h 2911"/>
                              <a:gd name="T28" fmla="+- 0 6528 2281"/>
                              <a:gd name="T29" fmla="*/ T28 w 4247"/>
                              <a:gd name="T30" fmla="+- 0 400 400"/>
                              <a:gd name="T31" fmla="*/ 400 h 2911"/>
                              <a:gd name="T32" fmla="+- 0 6488 2281"/>
                              <a:gd name="T33" fmla="*/ T32 w 4247"/>
                              <a:gd name="T34" fmla="+- 0 400 400"/>
                              <a:gd name="T35" fmla="*/ 400 h 2911"/>
                              <a:gd name="T36" fmla="+- 0 6488 2281"/>
                              <a:gd name="T37" fmla="*/ T36 w 4247"/>
                              <a:gd name="T38" fmla="+- 0 952 400"/>
                              <a:gd name="T39" fmla="*/ 952 h 2911"/>
                              <a:gd name="T40" fmla="+- 0 2281 2281"/>
                              <a:gd name="T41" fmla="*/ T40 w 4247"/>
                              <a:gd name="T42" fmla="+- 0 1652 400"/>
                              <a:gd name="T43" fmla="*/ 1652 h 2911"/>
                              <a:gd name="T44" fmla="+- 0 2320 2281"/>
                              <a:gd name="T45" fmla="*/ T44 w 4247"/>
                              <a:gd name="T46" fmla="+- 0 1652 400"/>
                              <a:gd name="T47" fmla="*/ 1652 h 2911"/>
                              <a:gd name="T48" fmla="+- 0 2320 2281"/>
                              <a:gd name="T49" fmla="*/ T48 w 4247"/>
                              <a:gd name="T50" fmla="+- 0 542 400"/>
                              <a:gd name="T51" fmla="*/ 542 h 2911"/>
                              <a:gd name="T52" fmla="+- 0 2281 2281"/>
                              <a:gd name="T53" fmla="*/ T52 w 4247"/>
                              <a:gd name="T54" fmla="+- 0 542 400"/>
                              <a:gd name="T55" fmla="*/ 542 h 2911"/>
                              <a:gd name="T56" fmla="+- 0 2281 2281"/>
                              <a:gd name="T57" fmla="*/ T56 w 4247"/>
                              <a:gd name="T58" fmla="+- 0 1652 400"/>
                              <a:gd name="T59" fmla="*/ 1652 h 29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247" h="2911">
                                <a:moveTo>
                                  <a:pt x="4196" y="2910"/>
                                </a:moveTo>
                                <a:lnTo>
                                  <a:pt x="4235" y="2910"/>
                                </a:lnTo>
                                <a:lnTo>
                                  <a:pt x="4235" y="2469"/>
                                </a:lnTo>
                                <a:lnTo>
                                  <a:pt x="4196" y="2469"/>
                                </a:lnTo>
                                <a:lnTo>
                                  <a:pt x="4196" y="2910"/>
                                </a:lnTo>
                                <a:close/>
                                <a:moveTo>
                                  <a:pt x="4207" y="552"/>
                                </a:moveTo>
                                <a:lnTo>
                                  <a:pt x="4247" y="552"/>
                                </a:lnTo>
                                <a:lnTo>
                                  <a:pt x="4247" y="0"/>
                                </a:lnTo>
                                <a:lnTo>
                                  <a:pt x="4207" y="0"/>
                                </a:lnTo>
                                <a:lnTo>
                                  <a:pt x="4207" y="552"/>
                                </a:lnTo>
                                <a:close/>
                                <a:moveTo>
                                  <a:pt x="0" y="1252"/>
                                </a:moveTo>
                                <a:lnTo>
                                  <a:pt x="39" y="1252"/>
                                </a:lnTo>
                                <a:lnTo>
                                  <a:pt x="39" y="142"/>
                                </a:lnTo>
                                <a:lnTo>
                                  <a:pt x="0" y="142"/>
                                </a:lnTo>
                                <a:lnTo>
                                  <a:pt x="0" y="1252"/>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2509924" name="Line 72"/>
                        <wps:cNvCnPr>
                          <a:cxnSpLocks noChangeShapeType="1"/>
                        </wps:cNvCnPr>
                        <wps:spPr bwMode="auto">
                          <a:xfrm>
                            <a:off x="4555" y="2886"/>
                            <a:ext cx="0" cy="91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4538298" name="Line 73"/>
                        <wps:cNvCnPr>
                          <a:cxnSpLocks noChangeShapeType="1"/>
                        </wps:cNvCnPr>
                        <wps:spPr bwMode="auto">
                          <a:xfrm>
                            <a:off x="3695" y="3799"/>
                            <a:ext cx="0" cy="1178"/>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48065843" name="Line 74"/>
                        <wps:cNvCnPr>
                          <a:cxnSpLocks noChangeShapeType="1"/>
                        </wps:cNvCnPr>
                        <wps:spPr bwMode="auto">
                          <a:xfrm>
                            <a:off x="3054" y="3798"/>
                            <a:ext cx="0" cy="545"/>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7627443" name="Freeform 75"/>
                        <wps:cNvSpPr>
                          <a:spLocks/>
                        </wps:cNvSpPr>
                        <wps:spPr bwMode="auto">
                          <a:xfrm>
                            <a:off x="3036" y="3783"/>
                            <a:ext cx="32" cy="27"/>
                          </a:xfrm>
                          <a:custGeom>
                            <a:avLst/>
                            <a:gdLst>
                              <a:gd name="T0" fmla="+- 0 3061 3037"/>
                              <a:gd name="T1" fmla="*/ T0 w 32"/>
                              <a:gd name="T2" fmla="+- 0 3810 3783"/>
                              <a:gd name="T3" fmla="*/ 3810 h 27"/>
                              <a:gd name="T4" fmla="+- 0 3044 3037"/>
                              <a:gd name="T5" fmla="*/ T4 w 32"/>
                              <a:gd name="T6" fmla="+- 0 3810 3783"/>
                              <a:gd name="T7" fmla="*/ 3810 h 27"/>
                              <a:gd name="T8" fmla="+- 0 3037 3037"/>
                              <a:gd name="T9" fmla="*/ T8 w 32"/>
                              <a:gd name="T10" fmla="+- 0 3804 3783"/>
                              <a:gd name="T11" fmla="*/ 3804 h 27"/>
                              <a:gd name="T12" fmla="+- 0 3037 3037"/>
                              <a:gd name="T13" fmla="*/ T12 w 32"/>
                              <a:gd name="T14" fmla="+- 0 3789 3783"/>
                              <a:gd name="T15" fmla="*/ 3789 h 27"/>
                              <a:gd name="T16" fmla="+- 0 3044 3037"/>
                              <a:gd name="T17" fmla="*/ T16 w 32"/>
                              <a:gd name="T18" fmla="+- 0 3783 3783"/>
                              <a:gd name="T19" fmla="*/ 3783 h 27"/>
                              <a:gd name="T20" fmla="+- 0 3061 3037"/>
                              <a:gd name="T21" fmla="*/ T20 w 32"/>
                              <a:gd name="T22" fmla="+- 0 3783 3783"/>
                              <a:gd name="T23" fmla="*/ 3783 h 27"/>
                              <a:gd name="T24" fmla="+- 0 3068 3037"/>
                              <a:gd name="T25" fmla="*/ T24 w 32"/>
                              <a:gd name="T26" fmla="+- 0 3789 3783"/>
                              <a:gd name="T27" fmla="*/ 3789 h 27"/>
                              <a:gd name="T28" fmla="+- 0 3068 3037"/>
                              <a:gd name="T29" fmla="*/ T28 w 32"/>
                              <a:gd name="T30" fmla="+- 0 3796 3783"/>
                              <a:gd name="T31" fmla="*/ 3796 h 27"/>
                              <a:gd name="T32" fmla="+- 0 3068 3037"/>
                              <a:gd name="T33" fmla="*/ T32 w 32"/>
                              <a:gd name="T34" fmla="+- 0 3804 3783"/>
                              <a:gd name="T35" fmla="*/ 3804 h 27"/>
                              <a:gd name="T36" fmla="+- 0 3061 3037"/>
                              <a:gd name="T37" fmla="*/ T36 w 32"/>
                              <a:gd name="T38" fmla="+- 0 3810 3783"/>
                              <a:gd name="T39" fmla="*/ 381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27">
                                <a:moveTo>
                                  <a:pt x="24" y="27"/>
                                </a:moveTo>
                                <a:lnTo>
                                  <a:pt x="7" y="27"/>
                                </a:lnTo>
                                <a:lnTo>
                                  <a:pt x="0" y="21"/>
                                </a:lnTo>
                                <a:lnTo>
                                  <a:pt x="0" y="6"/>
                                </a:lnTo>
                                <a:lnTo>
                                  <a:pt x="7" y="0"/>
                                </a:lnTo>
                                <a:lnTo>
                                  <a:pt x="24" y="0"/>
                                </a:lnTo>
                                <a:lnTo>
                                  <a:pt x="31" y="6"/>
                                </a:lnTo>
                                <a:lnTo>
                                  <a:pt x="31" y="13"/>
                                </a:lnTo>
                                <a:lnTo>
                                  <a:pt x="31" y="21"/>
                                </a:lnTo>
                                <a:lnTo>
                                  <a:pt x="24"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239011" name="Freeform 76"/>
                        <wps:cNvSpPr>
                          <a:spLocks/>
                        </wps:cNvSpPr>
                        <wps:spPr bwMode="auto">
                          <a:xfrm>
                            <a:off x="3036" y="3783"/>
                            <a:ext cx="32" cy="27"/>
                          </a:xfrm>
                          <a:custGeom>
                            <a:avLst/>
                            <a:gdLst>
                              <a:gd name="T0" fmla="+- 0 3068 3037"/>
                              <a:gd name="T1" fmla="*/ T0 w 32"/>
                              <a:gd name="T2" fmla="+- 0 3796 3783"/>
                              <a:gd name="T3" fmla="*/ 3796 h 27"/>
                              <a:gd name="T4" fmla="+- 0 3068 3037"/>
                              <a:gd name="T5" fmla="*/ T4 w 32"/>
                              <a:gd name="T6" fmla="+- 0 3789 3783"/>
                              <a:gd name="T7" fmla="*/ 3789 h 27"/>
                              <a:gd name="T8" fmla="+- 0 3061 3037"/>
                              <a:gd name="T9" fmla="*/ T8 w 32"/>
                              <a:gd name="T10" fmla="+- 0 3783 3783"/>
                              <a:gd name="T11" fmla="*/ 3783 h 27"/>
                              <a:gd name="T12" fmla="+- 0 3052 3037"/>
                              <a:gd name="T13" fmla="*/ T12 w 32"/>
                              <a:gd name="T14" fmla="+- 0 3783 3783"/>
                              <a:gd name="T15" fmla="*/ 3783 h 27"/>
                              <a:gd name="T16" fmla="+- 0 3044 3037"/>
                              <a:gd name="T17" fmla="*/ T16 w 32"/>
                              <a:gd name="T18" fmla="+- 0 3783 3783"/>
                              <a:gd name="T19" fmla="*/ 3783 h 27"/>
                              <a:gd name="T20" fmla="+- 0 3037 3037"/>
                              <a:gd name="T21" fmla="*/ T20 w 32"/>
                              <a:gd name="T22" fmla="+- 0 3789 3783"/>
                              <a:gd name="T23" fmla="*/ 3789 h 27"/>
                              <a:gd name="T24" fmla="+- 0 3037 3037"/>
                              <a:gd name="T25" fmla="*/ T24 w 32"/>
                              <a:gd name="T26" fmla="+- 0 3796 3783"/>
                              <a:gd name="T27" fmla="*/ 3796 h 27"/>
                              <a:gd name="T28" fmla="+- 0 3037 3037"/>
                              <a:gd name="T29" fmla="*/ T28 w 32"/>
                              <a:gd name="T30" fmla="+- 0 3804 3783"/>
                              <a:gd name="T31" fmla="*/ 3804 h 27"/>
                              <a:gd name="T32" fmla="+- 0 3044 3037"/>
                              <a:gd name="T33" fmla="*/ T32 w 32"/>
                              <a:gd name="T34" fmla="+- 0 3810 3783"/>
                              <a:gd name="T35" fmla="*/ 3810 h 27"/>
                              <a:gd name="T36" fmla="+- 0 3052 3037"/>
                              <a:gd name="T37" fmla="*/ T36 w 32"/>
                              <a:gd name="T38" fmla="+- 0 3810 3783"/>
                              <a:gd name="T39" fmla="*/ 3810 h 27"/>
                              <a:gd name="T40" fmla="+- 0 3061 3037"/>
                              <a:gd name="T41" fmla="*/ T40 w 32"/>
                              <a:gd name="T42" fmla="+- 0 3810 3783"/>
                              <a:gd name="T43" fmla="*/ 3810 h 27"/>
                              <a:gd name="T44" fmla="+- 0 3068 3037"/>
                              <a:gd name="T45" fmla="*/ T44 w 32"/>
                              <a:gd name="T46" fmla="+- 0 3804 3783"/>
                              <a:gd name="T47" fmla="*/ 3804 h 27"/>
                              <a:gd name="T48" fmla="+- 0 3068 3037"/>
                              <a:gd name="T49" fmla="*/ T48 w 32"/>
                              <a:gd name="T50" fmla="+- 0 3796 3783"/>
                              <a:gd name="T51" fmla="*/ 3796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27">
                                <a:moveTo>
                                  <a:pt x="31" y="13"/>
                                </a:moveTo>
                                <a:lnTo>
                                  <a:pt x="31" y="6"/>
                                </a:lnTo>
                                <a:lnTo>
                                  <a:pt x="24" y="0"/>
                                </a:lnTo>
                                <a:lnTo>
                                  <a:pt x="15" y="0"/>
                                </a:lnTo>
                                <a:lnTo>
                                  <a:pt x="7" y="0"/>
                                </a:lnTo>
                                <a:lnTo>
                                  <a:pt x="0" y="6"/>
                                </a:lnTo>
                                <a:lnTo>
                                  <a:pt x="0" y="13"/>
                                </a:lnTo>
                                <a:lnTo>
                                  <a:pt x="0" y="21"/>
                                </a:lnTo>
                                <a:lnTo>
                                  <a:pt x="7" y="27"/>
                                </a:lnTo>
                                <a:lnTo>
                                  <a:pt x="15" y="27"/>
                                </a:lnTo>
                                <a:lnTo>
                                  <a:pt x="24" y="27"/>
                                </a:lnTo>
                                <a:lnTo>
                                  <a:pt x="31" y="21"/>
                                </a:lnTo>
                                <a:lnTo>
                                  <a:pt x="31" y="13"/>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4974834" name="Freeform 77"/>
                        <wps:cNvSpPr>
                          <a:spLocks/>
                        </wps:cNvSpPr>
                        <wps:spPr bwMode="auto">
                          <a:xfrm>
                            <a:off x="3046" y="3789"/>
                            <a:ext cx="13" cy="13"/>
                          </a:xfrm>
                          <a:custGeom>
                            <a:avLst/>
                            <a:gdLst>
                              <a:gd name="T0" fmla="+- 0 3055 3046"/>
                              <a:gd name="T1" fmla="*/ T0 w 13"/>
                              <a:gd name="T2" fmla="+- 0 3802 3789"/>
                              <a:gd name="T3" fmla="*/ 3802 h 13"/>
                              <a:gd name="T4" fmla="+- 0 3049 3046"/>
                              <a:gd name="T5" fmla="*/ T4 w 13"/>
                              <a:gd name="T6" fmla="+- 0 3802 3789"/>
                              <a:gd name="T7" fmla="*/ 3802 h 13"/>
                              <a:gd name="T8" fmla="+- 0 3046 3046"/>
                              <a:gd name="T9" fmla="*/ T8 w 13"/>
                              <a:gd name="T10" fmla="+- 0 3798 3789"/>
                              <a:gd name="T11" fmla="*/ 3798 h 13"/>
                              <a:gd name="T12" fmla="+- 0 3046 3046"/>
                              <a:gd name="T13" fmla="*/ T12 w 13"/>
                              <a:gd name="T14" fmla="+- 0 3792 3789"/>
                              <a:gd name="T15" fmla="*/ 3792 h 13"/>
                              <a:gd name="T16" fmla="+- 0 3049 3046"/>
                              <a:gd name="T17" fmla="*/ T16 w 13"/>
                              <a:gd name="T18" fmla="+- 0 3789 3789"/>
                              <a:gd name="T19" fmla="*/ 3789 h 13"/>
                              <a:gd name="T20" fmla="+- 0 3055 3046"/>
                              <a:gd name="T21" fmla="*/ T20 w 13"/>
                              <a:gd name="T22" fmla="+- 0 3789 3789"/>
                              <a:gd name="T23" fmla="*/ 3789 h 13"/>
                              <a:gd name="T24" fmla="+- 0 3058 3046"/>
                              <a:gd name="T25" fmla="*/ T24 w 13"/>
                              <a:gd name="T26" fmla="+- 0 3792 3789"/>
                              <a:gd name="T27" fmla="*/ 3792 h 13"/>
                              <a:gd name="T28" fmla="+- 0 3058 3046"/>
                              <a:gd name="T29" fmla="*/ T28 w 13"/>
                              <a:gd name="T30" fmla="+- 0 3795 3789"/>
                              <a:gd name="T31" fmla="*/ 3795 h 13"/>
                              <a:gd name="T32" fmla="+- 0 3058 3046"/>
                              <a:gd name="T33" fmla="*/ T32 w 13"/>
                              <a:gd name="T34" fmla="+- 0 3798 3789"/>
                              <a:gd name="T35" fmla="*/ 3798 h 13"/>
                              <a:gd name="T36" fmla="+- 0 3055 3046"/>
                              <a:gd name="T37" fmla="*/ T36 w 13"/>
                              <a:gd name="T38" fmla="+- 0 3802 3789"/>
                              <a:gd name="T39" fmla="*/ 380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3"/>
                                </a:moveTo>
                                <a:lnTo>
                                  <a:pt x="3" y="13"/>
                                </a:lnTo>
                                <a:lnTo>
                                  <a:pt x="0" y="9"/>
                                </a:lnTo>
                                <a:lnTo>
                                  <a:pt x="0" y="3"/>
                                </a:lnTo>
                                <a:lnTo>
                                  <a:pt x="3" y="0"/>
                                </a:lnTo>
                                <a:lnTo>
                                  <a:pt x="9" y="0"/>
                                </a:lnTo>
                                <a:lnTo>
                                  <a:pt x="12" y="3"/>
                                </a:lnTo>
                                <a:lnTo>
                                  <a:pt x="12" y="6"/>
                                </a:lnTo>
                                <a:lnTo>
                                  <a:pt x="12" y="9"/>
                                </a:lnTo>
                                <a:lnTo>
                                  <a:pt x="9"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352172" name="Freeform 78"/>
                        <wps:cNvSpPr>
                          <a:spLocks/>
                        </wps:cNvSpPr>
                        <wps:spPr bwMode="auto">
                          <a:xfrm>
                            <a:off x="3046" y="3789"/>
                            <a:ext cx="13" cy="13"/>
                          </a:xfrm>
                          <a:custGeom>
                            <a:avLst/>
                            <a:gdLst>
                              <a:gd name="T0" fmla="+- 0 3058 3046"/>
                              <a:gd name="T1" fmla="*/ T0 w 13"/>
                              <a:gd name="T2" fmla="+- 0 3795 3789"/>
                              <a:gd name="T3" fmla="*/ 3795 h 13"/>
                              <a:gd name="T4" fmla="+- 0 3058 3046"/>
                              <a:gd name="T5" fmla="*/ T4 w 13"/>
                              <a:gd name="T6" fmla="+- 0 3792 3789"/>
                              <a:gd name="T7" fmla="*/ 3792 h 13"/>
                              <a:gd name="T8" fmla="+- 0 3055 3046"/>
                              <a:gd name="T9" fmla="*/ T8 w 13"/>
                              <a:gd name="T10" fmla="+- 0 3789 3789"/>
                              <a:gd name="T11" fmla="*/ 3789 h 13"/>
                              <a:gd name="T12" fmla="+- 0 3052 3046"/>
                              <a:gd name="T13" fmla="*/ T12 w 13"/>
                              <a:gd name="T14" fmla="+- 0 3789 3789"/>
                              <a:gd name="T15" fmla="*/ 3789 h 13"/>
                              <a:gd name="T16" fmla="+- 0 3049 3046"/>
                              <a:gd name="T17" fmla="*/ T16 w 13"/>
                              <a:gd name="T18" fmla="+- 0 3789 3789"/>
                              <a:gd name="T19" fmla="*/ 3789 h 13"/>
                              <a:gd name="T20" fmla="+- 0 3046 3046"/>
                              <a:gd name="T21" fmla="*/ T20 w 13"/>
                              <a:gd name="T22" fmla="+- 0 3792 3789"/>
                              <a:gd name="T23" fmla="*/ 3792 h 13"/>
                              <a:gd name="T24" fmla="+- 0 3046 3046"/>
                              <a:gd name="T25" fmla="*/ T24 w 13"/>
                              <a:gd name="T26" fmla="+- 0 3795 3789"/>
                              <a:gd name="T27" fmla="*/ 3795 h 13"/>
                              <a:gd name="T28" fmla="+- 0 3046 3046"/>
                              <a:gd name="T29" fmla="*/ T28 w 13"/>
                              <a:gd name="T30" fmla="+- 0 3798 3789"/>
                              <a:gd name="T31" fmla="*/ 3798 h 13"/>
                              <a:gd name="T32" fmla="+- 0 3049 3046"/>
                              <a:gd name="T33" fmla="*/ T32 w 13"/>
                              <a:gd name="T34" fmla="+- 0 3802 3789"/>
                              <a:gd name="T35" fmla="*/ 3802 h 13"/>
                              <a:gd name="T36" fmla="+- 0 3052 3046"/>
                              <a:gd name="T37" fmla="*/ T36 w 13"/>
                              <a:gd name="T38" fmla="+- 0 3802 3789"/>
                              <a:gd name="T39" fmla="*/ 3802 h 13"/>
                              <a:gd name="T40" fmla="+- 0 3055 3046"/>
                              <a:gd name="T41" fmla="*/ T40 w 13"/>
                              <a:gd name="T42" fmla="+- 0 3802 3789"/>
                              <a:gd name="T43" fmla="*/ 3802 h 13"/>
                              <a:gd name="T44" fmla="+- 0 3058 3046"/>
                              <a:gd name="T45" fmla="*/ T44 w 13"/>
                              <a:gd name="T46" fmla="+- 0 3798 3789"/>
                              <a:gd name="T47" fmla="*/ 3798 h 13"/>
                              <a:gd name="T48" fmla="+- 0 3058 3046"/>
                              <a:gd name="T49" fmla="*/ T48 w 13"/>
                              <a:gd name="T50" fmla="+- 0 3795 3789"/>
                              <a:gd name="T51" fmla="*/ 3795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9" y="0"/>
                                </a:lnTo>
                                <a:lnTo>
                                  <a:pt x="6" y="0"/>
                                </a:lnTo>
                                <a:lnTo>
                                  <a:pt x="3" y="0"/>
                                </a:lnTo>
                                <a:lnTo>
                                  <a:pt x="0" y="3"/>
                                </a:lnTo>
                                <a:lnTo>
                                  <a:pt x="0" y="6"/>
                                </a:lnTo>
                                <a:lnTo>
                                  <a:pt x="0" y="9"/>
                                </a:lnTo>
                                <a:lnTo>
                                  <a:pt x="3" y="13"/>
                                </a:lnTo>
                                <a:lnTo>
                                  <a:pt x="6" y="13"/>
                                </a:lnTo>
                                <a:lnTo>
                                  <a:pt x="9" y="13"/>
                                </a:lnTo>
                                <a:lnTo>
                                  <a:pt x="12" y="9"/>
                                </a:lnTo>
                                <a:lnTo>
                                  <a:pt x="12" y="6"/>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835580" name="AutoShape 79"/>
                        <wps:cNvSpPr>
                          <a:spLocks/>
                        </wps:cNvSpPr>
                        <wps:spPr bwMode="auto">
                          <a:xfrm>
                            <a:off x="3940" y="2376"/>
                            <a:ext cx="842" cy="271"/>
                          </a:xfrm>
                          <a:custGeom>
                            <a:avLst/>
                            <a:gdLst>
                              <a:gd name="T0" fmla="+- 0 3940 3940"/>
                              <a:gd name="T1" fmla="*/ T0 w 842"/>
                              <a:gd name="T2" fmla="+- 0 2647 2376"/>
                              <a:gd name="T3" fmla="*/ 2647 h 271"/>
                              <a:gd name="T4" fmla="+- 0 3980 3940"/>
                              <a:gd name="T5" fmla="*/ T4 w 842"/>
                              <a:gd name="T6" fmla="+- 0 2647 2376"/>
                              <a:gd name="T7" fmla="*/ 2647 h 271"/>
                              <a:gd name="T8" fmla="+- 0 3980 3940"/>
                              <a:gd name="T9" fmla="*/ T8 w 842"/>
                              <a:gd name="T10" fmla="+- 0 2376 2376"/>
                              <a:gd name="T11" fmla="*/ 2376 h 271"/>
                              <a:gd name="T12" fmla="+- 0 3940 3940"/>
                              <a:gd name="T13" fmla="*/ T12 w 842"/>
                              <a:gd name="T14" fmla="+- 0 2376 2376"/>
                              <a:gd name="T15" fmla="*/ 2376 h 271"/>
                              <a:gd name="T16" fmla="+- 0 3940 3940"/>
                              <a:gd name="T17" fmla="*/ T16 w 842"/>
                              <a:gd name="T18" fmla="+- 0 2647 2376"/>
                              <a:gd name="T19" fmla="*/ 2647 h 271"/>
                              <a:gd name="T20" fmla="+- 0 4742 3940"/>
                              <a:gd name="T21" fmla="*/ T20 w 842"/>
                              <a:gd name="T22" fmla="+- 0 2647 2376"/>
                              <a:gd name="T23" fmla="*/ 2647 h 271"/>
                              <a:gd name="T24" fmla="+- 0 4781 3940"/>
                              <a:gd name="T25" fmla="*/ T24 w 842"/>
                              <a:gd name="T26" fmla="+- 0 2647 2376"/>
                              <a:gd name="T27" fmla="*/ 2647 h 271"/>
                              <a:gd name="T28" fmla="+- 0 4781 3940"/>
                              <a:gd name="T29" fmla="*/ T28 w 842"/>
                              <a:gd name="T30" fmla="+- 0 2376 2376"/>
                              <a:gd name="T31" fmla="*/ 2376 h 271"/>
                              <a:gd name="T32" fmla="+- 0 4742 3940"/>
                              <a:gd name="T33" fmla="*/ T32 w 842"/>
                              <a:gd name="T34" fmla="+- 0 2376 2376"/>
                              <a:gd name="T35" fmla="*/ 2376 h 271"/>
                              <a:gd name="T36" fmla="+- 0 4742 3940"/>
                              <a:gd name="T37" fmla="*/ T36 w 842"/>
                              <a:gd name="T38" fmla="+- 0 2647 2376"/>
                              <a:gd name="T39" fmla="*/ 2647 h 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42" h="271">
                                <a:moveTo>
                                  <a:pt x="0" y="271"/>
                                </a:moveTo>
                                <a:lnTo>
                                  <a:pt x="40" y="271"/>
                                </a:lnTo>
                                <a:lnTo>
                                  <a:pt x="40" y="0"/>
                                </a:lnTo>
                                <a:lnTo>
                                  <a:pt x="0" y="0"/>
                                </a:lnTo>
                                <a:lnTo>
                                  <a:pt x="0" y="271"/>
                                </a:lnTo>
                                <a:close/>
                                <a:moveTo>
                                  <a:pt x="802" y="271"/>
                                </a:moveTo>
                                <a:lnTo>
                                  <a:pt x="841" y="271"/>
                                </a:lnTo>
                                <a:lnTo>
                                  <a:pt x="841" y="0"/>
                                </a:lnTo>
                                <a:lnTo>
                                  <a:pt x="802" y="0"/>
                                </a:lnTo>
                                <a:lnTo>
                                  <a:pt x="802" y="271"/>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6718612" name="Line 80"/>
                        <wps:cNvCnPr>
                          <a:cxnSpLocks noChangeShapeType="1"/>
                        </wps:cNvCnPr>
                        <wps:spPr bwMode="auto">
                          <a:xfrm>
                            <a:off x="4040" y="1993"/>
                            <a:ext cx="644"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9357313" name="Line 81"/>
                        <wps:cNvCnPr>
                          <a:cxnSpLocks noChangeShapeType="1"/>
                        </wps:cNvCnPr>
                        <wps:spPr bwMode="auto">
                          <a:xfrm>
                            <a:off x="3980" y="2442"/>
                            <a:ext cx="754"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85262225" name="Picture 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307" y="2390"/>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8993511" name="Rectangle 83"/>
                        <wps:cNvSpPr>
                          <a:spLocks noChangeArrowheads="1"/>
                        </wps:cNvSpPr>
                        <wps:spPr bwMode="auto">
                          <a:xfrm>
                            <a:off x="3930" y="980"/>
                            <a:ext cx="41"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2676943" name="Rectangle 84"/>
                        <wps:cNvSpPr>
                          <a:spLocks noChangeArrowheads="1"/>
                        </wps:cNvSpPr>
                        <wps:spPr bwMode="auto">
                          <a:xfrm>
                            <a:off x="3930" y="979"/>
                            <a:ext cx="40" cy="401"/>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5568625" name="Line 85"/>
                        <wps:cNvCnPr>
                          <a:cxnSpLocks noChangeShapeType="1"/>
                        </wps:cNvCnPr>
                        <wps:spPr bwMode="auto">
                          <a:xfrm>
                            <a:off x="6522" y="2319"/>
                            <a:ext cx="2182"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49866596"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712" y="2267"/>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3800283" name="Line 87"/>
                        <wps:cNvCnPr>
                          <a:cxnSpLocks noChangeShapeType="1"/>
                        </wps:cNvCnPr>
                        <wps:spPr bwMode="auto">
                          <a:xfrm>
                            <a:off x="7736" y="2026"/>
                            <a:ext cx="0" cy="1799"/>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0814711" name="Picture 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728" y="4621"/>
                            <a:ext cx="348"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021987" name="Line 89"/>
                        <wps:cNvCnPr>
                          <a:cxnSpLocks noChangeShapeType="1"/>
                        </wps:cNvCnPr>
                        <wps:spPr bwMode="auto">
                          <a:xfrm>
                            <a:off x="7581" y="3825"/>
                            <a:ext cx="153"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184495" name="Freeform 90"/>
                        <wps:cNvSpPr>
                          <a:spLocks/>
                        </wps:cNvSpPr>
                        <wps:spPr bwMode="auto">
                          <a:xfrm>
                            <a:off x="4539" y="3782"/>
                            <a:ext cx="32" cy="27"/>
                          </a:xfrm>
                          <a:custGeom>
                            <a:avLst/>
                            <a:gdLst>
                              <a:gd name="T0" fmla="+- 0 4564 4539"/>
                              <a:gd name="T1" fmla="*/ T0 w 32"/>
                              <a:gd name="T2" fmla="+- 0 3809 3782"/>
                              <a:gd name="T3" fmla="*/ 3809 h 27"/>
                              <a:gd name="T4" fmla="+- 0 4546 4539"/>
                              <a:gd name="T5" fmla="*/ T4 w 32"/>
                              <a:gd name="T6" fmla="+- 0 3809 3782"/>
                              <a:gd name="T7" fmla="*/ 3809 h 27"/>
                              <a:gd name="T8" fmla="+- 0 4539 4539"/>
                              <a:gd name="T9" fmla="*/ T8 w 32"/>
                              <a:gd name="T10" fmla="+- 0 3803 3782"/>
                              <a:gd name="T11" fmla="*/ 3803 h 27"/>
                              <a:gd name="T12" fmla="+- 0 4539 4539"/>
                              <a:gd name="T13" fmla="*/ T12 w 32"/>
                              <a:gd name="T14" fmla="+- 0 3788 3782"/>
                              <a:gd name="T15" fmla="*/ 3788 h 27"/>
                              <a:gd name="T16" fmla="+- 0 4546 4539"/>
                              <a:gd name="T17" fmla="*/ T16 w 32"/>
                              <a:gd name="T18" fmla="+- 0 3782 3782"/>
                              <a:gd name="T19" fmla="*/ 3782 h 27"/>
                              <a:gd name="T20" fmla="+- 0 4564 4539"/>
                              <a:gd name="T21" fmla="*/ T20 w 32"/>
                              <a:gd name="T22" fmla="+- 0 3782 3782"/>
                              <a:gd name="T23" fmla="*/ 3782 h 27"/>
                              <a:gd name="T24" fmla="+- 0 4571 4539"/>
                              <a:gd name="T25" fmla="*/ T24 w 32"/>
                              <a:gd name="T26" fmla="+- 0 3788 3782"/>
                              <a:gd name="T27" fmla="*/ 3788 h 27"/>
                              <a:gd name="T28" fmla="+- 0 4571 4539"/>
                              <a:gd name="T29" fmla="*/ T28 w 32"/>
                              <a:gd name="T30" fmla="+- 0 3795 3782"/>
                              <a:gd name="T31" fmla="*/ 3795 h 27"/>
                              <a:gd name="T32" fmla="+- 0 4571 4539"/>
                              <a:gd name="T33" fmla="*/ T32 w 32"/>
                              <a:gd name="T34" fmla="+- 0 3803 3782"/>
                              <a:gd name="T35" fmla="*/ 3803 h 27"/>
                              <a:gd name="T36" fmla="+- 0 4564 4539"/>
                              <a:gd name="T37" fmla="*/ T36 w 32"/>
                              <a:gd name="T38" fmla="+- 0 3809 3782"/>
                              <a:gd name="T39" fmla="*/ 3809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27">
                                <a:moveTo>
                                  <a:pt x="25" y="27"/>
                                </a:moveTo>
                                <a:lnTo>
                                  <a:pt x="7" y="27"/>
                                </a:lnTo>
                                <a:lnTo>
                                  <a:pt x="0" y="21"/>
                                </a:lnTo>
                                <a:lnTo>
                                  <a:pt x="0" y="6"/>
                                </a:lnTo>
                                <a:lnTo>
                                  <a:pt x="7" y="0"/>
                                </a:lnTo>
                                <a:lnTo>
                                  <a:pt x="25" y="0"/>
                                </a:lnTo>
                                <a:lnTo>
                                  <a:pt x="32" y="6"/>
                                </a:lnTo>
                                <a:lnTo>
                                  <a:pt x="32" y="13"/>
                                </a:lnTo>
                                <a:lnTo>
                                  <a:pt x="32" y="21"/>
                                </a:lnTo>
                                <a:lnTo>
                                  <a:pt x="25"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9662305" name="Freeform 91"/>
                        <wps:cNvSpPr>
                          <a:spLocks/>
                        </wps:cNvSpPr>
                        <wps:spPr bwMode="auto">
                          <a:xfrm>
                            <a:off x="4539" y="3782"/>
                            <a:ext cx="32" cy="27"/>
                          </a:xfrm>
                          <a:custGeom>
                            <a:avLst/>
                            <a:gdLst>
                              <a:gd name="T0" fmla="+- 0 4571 4539"/>
                              <a:gd name="T1" fmla="*/ T0 w 32"/>
                              <a:gd name="T2" fmla="+- 0 3795 3782"/>
                              <a:gd name="T3" fmla="*/ 3795 h 27"/>
                              <a:gd name="T4" fmla="+- 0 4571 4539"/>
                              <a:gd name="T5" fmla="*/ T4 w 32"/>
                              <a:gd name="T6" fmla="+- 0 3788 3782"/>
                              <a:gd name="T7" fmla="*/ 3788 h 27"/>
                              <a:gd name="T8" fmla="+- 0 4564 4539"/>
                              <a:gd name="T9" fmla="*/ T8 w 32"/>
                              <a:gd name="T10" fmla="+- 0 3782 3782"/>
                              <a:gd name="T11" fmla="*/ 3782 h 27"/>
                              <a:gd name="T12" fmla="+- 0 4554 4539"/>
                              <a:gd name="T13" fmla="*/ T12 w 32"/>
                              <a:gd name="T14" fmla="+- 0 3782 3782"/>
                              <a:gd name="T15" fmla="*/ 3782 h 27"/>
                              <a:gd name="T16" fmla="+- 0 4546 4539"/>
                              <a:gd name="T17" fmla="*/ T16 w 32"/>
                              <a:gd name="T18" fmla="+- 0 3782 3782"/>
                              <a:gd name="T19" fmla="*/ 3782 h 27"/>
                              <a:gd name="T20" fmla="+- 0 4539 4539"/>
                              <a:gd name="T21" fmla="*/ T20 w 32"/>
                              <a:gd name="T22" fmla="+- 0 3788 3782"/>
                              <a:gd name="T23" fmla="*/ 3788 h 27"/>
                              <a:gd name="T24" fmla="+- 0 4539 4539"/>
                              <a:gd name="T25" fmla="*/ T24 w 32"/>
                              <a:gd name="T26" fmla="+- 0 3795 3782"/>
                              <a:gd name="T27" fmla="*/ 3795 h 27"/>
                              <a:gd name="T28" fmla="+- 0 4539 4539"/>
                              <a:gd name="T29" fmla="*/ T28 w 32"/>
                              <a:gd name="T30" fmla="+- 0 3803 3782"/>
                              <a:gd name="T31" fmla="*/ 3803 h 27"/>
                              <a:gd name="T32" fmla="+- 0 4546 4539"/>
                              <a:gd name="T33" fmla="*/ T32 w 32"/>
                              <a:gd name="T34" fmla="+- 0 3809 3782"/>
                              <a:gd name="T35" fmla="*/ 3809 h 27"/>
                              <a:gd name="T36" fmla="+- 0 4554 4539"/>
                              <a:gd name="T37" fmla="*/ T36 w 32"/>
                              <a:gd name="T38" fmla="+- 0 3809 3782"/>
                              <a:gd name="T39" fmla="*/ 3809 h 27"/>
                              <a:gd name="T40" fmla="+- 0 4564 4539"/>
                              <a:gd name="T41" fmla="*/ T40 w 32"/>
                              <a:gd name="T42" fmla="+- 0 3809 3782"/>
                              <a:gd name="T43" fmla="*/ 3809 h 27"/>
                              <a:gd name="T44" fmla="+- 0 4571 4539"/>
                              <a:gd name="T45" fmla="*/ T44 w 32"/>
                              <a:gd name="T46" fmla="+- 0 3803 3782"/>
                              <a:gd name="T47" fmla="*/ 3803 h 27"/>
                              <a:gd name="T48" fmla="+- 0 4571 4539"/>
                              <a:gd name="T49" fmla="*/ T48 w 32"/>
                              <a:gd name="T50" fmla="+- 0 3795 3782"/>
                              <a:gd name="T51" fmla="*/ 3795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27">
                                <a:moveTo>
                                  <a:pt x="32" y="13"/>
                                </a:moveTo>
                                <a:lnTo>
                                  <a:pt x="32" y="6"/>
                                </a:lnTo>
                                <a:lnTo>
                                  <a:pt x="25" y="0"/>
                                </a:lnTo>
                                <a:lnTo>
                                  <a:pt x="15" y="0"/>
                                </a:lnTo>
                                <a:lnTo>
                                  <a:pt x="7" y="0"/>
                                </a:lnTo>
                                <a:lnTo>
                                  <a:pt x="0" y="6"/>
                                </a:lnTo>
                                <a:lnTo>
                                  <a:pt x="0" y="13"/>
                                </a:lnTo>
                                <a:lnTo>
                                  <a:pt x="0" y="21"/>
                                </a:lnTo>
                                <a:lnTo>
                                  <a:pt x="7" y="27"/>
                                </a:lnTo>
                                <a:lnTo>
                                  <a:pt x="15" y="27"/>
                                </a:lnTo>
                                <a:lnTo>
                                  <a:pt x="25" y="27"/>
                                </a:lnTo>
                                <a:lnTo>
                                  <a:pt x="32" y="21"/>
                                </a:lnTo>
                                <a:lnTo>
                                  <a:pt x="32" y="13"/>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389875" name="Freeform 92"/>
                        <wps:cNvSpPr>
                          <a:spLocks/>
                        </wps:cNvSpPr>
                        <wps:spPr bwMode="auto">
                          <a:xfrm>
                            <a:off x="4548" y="3788"/>
                            <a:ext cx="13" cy="13"/>
                          </a:xfrm>
                          <a:custGeom>
                            <a:avLst/>
                            <a:gdLst>
                              <a:gd name="T0" fmla="+- 0 4558 4549"/>
                              <a:gd name="T1" fmla="*/ T0 w 13"/>
                              <a:gd name="T2" fmla="+- 0 3800 3788"/>
                              <a:gd name="T3" fmla="*/ 3800 h 13"/>
                              <a:gd name="T4" fmla="+- 0 4552 4549"/>
                              <a:gd name="T5" fmla="*/ T4 w 13"/>
                              <a:gd name="T6" fmla="+- 0 3800 3788"/>
                              <a:gd name="T7" fmla="*/ 3800 h 13"/>
                              <a:gd name="T8" fmla="+- 0 4549 4549"/>
                              <a:gd name="T9" fmla="*/ T8 w 13"/>
                              <a:gd name="T10" fmla="+- 0 3797 3788"/>
                              <a:gd name="T11" fmla="*/ 3797 h 13"/>
                              <a:gd name="T12" fmla="+- 0 4549 4549"/>
                              <a:gd name="T13" fmla="*/ T12 w 13"/>
                              <a:gd name="T14" fmla="+- 0 3791 3788"/>
                              <a:gd name="T15" fmla="*/ 3791 h 13"/>
                              <a:gd name="T16" fmla="+- 0 4552 4549"/>
                              <a:gd name="T17" fmla="*/ T16 w 13"/>
                              <a:gd name="T18" fmla="+- 0 3788 3788"/>
                              <a:gd name="T19" fmla="*/ 3788 h 13"/>
                              <a:gd name="T20" fmla="+- 0 4558 4549"/>
                              <a:gd name="T21" fmla="*/ T20 w 13"/>
                              <a:gd name="T22" fmla="+- 0 3788 3788"/>
                              <a:gd name="T23" fmla="*/ 3788 h 13"/>
                              <a:gd name="T24" fmla="+- 0 4561 4549"/>
                              <a:gd name="T25" fmla="*/ T24 w 13"/>
                              <a:gd name="T26" fmla="+- 0 3791 3788"/>
                              <a:gd name="T27" fmla="*/ 3791 h 13"/>
                              <a:gd name="T28" fmla="+- 0 4561 4549"/>
                              <a:gd name="T29" fmla="*/ T28 w 13"/>
                              <a:gd name="T30" fmla="+- 0 3794 3788"/>
                              <a:gd name="T31" fmla="*/ 3794 h 13"/>
                              <a:gd name="T32" fmla="+- 0 4561 4549"/>
                              <a:gd name="T33" fmla="*/ T32 w 13"/>
                              <a:gd name="T34" fmla="+- 0 3797 3788"/>
                              <a:gd name="T35" fmla="*/ 3797 h 13"/>
                              <a:gd name="T36" fmla="+- 0 4558 4549"/>
                              <a:gd name="T37" fmla="*/ T36 w 13"/>
                              <a:gd name="T38" fmla="+- 0 3800 3788"/>
                              <a:gd name="T39" fmla="*/ 3800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2"/>
                                </a:moveTo>
                                <a:lnTo>
                                  <a:pt x="3" y="12"/>
                                </a:lnTo>
                                <a:lnTo>
                                  <a:pt x="0" y="9"/>
                                </a:lnTo>
                                <a:lnTo>
                                  <a:pt x="0" y="3"/>
                                </a:lnTo>
                                <a:lnTo>
                                  <a:pt x="3" y="0"/>
                                </a:lnTo>
                                <a:lnTo>
                                  <a:pt x="9" y="0"/>
                                </a:lnTo>
                                <a:lnTo>
                                  <a:pt x="12" y="3"/>
                                </a:lnTo>
                                <a:lnTo>
                                  <a:pt x="12" y="6"/>
                                </a:lnTo>
                                <a:lnTo>
                                  <a:pt x="12" y="9"/>
                                </a:lnTo>
                                <a:lnTo>
                                  <a:pt x="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8420916" name="Freeform 93"/>
                        <wps:cNvSpPr>
                          <a:spLocks/>
                        </wps:cNvSpPr>
                        <wps:spPr bwMode="auto">
                          <a:xfrm>
                            <a:off x="4548" y="3788"/>
                            <a:ext cx="13" cy="13"/>
                          </a:xfrm>
                          <a:custGeom>
                            <a:avLst/>
                            <a:gdLst>
                              <a:gd name="T0" fmla="+- 0 4561 4549"/>
                              <a:gd name="T1" fmla="*/ T0 w 13"/>
                              <a:gd name="T2" fmla="+- 0 3794 3788"/>
                              <a:gd name="T3" fmla="*/ 3794 h 13"/>
                              <a:gd name="T4" fmla="+- 0 4561 4549"/>
                              <a:gd name="T5" fmla="*/ T4 w 13"/>
                              <a:gd name="T6" fmla="+- 0 3791 3788"/>
                              <a:gd name="T7" fmla="*/ 3791 h 13"/>
                              <a:gd name="T8" fmla="+- 0 4558 4549"/>
                              <a:gd name="T9" fmla="*/ T8 w 13"/>
                              <a:gd name="T10" fmla="+- 0 3788 3788"/>
                              <a:gd name="T11" fmla="*/ 3788 h 13"/>
                              <a:gd name="T12" fmla="+- 0 4555 4549"/>
                              <a:gd name="T13" fmla="*/ T12 w 13"/>
                              <a:gd name="T14" fmla="+- 0 3788 3788"/>
                              <a:gd name="T15" fmla="*/ 3788 h 13"/>
                              <a:gd name="T16" fmla="+- 0 4552 4549"/>
                              <a:gd name="T17" fmla="*/ T16 w 13"/>
                              <a:gd name="T18" fmla="+- 0 3788 3788"/>
                              <a:gd name="T19" fmla="*/ 3788 h 13"/>
                              <a:gd name="T20" fmla="+- 0 4549 4549"/>
                              <a:gd name="T21" fmla="*/ T20 w 13"/>
                              <a:gd name="T22" fmla="+- 0 3791 3788"/>
                              <a:gd name="T23" fmla="*/ 3791 h 13"/>
                              <a:gd name="T24" fmla="+- 0 4549 4549"/>
                              <a:gd name="T25" fmla="*/ T24 w 13"/>
                              <a:gd name="T26" fmla="+- 0 3794 3788"/>
                              <a:gd name="T27" fmla="*/ 3794 h 13"/>
                              <a:gd name="T28" fmla="+- 0 4549 4549"/>
                              <a:gd name="T29" fmla="*/ T28 w 13"/>
                              <a:gd name="T30" fmla="+- 0 3797 3788"/>
                              <a:gd name="T31" fmla="*/ 3797 h 13"/>
                              <a:gd name="T32" fmla="+- 0 4552 4549"/>
                              <a:gd name="T33" fmla="*/ T32 w 13"/>
                              <a:gd name="T34" fmla="+- 0 3800 3788"/>
                              <a:gd name="T35" fmla="*/ 3800 h 13"/>
                              <a:gd name="T36" fmla="+- 0 4555 4549"/>
                              <a:gd name="T37" fmla="*/ T36 w 13"/>
                              <a:gd name="T38" fmla="+- 0 3800 3788"/>
                              <a:gd name="T39" fmla="*/ 3800 h 13"/>
                              <a:gd name="T40" fmla="+- 0 4558 4549"/>
                              <a:gd name="T41" fmla="*/ T40 w 13"/>
                              <a:gd name="T42" fmla="+- 0 3800 3788"/>
                              <a:gd name="T43" fmla="*/ 3800 h 13"/>
                              <a:gd name="T44" fmla="+- 0 4561 4549"/>
                              <a:gd name="T45" fmla="*/ T44 w 13"/>
                              <a:gd name="T46" fmla="+- 0 3797 3788"/>
                              <a:gd name="T47" fmla="*/ 3797 h 13"/>
                              <a:gd name="T48" fmla="+- 0 4561 4549"/>
                              <a:gd name="T49" fmla="*/ T48 w 13"/>
                              <a:gd name="T50" fmla="+- 0 3794 3788"/>
                              <a:gd name="T51" fmla="*/ 3794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9" y="0"/>
                                </a:lnTo>
                                <a:lnTo>
                                  <a:pt x="6" y="0"/>
                                </a:lnTo>
                                <a:lnTo>
                                  <a:pt x="3" y="0"/>
                                </a:lnTo>
                                <a:lnTo>
                                  <a:pt x="0" y="3"/>
                                </a:lnTo>
                                <a:lnTo>
                                  <a:pt x="0" y="6"/>
                                </a:lnTo>
                                <a:lnTo>
                                  <a:pt x="0" y="9"/>
                                </a:lnTo>
                                <a:lnTo>
                                  <a:pt x="3" y="12"/>
                                </a:lnTo>
                                <a:lnTo>
                                  <a:pt x="6" y="12"/>
                                </a:lnTo>
                                <a:lnTo>
                                  <a:pt x="9" y="12"/>
                                </a:lnTo>
                                <a:lnTo>
                                  <a:pt x="12" y="9"/>
                                </a:lnTo>
                                <a:lnTo>
                                  <a:pt x="12" y="6"/>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2158745" name="Picture 9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590" y="3744"/>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1772285" name="Rectangle 95"/>
                        <wps:cNvSpPr>
                          <a:spLocks noChangeArrowheads="1"/>
                        </wps:cNvSpPr>
                        <wps:spPr bwMode="auto">
                          <a:xfrm>
                            <a:off x="4758" y="3690"/>
                            <a:ext cx="40" cy="44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318464" name="Rectangle 96"/>
                        <wps:cNvSpPr>
                          <a:spLocks noChangeArrowheads="1"/>
                        </wps:cNvSpPr>
                        <wps:spPr bwMode="auto">
                          <a:xfrm>
                            <a:off x="4757" y="3690"/>
                            <a:ext cx="40" cy="446"/>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2324107" name="Line 97"/>
                        <wps:cNvCnPr>
                          <a:cxnSpLocks noChangeShapeType="1"/>
                        </wps:cNvCnPr>
                        <wps:spPr bwMode="auto">
                          <a:xfrm>
                            <a:off x="6516" y="1565"/>
                            <a:ext cx="2184"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00381733" name="Picture 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6700" y="1513"/>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9275466" name="Line 99"/>
                        <wps:cNvCnPr>
                          <a:cxnSpLocks noChangeShapeType="1"/>
                        </wps:cNvCnPr>
                        <wps:spPr bwMode="auto">
                          <a:xfrm>
                            <a:off x="6523" y="2027"/>
                            <a:ext cx="1213"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25928430" name="Picture 1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04" y="1975"/>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2929282" name="Line 101"/>
                        <wps:cNvCnPr>
                          <a:cxnSpLocks noChangeShapeType="1"/>
                        </wps:cNvCnPr>
                        <wps:spPr bwMode="auto">
                          <a:xfrm>
                            <a:off x="6522" y="1880"/>
                            <a:ext cx="1339"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96410033"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6704" y="1828"/>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3659807" name="Rectangle 103"/>
                        <wps:cNvSpPr>
                          <a:spLocks noChangeArrowheads="1"/>
                        </wps:cNvSpPr>
                        <wps:spPr bwMode="auto">
                          <a:xfrm>
                            <a:off x="7006" y="1520"/>
                            <a:ext cx="40" cy="5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2551595" name="Rectangle 104"/>
                        <wps:cNvSpPr>
                          <a:spLocks noChangeArrowheads="1"/>
                        </wps:cNvSpPr>
                        <wps:spPr bwMode="auto">
                          <a:xfrm>
                            <a:off x="7006" y="1520"/>
                            <a:ext cx="40" cy="553"/>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018111" name="Rectangle 105"/>
                        <wps:cNvSpPr>
                          <a:spLocks noChangeArrowheads="1"/>
                        </wps:cNvSpPr>
                        <wps:spPr bwMode="auto">
                          <a:xfrm>
                            <a:off x="6476" y="1520"/>
                            <a:ext cx="41" cy="5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8712999" name="Rectangle 106"/>
                        <wps:cNvSpPr>
                          <a:spLocks noChangeArrowheads="1"/>
                        </wps:cNvSpPr>
                        <wps:spPr bwMode="auto">
                          <a:xfrm>
                            <a:off x="6476" y="1520"/>
                            <a:ext cx="40" cy="553"/>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9767304" name="Line 107"/>
                        <wps:cNvCnPr>
                          <a:cxnSpLocks noChangeShapeType="1"/>
                        </wps:cNvCnPr>
                        <wps:spPr bwMode="auto">
                          <a:xfrm>
                            <a:off x="6522" y="2566"/>
                            <a:ext cx="2182"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10861348" name="Picture 1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712" y="2515"/>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9320167" name="Rectangle 109"/>
                        <wps:cNvSpPr>
                          <a:spLocks noChangeArrowheads="1"/>
                        </wps:cNvSpPr>
                        <wps:spPr bwMode="auto">
                          <a:xfrm>
                            <a:off x="7020" y="2227"/>
                            <a:ext cx="40" cy="4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9267231" name="Rectangle 110"/>
                        <wps:cNvSpPr>
                          <a:spLocks noChangeArrowheads="1"/>
                        </wps:cNvSpPr>
                        <wps:spPr bwMode="auto">
                          <a:xfrm>
                            <a:off x="7020" y="2227"/>
                            <a:ext cx="40" cy="441"/>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3234405" name="AutoShape 111"/>
                        <wps:cNvSpPr>
                          <a:spLocks/>
                        </wps:cNvSpPr>
                        <wps:spPr bwMode="auto">
                          <a:xfrm>
                            <a:off x="6518" y="2965"/>
                            <a:ext cx="2185" cy="2"/>
                          </a:xfrm>
                          <a:custGeom>
                            <a:avLst/>
                            <a:gdLst>
                              <a:gd name="T0" fmla="+- 0 6519 6519"/>
                              <a:gd name="T1" fmla="*/ T0 w 2185"/>
                              <a:gd name="T2" fmla="+- 0 7022 6519"/>
                              <a:gd name="T3" fmla="*/ T2 w 2185"/>
                              <a:gd name="T4" fmla="+- 0 7063 6519"/>
                              <a:gd name="T5" fmla="*/ T4 w 2185"/>
                              <a:gd name="T6" fmla="+- 0 8704 6519"/>
                              <a:gd name="T7" fmla="*/ T6 w 2185"/>
                            </a:gdLst>
                            <a:ahLst/>
                            <a:cxnLst>
                              <a:cxn ang="0">
                                <a:pos x="T1" y="0"/>
                              </a:cxn>
                              <a:cxn ang="0">
                                <a:pos x="T3" y="0"/>
                              </a:cxn>
                              <a:cxn ang="0">
                                <a:pos x="T5" y="0"/>
                              </a:cxn>
                              <a:cxn ang="0">
                                <a:pos x="T7" y="0"/>
                              </a:cxn>
                            </a:cxnLst>
                            <a:rect l="0" t="0" r="r" b="b"/>
                            <a:pathLst>
                              <a:path w="2185">
                                <a:moveTo>
                                  <a:pt x="0" y="0"/>
                                </a:moveTo>
                                <a:lnTo>
                                  <a:pt x="503" y="0"/>
                                </a:lnTo>
                                <a:moveTo>
                                  <a:pt x="544" y="0"/>
                                </a:moveTo>
                                <a:lnTo>
                                  <a:pt x="2185" y="0"/>
                                </a:lnTo>
                              </a:path>
                            </a:pathLst>
                          </a:custGeom>
                          <a:noFill/>
                          <a:ln w="64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8975867" name="Picture 1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706" y="2914"/>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2660918" name="AutoShape 113"/>
                        <wps:cNvSpPr>
                          <a:spLocks/>
                        </wps:cNvSpPr>
                        <wps:spPr bwMode="auto">
                          <a:xfrm>
                            <a:off x="6518" y="3213"/>
                            <a:ext cx="2185" cy="2"/>
                          </a:xfrm>
                          <a:custGeom>
                            <a:avLst/>
                            <a:gdLst>
                              <a:gd name="T0" fmla="+- 0 6519 6519"/>
                              <a:gd name="T1" fmla="*/ T0 w 2185"/>
                              <a:gd name="T2" fmla="+- 0 7022 6519"/>
                              <a:gd name="T3" fmla="*/ T2 w 2185"/>
                              <a:gd name="T4" fmla="+- 0 7063 6519"/>
                              <a:gd name="T5" fmla="*/ T4 w 2185"/>
                              <a:gd name="T6" fmla="+- 0 8704 6519"/>
                              <a:gd name="T7" fmla="*/ T6 w 2185"/>
                            </a:gdLst>
                            <a:ahLst/>
                            <a:cxnLst>
                              <a:cxn ang="0">
                                <a:pos x="T1" y="0"/>
                              </a:cxn>
                              <a:cxn ang="0">
                                <a:pos x="T3" y="0"/>
                              </a:cxn>
                              <a:cxn ang="0">
                                <a:pos x="T5" y="0"/>
                              </a:cxn>
                              <a:cxn ang="0">
                                <a:pos x="T7" y="0"/>
                              </a:cxn>
                            </a:cxnLst>
                            <a:rect l="0" t="0" r="r" b="b"/>
                            <a:pathLst>
                              <a:path w="2185">
                                <a:moveTo>
                                  <a:pt x="0" y="0"/>
                                </a:moveTo>
                                <a:lnTo>
                                  <a:pt x="503" y="0"/>
                                </a:lnTo>
                                <a:moveTo>
                                  <a:pt x="544" y="0"/>
                                </a:moveTo>
                                <a:lnTo>
                                  <a:pt x="2185" y="0"/>
                                </a:lnTo>
                              </a:path>
                            </a:pathLst>
                          </a:custGeom>
                          <a:noFill/>
                          <a:ln w="64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71954983" name="Picture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706" y="3162"/>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1042909" name="AutoShape 115"/>
                        <wps:cNvSpPr>
                          <a:spLocks/>
                        </wps:cNvSpPr>
                        <wps:spPr bwMode="auto">
                          <a:xfrm>
                            <a:off x="7022" y="1092"/>
                            <a:ext cx="2499" cy="2535"/>
                          </a:xfrm>
                          <a:custGeom>
                            <a:avLst/>
                            <a:gdLst>
                              <a:gd name="T0" fmla="+- 0 7022 7022"/>
                              <a:gd name="T1" fmla="*/ T0 w 2499"/>
                              <a:gd name="T2" fmla="+- 0 3306 1092"/>
                              <a:gd name="T3" fmla="*/ 3306 h 2535"/>
                              <a:gd name="T4" fmla="+- 0 7062 7022"/>
                              <a:gd name="T5" fmla="*/ T4 w 2499"/>
                              <a:gd name="T6" fmla="+- 0 3306 1092"/>
                              <a:gd name="T7" fmla="*/ 3306 h 2535"/>
                              <a:gd name="T8" fmla="+- 0 7062 7022"/>
                              <a:gd name="T9" fmla="*/ T8 w 2499"/>
                              <a:gd name="T10" fmla="+- 0 2865 1092"/>
                              <a:gd name="T11" fmla="*/ 2865 h 2535"/>
                              <a:gd name="T12" fmla="+- 0 7022 7022"/>
                              <a:gd name="T13" fmla="*/ T12 w 2499"/>
                              <a:gd name="T14" fmla="+- 0 2865 1092"/>
                              <a:gd name="T15" fmla="*/ 2865 h 2535"/>
                              <a:gd name="T16" fmla="+- 0 7022 7022"/>
                              <a:gd name="T17" fmla="*/ T16 w 2499"/>
                              <a:gd name="T18" fmla="+- 0 3306 1092"/>
                              <a:gd name="T19" fmla="*/ 3306 h 2535"/>
                              <a:gd name="T20" fmla="+- 0 8706 7022"/>
                              <a:gd name="T21" fmla="*/ T20 w 2499"/>
                              <a:gd name="T22" fmla="+- 0 3627 1092"/>
                              <a:gd name="T23" fmla="*/ 3627 h 2535"/>
                              <a:gd name="T24" fmla="+- 0 9521 7022"/>
                              <a:gd name="T25" fmla="*/ T24 w 2499"/>
                              <a:gd name="T26" fmla="+- 0 3627 1092"/>
                              <a:gd name="T27" fmla="*/ 3627 h 2535"/>
                              <a:gd name="T28" fmla="+- 0 9521 7022"/>
                              <a:gd name="T29" fmla="*/ T28 w 2499"/>
                              <a:gd name="T30" fmla="+- 0 1092 1092"/>
                              <a:gd name="T31" fmla="*/ 1092 h 2535"/>
                              <a:gd name="T32" fmla="+- 0 8706 7022"/>
                              <a:gd name="T33" fmla="*/ T32 w 2499"/>
                              <a:gd name="T34" fmla="+- 0 1092 1092"/>
                              <a:gd name="T35" fmla="*/ 1092 h 2535"/>
                              <a:gd name="T36" fmla="+- 0 8706 7022"/>
                              <a:gd name="T37" fmla="*/ T36 w 2499"/>
                              <a:gd name="T38" fmla="+- 0 3627 1092"/>
                              <a:gd name="T39" fmla="*/ 3627 h 25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99" h="2535">
                                <a:moveTo>
                                  <a:pt x="0" y="2214"/>
                                </a:moveTo>
                                <a:lnTo>
                                  <a:pt x="40" y="2214"/>
                                </a:lnTo>
                                <a:lnTo>
                                  <a:pt x="40" y="1773"/>
                                </a:lnTo>
                                <a:lnTo>
                                  <a:pt x="0" y="1773"/>
                                </a:lnTo>
                                <a:lnTo>
                                  <a:pt x="0" y="2214"/>
                                </a:lnTo>
                                <a:close/>
                                <a:moveTo>
                                  <a:pt x="1684" y="2535"/>
                                </a:moveTo>
                                <a:lnTo>
                                  <a:pt x="2499" y="2535"/>
                                </a:lnTo>
                                <a:lnTo>
                                  <a:pt x="2499" y="0"/>
                                </a:lnTo>
                                <a:lnTo>
                                  <a:pt x="1684" y="0"/>
                                </a:lnTo>
                                <a:lnTo>
                                  <a:pt x="1684" y="2535"/>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7545452" name="Line 116"/>
                        <wps:cNvCnPr>
                          <a:cxnSpLocks noChangeShapeType="1"/>
                        </wps:cNvCnPr>
                        <wps:spPr bwMode="auto">
                          <a:xfrm>
                            <a:off x="8861" y="2403"/>
                            <a:ext cx="0" cy="138"/>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7394557" name="Line 117"/>
                        <wps:cNvCnPr>
                          <a:cxnSpLocks noChangeShapeType="1"/>
                        </wps:cNvCnPr>
                        <wps:spPr bwMode="auto">
                          <a:xfrm>
                            <a:off x="8874" y="3070"/>
                            <a:ext cx="0" cy="138"/>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7315427" name="Rectangle 118"/>
                        <wps:cNvSpPr>
                          <a:spLocks noChangeArrowheads="1"/>
                        </wps:cNvSpPr>
                        <wps:spPr bwMode="auto">
                          <a:xfrm>
                            <a:off x="6955" y="3504"/>
                            <a:ext cx="627" cy="1302"/>
                          </a:xfrm>
                          <a:prstGeom prst="rect">
                            <a:avLst/>
                          </a:prstGeom>
                          <a:noFill/>
                          <a:ln w="646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737139" name="Line 119"/>
                        <wps:cNvCnPr>
                          <a:cxnSpLocks noChangeShapeType="1"/>
                        </wps:cNvCnPr>
                        <wps:spPr bwMode="auto">
                          <a:xfrm>
                            <a:off x="7377" y="4215"/>
                            <a:ext cx="0" cy="138"/>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1604164" name="Line 120"/>
                        <wps:cNvCnPr>
                          <a:cxnSpLocks noChangeShapeType="1"/>
                        </wps:cNvCnPr>
                        <wps:spPr bwMode="auto">
                          <a:xfrm>
                            <a:off x="8225" y="2319"/>
                            <a:ext cx="2" cy="3104"/>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1283096" name="Line 121"/>
                        <wps:cNvCnPr>
                          <a:cxnSpLocks noChangeShapeType="1"/>
                        </wps:cNvCnPr>
                        <wps:spPr bwMode="auto">
                          <a:xfrm>
                            <a:off x="7581" y="4066"/>
                            <a:ext cx="655"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9238724" name="Line 122"/>
                        <wps:cNvCnPr>
                          <a:cxnSpLocks noChangeShapeType="1"/>
                        </wps:cNvCnPr>
                        <wps:spPr bwMode="auto">
                          <a:xfrm>
                            <a:off x="7581" y="4466"/>
                            <a:ext cx="926"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0764068" name="Line 123"/>
                        <wps:cNvCnPr>
                          <a:cxnSpLocks noChangeShapeType="1"/>
                        </wps:cNvCnPr>
                        <wps:spPr bwMode="auto">
                          <a:xfrm>
                            <a:off x="8505" y="2557"/>
                            <a:ext cx="2" cy="3267"/>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72370814" name="Freeform 124"/>
                        <wps:cNvSpPr>
                          <a:spLocks/>
                        </wps:cNvSpPr>
                        <wps:spPr bwMode="auto">
                          <a:xfrm>
                            <a:off x="8208" y="2304"/>
                            <a:ext cx="33" cy="27"/>
                          </a:xfrm>
                          <a:custGeom>
                            <a:avLst/>
                            <a:gdLst>
                              <a:gd name="T0" fmla="+- 0 8234 8208"/>
                              <a:gd name="T1" fmla="*/ T0 w 33"/>
                              <a:gd name="T2" fmla="+- 0 2331 2304"/>
                              <a:gd name="T3" fmla="*/ 2331 h 27"/>
                              <a:gd name="T4" fmla="+- 0 8216 8208"/>
                              <a:gd name="T5" fmla="*/ T4 w 33"/>
                              <a:gd name="T6" fmla="+- 0 2331 2304"/>
                              <a:gd name="T7" fmla="*/ 2331 h 27"/>
                              <a:gd name="T8" fmla="+- 0 8208 8208"/>
                              <a:gd name="T9" fmla="*/ T8 w 33"/>
                              <a:gd name="T10" fmla="+- 0 2325 2304"/>
                              <a:gd name="T11" fmla="*/ 2325 h 27"/>
                              <a:gd name="T12" fmla="+- 0 8208 8208"/>
                              <a:gd name="T13" fmla="*/ T12 w 33"/>
                              <a:gd name="T14" fmla="+- 0 2311 2304"/>
                              <a:gd name="T15" fmla="*/ 2311 h 27"/>
                              <a:gd name="T16" fmla="+- 0 8216 8208"/>
                              <a:gd name="T17" fmla="*/ T16 w 33"/>
                              <a:gd name="T18" fmla="+- 0 2304 2304"/>
                              <a:gd name="T19" fmla="*/ 2304 h 27"/>
                              <a:gd name="T20" fmla="+- 0 8234 8208"/>
                              <a:gd name="T21" fmla="*/ T20 w 33"/>
                              <a:gd name="T22" fmla="+- 0 2304 2304"/>
                              <a:gd name="T23" fmla="*/ 2304 h 27"/>
                              <a:gd name="T24" fmla="+- 0 8241 8208"/>
                              <a:gd name="T25" fmla="*/ T24 w 33"/>
                              <a:gd name="T26" fmla="+- 0 2311 2304"/>
                              <a:gd name="T27" fmla="*/ 2311 h 27"/>
                              <a:gd name="T28" fmla="+- 0 8241 8208"/>
                              <a:gd name="T29" fmla="*/ T28 w 33"/>
                              <a:gd name="T30" fmla="+- 0 2318 2304"/>
                              <a:gd name="T31" fmla="*/ 2318 h 27"/>
                              <a:gd name="T32" fmla="+- 0 8241 8208"/>
                              <a:gd name="T33" fmla="*/ T32 w 33"/>
                              <a:gd name="T34" fmla="+- 0 2325 2304"/>
                              <a:gd name="T35" fmla="*/ 2325 h 27"/>
                              <a:gd name="T36" fmla="+- 0 8234 8208"/>
                              <a:gd name="T37" fmla="*/ T36 w 33"/>
                              <a:gd name="T38" fmla="+- 0 2331 2304"/>
                              <a:gd name="T39" fmla="*/ 2331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 h="27">
                                <a:moveTo>
                                  <a:pt x="26" y="27"/>
                                </a:moveTo>
                                <a:lnTo>
                                  <a:pt x="8" y="27"/>
                                </a:lnTo>
                                <a:lnTo>
                                  <a:pt x="0" y="21"/>
                                </a:lnTo>
                                <a:lnTo>
                                  <a:pt x="0" y="7"/>
                                </a:lnTo>
                                <a:lnTo>
                                  <a:pt x="8" y="0"/>
                                </a:lnTo>
                                <a:lnTo>
                                  <a:pt x="26" y="0"/>
                                </a:lnTo>
                                <a:lnTo>
                                  <a:pt x="33" y="7"/>
                                </a:lnTo>
                                <a:lnTo>
                                  <a:pt x="33" y="14"/>
                                </a:lnTo>
                                <a:lnTo>
                                  <a:pt x="33" y="21"/>
                                </a:lnTo>
                                <a:lnTo>
                                  <a:pt x="26"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247950" name="Freeform 125"/>
                        <wps:cNvSpPr>
                          <a:spLocks/>
                        </wps:cNvSpPr>
                        <wps:spPr bwMode="auto">
                          <a:xfrm>
                            <a:off x="8208" y="2304"/>
                            <a:ext cx="33" cy="27"/>
                          </a:xfrm>
                          <a:custGeom>
                            <a:avLst/>
                            <a:gdLst>
                              <a:gd name="T0" fmla="+- 0 8241 8208"/>
                              <a:gd name="T1" fmla="*/ T0 w 33"/>
                              <a:gd name="T2" fmla="+- 0 2318 2304"/>
                              <a:gd name="T3" fmla="*/ 2318 h 27"/>
                              <a:gd name="T4" fmla="+- 0 8241 8208"/>
                              <a:gd name="T5" fmla="*/ T4 w 33"/>
                              <a:gd name="T6" fmla="+- 0 2311 2304"/>
                              <a:gd name="T7" fmla="*/ 2311 h 27"/>
                              <a:gd name="T8" fmla="+- 0 8234 8208"/>
                              <a:gd name="T9" fmla="*/ T8 w 33"/>
                              <a:gd name="T10" fmla="+- 0 2304 2304"/>
                              <a:gd name="T11" fmla="*/ 2304 h 27"/>
                              <a:gd name="T12" fmla="+- 0 8224 8208"/>
                              <a:gd name="T13" fmla="*/ T12 w 33"/>
                              <a:gd name="T14" fmla="+- 0 2304 2304"/>
                              <a:gd name="T15" fmla="*/ 2304 h 27"/>
                              <a:gd name="T16" fmla="+- 0 8216 8208"/>
                              <a:gd name="T17" fmla="*/ T16 w 33"/>
                              <a:gd name="T18" fmla="+- 0 2304 2304"/>
                              <a:gd name="T19" fmla="*/ 2304 h 27"/>
                              <a:gd name="T20" fmla="+- 0 8208 8208"/>
                              <a:gd name="T21" fmla="*/ T20 w 33"/>
                              <a:gd name="T22" fmla="+- 0 2311 2304"/>
                              <a:gd name="T23" fmla="*/ 2311 h 27"/>
                              <a:gd name="T24" fmla="+- 0 8208 8208"/>
                              <a:gd name="T25" fmla="*/ T24 w 33"/>
                              <a:gd name="T26" fmla="+- 0 2318 2304"/>
                              <a:gd name="T27" fmla="*/ 2318 h 27"/>
                              <a:gd name="T28" fmla="+- 0 8208 8208"/>
                              <a:gd name="T29" fmla="*/ T28 w 33"/>
                              <a:gd name="T30" fmla="+- 0 2325 2304"/>
                              <a:gd name="T31" fmla="*/ 2325 h 27"/>
                              <a:gd name="T32" fmla="+- 0 8216 8208"/>
                              <a:gd name="T33" fmla="*/ T32 w 33"/>
                              <a:gd name="T34" fmla="+- 0 2331 2304"/>
                              <a:gd name="T35" fmla="*/ 2331 h 27"/>
                              <a:gd name="T36" fmla="+- 0 8224 8208"/>
                              <a:gd name="T37" fmla="*/ T36 w 33"/>
                              <a:gd name="T38" fmla="+- 0 2331 2304"/>
                              <a:gd name="T39" fmla="*/ 2331 h 27"/>
                              <a:gd name="T40" fmla="+- 0 8234 8208"/>
                              <a:gd name="T41" fmla="*/ T40 w 33"/>
                              <a:gd name="T42" fmla="+- 0 2331 2304"/>
                              <a:gd name="T43" fmla="*/ 2331 h 27"/>
                              <a:gd name="T44" fmla="+- 0 8241 8208"/>
                              <a:gd name="T45" fmla="*/ T44 w 33"/>
                              <a:gd name="T46" fmla="+- 0 2325 2304"/>
                              <a:gd name="T47" fmla="*/ 2325 h 27"/>
                              <a:gd name="T48" fmla="+- 0 8241 8208"/>
                              <a:gd name="T49" fmla="*/ T48 w 33"/>
                              <a:gd name="T50" fmla="+- 0 2318 2304"/>
                              <a:gd name="T51" fmla="*/ 231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 h="27">
                                <a:moveTo>
                                  <a:pt x="33" y="14"/>
                                </a:moveTo>
                                <a:lnTo>
                                  <a:pt x="33" y="7"/>
                                </a:lnTo>
                                <a:lnTo>
                                  <a:pt x="26" y="0"/>
                                </a:lnTo>
                                <a:lnTo>
                                  <a:pt x="16" y="0"/>
                                </a:lnTo>
                                <a:lnTo>
                                  <a:pt x="8" y="0"/>
                                </a:lnTo>
                                <a:lnTo>
                                  <a:pt x="0" y="7"/>
                                </a:lnTo>
                                <a:lnTo>
                                  <a:pt x="0" y="14"/>
                                </a:lnTo>
                                <a:lnTo>
                                  <a:pt x="0" y="21"/>
                                </a:lnTo>
                                <a:lnTo>
                                  <a:pt x="8" y="27"/>
                                </a:lnTo>
                                <a:lnTo>
                                  <a:pt x="16" y="27"/>
                                </a:lnTo>
                                <a:lnTo>
                                  <a:pt x="26" y="27"/>
                                </a:lnTo>
                                <a:lnTo>
                                  <a:pt x="33" y="21"/>
                                </a:lnTo>
                                <a:lnTo>
                                  <a:pt x="33" y="14"/>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274036" name="Freeform 126"/>
                        <wps:cNvSpPr>
                          <a:spLocks/>
                        </wps:cNvSpPr>
                        <wps:spPr bwMode="auto">
                          <a:xfrm>
                            <a:off x="8218" y="2310"/>
                            <a:ext cx="13" cy="13"/>
                          </a:xfrm>
                          <a:custGeom>
                            <a:avLst/>
                            <a:gdLst>
                              <a:gd name="T0" fmla="+- 0 8228 8218"/>
                              <a:gd name="T1" fmla="*/ T0 w 13"/>
                              <a:gd name="T2" fmla="+- 0 2323 2311"/>
                              <a:gd name="T3" fmla="*/ 2323 h 13"/>
                              <a:gd name="T4" fmla="+- 0 8221 8218"/>
                              <a:gd name="T5" fmla="*/ T4 w 13"/>
                              <a:gd name="T6" fmla="+- 0 2323 2311"/>
                              <a:gd name="T7" fmla="*/ 2323 h 13"/>
                              <a:gd name="T8" fmla="+- 0 8218 8218"/>
                              <a:gd name="T9" fmla="*/ T8 w 13"/>
                              <a:gd name="T10" fmla="+- 0 2320 2311"/>
                              <a:gd name="T11" fmla="*/ 2320 h 13"/>
                              <a:gd name="T12" fmla="+- 0 8218 8218"/>
                              <a:gd name="T13" fmla="*/ T12 w 13"/>
                              <a:gd name="T14" fmla="+- 0 2314 2311"/>
                              <a:gd name="T15" fmla="*/ 2314 h 13"/>
                              <a:gd name="T16" fmla="+- 0 8221 8218"/>
                              <a:gd name="T17" fmla="*/ T16 w 13"/>
                              <a:gd name="T18" fmla="+- 0 2311 2311"/>
                              <a:gd name="T19" fmla="*/ 2311 h 13"/>
                              <a:gd name="T20" fmla="+- 0 8228 8218"/>
                              <a:gd name="T21" fmla="*/ T20 w 13"/>
                              <a:gd name="T22" fmla="+- 0 2311 2311"/>
                              <a:gd name="T23" fmla="*/ 2311 h 13"/>
                              <a:gd name="T24" fmla="+- 0 8231 8218"/>
                              <a:gd name="T25" fmla="*/ T24 w 13"/>
                              <a:gd name="T26" fmla="+- 0 2314 2311"/>
                              <a:gd name="T27" fmla="*/ 2314 h 13"/>
                              <a:gd name="T28" fmla="+- 0 8231 8218"/>
                              <a:gd name="T29" fmla="*/ T28 w 13"/>
                              <a:gd name="T30" fmla="+- 0 2317 2311"/>
                              <a:gd name="T31" fmla="*/ 2317 h 13"/>
                              <a:gd name="T32" fmla="+- 0 8231 8218"/>
                              <a:gd name="T33" fmla="*/ T32 w 13"/>
                              <a:gd name="T34" fmla="+- 0 2320 2311"/>
                              <a:gd name="T35" fmla="*/ 2320 h 13"/>
                              <a:gd name="T36" fmla="+- 0 8228 8218"/>
                              <a:gd name="T37" fmla="*/ T36 w 13"/>
                              <a:gd name="T38" fmla="+- 0 2323 2311"/>
                              <a:gd name="T39" fmla="*/ 2323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10" y="12"/>
                                </a:moveTo>
                                <a:lnTo>
                                  <a:pt x="3" y="12"/>
                                </a:lnTo>
                                <a:lnTo>
                                  <a:pt x="0" y="9"/>
                                </a:lnTo>
                                <a:lnTo>
                                  <a:pt x="0" y="3"/>
                                </a:lnTo>
                                <a:lnTo>
                                  <a:pt x="3" y="0"/>
                                </a:lnTo>
                                <a:lnTo>
                                  <a:pt x="10" y="0"/>
                                </a:lnTo>
                                <a:lnTo>
                                  <a:pt x="13" y="3"/>
                                </a:lnTo>
                                <a:lnTo>
                                  <a:pt x="13" y="6"/>
                                </a:lnTo>
                                <a:lnTo>
                                  <a:pt x="13" y="9"/>
                                </a:lnTo>
                                <a:lnTo>
                                  <a:pt x="10"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999173" name="Freeform 127"/>
                        <wps:cNvSpPr>
                          <a:spLocks/>
                        </wps:cNvSpPr>
                        <wps:spPr bwMode="auto">
                          <a:xfrm>
                            <a:off x="8218" y="2310"/>
                            <a:ext cx="13" cy="13"/>
                          </a:xfrm>
                          <a:custGeom>
                            <a:avLst/>
                            <a:gdLst>
                              <a:gd name="T0" fmla="+- 0 8231 8218"/>
                              <a:gd name="T1" fmla="*/ T0 w 13"/>
                              <a:gd name="T2" fmla="+- 0 2317 2311"/>
                              <a:gd name="T3" fmla="*/ 2317 h 13"/>
                              <a:gd name="T4" fmla="+- 0 8231 8218"/>
                              <a:gd name="T5" fmla="*/ T4 w 13"/>
                              <a:gd name="T6" fmla="+- 0 2314 2311"/>
                              <a:gd name="T7" fmla="*/ 2314 h 13"/>
                              <a:gd name="T8" fmla="+- 0 8228 8218"/>
                              <a:gd name="T9" fmla="*/ T8 w 13"/>
                              <a:gd name="T10" fmla="+- 0 2311 2311"/>
                              <a:gd name="T11" fmla="*/ 2311 h 13"/>
                              <a:gd name="T12" fmla="+- 0 8225 8218"/>
                              <a:gd name="T13" fmla="*/ T12 w 13"/>
                              <a:gd name="T14" fmla="+- 0 2311 2311"/>
                              <a:gd name="T15" fmla="*/ 2311 h 13"/>
                              <a:gd name="T16" fmla="+- 0 8221 8218"/>
                              <a:gd name="T17" fmla="*/ T16 w 13"/>
                              <a:gd name="T18" fmla="+- 0 2311 2311"/>
                              <a:gd name="T19" fmla="*/ 2311 h 13"/>
                              <a:gd name="T20" fmla="+- 0 8218 8218"/>
                              <a:gd name="T21" fmla="*/ T20 w 13"/>
                              <a:gd name="T22" fmla="+- 0 2314 2311"/>
                              <a:gd name="T23" fmla="*/ 2314 h 13"/>
                              <a:gd name="T24" fmla="+- 0 8218 8218"/>
                              <a:gd name="T25" fmla="*/ T24 w 13"/>
                              <a:gd name="T26" fmla="+- 0 2317 2311"/>
                              <a:gd name="T27" fmla="*/ 2317 h 13"/>
                              <a:gd name="T28" fmla="+- 0 8218 8218"/>
                              <a:gd name="T29" fmla="*/ T28 w 13"/>
                              <a:gd name="T30" fmla="+- 0 2320 2311"/>
                              <a:gd name="T31" fmla="*/ 2320 h 13"/>
                              <a:gd name="T32" fmla="+- 0 8221 8218"/>
                              <a:gd name="T33" fmla="*/ T32 w 13"/>
                              <a:gd name="T34" fmla="+- 0 2323 2311"/>
                              <a:gd name="T35" fmla="*/ 2323 h 13"/>
                              <a:gd name="T36" fmla="+- 0 8225 8218"/>
                              <a:gd name="T37" fmla="*/ T36 w 13"/>
                              <a:gd name="T38" fmla="+- 0 2323 2311"/>
                              <a:gd name="T39" fmla="*/ 2323 h 13"/>
                              <a:gd name="T40" fmla="+- 0 8228 8218"/>
                              <a:gd name="T41" fmla="*/ T40 w 13"/>
                              <a:gd name="T42" fmla="+- 0 2323 2311"/>
                              <a:gd name="T43" fmla="*/ 2323 h 13"/>
                              <a:gd name="T44" fmla="+- 0 8231 8218"/>
                              <a:gd name="T45" fmla="*/ T44 w 13"/>
                              <a:gd name="T46" fmla="+- 0 2320 2311"/>
                              <a:gd name="T47" fmla="*/ 2320 h 13"/>
                              <a:gd name="T48" fmla="+- 0 8231 8218"/>
                              <a:gd name="T49" fmla="*/ T48 w 13"/>
                              <a:gd name="T50" fmla="+- 0 2317 2311"/>
                              <a:gd name="T51" fmla="*/ 2317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3" y="6"/>
                                </a:moveTo>
                                <a:lnTo>
                                  <a:pt x="13" y="3"/>
                                </a:lnTo>
                                <a:lnTo>
                                  <a:pt x="10" y="0"/>
                                </a:lnTo>
                                <a:lnTo>
                                  <a:pt x="7" y="0"/>
                                </a:lnTo>
                                <a:lnTo>
                                  <a:pt x="3" y="0"/>
                                </a:lnTo>
                                <a:lnTo>
                                  <a:pt x="0" y="3"/>
                                </a:lnTo>
                                <a:lnTo>
                                  <a:pt x="0" y="6"/>
                                </a:lnTo>
                                <a:lnTo>
                                  <a:pt x="0" y="9"/>
                                </a:lnTo>
                                <a:lnTo>
                                  <a:pt x="3" y="12"/>
                                </a:lnTo>
                                <a:lnTo>
                                  <a:pt x="7" y="12"/>
                                </a:lnTo>
                                <a:lnTo>
                                  <a:pt x="10" y="12"/>
                                </a:lnTo>
                                <a:lnTo>
                                  <a:pt x="13" y="9"/>
                                </a:lnTo>
                                <a:lnTo>
                                  <a:pt x="13" y="6"/>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4823671" name="Rectangle 128"/>
                        <wps:cNvSpPr>
                          <a:spLocks noChangeArrowheads="1"/>
                        </wps:cNvSpPr>
                        <wps:spPr bwMode="auto">
                          <a:xfrm>
                            <a:off x="7032" y="5978"/>
                            <a:ext cx="40" cy="114"/>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7654825" name="Line 129"/>
                        <wps:cNvCnPr>
                          <a:cxnSpLocks noChangeShapeType="1"/>
                        </wps:cNvCnPr>
                        <wps:spPr bwMode="auto">
                          <a:xfrm>
                            <a:off x="6778" y="6035"/>
                            <a:ext cx="255"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20961936" name="Rectangle 130"/>
                        <wps:cNvSpPr>
                          <a:spLocks noChangeArrowheads="1"/>
                        </wps:cNvSpPr>
                        <wps:spPr bwMode="auto">
                          <a:xfrm>
                            <a:off x="6956" y="4855"/>
                            <a:ext cx="627" cy="1302"/>
                          </a:xfrm>
                          <a:prstGeom prst="rect">
                            <a:avLst/>
                          </a:prstGeom>
                          <a:noFill/>
                          <a:ln w="646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34922" name="Line 131"/>
                        <wps:cNvCnPr>
                          <a:cxnSpLocks noChangeShapeType="1"/>
                        </wps:cNvCnPr>
                        <wps:spPr bwMode="auto">
                          <a:xfrm>
                            <a:off x="7378" y="5566"/>
                            <a:ext cx="0" cy="138"/>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15601925" name="Line 132"/>
                        <wps:cNvCnPr>
                          <a:cxnSpLocks noChangeShapeType="1"/>
                        </wps:cNvCnPr>
                        <wps:spPr bwMode="auto">
                          <a:xfrm>
                            <a:off x="7584" y="5423"/>
                            <a:ext cx="643"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1723036" name="Line 133"/>
                        <wps:cNvCnPr>
                          <a:cxnSpLocks noChangeShapeType="1"/>
                        </wps:cNvCnPr>
                        <wps:spPr bwMode="auto">
                          <a:xfrm>
                            <a:off x="7584" y="5824"/>
                            <a:ext cx="920"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2224672" name="Line 134"/>
                        <wps:cNvCnPr>
                          <a:cxnSpLocks noChangeShapeType="1"/>
                        </wps:cNvCnPr>
                        <wps:spPr bwMode="auto">
                          <a:xfrm>
                            <a:off x="7862" y="1880"/>
                            <a:ext cx="0" cy="3293"/>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7282034" name="Line 135"/>
                        <wps:cNvCnPr>
                          <a:cxnSpLocks noChangeShapeType="1"/>
                        </wps:cNvCnPr>
                        <wps:spPr bwMode="auto">
                          <a:xfrm>
                            <a:off x="7582" y="5175"/>
                            <a:ext cx="276"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1312509" name="Freeform 136"/>
                        <wps:cNvSpPr>
                          <a:spLocks/>
                        </wps:cNvSpPr>
                        <wps:spPr bwMode="auto">
                          <a:xfrm>
                            <a:off x="8489" y="2553"/>
                            <a:ext cx="32" cy="27"/>
                          </a:xfrm>
                          <a:custGeom>
                            <a:avLst/>
                            <a:gdLst>
                              <a:gd name="T0" fmla="+- 0 8514 8490"/>
                              <a:gd name="T1" fmla="*/ T0 w 32"/>
                              <a:gd name="T2" fmla="+- 0 2580 2554"/>
                              <a:gd name="T3" fmla="*/ 2580 h 27"/>
                              <a:gd name="T4" fmla="+- 0 8497 8490"/>
                              <a:gd name="T5" fmla="*/ T4 w 32"/>
                              <a:gd name="T6" fmla="+- 0 2580 2554"/>
                              <a:gd name="T7" fmla="*/ 2580 h 27"/>
                              <a:gd name="T8" fmla="+- 0 8490 8490"/>
                              <a:gd name="T9" fmla="*/ T8 w 32"/>
                              <a:gd name="T10" fmla="+- 0 2574 2554"/>
                              <a:gd name="T11" fmla="*/ 2574 h 27"/>
                              <a:gd name="T12" fmla="+- 0 8490 8490"/>
                              <a:gd name="T13" fmla="*/ T12 w 32"/>
                              <a:gd name="T14" fmla="+- 0 2560 2554"/>
                              <a:gd name="T15" fmla="*/ 2560 h 27"/>
                              <a:gd name="T16" fmla="+- 0 8497 8490"/>
                              <a:gd name="T17" fmla="*/ T16 w 32"/>
                              <a:gd name="T18" fmla="+- 0 2554 2554"/>
                              <a:gd name="T19" fmla="*/ 2554 h 27"/>
                              <a:gd name="T20" fmla="+- 0 8514 8490"/>
                              <a:gd name="T21" fmla="*/ T20 w 32"/>
                              <a:gd name="T22" fmla="+- 0 2554 2554"/>
                              <a:gd name="T23" fmla="*/ 2554 h 27"/>
                              <a:gd name="T24" fmla="+- 0 8521 8490"/>
                              <a:gd name="T25" fmla="*/ T24 w 32"/>
                              <a:gd name="T26" fmla="+- 0 2560 2554"/>
                              <a:gd name="T27" fmla="*/ 2560 h 27"/>
                              <a:gd name="T28" fmla="+- 0 8521 8490"/>
                              <a:gd name="T29" fmla="*/ T28 w 32"/>
                              <a:gd name="T30" fmla="+- 0 2567 2554"/>
                              <a:gd name="T31" fmla="*/ 2567 h 27"/>
                              <a:gd name="T32" fmla="+- 0 8521 8490"/>
                              <a:gd name="T33" fmla="*/ T32 w 32"/>
                              <a:gd name="T34" fmla="+- 0 2574 2554"/>
                              <a:gd name="T35" fmla="*/ 2574 h 27"/>
                              <a:gd name="T36" fmla="+- 0 8514 8490"/>
                              <a:gd name="T37" fmla="*/ T36 w 32"/>
                              <a:gd name="T38" fmla="+- 0 2580 2554"/>
                              <a:gd name="T39" fmla="*/ 258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27">
                                <a:moveTo>
                                  <a:pt x="24" y="26"/>
                                </a:moveTo>
                                <a:lnTo>
                                  <a:pt x="7" y="26"/>
                                </a:lnTo>
                                <a:lnTo>
                                  <a:pt x="0" y="20"/>
                                </a:lnTo>
                                <a:lnTo>
                                  <a:pt x="0" y="6"/>
                                </a:lnTo>
                                <a:lnTo>
                                  <a:pt x="7" y="0"/>
                                </a:lnTo>
                                <a:lnTo>
                                  <a:pt x="24" y="0"/>
                                </a:lnTo>
                                <a:lnTo>
                                  <a:pt x="31" y="6"/>
                                </a:lnTo>
                                <a:lnTo>
                                  <a:pt x="31" y="13"/>
                                </a:lnTo>
                                <a:lnTo>
                                  <a:pt x="31" y="20"/>
                                </a:lnTo>
                                <a:lnTo>
                                  <a:pt x="24"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6270928" name="Freeform 137"/>
                        <wps:cNvSpPr>
                          <a:spLocks/>
                        </wps:cNvSpPr>
                        <wps:spPr bwMode="auto">
                          <a:xfrm>
                            <a:off x="8489" y="2553"/>
                            <a:ext cx="32" cy="27"/>
                          </a:xfrm>
                          <a:custGeom>
                            <a:avLst/>
                            <a:gdLst>
                              <a:gd name="T0" fmla="+- 0 8521 8490"/>
                              <a:gd name="T1" fmla="*/ T0 w 32"/>
                              <a:gd name="T2" fmla="+- 0 2567 2554"/>
                              <a:gd name="T3" fmla="*/ 2567 h 27"/>
                              <a:gd name="T4" fmla="+- 0 8521 8490"/>
                              <a:gd name="T5" fmla="*/ T4 w 32"/>
                              <a:gd name="T6" fmla="+- 0 2560 2554"/>
                              <a:gd name="T7" fmla="*/ 2560 h 27"/>
                              <a:gd name="T8" fmla="+- 0 8514 8490"/>
                              <a:gd name="T9" fmla="*/ T8 w 32"/>
                              <a:gd name="T10" fmla="+- 0 2554 2554"/>
                              <a:gd name="T11" fmla="*/ 2554 h 27"/>
                              <a:gd name="T12" fmla="+- 0 8505 8490"/>
                              <a:gd name="T13" fmla="*/ T12 w 32"/>
                              <a:gd name="T14" fmla="+- 0 2554 2554"/>
                              <a:gd name="T15" fmla="*/ 2554 h 27"/>
                              <a:gd name="T16" fmla="+- 0 8497 8490"/>
                              <a:gd name="T17" fmla="*/ T16 w 32"/>
                              <a:gd name="T18" fmla="+- 0 2554 2554"/>
                              <a:gd name="T19" fmla="*/ 2554 h 27"/>
                              <a:gd name="T20" fmla="+- 0 8490 8490"/>
                              <a:gd name="T21" fmla="*/ T20 w 32"/>
                              <a:gd name="T22" fmla="+- 0 2560 2554"/>
                              <a:gd name="T23" fmla="*/ 2560 h 27"/>
                              <a:gd name="T24" fmla="+- 0 8490 8490"/>
                              <a:gd name="T25" fmla="*/ T24 w 32"/>
                              <a:gd name="T26" fmla="+- 0 2567 2554"/>
                              <a:gd name="T27" fmla="*/ 2567 h 27"/>
                              <a:gd name="T28" fmla="+- 0 8490 8490"/>
                              <a:gd name="T29" fmla="*/ T28 w 32"/>
                              <a:gd name="T30" fmla="+- 0 2574 2554"/>
                              <a:gd name="T31" fmla="*/ 2574 h 27"/>
                              <a:gd name="T32" fmla="+- 0 8497 8490"/>
                              <a:gd name="T33" fmla="*/ T32 w 32"/>
                              <a:gd name="T34" fmla="+- 0 2580 2554"/>
                              <a:gd name="T35" fmla="*/ 2580 h 27"/>
                              <a:gd name="T36" fmla="+- 0 8505 8490"/>
                              <a:gd name="T37" fmla="*/ T36 w 32"/>
                              <a:gd name="T38" fmla="+- 0 2580 2554"/>
                              <a:gd name="T39" fmla="*/ 2580 h 27"/>
                              <a:gd name="T40" fmla="+- 0 8514 8490"/>
                              <a:gd name="T41" fmla="*/ T40 w 32"/>
                              <a:gd name="T42" fmla="+- 0 2580 2554"/>
                              <a:gd name="T43" fmla="*/ 2580 h 27"/>
                              <a:gd name="T44" fmla="+- 0 8521 8490"/>
                              <a:gd name="T45" fmla="*/ T44 w 32"/>
                              <a:gd name="T46" fmla="+- 0 2574 2554"/>
                              <a:gd name="T47" fmla="*/ 2574 h 27"/>
                              <a:gd name="T48" fmla="+- 0 8521 8490"/>
                              <a:gd name="T49" fmla="*/ T48 w 32"/>
                              <a:gd name="T50" fmla="+- 0 2567 2554"/>
                              <a:gd name="T51" fmla="*/ 2567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27">
                                <a:moveTo>
                                  <a:pt x="31" y="13"/>
                                </a:moveTo>
                                <a:lnTo>
                                  <a:pt x="31" y="6"/>
                                </a:lnTo>
                                <a:lnTo>
                                  <a:pt x="24" y="0"/>
                                </a:lnTo>
                                <a:lnTo>
                                  <a:pt x="15" y="0"/>
                                </a:lnTo>
                                <a:lnTo>
                                  <a:pt x="7" y="0"/>
                                </a:lnTo>
                                <a:lnTo>
                                  <a:pt x="0" y="6"/>
                                </a:lnTo>
                                <a:lnTo>
                                  <a:pt x="0" y="13"/>
                                </a:lnTo>
                                <a:lnTo>
                                  <a:pt x="0" y="20"/>
                                </a:lnTo>
                                <a:lnTo>
                                  <a:pt x="7" y="26"/>
                                </a:lnTo>
                                <a:lnTo>
                                  <a:pt x="15" y="26"/>
                                </a:lnTo>
                                <a:lnTo>
                                  <a:pt x="24" y="26"/>
                                </a:lnTo>
                                <a:lnTo>
                                  <a:pt x="31" y="20"/>
                                </a:lnTo>
                                <a:lnTo>
                                  <a:pt x="31" y="13"/>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1701064" name="Freeform 138"/>
                        <wps:cNvSpPr>
                          <a:spLocks/>
                        </wps:cNvSpPr>
                        <wps:spPr bwMode="auto">
                          <a:xfrm>
                            <a:off x="8499" y="2559"/>
                            <a:ext cx="13" cy="13"/>
                          </a:xfrm>
                          <a:custGeom>
                            <a:avLst/>
                            <a:gdLst>
                              <a:gd name="T0" fmla="+- 0 8508 8499"/>
                              <a:gd name="T1" fmla="*/ T0 w 13"/>
                              <a:gd name="T2" fmla="+- 0 2572 2560"/>
                              <a:gd name="T3" fmla="*/ 2572 h 13"/>
                              <a:gd name="T4" fmla="+- 0 8502 8499"/>
                              <a:gd name="T5" fmla="*/ T4 w 13"/>
                              <a:gd name="T6" fmla="+- 0 2572 2560"/>
                              <a:gd name="T7" fmla="*/ 2572 h 13"/>
                              <a:gd name="T8" fmla="+- 0 8499 8499"/>
                              <a:gd name="T9" fmla="*/ T8 w 13"/>
                              <a:gd name="T10" fmla="+- 0 2569 2560"/>
                              <a:gd name="T11" fmla="*/ 2569 h 13"/>
                              <a:gd name="T12" fmla="+- 0 8499 8499"/>
                              <a:gd name="T13" fmla="*/ T12 w 13"/>
                              <a:gd name="T14" fmla="+- 0 2563 2560"/>
                              <a:gd name="T15" fmla="*/ 2563 h 13"/>
                              <a:gd name="T16" fmla="+- 0 8502 8499"/>
                              <a:gd name="T17" fmla="*/ T16 w 13"/>
                              <a:gd name="T18" fmla="+- 0 2560 2560"/>
                              <a:gd name="T19" fmla="*/ 2560 h 13"/>
                              <a:gd name="T20" fmla="+- 0 8508 8499"/>
                              <a:gd name="T21" fmla="*/ T20 w 13"/>
                              <a:gd name="T22" fmla="+- 0 2560 2560"/>
                              <a:gd name="T23" fmla="*/ 2560 h 13"/>
                              <a:gd name="T24" fmla="+- 0 8511 8499"/>
                              <a:gd name="T25" fmla="*/ T24 w 13"/>
                              <a:gd name="T26" fmla="+- 0 2563 2560"/>
                              <a:gd name="T27" fmla="*/ 2563 h 13"/>
                              <a:gd name="T28" fmla="+- 0 8511 8499"/>
                              <a:gd name="T29" fmla="*/ T28 w 13"/>
                              <a:gd name="T30" fmla="+- 0 2566 2560"/>
                              <a:gd name="T31" fmla="*/ 2566 h 13"/>
                              <a:gd name="T32" fmla="+- 0 8511 8499"/>
                              <a:gd name="T33" fmla="*/ T32 w 13"/>
                              <a:gd name="T34" fmla="+- 0 2569 2560"/>
                              <a:gd name="T35" fmla="*/ 2569 h 13"/>
                              <a:gd name="T36" fmla="+- 0 8508 8499"/>
                              <a:gd name="T37" fmla="*/ T36 w 13"/>
                              <a:gd name="T38" fmla="+- 0 2572 2560"/>
                              <a:gd name="T39" fmla="*/ 257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2"/>
                                </a:moveTo>
                                <a:lnTo>
                                  <a:pt x="3" y="12"/>
                                </a:lnTo>
                                <a:lnTo>
                                  <a:pt x="0" y="9"/>
                                </a:lnTo>
                                <a:lnTo>
                                  <a:pt x="0" y="3"/>
                                </a:lnTo>
                                <a:lnTo>
                                  <a:pt x="3" y="0"/>
                                </a:lnTo>
                                <a:lnTo>
                                  <a:pt x="9" y="0"/>
                                </a:lnTo>
                                <a:lnTo>
                                  <a:pt x="12" y="3"/>
                                </a:lnTo>
                                <a:lnTo>
                                  <a:pt x="12" y="6"/>
                                </a:lnTo>
                                <a:lnTo>
                                  <a:pt x="12" y="9"/>
                                </a:lnTo>
                                <a:lnTo>
                                  <a:pt x="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084019" name="Freeform 139"/>
                        <wps:cNvSpPr>
                          <a:spLocks/>
                        </wps:cNvSpPr>
                        <wps:spPr bwMode="auto">
                          <a:xfrm>
                            <a:off x="8499" y="2559"/>
                            <a:ext cx="13" cy="13"/>
                          </a:xfrm>
                          <a:custGeom>
                            <a:avLst/>
                            <a:gdLst>
                              <a:gd name="T0" fmla="+- 0 8511 8499"/>
                              <a:gd name="T1" fmla="*/ T0 w 13"/>
                              <a:gd name="T2" fmla="+- 0 2566 2560"/>
                              <a:gd name="T3" fmla="*/ 2566 h 13"/>
                              <a:gd name="T4" fmla="+- 0 8511 8499"/>
                              <a:gd name="T5" fmla="*/ T4 w 13"/>
                              <a:gd name="T6" fmla="+- 0 2563 2560"/>
                              <a:gd name="T7" fmla="*/ 2563 h 13"/>
                              <a:gd name="T8" fmla="+- 0 8508 8499"/>
                              <a:gd name="T9" fmla="*/ T8 w 13"/>
                              <a:gd name="T10" fmla="+- 0 2560 2560"/>
                              <a:gd name="T11" fmla="*/ 2560 h 13"/>
                              <a:gd name="T12" fmla="+- 0 8505 8499"/>
                              <a:gd name="T13" fmla="*/ T12 w 13"/>
                              <a:gd name="T14" fmla="+- 0 2560 2560"/>
                              <a:gd name="T15" fmla="*/ 2560 h 13"/>
                              <a:gd name="T16" fmla="+- 0 8502 8499"/>
                              <a:gd name="T17" fmla="*/ T16 w 13"/>
                              <a:gd name="T18" fmla="+- 0 2560 2560"/>
                              <a:gd name="T19" fmla="*/ 2560 h 13"/>
                              <a:gd name="T20" fmla="+- 0 8499 8499"/>
                              <a:gd name="T21" fmla="*/ T20 w 13"/>
                              <a:gd name="T22" fmla="+- 0 2563 2560"/>
                              <a:gd name="T23" fmla="*/ 2563 h 13"/>
                              <a:gd name="T24" fmla="+- 0 8499 8499"/>
                              <a:gd name="T25" fmla="*/ T24 w 13"/>
                              <a:gd name="T26" fmla="+- 0 2566 2560"/>
                              <a:gd name="T27" fmla="*/ 2566 h 13"/>
                              <a:gd name="T28" fmla="+- 0 8499 8499"/>
                              <a:gd name="T29" fmla="*/ T28 w 13"/>
                              <a:gd name="T30" fmla="+- 0 2569 2560"/>
                              <a:gd name="T31" fmla="*/ 2569 h 13"/>
                              <a:gd name="T32" fmla="+- 0 8502 8499"/>
                              <a:gd name="T33" fmla="*/ T32 w 13"/>
                              <a:gd name="T34" fmla="+- 0 2572 2560"/>
                              <a:gd name="T35" fmla="*/ 2572 h 13"/>
                              <a:gd name="T36" fmla="+- 0 8505 8499"/>
                              <a:gd name="T37" fmla="*/ T36 w 13"/>
                              <a:gd name="T38" fmla="+- 0 2572 2560"/>
                              <a:gd name="T39" fmla="*/ 2572 h 13"/>
                              <a:gd name="T40" fmla="+- 0 8508 8499"/>
                              <a:gd name="T41" fmla="*/ T40 w 13"/>
                              <a:gd name="T42" fmla="+- 0 2572 2560"/>
                              <a:gd name="T43" fmla="*/ 2572 h 13"/>
                              <a:gd name="T44" fmla="+- 0 8511 8499"/>
                              <a:gd name="T45" fmla="*/ T44 w 13"/>
                              <a:gd name="T46" fmla="+- 0 2569 2560"/>
                              <a:gd name="T47" fmla="*/ 2569 h 13"/>
                              <a:gd name="T48" fmla="+- 0 8511 8499"/>
                              <a:gd name="T49" fmla="*/ T48 w 13"/>
                              <a:gd name="T50" fmla="+- 0 2566 2560"/>
                              <a:gd name="T51" fmla="*/ 2566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9" y="0"/>
                                </a:lnTo>
                                <a:lnTo>
                                  <a:pt x="6" y="0"/>
                                </a:lnTo>
                                <a:lnTo>
                                  <a:pt x="3" y="0"/>
                                </a:lnTo>
                                <a:lnTo>
                                  <a:pt x="0" y="3"/>
                                </a:lnTo>
                                <a:lnTo>
                                  <a:pt x="0" y="6"/>
                                </a:lnTo>
                                <a:lnTo>
                                  <a:pt x="0" y="9"/>
                                </a:lnTo>
                                <a:lnTo>
                                  <a:pt x="3" y="12"/>
                                </a:lnTo>
                                <a:lnTo>
                                  <a:pt x="6" y="12"/>
                                </a:lnTo>
                                <a:lnTo>
                                  <a:pt x="9" y="12"/>
                                </a:lnTo>
                                <a:lnTo>
                                  <a:pt x="12" y="9"/>
                                </a:lnTo>
                                <a:lnTo>
                                  <a:pt x="12" y="6"/>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993940" name="Freeform 140"/>
                        <wps:cNvSpPr>
                          <a:spLocks/>
                        </wps:cNvSpPr>
                        <wps:spPr bwMode="auto">
                          <a:xfrm>
                            <a:off x="8210" y="4053"/>
                            <a:ext cx="33" cy="27"/>
                          </a:xfrm>
                          <a:custGeom>
                            <a:avLst/>
                            <a:gdLst>
                              <a:gd name="T0" fmla="+- 0 8236 8210"/>
                              <a:gd name="T1" fmla="*/ T0 w 33"/>
                              <a:gd name="T2" fmla="+- 0 4080 4053"/>
                              <a:gd name="T3" fmla="*/ 4080 h 27"/>
                              <a:gd name="T4" fmla="+- 0 8218 8210"/>
                              <a:gd name="T5" fmla="*/ T4 w 33"/>
                              <a:gd name="T6" fmla="+- 0 4080 4053"/>
                              <a:gd name="T7" fmla="*/ 4080 h 27"/>
                              <a:gd name="T8" fmla="+- 0 8210 8210"/>
                              <a:gd name="T9" fmla="*/ T8 w 33"/>
                              <a:gd name="T10" fmla="+- 0 4074 4053"/>
                              <a:gd name="T11" fmla="*/ 4074 h 27"/>
                              <a:gd name="T12" fmla="+- 0 8210 8210"/>
                              <a:gd name="T13" fmla="*/ T12 w 33"/>
                              <a:gd name="T14" fmla="+- 0 4060 4053"/>
                              <a:gd name="T15" fmla="*/ 4060 h 27"/>
                              <a:gd name="T16" fmla="+- 0 8218 8210"/>
                              <a:gd name="T17" fmla="*/ T16 w 33"/>
                              <a:gd name="T18" fmla="+- 0 4053 4053"/>
                              <a:gd name="T19" fmla="*/ 4053 h 27"/>
                              <a:gd name="T20" fmla="+- 0 8236 8210"/>
                              <a:gd name="T21" fmla="*/ T20 w 33"/>
                              <a:gd name="T22" fmla="+- 0 4053 4053"/>
                              <a:gd name="T23" fmla="*/ 4053 h 27"/>
                              <a:gd name="T24" fmla="+- 0 8243 8210"/>
                              <a:gd name="T25" fmla="*/ T24 w 33"/>
                              <a:gd name="T26" fmla="+- 0 4060 4053"/>
                              <a:gd name="T27" fmla="*/ 4060 h 27"/>
                              <a:gd name="T28" fmla="+- 0 8243 8210"/>
                              <a:gd name="T29" fmla="*/ T28 w 33"/>
                              <a:gd name="T30" fmla="+- 0 4067 4053"/>
                              <a:gd name="T31" fmla="*/ 4067 h 27"/>
                              <a:gd name="T32" fmla="+- 0 8243 8210"/>
                              <a:gd name="T33" fmla="*/ T32 w 33"/>
                              <a:gd name="T34" fmla="+- 0 4074 4053"/>
                              <a:gd name="T35" fmla="*/ 4074 h 27"/>
                              <a:gd name="T36" fmla="+- 0 8236 8210"/>
                              <a:gd name="T37" fmla="*/ T36 w 33"/>
                              <a:gd name="T38" fmla="+- 0 4080 4053"/>
                              <a:gd name="T39" fmla="*/ 408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 h="27">
                                <a:moveTo>
                                  <a:pt x="26" y="27"/>
                                </a:moveTo>
                                <a:lnTo>
                                  <a:pt x="8" y="27"/>
                                </a:lnTo>
                                <a:lnTo>
                                  <a:pt x="0" y="21"/>
                                </a:lnTo>
                                <a:lnTo>
                                  <a:pt x="0" y="7"/>
                                </a:lnTo>
                                <a:lnTo>
                                  <a:pt x="8" y="0"/>
                                </a:lnTo>
                                <a:lnTo>
                                  <a:pt x="26" y="0"/>
                                </a:lnTo>
                                <a:lnTo>
                                  <a:pt x="33" y="7"/>
                                </a:lnTo>
                                <a:lnTo>
                                  <a:pt x="33" y="14"/>
                                </a:lnTo>
                                <a:lnTo>
                                  <a:pt x="33" y="21"/>
                                </a:lnTo>
                                <a:lnTo>
                                  <a:pt x="26"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531321" name="Freeform 141"/>
                        <wps:cNvSpPr>
                          <a:spLocks/>
                        </wps:cNvSpPr>
                        <wps:spPr bwMode="auto">
                          <a:xfrm>
                            <a:off x="8210" y="4053"/>
                            <a:ext cx="33" cy="27"/>
                          </a:xfrm>
                          <a:custGeom>
                            <a:avLst/>
                            <a:gdLst>
                              <a:gd name="T0" fmla="+- 0 8243 8210"/>
                              <a:gd name="T1" fmla="*/ T0 w 33"/>
                              <a:gd name="T2" fmla="+- 0 4067 4053"/>
                              <a:gd name="T3" fmla="*/ 4067 h 27"/>
                              <a:gd name="T4" fmla="+- 0 8243 8210"/>
                              <a:gd name="T5" fmla="*/ T4 w 33"/>
                              <a:gd name="T6" fmla="+- 0 4060 4053"/>
                              <a:gd name="T7" fmla="*/ 4060 h 27"/>
                              <a:gd name="T8" fmla="+- 0 8236 8210"/>
                              <a:gd name="T9" fmla="*/ T8 w 33"/>
                              <a:gd name="T10" fmla="+- 0 4053 4053"/>
                              <a:gd name="T11" fmla="*/ 4053 h 27"/>
                              <a:gd name="T12" fmla="+- 0 8226 8210"/>
                              <a:gd name="T13" fmla="*/ T12 w 33"/>
                              <a:gd name="T14" fmla="+- 0 4053 4053"/>
                              <a:gd name="T15" fmla="*/ 4053 h 27"/>
                              <a:gd name="T16" fmla="+- 0 8218 8210"/>
                              <a:gd name="T17" fmla="*/ T16 w 33"/>
                              <a:gd name="T18" fmla="+- 0 4053 4053"/>
                              <a:gd name="T19" fmla="*/ 4053 h 27"/>
                              <a:gd name="T20" fmla="+- 0 8210 8210"/>
                              <a:gd name="T21" fmla="*/ T20 w 33"/>
                              <a:gd name="T22" fmla="+- 0 4060 4053"/>
                              <a:gd name="T23" fmla="*/ 4060 h 27"/>
                              <a:gd name="T24" fmla="+- 0 8210 8210"/>
                              <a:gd name="T25" fmla="*/ T24 w 33"/>
                              <a:gd name="T26" fmla="+- 0 4067 4053"/>
                              <a:gd name="T27" fmla="*/ 4067 h 27"/>
                              <a:gd name="T28" fmla="+- 0 8210 8210"/>
                              <a:gd name="T29" fmla="*/ T28 w 33"/>
                              <a:gd name="T30" fmla="+- 0 4074 4053"/>
                              <a:gd name="T31" fmla="*/ 4074 h 27"/>
                              <a:gd name="T32" fmla="+- 0 8218 8210"/>
                              <a:gd name="T33" fmla="*/ T32 w 33"/>
                              <a:gd name="T34" fmla="+- 0 4080 4053"/>
                              <a:gd name="T35" fmla="*/ 4080 h 27"/>
                              <a:gd name="T36" fmla="+- 0 8226 8210"/>
                              <a:gd name="T37" fmla="*/ T36 w 33"/>
                              <a:gd name="T38" fmla="+- 0 4080 4053"/>
                              <a:gd name="T39" fmla="*/ 4080 h 27"/>
                              <a:gd name="T40" fmla="+- 0 8236 8210"/>
                              <a:gd name="T41" fmla="*/ T40 w 33"/>
                              <a:gd name="T42" fmla="+- 0 4080 4053"/>
                              <a:gd name="T43" fmla="*/ 4080 h 27"/>
                              <a:gd name="T44" fmla="+- 0 8243 8210"/>
                              <a:gd name="T45" fmla="*/ T44 w 33"/>
                              <a:gd name="T46" fmla="+- 0 4074 4053"/>
                              <a:gd name="T47" fmla="*/ 4074 h 27"/>
                              <a:gd name="T48" fmla="+- 0 8243 8210"/>
                              <a:gd name="T49" fmla="*/ T48 w 33"/>
                              <a:gd name="T50" fmla="+- 0 4067 4053"/>
                              <a:gd name="T51" fmla="*/ 4067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 h="27">
                                <a:moveTo>
                                  <a:pt x="33" y="14"/>
                                </a:moveTo>
                                <a:lnTo>
                                  <a:pt x="33" y="7"/>
                                </a:lnTo>
                                <a:lnTo>
                                  <a:pt x="26" y="0"/>
                                </a:lnTo>
                                <a:lnTo>
                                  <a:pt x="16" y="0"/>
                                </a:lnTo>
                                <a:lnTo>
                                  <a:pt x="8" y="0"/>
                                </a:lnTo>
                                <a:lnTo>
                                  <a:pt x="0" y="7"/>
                                </a:lnTo>
                                <a:lnTo>
                                  <a:pt x="0" y="14"/>
                                </a:lnTo>
                                <a:lnTo>
                                  <a:pt x="0" y="21"/>
                                </a:lnTo>
                                <a:lnTo>
                                  <a:pt x="8" y="27"/>
                                </a:lnTo>
                                <a:lnTo>
                                  <a:pt x="16" y="27"/>
                                </a:lnTo>
                                <a:lnTo>
                                  <a:pt x="26" y="27"/>
                                </a:lnTo>
                                <a:lnTo>
                                  <a:pt x="33" y="21"/>
                                </a:lnTo>
                                <a:lnTo>
                                  <a:pt x="33" y="14"/>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870104" name="Freeform 142"/>
                        <wps:cNvSpPr>
                          <a:spLocks/>
                        </wps:cNvSpPr>
                        <wps:spPr bwMode="auto">
                          <a:xfrm>
                            <a:off x="8220" y="4059"/>
                            <a:ext cx="13" cy="13"/>
                          </a:xfrm>
                          <a:custGeom>
                            <a:avLst/>
                            <a:gdLst>
                              <a:gd name="T0" fmla="+- 0 8230 8220"/>
                              <a:gd name="T1" fmla="*/ T0 w 13"/>
                              <a:gd name="T2" fmla="+- 0 4072 4060"/>
                              <a:gd name="T3" fmla="*/ 4072 h 13"/>
                              <a:gd name="T4" fmla="+- 0 8223 8220"/>
                              <a:gd name="T5" fmla="*/ T4 w 13"/>
                              <a:gd name="T6" fmla="+- 0 4072 4060"/>
                              <a:gd name="T7" fmla="*/ 4072 h 13"/>
                              <a:gd name="T8" fmla="+- 0 8220 8220"/>
                              <a:gd name="T9" fmla="*/ T8 w 13"/>
                              <a:gd name="T10" fmla="+- 0 4069 4060"/>
                              <a:gd name="T11" fmla="*/ 4069 h 13"/>
                              <a:gd name="T12" fmla="+- 0 8220 8220"/>
                              <a:gd name="T13" fmla="*/ T12 w 13"/>
                              <a:gd name="T14" fmla="+- 0 4063 4060"/>
                              <a:gd name="T15" fmla="*/ 4063 h 13"/>
                              <a:gd name="T16" fmla="+- 0 8223 8220"/>
                              <a:gd name="T17" fmla="*/ T16 w 13"/>
                              <a:gd name="T18" fmla="+- 0 4060 4060"/>
                              <a:gd name="T19" fmla="*/ 4060 h 13"/>
                              <a:gd name="T20" fmla="+- 0 8230 8220"/>
                              <a:gd name="T21" fmla="*/ T20 w 13"/>
                              <a:gd name="T22" fmla="+- 0 4060 4060"/>
                              <a:gd name="T23" fmla="*/ 4060 h 13"/>
                              <a:gd name="T24" fmla="+- 0 8233 8220"/>
                              <a:gd name="T25" fmla="*/ T24 w 13"/>
                              <a:gd name="T26" fmla="+- 0 4063 4060"/>
                              <a:gd name="T27" fmla="*/ 4063 h 13"/>
                              <a:gd name="T28" fmla="+- 0 8233 8220"/>
                              <a:gd name="T29" fmla="*/ T28 w 13"/>
                              <a:gd name="T30" fmla="+- 0 4066 4060"/>
                              <a:gd name="T31" fmla="*/ 4066 h 13"/>
                              <a:gd name="T32" fmla="+- 0 8233 8220"/>
                              <a:gd name="T33" fmla="*/ T32 w 13"/>
                              <a:gd name="T34" fmla="+- 0 4069 4060"/>
                              <a:gd name="T35" fmla="*/ 4069 h 13"/>
                              <a:gd name="T36" fmla="+- 0 8230 8220"/>
                              <a:gd name="T37" fmla="*/ T36 w 13"/>
                              <a:gd name="T38" fmla="+- 0 4072 4060"/>
                              <a:gd name="T39" fmla="*/ 407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10" y="12"/>
                                </a:moveTo>
                                <a:lnTo>
                                  <a:pt x="3" y="12"/>
                                </a:lnTo>
                                <a:lnTo>
                                  <a:pt x="0" y="9"/>
                                </a:lnTo>
                                <a:lnTo>
                                  <a:pt x="0" y="3"/>
                                </a:lnTo>
                                <a:lnTo>
                                  <a:pt x="3" y="0"/>
                                </a:lnTo>
                                <a:lnTo>
                                  <a:pt x="10" y="0"/>
                                </a:lnTo>
                                <a:lnTo>
                                  <a:pt x="13" y="3"/>
                                </a:lnTo>
                                <a:lnTo>
                                  <a:pt x="13" y="6"/>
                                </a:lnTo>
                                <a:lnTo>
                                  <a:pt x="13" y="9"/>
                                </a:lnTo>
                                <a:lnTo>
                                  <a:pt x="10"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4017880" name="Freeform 143"/>
                        <wps:cNvSpPr>
                          <a:spLocks/>
                        </wps:cNvSpPr>
                        <wps:spPr bwMode="auto">
                          <a:xfrm>
                            <a:off x="8220" y="4059"/>
                            <a:ext cx="13" cy="13"/>
                          </a:xfrm>
                          <a:custGeom>
                            <a:avLst/>
                            <a:gdLst>
                              <a:gd name="T0" fmla="+- 0 8233 8220"/>
                              <a:gd name="T1" fmla="*/ T0 w 13"/>
                              <a:gd name="T2" fmla="+- 0 4066 4060"/>
                              <a:gd name="T3" fmla="*/ 4066 h 13"/>
                              <a:gd name="T4" fmla="+- 0 8233 8220"/>
                              <a:gd name="T5" fmla="*/ T4 w 13"/>
                              <a:gd name="T6" fmla="+- 0 4063 4060"/>
                              <a:gd name="T7" fmla="*/ 4063 h 13"/>
                              <a:gd name="T8" fmla="+- 0 8230 8220"/>
                              <a:gd name="T9" fmla="*/ T8 w 13"/>
                              <a:gd name="T10" fmla="+- 0 4060 4060"/>
                              <a:gd name="T11" fmla="*/ 4060 h 13"/>
                              <a:gd name="T12" fmla="+- 0 8227 8220"/>
                              <a:gd name="T13" fmla="*/ T12 w 13"/>
                              <a:gd name="T14" fmla="+- 0 4060 4060"/>
                              <a:gd name="T15" fmla="*/ 4060 h 13"/>
                              <a:gd name="T16" fmla="+- 0 8223 8220"/>
                              <a:gd name="T17" fmla="*/ T16 w 13"/>
                              <a:gd name="T18" fmla="+- 0 4060 4060"/>
                              <a:gd name="T19" fmla="*/ 4060 h 13"/>
                              <a:gd name="T20" fmla="+- 0 8220 8220"/>
                              <a:gd name="T21" fmla="*/ T20 w 13"/>
                              <a:gd name="T22" fmla="+- 0 4063 4060"/>
                              <a:gd name="T23" fmla="*/ 4063 h 13"/>
                              <a:gd name="T24" fmla="+- 0 8220 8220"/>
                              <a:gd name="T25" fmla="*/ T24 w 13"/>
                              <a:gd name="T26" fmla="+- 0 4066 4060"/>
                              <a:gd name="T27" fmla="*/ 4066 h 13"/>
                              <a:gd name="T28" fmla="+- 0 8220 8220"/>
                              <a:gd name="T29" fmla="*/ T28 w 13"/>
                              <a:gd name="T30" fmla="+- 0 4069 4060"/>
                              <a:gd name="T31" fmla="*/ 4069 h 13"/>
                              <a:gd name="T32" fmla="+- 0 8223 8220"/>
                              <a:gd name="T33" fmla="*/ T32 w 13"/>
                              <a:gd name="T34" fmla="+- 0 4072 4060"/>
                              <a:gd name="T35" fmla="*/ 4072 h 13"/>
                              <a:gd name="T36" fmla="+- 0 8227 8220"/>
                              <a:gd name="T37" fmla="*/ T36 w 13"/>
                              <a:gd name="T38" fmla="+- 0 4072 4060"/>
                              <a:gd name="T39" fmla="*/ 4072 h 13"/>
                              <a:gd name="T40" fmla="+- 0 8230 8220"/>
                              <a:gd name="T41" fmla="*/ T40 w 13"/>
                              <a:gd name="T42" fmla="+- 0 4072 4060"/>
                              <a:gd name="T43" fmla="*/ 4072 h 13"/>
                              <a:gd name="T44" fmla="+- 0 8233 8220"/>
                              <a:gd name="T45" fmla="*/ T44 w 13"/>
                              <a:gd name="T46" fmla="+- 0 4069 4060"/>
                              <a:gd name="T47" fmla="*/ 4069 h 13"/>
                              <a:gd name="T48" fmla="+- 0 8233 8220"/>
                              <a:gd name="T49" fmla="*/ T48 w 13"/>
                              <a:gd name="T50" fmla="+- 0 4066 4060"/>
                              <a:gd name="T51" fmla="*/ 4066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3" y="6"/>
                                </a:moveTo>
                                <a:lnTo>
                                  <a:pt x="13" y="3"/>
                                </a:lnTo>
                                <a:lnTo>
                                  <a:pt x="10" y="0"/>
                                </a:lnTo>
                                <a:lnTo>
                                  <a:pt x="7" y="0"/>
                                </a:lnTo>
                                <a:lnTo>
                                  <a:pt x="3" y="0"/>
                                </a:lnTo>
                                <a:lnTo>
                                  <a:pt x="0" y="3"/>
                                </a:lnTo>
                                <a:lnTo>
                                  <a:pt x="0" y="6"/>
                                </a:lnTo>
                                <a:lnTo>
                                  <a:pt x="0" y="9"/>
                                </a:lnTo>
                                <a:lnTo>
                                  <a:pt x="3" y="12"/>
                                </a:lnTo>
                                <a:lnTo>
                                  <a:pt x="7" y="12"/>
                                </a:lnTo>
                                <a:lnTo>
                                  <a:pt x="10" y="12"/>
                                </a:lnTo>
                                <a:lnTo>
                                  <a:pt x="13" y="9"/>
                                </a:lnTo>
                                <a:lnTo>
                                  <a:pt x="13" y="6"/>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400334" name="Freeform 144"/>
                        <wps:cNvSpPr>
                          <a:spLocks/>
                        </wps:cNvSpPr>
                        <wps:spPr bwMode="auto">
                          <a:xfrm>
                            <a:off x="8489" y="4451"/>
                            <a:ext cx="32" cy="27"/>
                          </a:xfrm>
                          <a:custGeom>
                            <a:avLst/>
                            <a:gdLst>
                              <a:gd name="T0" fmla="+- 0 8514 8490"/>
                              <a:gd name="T1" fmla="*/ T0 w 32"/>
                              <a:gd name="T2" fmla="+- 0 4478 4452"/>
                              <a:gd name="T3" fmla="*/ 4478 h 27"/>
                              <a:gd name="T4" fmla="+- 0 8497 8490"/>
                              <a:gd name="T5" fmla="*/ T4 w 32"/>
                              <a:gd name="T6" fmla="+- 0 4478 4452"/>
                              <a:gd name="T7" fmla="*/ 4478 h 27"/>
                              <a:gd name="T8" fmla="+- 0 8490 8490"/>
                              <a:gd name="T9" fmla="*/ T8 w 32"/>
                              <a:gd name="T10" fmla="+- 0 4472 4452"/>
                              <a:gd name="T11" fmla="*/ 4472 h 27"/>
                              <a:gd name="T12" fmla="+- 0 8490 8490"/>
                              <a:gd name="T13" fmla="*/ T12 w 32"/>
                              <a:gd name="T14" fmla="+- 0 4458 4452"/>
                              <a:gd name="T15" fmla="*/ 4458 h 27"/>
                              <a:gd name="T16" fmla="+- 0 8497 8490"/>
                              <a:gd name="T17" fmla="*/ T16 w 32"/>
                              <a:gd name="T18" fmla="+- 0 4452 4452"/>
                              <a:gd name="T19" fmla="*/ 4452 h 27"/>
                              <a:gd name="T20" fmla="+- 0 8514 8490"/>
                              <a:gd name="T21" fmla="*/ T20 w 32"/>
                              <a:gd name="T22" fmla="+- 0 4452 4452"/>
                              <a:gd name="T23" fmla="*/ 4452 h 27"/>
                              <a:gd name="T24" fmla="+- 0 8521 8490"/>
                              <a:gd name="T25" fmla="*/ T24 w 32"/>
                              <a:gd name="T26" fmla="+- 0 4458 4452"/>
                              <a:gd name="T27" fmla="*/ 4458 h 27"/>
                              <a:gd name="T28" fmla="+- 0 8521 8490"/>
                              <a:gd name="T29" fmla="*/ T28 w 32"/>
                              <a:gd name="T30" fmla="+- 0 4465 4452"/>
                              <a:gd name="T31" fmla="*/ 4465 h 27"/>
                              <a:gd name="T32" fmla="+- 0 8521 8490"/>
                              <a:gd name="T33" fmla="*/ T32 w 32"/>
                              <a:gd name="T34" fmla="+- 0 4472 4452"/>
                              <a:gd name="T35" fmla="*/ 4472 h 27"/>
                              <a:gd name="T36" fmla="+- 0 8514 8490"/>
                              <a:gd name="T37" fmla="*/ T36 w 32"/>
                              <a:gd name="T38" fmla="+- 0 4478 4452"/>
                              <a:gd name="T39" fmla="*/ 447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27">
                                <a:moveTo>
                                  <a:pt x="24" y="26"/>
                                </a:moveTo>
                                <a:lnTo>
                                  <a:pt x="7" y="26"/>
                                </a:lnTo>
                                <a:lnTo>
                                  <a:pt x="0" y="20"/>
                                </a:lnTo>
                                <a:lnTo>
                                  <a:pt x="0" y="6"/>
                                </a:lnTo>
                                <a:lnTo>
                                  <a:pt x="7" y="0"/>
                                </a:lnTo>
                                <a:lnTo>
                                  <a:pt x="24" y="0"/>
                                </a:lnTo>
                                <a:lnTo>
                                  <a:pt x="31" y="6"/>
                                </a:lnTo>
                                <a:lnTo>
                                  <a:pt x="31" y="13"/>
                                </a:lnTo>
                                <a:lnTo>
                                  <a:pt x="31" y="20"/>
                                </a:lnTo>
                                <a:lnTo>
                                  <a:pt x="24"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535091" name="Freeform 145"/>
                        <wps:cNvSpPr>
                          <a:spLocks/>
                        </wps:cNvSpPr>
                        <wps:spPr bwMode="auto">
                          <a:xfrm>
                            <a:off x="8489" y="4451"/>
                            <a:ext cx="32" cy="27"/>
                          </a:xfrm>
                          <a:custGeom>
                            <a:avLst/>
                            <a:gdLst>
                              <a:gd name="T0" fmla="+- 0 8521 8490"/>
                              <a:gd name="T1" fmla="*/ T0 w 32"/>
                              <a:gd name="T2" fmla="+- 0 4465 4452"/>
                              <a:gd name="T3" fmla="*/ 4465 h 27"/>
                              <a:gd name="T4" fmla="+- 0 8521 8490"/>
                              <a:gd name="T5" fmla="*/ T4 w 32"/>
                              <a:gd name="T6" fmla="+- 0 4458 4452"/>
                              <a:gd name="T7" fmla="*/ 4458 h 27"/>
                              <a:gd name="T8" fmla="+- 0 8514 8490"/>
                              <a:gd name="T9" fmla="*/ T8 w 32"/>
                              <a:gd name="T10" fmla="+- 0 4452 4452"/>
                              <a:gd name="T11" fmla="*/ 4452 h 27"/>
                              <a:gd name="T12" fmla="+- 0 8505 8490"/>
                              <a:gd name="T13" fmla="*/ T12 w 32"/>
                              <a:gd name="T14" fmla="+- 0 4452 4452"/>
                              <a:gd name="T15" fmla="*/ 4452 h 27"/>
                              <a:gd name="T16" fmla="+- 0 8497 8490"/>
                              <a:gd name="T17" fmla="*/ T16 w 32"/>
                              <a:gd name="T18" fmla="+- 0 4452 4452"/>
                              <a:gd name="T19" fmla="*/ 4452 h 27"/>
                              <a:gd name="T20" fmla="+- 0 8490 8490"/>
                              <a:gd name="T21" fmla="*/ T20 w 32"/>
                              <a:gd name="T22" fmla="+- 0 4458 4452"/>
                              <a:gd name="T23" fmla="*/ 4458 h 27"/>
                              <a:gd name="T24" fmla="+- 0 8490 8490"/>
                              <a:gd name="T25" fmla="*/ T24 w 32"/>
                              <a:gd name="T26" fmla="+- 0 4465 4452"/>
                              <a:gd name="T27" fmla="*/ 4465 h 27"/>
                              <a:gd name="T28" fmla="+- 0 8490 8490"/>
                              <a:gd name="T29" fmla="*/ T28 w 32"/>
                              <a:gd name="T30" fmla="+- 0 4472 4452"/>
                              <a:gd name="T31" fmla="*/ 4472 h 27"/>
                              <a:gd name="T32" fmla="+- 0 8497 8490"/>
                              <a:gd name="T33" fmla="*/ T32 w 32"/>
                              <a:gd name="T34" fmla="+- 0 4478 4452"/>
                              <a:gd name="T35" fmla="*/ 4478 h 27"/>
                              <a:gd name="T36" fmla="+- 0 8505 8490"/>
                              <a:gd name="T37" fmla="*/ T36 w 32"/>
                              <a:gd name="T38" fmla="+- 0 4478 4452"/>
                              <a:gd name="T39" fmla="*/ 4478 h 27"/>
                              <a:gd name="T40" fmla="+- 0 8514 8490"/>
                              <a:gd name="T41" fmla="*/ T40 w 32"/>
                              <a:gd name="T42" fmla="+- 0 4478 4452"/>
                              <a:gd name="T43" fmla="*/ 4478 h 27"/>
                              <a:gd name="T44" fmla="+- 0 8521 8490"/>
                              <a:gd name="T45" fmla="*/ T44 w 32"/>
                              <a:gd name="T46" fmla="+- 0 4472 4452"/>
                              <a:gd name="T47" fmla="*/ 4472 h 27"/>
                              <a:gd name="T48" fmla="+- 0 8521 8490"/>
                              <a:gd name="T49" fmla="*/ T48 w 32"/>
                              <a:gd name="T50" fmla="+- 0 4465 4452"/>
                              <a:gd name="T51" fmla="*/ 4465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27">
                                <a:moveTo>
                                  <a:pt x="31" y="13"/>
                                </a:moveTo>
                                <a:lnTo>
                                  <a:pt x="31" y="6"/>
                                </a:lnTo>
                                <a:lnTo>
                                  <a:pt x="24" y="0"/>
                                </a:lnTo>
                                <a:lnTo>
                                  <a:pt x="15" y="0"/>
                                </a:lnTo>
                                <a:lnTo>
                                  <a:pt x="7" y="0"/>
                                </a:lnTo>
                                <a:lnTo>
                                  <a:pt x="0" y="6"/>
                                </a:lnTo>
                                <a:lnTo>
                                  <a:pt x="0" y="13"/>
                                </a:lnTo>
                                <a:lnTo>
                                  <a:pt x="0" y="20"/>
                                </a:lnTo>
                                <a:lnTo>
                                  <a:pt x="7" y="26"/>
                                </a:lnTo>
                                <a:lnTo>
                                  <a:pt x="15" y="26"/>
                                </a:lnTo>
                                <a:lnTo>
                                  <a:pt x="24" y="26"/>
                                </a:lnTo>
                                <a:lnTo>
                                  <a:pt x="31" y="20"/>
                                </a:lnTo>
                                <a:lnTo>
                                  <a:pt x="31" y="13"/>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9529700" name="Freeform 146"/>
                        <wps:cNvSpPr>
                          <a:spLocks/>
                        </wps:cNvSpPr>
                        <wps:spPr bwMode="auto">
                          <a:xfrm>
                            <a:off x="8499" y="4458"/>
                            <a:ext cx="13" cy="13"/>
                          </a:xfrm>
                          <a:custGeom>
                            <a:avLst/>
                            <a:gdLst>
                              <a:gd name="T0" fmla="+- 0 8508 8499"/>
                              <a:gd name="T1" fmla="*/ T0 w 13"/>
                              <a:gd name="T2" fmla="+- 0 4470 4458"/>
                              <a:gd name="T3" fmla="*/ 4470 h 13"/>
                              <a:gd name="T4" fmla="+- 0 8502 8499"/>
                              <a:gd name="T5" fmla="*/ T4 w 13"/>
                              <a:gd name="T6" fmla="+- 0 4470 4458"/>
                              <a:gd name="T7" fmla="*/ 4470 h 13"/>
                              <a:gd name="T8" fmla="+- 0 8499 8499"/>
                              <a:gd name="T9" fmla="*/ T8 w 13"/>
                              <a:gd name="T10" fmla="+- 0 4467 4458"/>
                              <a:gd name="T11" fmla="*/ 4467 h 13"/>
                              <a:gd name="T12" fmla="+- 0 8499 8499"/>
                              <a:gd name="T13" fmla="*/ T12 w 13"/>
                              <a:gd name="T14" fmla="+- 0 4461 4458"/>
                              <a:gd name="T15" fmla="*/ 4461 h 13"/>
                              <a:gd name="T16" fmla="+- 0 8502 8499"/>
                              <a:gd name="T17" fmla="*/ T16 w 13"/>
                              <a:gd name="T18" fmla="+- 0 4458 4458"/>
                              <a:gd name="T19" fmla="*/ 4458 h 13"/>
                              <a:gd name="T20" fmla="+- 0 8508 8499"/>
                              <a:gd name="T21" fmla="*/ T20 w 13"/>
                              <a:gd name="T22" fmla="+- 0 4458 4458"/>
                              <a:gd name="T23" fmla="*/ 4458 h 13"/>
                              <a:gd name="T24" fmla="+- 0 8511 8499"/>
                              <a:gd name="T25" fmla="*/ T24 w 13"/>
                              <a:gd name="T26" fmla="+- 0 4461 4458"/>
                              <a:gd name="T27" fmla="*/ 4461 h 13"/>
                              <a:gd name="T28" fmla="+- 0 8511 8499"/>
                              <a:gd name="T29" fmla="*/ T28 w 13"/>
                              <a:gd name="T30" fmla="+- 0 4464 4458"/>
                              <a:gd name="T31" fmla="*/ 4464 h 13"/>
                              <a:gd name="T32" fmla="+- 0 8511 8499"/>
                              <a:gd name="T33" fmla="*/ T32 w 13"/>
                              <a:gd name="T34" fmla="+- 0 4467 4458"/>
                              <a:gd name="T35" fmla="*/ 4467 h 13"/>
                              <a:gd name="T36" fmla="+- 0 8508 8499"/>
                              <a:gd name="T37" fmla="*/ T36 w 13"/>
                              <a:gd name="T38" fmla="+- 0 4470 4458"/>
                              <a:gd name="T39" fmla="*/ 4470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2"/>
                                </a:moveTo>
                                <a:lnTo>
                                  <a:pt x="3" y="12"/>
                                </a:lnTo>
                                <a:lnTo>
                                  <a:pt x="0" y="9"/>
                                </a:lnTo>
                                <a:lnTo>
                                  <a:pt x="0" y="3"/>
                                </a:lnTo>
                                <a:lnTo>
                                  <a:pt x="3" y="0"/>
                                </a:lnTo>
                                <a:lnTo>
                                  <a:pt x="9" y="0"/>
                                </a:lnTo>
                                <a:lnTo>
                                  <a:pt x="12" y="3"/>
                                </a:lnTo>
                                <a:lnTo>
                                  <a:pt x="12" y="6"/>
                                </a:lnTo>
                                <a:lnTo>
                                  <a:pt x="12" y="9"/>
                                </a:lnTo>
                                <a:lnTo>
                                  <a:pt x="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074652" name="Freeform 147"/>
                        <wps:cNvSpPr>
                          <a:spLocks/>
                        </wps:cNvSpPr>
                        <wps:spPr bwMode="auto">
                          <a:xfrm>
                            <a:off x="8499" y="4458"/>
                            <a:ext cx="13" cy="13"/>
                          </a:xfrm>
                          <a:custGeom>
                            <a:avLst/>
                            <a:gdLst>
                              <a:gd name="T0" fmla="+- 0 8511 8499"/>
                              <a:gd name="T1" fmla="*/ T0 w 13"/>
                              <a:gd name="T2" fmla="+- 0 4464 4458"/>
                              <a:gd name="T3" fmla="*/ 4464 h 13"/>
                              <a:gd name="T4" fmla="+- 0 8511 8499"/>
                              <a:gd name="T5" fmla="*/ T4 w 13"/>
                              <a:gd name="T6" fmla="+- 0 4461 4458"/>
                              <a:gd name="T7" fmla="*/ 4461 h 13"/>
                              <a:gd name="T8" fmla="+- 0 8508 8499"/>
                              <a:gd name="T9" fmla="*/ T8 w 13"/>
                              <a:gd name="T10" fmla="+- 0 4458 4458"/>
                              <a:gd name="T11" fmla="*/ 4458 h 13"/>
                              <a:gd name="T12" fmla="+- 0 8505 8499"/>
                              <a:gd name="T13" fmla="*/ T12 w 13"/>
                              <a:gd name="T14" fmla="+- 0 4458 4458"/>
                              <a:gd name="T15" fmla="*/ 4458 h 13"/>
                              <a:gd name="T16" fmla="+- 0 8502 8499"/>
                              <a:gd name="T17" fmla="*/ T16 w 13"/>
                              <a:gd name="T18" fmla="+- 0 4458 4458"/>
                              <a:gd name="T19" fmla="*/ 4458 h 13"/>
                              <a:gd name="T20" fmla="+- 0 8499 8499"/>
                              <a:gd name="T21" fmla="*/ T20 w 13"/>
                              <a:gd name="T22" fmla="+- 0 4461 4458"/>
                              <a:gd name="T23" fmla="*/ 4461 h 13"/>
                              <a:gd name="T24" fmla="+- 0 8499 8499"/>
                              <a:gd name="T25" fmla="*/ T24 w 13"/>
                              <a:gd name="T26" fmla="+- 0 4464 4458"/>
                              <a:gd name="T27" fmla="*/ 4464 h 13"/>
                              <a:gd name="T28" fmla="+- 0 8499 8499"/>
                              <a:gd name="T29" fmla="*/ T28 w 13"/>
                              <a:gd name="T30" fmla="+- 0 4467 4458"/>
                              <a:gd name="T31" fmla="*/ 4467 h 13"/>
                              <a:gd name="T32" fmla="+- 0 8502 8499"/>
                              <a:gd name="T33" fmla="*/ T32 w 13"/>
                              <a:gd name="T34" fmla="+- 0 4470 4458"/>
                              <a:gd name="T35" fmla="*/ 4470 h 13"/>
                              <a:gd name="T36" fmla="+- 0 8505 8499"/>
                              <a:gd name="T37" fmla="*/ T36 w 13"/>
                              <a:gd name="T38" fmla="+- 0 4470 4458"/>
                              <a:gd name="T39" fmla="*/ 4470 h 13"/>
                              <a:gd name="T40" fmla="+- 0 8508 8499"/>
                              <a:gd name="T41" fmla="*/ T40 w 13"/>
                              <a:gd name="T42" fmla="+- 0 4470 4458"/>
                              <a:gd name="T43" fmla="*/ 4470 h 13"/>
                              <a:gd name="T44" fmla="+- 0 8511 8499"/>
                              <a:gd name="T45" fmla="*/ T44 w 13"/>
                              <a:gd name="T46" fmla="+- 0 4467 4458"/>
                              <a:gd name="T47" fmla="*/ 4467 h 13"/>
                              <a:gd name="T48" fmla="+- 0 8511 8499"/>
                              <a:gd name="T49" fmla="*/ T48 w 13"/>
                              <a:gd name="T50" fmla="+- 0 4464 4458"/>
                              <a:gd name="T51" fmla="*/ 4464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9" y="0"/>
                                </a:lnTo>
                                <a:lnTo>
                                  <a:pt x="6" y="0"/>
                                </a:lnTo>
                                <a:lnTo>
                                  <a:pt x="3" y="0"/>
                                </a:lnTo>
                                <a:lnTo>
                                  <a:pt x="0" y="3"/>
                                </a:lnTo>
                                <a:lnTo>
                                  <a:pt x="0" y="6"/>
                                </a:lnTo>
                                <a:lnTo>
                                  <a:pt x="0" y="9"/>
                                </a:lnTo>
                                <a:lnTo>
                                  <a:pt x="3" y="12"/>
                                </a:lnTo>
                                <a:lnTo>
                                  <a:pt x="6" y="12"/>
                                </a:lnTo>
                                <a:lnTo>
                                  <a:pt x="9" y="12"/>
                                </a:lnTo>
                                <a:lnTo>
                                  <a:pt x="12" y="9"/>
                                </a:lnTo>
                                <a:lnTo>
                                  <a:pt x="12" y="6"/>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9799429" name="Line 148"/>
                        <wps:cNvCnPr>
                          <a:cxnSpLocks noChangeShapeType="1"/>
                        </wps:cNvCnPr>
                        <wps:spPr bwMode="auto">
                          <a:xfrm>
                            <a:off x="9521" y="3487"/>
                            <a:ext cx="161"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8532243" name="Line 149"/>
                        <wps:cNvCnPr>
                          <a:cxnSpLocks noChangeShapeType="1"/>
                        </wps:cNvCnPr>
                        <wps:spPr bwMode="auto">
                          <a:xfrm>
                            <a:off x="9682" y="3487"/>
                            <a:ext cx="0" cy="6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8961360" name="Line 150"/>
                        <wps:cNvCnPr>
                          <a:cxnSpLocks noChangeShapeType="1"/>
                        </wps:cNvCnPr>
                        <wps:spPr bwMode="auto">
                          <a:xfrm>
                            <a:off x="9618" y="3555"/>
                            <a:ext cx="128"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9979992" name="Line 151"/>
                        <wps:cNvCnPr>
                          <a:cxnSpLocks noChangeShapeType="1"/>
                        </wps:cNvCnPr>
                        <wps:spPr bwMode="auto">
                          <a:xfrm>
                            <a:off x="9646" y="3595"/>
                            <a:ext cx="68"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6945207" name="Line 152"/>
                        <wps:cNvCnPr>
                          <a:cxnSpLocks noChangeShapeType="1"/>
                        </wps:cNvCnPr>
                        <wps:spPr bwMode="auto">
                          <a:xfrm>
                            <a:off x="3974" y="1333"/>
                            <a:ext cx="1866"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7044588" name="Picture 1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832" y="1280"/>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5094453" name="Line 154"/>
                        <wps:cNvCnPr>
                          <a:cxnSpLocks noChangeShapeType="1"/>
                        </wps:cNvCnPr>
                        <wps:spPr bwMode="auto">
                          <a:xfrm>
                            <a:off x="3972" y="1036"/>
                            <a:ext cx="1866"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01867910" name="Picture 1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830" y="983"/>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7914855" name="Rectangle 156"/>
                        <wps:cNvSpPr>
                          <a:spLocks noChangeArrowheads="1"/>
                        </wps:cNvSpPr>
                        <wps:spPr bwMode="auto">
                          <a:xfrm>
                            <a:off x="5821" y="980"/>
                            <a:ext cx="41"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622244" name="Rectangle 157"/>
                        <wps:cNvSpPr>
                          <a:spLocks noChangeArrowheads="1"/>
                        </wps:cNvSpPr>
                        <wps:spPr bwMode="auto">
                          <a:xfrm>
                            <a:off x="5821" y="979"/>
                            <a:ext cx="40" cy="401"/>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3602453" name="Line 158"/>
                        <wps:cNvCnPr>
                          <a:cxnSpLocks noChangeShapeType="1"/>
                        </wps:cNvCnPr>
                        <wps:spPr bwMode="auto">
                          <a:xfrm>
                            <a:off x="4040" y="2153"/>
                            <a:ext cx="644"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5146152" name="Line 159"/>
                        <wps:cNvCnPr>
                          <a:cxnSpLocks noChangeShapeType="1"/>
                        </wps:cNvCnPr>
                        <wps:spPr bwMode="auto">
                          <a:xfrm>
                            <a:off x="3982" y="2593"/>
                            <a:ext cx="753"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21613606" name="Picture 1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308" y="2541"/>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103392" name="Line 161"/>
                        <wps:cNvCnPr>
                          <a:cxnSpLocks noChangeShapeType="1"/>
                        </wps:cNvCnPr>
                        <wps:spPr bwMode="auto">
                          <a:xfrm>
                            <a:off x="2402" y="2136"/>
                            <a:ext cx="356"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6975885" name="Line 162"/>
                        <wps:cNvCnPr>
                          <a:cxnSpLocks noChangeShapeType="1"/>
                        </wps:cNvCnPr>
                        <wps:spPr bwMode="auto">
                          <a:xfrm>
                            <a:off x="2402" y="2429"/>
                            <a:ext cx="356"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1176828" name="Line 163"/>
                        <wps:cNvCnPr>
                          <a:cxnSpLocks noChangeShapeType="1"/>
                        </wps:cNvCnPr>
                        <wps:spPr bwMode="auto">
                          <a:xfrm>
                            <a:off x="2402" y="2585"/>
                            <a:ext cx="356"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5850102" name="Line 164"/>
                        <wps:cNvCnPr>
                          <a:cxnSpLocks noChangeShapeType="1"/>
                        </wps:cNvCnPr>
                        <wps:spPr bwMode="auto">
                          <a:xfrm>
                            <a:off x="2330" y="886"/>
                            <a:ext cx="497"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86954191" name="Picture 1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525" y="833"/>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6207056" name="Line 166"/>
                        <wps:cNvCnPr>
                          <a:cxnSpLocks noChangeShapeType="1"/>
                        </wps:cNvCnPr>
                        <wps:spPr bwMode="auto">
                          <a:xfrm>
                            <a:off x="2579" y="1014"/>
                            <a:ext cx="0" cy="138"/>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6903678" name="Line 167"/>
                        <wps:cNvCnPr>
                          <a:cxnSpLocks noChangeShapeType="1"/>
                        </wps:cNvCnPr>
                        <wps:spPr bwMode="auto">
                          <a:xfrm>
                            <a:off x="6760" y="3055"/>
                            <a:ext cx="0" cy="80"/>
                          </a:xfrm>
                          <a:prstGeom prst="line">
                            <a:avLst/>
                          </a:prstGeom>
                          <a:noFill/>
                          <a:ln w="1076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1434093" name="Line 168"/>
                        <wps:cNvCnPr>
                          <a:cxnSpLocks noChangeShapeType="1"/>
                        </wps:cNvCnPr>
                        <wps:spPr bwMode="auto">
                          <a:xfrm>
                            <a:off x="6768" y="2406"/>
                            <a:ext cx="0" cy="80"/>
                          </a:xfrm>
                          <a:prstGeom prst="line">
                            <a:avLst/>
                          </a:prstGeom>
                          <a:noFill/>
                          <a:ln w="1076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24997525" name="Line 169"/>
                        <wps:cNvCnPr>
                          <a:cxnSpLocks noChangeShapeType="1"/>
                        </wps:cNvCnPr>
                        <wps:spPr bwMode="auto">
                          <a:xfrm>
                            <a:off x="6531" y="451"/>
                            <a:ext cx="489"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96392172" name="Picture 1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718" y="399"/>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4594148" name="Line 171"/>
                        <wps:cNvCnPr>
                          <a:cxnSpLocks noChangeShapeType="1"/>
                        </wps:cNvCnPr>
                        <wps:spPr bwMode="auto">
                          <a:xfrm>
                            <a:off x="6531" y="591"/>
                            <a:ext cx="489"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92583288" name="Picture 1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718" y="539"/>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8812345" name="Line 173"/>
                        <wps:cNvCnPr>
                          <a:cxnSpLocks noChangeShapeType="1"/>
                        </wps:cNvCnPr>
                        <wps:spPr bwMode="auto">
                          <a:xfrm>
                            <a:off x="6531" y="744"/>
                            <a:ext cx="489"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7728731" name="Picture 1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718" y="692"/>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1027451" name="Line 175"/>
                        <wps:cNvCnPr>
                          <a:cxnSpLocks noChangeShapeType="1"/>
                        </wps:cNvCnPr>
                        <wps:spPr bwMode="auto">
                          <a:xfrm>
                            <a:off x="6531" y="884"/>
                            <a:ext cx="489"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58260991" name="Picture 1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6718" y="833"/>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3961933" name="Rectangle 177"/>
                        <wps:cNvSpPr>
                          <a:spLocks noChangeArrowheads="1"/>
                        </wps:cNvSpPr>
                        <wps:spPr bwMode="auto">
                          <a:xfrm>
                            <a:off x="7020" y="399"/>
                            <a:ext cx="40" cy="553"/>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6528028" name="Line 178"/>
                        <wps:cNvCnPr>
                          <a:cxnSpLocks noChangeShapeType="1"/>
                        </wps:cNvCnPr>
                        <wps:spPr bwMode="auto">
                          <a:xfrm>
                            <a:off x="2326" y="4040"/>
                            <a:ext cx="2432"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44724452" name="Freeform 179"/>
                        <wps:cNvSpPr>
                          <a:spLocks/>
                        </wps:cNvSpPr>
                        <wps:spPr bwMode="auto">
                          <a:xfrm>
                            <a:off x="3677" y="3781"/>
                            <a:ext cx="32" cy="27"/>
                          </a:xfrm>
                          <a:custGeom>
                            <a:avLst/>
                            <a:gdLst>
                              <a:gd name="T0" fmla="+- 0 3702 3677"/>
                              <a:gd name="T1" fmla="*/ T0 w 32"/>
                              <a:gd name="T2" fmla="+- 0 3808 3781"/>
                              <a:gd name="T3" fmla="*/ 3808 h 27"/>
                              <a:gd name="T4" fmla="+- 0 3685 3677"/>
                              <a:gd name="T5" fmla="*/ T4 w 32"/>
                              <a:gd name="T6" fmla="+- 0 3808 3781"/>
                              <a:gd name="T7" fmla="*/ 3808 h 27"/>
                              <a:gd name="T8" fmla="+- 0 3677 3677"/>
                              <a:gd name="T9" fmla="*/ T8 w 32"/>
                              <a:gd name="T10" fmla="+- 0 3802 3781"/>
                              <a:gd name="T11" fmla="*/ 3802 h 27"/>
                              <a:gd name="T12" fmla="+- 0 3677 3677"/>
                              <a:gd name="T13" fmla="*/ T12 w 32"/>
                              <a:gd name="T14" fmla="+- 0 3788 3781"/>
                              <a:gd name="T15" fmla="*/ 3788 h 27"/>
                              <a:gd name="T16" fmla="+- 0 3685 3677"/>
                              <a:gd name="T17" fmla="*/ T16 w 32"/>
                              <a:gd name="T18" fmla="+- 0 3781 3781"/>
                              <a:gd name="T19" fmla="*/ 3781 h 27"/>
                              <a:gd name="T20" fmla="+- 0 3702 3677"/>
                              <a:gd name="T21" fmla="*/ T20 w 32"/>
                              <a:gd name="T22" fmla="+- 0 3781 3781"/>
                              <a:gd name="T23" fmla="*/ 3781 h 27"/>
                              <a:gd name="T24" fmla="+- 0 3709 3677"/>
                              <a:gd name="T25" fmla="*/ T24 w 32"/>
                              <a:gd name="T26" fmla="+- 0 3788 3781"/>
                              <a:gd name="T27" fmla="*/ 3788 h 27"/>
                              <a:gd name="T28" fmla="+- 0 3709 3677"/>
                              <a:gd name="T29" fmla="*/ T28 w 32"/>
                              <a:gd name="T30" fmla="+- 0 3795 3781"/>
                              <a:gd name="T31" fmla="*/ 3795 h 27"/>
                              <a:gd name="T32" fmla="+- 0 3709 3677"/>
                              <a:gd name="T33" fmla="*/ T32 w 32"/>
                              <a:gd name="T34" fmla="+- 0 3802 3781"/>
                              <a:gd name="T35" fmla="*/ 3802 h 27"/>
                              <a:gd name="T36" fmla="+- 0 3702 3677"/>
                              <a:gd name="T37" fmla="*/ T36 w 32"/>
                              <a:gd name="T38" fmla="+- 0 3808 3781"/>
                              <a:gd name="T39" fmla="*/ 380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27">
                                <a:moveTo>
                                  <a:pt x="25" y="27"/>
                                </a:moveTo>
                                <a:lnTo>
                                  <a:pt x="8" y="27"/>
                                </a:lnTo>
                                <a:lnTo>
                                  <a:pt x="0" y="21"/>
                                </a:lnTo>
                                <a:lnTo>
                                  <a:pt x="0" y="7"/>
                                </a:lnTo>
                                <a:lnTo>
                                  <a:pt x="8" y="0"/>
                                </a:lnTo>
                                <a:lnTo>
                                  <a:pt x="25" y="0"/>
                                </a:lnTo>
                                <a:lnTo>
                                  <a:pt x="32" y="7"/>
                                </a:lnTo>
                                <a:lnTo>
                                  <a:pt x="32" y="14"/>
                                </a:lnTo>
                                <a:lnTo>
                                  <a:pt x="32" y="21"/>
                                </a:lnTo>
                                <a:lnTo>
                                  <a:pt x="25"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557086" name="Freeform 180"/>
                        <wps:cNvSpPr>
                          <a:spLocks/>
                        </wps:cNvSpPr>
                        <wps:spPr bwMode="auto">
                          <a:xfrm>
                            <a:off x="3677" y="3781"/>
                            <a:ext cx="32" cy="27"/>
                          </a:xfrm>
                          <a:custGeom>
                            <a:avLst/>
                            <a:gdLst>
                              <a:gd name="T0" fmla="+- 0 3709 3677"/>
                              <a:gd name="T1" fmla="*/ T0 w 32"/>
                              <a:gd name="T2" fmla="+- 0 3795 3781"/>
                              <a:gd name="T3" fmla="*/ 3795 h 27"/>
                              <a:gd name="T4" fmla="+- 0 3709 3677"/>
                              <a:gd name="T5" fmla="*/ T4 w 32"/>
                              <a:gd name="T6" fmla="+- 0 3788 3781"/>
                              <a:gd name="T7" fmla="*/ 3788 h 27"/>
                              <a:gd name="T8" fmla="+- 0 3702 3677"/>
                              <a:gd name="T9" fmla="*/ T8 w 32"/>
                              <a:gd name="T10" fmla="+- 0 3781 3781"/>
                              <a:gd name="T11" fmla="*/ 3781 h 27"/>
                              <a:gd name="T12" fmla="+- 0 3693 3677"/>
                              <a:gd name="T13" fmla="*/ T12 w 32"/>
                              <a:gd name="T14" fmla="+- 0 3781 3781"/>
                              <a:gd name="T15" fmla="*/ 3781 h 27"/>
                              <a:gd name="T16" fmla="+- 0 3685 3677"/>
                              <a:gd name="T17" fmla="*/ T16 w 32"/>
                              <a:gd name="T18" fmla="+- 0 3781 3781"/>
                              <a:gd name="T19" fmla="*/ 3781 h 27"/>
                              <a:gd name="T20" fmla="+- 0 3677 3677"/>
                              <a:gd name="T21" fmla="*/ T20 w 32"/>
                              <a:gd name="T22" fmla="+- 0 3788 3781"/>
                              <a:gd name="T23" fmla="*/ 3788 h 27"/>
                              <a:gd name="T24" fmla="+- 0 3677 3677"/>
                              <a:gd name="T25" fmla="*/ T24 w 32"/>
                              <a:gd name="T26" fmla="+- 0 3795 3781"/>
                              <a:gd name="T27" fmla="*/ 3795 h 27"/>
                              <a:gd name="T28" fmla="+- 0 3677 3677"/>
                              <a:gd name="T29" fmla="*/ T28 w 32"/>
                              <a:gd name="T30" fmla="+- 0 3802 3781"/>
                              <a:gd name="T31" fmla="*/ 3802 h 27"/>
                              <a:gd name="T32" fmla="+- 0 3685 3677"/>
                              <a:gd name="T33" fmla="*/ T32 w 32"/>
                              <a:gd name="T34" fmla="+- 0 3808 3781"/>
                              <a:gd name="T35" fmla="*/ 3808 h 27"/>
                              <a:gd name="T36" fmla="+- 0 3693 3677"/>
                              <a:gd name="T37" fmla="*/ T36 w 32"/>
                              <a:gd name="T38" fmla="+- 0 3808 3781"/>
                              <a:gd name="T39" fmla="*/ 3808 h 27"/>
                              <a:gd name="T40" fmla="+- 0 3702 3677"/>
                              <a:gd name="T41" fmla="*/ T40 w 32"/>
                              <a:gd name="T42" fmla="+- 0 3808 3781"/>
                              <a:gd name="T43" fmla="*/ 3808 h 27"/>
                              <a:gd name="T44" fmla="+- 0 3709 3677"/>
                              <a:gd name="T45" fmla="*/ T44 w 32"/>
                              <a:gd name="T46" fmla="+- 0 3802 3781"/>
                              <a:gd name="T47" fmla="*/ 3802 h 27"/>
                              <a:gd name="T48" fmla="+- 0 3709 3677"/>
                              <a:gd name="T49" fmla="*/ T48 w 32"/>
                              <a:gd name="T50" fmla="+- 0 3795 3781"/>
                              <a:gd name="T51" fmla="*/ 3795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27">
                                <a:moveTo>
                                  <a:pt x="32" y="14"/>
                                </a:moveTo>
                                <a:lnTo>
                                  <a:pt x="32" y="7"/>
                                </a:lnTo>
                                <a:lnTo>
                                  <a:pt x="25" y="0"/>
                                </a:lnTo>
                                <a:lnTo>
                                  <a:pt x="16" y="0"/>
                                </a:lnTo>
                                <a:lnTo>
                                  <a:pt x="8" y="0"/>
                                </a:lnTo>
                                <a:lnTo>
                                  <a:pt x="0" y="7"/>
                                </a:lnTo>
                                <a:lnTo>
                                  <a:pt x="0" y="14"/>
                                </a:lnTo>
                                <a:lnTo>
                                  <a:pt x="0" y="21"/>
                                </a:lnTo>
                                <a:lnTo>
                                  <a:pt x="8" y="27"/>
                                </a:lnTo>
                                <a:lnTo>
                                  <a:pt x="16" y="27"/>
                                </a:lnTo>
                                <a:lnTo>
                                  <a:pt x="25" y="27"/>
                                </a:lnTo>
                                <a:lnTo>
                                  <a:pt x="32" y="21"/>
                                </a:lnTo>
                                <a:lnTo>
                                  <a:pt x="32" y="14"/>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58232" name="Freeform 181"/>
                        <wps:cNvSpPr>
                          <a:spLocks/>
                        </wps:cNvSpPr>
                        <wps:spPr bwMode="auto">
                          <a:xfrm>
                            <a:off x="3686" y="3787"/>
                            <a:ext cx="13" cy="13"/>
                          </a:xfrm>
                          <a:custGeom>
                            <a:avLst/>
                            <a:gdLst>
                              <a:gd name="T0" fmla="+- 0 3696 3687"/>
                              <a:gd name="T1" fmla="*/ T0 w 13"/>
                              <a:gd name="T2" fmla="+- 0 3800 3788"/>
                              <a:gd name="T3" fmla="*/ 3800 h 13"/>
                              <a:gd name="T4" fmla="+- 0 3690 3687"/>
                              <a:gd name="T5" fmla="*/ T4 w 13"/>
                              <a:gd name="T6" fmla="+- 0 3800 3788"/>
                              <a:gd name="T7" fmla="*/ 3800 h 13"/>
                              <a:gd name="T8" fmla="+- 0 3687 3687"/>
                              <a:gd name="T9" fmla="*/ T8 w 13"/>
                              <a:gd name="T10" fmla="+- 0 3797 3788"/>
                              <a:gd name="T11" fmla="*/ 3797 h 13"/>
                              <a:gd name="T12" fmla="+- 0 3687 3687"/>
                              <a:gd name="T13" fmla="*/ T12 w 13"/>
                              <a:gd name="T14" fmla="+- 0 3791 3788"/>
                              <a:gd name="T15" fmla="*/ 3791 h 13"/>
                              <a:gd name="T16" fmla="+- 0 3690 3687"/>
                              <a:gd name="T17" fmla="*/ T16 w 13"/>
                              <a:gd name="T18" fmla="+- 0 3788 3788"/>
                              <a:gd name="T19" fmla="*/ 3788 h 13"/>
                              <a:gd name="T20" fmla="+- 0 3696 3687"/>
                              <a:gd name="T21" fmla="*/ T20 w 13"/>
                              <a:gd name="T22" fmla="+- 0 3788 3788"/>
                              <a:gd name="T23" fmla="*/ 3788 h 13"/>
                              <a:gd name="T24" fmla="+- 0 3699 3687"/>
                              <a:gd name="T25" fmla="*/ T24 w 13"/>
                              <a:gd name="T26" fmla="+- 0 3791 3788"/>
                              <a:gd name="T27" fmla="*/ 3791 h 13"/>
                              <a:gd name="T28" fmla="+- 0 3699 3687"/>
                              <a:gd name="T29" fmla="*/ T28 w 13"/>
                              <a:gd name="T30" fmla="+- 0 3794 3788"/>
                              <a:gd name="T31" fmla="*/ 3794 h 13"/>
                              <a:gd name="T32" fmla="+- 0 3699 3687"/>
                              <a:gd name="T33" fmla="*/ T32 w 13"/>
                              <a:gd name="T34" fmla="+- 0 3797 3788"/>
                              <a:gd name="T35" fmla="*/ 3797 h 13"/>
                              <a:gd name="T36" fmla="+- 0 3696 3687"/>
                              <a:gd name="T37" fmla="*/ T36 w 13"/>
                              <a:gd name="T38" fmla="+- 0 3800 3788"/>
                              <a:gd name="T39" fmla="*/ 3800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2"/>
                                </a:moveTo>
                                <a:lnTo>
                                  <a:pt x="3" y="12"/>
                                </a:lnTo>
                                <a:lnTo>
                                  <a:pt x="0" y="9"/>
                                </a:lnTo>
                                <a:lnTo>
                                  <a:pt x="0" y="3"/>
                                </a:lnTo>
                                <a:lnTo>
                                  <a:pt x="3" y="0"/>
                                </a:lnTo>
                                <a:lnTo>
                                  <a:pt x="9" y="0"/>
                                </a:lnTo>
                                <a:lnTo>
                                  <a:pt x="12" y="3"/>
                                </a:lnTo>
                                <a:lnTo>
                                  <a:pt x="12" y="6"/>
                                </a:lnTo>
                                <a:lnTo>
                                  <a:pt x="12" y="9"/>
                                </a:lnTo>
                                <a:lnTo>
                                  <a:pt x="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674007" name="Freeform 182"/>
                        <wps:cNvSpPr>
                          <a:spLocks/>
                        </wps:cNvSpPr>
                        <wps:spPr bwMode="auto">
                          <a:xfrm>
                            <a:off x="3686" y="3787"/>
                            <a:ext cx="13" cy="13"/>
                          </a:xfrm>
                          <a:custGeom>
                            <a:avLst/>
                            <a:gdLst>
                              <a:gd name="T0" fmla="+- 0 3699 3687"/>
                              <a:gd name="T1" fmla="*/ T0 w 13"/>
                              <a:gd name="T2" fmla="+- 0 3794 3788"/>
                              <a:gd name="T3" fmla="*/ 3794 h 13"/>
                              <a:gd name="T4" fmla="+- 0 3699 3687"/>
                              <a:gd name="T5" fmla="*/ T4 w 13"/>
                              <a:gd name="T6" fmla="+- 0 3791 3788"/>
                              <a:gd name="T7" fmla="*/ 3791 h 13"/>
                              <a:gd name="T8" fmla="+- 0 3696 3687"/>
                              <a:gd name="T9" fmla="*/ T8 w 13"/>
                              <a:gd name="T10" fmla="+- 0 3788 3788"/>
                              <a:gd name="T11" fmla="*/ 3788 h 13"/>
                              <a:gd name="T12" fmla="+- 0 3693 3687"/>
                              <a:gd name="T13" fmla="*/ T12 w 13"/>
                              <a:gd name="T14" fmla="+- 0 3788 3788"/>
                              <a:gd name="T15" fmla="*/ 3788 h 13"/>
                              <a:gd name="T16" fmla="+- 0 3690 3687"/>
                              <a:gd name="T17" fmla="*/ T16 w 13"/>
                              <a:gd name="T18" fmla="+- 0 3788 3788"/>
                              <a:gd name="T19" fmla="*/ 3788 h 13"/>
                              <a:gd name="T20" fmla="+- 0 3687 3687"/>
                              <a:gd name="T21" fmla="*/ T20 w 13"/>
                              <a:gd name="T22" fmla="+- 0 3791 3788"/>
                              <a:gd name="T23" fmla="*/ 3791 h 13"/>
                              <a:gd name="T24" fmla="+- 0 3687 3687"/>
                              <a:gd name="T25" fmla="*/ T24 w 13"/>
                              <a:gd name="T26" fmla="+- 0 3794 3788"/>
                              <a:gd name="T27" fmla="*/ 3794 h 13"/>
                              <a:gd name="T28" fmla="+- 0 3687 3687"/>
                              <a:gd name="T29" fmla="*/ T28 w 13"/>
                              <a:gd name="T30" fmla="+- 0 3797 3788"/>
                              <a:gd name="T31" fmla="*/ 3797 h 13"/>
                              <a:gd name="T32" fmla="+- 0 3690 3687"/>
                              <a:gd name="T33" fmla="*/ T32 w 13"/>
                              <a:gd name="T34" fmla="+- 0 3800 3788"/>
                              <a:gd name="T35" fmla="*/ 3800 h 13"/>
                              <a:gd name="T36" fmla="+- 0 3693 3687"/>
                              <a:gd name="T37" fmla="*/ T36 w 13"/>
                              <a:gd name="T38" fmla="+- 0 3800 3788"/>
                              <a:gd name="T39" fmla="*/ 3800 h 13"/>
                              <a:gd name="T40" fmla="+- 0 3696 3687"/>
                              <a:gd name="T41" fmla="*/ T40 w 13"/>
                              <a:gd name="T42" fmla="+- 0 3800 3788"/>
                              <a:gd name="T43" fmla="*/ 3800 h 13"/>
                              <a:gd name="T44" fmla="+- 0 3699 3687"/>
                              <a:gd name="T45" fmla="*/ T44 w 13"/>
                              <a:gd name="T46" fmla="+- 0 3797 3788"/>
                              <a:gd name="T47" fmla="*/ 3797 h 13"/>
                              <a:gd name="T48" fmla="+- 0 3699 3687"/>
                              <a:gd name="T49" fmla="*/ T48 w 13"/>
                              <a:gd name="T50" fmla="+- 0 3794 3788"/>
                              <a:gd name="T51" fmla="*/ 3794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9" y="0"/>
                                </a:lnTo>
                                <a:lnTo>
                                  <a:pt x="6" y="0"/>
                                </a:lnTo>
                                <a:lnTo>
                                  <a:pt x="3" y="0"/>
                                </a:lnTo>
                                <a:lnTo>
                                  <a:pt x="0" y="3"/>
                                </a:lnTo>
                                <a:lnTo>
                                  <a:pt x="0" y="6"/>
                                </a:lnTo>
                                <a:lnTo>
                                  <a:pt x="0" y="9"/>
                                </a:lnTo>
                                <a:lnTo>
                                  <a:pt x="3" y="12"/>
                                </a:lnTo>
                                <a:lnTo>
                                  <a:pt x="6" y="12"/>
                                </a:lnTo>
                                <a:lnTo>
                                  <a:pt x="9" y="12"/>
                                </a:lnTo>
                                <a:lnTo>
                                  <a:pt x="12" y="9"/>
                                </a:lnTo>
                                <a:lnTo>
                                  <a:pt x="12" y="6"/>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617474" name="Freeform 183"/>
                        <wps:cNvSpPr>
                          <a:spLocks/>
                        </wps:cNvSpPr>
                        <wps:spPr bwMode="auto">
                          <a:xfrm>
                            <a:off x="4398" y="4026"/>
                            <a:ext cx="33" cy="27"/>
                          </a:xfrm>
                          <a:custGeom>
                            <a:avLst/>
                            <a:gdLst>
                              <a:gd name="T0" fmla="+- 0 4423 4398"/>
                              <a:gd name="T1" fmla="*/ T0 w 33"/>
                              <a:gd name="T2" fmla="+- 0 4053 4026"/>
                              <a:gd name="T3" fmla="*/ 4053 h 27"/>
                              <a:gd name="T4" fmla="+- 0 4406 4398"/>
                              <a:gd name="T5" fmla="*/ T4 w 33"/>
                              <a:gd name="T6" fmla="+- 0 4053 4026"/>
                              <a:gd name="T7" fmla="*/ 4053 h 27"/>
                              <a:gd name="T8" fmla="+- 0 4398 4398"/>
                              <a:gd name="T9" fmla="*/ T8 w 33"/>
                              <a:gd name="T10" fmla="+- 0 4047 4026"/>
                              <a:gd name="T11" fmla="*/ 4047 h 27"/>
                              <a:gd name="T12" fmla="+- 0 4398 4398"/>
                              <a:gd name="T13" fmla="*/ T12 w 33"/>
                              <a:gd name="T14" fmla="+- 0 4033 4026"/>
                              <a:gd name="T15" fmla="*/ 4033 h 27"/>
                              <a:gd name="T16" fmla="+- 0 4406 4398"/>
                              <a:gd name="T17" fmla="*/ T16 w 33"/>
                              <a:gd name="T18" fmla="+- 0 4026 4026"/>
                              <a:gd name="T19" fmla="*/ 4026 h 27"/>
                              <a:gd name="T20" fmla="+- 0 4423 4398"/>
                              <a:gd name="T21" fmla="*/ T20 w 33"/>
                              <a:gd name="T22" fmla="+- 0 4026 4026"/>
                              <a:gd name="T23" fmla="*/ 4026 h 27"/>
                              <a:gd name="T24" fmla="+- 0 4431 4398"/>
                              <a:gd name="T25" fmla="*/ T24 w 33"/>
                              <a:gd name="T26" fmla="+- 0 4033 4026"/>
                              <a:gd name="T27" fmla="*/ 4033 h 27"/>
                              <a:gd name="T28" fmla="+- 0 4431 4398"/>
                              <a:gd name="T29" fmla="*/ T28 w 33"/>
                              <a:gd name="T30" fmla="+- 0 4040 4026"/>
                              <a:gd name="T31" fmla="*/ 4040 h 27"/>
                              <a:gd name="T32" fmla="+- 0 4431 4398"/>
                              <a:gd name="T33" fmla="*/ T32 w 33"/>
                              <a:gd name="T34" fmla="+- 0 4047 4026"/>
                              <a:gd name="T35" fmla="*/ 4047 h 27"/>
                              <a:gd name="T36" fmla="+- 0 4423 4398"/>
                              <a:gd name="T37" fmla="*/ T36 w 33"/>
                              <a:gd name="T38" fmla="+- 0 4053 4026"/>
                              <a:gd name="T39" fmla="*/ 4053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 h="27">
                                <a:moveTo>
                                  <a:pt x="25" y="27"/>
                                </a:moveTo>
                                <a:lnTo>
                                  <a:pt x="8" y="27"/>
                                </a:lnTo>
                                <a:lnTo>
                                  <a:pt x="0" y="21"/>
                                </a:lnTo>
                                <a:lnTo>
                                  <a:pt x="0" y="7"/>
                                </a:lnTo>
                                <a:lnTo>
                                  <a:pt x="8" y="0"/>
                                </a:lnTo>
                                <a:lnTo>
                                  <a:pt x="25" y="0"/>
                                </a:lnTo>
                                <a:lnTo>
                                  <a:pt x="33" y="7"/>
                                </a:lnTo>
                                <a:lnTo>
                                  <a:pt x="33" y="14"/>
                                </a:lnTo>
                                <a:lnTo>
                                  <a:pt x="33" y="21"/>
                                </a:lnTo>
                                <a:lnTo>
                                  <a:pt x="25"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6659850" name="Freeform 184"/>
                        <wps:cNvSpPr>
                          <a:spLocks/>
                        </wps:cNvSpPr>
                        <wps:spPr bwMode="auto">
                          <a:xfrm>
                            <a:off x="4398" y="4026"/>
                            <a:ext cx="33" cy="27"/>
                          </a:xfrm>
                          <a:custGeom>
                            <a:avLst/>
                            <a:gdLst>
                              <a:gd name="T0" fmla="+- 0 4431 4398"/>
                              <a:gd name="T1" fmla="*/ T0 w 33"/>
                              <a:gd name="T2" fmla="+- 0 4040 4026"/>
                              <a:gd name="T3" fmla="*/ 4040 h 27"/>
                              <a:gd name="T4" fmla="+- 0 4431 4398"/>
                              <a:gd name="T5" fmla="*/ T4 w 33"/>
                              <a:gd name="T6" fmla="+- 0 4033 4026"/>
                              <a:gd name="T7" fmla="*/ 4033 h 27"/>
                              <a:gd name="T8" fmla="+- 0 4423 4398"/>
                              <a:gd name="T9" fmla="*/ T8 w 33"/>
                              <a:gd name="T10" fmla="+- 0 4026 4026"/>
                              <a:gd name="T11" fmla="*/ 4026 h 27"/>
                              <a:gd name="T12" fmla="+- 0 4414 4398"/>
                              <a:gd name="T13" fmla="*/ T12 w 33"/>
                              <a:gd name="T14" fmla="+- 0 4026 4026"/>
                              <a:gd name="T15" fmla="*/ 4026 h 27"/>
                              <a:gd name="T16" fmla="+- 0 4406 4398"/>
                              <a:gd name="T17" fmla="*/ T16 w 33"/>
                              <a:gd name="T18" fmla="+- 0 4026 4026"/>
                              <a:gd name="T19" fmla="*/ 4026 h 27"/>
                              <a:gd name="T20" fmla="+- 0 4398 4398"/>
                              <a:gd name="T21" fmla="*/ T20 w 33"/>
                              <a:gd name="T22" fmla="+- 0 4033 4026"/>
                              <a:gd name="T23" fmla="*/ 4033 h 27"/>
                              <a:gd name="T24" fmla="+- 0 4398 4398"/>
                              <a:gd name="T25" fmla="*/ T24 w 33"/>
                              <a:gd name="T26" fmla="+- 0 4040 4026"/>
                              <a:gd name="T27" fmla="*/ 4040 h 27"/>
                              <a:gd name="T28" fmla="+- 0 4398 4398"/>
                              <a:gd name="T29" fmla="*/ T28 w 33"/>
                              <a:gd name="T30" fmla="+- 0 4047 4026"/>
                              <a:gd name="T31" fmla="*/ 4047 h 27"/>
                              <a:gd name="T32" fmla="+- 0 4406 4398"/>
                              <a:gd name="T33" fmla="*/ T32 w 33"/>
                              <a:gd name="T34" fmla="+- 0 4053 4026"/>
                              <a:gd name="T35" fmla="*/ 4053 h 27"/>
                              <a:gd name="T36" fmla="+- 0 4414 4398"/>
                              <a:gd name="T37" fmla="*/ T36 w 33"/>
                              <a:gd name="T38" fmla="+- 0 4053 4026"/>
                              <a:gd name="T39" fmla="*/ 4053 h 27"/>
                              <a:gd name="T40" fmla="+- 0 4423 4398"/>
                              <a:gd name="T41" fmla="*/ T40 w 33"/>
                              <a:gd name="T42" fmla="+- 0 4053 4026"/>
                              <a:gd name="T43" fmla="*/ 4053 h 27"/>
                              <a:gd name="T44" fmla="+- 0 4431 4398"/>
                              <a:gd name="T45" fmla="*/ T44 w 33"/>
                              <a:gd name="T46" fmla="+- 0 4047 4026"/>
                              <a:gd name="T47" fmla="*/ 4047 h 27"/>
                              <a:gd name="T48" fmla="+- 0 4431 4398"/>
                              <a:gd name="T49" fmla="*/ T48 w 33"/>
                              <a:gd name="T50" fmla="+- 0 4040 4026"/>
                              <a:gd name="T51" fmla="*/ 404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3" h="27">
                                <a:moveTo>
                                  <a:pt x="33" y="14"/>
                                </a:moveTo>
                                <a:lnTo>
                                  <a:pt x="33" y="7"/>
                                </a:lnTo>
                                <a:lnTo>
                                  <a:pt x="25" y="0"/>
                                </a:lnTo>
                                <a:lnTo>
                                  <a:pt x="16" y="0"/>
                                </a:lnTo>
                                <a:lnTo>
                                  <a:pt x="8" y="0"/>
                                </a:lnTo>
                                <a:lnTo>
                                  <a:pt x="0" y="7"/>
                                </a:lnTo>
                                <a:lnTo>
                                  <a:pt x="0" y="14"/>
                                </a:lnTo>
                                <a:lnTo>
                                  <a:pt x="0" y="21"/>
                                </a:lnTo>
                                <a:lnTo>
                                  <a:pt x="8" y="27"/>
                                </a:lnTo>
                                <a:lnTo>
                                  <a:pt x="16" y="27"/>
                                </a:lnTo>
                                <a:lnTo>
                                  <a:pt x="25" y="27"/>
                                </a:lnTo>
                                <a:lnTo>
                                  <a:pt x="33" y="21"/>
                                </a:lnTo>
                                <a:lnTo>
                                  <a:pt x="33" y="14"/>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63830" name="Freeform 185"/>
                        <wps:cNvSpPr>
                          <a:spLocks/>
                        </wps:cNvSpPr>
                        <wps:spPr bwMode="auto">
                          <a:xfrm>
                            <a:off x="4408" y="4032"/>
                            <a:ext cx="13" cy="13"/>
                          </a:xfrm>
                          <a:custGeom>
                            <a:avLst/>
                            <a:gdLst>
                              <a:gd name="T0" fmla="+- 0 4417 4408"/>
                              <a:gd name="T1" fmla="*/ T0 w 13"/>
                              <a:gd name="T2" fmla="+- 0 4045 4033"/>
                              <a:gd name="T3" fmla="*/ 4045 h 13"/>
                              <a:gd name="T4" fmla="+- 0 4411 4408"/>
                              <a:gd name="T5" fmla="*/ T4 w 13"/>
                              <a:gd name="T6" fmla="+- 0 4045 4033"/>
                              <a:gd name="T7" fmla="*/ 4045 h 13"/>
                              <a:gd name="T8" fmla="+- 0 4408 4408"/>
                              <a:gd name="T9" fmla="*/ T8 w 13"/>
                              <a:gd name="T10" fmla="+- 0 4042 4033"/>
                              <a:gd name="T11" fmla="*/ 4042 h 13"/>
                              <a:gd name="T12" fmla="+- 0 4408 4408"/>
                              <a:gd name="T13" fmla="*/ T12 w 13"/>
                              <a:gd name="T14" fmla="+- 0 4036 4033"/>
                              <a:gd name="T15" fmla="*/ 4036 h 13"/>
                              <a:gd name="T16" fmla="+- 0 4411 4408"/>
                              <a:gd name="T17" fmla="*/ T16 w 13"/>
                              <a:gd name="T18" fmla="+- 0 4033 4033"/>
                              <a:gd name="T19" fmla="*/ 4033 h 13"/>
                              <a:gd name="T20" fmla="+- 0 4417 4408"/>
                              <a:gd name="T21" fmla="*/ T20 w 13"/>
                              <a:gd name="T22" fmla="+- 0 4033 4033"/>
                              <a:gd name="T23" fmla="*/ 4033 h 13"/>
                              <a:gd name="T24" fmla="+- 0 4421 4408"/>
                              <a:gd name="T25" fmla="*/ T24 w 13"/>
                              <a:gd name="T26" fmla="+- 0 4036 4033"/>
                              <a:gd name="T27" fmla="*/ 4036 h 13"/>
                              <a:gd name="T28" fmla="+- 0 4421 4408"/>
                              <a:gd name="T29" fmla="*/ T28 w 13"/>
                              <a:gd name="T30" fmla="+- 0 4039 4033"/>
                              <a:gd name="T31" fmla="*/ 4039 h 13"/>
                              <a:gd name="T32" fmla="+- 0 4421 4408"/>
                              <a:gd name="T33" fmla="*/ T32 w 13"/>
                              <a:gd name="T34" fmla="+- 0 4042 4033"/>
                              <a:gd name="T35" fmla="*/ 4042 h 13"/>
                              <a:gd name="T36" fmla="+- 0 4417 4408"/>
                              <a:gd name="T37" fmla="*/ T36 w 13"/>
                              <a:gd name="T38" fmla="+- 0 4045 4033"/>
                              <a:gd name="T39" fmla="*/ 4045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2"/>
                                </a:moveTo>
                                <a:lnTo>
                                  <a:pt x="3" y="12"/>
                                </a:lnTo>
                                <a:lnTo>
                                  <a:pt x="0" y="9"/>
                                </a:lnTo>
                                <a:lnTo>
                                  <a:pt x="0" y="3"/>
                                </a:lnTo>
                                <a:lnTo>
                                  <a:pt x="3" y="0"/>
                                </a:lnTo>
                                <a:lnTo>
                                  <a:pt x="9" y="0"/>
                                </a:lnTo>
                                <a:lnTo>
                                  <a:pt x="13" y="3"/>
                                </a:lnTo>
                                <a:lnTo>
                                  <a:pt x="13" y="6"/>
                                </a:lnTo>
                                <a:lnTo>
                                  <a:pt x="13" y="9"/>
                                </a:lnTo>
                                <a:lnTo>
                                  <a:pt x="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693396" name="Freeform 186"/>
                        <wps:cNvSpPr>
                          <a:spLocks/>
                        </wps:cNvSpPr>
                        <wps:spPr bwMode="auto">
                          <a:xfrm>
                            <a:off x="4408" y="4032"/>
                            <a:ext cx="13" cy="13"/>
                          </a:xfrm>
                          <a:custGeom>
                            <a:avLst/>
                            <a:gdLst>
                              <a:gd name="T0" fmla="+- 0 4421 4408"/>
                              <a:gd name="T1" fmla="*/ T0 w 13"/>
                              <a:gd name="T2" fmla="+- 0 4039 4033"/>
                              <a:gd name="T3" fmla="*/ 4039 h 13"/>
                              <a:gd name="T4" fmla="+- 0 4421 4408"/>
                              <a:gd name="T5" fmla="*/ T4 w 13"/>
                              <a:gd name="T6" fmla="+- 0 4036 4033"/>
                              <a:gd name="T7" fmla="*/ 4036 h 13"/>
                              <a:gd name="T8" fmla="+- 0 4417 4408"/>
                              <a:gd name="T9" fmla="*/ T8 w 13"/>
                              <a:gd name="T10" fmla="+- 0 4033 4033"/>
                              <a:gd name="T11" fmla="*/ 4033 h 13"/>
                              <a:gd name="T12" fmla="+- 0 4414 4408"/>
                              <a:gd name="T13" fmla="*/ T12 w 13"/>
                              <a:gd name="T14" fmla="+- 0 4033 4033"/>
                              <a:gd name="T15" fmla="*/ 4033 h 13"/>
                              <a:gd name="T16" fmla="+- 0 4411 4408"/>
                              <a:gd name="T17" fmla="*/ T16 w 13"/>
                              <a:gd name="T18" fmla="+- 0 4033 4033"/>
                              <a:gd name="T19" fmla="*/ 4033 h 13"/>
                              <a:gd name="T20" fmla="+- 0 4408 4408"/>
                              <a:gd name="T21" fmla="*/ T20 w 13"/>
                              <a:gd name="T22" fmla="+- 0 4036 4033"/>
                              <a:gd name="T23" fmla="*/ 4036 h 13"/>
                              <a:gd name="T24" fmla="+- 0 4408 4408"/>
                              <a:gd name="T25" fmla="*/ T24 w 13"/>
                              <a:gd name="T26" fmla="+- 0 4039 4033"/>
                              <a:gd name="T27" fmla="*/ 4039 h 13"/>
                              <a:gd name="T28" fmla="+- 0 4408 4408"/>
                              <a:gd name="T29" fmla="*/ T28 w 13"/>
                              <a:gd name="T30" fmla="+- 0 4042 4033"/>
                              <a:gd name="T31" fmla="*/ 4042 h 13"/>
                              <a:gd name="T32" fmla="+- 0 4411 4408"/>
                              <a:gd name="T33" fmla="*/ T32 w 13"/>
                              <a:gd name="T34" fmla="+- 0 4045 4033"/>
                              <a:gd name="T35" fmla="*/ 4045 h 13"/>
                              <a:gd name="T36" fmla="+- 0 4414 4408"/>
                              <a:gd name="T37" fmla="*/ T36 w 13"/>
                              <a:gd name="T38" fmla="+- 0 4045 4033"/>
                              <a:gd name="T39" fmla="*/ 4045 h 13"/>
                              <a:gd name="T40" fmla="+- 0 4417 4408"/>
                              <a:gd name="T41" fmla="*/ T40 w 13"/>
                              <a:gd name="T42" fmla="+- 0 4045 4033"/>
                              <a:gd name="T43" fmla="*/ 4045 h 13"/>
                              <a:gd name="T44" fmla="+- 0 4421 4408"/>
                              <a:gd name="T45" fmla="*/ T44 w 13"/>
                              <a:gd name="T46" fmla="+- 0 4042 4033"/>
                              <a:gd name="T47" fmla="*/ 4042 h 13"/>
                              <a:gd name="T48" fmla="+- 0 4421 4408"/>
                              <a:gd name="T49" fmla="*/ T48 w 13"/>
                              <a:gd name="T50" fmla="+- 0 4039 4033"/>
                              <a:gd name="T51" fmla="*/ 4039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3" y="6"/>
                                </a:moveTo>
                                <a:lnTo>
                                  <a:pt x="13" y="3"/>
                                </a:lnTo>
                                <a:lnTo>
                                  <a:pt x="9" y="0"/>
                                </a:lnTo>
                                <a:lnTo>
                                  <a:pt x="6" y="0"/>
                                </a:lnTo>
                                <a:lnTo>
                                  <a:pt x="3" y="0"/>
                                </a:lnTo>
                                <a:lnTo>
                                  <a:pt x="0" y="3"/>
                                </a:lnTo>
                                <a:lnTo>
                                  <a:pt x="0" y="6"/>
                                </a:lnTo>
                                <a:lnTo>
                                  <a:pt x="0" y="9"/>
                                </a:lnTo>
                                <a:lnTo>
                                  <a:pt x="3" y="12"/>
                                </a:lnTo>
                                <a:lnTo>
                                  <a:pt x="6" y="12"/>
                                </a:lnTo>
                                <a:lnTo>
                                  <a:pt x="9" y="12"/>
                                </a:lnTo>
                                <a:lnTo>
                                  <a:pt x="13" y="9"/>
                                </a:lnTo>
                                <a:lnTo>
                                  <a:pt x="13" y="6"/>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5571100" name="Picture 1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593" y="3988"/>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9457217" name="Line 188"/>
                        <wps:cNvCnPr>
                          <a:cxnSpLocks noChangeShapeType="1"/>
                        </wps:cNvCnPr>
                        <wps:spPr bwMode="auto">
                          <a:xfrm>
                            <a:off x="2402" y="4636"/>
                            <a:ext cx="842"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5802518" name="Line 189"/>
                        <wps:cNvCnPr>
                          <a:cxnSpLocks noChangeShapeType="1"/>
                        </wps:cNvCnPr>
                        <wps:spPr bwMode="auto">
                          <a:xfrm>
                            <a:off x="3244" y="4040"/>
                            <a:ext cx="0" cy="595"/>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1958915" name="Freeform 190"/>
                        <wps:cNvSpPr>
                          <a:spLocks/>
                        </wps:cNvSpPr>
                        <wps:spPr bwMode="auto">
                          <a:xfrm>
                            <a:off x="3228" y="4027"/>
                            <a:ext cx="32" cy="27"/>
                          </a:xfrm>
                          <a:custGeom>
                            <a:avLst/>
                            <a:gdLst>
                              <a:gd name="T0" fmla="+- 0 3253 3228"/>
                              <a:gd name="T1" fmla="*/ T0 w 32"/>
                              <a:gd name="T2" fmla="+- 0 4054 4027"/>
                              <a:gd name="T3" fmla="*/ 4054 h 27"/>
                              <a:gd name="T4" fmla="+- 0 3236 3228"/>
                              <a:gd name="T5" fmla="*/ T4 w 32"/>
                              <a:gd name="T6" fmla="+- 0 4054 4027"/>
                              <a:gd name="T7" fmla="*/ 4054 h 27"/>
                              <a:gd name="T8" fmla="+- 0 3228 3228"/>
                              <a:gd name="T9" fmla="*/ T8 w 32"/>
                              <a:gd name="T10" fmla="+- 0 4048 4027"/>
                              <a:gd name="T11" fmla="*/ 4048 h 27"/>
                              <a:gd name="T12" fmla="+- 0 3228 3228"/>
                              <a:gd name="T13" fmla="*/ T12 w 32"/>
                              <a:gd name="T14" fmla="+- 0 4034 4027"/>
                              <a:gd name="T15" fmla="*/ 4034 h 27"/>
                              <a:gd name="T16" fmla="+- 0 3236 3228"/>
                              <a:gd name="T17" fmla="*/ T16 w 32"/>
                              <a:gd name="T18" fmla="+- 0 4027 4027"/>
                              <a:gd name="T19" fmla="*/ 4027 h 27"/>
                              <a:gd name="T20" fmla="+- 0 3253 3228"/>
                              <a:gd name="T21" fmla="*/ T20 w 32"/>
                              <a:gd name="T22" fmla="+- 0 4027 4027"/>
                              <a:gd name="T23" fmla="*/ 4027 h 27"/>
                              <a:gd name="T24" fmla="+- 0 3260 3228"/>
                              <a:gd name="T25" fmla="*/ T24 w 32"/>
                              <a:gd name="T26" fmla="+- 0 4034 4027"/>
                              <a:gd name="T27" fmla="*/ 4034 h 27"/>
                              <a:gd name="T28" fmla="+- 0 3260 3228"/>
                              <a:gd name="T29" fmla="*/ T28 w 32"/>
                              <a:gd name="T30" fmla="+- 0 4041 4027"/>
                              <a:gd name="T31" fmla="*/ 4041 h 27"/>
                              <a:gd name="T32" fmla="+- 0 3260 3228"/>
                              <a:gd name="T33" fmla="*/ T32 w 32"/>
                              <a:gd name="T34" fmla="+- 0 4048 4027"/>
                              <a:gd name="T35" fmla="*/ 4048 h 27"/>
                              <a:gd name="T36" fmla="+- 0 3253 3228"/>
                              <a:gd name="T37" fmla="*/ T36 w 32"/>
                              <a:gd name="T38" fmla="+- 0 4054 4027"/>
                              <a:gd name="T39" fmla="*/ 4054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27">
                                <a:moveTo>
                                  <a:pt x="25" y="27"/>
                                </a:moveTo>
                                <a:lnTo>
                                  <a:pt x="8" y="27"/>
                                </a:lnTo>
                                <a:lnTo>
                                  <a:pt x="0" y="21"/>
                                </a:lnTo>
                                <a:lnTo>
                                  <a:pt x="0" y="7"/>
                                </a:lnTo>
                                <a:lnTo>
                                  <a:pt x="8" y="0"/>
                                </a:lnTo>
                                <a:lnTo>
                                  <a:pt x="25" y="0"/>
                                </a:lnTo>
                                <a:lnTo>
                                  <a:pt x="32" y="7"/>
                                </a:lnTo>
                                <a:lnTo>
                                  <a:pt x="32" y="14"/>
                                </a:lnTo>
                                <a:lnTo>
                                  <a:pt x="32" y="21"/>
                                </a:lnTo>
                                <a:lnTo>
                                  <a:pt x="25"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339227" name="Freeform 191"/>
                        <wps:cNvSpPr>
                          <a:spLocks/>
                        </wps:cNvSpPr>
                        <wps:spPr bwMode="auto">
                          <a:xfrm>
                            <a:off x="3228" y="4027"/>
                            <a:ext cx="32" cy="27"/>
                          </a:xfrm>
                          <a:custGeom>
                            <a:avLst/>
                            <a:gdLst>
                              <a:gd name="T0" fmla="+- 0 3260 3228"/>
                              <a:gd name="T1" fmla="*/ T0 w 32"/>
                              <a:gd name="T2" fmla="+- 0 4041 4027"/>
                              <a:gd name="T3" fmla="*/ 4041 h 27"/>
                              <a:gd name="T4" fmla="+- 0 3260 3228"/>
                              <a:gd name="T5" fmla="*/ T4 w 32"/>
                              <a:gd name="T6" fmla="+- 0 4034 4027"/>
                              <a:gd name="T7" fmla="*/ 4034 h 27"/>
                              <a:gd name="T8" fmla="+- 0 3253 3228"/>
                              <a:gd name="T9" fmla="*/ T8 w 32"/>
                              <a:gd name="T10" fmla="+- 0 4027 4027"/>
                              <a:gd name="T11" fmla="*/ 4027 h 27"/>
                              <a:gd name="T12" fmla="+- 0 3244 3228"/>
                              <a:gd name="T13" fmla="*/ T12 w 32"/>
                              <a:gd name="T14" fmla="+- 0 4027 4027"/>
                              <a:gd name="T15" fmla="*/ 4027 h 27"/>
                              <a:gd name="T16" fmla="+- 0 3236 3228"/>
                              <a:gd name="T17" fmla="*/ T16 w 32"/>
                              <a:gd name="T18" fmla="+- 0 4027 4027"/>
                              <a:gd name="T19" fmla="*/ 4027 h 27"/>
                              <a:gd name="T20" fmla="+- 0 3228 3228"/>
                              <a:gd name="T21" fmla="*/ T20 w 32"/>
                              <a:gd name="T22" fmla="+- 0 4034 4027"/>
                              <a:gd name="T23" fmla="*/ 4034 h 27"/>
                              <a:gd name="T24" fmla="+- 0 3228 3228"/>
                              <a:gd name="T25" fmla="*/ T24 w 32"/>
                              <a:gd name="T26" fmla="+- 0 4041 4027"/>
                              <a:gd name="T27" fmla="*/ 4041 h 27"/>
                              <a:gd name="T28" fmla="+- 0 3228 3228"/>
                              <a:gd name="T29" fmla="*/ T28 w 32"/>
                              <a:gd name="T30" fmla="+- 0 4048 4027"/>
                              <a:gd name="T31" fmla="*/ 4048 h 27"/>
                              <a:gd name="T32" fmla="+- 0 3236 3228"/>
                              <a:gd name="T33" fmla="*/ T32 w 32"/>
                              <a:gd name="T34" fmla="+- 0 4054 4027"/>
                              <a:gd name="T35" fmla="*/ 4054 h 27"/>
                              <a:gd name="T36" fmla="+- 0 3244 3228"/>
                              <a:gd name="T37" fmla="*/ T36 w 32"/>
                              <a:gd name="T38" fmla="+- 0 4054 4027"/>
                              <a:gd name="T39" fmla="*/ 4054 h 27"/>
                              <a:gd name="T40" fmla="+- 0 3253 3228"/>
                              <a:gd name="T41" fmla="*/ T40 w 32"/>
                              <a:gd name="T42" fmla="+- 0 4054 4027"/>
                              <a:gd name="T43" fmla="*/ 4054 h 27"/>
                              <a:gd name="T44" fmla="+- 0 3260 3228"/>
                              <a:gd name="T45" fmla="*/ T44 w 32"/>
                              <a:gd name="T46" fmla="+- 0 4048 4027"/>
                              <a:gd name="T47" fmla="*/ 4048 h 27"/>
                              <a:gd name="T48" fmla="+- 0 3260 3228"/>
                              <a:gd name="T49" fmla="*/ T48 w 32"/>
                              <a:gd name="T50" fmla="+- 0 4041 4027"/>
                              <a:gd name="T51" fmla="*/ 4041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27">
                                <a:moveTo>
                                  <a:pt x="32" y="14"/>
                                </a:moveTo>
                                <a:lnTo>
                                  <a:pt x="32" y="7"/>
                                </a:lnTo>
                                <a:lnTo>
                                  <a:pt x="25" y="0"/>
                                </a:lnTo>
                                <a:lnTo>
                                  <a:pt x="16" y="0"/>
                                </a:lnTo>
                                <a:lnTo>
                                  <a:pt x="8" y="0"/>
                                </a:lnTo>
                                <a:lnTo>
                                  <a:pt x="0" y="7"/>
                                </a:lnTo>
                                <a:lnTo>
                                  <a:pt x="0" y="14"/>
                                </a:lnTo>
                                <a:lnTo>
                                  <a:pt x="0" y="21"/>
                                </a:lnTo>
                                <a:lnTo>
                                  <a:pt x="8" y="27"/>
                                </a:lnTo>
                                <a:lnTo>
                                  <a:pt x="16" y="27"/>
                                </a:lnTo>
                                <a:lnTo>
                                  <a:pt x="25" y="27"/>
                                </a:lnTo>
                                <a:lnTo>
                                  <a:pt x="32" y="21"/>
                                </a:lnTo>
                                <a:lnTo>
                                  <a:pt x="32" y="14"/>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926112" name="Freeform 192"/>
                        <wps:cNvSpPr>
                          <a:spLocks/>
                        </wps:cNvSpPr>
                        <wps:spPr bwMode="auto">
                          <a:xfrm>
                            <a:off x="3237" y="4033"/>
                            <a:ext cx="13" cy="13"/>
                          </a:xfrm>
                          <a:custGeom>
                            <a:avLst/>
                            <a:gdLst>
                              <a:gd name="T0" fmla="+- 0 3247 3238"/>
                              <a:gd name="T1" fmla="*/ T0 w 13"/>
                              <a:gd name="T2" fmla="+- 0 4046 4034"/>
                              <a:gd name="T3" fmla="*/ 4046 h 13"/>
                              <a:gd name="T4" fmla="+- 0 3241 3238"/>
                              <a:gd name="T5" fmla="*/ T4 w 13"/>
                              <a:gd name="T6" fmla="+- 0 4046 4034"/>
                              <a:gd name="T7" fmla="*/ 4046 h 13"/>
                              <a:gd name="T8" fmla="+- 0 3238 3238"/>
                              <a:gd name="T9" fmla="*/ T8 w 13"/>
                              <a:gd name="T10" fmla="+- 0 4043 4034"/>
                              <a:gd name="T11" fmla="*/ 4043 h 13"/>
                              <a:gd name="T12" fmla="+- 0 3238 3238"/>
                              <a:gd name="T13" fmla="*/ T12 w 13"/>
                              <a:gd name="T14" fmla="+- 0 4037 4034"/>
                              <a:gd name="T15" fmla="*/ 4037 h 13"/>
                              <a:gd name="T16" fmla="+- 0 3241 3238"/>
                              <a:gd name="T17" fmla="*/ T16 w 13"/>
                              <a:gd name="T18" fmla="+- 0 4034 4034"/>
                              <a:gd name="T19" fmla="*/ 4034 h 13"/>
                              <a:gd name="T20" fmla="+- 0 3247 3238"/>
                              <a:gd name="T21" fmla="*/ T20 w 13"/>
                              <a:gd name="T22" fmla="+- 0 4034 4034"/>
                              <a:gd name="T23" fmla="*/ 4034 h 13"/>
                              <a:gd name="T24" fmla="+- 0 3250 3238"/>
                              <a:gd name="T25" fmla="*/ T24 w 13"/>
                              <a:gd name="T26" fmla="+- 0 4037 4034"/>
                              <a:gd name="T27" fmla="*/ 4037 h 13"/>
                              <a:gd name="T28" fmla="+- 0 3250 3238"/>
                              <a:gd name="T29" fmla="*/ T28 w 13"/>
                              <a:gd name="T30" fmla="+- 0 4040 4034"/>
                              <a:gd name="T31" fmla="*/ 4040 h 13"/>
                              <a:gd name="T32" fmla="+- 0 3250 3238"/>
                              <a:gd name="T33" fmla="*/ T32 w 13"/>
                              <a:gd name="T34" fmla="+- 0 4043 4034"/>
                              <a:gd name="T35" fmla="*/ 4043 h 13"/>
                              <a:gd name="T36" fmla="+- 0 3247 3238"/>
                              <a:gd name="T37" fmla="*/ T36 w 13"/>
                              <a:gd name="T38" fmla="+- 0 4046 4034"/>
                              <a:gd name="T39" fmla="*/ 4046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2"/>
                                </a:moveTo>
                                <a:lnTo>
                                  <a:pt x="3" y="12"/>
                                </a:lnTo>
                                <a:lnTo>
                                  <a:pt x="0" y="9"/>
                                </a:lnTo>
                                <a:lnTo>
                                  <a:pt x="0" y="3"/>
                                </a:lnTo>
                                <a:lnTo>
                                  <a:pt x="3" y="0"/>
                                </a:lnTo>
                                <a:lnTo>
                                  <a:pt x="9" y="0"/>
                                </a:lnTo>
                                <a:lnTo>
                                  <a:pt x="12" y="3"/>
                                </a:lnTo>
                                <a:lnTo>
                                  <a:pt x="12" y="6"/>
                                </a:lnTo>
                                <a:lnTo>
                                  <a:pt x="12" y="9"/>
                                </a:lnTo>
                                <a:lnTo>
                                  <a:pt x="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6364231" name="Freeform 193"/>
                        <wps:cNvSpPr>
                          <a:spLocks/>
                        </wps:cNvSpPr>
                        <wps:spPr bwMode="auto">
                          <a:xfrm>
                            <a:off x="3237" y="4033"/>
                            <a:ext cx="13" cy="13"/>
                          </a:xfrm>
                          <a:custGeom>
                            <a:avLst/>
                            <a:gdLst>
                              <a:gd name="T0" fmla="+- 0 3250 3238"/>
                              <a:gd name="T1" fmla="*/ T0 w 13"/>
                              <a:gd name="T2" fmla="+- 0 4040 4034"/>
                              <a:gd name="T3" fmla="*/ 4040 h 13"/>
                              <a:gd name="T4" fmla="+- 0 3250 3238"/>
                              <a:gd name="T5" fmla="*/ T4 w 13"/>
                              <a:gd name="T6" fmla="+- 0 4037 4034"/>
                              <a:gd name="T7" fmla="*/ 4037 h 13"/>
                              <a:gd name="T8" fmla="+- 0 3247 3238"/>
                              <a:gd name="T9" fmla="*/ T8 w 13"/>
                              <a:gd name="T10" fmla="+- 0 4034 4034"/>
                              <a:gd name="T11" fmla="*/ 4034 h 13"/>
                              <a:gd name="T12" fmla="+- 0 3244 3238"/>
                              <a:gd name="T13" fmla="*/ T12 w 13"/>
                              <a:gd name="T14" fmla="+- 0 4034 4034"/>
                              <a:gd name="T15" fmla="*/ 4034 h 13"/>
                              <a:gd name="T16" fmla="+- 0 3241 3238"/>
                              <a:gd name="T17" fmla="*/ T16 w 13"/>
                              <a:gd name="T18" fmla="+- 0 4034 4034"/>
                              <a:gd name="T19" fmla="*/ 4034 h 13"/>
                              <a:gd name="T20" fmla="+- 0 3238 3238"/>
                              <a:gd name="T21" fmla="*/ T20 w 13"/>
                              <a:gd name="T22" fmla="+- 0 4037 4034"/>
                              <a:gd name="T23" fmla="*/ 4037 h 13"/>
                              <a:gd name="T24" fmla="+- 0 3238 3238"/>
                              <a:gd name="T25" fmla="*/ T24 w 13"/>
                              <a:gd name="T26" fmla="+- 0 4040 4034"/>
                              <a:gd name="T27" fmla="*/ 4040 h 13"/>
                              <a:gd name="T28" fmla="+- 0 3238 3238"/>
                              <a:gd name="T29" fmla="*/ T28 w 13"/>
                              <a:gd name="T30" fmla="+- 0 4043 4034"/>
                              <a:gd name="T31" fmla="*/ 4043 h 13"/>
                              <a:gd name="T32" fmla="+- 0 3241 3238"/>
                              <a:gd name="T33" fmla="*/ T32 w 13"/>
                              <a:gd name="T34" fmla="+- 0 4046 4034"/>
                              <a:gd name="T35" fmla="*/ 4046 h 13"/>
                              <a:gd name="T36" fmla="+- 0 3244 3238"/>
                              <a:gd name="T37" fmla="*/ T36 w 13"/>
                              <a:gd name="T38" fmla="+- 0 4046 4034"/>
                              <a:gd name="T39" fmla="*/ 4046 h 13"/>
                              <a:gd name="T40" fmla="+- 0 3247 3238"/>
                              <a:gd name="T41" fmla="*/ T40 w 13"/>
                              <a:gd name="T42" fmla="+- 0 4046 4034"/>
                              <a:gd name="T43" fmla="*/ 4046 h 13"/>
                              <a:gd name="T44" fmla="+- 0 3250 3238"/>
                              <a:gd name="T45" fmla="*/ T44 w 13"/>
                              <a:gd name="T46" fmla="+- 0 4043 4034"/>
                              <a:gd name="T47" fmla="*/ 4043 h 13"/>
                              <a:gd name="T48" fmla="+- 0 3250 3238"/>
                              <a:gd name="T49" fmla="*/ T48 w 13"/>
                              <a:gd name="T50" fmla="+- 0 4040 4034"/>
                              <a:gd name="T51" fmla="*/ 4040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9" y="0"/>
                                </a:lnTo>
                                <a:lnTo>
                                  <a:pt x="6" y="0"/>
                                </a:lnTo>
                                <a:lnTo>
                                  <a:pt x="3" y="0"/>
                                </a:lnTo>
                                <a:lnTo>
                                  <a:pt x="0" y="3"/>
                                </a:lnTo>
                                <a:lnTo>
                                  <a:pt x="0" y="6"/>
                                </a:lnTo>
                                <a:lnTo>
                                  <a:pt x="0" y="9"/>
                                </a:lnTo>
                                <a:lnTo>
                                  <a:pt x="3" y="12"/>
                                </a:lnTo>
                                <a:lnTo>
                                  <a:pt x="6" y="12"/>
                                </a:lnTo>
                                <a:lnTo>
                                  <a:pt x="9" y="12"/>
                                </a:lnTo>
                                <a:lnTo>
                                  <a:pt x="12" y="9"/>
                                </a:lnTo>
                                <a:lnTo>
                                  <a:pt x="12" y="6"/>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564708" name="Line 194"/>
                        <wps:cNvCnPr>
                          <a:cxnSpLocks noChangeShapeType="1"/>
                        </wps:cNvCnPr>
                        <wps:spPr bwMode="auto">
                          <a:xfrm>
                            <a:off x="2401" y="5257"/>
                            <a:ext cx="1476"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3353204" name="Line 195"/>
                        <wps:cNvCnPr>
                          <a:cxnSpLocks noChangeShapeType="1"/>
                        </wps:cNvCnPr>
                        <wps:spPr bwMode="auto">
                          <a:xfrm>
                            <a:off x="3877" y="4042"/>
                            <a:ext cx="0" cy="1215"/>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7033480" name="Freeform 196"/>
                        <wps:cNvSpPr>
                          <a:spLocks/>
                        </wps:cNvSpPr>
                        <wps:spPr bwMode="auto">
                          <a:xfrm>
                            <a:off x="3859" y="4024"/>
                            <a:ext cx="32" cy="27"/>
                          </a:xfrm>
                          <a:custGeom>
                            <a:avLst/>
                            <a:gdLst>
                              <a:gd name="T0" fmla="+- 0 3884 3860"/>
                              <a:gd name="T1" fmla="*/ T0 w 32"/>
                              <a:gd name="T2" fmla="+- 0 4051 4025"/>
                              <a:gd name="T3" fmla="*/ 4051 h 27"/>
                              <a:gd name="T4" fmla="+- 0 3867 3860"/>
                              <a:gd name="T5" fmla="*/ T4 w 32"/>
                              <a:gd name="T6" fmla="+- 0 4051 4025"/>
                              <a:gd name="T7" fmla="*/ 4051 h 27"/>
                              <a:gd name="T8" fmla="+- 0 3860 3860"/>
                              <a:gd name="T9" fmla="*/ T8 w 32"/>
                              <a:gd name="T10" fmla="+- 0 4045 4025"/>
                              <a:gd name="T11" fmla="*/ 4045 h 27"/>
                              <a:gd name="T12" fmla="+- 0 3860 3860"/>
                              <a:gd name="T13" fmla="*/ T12 w 32"/>
                              <a:gd name="T14" fmla="+- 0 4031 4025"/>
                              <a:gd name="T15" fmla="*/ 4031 h 27"/>
                              <a:gd name="T16" fmla="+- 0 3867 3860"/>
                              <a:gd name="T17" fmla="*/ T16 w 32"/>
                              <a:gd name="T18" fmla="+- 0 4025 4025"/>
                              <a:gd name="T19" fmla="*/ 4025 h 27"/>
                              <a:gd name="T20" fmla="+- 0 3884 3860"/>
                              <a:gd name="T21" fmla="*/ T20 w 32"/>
                              <a:gd name="T22" fmla="+- 0 4025 4025"/>
                              <a:gd name="T23" fmla="*/ 4025 h 27"/>
                              <a:gd name="T24" fmla="+- 0 3891 3860"/>
                              <a:gd name="T25" fmla="*/ T24 w 32"/>
                              <a:gd name="T26" fmla="+- 0 4031 4025"/>
                              <a:gd name="T27" fmla="*/ 4031 h 27"/>
                              <a:gd name="T28" fmla="+- 0 3891 3860"/>
                              <a:gd name="T29" fmla="*/ T28 w 32"/>
                              <a:gd name="T30" fmla="+- 0 4038 4025"/>
                              <a:gd name="T31" fmla="*/ 4038 h 27"/>
                              <a:gd name="T32" fmla="+- 0 3891 3860"/>
                              <a:gd name="T33" fmla="*/ T32 w 32"/>
                              <a:gd name="T34" fmla="+- 0 4045 4025"/>
                              <a:gd name="T35" fmla="*/ 4045 h 27"/>
                              <a:gd name="T36" fmla="+- 0 3884 3860"/>
                              <a:gd name="T37" fmla="*/ T36 w 32"/>
                              <a:gd name="T38" fmla="+- 0 4051 4025"/>
                              <a:gd name="T39" fmla="*/ 4051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 h="27">
                                <a:moveTo>
                                  <a:pt x="24" y="26"/>
                                </a:moveTo>
                                <a:lnTo>
                                  <a:pt x="7" y="26"/>
                                </a:lnTo>
                                <a:lnTo>
                                  <a:pt x="0" y="20"/>
                                </a:lnTo>
                                <a:lnTo>
                                  <a:pt x="0" y="6"/>
                                </a:lnTo>
                                <a:lnTo>
                                  <a:pt x="7" y="0"/>
                                </a:lnTo>
                                <a:lnTo>
                                  <a:pt x="24" y="0"/>
                                </a:lnTo>
                                <a:lnTo>
                                  <a:pt x="31" y="6"/>
                                </a:lnTo>
                                <a:lnTo>
                                  <a:pt x="31" y="13"/>
                                </a:lnTo>
                                <a:lnTo>
                                  <a:pt x="31" y="20"/>
                                </a:lnTo>
                                <a:lnTo>
                                  <a:pt x="24" y="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33583" name="Freeform 197"/>
                        <wps:cNvSpPr>
                          <a:spLocks/>
                        </wps:cNvSpPr>
                        <wps:spPr bwMode="auto">
                          <a:xfrm>
                            <a:off x="3859" y="4024"/>
                            <a:ext cx="32" cy="27"/>
                          </a:xfrm>
                          <a:custGeom>
                            <a:avLst/>
                            <a:gdLst>
                              <a:gd name="T0" fmla="+- 0 3891 3860"/>
                              <a:gd name="T1" fmla="*/ T0 w 32"/>
                              <a:gd name="T2" fmla="+- 0 4038 4025"/>
                              <a:gd name="T3" fmla="*/ 4038 h 27"/>
                              <a:gd name="T4" fmla="+- 0 3891 3860"/>
                              <a:gd name="T5" fmla="*/ T4 w 32"/>
                              <a:gd name="T6" fmla="+- 0 4031 4025"/>
                              <a:gd name="T7" fmla="*/ 4031 h 27"/>
                              <a:gd name="T8" fmla="+- 0 3884 3860"/>
                              <a:gd name="T9" fmla="*/ T8 w 32"/>
                              <a:gd name="T10" fmla="+- 0 4025 4025"/>
                              <a:gd name="T11" fmla="*/ 4025 h 27"/>
                              <a:gd name="T12" fmla="+- 0 3875 3860"/>
                              <a:gd name="T13" fmla="*/ T12 w 32"/>
                              <a:gd name="T14" fmla="+- 0 4025 4025"/>
                              <a:gd name="T15" fmla="*/ 4025 h 27"/>
                              <a:gd name="T16" fmla="+- 0 3867 3860"/>
                              <a:gd name="T17" fmla="*/ T16 w 32"/>
                              <a:gd name="T18" fmla="+- 0 4025 4025"/>
                              <a:gd name="T19" fmla="*/ 4025 h 27"/>
                              <a:gd name="T20" fmla="+- 0 3860 3860"/>
                              <a:gd name="T21" fmla="*/ T20 w 32"/>
                              <a:gd name="T22" fmla="+- 0 4031 4025"/>
                              <a:gd name="T23" fmla="*/ 4031 h 27"/>
                              <a:gd name="T24" fmla="+- 0 3860 3860"/>
                              <a:gd name="T25" fmla="*/ T24 w 32"/>
                              <a:gd name="T26" fmla="+- 0 4038 4025"/>
                              <a:gd name="T27" fmla="*/ 4038 h 27"/>
                              <a:gd name="T28" fmla="+- 0 3860 3860"/>
                              <a:gd name="T29" fmla="*/ T28 w 32"/>
                              <a:gd name="T30" fmla="+- 0 4045 4025"/>
                              <a:gd name="T31" fmla="*/ 4045 h 27"/>
                              <a:gd name="T32" fmla="+- 0 3867 3860"/>
                              <a:gd name="T33" fmla="*/ T32 w 32"/>
                              <a:gd name="T34" fmla="+- 0 4051 4025"/>
                              <a:gd name="T35" fmla="*/ 4051 h 27"/>
                              <a:gd name="T36" fmla="+- 0 3875 3860"/>
                              <a:gd name="T37" fmla="*/ T36 w 32"/>
                              <a:gd name="T38" fmla="+- 0 4051 4025"/>
                              <a:gd name="T39" fmla="*/ 4051 h 27"/>
                              <a:gd name="T40" fmla="+- 0 3884 3860"/>
                              <a:gd name="T41" fmla="*/ T40 w 32"/>
                              <a:gd name="T42" fmla="+- 0 4051 4025"/>
                              <a:gd name="T43" fmla="*/ 4051 h 27"/>
                              <a:gd name="T44" fmla="+- 0 3891 3860"/>
                              <a:gd name="T45" fmla="*/ T44 w 32"/>
                              <a:gd name="T46" fmla="+- 0 4045 4025"/>
                              <a:gd name="T47" fmla="*/ 4045 h 27"/>
                              <a:gd name="T48" fmla="+- 0 3891 3860"/>
                              <a:gd name="T49" fmla="*/ T48 w 32"/>
                              <a:gd name="T50" fmla="+- 0 4038 4025"/>
                              <a:gd name="T51" fmla="*/ 403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2" h="27">
                                <a:moveTo>
                                  <a:pt x="31" y="13"/>
                                </a:moveTo>
                                <a:lnTo>
                                  <a:pt x="31" y="6"/>
                                </a:lnTo>
                                <a:lnTo>
                                  <a:pt x="24" y="0"/>
                                </a:lnTo>
                                <a:lnTo>
                                  <a:pt x="15" y="0"/>
                                </a:lnTo>
                                <a:lnTo>
                                  <a:pt x="7" y="0"/>
                                </a:lnTo>
                                <a:lnTo>
                                  <a:pt x="0" y="6"/>
                                </a:lnTo>
                                <a:lnTo>
                                  <a:pt x="0" y="13"/>
                                </a:lnTo>
                                <a:lnTo>
                                  <a:pt x="0" y="20"/>
                                </a:lnTo>
                                <a:lnTo>
                                  <a:pt x="7" y="26"/>
                                </a:lnTo>
                                <a:lnTo>
                                  <a:pt x="15" y="26"/>
                                </a:lnTo>
                                <a:lnTo>
                                  <a:pt x="24" y="26"/>
                                </a:lnTo>
                                <a:lnTo>
                                  <a:pt x="31" y="20"/>
                                </a:lnTo>
                                <a:lnTo>
                                  <a:pt x="31" y="13"/>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0219632" name="Freeform 198"/>
                        <wps:cNvSpPr>
                          <a:spLocks/>
                        </wps:cNvSpPr>
                        <wps:spPr bwMode="auto">
                          <a:xfrm>
                            <a:off x="3869" y="4030"/>
                            <a:ext cx="13" cy="13"/>
                          </a:xfrm>
                          <a:custGeom>
                            <a:avLst/>
                            <a:gdLst>
                              <a:gd name="T0" fmla="+- 0 3878 3869"/>
                              <a:gd name="T1" fmla="*/ T0 w 13"/>
                              <a:gd name="T2" fmla="+- 0 4043 4031"/>
                              <a:gd name="T3" fmla="*/ 4043 h 13"/>
                              <a:gd name="T4" fmla="+- 0 3872 3869"/>
                              <a:gd name="T5" fmla="*/ T4 w 13"/>
                              <a:gd name="T6" fmla="+- 0 4043 4031"/>
                              <a:gd name="T7" fmla="*/ 4043 h 13"/>
                              <a:gd name="T8" fmla="+- 0 3869 3869"/>
                              <a:gd name="T9" fmla="*/ T8 w 13"/>
                              <a:gd name="T10" fmla="+- 0 4040 4031"/>
                              <a:gd name="T11" fmla="*/ 4040 h 13"/>
                              <a:gd name="T12" fmla="+- 0 3869 3869"/>
                              <a:gd name="T13" fmla="*/ T12 w 13"/>
                              <a:gd name="T14" fmla="+- 0 4034 4031"/>
                              <a:gd name="T15" fmla="*/ 4034 h 13"/>
                              <a:gd name="T16" fmla="+- 0 3872 3869"/>
                              <a:gd name="T17" fmla="*/ T16 w 13"/>
                              <a:gd name="T18" fmla="+- 0 4031 4031"/>
                              <a:gd name="T19" fmla="*/ 4031 h 13"/>
                              <a:gd name="T20" fmla="+- 0 3878 3869"/>
                              <a:gd name="T21" fmla="*/ T20 w 13"/>
                              <a:gd name="T22" fmla="+- 0 4031 4031"/>
                              <a:gd name="T23" fmla="*/ 4031 h 13"/>
                              <a:gd name="T24" fmla="+- 0 3881 3869"/>
                              <a:gd name="T25" fmla="*/ T24 w 13"/>
                              <a:gd name="T26" fmla="+- 0 4034 4031"/>
                              <a:gd name="T27" fmla="*/ 4034 h 13"/>
                              <a:gd name="T28" fmla="+- 0 3881 3869"/>
                              <a:gd name="T29" fmla="*/ T28 w 13"/>
                              <a:gd name="T30" fmla="+- 0 4037 4031"/>
                              <a:gd name="T31" fmla="*/ 4037 h 13"/>
                              <a:gd name="T32" fmla="+- 0 3881 3869"/>
                              <a:gd name="T33" fmla="*/ T32 w 13"/>
                              <a:gd name="T34" fmla="+- 0 4040 4031"/>
                              <a:gd name="T35" fmla="*/ 4040 h 13"/>
                              <a:gd name="T36" fmla="+- 0 3878 3869"/>
                              <a:gd name="T37" fmla="*/ T36 w 13"/>
                              <a:gd name="T38" fmla="+- 0 4043 4031"/>
                              <a:gd name="T39" fmla="*/ 4043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 h="13">
                                <a:moveTo>
                                  <a:pt x="9" y="12"/>
                                </a:moveTo>
                                <a:lnTo>
                                  <a:pt x="3" y="12"/>
                                </a:lnTo>
                                <a:lnTo>
                                  <a:pt x="0" y="9"/>
                                </a:lnTo>
                                <a:lnTo>
                                  <a:pt x="0" y="3"/>
                                </a:lnTo>
                                <a:lnTo>
                                  <a:pt x="3" y="0"/>
                                </a:lnTo>
                                <a:lnTo>
                                  <a:pt x="9" y="0"/>
                                </a:lnTo>
                                <a:lnTo>
                                  <a:pt x="12" y="3"/>
                                </a:lnTo>
                                <a:lnTo>
                                  <a:pt x="12" y="6"/>
                                </a:lnTo>
                                <a:lnTo>
                                  <a:pt x="12" y="9"/>
                                </a:lnTo>
                                <a:lnTo>
                                  <a:pt x="9" y="1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301495" name="Freeform 199"/>
                        <wps:cNvSpPr>
                          <a:spLocks/>
                        </wps:cNvSpPr>
                        <wps:spPr bwMode="auto">
                          <a:xfrm>
                            <a:off x="3869" y="4030"/>
                            <a:ext cx="13" cy="13"/>
                          </a:xfrm>
                          <a:custGeom>
                            <a:avLst/>
                            <a:gdLst>
                              <a:gd name="T0" fmla="+- 0 3881 3869"/>
                              <a:gd name="T1" fmla="*/ T0 w 13"/>
                              <a:gd name="T2" fmla="+- 0 4037 4031"/>
                              <a:gd name="T3" fmla="*/ 4037 h 13"/>
                              <a:gd name="T4" fmla="+- 0 3881 3869"/>
                              <a:gd name="T5" fmla="*/ T4 w 13"/>
                              <a:gd name="T6" fmla="+- 0 4034 4031"/>
                              <a:gd name="T7" fmla="*/ 4034 h 13"/>
                              <a:gd name="T8" fmla="+- 0 3878 3869"/>
                              <a:gd name="T9" fmla="*/ T8 w 13"/>
                              <a:gd name="T10" fmla="+- 0 4031 4031"/>
                              <a:gd name="T11" fmla="*/ 4031 h 13"/>
                              <a:gd name="T12" fmla="+- 0 3875 3869"/>
                              <a:gd name="T13" fmla="*/ T12 w 13"/>
                              <a:gd name="T14" fmla="+- 0 4031 4031"/>
                              <a:gd name="T15" fmla="*/ 4031 h 13"/>
                              <a:gd name="T16" fmla="+- 0 3872 3869"/>
                              <a:gd name="T17" fmla="*/ T16 w 13"/>
                              <a:gd name="T18" fmla="+- 0 4031 4031"/>
                              <a:gd name="T19" fmla="*/ 4031 h 13"/>
                              <a:gd name="T20" fmla="+- 0 3869 3869"/>
                              <a:gd name="T21" fmla="*/ T20 w 13"/>
                              <a:gd name="T22" fmla="+- 0 4034 4031"/>
                              <a:gd name="T23" fmla="*/ 4034 h 13"/>
                              <a:gd name="T24" fmla="+- 0 3869 3869"/>
                              <a:gd name="T25" fmla="*/ T24 w 13"/>
                              <a:gd name="T26" fmla="+- 0 4037 4031"/>
                              <a:gd name="T27" fmla="*/ 4037 h 13"/>
                              <a:gd name="T28" fmla="+- 0 3869 3869"/>
                              <a:gd name="T29" fmla="*/ T28 w 13"/>
                              <a:gd name="T30" fmla="+- 0 4040 4031"/>
                              <a:gd name="T31" fmla="*/ 4040 h 13"/>
                              <a:gd name="T32" fmla="+- 0 3872 3869"/>
                              <a:gd name="T33" fmla="*/ T32 w 13"/>
                              <a:gd name="T34" fmla="+- 0 4043 4031"/>
                              <a:gd name="T35" fmla="*/ 4043 h 13"/>
                              <a:gd name="T36" fmla="+- 0 3875 3869"/>
                              <a:gd name="T37" fmla="*/ T36 w 13"/>
                              <a:gd name="T38" fmla="+- 0 4043 4031"/>
                              <a:gd name="T39" fmla="*/ 4043 h 13"/>
                              <a:gd name="T40" fmla="+- 0 3878 3869"/>
                              <a:gd name="T41" fmla="*/ T40 w 13"/>
                              <a:gd name="T42" fmla="+- 0 4043 4031"/>
                              <a:gd name="T43" fmla="*/ 4043 h 13"/>
                              <a:gd name="T44" fmla="+- 0 3881 3869"/>
                              <a:gd name="T45" fmla="*/ T44 w 13"/>
                              <a:gd name="T46" fmla="+- 0 4040 4031"/>
                              <a:gd name="T47" fmla="*/ 4040 h 13"/>
                              <a:gd name="T48" fmla="+- 0 3881 3869"/>
                              <a:gd name="T49" fmla="*/ T48 w 13"/>
                              <a:gd name="T50" fmla="+- 0 4037 4031"/>
                              <a:gd name="T51" fmla="*/ 4037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3" h="13">
                                <a:moveTo>
                                  <a:pt x="12" y="6"/>
                                </a:moveTo>
                                <a:lnTo>
                                  <a:pt x="12" y="3"/>
                                </a:lnTo>
                                <a:lnTo>
                                  <a:pt x="9" y="0"/>
                                </a:lnTo>
                                <a:lnTo>
                                  <a:pt x="6" y="0"/>
                                </a:lnTo>
                                <a:lnTo>
                                  <a:pt x="3" y="0"/>
                                </a:lnTo>
                                <a:lnTo>
                                  <a:pt x="0" y="3"/>
                                </a:lnTo>
                                <a:lnTo>
                                  <a:pt x="0" y="6"/>
                                </a:lnTo>
                                <a:lnTo>
                                  <a:pt x="0" y="9"/>
                                </a:lnTo>
                                <a:lnTo>
                                  <a:pt x="3" y="12"/>
                                </a:lnTo>
                                <a:lnTo>
                                  <a:pt x="6" y="12"/>
                                </a:lnTo>
                                <a:lnTo>
                                  <a:pt x="9" y="12"/>
                                </a:lnTo>
                                <a:lnTo>
                                  <a:pt x="12" y="9"/>
                                </a:lnTo>
                                <a:lnTo>
                                  <a:pt x="12" y="6"/>
                                </a:lnTo>
                                <a:close/>
                              </a:path>
                            </a:pathLst>
                          </a:custGeom>
                          <a:noFill/>
                          <a:ln w="64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1795539" name="Line 200"/>
                        <wps:cNvCnPr>
                          <a:cxnSpLocks noChangeShapeType="1"/>
                        </wps:cNvCnPr>
                        <wps:spPr bwMode="auto">
                          <a:xfrm>
                            <a:off x="3980" y="2886"/>
                            <a:ext cx="575"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53354223" name="Picture 2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79" y="2835"/>
                            <a:ext cx="106"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2972845" name="Line 202"/>
                        <wps:cNvCnPr>
                          <a:cxnSpLocks noChangeShapeType="1"/>
                        </wps:cNvCnPr>
                        <wps:spPr bwMode="auto">
                          <a:xfrm>
                            <a:off x="4416" y="3113"/>
                            <a:ext cx="0" cy="927"/>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7322210" name="Line 203"/>
                        <wps:cNvCnPr>
                          <a:cxnSpLocks noChangeShapeType="1"/>
                        </wps:cNvCnPr>
                        <wps:spPr bwMode="auto">
                          <a:xfrm>
                            <a:off x="4234" y="2966"/>
                            <a:ext cx="0" cy="81"/>
                          </a:xfrm>
                          <a:prstGeom prst="line">
                            <a:avLst/>
                          </a:prstGeom>
                          <a:noFill/>
                          <a:ln w="1076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6851889" name="Line 204"/>
                        <wps:cNvCnPr>
                          <a:cxnSpLocks noChangeShapeType="1"/>
                        </wps:cNvCnPr>
                        <wps:spPr bwMode="auto">
                          <a:xfrm>
                            <a:off x="2643" y="3879"/>
                            <a:ext cx="0" cy="81"/>
                          </a:xfrm>
                          <a:prstGeom prst="line">
                            <a:avLst/>
                          </a:prstGeom>
                          <a:noFill/>
                          <a:ln w="1076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9326832" name="Line 205"/>
                        <wps:cNvCnPr>
                          <a:cxnSpLocks noChangeShapeType="1"/>
                        </wps:cNvCnPr>
                        <wps:spPr bwMode="auto">
                          <a:xfrm>
                            <a:off x="8423" y="3495"/>
                            <a:ext cx="0" cy="0"/>
                          </a:xfrm>
                          <a:prstGeom prst="line">
                            <a:avLst/>
                          </a:prstGeom>
                          <a:noFill/>
                          <a:ln w="1076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77599493" name="Picture 20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6714" y="5984"/>
                            <a:ext cx="129"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5328528" name="Line 207"/>
                        <wps:cNvCnPr>
                          <a:cxnSpLocks noChangeShapeType="1"/>
                        </wps:cNvCnPr>
                        <wps:spPr bwMode="auto">
                          <a:xfrm>
                            <a:off x="6718" y="4884"/>
                            <a:ext cx="128"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50242445" name="Line 208"/>
                        <wps:cNvCnPr>
                          <a:cxnSpLocks noChangeShapeType="1"/>
                        </wps:cNvCnPr>
                        <wps:spPr bwMode="auto">
                          <a:xfrm>
                            <a:off x="6746" y="4924"/>
                            <a:ext cx="68" cy="0"/>
                          </a:xfrm>
                          <a:prstGeom prst="line">
                            <a:avLst/>
                          </a:prstGeom>
                          <a:noFill/>
                          <a:ln w="64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0674630" name="Text Box 209"/>
                        <wps:cNvSpPr txBox="1">
                          <a:spLocks noChangeArrowheads="1"/>
                        </wps:cNvSpPr>
                        <wps:spPr bwMode="auto">
                          <a:xfrm>
                            <a:off x="1450" y="305"/>
                            <a:ext cx="951" cy="2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93F8F" w14:textId="77777777" w:rsidR="00B56931" w:rsidRDefault="00B56931" w:rsidP="00B56931">
                              <w:pPr>
                                <w:spacing w:line="186" w:lineRule="exact"/>
                                <w:rPr>
                                  <w:sz w:val="17"/>
                                </w:rPr>
                              </w:pPr>
                              <w:r>
                                <w:rPr>
                                  <w:sz w:val="17"/>
                                </w:rPr>
                                <w:t>ALU&amp;REG</w:t>
                              </w:r>
                              <w:r>
                                <w:rPr>
                                  <w:sz w:val="17"/>
                                </w:rPr>
                                <w:t>单元</w:t>
                              </w:r>
                            </w:p>
                            <w:p w14:paraId="1D980ADF" w14:textId="77777777" w:rsidR="00B56931" w:rsidRDefault="00B56931" w:rsidP="00B56931">
                              <w:pPr>
                                <w:spacing w:before="52" w:line="156" w:lineRule="auto"/>
                                <w:ind w:left="314" w:right="211" w:firstLine="248"/>
                                <w:jc w:val="right"/>
                                <w:rPr>
                                  <w:sz w:val="17"/>
                                </w:rPr>
                              </w:pPr>
                              <w:r>
                                <w:rPr>
                                  <w:sz w:val="17"/>
                                </w:rPr>
                                <w:t>CN</w:t>
                              </w:r>
                              <w:r>
                                <w:rPr>
                                  <w:spacing w:val="-82"/>
                                  <w:sz w:val="17"/>
                                </w:rPr>
                                <w:t xml:space="preserve"> </w:t>
                              </w:r>
                              <w:r>
                                <w:rPr>
                                  <w:sz w:val="17"/>
                                </w:rPr>
                                <w:t>S3</w:t>
                              </w:r>
                              <w:r>
                                <w:rPr>
                                  <w:spacing w:val="2"/>
                                  <w:sz w:val="17"/>
                                </w:rPr>
                                <w:t xml:space="preserve"> </w:t>
                              </w:r>
                              <w:r>
                                <w:rPr>
                                  <w:sz w:val="17"/>
                                </w:rPr>
                                <w:t>S2</w:t>
                              </w:r>
                              <w:r>
                                <w:rPr>
                                  <w:spacing w:val="2"/>
                                  <w:sz w:val="17"/>
                                </w:rPr>
                                <w:t xml:space="preserve"> </w:t>
                              </w:r>
                              <w:r>
                                <w:rPr>
                                  <w:sz w:val="17"/>
                                </w:rPr>
                                <w:t>S1</w:t>
                              </w:r>
                              <w:r>
                                <w:rPr>
                                  <w:spacing w:val="2"/>
                                  <w:sz w:val="17"/>
                                </w:rPr>
                                <w:t xml:space="preserve"> </w:t>
                              </w:r>
                              <w:r>
                                <w:rPr>
                                  <w:sz w:val="17"/>
                                </w:rPr>
                                <w:t>S0</w:t>
                              </w:r>
                              <w:r>
                                <w:rPr>
                                  <w:spacing w:val="1"/>
                                  <w:sz w:val="17"/>
                                </w:rPr>
                                <w:t xml:space="preserve"> </w:t>
                              </w:r>
                              <w:r>
                                <w:rPr>
                                  <w:sz w:val="17"/>
                                </w:rPr>
                                <w:t>LDA</w:t>
                              </w:r>
                              <w:r>
                                <w:rPr>
                                  <w:spacing w:val="1"/>
                                  <w:sz w:val="17"/>
                                </w:rPr>
                                <w:t xml:space="preserve"> </w:t>
                              </w:r>
                              <w:r>
                                <w:rPr>
                                  <w:sz w:val="17"/>
                                </w:rPr>
                                <w:t>LDB</w:t>
                              </w:r>
                              <w:r>
                                <w:rPr>
                                  <w:spacing w:val="1"/>
                                  <w:sz w:val="17"/>
                                </w:rPr>
                                <w:t xml:space="preserve"> </w:t>
                              </w:r>
                              <w:r>
                                <w:rPr>
                                  <w:spacing w:val="-1"/>
                                  <w:sz w:val="17"/>
                                </w:rPr>
                                <w:t>ALU_B</w:t>
                              </w:r>
                            </w:p>
                            <w:p w14:paraId="6CE5D025" w14:textId="77777777" w:rsidR="00B56931" w:rsidRDefault="00B56931" w:rsidP="00B56931">
                              <w:pPr>
                                <w:spacing w:before="73" w:line="309" w:lineRule="auto"/>
                                <w:ind w:left="514" w:right="96" w:hanging="4"/>
                                <w:jc w:val="right"/>
                                <w:rPr>
                                  <w:sz w:val="17"/>
                                </w:rPr>
                              </w:pPr>
                              <w:r>
                                <w:rPr>
                                  <w:sz w:val="17"/>
                                </w:rPr>
                                <w:t>R0_B</w:t>
                              </w:r>
                              <w:r>
                                <w:rPr>
                                  <w:spacing w:val="-82"/>
                                  <w:sz w:val="17"/>
                                </w:rPr>
                                <w:t xml:space="preserve"> </w:t>
                              </w:r>
                              <w:r>
                                <w:rPr>
                                  <w:spacing w:val="-1"/>
                                  <w:sz w:val="17"/>
                                </w:rPr>
                                <w:t>LDR0</w:t>
                              </w:r>
                            </w:p>
                            <w:p w14:paraId="476F120E" w14:textId="77777777" w:rsidR="00B56931" w:rsidRDefault="00B56931" w:rsidP="00B56931">
                              <w:pPr>
                                <w:spacing w:before="67" w:line="163" w:lineRule="auto"/>
                                <w:ind w:left="531" w:right="100"/>
                                <w:jc w:val="right"/>
                                <w:rPr>
                                  <w:sz w:val="17"/>
                                </w:rPr>
                              </w:pPr>
                              <w:r>
                                <w:rPr>
                                  <w:sz w:val="17"/>
                                </w:rPr>
                                <w:t>FC</w:t>
                              </w:r>
                              <w:r>
                                <w:rPr>
                                  <w:spacing w:val="-83"/>
                                  <w:sz w:val="17"/>
                                </w:rPr>
                                <w:t xml:space="preserve"> </w:t>
                              </w:r>
                              <w:r>
                                <w:rPr>
                                  <w:sz w:val="17"/>
                                </w:rPr>
                                <w:t>FZ</w:t>
                              </w:r>
                            </w:p>
                          </w:txbxContent>
                        </wps:txbx>
                        <wps:bodyPr rot="0" vert="horz" wrap="square" lIns="0" tIns="0" rIns="0" bIns="0" anchor="t" anchorCtr="0" upright="1">
                          <a:noAutofit/>
                        </wps:bodyPr>
                      </wps:wsp>
                      <wps:wsp>
                        <wps:cNvPr id="1928647485" name="Text Box 210"/>
                        <wps:cNvSpPr txBox="1">
                          <a:spLocks noChangeArrowheads="1"/>
                        </wps:cNvSpPr>
                        <wps:spPr bwMode="auto">
                          <a:xfrm>
                            <a:off x="2846" y="288"/>
                            <a:ext cx="1055" cy="2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46B3F" w14:textId="77777777" w:rsidR="00B56931" w:rsidRDefault="00B56931" w:rsidP="00B56931">
                              <w:pPr>
                                <w:spacing w:line="194" w:lineRule="exact"/>
                                <w:ind w:left="185"/>
                                <w:rPr>
                                  <w:sz w:val="17"/>
                                </w:rPr>
                              </w:pPr>
                              <w:r>
                                <w:rPr>
                                  <w:w w:val="95"/>
                                  <w:sz w:val="17"/>
                                </w:rPr>
                                <w:t>控制器单元</w:t>
                              </w:r>
                            </w:p>
                            <w:p w14:paraId="2963004B" w14:textId="77777777" w:rsidR="00B56931" w:rsidRDefault="00B56931" w:rsidP="00B56931">
                              <w:pPr>
                                <w:spacing w:before="65" w:line="153" w:lineRule="auto"/>
                                <w:ind w:left="88" w:right="692" w:hanging="3"/>
                                <w:rPr>
                                  <w:sz w:val="17"/>
                                </w:rPr>
                              </w:pPr>
                              <w:r>
                                <w:rPr>
                                  <w:sz w:val="17"/>
                                </w:rPr>
                                <w:t>CN</w:t>
                              </w:r>
                              <w:r>
                                <w:rPr>
                                  <w:spacing w:val="1"/>
                                  <w:sz w:val="17"/>
                                </w:rPr>
                                <w:t xml:space="preserve"> </w:t>
                              </w:r>
                              <w:r>
                                <w:rPr>
                                  <w:sz w:val="17"/>
                                </w:rPr>
                                <w:t>S3</w:t>
                              </w:r>
                              <w:r>
                                <w:rPr>
                                  <w:spacing w:val="1"/>
                                  <w:sz w:val="17"/>
                                </w:rPr>
                                <w:t xml:space="preserve"> </w:t>
                              </w:r>
                              <w:r>
                                <w:rPr>
                                  <w:sz w:val="17"/>
                                </w:rPr>
                                <w:t>S2</w:t>
                              </w:r>
                              <w:r>
                                <w:rPr>
                                  <w:spacing w:val="1"/>
                                  <w:sz w:val="17"/>
                                </w:rPr>
                                <w:t xml:space="preserve"> </w:t>
                              </w:r>
                              <w:r>
                                <w:rPr>
                                  <w:sz w:val="17"/>
                                </w:rPr>
                                <w:t>S1</w:t>
                              </w:r>
                              <w:r>
                                <w:rPr>
                                  <w:spacing w:val="1"/>
                                  <w:sz w:val="17"/>
                                </w:rPr>
                                <w:t xml:space="preserve"> </w:t>
                              </w:r>
                              <w:r>
                                <w:rPr>
                                  <w:sz w:val="17"/>
                                </w:rPr>
                                <w:t>S0</w:t>
                              </w:r>
                              <w:r>
                                <w:rPr>
                                  <w:spacing w:val="1"/>
                                  <w:sz w:val="17"/>
                                </w:rPr>
                                <w:t xml:space="preserve"> </w:t>
                              </w:r>
                              <w:r>
                                <w:rPr>
                                  <w:sz w:val="17"/>
                                </w:rPr>
                                <w:t>LDA</w:t>
                              </w:r>
                              <w:r>
                                <w:rPr>
                                  <w:spacing w:val="-83"/>
                                  <w:sz w:val="17"/>
                                </w:rPr>
                                <w:t xml:space="preserve"> </w:t>
                              </w:r>
                              <w:r>
                                <w:rPr>
                                  <w:sz w:val="17"/>
                                </w:rPr>
                                <w:t>LDB</w:t>
                              </w:r>
                            </w:p>
                            <w:p w14:paraId="560EFDC2" w14:textId="77777777" w:rsidR="00B56931" w:rsidRDefault="00B56931" w:rsidP="00B56931">
                              <w:pPr>
                                <w:spacing w:line="178" w:lineRule="exact"/>
                                <w:ind w:left="88"/>
                                <w:rPr>
                                  <w:sz w:val="17"/>
                                </w:rPr>
                              </w:pPr>
                              <w:r>
                                <w:rPr>
                                  <w:sz w:val="17"/>
                                </w:rPr>
                                <w:t>ALU_B</w:t>
                              </w:r>
                            </w:p>
                            <w:p w14:paraId="1829E461" w14:textId="77777777" w:rsidR="00B56931" w:rsidRDefault="00B56931" w:rsidP="00B56931">
                              <w:pPr>
                                <w:spacing w:before="50" w:line="309" w:lineRule="auto"/>
                                <w:ind w:left="7" w:right="688" w:hanging="8"/>
                                <w:rPr>
                                  <w:sz w:val="17"/>
                                </w:rPr>
                              </w:pPr>
                              <w:r>
                                <w:rPr>
                                  <w:sz w:val="17"/>
                                </w:rPr>
                                <w:t>R0_B</w:t>
                              </w:r>
                              <w:r>
                                <w:rPr>
                                  <w:spacing w:val="-82"/>
                                  <w:sz w:val="17"/>
                                </w:rPr>
                                <w:t xml:space="preserve"> </w:t>
                              </w:r>
                              <w:r>
                                <w:rPr>
                                  <w:sz w:val="17"/>
                                </w:rPr>
                                <w:t>LDR0</w:t>
                              </w:r>
                            </w:p>
                            <w:p w14:paraId="1A2B1C1B" w14:textId="77777777" w:rsidR="00B56931" w:rsidRDefault="00B56931" w:rsidP="00B56931">
                              <w:pPr>
                                <w:spacing w:before="63" w:line="163" w:lineRule="auto"/>
                                <w:ind w:left="3" w:right="862"/>
                                <w:rPr>
                                  <w:sz w:val="17"/>
                                </w:rPr>
                              </w:pPr>
                              <w:r>
                                <w:rPr>
                                  <w:sz w:val="17"/>
                                </w:rPr>
                                <w:t>FC</w:t>
                              </w:r>
                              <w:r>
                                <w:rPr>
                                  <w:spacing w:val="-82"/>
                                  <w:sz w:val="17"/>
                                </w:rPr>
                                <w:t xml:space="preserve"> </w:t>
                              </w:r>
                              <w:r>
                                <w:rPr>
                                  <w:sz w:val="17"/>
                                </w:rPr>
                                <w:t>FZ</w:t>
                              </w:r>
                            </w:p>
                          </w:txbxContent>
                        </wps:txbx>
                        <wps:bodyPr rot="0" vert="horz" wrap="square" lIns="0" tIns="0" rIns="0" bIns="0" anchor="t" anchorCtr="0" upright="1">
                          <a:noAutofit/>
                        </wps:bodyPr>
                      </wps:wsp>
                      <wps:wsp>
                        <wps:cNvPr id="311549347" name="Text Box 211"/>
                        <wps:cNvSpPr txBox="1">
                          <a:spLocks noChangeArrowheads="1"/>
                        </wps:cNvSpPr>
                        <wps:spPr bwMode="auto">
                          <a:xfrm>
                            <a:off x="6246" y="364"/>
                            <a:ext cx="190"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1FA80" w14:textId="77777777" w:rsidR="00B56931" w:rsidRDefault="00B56931" w:rsidP="00B56931">
                              <w:pPr>
                                <w:spacing w:before="25" w:line="165" w:lineRule="auto"/>
                                <w:ind w:right="18"/>
                                <w:rPr>
                                  <w:sz w:val="17"/>
                                </w:rPr>
                              </w:pPr>
                              <w:r>
                                <w:rPr>
                                  <w:sz w:val="17"/>
                                </w:rPr>
                                <w:t>T1</w:t>
                              </w:r>
                              <w:r>
                                <w:rPr>
                                  <w:w w:val="99"/>
                                  <w:sz w:val="17"/>
                                </w:rPr>
                                <w:t xml:space="preserve"> </w:t>
                              </w:r>
                              <w:r>
                                <w:rPr>
                                  <w:sz w:val="17"/>
                                </w:rPr>
                                <w:t>T2</w:t>
                              </w:r>
                              <w:r>
                                <w:rPr>
                                  <w:w w:val="99"/>
                                  <w:sz w:val="17"/>
                                </w:rPr>
                                <w:t xml:space="preserve"> </w:t>
                              </w:r>
                              <w:r>
                                <w:rPr>
                                  <w:sz w:val="17"/>
                                </w:rPr>
                                <w:t>T3</w:t>
                              </w:r>
                              <w:r>
                                <w:rPr>
                                  <w:w w:val="99"/>
                                  <w:sz w:val="17"/>
                                </w:rPr>
                                <w:t xml:space="preserve"> </w:t>
                              </w:r>
                              <w:r>
                                <w:rPr>
                                  <w:sz w:val="17"/>
                                </w:rPr>
                                <w:t>T4</w:t>
                              </w:r>
                            </w:p>
                          </w:txbxContent>
                        </wps:txbx>
                        <wps:bodyPr rot="0" vert="horz" wrap="square" lIns="0" tIns="0" rIns="0" bIns="0" anchor="t" anchorCtr="0" upright="1">
                          <a:noAutofit/>
                        </wps:bodyPr>
                      </wps:wsp>
                      <wps:wsp>
                        <wps:cNvPr id="1298283762" name="Text Box 212"/>
                        <wps:cNvSpPr txBox="1">
                          <a:spLocks noChangeArrowheads="1"/>
                        </wps:cNvSpPr>
                        <wps:spPr bwMode="auto">
                          <a:xfrm>
                            <a:off x="3613" y="946"/>
                            <a:ext cx="275"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3A6F0" w14:textId="77777777" w:rsidR="00B56931" w:rsidRDefault="00B56931" w:rsidP="00B56931">
                              <w:pPr>
                                <w:spacing w:before="29" w:line="160" w:lineRule="auto"/>
                                <w:ind w:right="18" w:firstLine="82"/>
                                <w:rPr>
                                  <w:sz w:val="17"/>
                                </w:rPr>
                              </w:pPr>
                              <w:r>
                                <w:rPr>
                                  <w:sz w:val="17"/>
                                </w:rPr>
                                <w:t>WR</w:t>
                              </w:r>
                              <w:r>
                                <w:rPr>
                                  <w:spacing w:val="-83"/>
                                  <w:sz w:val="17"/>
                                </w:rPr>
                                <w:t xml:space="preserve"> </w:t>
                              </w:r>
                              <w:r>
                                <w:rPr>
                                  <w:sz w:val="17"/>
                                </w:rPr>
                                <w:t>RD</w:t>
                              </w:r>
                              <w:r>
                                <w:rPr>
                                  <w:spacing w:val="1"/>
                                  <w:sz w:val="17"/>
                                </w:rPr>
                                <w:t xml:space="preserve"> </w:t>
                              </w:r>
                              <w:r>
                                <w:rPr>
                                  <w:sz w:val="17"/>
                                </w:rPr>
                                <w:t>IOM</w:t>
                              </w:r>
                            </w:p>
                          </w:txbxContent>
                        </wps:txbx>
                        <wps:bodyPr rot="0" vert="horz" wrap="square" lIns="0" tIns="0" rIns="0" bIns="0" anchor="t" anchorCtr="0" upright="1">
                          <a:noAutofit/>
                        </wps:bodyPr>
                      </wps:wsp>
                      <wps:wsp>
                        <wps:cNvPr id="1603669796" name="Text Box 213"/>
                        <wps:cNvSpPr txBox="1">
                          <a:spLocks noChangeArrowheads="1"/>
                        </wps:cNvSpPr>
                        <wps:spPr bwMode="auto">
                          <a:xfrm>
                            <a:off x="5930" y="948"/>
                            <a:ext cx="277"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3825FF" w14:textId="77777777" w:rsidR="00B56931" w:rsidRDefault="00B56931" w:rsidP="00B56931">
                              <w:pPr>
                                <w:spacing w:before="31" w:line="158" w:lineRule="auto"/>
                                <w:ind w:left="1" w:right="18" w:hanging="2"/>
                                <w:rPr>
                                  <w:sz w:val="17"/>
                                </w:rPr>
                              </w:pPr>
                              <w:r>
                                <w:rPr>
                                  <w:sz w:val="17"/>
                                </w:rPr>
                                <w:t>WR</w:t>
                              </w:r>
                              <w:r>
                                <w:rPr>
                                  <w:spacing w:val="1"/>
                                  <w:sz w:val="17"/>
                                </w:rPr>
                                <w:t xml:space="preserve"> </w:t>
                              </w:r>
                              <w:r>
                                <w:rPr>
                                  <w:sz w:val="17"/>
                                </w:rPr>
                                <w:t>RD</w:t>
                              </w:r>
                              <w:r>
                                <w:rPr>
                                  <w:spacing w:val="1"/>
                                  <w:sz w:val="17"/>
                                </w:rPr>
                                <w:t xml:space="preserve"> </w:t>
                              </w:r>
                              <w:r>
                                <w:rPr>
                                  <w:sz w:val="17"/>
                                </w:rPr>
                                <w:t>IOM</w:t>
                              </w:r>
                            </w:p>
                          </w:txbxContent>
                        </wps:txbx>
                        <wps:bodyPr rot="0" vert="horz" wrap="square" lIns="0" tIns="0" rIns="0" bIns="0" anchor="t" anchorCtr="0" upright="1">
                          <a:noAutofit/>
                        </wps:bodyPr>
                      </wps:wsp>
                      <wps:wsp>
                        <wps:cNvPr id="501653038" name="Text Box 214"/>
                        <wps:cNvSpPr txBox="1">
                          <a:spLocks noChangeArrowheads="1"/>
                        </wps:cNvSpPr>
                        <wps:spPr bwMode="auto">
                          <a:xfrm>
                            <a:off x="3530" y="1911"/>
                            <a:ext cx="473"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68C30" w14:textId="77777777" w:rsidR="00B56931" w:rsidRDefault="00B56931" w:rsidP="00B56931">
                              <w:pPr>
                                <w:spacing w:before="26" w:line="168" w:lineRule="auto"/>
                                <w:ind w:left="113"/>
                                <w:rPr>
                                  <w:sz w:val="17"/>
                                </w:rPr>
                              </w:pPr>
                              <w:r>
                                <w:rPr>
                                  <w:sz w:val="17"/>
                                </w:rPr>
                                <w:t>LDPC</w:t>
                              </w:r>
                              <w:r>
                                <w:rPr>
                                  <w:spacing w:val="-83"/>
                                  <w:sz w:val="17"/>
                                </w:rPr>
                                <w:t xml:space="preserve"> </w:t>
                              </w:r>
                              <w:r>
                                <w:rPr>
                                  <w:sz w:val="17"/>
                                </w:rPr>
                                <w:t>LOAD</w:t>
                              </w:r>
                            </w:p>
                            <w:p w14:paraId="0B0D0481" w14:textId="77777777" w:rsidR="00B56931" w:rsidRDefault="00B56931" w:rsidP="00B56931">
                              <w:pPr>
                                <w:spacing w:before="122" w:line="177" w:lineRule="auto"/>
                                <w:ind w:right="131"/>
                                <w:jc w:val="right"/>
                                <w:rPr>
                                  <w:sz w:val="17"/>
                                </w:rPr>
                              </w:pPr>
                              <w:r>
                                <w:rPr>
                                  <w:sz w:val="17"/>
                                </w:rPr>
                                <w:t>PC_B</w:t>
                              </w:r>
                              <w:r>
                                <w:rPr>
                                  <w:w w:val="99"/>
                                  <w:sz w:val="17"/>
                                </w:rPr>
                                <w:t xml:space="preserve"> </w:t>
                              </w:r>
                              <w:r>
                                <w:rPr>
                                  <w:sz w:val="17"/>
                                </w:rPr>
                                <w:t>LDAR</w:t>
                              </w:r>
                            </w:p>
                            <w:p w14:paraId="0D726E08" w14:textId="77777777" w:rsidR="00B56931" w:rsidRDefault="00B56931" w:rsidP="00B56931">
                              <w:pPr>
                                <w:spacing w:before="57"/>
                                <w:ind w:right="132"/>
                                <w:jc w:val="right"/>
                                <w:rPr>
                                  <w:sz w:val="17"/>
                                </w:rPr>
                              </w:pPr>
                              <w:r>
                                <w:rPr>
                                  <w:sz w:val="17"/>
                                </w:rPr>
                                <w:t>I7</w:t>
                              </w:r>
                            </w:p>
                            <w:p w14:paraId="79F3DFFA" w14:textId="77777777" w:rsidR="00B56931" w:rsidRDefault="00B56931" w:rsidP="00B56931">
                              <w:pPr>
                                <w:spacing w:before="66" w:line="194" w:lineRule="exact"/>
                                <w:ind w:right="130"/>
                                <w:jc w:val="right"/>
                                <w:rPr>
                                  <w:sz w:val="17"/>
                                </w:rPr>
                              </w:pPr>
                              <w:r>
                                <w:rPr>
                                  <w:sz w:val="17"/>
                                </w:rPr>
                                <w:t>I0</w:t>
                              </w:r>
                            </w:p>
                          </w:txbxContent>
                        </wps:txbx>
                        <wps:bodyPr rot="0" vert="horz" wrap="square" lIns="0" tIns="0" rIns="0" bIns="0" anchor="t" anchorCtr="0" upright="1">
                          <a:noAutofit/>
                        </wps:bodyPr>
                      </wps:wsp>
                      <wps:wsp>
                        <wps:cNvPr id="2036895785" name="Text Box 215"/>
                        <wps:cNvSpPr txBox="1">
                          <a:spLocks noChangeArrowheads="1"/>
                        </wps:cNvSpPr>
                        <wps:spPr bwMode="auto">
                          <a:xfrm>
                            <a:off x="4746" y="1616"/>
                            <a:ext cx="687"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46711" w14:textId="77777777" w:rsidR="00B56931" w:rsidRDefault="00B56931" w:rsidP="00B56931">
                              <w:pPr>
                                <w:spacing w:line="194" w:lineRule="exact"/>
                                <w:ind w:left="73"/>
                                <w:rPr>
                                  <w:sz w:val="17"/>
                                </w:rPr>
                              </w:pPr>
                              <w:r>
                                <w:rPr>
                                  <w:sz w:val="17"/>
                                </w:rPr>
                                <w:t>ABI</w:t>
                              </w:r>
                              <w:r>
                                <w:rPr>
                                  <w:sz w:val="17"/>
                                </w:rPr>
                                <w:t>单元</w:t>
                              </w:r>
                            </w:p>
                            <w:p w14:paraId="2452CAB9" w14:textId="77777777" w:rsidR="00B56931" w:rsidRDefault="00B56931" w:rsidP="00B56931">
                              <w:pPr>
                                <w:spacing w:before="115" w:line="172" w:lineRule="auto"/>
                                <w:ind w:right="327"/>
                                <w:rPr>
                                  <w:sz w:val="17"/>
                                </w:rPr>
                              </w:pPr>
                              <w:r>
                                <w:rPr>
                                  <w:sz w:val="17"/>
                                </w:rPr>
                                <w:t>LDPC</w:t>
                              </w:r>
                              <w:r>
                                <w:rPr>
                                  <w:spacing w:val="-83"/>
                                  <w:sz w:val="17"/>
                                </w:rPr>
                                <w:t xml:space="preserve"> </w:t>
                              </w:r>
                              <w:r>
                                <w:rPr>
                                  <w:sz w:val="17"/>
                                </w:rPr>
                                <w:t>LOAD</w:t>
                              </w:r>
                            </w:p>
                            <w:p w14:paraId="1737E2FE" w14:textId="77777777" w:rsidR="00B56931" w:rsidRDefault="00B56931" w:rsidP="00B56931">
                              <w:pPr>
                                <w:spacing w:before="123" w:line="177" w:lineRule="auto"/>
                                <w:ind w:left="96" w:right="231"/>
                                <w:rPr>
                                  <w:sz w:val="17"/>
                                </w:rPr>
                              </w:pPr>
                              <w:r>
                                <w:rPr>
                                  <w:sz w:val="17"/>
                                </w:rPr>
                                <w:t>PC_B</w:t>
                              </w:r>
                              <w:r>
                                <w:rPr>
                                  <w:spacing w:val="-82"/>
                                  <w:sz w:val="17"/>
                                </w:rPr>
                                <w:t xml:space="preserve"> </w:t>
                              </w:r>
                              <w:r>
                                <w:rPr>
                                  <w:sz w:val="17"/>
                                </w:rPr>
                                <w:t>LDAR</w:t>
                              </w:r>
                            </w:p>
                          </w:txbxContent>
                        </wps:txbx>
                        <wps:bodyPr rot="0" vert="horz" wrap="square" lIns="0" tIns="0" rIns="0" bIns="0" anchor="t" anchorCtr="0" upright="1">
                          <a:noAutofit/>
                        </wps:bodyPr>
                      </wps:wsp>
                      <wps:wsp>
                        <wps:cNvPr id="1336526604" name="Text Box 216"/>
                        <wps:cNvSpPr txBox="1">
                          <a:spLocks noChangeArrowheads="1"/>
                        </wps:cNvSpPr>
                        <wps:spPr bwMode="auto">
                          <a:xfrm>
                            <a:off x="6069" y="1473"/>
                            <a:ext cx="379"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BDE33" w14:textId="77777777" w:rsidR="00B56931" w:rsidRDefault="00B56931" w:rsidP="00B56931">
                              <w:pPr>
                                <w:spacing w:before="28" w:line="165" w:lineRule="auto"/>
                                <w:ind w:right="36"/>
                                <w:rPr>
                                  <w:sz w:val="17"/>
                                </w:rPr>
                              </w:pPr>
                              <w:r>
                                <w:rPr>
                                  <w:sz w:val="17"/>
                                </w:rPr>
                                <w:t>XMWR</w:t>
                              </w:r>
                              <w:r>
                                <w:rPr>
                                  <w:spacing w:val="-83"/>
                                  <w:sz w:val="17"/>
                                </w:rPr>
                                <w:t xml:space="preserve"> </w:t>
                              </w:r>
                              <w:r>
                                <w:rPr>
                                  <w:sz w:val="17"/>
                                </w:rPr>
                                <w:t>XMRD</w:t>
                              </w:r>
                              <w:r>
                                <w:rPr>
                                  <w:spacing w:val="-83"/>
                                  <w:sz w:val="17"/>
                                </w:rPr>
                                <w:t xml:space="preserve"> </w:t>
                              </w:r>
                              <w:r>
                                <w:rPr>
                                  <w:sz w:val="17"/>
                                </w:rPr>
                                <w:t>XIOW</w:t>
                              </w:r>
                              <w:r>
                                <w:rPr>
                                  <w:spacing w:val="-83"/>
                                  <w:sz w:val="17"/>
                                </w:rPr>
                                <w:t xml:space="preserve"> </w:t>
                              </w:r>
                              <w:r>
                                <w:rPr>
                                  <w:sz w:val="17"/>
                                </w:rPr>
                                <w:t>XIOR</w:t>
                              </w:r>
                            </w:p>
                            <w:p w14:paraId="20581FA6" w14:textId="77777777" w:rsidR="00B56931" w:rsidRDefault="00B56931" w:rsidP="00B56931">
                              <w:pPr>
                                <w:spacing w:before="27" w:line="194" w:lineRule="exact"/>
                                <w:ind w:left="104"/>
                                <w:rPr>
                                  <w:sz w:val="17"/>
                                </w:rPr>
                              </w:pPr>
                              <w:r>
                                <w:rPr>
                                  <w:sz w:val="17"/>
                                </w:rPr>
                                <w:t>XD7</w:t>
                              </w:r>
                            </w:p>
                          </w:txbxContent>
                        </wps:txbx>
                        <wps:bodyPr rot="0" vert="horz" wrap="square" lIns="0" tIns="0" rIns="0" bIns="0" anchor="t" anchorCtr="0" upright="1">
                          <a:noAutofit/>
                        </wps:bodyPr>
                      </wps:wsp>
                      <wps:wsp>
                        <wps:cNvPr id="2133812966" name="Text Box 217"/>
                        <wps:cNvSpPr txBox="1">
                          <a:spLocks noChangeArrowheads="1"/>
                        </wps:cNvSpPr>
                        <wps:spPr bwMode="auto">
                          <a:xfrm>
                            <a:off x="8746" y="1197"/>
                            <a:ext cx="706" cy="1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2E3F7" w14:textId="77777777" w:rsidR="00B56931" w:rsidRDefault="00B56931" w:rsidP="00B56931">
                              <w:pPr>
                                <w:spacing w:line="194" w:lineRule="exact"/>
                                <w:ind w:left="92"/>
                                <w:rPr>
                                  <w:sz w:val="17"/>
                                </w:rPr>
                              </w:pPr>
                              <w:r>
                                <w:rPr>
                                  <w:sz w:val="17"/>
                                </w:rPr>
                                <w:t>MEM</w:t>
                              </w:r>
                              <w:r>
                                <w:rPr>
                                  <w:sz w:val="17"/>
                                </w:rPr>
                                <w:t>单元</w:t>
                              </w:r>
                            </w:p>
                            <w:p w14:paraId="22B07192" w14:textId="77777777" w:rsidR="00B56931" w:rsidRDefault="00B56931" w:rsidP="00B56931">
                              <w:pPr>
                                <w:spacing w:before="117" w:line="163" w:lineRule="auto"/>
                                <w:ind w:left="40" w:right="391"/>
                                <w:rPr>
                                  <w:sz w:val="17"/>
                                </w:rPr>
                              </w:pPr>
                              <w:r>
                                <w:rPr>
                                  <w:sz w:val="17"/>
                                </w:rPr>
                                <w:t>MWR</w:t>
                              </w:r>
                              <w:r>
                                <w:rPr>
                                  <w:spacing w:val="-83"/>
                                  <w:sz w:val="17"/>
                                </w:rPr>
                                <w:t xml:space="preserve"> </w:t>
                              </w:r>
                              <w:r>
                                <w:rPr>
                                  <w:sz w:val="17"/>
                                </w:rPr>
                                <w:t>MRD</w:t>
                              </w:r>
                            </w:p>
                            <w:p w14:paraId="6601A4CF" w14:textId="77777777" w:rsidR="00B56931" w:rsidRDefault="00B56931" w:rsidP="00B56931">
                              <w:pPr>
                                <w:rPr>
                                  <w:sz w:val="16"/>
                                </w:rPr>
                              </w:pPr>
                            </w:p>
                            <w:p w14:paraId="681C90EF" w14:textId="77777777" w:rsidR="00B56931" w:rsidRDefault="00B56931" w:rsidP="00B56931">
                              <w:pPr>
                                <w:spacing w:before="140" w:line="194" w:lineRule="exact"/>
                                <w:rPr>
                                  <w:sz w:val="17"/>
                                </w:rPr>
                              </w:pPr>
                              <w:r>
                                <w:rPr>
                                  <w:sz w:val="17"/>
                                </w:rPr>
                                <w:t>XD7</w:t>
                              </w:r>
                            </w:p>
                          </w:txbxContent>
                        </wps:txbx>
                        <wps:bodyPr rot="0" vert="horz" wrap="square" lIns="0" tIns="0" rIns="0" bIns="0" anchor="t" anchorCtr="0" upright="1">
                          <a:noAutofit/>
                        </wps:bodyPr>
                      </wps:wsp>
                      <wps:wsp>
                        <wps:cNvPr id="355097756" name="Text Box 218"/>
                        <wps:cNvSpPr txBox="1">
                          <a:spLocks noChangeArrowheads="1"/>
                        </wps:cNvSpPr>
                        <wps:spPr bwMode="auto">
                          <a:xfrm>
                            <a:off x="6167" y="2554"/>
                            <a:ext cx="2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104B5" w14:textId="77777777" w:rsidR="00B56931" w:rsidRDefault="00B56931" w:rsidP="00B56931">
                              <w:pPr>
                                <w:spacing w:line="194" w:lineRule="exact"/>
                                <w:ind w:left="5"/>
                                <w:rPr>
                                  <w:sz w:val="17"/>
                                </w:rPr>
                              </w:pPr>
                              <w:r>
                                <w:rPr>
                                  <w:sz w:val="17"/>
                                </w:rPr>
                                <w:t>XD0</w:t>
                              </w:r>
                            </w:p>
                            <w:p w14:paraId="7B4E4C19" w14:textId="77777777" w:rsidR="00B56931" w:rsidRDefault="00B56931" w:rsidP="00B56931">
                              <w:pPr>
                                <w:spacing w:before="47" w:line="194" w:lineRule="exact"/>
                                <w:rPr>
                                  <w:sz w:val="17"/>
                                </w:rPr>
                              </w:pPr>
                              <w:r>
                                <w:rPr>
                                  <w:sz w:val="17"/>
                                </w:rPr>
                                <w:t>XA7</w:t>
                              </w:r>
                            </w:p>
                          </w:txbxContent>
                        </wps:txbx>
                        <wps:bodyPr rot="0" vert="horz" wrap="square" lIns="0" tIns="0" rIns="0" bIns="0" anchor="t" anchorCtr="0" upright="1">
                          <a:noAutofit/>
                        </wps:bodyPr>
                      </wps:wsp>
                      <wps:wsp>
                        <wps:cNvPr id="1896691889" name="Text Box 219"/>
                        <wps:cNvSpPr txBox="1">
                          <a:spLocks noChangeArrowheads="1"/>
                        </wps:cNvSpPr>
                        <wps:spPr bwMode="auto">
                          <a:xfrm>
                            <a:off x="8740" y="2574"/>
                            <a:ext cx="2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A4BB4" w14:textId="77777777" w:rsidR="00B56931" w:rsidRDefault="00B56931" w:rsidP="00B56931">
                              <w:pPr>
                                <w:spacing w:line="194" w:lineRule="exact"/>
                                <w:ind w:left="5"/>
                                <w:rPr>
                                  <w:sz w:val="17"/>
                                </w:rPr>
                              </w:pPr>
                              <w:r>
                                <w:rPr>
                                  <w:sz w:val="17"/>
                                </w:rPr>
                                <w:t>XD0</w:t>
                              </w:r>
                            </w:p>
                            <w:p w14:paraId="3CC6EC2B" w14:textId="77777777" w:rsidR="00B56931" w:rsidRDefault="00B56931" w:rsidP="00B56931">
                              <w:pPr>
                                <w:spacing w:before="47" w:line="194" w:lineRule="exact"/>
                                <w:rPr>
                                  <w:sz w:val="17"/>
                                </w:rPr>
                              </w:pPr>
                              <w:r>
                                <w:rPr>
                                  <w:sz w:val="17"/>
                                </w:rPr>
                                <w:t>XA7</w:t>
                              </w:r>
                            </w:p>
                          </w:txbxContent>
                        </wps:txbx>
                        <wps:bodyPr rot="0" vert="horz" wrap="square" lIns="0" tIns="0" rIns="0" bIns="0" anchor="t" anchorCtr="0" upright="1">
                          <a:noAutofit/>
                        </wps:bodyPr>
                      </wps:wsp>
                      <wps:wsp>
                        <wps:cNvPr id="232873537" name="Text Box 220"/>
                        <wps:cNvSpPr txBox="1">
                          <a:spLocks noChangeArrowheads="1"/>
                        </wps:cNvSpPr>
                        <wps:spPr bwMode="auto">
                          <a:xfrm>
                            <a:off x="6167" y="3195"/>
                            <a:ext cx="284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EF4CE" w14:textId="77777777" w:rsidR="00B56931" w:rsidRDefault="00B56931" w:rsidP="00B56931">
                              <w:pPr>
                                <w:tabs>
                                  <w:tab w:val="left" w:pos="2572"/>
                                </w:tabs>
                                <w:spacing w:line="189" w:lineRule="exact"/>
                                <w:rPr>
                                  <w:sz w:val="17"/>
                                </w:rPr>
                              </w:pPr>
                              <w:r>
                                <w:rPr>
                                  <w:position w:val="2"/>
                                  <w:sz w:val="17"/>
                                </w:rPr>
                                <w:t>XA0</w:t>
                              </w:r>
                              <w:r>
                                <w:rPr>
                                  <w:position w:val="2"/>
                                  <w:sz w:val="17"/>
                                </w:rPr>
                                <w:tab/>
                              </w:r>
                              <w:r>
                                <w:rPr>
                                  <w:sz w:val="17"/>
                                </w:rPr>
                                <w:t>XA0</w:t>
                              </w:r>
                            </w:p>
                          </w:txbxContent>
                        </wps:txbx>
                        <wps:bodyPr rot="0" vert="horz" wrap="square" lIns="0" tIns="0" rIns="0" bIns="0" anchor="t" anchorCtr="0" upright="1">
                          <a:noAutofit/>
                        </wps:bodyPr>
                      </wps:wsp>
                      <wps:wsp>
                        <wps:cNvPr id="627401209" name="Text Box 221"/>
                        <wps:cNvSpPr txBox="1">
                          <a:spLocks noChangeArrowheads="1"/>
                        </wps:cNvSpPr>
                        <wps:spPr bwMode="auto">
                          <a:xfrm>
                            <a:off x="9101" y="3400"/>
                            <a:ext cx="443"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24BBD" w14:textId="77777777" w:rsidR="00B56931" w:rsidRDefault="00B56931" w:rsidP="00B56931">
                              <w:pPr>
                                <w:spacing w:line="170" w:lineRule="exact"/>
                                <w:rPr>
                                  <w:sz w:val="17"/>
                                </w:rPr>
                              </w:pPr>
                              <w:r>
                                <w:rPr>
                                  <w:sz w:val="17"/>
                                </w:rPr>
                                <w:t>M_CS1</w:t>
                              </w:r>
                            </w:p>
                          </w:txbxContent>
                        </wps:txbx>
                        <wps:bodyPr rot="0" vert="horz" wrap="square" lIns="0" tIns="0" rIns="0" bIns="0" anchor="t" anchorCtr="0" upright="1">
                          <a:noAutofit/>
                        </wps:bodyPr>
                      </wps:wsp>
                      <wps:wsp>
                        <wps:cNvPr id="1668283374" name="Text Box 222"/>
                        <wps:cNvSpPr txBox="1">
                          <a:spLocks noChangeArrowheads="1"/>
                        </wps:cNvSpPr>
                        <wps:spPr bwMode="auto">
                          <a:xfrm>
                            <a:off x="1977" y="3655"/>
                            <a:ext cx="274"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087BF" w14:textId="77777777" w:rsidR="00B56931" w:rsidRDefault="00B56931" w:rsidP="00B56931">
                              <w:pPr>
                                <w:spacing w:line="170" w:lineRule="exact"/>
                                <w:rPr>
                                  <w:sz w:val="17"/>
                                </w:rPr>
                              </w:pPr>
                              <w:r>
                                <w:rPr>
                                  <w:sz w:val="17"/>
                                </w:rPr>
                                <w:t>IN7</w:t>
                              </w:r>
                            </w:p>
                          </w:txbxContent>
                        </wps:txbx>
                        <wps:bodyPr rot="0" vert="horz" wrap="square" lIns="0" tIns="0" rIns="0" bIns="0" anchor="t" anchorCtr="0" upright="1">
                          <a:noAutofit/>
                        </wps:bodyPr>
                      </wps:wsp>
                      <wps:wsp>
                        <wps:cNvPr id="2183347" name="Text Box 223"/>
                        <wps:cNvSpPr txBox="1">
                          <a:spLocks noChangeArrowheads="1"/>
                        </wps:cNvSpPr>
                        <wps:spPr bwMode="auto">
                          <a:xfrm>
                            <a:off x="4849" y="3655"/>
                            <a:ext cx="190"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48E6B" w14:textId="77777777" w:rsidR="00B56931" w:rsidRDefault="00B56931" w:rsidP="00B56931">
                              <w:pPr>
                                <w:spacing w:line="170" w:lineRule="exact"/>
                                <w:rPr>
                                  <w:sz w:val="17"/>
                                </w:rPr>
                              </w:pPr>
                              <w:r>
                                <w:rPr>
                                  <w:sz w:val="17"/>
                                </w:rPr>
                                <w:t>D7</w:t>
                              </w:r>
                            </w:p>
                          </w:txbxContent>
                        </wps:txbx>
                        <wps:bodyPr rot="0" vert="horz" wrap="square" lIns="0" tIns="0" rIns="0" bIns="0" anchor="t" anchorCtr="0" upright="1">
                          <a:noAutofit/>
                        </wps:bodyPr>
                      </wps:wsp>
                      <wps:wsp>
                        <wps:cNvPr id="223454789" name="Text Box 224"/>
                        <wps:cNvSpPr txBox="1">
                          <a:spLocks noChangeArrowheads="1"/>
                        </wps:cNvSpPr>
                        <wps:spPr bwMode="auto">
                          <a:xfrm>
                            <a:off x="5845" y="3741"/>
                            <a:ext cx="699"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86528" w14:textId="77777777" w:rsidR="00B56931" w:rsidRDefault="00B56931" w:rsidP="00B56931">
                              <w:pPr>
                                <w:spacing w:line="170" w:lineRule="exact"/>
                                <w:rPr>
                                  <w:sz w:val="17"/>
                                </w:rPr>
                              </w:pPr>
                              <w:r>
                                <w:rPr>
                                  <w:w w:val="95"/>
                                  <w:sz w:val="17"/>
                                </w:rPr>
                                <w:t>系统总线</w:t>
                              </w:r>
                            </w:p>
                          </w:txbxContent>
                        </wps:txbx>
                        <wps:bodyPr rot="0" vert="horz" wrap="square" lIns="0" tIns="0" rIns="0" bIns="0" anchor="t" anchorCtr="0" upright="1">
                          <a:noAutofit/>
                        </wps:bodyPr>
                      </wps:wsp>
                      <wps:wsp>
                        <wps:cNvPr id="1771448779" name="Text Box 225"/>
                        <wps:cNvSpPr txBox="1">
                          <a:spLocks noChangeArrowheads="1"/>
                        </wps:cNvSpPr>
                        <wps:spPr bwMode="auto">
                          <a:xfrm>
                            <a:off x="1977" y="3985"/>
                            <a:ext cx="424" cy="1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D718C" w14:textId="77777777" w:rsidR="00B56931" w:rsidRDefault="00B56931" w:rsidP="00B56931">
                              <w:pPr>
                                <w:spacing w:line="194" w:lineRule="exact"/>
                                <w:rPr>
                                  <w:sz w:val="17"/>
                                </w:rPr>
                              </w:pPr>
                              <w:r>
                                <w:rPr>
                                  <w:sz w:val="17"/>
                                </w:rPr>
                                <w:t>IN0</w:t>
                              </w:r>
                            </w:p>
                            <w:p w14:paraId="6249BC4F" w14:textId="77777777" w:rsidR="00B56931" w:rsidRDefault="00B56931" w:rsidP="00B56931">
                              <w:pPr>
                                <w:spacing w:before="48" w:line="336" w:lineRule="auto"/>
                                <w:ind w:left="65" w:right="18" w:hanging="1"/>
                                <w:jc w:val="right"/>
                                <w:rPr>
                                  <w:sz w:val="17"/>
                                </w:rPr>
                              </w:pPr>
                              <w:r>
                                <w:rPr>
                                  <w:sz w:val="17"/>
                                </w:rPr>
                                <w:t>OUT7</w:t>
                              </w:r>
                              <w:r>
                                <w:rPr>
                                  <w:spacing w:val="-83"/>
                                  <w:sz w:val="17"/>
                                </w:rPr>
                                <w:t xml:space="preserve"> </w:t>
                              </w:r>
                              <w:r>
                                <w:rPr>
                                  <w:spacing w:val="-1"/>
                                  <w:sz w:val="17"/>
                                </w:rPr>
                                <w:t>OUT0</w:t>
                              </w:r>
                              <w:r>
                                <w:rPr>
                                  <w:spacing w:val="-82"/>
                                  <w:sz w:val="17"/>
                                </w:rPr>
                                <w:t xml:space="preserve"> </w:t>
                              </w:r>
                              <w:r>
                                <w:rPr>
                                  <w:sz w:val="17"/>
                                </w:rPr>
                                <w:t>D7</w:t>
                              </w:r>
                            </w:p>
                            <w:p w14:paraId="41CA023C" w14:textId="77777777" w:rsidR="00B56931" w:rsidRDefault="00B56931" w:rsidP="00B56931">
                              <w:pPr>
                                <w:spacing w:line="194" w:lineRule="exact"/>
                                <w:ind w:right="18"/>
                                <w:jc w:val="right"/>
                                <w:rPr>
                                  <w:sz w:val="17"/>
                                </w:rPr>
                              </w:pPr>
                              <w:r>
                                <w:rPr>
                                  <w:sz w:val="17"/>
                                </w:rPr>
                                <w:t>D0</w:t>
                              </w:r>
                            </w:p>
                          </w:txbxContent>
                        </wps:txbx>
                        <wps:bodyPr rot="0" vert="horz" wrap="square" lIns="0" tIns="0" rIns="0" bIns="0" anchor="t" anchorCtr="0" upright="1">
                          <a:noAutofit/>
                        </wps:bodyPr>
                      </wps:wsp>
                      <wps:wsp>
                        <wps:cNvPr id="1168894992" name="Text Box 226"/>
                        <wps:cNvSpPr txBox="1">
                          <a:spLocks noChangeArrowheads="1"/>
                        </wps:cNvSpPr>
                        <wps:spPr bwMode="auto">
                          <a:xfrm>
                            <a:off x="4730" y="3996"/>
                            <a:ext cx="783"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481F9" w14:textId="77777777" w:rsidR="00B56931" w:rsidRDefault="00B56931" w:rsidP="00B56931">
                              <w:pPr>
                                <w:spacing w:line="194" w:lineRule="exact"/>
                                <w:ind w:left="120"/>
                                <w:rPr>
                                  <w:sz w:val="17"/>
                                </w:rPr>
                              </w:pPr>
                              <w:r>
                                <w:rPr>
                                  <w:sz w:val="17"/>
                                </w:rPr>
                                <w:t>D0</w:t>
                              </w:r>
                            </w:p>
                            <w:p w14:paraId="76BB26EA" w14:textId="77777777" w:rsidR="00B56931" w:rsidRDefault="00B56931" w:rsidP="00B56931">
                              <w:pPr>
                                <w:spacing w:before="5" w:line="194" w:lineRule="exact"/>
                                <w:rPr>
                                  <w:sz w:val="17"/>
                                </w:rPr>
                              </w:pPr>
                              <w:r>
                                <w:rPr>
                                  <w:sz w:val="17"/>
                                </w:rPr>
                                <w:t>CPU</w:t>
                              </w:r>
                              <w:r>
                                <w:rPr>
                                  <w:sz w:val="17"/>
                                </w:rPr>
                                <w:t>内总线</w:t>
                              </w:r>
                            </w:p>
                          </w:txbxContent>
                        </wps:txbx>
                        <wps:bodyPr rot="0" vert="horz" wrap="square" lIns="0" tIns="0" rIns="0" bIns="0" anchor="t" anchorCtr="0" upright="1">
                          <a:noAutofit/>
                        </wps:bodyPr>
                      </wps:wsp>
                      <wps:wsp>
                        <wps:cNvPr id="541985461" name="Text Box 227"/>
                        <wps:cNvSpPr txBox="1">
                          <a:spLocks noChangeArrowheads="1"/>
                        </wps:cNvSpPr>
                        <wps:spPr bwMode="auto">
                          <a:xfrm>
                            <a:off x="6659" y="4900"/>
                            <a:ext cx="939" cy="1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0C9C9" w14:textId="77777777" w:rsidR="00B56931" w:rsidRDefault="00B56931" w:rsidP="00B56931">
                              <w:pPr>
                                <w:spacing w:before="19" w:line="151" w:lineRule="auto"/>
                                <w:rPr>
                                  <w:sz w:val="17"/>
                                </w:rPr>
                              </w:pPr>
                              <w:r>
                                <w:rPr>
                                  <w:position w:val="-4"/>
                                  <w:sz w:val="17"/>
                                </w:rPr>
                                <w:t>GND</w:t>
                              </w:r>
                              <w:r>
                                <w:rPr>
                                  <w:spacing w:val="-17"/>
                                  <w:position w:val="-4"/>
                                  <w:sz w:val="17"/>
                                </w:rPr>
                                <w:t xml:space="preserve"> </w:t>
                              </w:r>
                              <w:r>
                                <w:rPr>
                                  <w:sz w:val="17"/>
                                </w:rPr>
                                <w:t>OUT</w:t>
                              </w:r>
                              <w:r>
                                <w:rPr>
                                  <w:sz w:val="17"/>
                                </w:rPr>
                                <w:t>单元</w:t>
                              </w:r>
                            </w:p>
                            <w:p w14:paraId="58D9D15A" w14:textId="77777777" w:rsidR="00B56931" w:rsidRDefault="00B56931" w:rsidP="00B56931">
                              <w:pPr>
                                <w:spacing w:line="182" w:lineRule="exact"/>
                                <w:ind w:left="597"/>
                                <w:rPr>
                                  <w:sz w:val="17"/>
                                </w:rPr>
                              </w:pPr>
                              <w:r>
                                <w:rPr>
                                  <w:sz w:val="17"/>
                                </w:rPr>
                                <w:t>IOW</w:t>
                              </w:r>
                            </w:p>
                            <w:p w14:paraId="37413F6A" w14:textId="77777777" w:rsidR="00B56931" w:rsidRDefault="00B56931" w:rsidP="00B56931">
                              <w:pPr>
                                <w:spacing w:before="21"/>
                                <w:ind w:left="603"/>
                                <w:rPr>
                                  <w:sz w:val="17"/>
                                </w:rPr>
                              </w:pPr>
                              <w:r>
                                <w:rPr>
                                  <w:sz w:val="17"/>
                                </w:rPr>
                                <w:t>XD7</w:t>
                              </w:r>
                            </w:p>
                            <w:p w14:paraId="5D2A978E" w14:textId="77777777" w:rsidR="00B56931" w:rsidRDefault="00B56931" w:rsidP="00B56931">
                              <w:pPr>
                                <w:spacing w:before="5"/>
                                <w:rPr>
                                  <w:sz w:val="14"/>
                                </w:rPr>
                              </w:pPr>
                            </w:p>
                            <w:p w14:paraId="4604F874" w14:textId="77777777" w:rsidR="00B56931" w:rsidRDefault="00B56931" w:rsidP="00B56931">
                              <w:pPr>
                                <w:spacing w:line="232" w:lineRule="auto"/>
                                <w:ind w:left="450" w:right="49" w:firstLine="152"/>
                                <w:rPr>
                                  <w:sz w:val="17"/>
                                </w:rPr>
                              </w:pPr>
                              <w:r>
                                <w:rPr>
                                  <w:sz w:val="17"/>
                                </w:rPr>
                                <w:t>XD0</w:t>
                              </w:r>
                              <w:r>
                                <w:rPr>
                                  <w:spacing w:val="-82"/>
                                  <w:sz w:val="17"/>
                                </w:rPr>
                                <w:t xml:space="preserve"> </w:t>
                              </w:r>
                              <w:r>
                                <w:rPr>
                                  <w:spacing w:val="-1"/>
                                  <w:sz w:val="17"/>
                                </w:rPr>
                                <w:t>LED_B</w:t>
                              </w:r>
                            </w:p>
                          </w:txbxContent>
                        </wps:txbx>
                        <wps:bodyPr rot="0" vert="horz" wrap="square" lIns="0" tIns="0" rIns="0" bIns="0" anchor="t" anchorCtr="0" upright="1">
                          <a:noAutofit/>
                        </wps:bodyPr>
                      </wps:wsp>
                      <wps:wsp>
                        <wps:cNvPr id="1997294137" name="Text Box 228"/>
                        <wps:cNvSpPr txBox="1">
                          <a:spLocks noChangeArrowheads="1"/>
                        </wps:cNvSpPr>
                        <wps:spPr bwMode="auto">
                          <a:xfrm>
                            <a:off x="6960" y="3488"/>
                            <a:ext cx="616" cy="1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C5A20" w14:textId="77777777" w:rsidR="00B56931" w:rsidRDefault="00B56931" w:rsidP="00B56931">
                              <w:pPr>
                                <w:spacing w:before="36" w:line="207" w:lineRule="exact"/>
                                <w:ind w:left="66"/>
                                <w:rPr>
                                  <w:sz w:val="17"/>
                                </w:rPr>
                              </w:pPr>
                              <w:r>
                                <w:rPr>
                                  <w:spacing w:val="-1"/>
                                  <w:sz w:val="17"/>
                                </w:rPr>
                                <w:t>IN</w:t>
                              </w:r>
                              <w:r>
                                <w:rPr>
                                  <w:sz w:val="17"/>
                                </w:rPr>
                                <w:t>单元</w:t>
                              </w:r>
                            </w:p>
                            <w:p w14:paraId="1FDA4B41" w14:textId="77777777" w:rsidR="00B56931" w:rsidRDefault="00B56931" w:rsidP="00B56931">
                              <w:pPr>
                                <w:spacing w:line="264" w:lineRule="auto"/>
                                <w:ind w:left="301" w:right="40" w:hanging="6"/>
                                <w:rPr>
                                  <w:sz w:val="17"/>
                                </w:rPr>
                              </w:pPr>
                              <w:r>
                                <w:rPr>
                                  <w:sz w:val="17"/>
                                </w:rPr>
                                <w:t>IOR</w:t>
                              </w:r>
                              <w:r>
                                <w:rPr>
                                  <w:spacing w:val="-82"/>
                                  <w:sz w:val="17"/>
                                </w:rPr>
                                <w:t xml:space="preserve"> </w:t>
                              </w:r>
                              <w:r>
                                <w:rPr>
                                  <w:sz w:val="17"/>
                                </w:rPr>
                                <w:t>XD7</w:t>
                              </w:r>
                            </w:p>
                            <w:p w14:paraId="1485B6FC" w14:textId="77777777" w:rsidR="00B56931" w:rsidRDefault="00B56931" w:rsidP="00B56931">
                              <w:pPr>
                                <w:spacing w:before="2"/>
                                <w:rPr>
                                  <w:sz w:val="12"/>
                                </w:rPr>
                              </w:pPr>
                            </w:p>
                            <w:p w14:paraId="68C9A821" w14:textId="77777777" w:rsidR="00B56931" w:rsidRDefault="00B56931" w:rsidP="00B56931">
                              <w:pPr>
                                <w:spacing w:line="232" w:lineRule="auto"/>
                                <w:ind w:left="138" w:right="40" w:firstLine="163"/>
                                <w:rPr>
                                  <w:sz w:val="17"/>
                                </w:rPr>
                              </w:pPr>
                              <w:r>
                                <w:rPr>
                                  <w:sz w:val="17"/>
                                </w:rPr>
                                <w:t>XD0</w:t>
                              </w:r>
                              <w:r>
                                <w:rPr>
                                  <w:spacing w:val="-83"/>
                                  <w:sz w:val="17"/>
                                </w:rPr>
                                <w:t xml:space="preserve"> </w:t>
                              </w:r>
                              <w:r>
                                <w:rPr>
                                  <w:sz w:val="17"/>
                                </w:rPr>
                                <w:t>IN_B</w:t>
                              </w:r>
                            </w:p>
                          </w:txbxContent>
                        </wps:txbx>
                        <wps:bodyPr rot="0" vert="horz" wrap="square" lIns="0" tIns="0" rIns="0" bIns="0" anchor="t" anchorCtr="0" upright="1">
                          <a:noAutofit/>
                        </wps:bodyPr>
                      </wps:wsp>
                      <wps:wsp>
                        <wps:cNvPr id="1617678807" name="Text Box 229"/>
                        <wps:cNvSpPr txBox="1">
                          <a:spLocks noChangeArrowheads="1"/>
                        </wps:cNvSpPr>
                        <wps:spPr bwMode="auto">
                          <a:xfrm>
                            <a:off x="6960" y="3218"/>
                            <a:ext cx="616"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3D7E0" w14:textId="77777777" w:rsidR="00B56931" w:rsidRDefault="00B56931" w:rsidP="00B56931">
                              <w:pPr>
                                <w:spacing w:line="179" w:lineRule="exact"/>
                                <w:ind w:left="119"/>
                                <w:rPr>
                                  <w:sz w:val="17"/>
                                </w:rPr>
                              </w:pPr>
                              <w:r>
                                <w:rPr>
                                  <w:sz w:val="17"/>
                                </w:rPr>
                                <w:t>XA0</w:t>
                              </w:r>
                            </w:p>
                          </w:txbxContent>
                        </wps:txbx>
                        <wps:bodyPr rot="0" vert="horz" wrap="square" lIns="0" tIns="0" rIns="0" bIns="0" anchor="t" anchorCtr="0" upright="1">
                          <a:noAutofit/>
                        </wps:bodyPr>
                      </wps:wsp>
                      <wps:wsp>
                        <wps:cNvPr id="763574342" name="Text Box 230"/>
                        <wps:cNvSpPr txBox="1">
                          <a:spLocks noChangeArrowheads="1"/>
                        </wps:cNvSpPr>
                        <wps:spPr bwMode="auto">
                          <a:xfrm>
                            <a:off x="6955" y="2577"/>
                            <a:ext cx="627" cy="389"/>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BD76B5" w14:textId="77777777" w:rsidR="00B56931" w:rsidRDefault="00B56931" w:rsidP="00B56931">
                              <w:pPr>
                                <w:spacing w:line="166" w:lineRule="exact"/>
                                <w:ind w:left="121"/>
                                <w:rPr>
                                  <w:sz w:val="17"/>
                                </w:rPr>
                              </w:pPr>
                              <w:r>
                                <w:rPr>
                                  <w:sz w:val="17"/>
                                </w:rPr>
                                <w:t>XD0</w:t>
                              </w:r>
                            </w:p>
                            <w:p w14:paraId="437FB86C" w14:textId="77777777" w:rsidR="00B56931" w:rsidRDefault="00B56931" w:rsidP="00B56931">
                              <w:pPr>
                                <w:spacing w:before="38" w:line="174" w:lineRule="exact"/>
                                <w:ind w:left="121"/>
                                <w:rPr>
                                  <w:sz w:val="17"/>
                                </w:rPr>
                              </w:pPr>
                              <w:r>
                                <w:rPr>
                                  <w:sz w:val="17"/>
                                </w:rPr>
                                <w:t>XA7</w:t>
                              </w:r>
                            </w:p>
                          </w:txbxContent>
                        </wps:txbx>
                        <wps:bodyPr rot="0" vert="horz" wrap="square" lIns="0" tIns="0" rIns="0" bIns="0" anchor="t" anchorCtr="0" upright="1">
                          <a:noAutofit/>
                        </wps:bodyPr>
                      </wps:wsp>
                      <wps:wsp>
                        <wps:cNvPr id="456016739" name="Text Box 231"/>
                        <wps:cNvSpPr txBox="1">
                          <a:spLocks noChangeArrowheads="1"/>
                        </wps:cNvSpPr>
                        <wps:spPr bwMode="auto">
                          <a:xfrm>
                            <a:off x="6955" y="2009"/>
                            <a:ext cx="627" cy="310"/>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5D2E9B1" w14:textId="77777777" w:rsidR="00B56931" w:rsidRDefault="00B56931" w:rsidP="00B56931">
                              <w:pPr>
                                <w:spacing w:before="115" w:line="184" w:lineRule="exact"/>
                                <w:ind w:left="121"/>
                                <w:rPr>
                                  <w:sz w:val="17"/>
                                </w:rPr>
                              </w:pPr>
                              <w:r>
                                <w:rPr>
                                  <w:sz w:val="17"/>
                                </w:rPr>
                                <w:t>XD7</w:t>
                              </w:r>
                            </w:p>
                          </w:txbxContent>
                        </wps:txbx>
                        <wps:bodyPr rot="0" vert="horz" wrap="square" lIns="0" tIns="0" rIns="0" bIns="0" anchor="t" anchorCtr="0" upright="1">
                          <a:noAutofit/>
                        </wps:bodyPr>
                      </wps:wsp>
                      <wps:wsp>
                        <wps:cNvPr id="2145795568" name="Text Box 232"/>
                        <wps:cNvSpPr txBox="1">
                          <a:spLocks noChangeArrowheads="1"/>
                        </wps:cNvSpPr>
                        <wps:spPr bwMode="auto">
                          <a:xfrm>
                            <a:off x="7061" y="1871"/>
                            <a:ext cx="515" cy="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BF8B3" w14:textId="77777777" w:rsidR="00B56931" w:rsidRDefault="00B56931" w:rsidP="00B56931">
                              <w:pPr>
                                <w:spacing w:line="132" w:lineRule="exact"/>
                                <w:ind w:left="31"/>
                                <w:rPr>
                                  <w:sz w:val="17"/>
                                </w:rPr>
                              </w:pPr>
                              <w:r>
                                <w:rPr>
                                  <w:sz w:val="17"/>
                                </w:rPr>
                                <w:t>IOR</w:t>
                              </w:r>
                            </w:p>
                          </w:txbxContent>
                        </wps:txbx>
                        <wps:bodyPr rot="0" vert="horz" wrap="square" lIns="0" tIns="0" rIns="0" bIns="0" anchor="t" anchorCtr="0" upright="1">
                          <a:noAutofit/>
                        </wps:bodyPr>
                      </wps:wsp>
                      <wps:wsp>
                        <wps:cNvPr id="1905621212" name="Text Box 233"/>
                        <wps:cNvSpPr txBox="1">
                          <a:spLocks noChangeArrowheads="1"/>
                        </wps:cNvSpPr>
                        <wps:spPr bwMode="auto">
                          <a:xfrm>
                            <a:off x="7061" y="1718"/>
                            <a:ext cx="515"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0DD37" w14:textId="77777777" w:rsidR="00B56931" w:rsidRDefault="00B56931" w:rsidP="00B56931">
                              <w:pPr>
                                <w:spacing w:line="144" w:lineRule="exact"/>
                                <w:ind w:left="31"/>
                                <w:rPr>
                                  <w:sz w:val="17"/>
                                </w:rPr>
                              </w:pPr>
                              <w:r>
                                <w:rPr>
                                  <w:sz w:val="17"/>
                                </w:rPr>
                                <w:t>IOW</w:t>
                              </w:r>
                            </w:p>
                          </w:txbxContent>
                        </wps:txbx>
                        <wps:bodyPr rot="0" vert="horz" wrap="square" lIns="0" tIns="0" rIns="0" bIns="0" anchor="t" anchorCtr="0" upright="1">
                          <a:noAutofit/>
                        </wps:bodyPr>
                      </wps:wsp>
                      <wps:wsp>
                        <wps:cNvPr id="1996668241" name="Text Box 234"/>
                        <wps:cNvSpPr txBox="1">
                          <a:spLocks noChangeArrowheads="1"/>
                        </wps:cNvSpPr>
                        <wps:spPr bwMode="auto">
                          <a:xfrm>
                            <a:off x="7061" y="1574"/>
                            <a:ext cx="515" cy="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3804A" w14:textId="77777777" w:rsidR="00B56931" w:rsidRDefault="00B56931" w:rsidP="00B56931">
                              <w:pPr>
                                <w:spacing w:line="133" w:lineRule="exact"/>
                                <w:ind w:left="31"/>
                                <w:rPr>
                                  <w:sz w:val="17"/>
                                </w:rPr>
                              </w:pPr>
                              <w:r>
                                <w:rPr>
                                  <w:sz w:val="17"/>
                                </w:rPr>
                                <w:t>MRD</w:t>
                              </w:r>
                            </w:p>
                          </w:txbxContent>
                        </wps:txbx>
                        <wps:bodyPr rot="0" vert="horz" wrap="square" lIns="0" tIns="0" rIns="0" bIns="0" anchor="t" anchorCtr="0" upright="1">
                          <a:noAutofit/>
                        </wps:bodyPr>
                      </wps:wsp>
                      <wps:wsp>
                        <wps:cNvPr id="1022521388" name="Text Box 235"/>
                        <wps:cNvSpPr txBox="1">
                          <a:spLocks noChangeArrowheads="1"/>
                        </wps:cNvSpPr>
                        <wps:spPr bwMode="auto">
                          <a:xfrm>
                            <a:off x="6955" y="1040"/>
                            <a:ext cx="627" cy="530"/>
                          </a:xfrm>
                          <a:prstGeom prst="rect">
                            <a:avLst/>
                          </a:prstGeom>
                          <a:noFill/>
                          <a:ln w="646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82D73B8" w14:textId="77777777" w:rsidR="00B56931" w:rsidRDefault="00B56931" w:rsidP="00B56931">
                              <w:pPr>
                                <w:spacing w:before="45" w:line="240" w:lineRule="atLeast"/>
                                <w:ind w:left="133" w:right="48" w:hanging="77"/>
                                <w:rPr>
                                  <w:sz w:val="17"/>
                                </w:rPr>
                              </w:pPr>
                              <w:r>
                                <w:rPr>
                                  <w:spacing w:val="-2"/>
                                  <w:sz w:val="17"/>
                                </w:rPr>
                                <w:t>CI</w:t>
                              </w:r>
                              <w:r>
                                <w:rPr>
                                  <w:spacing w:val="-1"/>
                                  <w:sz w:val="17"/>
                                </w:rPr>
                                <w:t>单元</w:t>
                              </w:r>
                              <w:r>
                                <w:rPr>
                                  <w:sz w:val="17"/>
                                </w:rPr>
                                <w:t>MWR</w:t>
                              </w:r>
                            </w:p>
                          </w:txbxContent>
                        </wps:txbx>
                        <wps:bodyPr rot="0" vert="horz" wrap="square" lIns="0" tIns="0" rIns="0" bIns="0" anchor="t" anchorCtr="0" upright="1">
                          <a:noAutofit/>
                        </wps:bodyPr>
                      </wps:wsp>
                      <wps:wsp>
                        <wps:cNvPr id="80523647" name="Text Box 236"/>
                        <wps:cNvSpPr txBox="1">
                          <a:spLocks noChangeArrowheads="1"/>
                        </wps:cNvSpPr>
                        <wps:spPr bwMode="auto">
                          <a:xfrm>
                            <a:off x="8408" y="630"/>
                            <a:ext cx="359"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D35B5" w14:textId="77777777" w:rsidR="00B56931" w:rsidRDefault="00B56931" w:rsidP="00B56931">
                              <w:pPr>
                                <w:spacing w:line="193" w:lineRule="exact"/>
                                <w:rPr>
                                  <w:sz w:val="17"/>
                                </w:rPr>
                              </w:pPr>
                              <w:r>
                                <w:rPr>
                                  <w:sz w:val="17"/>
                                </w:rPr>
                                <w:t>CLK0</w:t>
                              </w:r>
                            </w:p>
                            <w:p w14:paraId="6FC22EC0" w14:textId="77777777" w:rsidR="00B56931" w:rsidRDefault="00B56931" w:rsidP="00B56931">
                              <w:pPr>
                                <w:spacing w:line="194" w:lineRule="exact"/>
                                <w:rPr>
                                  <w:sz w:val="17"/>
                                </w:rPr>
                              </w:pPr>
                              <w:r>
                                <w:rPr>
                                  <w:sz w:val="17"/>
                                </w:rPr>
                                <w:t>30Hz</w:t>
                              </w:r>
                            </w:p>
                          </w:txbxContent>
                        </wps:txbx>
                        <wps:bodyPr rot="0" vert="horz" wrap="square" lIns="0" tIns="0" rIns="0" bIns="0" anchor="t" anchorCtr="0" upright="1">
                          <a:noAutofit/>
                        </wps:bodyPr>
                      </wps:wsp>
                      <wps:wsp>
                        <wps:cNvPr id="1462080255" name="Text Box 237"/>
                        <wps:cNvSpPr txBox="1">
                          <a:spLocks noChangeArrowheads="1"/>
                        </wps:cNvSpPr>
                        <wps:spPr bwMode="auto">
                          <a:xfrm>
                            <a:off x="7122" y="664"/>
                            <a:ext cx="274"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87F54" w14:textId="77777777" w:rsidR="00B56931" w:rsidRDefault="00B56931" w:rsidP="00B56931">
                              <w:pPr>
                                <w:spacing w:before="27" w:line="163" w:lineRule="auto"/>
                                <w:ind w:right="-1"/>
                                <w:rPr>
                                  <w:sz w:val="17"/>
                                </w:rPr>
                              </w:pPr>
                              <w:r>
                                <w:rPr>
                                  <w:sz w:val="17"/>
                                </w:rPr>
                                <w:t>TS3</w:t>
                              </w:r>
                              <w:r>
                                <w:rPr>
                                  <w:w w:val="99"/>
                                  <w:sz w:val="17"/>
                                </w:rPr>
                                <w:t xml:space="preserve"> </w:t>
                              </w:r>
                              <w:r>
                                <w:rPr>
                                  <w:sz w:val="17"/>
                                </w:rPr>
                                <w:t>TS4</w:t>
                              </w:r>
                            </w:p>
                          </w:txbxContent>
                        </wps:txbx>
                        <wps:bodyPr rot="0" vert="horz" wrap="square" lIns="0" tIns="0" rIns="0" bIns="0" anchor="t" anchorCtr="0" upright="1">
                          <a:noAutofit/>
                        </wps:bodyPr>
                      </wps:wsp>
                      <wps:wsp>
                        <wps:cNvPr id="1975029891" name="Text Box 238"/>
                        <wps:cNvSpPr txBox="1">
                          <a:spLocks noChangeArrowheads="1"/>
                        </wps:cNvSpPr>
                        <wps:spPr bwMode="auto">
                          <a:xfrm>
                            <a:off x="7122" y="356"/>
                            <a:ext cx="1722"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96B7F" w14:textId="77777777" w:rsidR="00B56931" w:rsidRDefault="00B56931" w:rsidP="00B56931">
                              <w:pPr>
                                <w:spacing w:line="167" w:lineRule="exact"/>
                                <w:rPr>
                                  <w:sz w:val="17"/>
                                </w:rPr>
                              </w:pPr>
                              <w:r>
                                <w:rPr>
                                  <w:sz w:val="17"/>
                                </w:rPr>
                                <w:t>TS1</w:t>
                              </w:r>
                              <w:r>
                                <w:rPr>
                                  <w:spacing w:val="1"/>
                                  <w:sz w:val="17"/>
                                </w:rPr>
                                <w:t xml:space="preserve"> </w:t>
                              </w:r>
                              <w:r>
                                <w:rPr>
                                  <w:position w:val="1"/>
                                  <w:sz w:val="17"/>
                                </w:rPr>
                                <w:t>时序与操作台单元</w:t>
                              </w:r>
                            </w:p>
                            <w:p w14:paraId="24EDA089" w14:textId="77777777" w:rsidR="00B56931" w:rsidRDefault="00B56931" w:rsidP="00B56931">
                              <w:pPr>
                                <w:spacing w:line="159" w:lineRule="exact"/>
                                <w:rPr>
                                  <w:sz w:val="17"/>
                                </w:rPr>
                              </w:pPr>
                              <w:r>
                                <w:rPr>
                                  <w:sz w:val="17"/>
                                </w:rPr>
                                <w:t>TS2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8EA61" id="Group 187" o:spid="_x0000_s1026" style="position:absolute;margin-left:70.25pt;margin-top:11.85pt;width:417.05pt;height:301.8pt;z-index:-251645952;mso-wrap-distance-left:0;mso-wrap-distance-right:0;mso-position-horizontal-relative:page" coordorigin="1405,237" coordsize="8341,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">
                <v:line id="Line 35" o:spid="_x0000_s1027" style="position:absolute;visibility:visible;mso-wrap-style:square" from="6782,4687" to="6782,4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" strokeweight=".17942mm"/>
                <v:shape id="AutoShape 36" o:spid="_x0000_s1028" style="position:absolute;left:1410;top:242;width:2630;height:5288;visibility:visible;mso-wrap-style:square;v-text-anchor:top" coordsize="2630,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" path="m1347,3333r1283,l2630,,1347,r,3333xm,5287r991,l991,1,,1,,5287xe" filled="f" strokeweight=".1795mm">
                  <v:path arrowok="t" o:connecttype="custom" o:connectlocs="1347,3575;2630,3575;2630,242;1347,242;1347,3575;0,5529;991,5529;991,243;0,243;0,5529" o:connectangles="0,0,0,0,0,0,0,0,0,0"/>
                </v:shape>
                <v:line id="Line 37" o:spid="_x0000_s1029" style="position:absolute;visibility:visible;mso-wrap-style:square" from="2114,3847" to="2114,3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" strokeweight=".29906mm"/>
                <v:rect id="Rectangle 38" o:spid="_x0000_s1030" style="position:absolute;left:2280;top:3696;width:4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" filled="f" strokeweight=".17958mm"/>
                <v:line id="Line 39" o:spid="_x0000_s1031" style="position:absolute;visibility:visible;mso-wrap-style:square" from="2407,4344" to="3054,4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" strokeweight=".17942mm"/>
                <v:shape id="AutoShape 40" o:spid="_x0000_s1032" style="position:absolute;left:4683;top:244;width:1896;height:4233;visibility:visible;mso-wrap-style:square;v-text-anchor:top" coordsize="1896,4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" path="m1053,3783r842,l1895,,1053,r,3783xm,4233r840,l840,1329,,1329,,4233xe" filled="f" strokeweight=".1795mm">
                  <v:path arrowok="t" o:connecttype="custom" o:connectlocs="1053,4027;1895,4027;1895,244;1053,244;1053,4027;0,4477;840,4477;840,1573;0,1573;0,4477" o:connectangles="0,0,0,0,0,0,0,0,0,0"/>
                </v:shape>
                <v:line id="Line 41" o:spid="_x0000_s1033" style="position:absolute;visibility:visible;mso-wrap-style:square" from="5530,2690" to="5733,2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" strokeweight=".17942mm"/>
                <v:line id="Line 42" o:spid="_x0000_s1034" style="position:absolute;visibility:visible;mso-wrap-style:square" from="5733,2690" to="5733,2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" strokeweight=".1795mm"/>
                <v:line id="Line 43" o:spid="_x0000_s1035" style="position:absolute;visibility:visible;mso-wrap-style:square" from="5530,2690" to="5582,2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" strokeweight=".1795mm"/>
                <v:line id="Line 44" o:spid="_x0000_s1036" style="position:absolute;visibility:visible;mso-wrap-style:square" from="5732,2960" to="5732,2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" strokeweight=".17942mm"/>
                <v:line id="Line 45" o:spid="_x0000_s1037" style="position:absolute;visibility:visible;mso-wrap-style:square" from="5528,2960" to="5580,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" strokeweight=".1795mm"/>
                <v:line id="Line 46" o:spid="_x0000_s1038" style="position:absolute;visibility:visible;mso-wrap-style:square" from="5732,2960" to="5732,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" strokeweight=".1795mm"/>
                <v:line id="Line 47" o:spid="_x0000_s1039" style="position:absolute;visibility:visible;mso-wrap-style:square" from="2323,3795" to="4778,3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" strokeweight=".17942mm"/>
                <v:line id="Line 48" o:spid="_x0000_s1040" style="position:absolute;visibility:visible;mso-wrap-style:square" from="2401,1854" to="2757,1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" strokeweight=".17942mm"/>
                <v:line id="Line 49" o:spid="_x0000_s1041" style="position:absolute;visibility:visible;mso-wrap-style:square" from="2325,1273" to="2822,1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" strokeweight=".17942mm"/>
                <v:rect id="Rectangle 50" o:spid="_x0000_s1042" style="position:absolute;left:2825;top:544;width:40;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" filled="f" strokeweight=".17958mm"/>
                <v:shape id="Picture 51" o:spid="_x0000_s1043" type="#_x0000_t75" style="position:absolute;left:2520;top:1220;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">
                  <v:imagedata r:id="rId36" o:title=""/>
                </v:shape>
                <v:line id="Line 52" o:spid="_x0000_s1044" style="position:absolute;visibility:visible;mso-wrap-style:square" from="2401,4977" to="3693,4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" strokeweight=".17942mm"/>
                <v:rect id="Rectangle 53" o:spid="_x0000_s1045" style="position:absolute;left:3940;top:2807;width:40;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" filled="f" strokeweight=".17958mm"/>
                <v:line id="Line 54" o:spid="_x0000_s1046" style="position:absolute;visibility:visible;mso-wrap-style:square" from="3980,3113" to="4416,3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" strokeweight=".17942mm"/>
                <v:shape id="Picture 55" o:spid="_x0000_s1047" type="#_x0000_t75" style="position:absolute;left:4179;top:3062;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">
                  <v:imagedata r:id="rId37" o:title=""/>
                </v:shape>
                <v:line id="Line 56" o:spid="_x0000_s1048" style="position:absolute;visibility:visible;mso-wrap-style:square" from="3956,1178" to="5822,1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" strokeweight=".17942mm"/>
                <v:shape id="Picture 57" o:spid="_x0000_s1049" type="#_x0000_t75" style="position:absolute;left:4830;top:1127;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">
                  <v:imagedata r:id="rId38" o:title=""/>
                </v:shape>
                <v:rect id="Rectangle 58" o:spid="_x0000_s1050" style="position:absolute;left:6955;top:1092;width:627;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" filled="f" strokeweight=".17958mm"/>
                <v:line id="Line 59" o:spid="_x0000_s1051" style="position:absolute;visibility:visible;mso-wrap-style:square" from="6505,1712" to="8703,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" strokeweight=".17942mm"/>
                <v:shape id="Picture 60" o:spid="_x0000_s1052" type="#_x0000_t75" style="position:absolute;left:6700;top:1661;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">
                  <v:imagedata r:id="rId39" o:title=""/>
                </v:shape>
                <v:rect id="Rectangle 61" o:spid="_x0000_s1053" style="position:absolute;left:6478;top:2227;width:40;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" filled="f" strokeweight=".17958mm"/>
                <v:line id="Line 62" o:spid="_x0000_s1054" style="position:absolute;visibility:visible;mso-wrap-style:square" from="2232,4431" to="2232,4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" strokeweight=".29906mm"/>
                <v:line id="Line 63" o:spid="_x0000_s1055" style="position:absolute;visibility:visible;mso-wrap-style:square" from="2302,5037" to="2302,5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" strokeweight=".29906mm"/>
                <v:line id="Line 64" o:spid="_x0000_s1056" style="position:absolute;visibility:visible;mso-wrap-style:square" from="3784,2927" to="3784,3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" strokeweight=".29906mm"/>
                <v:line id="Line 65" o:spid="_x0000_s1057" style="position:absolute;visibility:visible;mso-wrap-style:square" from="4921,3853" to="4921,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" strokeweight=".29906mm"/>
                <v:line id="Line 66" o:spid="_x0000_s1058" style="position:absolute;visibility:visible;mso-wrap-style:square" from="5639,2762" to="5639,2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" strokeweight=".29906mm"/>
                <v:line id="Line 67" o:spid="_x0000_s1059" style="position:absolute;visibility:visible;mso-wrap-style:square" from="6288,2383" to="6288,2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" strokeweight=".29906mm"/>
                <v:line id="Line 68" o:spid="_x0000_s1060" style="position:absolute;visibility:visible;mso-wrap-style:square" from="6301,3050" to="6301,3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" strokeweight=".29906mm"/>
                <v:rect id="Rectangle 69" o:spid="_x0000_s1061" style="position:absolute;left:6955;top:244;width:1949;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" filled="f" strokeweight=".17944mm"/>
                <v:shape id="Picture 70" o:spid="_x0000_s1062" type="#_x0000_t75" style="position:absolute;left:8797;top:661;width:371;height: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">
                  <v:imagedata r:id="rId40" o:title=""/>
                </v:shape>
                <v:shape id="AutoShape 71" o:spid="_x0000_s1063" style="position:absolute;left:2280;top:399;width:4247;height:2911;visibility:visible;mso-wrap-style:square;v-text-anchor:top" coordsize="4247,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" path="m4196,2910r39,l4235,2469r-39,l4196,2910xm4207,552r40,l4247,r-40,l4207,552xm,1252r39,l39,142,,142,,1252xe" filled="f" strokeweight=".1795mm">
                  <v:path arrowok="t" o:connecttype="custom" o:connectlocs="4196,3310;4235,3310;4235,2869;4196,2869;4196,3310;4207,952;4247,952;4247,400;4207,400;4207,952;0,1652;39,1652;39,542;0,542;0,1652" o:connectangles="0,0,0,0,0,0,0,0,0,0,0,0,0,0,0"/>
                </v:shape>
                <v:line id="Line 72" o:spid="_x0000_s1064" style="position:absolute;visibility:visible;mso-wrap-style:square" from="4555,2886" to="4555,3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" strokeweight=".17942mm"/>
                <v:line id="Line 73" o:spid="_x0000_s1065" style="position:absolute;visibility:visible;mso-wrap-style:square" from="3695,3799" to="3695,4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" strokeweight=".17942mm"/>
                <v:line id="Line 74" o:spid="_x0000_s1066" style="position:absolute;visibility:visible;mso-wrap-style:square" from="3054,3798" to="3054,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" strokeweight=".17942mm"/>
                <v:shape id="Freeform 75" o:spid="_x0000_s1067" style="position:absolute;left:3036;top:3783;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" path="m24,27l7,27,,21,,6,7,,24,r7,6l31,13r,8l24,27xe" stroked="f">
                  <v:path arrowok="t" o:connecttype="custom" o:connectlocs="24,3810;7,3810;0,3804;0,3789;7,3783;24,3783;31,3789;31,3796;31,3804;24,3810" o:connectangles="0,0,0,0,0,0,0,0,0,0"/>
                </v:shape>
                <v:shape id="Freeform 76" o:spid="_x0000_s1068" style="position:absolute;left:3036;top:3783;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" path="m31,13r,-7l24,,15,,7,,,6r,7l,21r7,6l15,27r9,l31,21r,-8xe" filled="f" strokeweight=".1795mm">
                  <v:path arrowok="t" o:connecttype="custom" o:connectlocs="31,3796;31,3789;24,3783;15,3783;7,3783;0,3789;0,3796;0,3804;7,3810;15,3810;24,3810;31,3804;31,3796" o:connectangles="0,0,0,0,0,0,0,0,0,0,0,0,0"/>
                </v:shape>
                <v:shape id="Freeform 77" o:spid="_x0000_s1069" style="position:absolute;left:3046;top:378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" path="m9,13r-6,l,9,,3,3,,9,r3,3l12,6r,3l9,13xe" stroked="f">
                  <v:path arrowok="t" o:connecttype="custom" o:connectlocs="9,3802;3,3802;0,3798;0,3792;3,3789;9,3789;12,3792;12,3795;12,3798;9,3802" o:connectangles="0,0,0,0,0,0,0,0,0,0"/>
                </v:shape>
                <v:shape id="Freeform 78" o:spid="_x0000_s1070" style="position:absolute;left:3046;top:378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" path="m12,6r,-3l9,,6,,3,,,3,,6,,9r3,4l6,13r3,l12,9r,-3xe" filled="f" strokeweight=".1795mm">
                  <v:path arrowok="t" o:connecttype="custom" o:connectlocs="12,3795;12,3792;9,3789;6,3789;3,3789;0,3792;0,3795;0,3798;3,3802;6,3802;9,3802;12,3798;12,3795" o:connectangles="0,0,0,0,0,0,0,0,0,0,0,0,0"/>
                </v:shape>
                <v:shape id="AutoShape 79" o:spid="_x0000_s1071" style="position:absolute;left:3940;top:2376;width:842;height:271;visibility:visible;mso-wrap-style:square;v-text-anchor:top" coordsize="84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" path="m,271r40,l40,,,,,271xm802,271r39,l841,,802,r,271xe" filled="f" strokeweight=".1795mm">
                  <v:path arrowok="t" o:connecttype="custom" o:connectlocs="0,2647;40,2647;40,2376;0,2376;0,2647;802,2647;841,2647;841,2376;802,2376;802,2647" o:connectangles="0,0,0,0,0,0,0,0,0,0"/>
                </v:shape>
                <v:line id="Line 80" o:spid="_x0000_s1072" style="position:absolute;visibility:visible;mso-wrap-style:square" from="4040,1993" to="4684,1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" strokeweight=".17942mm"/>
                <v:line id="Line 81" o:spid="_x0000_s1073" style="position:absolute;visibility:visible;mso-wrap-style:square" from="3980,2442" to="4734,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" strokeweight=".17942mm"/>
                <v:shape id="Picture 82" o:spid="_x0000_s1074" type="#_x0000_t75" style="position:absolute;left:4307;top:2390;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">
                  <v:imagedata r:id="rId41" o:title=""/>
                </v:shape>
                <v:rect id="Rectangle 83" o:spid="_x0000_s1075" style="position:absolute;left:3930;top:980;width:41;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" stroked="f"/>
                <v:rect id="Rectangle 84" o:spid="_x0000_s1076" style="position:absolute;left:3930;top:979;width:40;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" filled="f" strokeweight=".17958mm"/>
                <v:line id="Line 85" o:spid="_x0000_s1077" style="position:absolute;visibility:visible;mso-wrap-style:square" from="6522,2319" to="8704,2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" strokeweight=".17942mm"/>
                <v:shape id="Picture 86" o:spid="_x0000_s1078" type="#_x0000_t75" style="position:absolute;left:6712;top:2267;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">
                  <v:imagedata r:id="rId42" o:title=""/>
                </v:shape>
                <v:line id="Line 87" o:spid="_x0000_s1079" style="position:absolute;visibility:visible;mso-wrap-style:square" from="7736,2026" to="7736,3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" strokeweight=".17942mm"/>
                <v:shape id="Picture 88" o:spid="_x0000_s1080" type="#_x0000_t75" style="position:absolute;left:6728;top:4621;width:348;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">
                  <v:imagedata r:id="rId43" o:title=""/>
                </v:shape>
                <v:line id="Line 89" o:spid="_x0000_s1081" style="position:absolute;visibility:visible;mso-wrap-style:square" from="7581,3825" to="7734,3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" strokeweight=".17942mm"/>
                <v:shape id="Freeform 90" o:spid="_x0000_s1082" style="position:absolute;left:4539;top:3782;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" path="m25,27l7,27,,21,,6,7,,25,r7,6l32,13r,8l25,27xe" stroked="f">
                  <v:path arrowok="t" o:connecttype="custom" o:connectlocs="25,3809;7,3809;0,3803;0,3788;7,3782;25,3782;32,3788;32,3795;32,3803;25,3809" o:connectangles="0,0,0,0,0,0,0,0,0,0"/>
                </v:shape>
                <v:shape id="Freeform 91" o:spid="_x0000_s1083" style="position:absolute;left:4539;top:3782;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" path="m32,13r,-7l25,,15,,7,,,6r,7l,21r7,6l15,27r10,l32,21r,-8xe" filled="f" strokeweight=".1795mm">
                  <v:path arrowok="t" o:connecttype="custom" o:connectlocs="32,3795;32,3788;25,3782;15,3782;7,3782;0,3788;0,3795;0,3803;7,3809;15,3809;25,3809;32,3803;32,3795" o:connectangles="0,0,0,0,0,0,0,0,0,0,0,0,0"/>
                </v:shape>
                <v:shape id="Freeform 92" o:spid="_x0000_s1084" style="position:absolute;left:4548;top:3788;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" path="m9,12r-6,l,9,,3,3,,9,r3,3l12,6r,3l9,12xe" stroked="f">
                  <v:path arrowok="t" o:connecttype="custom" o:connectlocs="9,3800;3,3800;0,3797;0,3791;3,3788;9,3788;12,3791;12,3794;12,3797;9,3800" o:connectangles="0,0,0,0,0,0,0,0,0,0"/>
                </v:shape>
                <v:shape id="Freeform 93" o:spid="_x0000_s1085" style="position:absolute;left:4548;top:3788;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" path="m12,6r,-3l9,,6,,3,,,3,,6,,9r3,3l6,12r3,l12,9r,-3xe" filled="f" strokeweight=".1795mm">
                  <v:path arrowok="t" o:connecttype="custom" o:connectlocs="12,3794;12,3791;9,3788;6,3788;3,3788;0,3791;0,3794;0,3797;3,3800;6,3800;9,3800;12,3797;12,3794" o:connectangles="0,0,0,0,0,0,0,0,0,0,0,0,0"/>
                </v:shape>
                <v:shape id="Picture 94" o:spid="_x0000_s1086" type="#_x0000_t75" style="position:absolute;left:2590;top:3744;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">
                  <v:imagedata r:id="rId44" o:title=""/>
                </v:shape>
                <v:rect id="Rectangle 95" o:spid="_x0000_s1087" style="position:absolute;left:4758;top:3690;width:4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" stroked="f"/>
                <v:rect id="Rectangle 96" o:spid="_x0000_s1088" style="position:absolute;left:4757;top:3690;width:4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" filled="f" strokeweight=".17958mm"/>
                <v:line id="Line 97" o:spid="_x0000_s1089" style="position:absolute;visibility:visible;mso-wrap-style:square" from="6516,1565" to="8700,1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" strokeweight=".17942mm"/>
                <v:shape id="Picture 98" o:spid="_x0000_s1090" type="#_x0000_t75" style="position:absolute;left:6700;top:1513;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">
                  <v:imagedata r:id="rId45" o:title=""/>
                </v:shape>
                <v:line id="Line 99" o:spid="_x0000_s1091" style="position:absolute;visibility:visible;mso-wrap-style:square" from="6523,2027" to="7736,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" strokeweight=".17942mm"/>
                <v:shape id="Picture 100" o:spid="_x0000_s1092" type="#_x0000_t75" style="position:absolute;left:6704;top:1975;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">
                  <v:imagedata r:id="rId46" o:title=""/>
                </v:shape>
                <v:line id="Line 101" o:spid="_x0000_s1093" style="position:absolute;visibility:visible;mso-wrap-style:square" from="6522,1880" to="7861,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" strokeweight=".17942mm"/>
                <v:shape id="Picture 102" o:spid="_x0000_s1094" type="#_x0000_t75" style="position:absolute;left:6704;top:1828;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">
                  <v:imagedata r:id="rId47" o:title=""/>
                </v:shape>
                <v:rect id="Rectangle 103" o:spid="_x0000_s1095" style="position:absolute;left:7006;top:1520;width:40;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" stroked="f"/>
                <v:rect id="Rectangle 104" o:spid="_x0000_s1096" style="position:absolute;left:7006;top:1520;width:40;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" filled="f" strokeweight=".17958mm"/>
                <v:rect id="Rectangle 105" o:spid="_x0000_s1097" style="position:absolute;left:6476;top:1520;width:41;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" stroked="f"/>
                <v:rect id="Rectangle 106" o:spid="_x0000_s1098" style="position:absolute;left:6476;top:1520;width:40;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" filled="f" strokeweight=".17958mm"/>
                <v:line id="Line 107" o:spid="_x0000_s1099" style="position:absolute;visibility:visible;mso-wrap-style:square" from="6522,2566" to="8704,2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" strokeweight=".17942mm"/>
                <v:shape id="Picture 108" o:spid="_x0000_s1100" type="#_x0000_t75" style="position:absolute;left:6712;top:2515;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">
                  <v:imagedata r:id="rId48" o:title=""/>
                </v:shape>
                <v:rect id="Rectangle 109" o:spid="_x0000_s1101" style="position:absolute;left:7020;top:2227;width:40;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" stroked="f"/>
                <v:rect id="Rectangle 110" o:spid="_x0000_s1102" style="position:absolute;left:7020;top:2227;width:40;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" filled="f" strokeweight=".17958mm"/>
                <v:shape id="AutoShape 111" o:spid="_x0000_s1103" style="position:absolute;left:6518;top:2965;width:2185;height:2;visibility:visible;mso-wrap-style:square;v-text-anchor:top" coordsize="2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" path="m,l503,t41,l2185,e" filled="f" strokeweight=".17942mm">
                  <v:path arrowok="t" o:connecttype="custom" o:connectlocs="0,0;503,0;544,0;2185,0" o:connectangles="0,0,0,0"/>
                </v:shape>
                <v:shape id="Picture 112" o:spid="_x0000_s1104" type="#_x0000_t75" style="position:absolute;left:6706;top:2914;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">
                  <v:imagedata r:id="rId49" o:title=""/>
                </v:shape>
                <v:shape id="AutoShape 113" o:spid="_x0000_s1105" style="position:absolute;left:6518;top:3213;width:2185;height:2;visibility:visible;mso-wrap-style:square;v-text-anchor:top" coordsize="2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" path="m,l503,t41,l2185,e" filled="f" strokeweight=".17942mm">
                  <v:path arrowok="t" o:connecttype="custom" o:connectlocs="0,0;503,0;544,0;2185,0" o:connectangles="0,0,0,0"/>
                </v:shape>
                <v:shape id="Picture 114" o:spid="_x0000_s1106" type="#_x0000_t75" style="position:absolute;left:6706;top:3162;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">
                  <v:imagedata r:id="rId50" o:title=""/>
                </v:shape>
                <v:shape id="AutoShape 115" o:spid="_x0000_s1107" style="position:absolute;left:7022;top:1092;width:2499;height:2535;visibility:visible;mso-wrap-style:square;v-text-anchor:top" coordsize="2499,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" path="m,2214r40,l40,1773r-40,l,2214xm1684,2535r815,l2499,,1684,r,2535xe" filled="f" strokeweight=".1795mm">
                  <v:path arrowok="t" o:connecttype="custom" o:connectlocs="0,3306;40,3306;40,2865;0,2865;0,3306;1684,3627;2499,3627;2499,1092;1684,1092;1684,3627" o:connectangles="0,0,0,0,0,0,0,0,0,0"/>
                </v:shape>
                <v:line id="Line 116" o:spid="_x0000_s1108" style="position:absolute;visibility:visible;mso-wrap-style:square" from="8861,2403" to="8861,2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" strokeweight=".29906mm"/>
                <v:line id="Line 117" o:spid="_x0000_s1109" style="position:absolute;visibility:visible;mso-wrap-style:square" from="8874,3070" to="8874,3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" strokeweight=".29906mm"/>
                <v:rect id="Rectangle 118" o:spid="_x0000_s1110" style="position:absolute;left:6955;top:3504;width:62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" filled="f" strokeweight=".17956mm"/>
                <v:line id="Line 119" o:spid="_x0000_s1111" style="position:absolute;visibility:visible;mso-wrap-style:square" from="7377,4215" to="7377,4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" strokeweight=".29906mm"/>
                <v:line id="Line 120" o:spid="_x0000_s1112" style="position:absolute;visibility:visible;mso-wrap-style:square" from="8225,2319" to="8227,5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" strokeweight=".17942mm"/>
                <v:line id="Line 121" o:spid="_x0000_s1113" style="position:absolute;visibility:visible;mso-wrap-style:square" from="7581,4066" to="8236,4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" strokeweight=".17942mm"/>
                <v:line id="Line 122" o:spid="_x0000_s1114" style="position:absolute;visibility:visible;mso-wrap-style:square" from="7581,4466" to="8507,4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" strokeweight=".17942mm"/>
                <v:line id="Line 123" o:spid="_x0000_s1115" style="position:absolute;visibility:visible;mso-wrap-style:square" from="8505,2557" to="8507,5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" strokeweight=".17942mm"/>
                <v:shape id="Freeform 124" o:spid="_x0000_s1116" style="position:absolute;left:8208;top:2304;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" path="m26,27l8,27,,21,,7,8,,26,r7,7l33,14r,7l26,27xe" stroked="f">
                  <v:path arrowok="t" o:connecttype="custom" o:connectlocs="26,2331;8,2331;0,2325;0,2311;8,2304;26,2304;33,2311;33,2318;33,2325;26,2331" o:connectangles="0,0,0,0,0,0,0,0,0,0"/>
                </v:shape>
                <v:shape id="Freeform 125" o:spid="_x0000_s1117" style="position:absolute;left:8208;top:2304;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" path="m33,14r,-7l26,,16,,8,,,7r,7l,21r8,6l16,27r10,l33,21r,-7xe" filled="f" strokeweight=".1795mm">
                  <v:path arrowok="t" o:connecttype="custom" o:connectlocs="33,2318;33,2311;26,2304;16,2304;8,2304;0,2311;0,2318;0,2325;8,2331;16,2331;26,2331;33,2325;33,2318" o:connectangles="0,0,0,0,0,0,0,0,0,0,0,0,0"/>
                </v:shape>
                <v:shape id="Freeform 126" o:spid="_x0000_s1118" style="position:absolute;left:8218;top:2310;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" path="m10,12r-7,l,9,,3,3,r7,l13,3r,3l13,9r-3,3xe" stroked="f">
                  <v:path arrowok="t" o:connecttype="custom" o:connectlocs="10,2323;3,2323;0,2320;0,2314;3,2311;10,2311;13,2314;13,2317;13,2320;10,2323" o:connectangles="0,0,0,0,0,0,0,0,0,0"/>
                </v:shape>
                <v:shape id="Freeform 127" o:spid="_x0000_s1119" style="position:absolute;left:8218;top:2310;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" path="m13,6r,-3l10,,7,,3,,,3,,6,,9r3,3l7,12r3,l13,9r,-3xe" filled="f" strokeweight=".1795mm">
                  <v:path arrowok="t" o:connecttype="custom" o:connectlocs="13,2317;13,2314;10,2311;7,2311;3,2311;0,2314;0,2317;0,2320;3,2323;7,2323;10,2323;13,2320;13,2317" o:connectangles="0,0,0,0,0,0,0,0,0,0,0,0,0"/>
                </v:shape>
                <v:rect id="Rectangle 128" o:spid="_x0000_s1120" style="position:absolute;left:7032;top:5978;width:40;height: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" filled="f" strokeweight=".17958mm"/>
                <v:line id="Line 129" o:spid="_x0000_s1121" style="position:absolute;visibility:visible;mso-wrap-style:square" from="6778,6035" to="7033,6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" strokeweight=".17942mm"/>
                <v:rect id="Rectangle 130" o:spid="_x0000_s1122" style="position:absolute;left:6956;top:4855;width:62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" filled="f" strokeweight=".17956mm"/>
                <v:line id="Line 131" o:spid="_x0000_s1123" style="position:absolute;visibility:visible;mso-wrap-style:square" from="7378,5566" to="7378,5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" strokeweight=".29906mm"/>
                <v:line id="Line 132" o:spid="_x0000_s1124" style="position:absolute;visibility:visible;mso-wrap-style:square" from="7584,5423" to="8227,5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" strokeweight=".17942mm"/>
                <v:line id="Line 133" o:spid="_x0000_s1125" style="position:absolute;visibility:visible;mso-wrap-style:square" from="7584,5824" to="8504,5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" strokeweight=".17942mm"/>
                <v:line id="Line 134" o:spid="_x0000_s1126" style="position:absolute;visibility:visible;mso-wrap-style:square" from="7862,1880" to="7862,5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" strokeweight=".17942mm"/>
                <v:line id="Line 135" o:spid="_x0000_s1127" style="position:absolute;visibility:visible;mso-wrap-style:square" from="7582,5175" to="7858,5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" strokeweight=".17942mm"/>
                <v:shape id="Freeform 136" o:spid="_x0000_s1128" style="position:absolute;left:8489;top:2553;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" path="m24,26l7,26,,20,,6,7,,24,r7,6l31,13r,7l24,26xe" stroked="f">
                  <v:path arrowok="t" o:connecttype="custom" o:connectlocs="24,2580;7,2580;0,2574;0,2560;7,2554;24,2554;31,2560;31,2567;31,2574;24,2580" o:connectangles="0,0,0,0,0,0,0,0,0,0"/>
                </v:shape>
                <v:shape id="Freeform 137" o:spid="_x0000_s1129" style="position:absolute;left:8489;top:2553;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" path="m31,13r,-7l24,,15,,7,,,6r,7l,20r7,6l15,26r9,l31,20r,-7xe" filled="f" strokeweight=".1795mm">
                  <v:path arrowok="t" o:connecttype="custom" o:connectlocs="31,2567;31,2560;24,2554;15,2554;7,2554;0,2560;0,2567;0,2574;7,2580;15,2580;24,2580;31,2574;31,2567" o:connectangles="0,0,0,0,0,0,0,0,0,0,0,0,0"/>
                </v:shape>
                <v:shape id="Freeform 138" o:spid="_x0000_s1130" style="position:absolute;left:8499;top:255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" path="m9,12r-6,l,9,,3,3,,9,r3,3l12,6r,3l9,12xe" stroked="f">
                  <v:path arrowok="t" o:connecttype="custom" o:connectlocs="9,2572;3,2572;0,2569;0,2563;3,2560;9,2560;12,2563;12,2566;12,2569;9,2572" o:connectangles="0,0,0,0,0,0,0,0,0,0"/>
                </v:shape>
                <v:shape id="Freeform 139" o:spid="_x0000_s1131" style="position:absolute;left:8499;top:255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" path="m12,6r,-3l9,,6,,3,,,3,,6,,9r3,3l6,12r3,l12,9r,-3xe" filled="f" strokeweight=".1795mm">
                  <v:path arrowok="t" o:connecttype="custom" o:connectlocs="12,2566;12,2563;9,2560;6,2560;3,2560;0,2563;0,2566;0,2569;3,2572;6,2572;9,2572;12,2569;12,2566" o:connectangles="0,0,0,0,0,0,0,0,0,0,0,0,0"/>
                </v:shape>
                <v:shape id="Freeform 140" o:spid="_x0000_s1132" style="position:absolute;left:8210;top:4053;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" path="m26,27l8,27,,21,,7,8,,26,r7,7l33,14r,7l26,27xe" stroked="f">
                  <v:path arrowok="t" o:connecttype="custom" o:connectlocs="26,4080;8,4080;0,4074;0,4060;8,4053;26,4053;33,4060;33,4067;33,4074;26,4080" o:connectangles="0,0,0,0,0,0,0,0,0,0"/>
                </v:shape>
                <v:shape id="Freeform 141" o:spid="_x0000_s1133" style="position:absolute;left:8210;top:4053;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" path="m33,14r,-7l26,,16,,8,,,7r,7l,21r8,6l16,27r10,l33,21r,-7xe" filled="f" strokeweight=".1795mm">
                  <v:path arrowok="t" o:connecttype="custom" o:connectlocs="33,4067;33,4060;26,4053;16,4053;8,4053;0,4060;0,4067;0,4074;8,4080;16,4080;26,4080;33,4074;33,4067" o:connectangles="0,0,0,0,0,0,0,0,0,0,0,0,0"/>
                </v:shape>
                <v:shape id="Freeform 142" o:spid="_x0000_s1134" style="position:absolute;left:8220;top:405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" path="m10,12r-7,l,9,,3,3,r7,l13,3r,3l13,9r-3,3xe" stroked="f">
                  <v:path arrowok="t" o:connecttype="custom" o:connectlocs="10,4072;3,4072;0,4069;0,4063;3,4060;10,4060;13,4063;13,4066;13,4069;10,4072" o:connectangles="0,0,0,0,0,0,0,0,0,0"/>
                </v:shape>
                <v:shape id="Freeform 143" o:spid="_x0000_s1135" style="position:absolute;left:8220;top:405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" path="m13,6r,-3l10,,7,,3,,,3,,6,,9r3,3l7,12r3,l13,9r,-3xe" filled="f" strokeweight=".1795mm">
                  <v:path arrowok="t" o:connecttype="custom" o:connectlocs="13,4066;13,4063;10,4060;7,4060;3,4060;0,4063;0,4066;0,4069;3,4072;7,4072;10,4072;13,4069;13,4066" o:connectangles="0,0,0,0,0,0,0,0,0,0,0,0,0"/>
                </v:shape>
                <v:shape id="Freeform 144" o:spid="_x0000_s1136" style="position:absolute;left:8489;top:4451;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" path="m24,26l7,26,,20,,6,7,,24,r7,6l31,13r,7l24,26xe" stroked="f">
                  <v:path arrowok="t" o:connecttype="custom" o:connectlocs="24,4478;7,4478;0,4472;0,4458;7,4452;24,4452;31,4458;31,4465;31,4472;24,4478" o:connectangles="0,0,0,0,0,0,0,0,0,0"/>
                </v:shape>
                <v:shape id="Freeform 145" o:spid="_x0000_s1137" style="position:absolute;left:8489;top:4451;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" path="m31,13r,-7l24,,15,,7,,,6r,7l,20r7,6l15,26r9,l31,20r,-7xe" filled="f" strokeweight=".1795mm">
                  <v:path arrowok="t" o:connecttype="custom" o:connectlocs="31,4465;31,4458;24,4452;15,4452;7,4452;0,4458;0,4465;0,4472;7,4478;15,4478;24,4478;31,4472;31,4465" o:connectangles="0,0,0,0,0,0,0,0,0,0,0,0,0"/>
                </v:shape>
                <v:shape id="Freeform 146" o:spid="_x0000_s1138" style="position:absolute;left:8499;top:4458;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" path="m9,12r-6,l,9,,3,3,,9,r3,3l12,6r,3l9,12xe" stroked="f">
                  <v:path arrowok="t" o:connecttype="custom" o:connectlocs="9,4470;3,4470;0,4467;0,4461;3,4458;9,4458;12,4461;12,4464;12,4467;9,4470" o:connectangles="0,0,0,0,0,0,0,0,0,0"/>
                </v:shape>
                <v:shape id="Freeform 147" o:spid="_x0000_s1139" style="position:absolute;left:8499;top:4458;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" path="m12,6r,-3l9,,6,,3,,,3,,6,,9r3,3l6,12r3,l12,9r,-3xe" filled="f" strokeweight=".1795mm">
                  <v:path arrowok="t" o:connecttype="custom" o:connectlocs="12,4464;12,4461;9,4458;6,4458;3,4458;0,4461;0,4464;0,4467;3,4470;6,4470;9,4470;12,4467;12,4464" o:connectangles="0,0,0,0,0,0,0,0,0,0,0,0,0"/>
                </v:shape>
                <v:line id="Line 148" o:spid="_x0000_s1140" style="position:absolute;visibility:visible;mso-wrap-style:square" from="9521,3487" to="9682,3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" strokeweight=".17942mm"/>
                <v:line id="Line 149" o:spid="_x0000_s1141" style="position:absolute;visibility:visible;mso-wrap-style:square" from="9682,3487" to="9682,3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" strokeweight=".17942mm"/>
                <v:line id="Line 150" o:spid="_x0000_s1142" style="position:absolute;visibility:visible;mso-wrap-style:square" from="9618,3555" to="9746,3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" strokeweight=".17942mm"/>
                <v:line id="Line 151" o:spid="_x0000_s1143" style="position:absolute;visibility:visible;mso-wrap-style:square" from="9646,3595" to="9714,3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" strokeweight=".17942mm"/>
                <v:line id="Line 152" o:spid="_x0000_s1144" style="position:absolute;visibility:visible;mso-wrap-style:square" from="3974,1333" to="5840,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" strokeweight=".17942mm"/>
                <v:shape id="Picture 153" o:spid="_x0000_s1145" type="#_x0000_t75" style="position:absolute;left:4832;top:1280;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">
                  <v:imagedata r:id="rId51" o:title=""/>
                </v:shape>
                <v:line id="Line 154" o:spid="_x0000_s1146" style="position:absolute;visibility:visible;mso-wrap-style:square" from="3972,1036" to="5838,1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" strokeweight=".17942mm"/>
                <v:shape id="Picture 155" o:spid="_x0000_s1147" type="#_x0000_t75" style="position:absolute;left:4830;top:983;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">
                  <v:imagedata r:id="rId52" o:title=""/>
                </v:shape>
                <v:rect id="Rectangle 156" o:spid="_x0000_s1148" style="position:absolute;left:5821;top:980;width:41;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" stroked="f"/>
                <v:rect id="Rectangle 157" o:spid="_x0000_s1149" style="position:absolute;left:5821;top:979;width:40;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" filled="f" strokeweight=".17958mm"/>
                <v:line id="Line 158" o:spid="_x0000_s1150" style="position:absolute;visibility:visible;mso-wrap-style:square" from="4040,2153" to="4684,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" strokeweight=".17942mm"/>
                <v:line id="Line 159" o:spid="_x0000_s1151" style="position:absolute;visibility:visible;mso-wrap-style:square" from="3982,2593" to="4735,2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" strokeweight=".17942mm"/>
                <v:shape id="Picture 160" o:spid="_x0000_s1152" type="#_x0000_t75" style="position:absolute;left:4308;top:2541;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">
                  <v:imagedata r:id="rId53" o:title=""/>
                </v:shape>
                <v:line id="Line 161" o:spid="_x0000_s1153" style="position:absolute;visibility:visible;mso-wrap-style:square" from="2402,2136" to="2758,2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" strokeweight=".17942mm"/>
                <v:line id="Line 162" o:spid="_x0000_s1154" style="position:absolute;visibility:visible;mso-wrap-style:square" from="2402,2429" to="275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" strokeweight=".17942mm"/>
                <v:line id="Line 163" o:spid="_x0000_s1155" style="position:absolute;visibility:visible;mso-wrap-style:square" from="2402,2585" to="2758,2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" strokeweight=".17942mm"/>
                <v:line id="Line 164" o:spid="_x0000_s1156" style="position:absolute;visibility:visible;mso-wrap-style:square" from="2330,886" to="2827,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" strokeweight=".17942mm"/>
                <v:shape id="Picture 165" o:spid="_x0000_s1157" type="#_x0000_t75" style="position:absolute;left:2525;top:833;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">
                  <v:imagedata r:id="rId54" o:title=""/>
                </v:shape>
                <v:line id="Line 166" o:spid="_x0000_s1158" style="position:absolute;visibility:visible;mso-wrap-style:square" from="2579,1014" to="2579,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" strokeweight=".29906mm"/>
                <v:line id="Line 167" o:spid="_x0000_s1159" style="position:absolute;visibility:visible;mso-wrap-style:square" from="6760,3055" to="6760,3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" strokeweight=".29911mm"/>
                <v:line id="Line 168" o:spid="_x0000_s1160" style="position:absolute;visibility:visible;mso-wrap-style:square" from="6768,2406" to="6768,2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" strokeweight=".29911mm"/>
                <v:line id="Line 169" o:spid="_x0000_s1161" style="position:absolute;visibility:visible;mso-wrap-style:square" from="6531,451" to="7020,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" strokeweight=".17942mm"/>
                <v:shape id="Picture 170" o:spid="_x0000_s1162" type="#_x0000_t75" style="position:absolute;left:6718;top:399;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">
                  <v:imagedata r:id="rId55" o:title=""/>
                </v:shape>
                <v:line id="Line 171" o:spid="_x0000_s1163" style="position:absolute;visibility:visible;mso-wrap-style:square" from="6531,591" to="7020,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" strokeweight=".17942mm"/>
                <v:shape id="Picture 172" o:spid="_x0000_s1164" type="#_x0000_t75" style="position:absolute;left:6718;top:539;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">
                  <v:imagedata r:id="rId56" o:title=""/>
                </v:shape>
                <v:line id="Line 173" o:spid="_x0000_s1165" style="position:absolute;visibility:visible;mso-wrap-style:square" from="6531,744" to="702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" strokeweight=".17942mm"/>
                <v:shape id="Picture 174" o:spid="_x0000_s1166" type="#_x0000_t75" style="position:absolute;left:6718;top:692;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">
                  <v:imagedata r:id="rId57" o:title=""/>
                </v:shape>
                <v:line id="Line 175" o:spid="_x0000_s1167" style="position:absolute;visibility:visible;mso-wrap-style:square" from="6531,884" to="7020,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" strokeweight=".17942mm"/>
                <v:shape id="Picture 176" o:spid="_x0000_s1168" type="#_x0000_t75" style="position:absolute;left:6718;top:833;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">
                  <v:imagedata r:id="rId58" o:title=""/>
                </v:shape>
                <v:rect id="Rectangle 177" o:spid="_x0000_s1169" style="position:absolute;left:7020;top:399;width:40;height: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" filled="f" strokeweight=".17958mm"/>
                <v:line id="Line 178" o:spid="_x0000_s1170" style="position:absolute;visibility:visible;mso-wrap-style:square" from="2326,4040" to="4758,4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" strokeweight=".17942mm"/>
                <v:shape id="Freeform 179" o:spid="_x0000_s1171" style="position:absolute;left:3677;top:3781;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" path="m25,27l8,27,,21,,7,8,,25,r7,7l32,14r,7l25,27xe" stroked="f">
                  <v:path arrowok="t" o:connecttype="custom" o:connectlocs="25,3808;8,3808;0,3802;0,3788;8,3781;25,3781;32,3788;32,3795;32,3802;25,3808" o:connectangles="0,0,0,0,0,0,0,0,0,0"/>
                </v:shape>
                <v:shape id="Freeform 180" o:spid="_x0000_s1172" style="position:absolute;left:3677;top:3781;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" path="m32,14r,-7l25,,16,,8,,,7r,7l,21r8,6l16,27r9,l32,21r,-7xe" filled="f" strokeweight=".1795mm">
                  <v:path arrowok="t" o:connecttype="custom" o:connectlocs="32,3795;32,3788;25,3781;16,3781;8,3781;0,3788;0,3795;0,3802;8,3808;16,3808;25,3808;32,3802;32,3795" o:connectangles="0,0,0,0,0,0,0,0,0,0,0,0,0"/>
                </v:shape>
                <v:shape id="Freeform 181" o:spid="_x0000_s1173" style="position:absolute;left:3686;top:378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" path="m9,12r-6,l,9,,3,3,,9,r3,3l12,6r,3l9,12xe" stroked="f">
                  <v:path arrowok="t" o:connecttype="custom" o:connectlocs="9,3800;3,3800;0,3797;0,3791;3,3788;9,3788;12,3791;12,3794;12,3797;9,3800" o:connectangles="0,0,0,0,0,0,0,0,0,0"/>
                </v:shape>
                <v:shape id="Freeform 182" o:spid="_x0000_s1174" style="position:absolute;left:3686;top:378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" path="m12,6r,-3l9,,6,,3,,,3,,6,,9r3,3l6,12r3,l12,9r,-3xe" filled="f" strokeweight=".1795mm">
                  <v:path arrowok="t" o:connecttype="custom" o:connectlocs="12,3794;12,3791;9,3788;6,3788;3,3788;0,3791;0,3794;0,3797;3,3800;6,3800;9,3800;12,3797;12,3794" o:connectangles="0,0,0,0,0,0,0,0,0,0,0,0,0"/>
                </v:shape>
                <v:shape id="Freeform 183" o:spid="_x0000_s1175" style="position:absolute;left:4398;top:4026;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" path="m25,27l8,27,,21,,7,8,,25,r8,7l33,14r,7l25,27xe" stroked="f">
                  <v:path arrowok="t" o:connecttype="custom" o:connectlocs="25,4053;8,4053;0,4047;0,4033;8,4026;25,4026;33,4033;33,4040;33,4047;25,4053" o:connectangles="0,0,0,0,0,0,0,0,0,0"/>
                </v:shape>
                <v:shape id="Freeform 184" o:spid="_x0000_s1176" style="position:absolute;left:4398;top:4026;width:33;height:27;visibility:visible;mso-wrap-style:square;v-text-anchor:top" coordsize="3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" path="m33,14r,-7l25,,16,,8,,,7r,7l,21r8,6l16,27r9,l33,21r,-7xe" filled="f" strokeweight=".1795mm">
                  <v:path arrowok="t" o:connecttype="custom" o:connectlocs="33,4040;33,4033;25,4026;16,4026;8,4026;0,4033;0,4040;0,4047;8,4053;16,4053;25,4053;33,4047;33,4040" o:connectangles="0,0,0,0,0,0,0,0,0,0,0,0,0"/>
                </v:shape>
                <v:shape id="Freeform 185" o:spid="_x0000_s1177" style="position:absolute;left:4408;top:4032;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" path="m9,12r-6,l,9,,3,3,,9,r4,3l13,6r,3l9,12xe" stroked="f">
                  <v:path arrowok="t" o:connecttype="custom" o:connectlocs="9,4045;3,4045;0,4042;0,4036;3,4033;9,4033;13,4036;13,4039;13,4042;9,4045" o:connectangles="0,0,0,0,0,0,0,0,0,0"/>
                </v:shape>
                <v:shape id="Freeform 186" o:spid="_x0000_s1178" style="position:absolute;left:4408;top:4032;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" path="m13,6r,-3l9,,6,,3,,,3,,6,,9r3,3l6,12r3,l13,9r,-3xe" filled="f" strokeweight=".1795mm">
                  <v:path arrowok="t" o:connecttype="custom" o:connectlocs="13,4039;13,4036;9,4033;6,4033;3,4033;0,4036;0,4039;0,4042;3,4045;6,4045;9,4045;13,4042;13,4039" o:connectangles="0,0,0,0,0,0,0,0,0,0,0,0,0"/>
                </v:shape>
                <v:shape id="Picture 187" o:spid="_x0000_s1179" type="#_x0000_t75" style="position:absolute;left:2593;top:3988;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">
                  <v:imagedata r:id="rId59" o:title=""/>
                </v:shape>
                <v:line id="Line 188" o:spid="_x0000_s1180" style="position:absolute;visibility:visible;mso-wrap-style:square" from="2402,4636" to="3244,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" strokeweight=".17942mm"/>
                <v:line id="Line 189" o:spid="_x0000_s1181" style="position:absolute;visibility:visible;mso-wrap-style:square" from="3244,4040" to="3244,4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" strokeweight=".17942mm"/>
                <v:shape id="Freeform 190" o:spid="_x0000_s1182" style="position:absolute;left:3228;top:4027;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" path="m25,27l8,27,,21,,7,8,,25,r7,7l32,14r,7l25,27xe" stroked="f">
                  <v:path arrowok="t" o:connecttype="custom" o:connectlocs="25,4054;8,4054;0,4048;0,4034;8,4027;25,4027;32,4034;32,4041;32,4048;25,4054" o:connectangles="0,0,0,0,0,0,0,0,0,0"/>
                </v:shape>
                <v:shape id="Freeform 191" o:spid="_x0000_s1183" style="position:absolute;left:3228;top:4027;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" path="m32,14r,-7l25,,16,,8,,,7r,7l,21r8,6l16,27r9,l32,21r,-7xe" filled="f" strokeweight=".1795mm">
                  <v:path arrowok="t" o:connecttype="custom" o:connectlocs="32,4041;32,4034;25,4027;16,4027;8,4027;0,4034;0,4041;0,4048;8,4054;16,4054;25,4054;32,4048;32,4041" o:connectangles="0,0,0,0,0,0,0,0,0,0,0,0,0"/>
                </v:shape>
                <v:shape id="Freeform 192" o:spid="_x0000_s1184" style="position:absolute;left:3237;top:4033;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" path="m9,12r-6,l,9,,3,3,,9,r3,3l12,6r,3l9,12xe" stroked="f">
                  <v:path arrowok="t" o:connecttype="custom" o:connectlocs="9,4046;3,4046;0,4043;0,4037;3,4034;9,4034;12,4037;12,4040;12,4043;9,4046" o:connectangles="0,0,0,0,0,0,0,0,0,0"/>
                </v:shape>
                <v:shape id="Freeform 193" o:spid="_x0000_s1185" style="position:absolute;left:3237;top:4033;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" path="m12,6r,-3l9,,6,,3,,,3,,6,,9r3,3l6,12r3,l12,9r,-3xe" filled="f" strokeweight=".1795mm">
                  <v:path arrowok="t" o:connecttype="custom" o:connectlocs="12,4040;12,4037;9,4034;6,4034;3,4034;0,4037;0,4040;0,4043;3,4046;6,4046;9,4046;12,4043;12,4040" o:connectangles="0,0,0,0,0,0,0,0,0,0,0,0,0"/>
                </v:shape>
                <v:line id="Line 194" o:spid="_x0000_s1186" style="position:absolute;visibility:visible;mso-wrap-style:square" from="2401,5257" to="3877,5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" strokeweight=".17942mm"/>
                <v:line id="Line 195" o:spid="_x0000_s1187" style="position:absolute;visibility:visible;mso-wrap-style:square" from="3877,4042" to="3877,5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" strokeweight=".17942mm"/>
                <v:shape id="Freeform 196" o:spid="_x0000_s1188" style="position:absolute;left:3859;top:4024;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" path="m24,26l7,26,,20,,6,7,,24,r7,6l31,13r,7l24,26xe" stroked="f">
                  <v:path arrowok="t" o:connecttype="custom" o:connectlocs="24,4051;7,4051;0,4045;0,4031;7,4025;24,4025;31,4031;31,4038;31,4045;24,4051" o:connectangles="0,0,0,0,0,0,0,0,0,0"/>
                </v:shape>
                <v:shape id="Freeform 197" o:spid="_x0000_s1189" style="position:absolute;left:3859;top:4024;width:32;height:27;visibility:visible;mso-wrap-style:square;v-text-anchor:top" coordsize="3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" path="m31,13r,-7l24,,15,,7,,,6r,7l,20r7,6l15,26r9,l31,20r,-7xe" filled="f" strokeweight=".1795mm">
                  <v:path arrowok="t" o:connecttype="custom" o:connectlocs="31,4038;31,4031;24,4025;15,4025;7,4025;0,4031;0,4038;0,4045;7,4051;15,4051;24,4051;31,4045;31,4038" o:connectangles="0,0,0,0,0,0,0,0,0,0,0,0,0"/>
                </v:shape>
                <v:shape id="Freeform 198" o:spid="_x0000_s1190" style="position:absolute;left:3869;top:4030;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" path="m9,12r-6,l,9,,3,3,,9,r3,3l12,6r,3l9,12xe" stroked="f">
                  <v:path arrowok="t" o:connecttype="custom" o:connectlocs="9,4043;3,4043;0,4040;0,4034;3,4031;9,4031;12,4034;12,4037;12,4040;9,4043" o:connectangles="0,0,0,0,0,0,0,0,0,0"/>
                </v:shape>
                <v:shape id="Freeform 199" o:spid="_x0000_s1191" style="position:absolute;left:3869;top:4030;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" path="m12,6r,-3l9,,6,,3,,,3,,6,,9r3,3l6,12r3,l12,9r,-3xe" filled="f" strokeweight=".1795mm">
                  <v:path arrowok="t" o:connecttype="custom" o:connectlocs="12,4037;12,4034;9,4031;6,4031;3,4031;0,4034;0,4037;0,4040;3,4043;6,4043;9,4043;12,4040;12,4037" o:connectangles="0,0,0,0,0,0,0,0,0,0,0,0,0"/>
                </v:shape>
                <v:line id="Line 200" o:spid="_x0000_s1192" style="position:absolute;visibility:visible;mso-wrap-style:square" from="3980,2886" to="4555,2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" strokeweight=".17942mm"/>
                <v:shape id="Picture 201" o:spid="_x0000_s1193" type="#_x0000_t75" style="position:absolute;left:4179;top:2835;width:106;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">
                  <v:imagedata r:id="rId60" o:title=""/>
                </v:shape>
                <v:line id="Line 202" o:spid="_x0000_s1194" style="position:absolute;visibility:visible;mso-wrap-style:square" from="4416,3113" to="4416,4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" strokeweight=".17942mm"/>
                <v:line id="Line 203" o:spid="_x0000_s1195" style="position:absolute;visibility:visible;mso-wrap-style:square" from="4234,2966" to="4234,3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" strokeweight=".29911mm"/>
                <v:line id="Line 204" o:spid="_x0000_s1196" style="position:absolute;visibility:visible;mso-wrap-style:square" from="2643,3879" to="2643,3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" strokeweight=".29911mm"/>
                <v:line id="Line 205" o:spid="_x0000_s1197" style="position:absolute;visibility:visible;mso-wrap-style:square" from="8423,3495" to="8423,3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" strokeweight=".29906mm"/>
                <v:shape id="Picture 206" o:spid="_x0000_s1198" type="#_x0000_t75" style="position:absolute;left:6714;top:5984;width:129;height: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">
                  <v:imagedata r:id="rId61" o:title=""/>
                </v:shape>
                <v:line id="Line 207" o:spid="_x0000_s1199" style="position:absolute;visibility:visible;mso-wrap-style:square" from="6718,4884" to="6846,4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" strokeweight=".17942mm"/>
                <v:line id="Line 208" o:spid="_x0000_s1200" style="position:absolute;visibility:visible;mso-wrap-style:square" from="6746,4924" to="6814,4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" strokeweight=".17942mm"/>
                <v:shapetype id="_x0000_t202" coordsize="21600,21600" o:spt="202" path="m,l,21600r21600,l21600,xe">
                  <v:stroke joinstyle="miter"/>
                  <v:path gradientshapeok="t" o:connecttype="rect"/>
                </v:shapetype>
                <v:shape id="Text Box 209" o:spid="_x0000_s1201" type="#_x0000_t202" style="position:absolute;left:1450;top:305;width:951;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" filled="f" stroked="f">
                  <v:textbox inset="0,0,0,0">
                    <w:txbxContent>
                      <w:p w14:paraId="22C93F8F" w14:textId="77777777" w:rsidR="00B56931" w:rsidRDefault="00B56931" w:rsidP="00B56931">
                        <w:pPr>
                          <w:spacing w:line="186" w:lineRule="exact"/>
                          <w:rPr>
                            <w:sz w:val="17"/>
                          </w:rPr>
                        </w:pPr>
                        <w:r>
                          <w:rPr>
                            <w:sz w:val="17"/>
                          </w:rPr>
                          <w:t>ALU&amp;REG</w:t>
                        </w:r>
                        <w:r>
                          <w:rPr>
                            <w:sz w:val="17"/>
                          </w:rPr>
                          <w:t>单元</w:t>
                        </w:r>
                      </w:p>
                      <w:p w14:paraId="1D980ADF" w14:textId="77777777" w:rsidR="00B56931" w:rsidRDefault="00B56931" w:rsidP="00B56931">
                        <w:pPr>
                          <w:spacing w:before="52" w:line="156" w:lineRule="auto"/>
                          <w:ind w:left="314" w:right="211" w:firstLine="248"/>
                          <w:jc w:val="right"/>
                          <w:rPr>
                            <w:sz w:val="17"/>
                          </w:rPr>
                        </w:pPr>
                        <w:r>
                          <w:rPr>
                            <w:sz w:val="17"/>
                          </w:rPr>
                          <w:t>CN</w:t>
                        </w:r>
                        <w:r>
                          <w:rPr>
                            <w:spacing w:val="-82"/>
                            <w:sz w:val="17"/>
                          </w:rPr>
                          <w:t xml:space="preserve"> </w:t>
                        </w:r>
                        <w:r>
                          <w:rPr>
                            <w:sz w:val="17"/>
                          </w:rPr>
                          <w:t>S3</w:t>
                        </w:r>
                        <w:r>
                          <w:rPr>
                            <w:spacing w:val="2"/>
                            <w:sz w:val="17"/>
                          </w:rPr>
                          <w:t xml:space="preserve"> </w:t>
                        </w:r>
                        <w:r>
                          <w:rPr>
                            <w:sz w:val="17"/>
                          </w:rPr>
                          <w:t>S2</w:t>
                        </w:r>
                        <w:r>
                          <w:rPr>
                            <w:spacing w:val="2"/>
                            <w:sz w:val="17"/>
                          </w:rPr>
                          <w:t xml:space="preserve"> </w:t>
                        </w:r>
                        <w:r>
                          <w:rPr>
                            <w:sz w:val="17"/>
                          </w:rPr>
                          <w:t>S1</w:t>
                        </w:r>
                        <w:r>
                          <w:rPr>
                            <w:spacing w:val="2"/>
                            <w:sz w:val="17"/>
                          </w:rPr>
                          <w:t xml:space="preserve"> </w:t>
                        </w:r>
                        <w:r>
                          <w:rPr>
                            <w:sz w:val="17"/>
                          </w:rPr>
                          <w:t>S0</w:t>
                        </w:r>
                        <w:r>
                          <w:rPr>
                            <w:spacing w:val="1"/>
                            <w:sz w:val="17"/>
                          </w:rPr>
                          <w:t xml:space="preserve"> </w:t>
                        </w:r>
                        <w:r>
                          <w:rPr>
                            <w:sz w:val="17"/>
                          </w:rPr>
                          <w:t>LDA</w:t>
                        </w:r>
                        <w:r>
                          <w:rPr>
                            <w:spacing w:val="1"/>
                            <w:sz w:val="17"/>
                          </w:rPr>
                          <w:t xml:space="preserve"> </w:t>
                        </w:r>
                        <w:r>
                          <w:rPr>
                            <w:sz w:val="17"/>
                          </w:rPr>
                          <w:t>LDB</w:t>
                        </w:r>
                        <w:r>
                          <w:rPr>
                            <w:spacing w:val="1"/>
                            <w:sz w:val="17"/>
                          </w:rPr>
                          <w:t xml:space="preserve"> </w:t>
                        </w:r>
                        <w:r>
                          <w:rPr>
                            <w:spacing w:val="-1"/>
                            <w:sz w:val="17"/>
                          </w:rPr>
                          <w:t>ALU_B</w:t>
                        </w:r>
                      </w:p>
                      <w:p w14:paraId="6CE5D025" w14:textId="77777777" w:rsidR="00B56931" w:rsidRDefault="00B56931" w:rsidP="00B56931">
                        <w:pPr>
                          <w:spacing w:before="73" w:line="309" w:lineRule="auto"/>
                          <w:ind w:left="514" w:right="96" w:hanging="4"/>
                          <w:jc w:val="right"/>
                          <w:rPr>
                            <w:sz w:val="17"/>
                          </w:rPr>
                        </w:pPr>
                        <w:r>
                          <w:rPr>
                            <w:sz w:val="17"/>
                          </w:rPr>
                          <w:t>R0_B</w:t>
                        </w:r>
                        <w:r>
                          <w:rPr>
                            <w:spacing w:val="-82"/>
                            <w:sz w:val="17"/>
                          </w:rPr>
                          <w:t xml:space="preserve"> </w:t>
                        </w:r>
                        <w:r>
                          <w:rPr>
                            <w:spacing w:val="-1"/>
                            <w:sz w:val="17"/>
                          </w:rPr>
                          <w:t>LDR0</w:t>
                        </w:r>
                      </w:p>
                      <w:p w14:paraId="476F120E" w14:textId="77777777" w:rsidR="00B56931" w:rsidRDefault="00B56931" w:rsidP="00B56931">
                        <w:pPr>
                          <w:spacing w:before="67" w:line="163" w:lineRule="auto"/>
                          <w:ind w:left="531" w:right="100"/>
                          <w:jc w:val="right"/>
                          <w:rPr>
                            <w:sz w:val="17"/>
                          </w:rPr>
                        </w:pPr>
                        <w:r>
                          <w:rPr>
                            <w:sz w:val="17"/>
                          </w:rPr>
                          <w:t>FC</w:t>
                        </w:r>
                        <w:r>
                          <w:rPr>
                            <w:spacing w:val="-83"/>
                            <w:sz w:val="17"/>
                          </w:rPr>
                          <w:t xml:space="preserve"> </w:t>
                        </w:r>
                        <w:r>
                          <w:rPr>
                            <w:sz w:val="17"/>
                          </w:rPr>
                          <w:t>FZ</w:t>
                        </w:r>
                      </w:p>
                    </w:txbxContent>
                  </v:textbox>
                </v:shape>
                <v:shape id="Text Box 210" o:spid="_x0000_s1202" type="#_x0000_t202" style="position:absolute;left:2846;top:288;width:1055;height:2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" filled="f" stroked="f">
                  <v:textbox inset="0,0,0,0">
                    <w:txbxContent>
                      <w:p w14:paraId="0B146B3F" w14:textId="77777777" w:rsidR="00B56931" w:rsidRDefault="00B56931" w:rsidP="00B56931">
                        <w:pPr>
                          <w:spacing w:line="194" w:lineRule="exact"/>
                          <w:ind w:left="185"/>
                          <w:rPr>
                            <w:sz w:val="17"/>
                          </w:rPr>
                        </w:pPr>
                        <w:r>
                          <w:rPr>
                            <w:w w:val="95"/>
                            <w:sz w:val="17"/>
                          </w:rPr>
                          <w:t>控制器单元</w:t>
                        </w:r>
                      </w:p>
                      <w:p w14:paraId="2963004B" w14:textId="77777777" w:rsidR="00B56931" w:rsidRDefault="00B56931" w:rsidP="00B56931">
                        <w:pPr>
                          <w:spacing w:before="65" w:line="153" w:lineRule="auto"/>
                          <w:ind w:left="88" w:right="692" w:hanging="3"/>
                          <w:rPr>
                            <w:sz w:val="17"/>
                          </w:rPr>
                        </w:pPr>
                        <w:r>
                          <w:rPr>
                            <w:sz w:val="17"/>
                          </w:rPr>
                          <w:t>CN</w:t>
                        </w:r>
                        <w:r>
                          <w:rPr>
                            <w:spacing w:val="1"/>
                            <w:sz w:val="17"/>
                          </w:rPr>
                          <w:t xml:space="preserve"> </w:t>
                        </w:r>
                        <w:r>
                          <w:rPr>
                            <w:sz w:val="17"/>
                          </w:rPr>
                          <w:t>S3</w:t>
                        </w:r>
                        <w:r>
                          <w:rPr>
                            <w:spacing w:val="1"/>
                            <w:sz w:val="17"/>
                          </w:rPr>
                          <w:t xml:space="preserve"> </w:t>
                        </w:r>
                        <w:r>
                          <w:rPr>
                            <w:sz w:val="17"/>
                          </w:rPr>
                          <w:t>S2</w:t>
                        </w:r>
                        <w:r>
                          <w:rPr>
                            <w:spacing w:val="1"/>
                            <w:sz w:val="17"/>
                          </w:rPr>
                          <w:t xml:space="preserve"> </w:t>
                        </w:r>
                        <w:r>
                          <w:rPr>
                            <w:sz w:val="17"/>
                          </w:rPr>
                          <w:t>S1</w:t>
                        </w:r>
                        <w:r>
                          <w:rPr>
                            <w:spacing w:val="1"/>
                            <w:sz w:val="17"/>
                          </w:rPr>
                          <w:t xml:space="preserve"> </w:t>
                        </w:r>
                        <w:r>
                          <w:rPr>
                            <w:sz w:val="17"/>
                          </w:rPr>
                          <w:t>S0</w:t>
                        </w:r>
                        <w:r>
                          <w:rPr>
                            <w:spacing w:val="1"/>
                            <w:sz w:val="17"/>
                          </w:rPr>
                          <w:t xml:space="preserve"> </w:t>
                        </w:r>
                        <w:r>
                          <w:rPr>
                            <w:sz w:val="17"/>
                          </w:rPr>
                          <w:t>LDA</w:t>
                        </w:r>
                        <w:r>
                          <w:rPr>
                            <w:spacing w:val="-83"/>
                            <w:sz w:val="17"/>
                          </w:rPr>
                          <w:t xml:space="preserve"> </w:t>
                        </w:r>
                        <w:r>
                          <w:rPr>
                            <w:sz w:val="17"/>
                          </w:rPr>
                          <w:t>LDB</w:t>
                        </w:r>
                      </w:p>
                      <w:p w14:paraId="560EFDC2" w14:textId="77777777" w:rsidR="00B56931" w:rsidRDefault="00B56931" w:rsidP="00B56931">
                        <w:pPr>
                          <w:spacing w:line="178" w:lineRule="exact"/>
                          <w:ind w:left="88"/>
                          <w:rPr>
                            <w:sz w:val="17"/>
                          </w:rPr>
                        </w:pPr>
                        <w:r>
                          <w:rPr>
                            <w:sz w:val="17"/>
                          </w:rPr>
                          <w:t>ALU_B</w:t>
                        </w:r>
                      </w:p>
                      <w:p w14:paraId="1829E461" w14:textId="77777777" w:rsidR="00B56931" w:rsidRDefault="00B56931" w:rsidP="00B56931">
                        <w:pPr>
                          <w:spacing w:before="50" w:line="309" w:lineRule="auto"/>
                          <w:ind w:left="7" w:right="688" w:hanging="8"/>
                          <w:rPr>
                            <w:sz w:val="17"/>
                          </w:rPr>
                        </w:pPr>
                        <w:r>
                          <w:rPr>
                            <w:sz w:val="17"/>
                          </w:rPr>
                          <w:t>R0_B</w:t>
                        </w:r>
                        <w:r>
                          <w:rPr>
                            <w:spacing w:val="-82"/>
                            <w:sz w:val="17"/>
                          </w:rPr>
                          <w:t xml:space="preserve"> </w:t>
                        </w:r>
                        <w:r>
                          <w:rPr>
                            <w:sz w:val="17"/>
                          </w:rPr>
                          <w:t>LDR0</w:t>
                        </w:r>
                      </w:p>
                      <w:p w14:paraId="1A2B1C1B" w14:textId="77777777" w:rsidR="00B56931" w:rsidRDefault="00B56931" w:rsidP="00B56931">
                        <w:pPr>
                          <w:spacing w:before="63" w:line="163" w:lineRule="auto"/>
                          <w:ind w:left="3" w:right="862"/>
                          <w:rPr>
                            <w:sz w:val="17"/>
                          </w:rPr>
                        </w:pPr>
                        <w:r>
                          <w:rPr>
                            <w:sz w:val="17"/>
                          </w:rPr>
                          <w:t>FC</w:t>
                        </w:r>
                        <w:r>
                          <w:rPr>
                            <w:spacing w:val="-82"/>
                            <w:sz w:val="17"/>
                          </w:rPr>
                          <w:t xml:space="preserve"> </w:t>
                        </w:r>
                        <w:r>
                          <w:rPr>
                            <w:sz w:val="17"/>
                          </w:rPr>
                          <w:t>FZ</w:t>
                        </w:r>
                      </w:p>
                    </w:txbxContent>
                  </v:textbox>
                </v:shape>
                <v:shape id="Text Box 211" o:spid="_x0000_s1203" type="#_x0000_t202" style="position:absolute;left:6246;top:364;width:190;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" filled="f" stroked="f">
                  <v:textbox inset="0,0,0,0">
                    <w:txbxContent>
                      <w:p w14:paraId="02E1FA80" w14:textId="77777777" w:rsidR="00B56931" w:rsidRDefault="00B56931" w:rsidP="00B56931">
                        <w:pPr>
                          <w:spacing w:before="25" w:line="165" w:lineRule="auto"/>
                          <w:ind w:right="18"/>
                          <w:rPr>
                            <w:sz w:val="17"/>
                          </w:rPr>
                        </w:pPr>
                        <w:r>
                          <w:rPr>
                            <w:sz w:val="17"/>
                          </w:rPr>
                          <w:t>T1</w:t>
                        </w:r>
                        <w:r>
                          <w:rPr>
                            <w:w w:val="99"/>
                            <w:sz w:val="17"/>
                          </w:rPr>
                          <w:t xml:space="preserve"> </w:t>
                        </w:r>
                        <w:r>
                          <w:rPr>
                            <w:sz w:val="17"/>
                          </w:rPr>
                          <w:t>T2</w:t>
                        </w:r>
                        <w:r>
                          <w:rPr>
                            <w:w w:val="99"/>
                            <w:sz w:val="17"/>
                          </w:rPr>
                          <w:t xml:space="preserve"> </w:t>
                        </w:r>
                        <w:r>
                          <w:rPr>
                            <w:sz w:val="17"/>
                          </w:rPr>
                          <w:t>T3</w:t>
                        </w:r>
                        <w:r>
                          <w:rPr>
                            <w:w w:val="99"/>
                            <w:sz w:val="17"/>
                          </w:rPr>
                          <w:t xml:space="preserve"> </w:t>
                        </w:r>
                        <w:r>
                          <w:rPr>
                            <w:sz w:val="17"/>
                          </w:rPr>
                          <w:t>T4</w:t>
                        </w:r>
                      </w:p>
                    </w:txbxContent>
                  </v:textbox>
                </v:shape>
                <v:shape id="Text Box 212" o:spid="_x0000_s1204" type="#_x0000_t202" style="position:absolute;left:3613;top:946;width:275;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" filled="f" stroked="f">
                  <v:textbox inset="0,0,0,0">
                    <w:txbxContent>
                      <w:p w14:paraId="3253A6F0" w14:textId="77777777" w:rsidR="00B56931" w:rsidRDefault="00B56931" w:rsidP="00B56931">
                        <w:pPr>
                          <w:spacing w:before="29" w:line="160" w:lineRule="auto"/>
                          <w:ind w:right="18" w:firstLine="82"/>
                          <w:rPr>
                            <w:sz w:val="17"/>
                          </w:rPr>
                        </w:pPr>
                        <w:r>
                          <w:rPr>
                            <w:sz w:val="17"/>
                          </w:rPr>
                          <w:t>WR</w:t>
                        </w:r>
                        <w:r>
                          <w:rPr>
                            <w:spacing w:val="-83"/>
                            <w:sz w:val="17"/>
                          </w:rPr>
                          <w:t xml:space="preserve"> </w:t>
                        </w:r>
                        <w:r>
                          <w:rPr>
                            <w:sz w:val="17"/>
                          </w:rPr>
                          <w:t>RD</w:t>
                        </w:r>
                        <w:r>
                          <w:rPr>
                            <w:spacing w:val="1"/>
                            <w:sz w:val="17"/>
                          </w:rPr>
                          <w:t xml:space="preserve"> </w:t>
                        </w:r>
                        <w:r>
                          <w:rPr>
                            <w:sz w:val="17"/>
                          </w:rPr>
                          <w:t>IOM</w:t>
                        </w:r>
                      </w:p>
                    </w:txbxContent>
                  </v:textbox>
                </v:shape>
                <v:shape id="Text Box 213" o:spid="_x0000_s1205" type="#_x0000_t202" style="position:absolute;left:5930;top:948;width:277;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" filled="f" stroked="f">
                  <v:textbox inset="0,0,0,0">
                    <w:txbxContent>
                      <w:p w14:paraId="4E3825FF" w14:textId="77777777" w:rsidR="00B56931" w:rsidRDefault="00B56931" w:rsidP="00B56931">
                        <w:pPr>
                          <w:spacing w:before="31" w:line="158" w:lineRule="auto"/>
                          <w:ind w:left="1" w:right="18" w:hanging="2"/>
                          <w:rPr>
                            <w:sz w:val="17"/>
                          </w:rPr>
                        </w:pPr>
                        <w:r>
                          <w:rPr>
                            <w:sz w:val="17"/>
                          </w:rPr>
                          <w:t>WR</w:t>
                        </w:r>
                        <w:r>
                          <w:rPr>
                            <w:spacing w:val="1"/>
                            <w:sz w:val="17"/>
                          </w:rPr>
                          <w:t xml:space="preserve"> </w:t>
                        </w:r>
                        <w:r>
                          <w:rPr>
                            <w:sz w:val="17"/>
                          </w:rPr>
                          <w:t>RD</w:t>
                        </w:r>
                        <w:r>
                          <w:rPr>
                            <w:spacing w:val="1"/>
                            <w:sz w:val="17"/>
                          </w:rPr>
                          <w:t xml:space="preserve"> </w:t>
                        </w:r>
                        <w:r>
                          <w:rPr>
                            <w:sz w:val="17"/>
                          </w:rPr>
                          <w:t>IOM</w:t>
                        </w:r>
                      </w:p>
                    </w:txbxContent>
                  </v:textbox>
                </v:shape>
                <v:shape id="Text Box 214" o:spid="_x0000_s1206" type="#_x0000_t202" style="position:absolute;left:3530;top:1911;width:473;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" filled="f" stroked="f">
                  <v:textbox inset="0,0,0,0">
                    <w:txbxContent>
                      <w:p w14:paraId="5B168C30" w14:textId="77777777" w:rsidR="00B56931" w:rsidRDefault="00B56931" w:rsidP="00B56931">
                        <w:pPr>
                          <w:spacing w:before="26" w:line="168" w:lineRule="auto"/>
                          <w:ind w:left="113"/>
                          <w:rPr>
                            <w:sz w:val="17"/>
                          </w:rPr>
                        </w:pPr>
                        <w:r>
                          <w:rPr>
                            <w:sz w:val="17"/>
                          </w:rPr>
                          <w:t>LDPC</w:t>
                        </w:r>
                        <w:r>
                          <w:rPr>
                            <w:spacing w:val="-83"/>
                            <w:sz w:val="17"/>
                          </w:rPr>
                          <w:t xml:space="preserve"> </w:t>
                        </w:r>
                        <w:r>
                          <w:rPr>
                            <w:sz w:val="17"/>
                          </w:rPr>
                          <w:t>LOAD</w:t>
                        </w:r>
                      </w:p>
                      <w:p w14:paraId="0B0D0481" w14:textId="77777777" w:rsidR="00B56931" w:rsidRDefault="00B56931" w:rsidP="00B56931">
                        <w:pPr>
                          <w:spacing w:before="122" w:line="177" w:lineRule="auto"/>
                          <w:ind w:right="131"/>
                          <w:jc w:val="right"/>
                          <w:rPr>
                            <w:sz w:val="17"/>
                          </w:rPr>
                        </w:pPr>
                        <w:r>
                          <w:rPr>
                            <w:sz w:val="17"/>
                          </w:rPr>
                          <w:t>PC_B</w:t>
                        </w:r>
                        <w:r>
                          <w:rPr>
                            <w:w w:val="99"/>
                            <w:sz w:val="17"/>
                          </w:rPr>
                          <w:t xml:space="preserve"> </w:t>
                        </w:r>
                        <w:r>
                          <w:rPr>
                            <w:sz w:val="17"/>
                          </w:rPr>
                          <w:t>LDAR</w:t>
                        </w:r>
                      </w:p>
                      <w:p w14:paraId="0D726E08" w14:textId="77777777" w:rsidR="00B56931" w:rsidRDefault="00B56931" w:rsidP="00B56931">
                        <w:pPr>
                          <w:spacing w:before="57"/>
                          <w:ind w:right="132"/>
                          <w:jc w:val="right"/>
                          <w:rPr>
                            <w:sz w:val="17"/>
                          </w:rPr>
                        </w:pPr>
                        <w:r>
                          <w:rPr>
                            <w:sz w:val="17"/>
                          </w:rPr>
                          <w:t>I7</w:t>
                        </w:r>
                      </w:p>
                      <w:p w14:paraId="79F3DFFA" w14:textId="77777777" w:rsidR="00B56931" w:rsidRDefault="00B56931" w:rsidP="00B56931">
                        <w:pPr>
                          <w:spacing w:before="66" w:line="194" w:lineRule="exact"/>
                          <w:ind w:right="130"/>
                          <w:jc w:val="right"/>
                          <w:rPr>
                            <w:sz w:val="17"/>
                          </w:rPr>
                        </w:pPr>
                        <w:r>
                          <w:rPr>
                            <w:sz w:val="17"/>
                          </w:rPr>
                          <w:t>I0</w:t>
                        </w:r>
                      </w:p>
                    </w:txbxContent>
                  </v:textbox>
                </v:shape>
                <v:shape id="Text Box 215" o:spid="_x0000_s1207" type="#_x0000_t202" style="position:absolute;left:4746;top:1616;width:687;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" filled="f" stroked="f">
                  <v:textbox inset="0,0,0,0">
                    <w:txbxContent>
                      <w:p w14:paraId="1BE46711" w14:textId="77777777" w:rsidR="00B56931" w:rsidRDefault="00B56931" w:rsidP="00B56931">
                        <w:pPr>
                          <w:spacing w:line="194" w:lineRule="exact"/>
                          <w:ind w:left="73"/>
                          <w:rPr>
                            <w:sz w:val="17"/>
                          </w:rPr>
                        </w:pPr>
                        <w:r>
                          <w:rPr>
                            <w:sz w:val="17"/>
                          </w:rPr>
                          <w:t>ABI</w:t>
                        </w:r>
                        <w:r>
                          <w:rPr>
                            <w:sz w:val="17"/>
                          </w:rPr>
                          <w:t>单元</w:t>
                        </w:r>
                      </w:p>
                      <w:p w14:paraId="2452CAB9" w14:textId="77777777" w:rsidR="00B56931" w:rsidRDefault="00B56931" w:rsidP="00B56931">
                        <w:pPr>
                          <w:spacing w:before="115" w:line="172" w:lineRule="auto"/>
                          <w:ind w:right="327"/>
                          <w:rPr>
                            <w:sz w:val="17"/>
                          </w:rPr>
                        </w:pPr>
                        <w:r>
                          <w:rPr>
                            <w:sz w:val="17"/>
                          </w:rPr>
                          <w:t>LDPC</w:t>
                        </w:r>
                        <w:r>
                          <w:rPr>
                            <w:spacing w:val="-83"/>
                            <w:sz w:val="17"/>
                          </w:rPr>
                          <w:t xml:space="preserve"> </w:t>
                        </w:r>
                        <w:r>
                          <w:rPr>
                            <w:sz w:val="17"/>
                          </w:rPr>
                          <w:t>LOAD</w:t>
                        </w:r>
                      </w:p>
                      <w:p w14:paraId="1737E2FE" w14:textId="77777777" w:rsidR="00B56931" w:rsidRDefault="00B56931" w:rsidP="00B56931">
                        <w:pPr>
                          <w:spacing w:before="123" w:line="177" w:lineRule="auto"/>
                          <w:ind w:left="96" w:right="231"/>
                          <w:rPr>
                            <w:sz w:val="17"/>
                          </w:rPr>
                        </w:pPr>
                        <w:r>
                          <w:rPr>
                            <w:sz w:val="17"/>
                          </w:rPr>
                          <w:t>PC_B</w:t>
                        </w:r>
                        <w:r>
                          <w:rPr>
                            <w:spacing w:val="-82"/>
                            <w:sz w:val="17"/>
                          </w:rPr>
                          <w:t xml:space="preserve"> </w:t>
                        </w:r>
                        <w:r>
                          <w:rPr>
                            <w:sz w:val="17"/>
                          </w:rPr>
                          <w:t>LDAR</w:t>
                        </w:r>
                      </w:p>
                    </w:txbxContent>
                  </v:textbox>
                </v:shape>
                <v:shape id="Text Box 216" o:spid="_x0000_s1208" type="#_x0000_t202" style="position:absolute;left:6069;top:1473;width:379;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" filled="f" stroked="f">
                  <v:textbox inset="0,0,0,0">
                    <w:txbxContent>
                      <w:p w14:paraId="560BDE33" w14:textId="77777777" w:rsidR="00B56931" w:rsidRDefault="00B56931" w:rsidP="00B56931">
                        <w:pPr>
                          <w:spacing w:before="28" w:line="165" w:lineRule="auto"/>
                          <w:ind w:right="36"/>
                          <w:rPr>
                            <w:sz w:val="17"/>
                          </w:rPr>
                        </w:pPr>
                        <w:r>
                          <w:rPr>
                            <w:sz w:val="17"/>
                          </w:rPr>
                          <w:t>XMWR</w:t>
                        </w:r>
                        <w:r>
                          <w:rPr>
                            <w:spacing w:val="-83"/>
                            <w:sz w:val="17"/>
                          </w:rPr>
                          <w:t xml:space="preserve"> </w:t>
                        </w:r>
                        <w:r>
                          <w:rPr>
                            <w:sz w:val="17"/>
                          </w:rPr>
                          <w:t>XMRD</w:t>
                        </w:r>
                        <w:r>
                          <w:rPr>
                            <w:spacing w:val="-83"/>
                            <w:sz w:val="17"/>
                          </w:rPr>
                          <w:t xml:space="preserve"> </w:t>
                        </w:r>
                        <w:r>
                          <w:rPr>
                            <w:sz w:val="17"/>
                          </w:rPr>
                          <w:t>XIOW</w:t>
                        </w:r>
                        <w:r>
                          <w:rPr>
                            <w:spacing w:val="-83"/>
                            <w:sz w:val="17"/>
                          </w:rPr>
                          <w:t xml:space="preserve"> </w:t>
                        </w:r>
                        <w:r>
                          <w:rPr>
                            <w:sz w:val="17"/>
                          </w:rPr>
                          <w:t>XIOR</w:t>
                        </w:r>
                      </w:p>
                      <w:p w14:paraId="20581FA6" w14:textId="77777777" w:rsidR="00B56931" w:rsidRDefault="00B56931" w:rsidP="00B56931">
                        <w:pPr>
                          <w:spacing w:before="27" w:line="194" w:lineRule="exact"/>
                          <w:ind w:left="104"/>
                          <w:rPr>
                            <w:sz w:val="17"/>
                          </w:rPr>
                        </w:pPr>
                        <w:r>
                          <w:rPr>
                            <w:sz w:val="17"/>
                          </w:rPr>
                          <w:t>XD7</w:t>
                        </w:r>
                      </w:p>
                    </w:txbxContent>
                  </v:textbox>
                </v:shape>
                <v:shape id="Text Box 217" o:spid="_x0000_s1209" type="#_x0000_t202" style="position:absolute;left:8746;top:1197;width:706;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" filled="f" stroked="f">
                  <v:textbox inset="0,0,0,0">
                    <w:txbxContent>
                      <w:p w14:paraId="6FC2E3F7" w14:textId="77777777" w:rsidR="00B56931" w:rsidRDefault="00B56931" w:rsidP="00B56931">
                        <w:pPr>
                          <w:spacing w:line="194" w:lineRule="exact"/>
                          <w:ind w:left="92"/>
                          <w:rPr>
                            <w:sz w:val="17"/>
                          </w:rPr>
                        </w:pPr>
                        <w:r>
                          <w:rPr>
                            <w:sz w:val="17"/>
                          </w:rPr>
                          <w:t>MEM</w:t>
                        </w:r>
                        <w:r>
                          <w:rPr>
                            <w:sz w:val="17"/>
                          </w:rPr>
                          <w:t>单元</w:t>
                        </w:r>
                      </w:p>
                      <w:p w14:paraId="22B07192" w14:textId="77777777" w:rsidR="00B56931" w:rsidRDefault="00B56931" w:rsidP="00B56931">
                        <w:pPr>
                          <w:spacing w:before="117" w:line="163" w:lineRule="auto"/>
                          <w:ind w:left="40" w:right="391"/>
                          <w:rPr>
                            <w:sz w:val="17"/>
                          </w:rPr>
                        </w:pPr>
                        <w:r>
                          <w:rPr>
                            <w:sz w:val="17"/>
                          </w:rPr>
                          <w:t>MWR</w:t>
                        </w:r>
                        <w:r>
                          <w:rPr>
                            <w:spacing w:val="-83"/>
                            <w:sz w:val="17"/>
                          </w:rPr>
                          <w:t xml:space="preserve"> </w:t>
                        </w:r>
                        <w:r>
                          <w:rPr>
                            <w:sz w:val="17"/>
                          </w:rPr>
                          <w:t>MRD</w:t>
                        </w:r>
                      </w:p>
                      <w:p w14:paraId="6601A4CF" w14:textId="77777777" w:rsidR="00B56931" w:rsidRDefault="00B56931" w:rsidP="00B56931">
                        <w:pPr>
                          <w:rPr>
                            <w:sz w:val="16"/>
                          </w:rPr>
                        </w:pPr>
                      </w:p>
                      <w:p w14:paraId="681C90EF" w14:textId="77777777" w:rsidR="00B56931" w:rsidRDefault="00B56931" w:rsidP="00B56931">
                        <w:pPr>
                          <w:spacing w:before="140" w:line="194" w:lineRule="exact"/>
                          <w:rPr>
                            <w:sz w:val="17"/>
                          </w:rPr>
                        </w:pPr>
                        <w:r>
                          <w:rPr>
                            <w:sz w:val="17"/>
                          </w:rPr>
                          <w:t>XD7</w:t>
                        </w:r>
                      </w:p>
                    </w:txbxContent>
                  </v:textbox>
                </v:shape>
                <v:shape id="Text Box 218" o:spid="_x0000_s1210" type="#_x0000_t202" style="position:absolute;left:6167;top:2554;width:2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" filled="f" stroked="f">
                  <v:textbox inset="0,0,0,0">
                    <w:txbxContent>
                      <w:p w14:paraId="2AF104B5" w14:textId="77777777" w:rsidR="00B56931" w:rsidRDefault="00B56931" w:rsidP="00B56931">
                        <w:pPr>
                          <w:spacing w:line="194" w:lineRule="exact"/>
                          <w:ind w:left="5"/>
                          <w:rPr>
                            <w:sz w:val="17"/>
                          </w:rPr>
                        </w:pPr>
                        <w:r>
                          <w:rPr>
                            <w:sz w:val="17"/>
                          </w:rPr>
                          <w:t>XD0</w:t>
                        </w:r>
                      </w:p>
                      <w:p w14:paraId="7B4E4C19" w14:textId="77777777" w:rsidR="00B56931" w:rsidRDefault="00B56931" w:rsidP="00B56931">
                        <w:pPr>
                          <w:spacing w:before="47" w:line="194" w:lineRule="exact"/>
                          <w:rPr>
                            <w:sz w:val="17"/>
                          </w:rPr>
                        </w:pPr>
                        <w:r>
                          <w:rPr>
                            <w:sz w:val="17"/>
                          </w:rPr>
                          <w:t>XA7</w:t>
                        </w:r>
                      </w:p>
                    </w:txbxContent>
                  </v:textbox>
                </v:shape>
                <v:shape id="Text Box 219" o:spid="_x0000_s1211" type="#_x0000_t202" style="position:absolute;left:8740;top:2574;width:2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" filled="f" stroked="f">
                  <v:textbox inset="0,0,0,0">
                    <w:txbxContent>
                      <w:p w14:paraId="05CA4BB4" w14:textId="77777777" w:rsidR="00B56931" w:rsidRDefault="00B56931" w:rsidP="00B56931">
                        <w:pPr>
                          <w:spacing w:line="194" w:lineRule="exact"/>
                          <w:ind w:left="5"/>
                          <w:rPr>
                            <w:sz w:val="17"/>
                          </w:rPr>
                        </w:pPr>
                        <w:r>
                          <w:rPr>
                            <w:sz w:val="17"/>
                          </w:rPr>
                          <w:t>XD0</w:t>
                        </w:r>
                      </w:p>
                      <w:p w14:paraId="3CC6EC2B" w14:textId="77777777" w:rsidR="00B56931" w:rsidRDefault="00B56931" w:rsidP="00B56931">
                        <w:pPr>
                          <w:spacing w:before="47" w:line="194" w:lineRule="exact"/>
                          <w:rPr>
                            <w:sz w:val="17"/>
                          </w:rPr>
                        </w:pPr>
                        <w:r>
                          <w:rPr>
                            <w:sz w:val="17"/>
                          </w:rPr>
                          <w:t>XA7</w:t>
                        </w:r>
                      </w:p>
                    </w:txbxContent>
                  </v:textbox>
                </v:shape>
                <v:shape id="Text Box 220" o:spid="_x0000_s1212" type="#_x0000_t202" style="position:absolute;left:6167;top:3195;width:284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" filled="f" stroked="f">
                  <v:textbox inset="0,0,0,0">
                    <w:txbxContent>
                      <w:p w14:paraId="365EF4CE" w14:textId="77777777" w:rsidR="00B56931" w:rsidRDefault="00B56931" w:rsidP="00B56931">
                        <w:pPr>
                          <w:tabs>
                            <w:tab w:val="left" w:pos="2572"/>
                          </w:tabs>
                          <w:spacing w:line="189" w:lineRule="exact"/>
                          <w:rPr>
                            <w:sz w:val="17"/>
                          </w:rPr>
                        </w:pPr>
                        <w:r>
                          <w:rPr>
                            <w:position w:val="2"/>
                            <w:sz w:val="17"/>
                          </w:rPr>
                          <w:t>XA0</w:t>
                        </w:r>
                        <w:r>
                          <w:rPr>
                            <w:position w:val="2"/>
                            <w:sz w:val="17"/>
                          </w:rPr>
                          <w:tab/>
                        </w:r>
                        <w:r>
                          <w:rPr>
                            <w:sz w:val="17"/>
                          </w:rPr>
                          <w:t>XA0</w:t>
                        </w:r>
                      </w:p>
                    </w:txbxContent>
                  </v:textbox>
                </v:shape>
                <v:shape id="Text Box 221" o:spid="_x0000_s1213" type="#_x0000_t202" style="position:absolute;left:9101;top:3400;width:443;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" filled="f" stroked="f">
                  <v:textbox inset="0,0,0,0">
                    <w:txbxContent>
                      <w:p w14:paraId="73E24BBD" w14:textId="77777777" w:rsidR="00B56931" w:rsidRDefault="00B56931" w:rsidP="00B56931">
                        <w:pPr>
                          <w:spacing w:line="170" w:lineRule="exact"/>
                          <w:rPr>
                            <w:sz w:val="17"/>
                          </w:rPr>
                        </w:pPr>
                        <w:r>
                          <w:rPr>
                            <w:sz w:val="17"/>
                          </w:rPr>
                          <w:t>M_CS1</w:t>
                        </w:r>
                      </w:p>
                    </w:txbxContent>
                  </v:textbox>
                </v:shape>
                <v:shape id="Text Box 222" o:spid="_x0000_s1214" type="#_x0000_t202" style="position:absolute;left:1977;top:3655;width:274;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" filled="f" stroked="f">
                  <v:textbox inset="0,0,0,0">
                    <w:txbxContent>
                      <w:p w14:paraId="4B8087BF" w14:textId="77777777" w:rsidR="00B56931" w:rsidRDefault="00B56931" w:rsidP="00B56931">
                        <w:pPr>
                          <w:spacing w:line="170" w:lineRule="exact"/>
                          <w:rPr>
                            <w:sz w:val="17"/>
                          </w:rPr>
                        </w:pPr>
                        <w:r>
                          <w:rPr>
                            <w:sz w:val="17"/>
                          </w:rPr>
                          <w:t>IN7</w:t>
                        </w:r>
                      </w:p>
                    </w:txbxContent>
                  </v:textbox>
                </v:shape>
                <v:shape id="Text Box 223" o:spid="_x0000_s1215" type="#_x0000_t202" style="position:absolute;left:4849;top:3655;width:190;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" filled="f" stroked="f">
                  <v:textbox inset="0,0,0,0">
                    <w:txbxContent>
                      <w:p w14:paraId="1CE48E6B" w14:textId="77777777" w:rsidR="00B56931" w:rsidRDefault="00B56931" w:rsidP="00B56931">
                        <w:pPr>
                          <w:spacing w:line="170" w:lineRule="exact"/>
                          <w:rPr>
                            <w:sz w:val="17"/>
                          </w:rPr>
                        </w:pPr>
                        <w:r>
                          <w:rPr>
                            <w:sz w:val="17"/>
                          </w:rPr>
                          <w:t>D7</w:t>
                        </w:r>
                      </w:p>
                    </w:txbxContent>
                  </v:textbox>
                </v:shape>
                <v:shape id="Text Box 224" o:spid="_x0000_s1216" type="#_x0000_t202" style="position:absolute;left:5845;top:3741;width:699;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" filled="f" stroked="f">
                  <v:textbox inset="0,0,0,0">
                    <w:txbxContent>
                      <w:p w14:paraId="07386528" w14:textId="77777777" w:rsidR="00B56931" w:rsidRDefault="00B56931" w:rsidP="00B56931">
                        <w:pPr>
                          <w:spacing w:line="170" w:lineRule="exact"/>
                          <w:rPr>
                            <w:sz w:val="17"/>
                          </w:rPr>
                        </w:pPr>
                        <w:r>
                          <w:rPr>
                            <w:w w:val="95"/>
                            <w:sz w:val="17"/>
                          </w:rPr>
                          <w:t>系统总线</w:t>
                        </w:r>
                      </w:p>
                    </w:txbxContent>
                  </v:textbox>
                </v:shape>
                <v:shape id="Text Box 225" o:spid="_x0000_s1217" type="#_x0000_t202" style="position:absolute;left:1977;top:3985;width:424;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" filled="f" stroked="f">
                  <v:textbox inset="0,0,0,0">
                    <w:txbxContent>
                      <w:p w14:paraId="198D718C" w14:textId="77777777" w:rsidR="00B56931" w:rsidRDefault="00B56931" w:rsidP="00B56931">
                        <w:pPr>
                          <w:spacing w:line="194" w:lineRule="exact"/>
                          <w:rPr>
                            <w:sz w:val="17"/>
                          </w:rPr>
                        </w:pPr>
                        <w:r>
                          <w:rPr>
                            <w:sz w:val="17"/>
                          </w:rPr>
                          <w:t>IN0</w:t>
                        </w:r>
                      </w:p>
                      <w:p w14:paraId="6249BC4F" w14:textId="77777777" w:rsidR="00B56931" w:rsidRDefault="00B56931" w:rsidP="00B56931">
                        <w:pPr>
                          <w:spacing w:before="48" w:line="336" w:lineRule="auto"/>
                          <w:ind w:left="65" w:right="18" w:hanging="1"/>
                          <w:jc w:val="right"/>
                          <w:rPr>
                            <w:sz w:val="17"/>
                          </w:rPr>
                        </w:pPr>
                        <w:r>
                          <w:rPr>
                            <w:sz w:val="17"/>
                          </w:rPr>
                          <w:t>OUT7</w:t>
                        </w:r>
                        <w:r>
                          <w:rPr>
                            <w:spacing w:val="-83"/>
                            <w:sz w:val="17"/>
                          </w:rPr>
                          <w:t xml:space="preserve"> </w:t>
                        </w:r>
                        <w:r>
                          <w:rPr>
                            <w:spacing w:val="-1"/>
                            <w:sz w:val="17"/>
                          </w:rPr>
                          <w:t>OUT0</w:t>
                        </w:r>
                        <w:r>
                          <w:rPr>
                            <w:spacing w:val="-82"/>
                            <w:sz w:val="17"/>
                          </w:rPr>
                          <w:t xml:space="preserve"> </w:t>
                        </w:r>
                        <w:r>
                          <w:rPr>
                            <w:sz w:val="17"/>
                          </w:rPr>
                          <w:t>D7</w:t>
                        </w:r>
                      </w:p>
                      <w:p w14:paraId="41CA023C" w14:textId="77777777" w:rsidR="00B56931" w:rsidRDefault="00B56931" w:rsidP="00B56931">
                        <w:pPr>
                          <w:spacing w:line="194" w:lineRule="exact"/>
                          <w:ind w:right="18"/>
                          <w:jc w:val="right"/>
                          <w:rPr>
                            <w:sz w:val="17"/>
                          </w:rPr>
                        </w:pPr>
                        <w:r>
                          <w:rPr>
                            <w:sz w:val="17"/>
                          </w:rPr>
                          <w:t>D0</w:t>
                        </w:r>
                      </w:p>
                    </w:txbxContent>
                  </v:textbox>
                </v:shape>
                <v:shape id="Text Box 226" o:spid="_x0000_s1218" type="#_x0000_t202" style="position:absolute;left:4730;top:3996;width:783;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" filled="f" stroked="f">
                  <v:textbox inset="0,0,0,0">
                    <w:txbxContent>
                      <w:p w14:paraId="7DC481F9" w14:textId="77777777" w:rsidR="00B56931" w:rsidRDefault="00B56931" w:rsidP="00B56931">
                        <w:pPr>
                          <w:spacing w:line="194" w:lineRule="exact"/>
                          <w:ind w:left="120"/>
                          <w:rPr>
                            <w:sz w:val="17"/>
                          </w:rPr>
                        </w:pPr>
                        <w:r>
                          <w:rPr>
                            <w:sz w:val="17"/>
                          </w:rPr>
                          <w:t>D0</w:t>
                        </w:r>
                      </w:p>
                      <w:p w14:paraId="76BB26EA" w14:textId="77777777" w:rsidR="00B56931" w:rsidRDefault="00B56931" w:rsidP="00B56931">
                        <w:pPr>
                          <w:spacing w:before="5" w:line="194" w:lineRule="exact"/>
                          <w:rPr>
                            <w:sz w:val="17"/>
                          </w:rPr>
                        </w:pPr>
                        <w:r>
                          <w:rPr>
                            <w:sz w:val="17"/>
                          </w:rPr>
                          <w:t>CPU</w:t>
                        </w:r>
                        <w:r>
                          <w:rPr>
                            <w:sz w:val="17"/>
                          </w:rPr>
                          <w:t>内总线</w:t>
                        </w:r>
                      </w:p>
                    </w:txbxContent>
                  </v:textbox>
                </v:shape>
                <v:shape id="Text Box 227" o:spid="_x0000_s1219" type="#_x0000_t202" style="position:absolute;left:6659;top:4900;width:939;height:1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" filled="f" stroked="f">
                  <v:textbox inset="0,0,0,0">
                    <w:txbxContent>
                      <w:p w14:paraId="04D0C9C9" w14:textId="77777777" w:rsidR="00B56931" w:rsidRDefault="00B56931" w:rsidP="00B56931">
                        <w:pPr>
                          <w:spacing w:before="19" w:line="151" w:lineRule="auto"/>
                          <w:rPr>
                            <w:sz w:val="17"/>
                          </w:rPr>
                        </w:pPr>
                        <w:r>
                          <w:rPr>
                            <w:position w:val="-4"/>
                            <w:sz w:val="17"/>
                          </w:rPr>
                          <w:t>GND</w:t>
                        </w:r>
                        <w:r>
                          <w:rPr>
                            <w:spacing w:val="-17"/>
                            <w:position w:val="-4"/>
                            <w:sz w:val="17"/>
                          </w:rPr>
                          <w:t xml:space="preserve"> </w:t>
                        </w:r>
                        <w:r>
                          <w:rPr>
                            <w:sz w:val="17"/>
                          </w:rPr>
                          <w:t>OUT</w:t>
                        </w:r>
                        <w:r>
                          <w:rPr>
                            <w:sz w:val="17"/>
                          </w:rPr>
                          <w:t>单元</w:t>
                        </w:r>
                      </w:p>
                      <w:p w14:paraId="58D9D15A" w14:textId="77777777" w:rsidR="00B56931" w:rsidRDefault="00B56931" w:rsidP="00B56931">
                        <w:pPr>
                          <w:spacing w:line="182" w:lineRule="exact"/>
                          <w:ind w:left="597"/>
                          <w:rPr>
                            <w:sz w:val="17"/>
                          </w:rPr>
                        </w:pPr>
                        <w:r>
                          <w:rPr>
                            <w:sz w:val="17"/>
                          </w:rPr>
                          <w:t>IOW</w:t>
                        </w:r>
                      </w:p>
                      <w:p w14:paraId="37413F6A" w14:textId="77777777" w:rsidR="00B56931" w:rsidRDefault="00B56931" w:rsidP="00B56931">
                        <w:pPr>
                          <w:spacing w:before="21"/>
                          <w:ind w:left="603"/>
                          <w:rPr>
                            <w:sz w:val="17"/>
                          </w:rPr>
                        </w:pPr>
                        <w:r>
                          <w:rPr>
                            <w:sz w:val="17"/>
                          </w:rPr>
                          <w:t>XD7</w:t>
                        </w:r>
                      </w:p>
                      <w:p w14:paraId="5D2A978E" w14:textId="77777777" w:rsidR="00B56931" w:rsidRDefault="00B56931" w:rsidP="00B56931">
                        <w:pPr>
                          <w:spacing w:before="5"/>
                          <w:rPr>
                            <w:sz w:val="14"/>
                          </w:rPr>
                        </w:pPr>
                      </w:p>
                      <w:p w14:paraId="4604F874" w14:textId="77777777" w:rsidR="00B56931" w:rsidRDefault="00B56931" w:rsidP="00B56931">
                        <w:pPr>
                          <w:spacing w:line="232" w:lineRule="auto"/>
                          <w:ind w:left="450" w:right="49" w:firstLine="152"/>
                          <w:rPr>
                            <w:sz w:val="17"/>
                          </w:rPr>
                        </w:pPr>
                        <w:r>
                          <w:rPr>
                            <w:sz w:val="17"/>
                          </w:rPr>
                          <w:t>XD0</w:t>
                        </w:r>
                        <w:r>
                          <w:rPr>
                            <w:spacing w:val="-82"/>
                            <w:sz w:val="17"/>
                          </w:rPr>
                          <w:t xml:space="preserve"> </w:t>
                        </w:r>
                        <w:r>
                          <w:rPr>
                            <w:spacing w:val="-1"/>
                            <w:sz w:val="17"/>
                          </w:rPr>
                          <w:t>LED_B</w:t>
                        </w:r>
                      </w:p>
                    </w:txbxContent>
                  </v:textbox>
                </v:shape>
                <v:shape id="Text Box 228" o:spid="_x0000_s1220" type="#_x0000_t202" style="position:absolute;left:6960;top:3488;width:616;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" filled="f" stroked="f">
                  <v:textbox inset="0,0,0,0">
                    <w:txbxContent>
                      <w:p w14:paraId="47BC5A20" w14:textId="77777777" w:rsidR="00B56931" w:rsidRDefault="00B56931" w:rsidP="00B56931">
                        <w:pPr>
                          <w:spacing w:before="36" w:line="207" w:lineRule="exact"/>
                          <w:ind w:left="66"/>
                          <w:rPr>
                            <w:sz w:val="17"/>
                          </w:rPr>
                        </w:pPr>
                        <w:r>
                          <w:rPr>
                            <w:spacing w:val="-1"/>
                            <w:sz w:val="17"/>
                          </w:rPr>
                          <w:t>IN</w:t>
                        </w:r>
                        <w:r>
                          <w:rPr>
                            <w:sz w:val="17"/>
                          </w:rPr>
                          <w:t>单元</w:t>
                        </w:r>
                      </w:p>
                      <w:p w14:paraId="1FDA4B41" w14:textId="77777777" w:rsidR="00B56931" w:rsidRDefault="00B56931" w:rsidP="00B56931">
                        <w:pPr>
                          <w:spacing w:line="264" w:lineRule="auto"/>
                          <w:ind w:left="301" w:right="40" w:hanging="6"/>
                          <w:rPr>
                            <w:sz w:val="17"/>
                          </w:rPr>
                        </w:pPr>
                        <w:r>
                          <w:rPr>
                            <w:sz w:val="17"/>
                          </w:rPr>
                          <w:t>IOR</w:t>
                        </w:r>
                        <w:r>
                          <w:rPr>
                            <w:spacing w:val="-82"/>
                            <w:sz w:val="17"/>
                          </w:rPr>
                          <w:t xml:space="preserve"> </w:t>
                        </w:r>
                        <w:r>
                          <w:rPr>
                            <w:sz w:val="17"/>
                          </w:rPr>
                          <w:t>XD7</w:t>
                        </w:r>
                      </w:p>
                      <w:p w14:paraId="1485B6FC" w14:textId="77777777" w:rsidR="00B56931" w:rsidRDefault="00B56931" w:rsidP="00B56931">
                        <w:pPr>
                          <w:spacing w:before="2"/>
                          <w:rPr>
                            <w:sz w:val="12"/>
                          </w:rPr>
                        </w:pPr>
                      </w:p>
                      <w:p w14:paraId="68C9A821" w14:textId="77777777" w:rsidR="00B56931" w:rsidRDefault="00B56931" w:rsidP="00B56931">
                        <w:pPr>
                          <w:spacing w:line="232" w:lineRule="auto"/>
                          <w:ind w:left="138" w:right="40" w:firstLine="163"/>
                          <w:rPr>
                            <w:sz w:val="17"/>
                          </w:rPr>
                        </w:pPr>
                        <w:r>
                          <w:rPr>
                            <w:sz w:val="17"/>
                          </w:rPr>
                          <w:t>XD0</w:t>
                        </w:r>
                        <w:r>
                          <w:rPr>
                            <w:spacing w:val="-83"/>
                            <w:sz w:val="17"/>
                          </w:rPr>
                          <w:t xml:space="preserve"> </w:t>
                        </w:r>
                        <w:r>
                          <w:rPr>
                            <w:sz w:val="17"/>
                          </w:rPr>
                          <w:t>IN_B</w:t>
                        </w:r>
                      </w:p>
                    </w:txbxContent>
                  </v:textbox>
                </v:shape>
                <v:shape id="Text Box 229" o:spid="_x0000_s1221" type="#_x0000_t202" style="position:absolute;left:6960;top:3218;width:616;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" filled="f" stroked="f">
                  <v:textbox inset="0,0,0,0">
                    <w:txbxContent>
                      <w:p w14:paraId="1B43D7E0" w14:textId="77777777" w:rsidR="00B56931" w:rsidRDefault="00B56931" w:rsidP="00B56931">
                        <w:pPr>
                          <w:spacing w:line="179" w:lineRule="exact"/>
                          <w:ind w:left="119"/>
                          <w:rPr>
                            <w:sz w:val="17"/>
                          </w:rPr>
                        </w:pPr>
                        <w:r>
                          <w:rPr>
                            <w:sz w:val="17"/>
                          </w:rPr>
                          <w:t>XA0</w:t>
                        </w:r>
                      </w:p>
                    </w:txbxContent>
                  </v:textbox>
                </v:shape>
                <v:shape id="Text Box 230" o:spid="_x0000_s1222" type="#_x0000_t202" style="position:absolute;left:6955;top:2577;width:627;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" filled="f" strokeweight=".17958mm">
                  <v:textbox inset="0,0,0,0">
                    <w:txbxContent>
                      <w:p w14:paraId="14BD76B5" w14:textId="77777777" w:rsidR="00B56931" w:rsidRDefault="00B56931" w:rsidP="00B56931">
                        <w:pPr>
                          <w:spacing w:line="166" w:lineRule="exact"/>
                          <w:ind w:left="121"/>
                          <w:rPr>
                            <w:sz w:val="17"/>
                          </w:rPr>
                        </w:pPr>
                        <w:r>
                          <w:rPr>
                            <w:sz w:val="17"/>
                          </w:rPr>
                          <w:t>XD0</w:t>
                        </w:r>
                      </w:p>
                      <w:p w14:paraId="437FB86C" w14:textId="77777777" w:rsidR="00B56931" w:rsidRDefault="00B56931" w:rsidP="00B56931">
                        <w:pPr>
                          <w:spacing w:before="38" w:line="174" w:lineRule="exact"/>
                          <w:ind w:left="121"/>
                          <w:rPr>
                            <w:sz w:val="17"/>
                          </w:rPr>
                        </w:pPr>
                        <w:r>
                          <w:rPr>
                            <w:sz w:val="17"/>
                          </w:rPr>
                          <w:t>XA7</w:t>
                        </w:r>
                      </w:p>
                    </w:txbxContent>
                  </v:textbox>
                </v:shape>
                <v:shape id="Text Box 231" o:spid="_x0000_s1223" type="#_x0000_t202" style="position:absolute;left:6955;top:2009;width:627;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" filled="f" strokeweight=".17958mm">
                  <v:textbox inset="0,0,0,0">
                    <w:txbxContent>
                      <w:p w14:paraId="15D2E9B1" w14:textId="77777777" w:rsidR="00B56931" w:rsidRDefault="00B56931" w:rsidP="00B56931">
                        <w:pPr>
                          <w:spacing w:before="115" w:line="184" w:lineRule="exact"/>
                          <w:ind w:left="121"/>
                          <w:rPr>
                            <w:sz w:val="17"/>
                          </w:rPr>
                        </w:pPr>
                        <w:r>
                          <w:rPr>
                            <w:sz w:val="17"/>
                          </w:rPr>
                          <w:t>XD7</w:t>
                        </w:r>
                      </w:p>
                    </w:txbxContent>
                  </v:textbox>
                </v:shape>
                <v:shape id="Text Box 232" o:spid="_x0000_s1224" type="#_x0000_t202" style="position:absolute;left:7061;top:1871;width:515;height: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" filled="f" stroked="f">
                  <v:textbox inset="0,0,0,0">
                    <w:txbxContent>
                      <w:p w14:paraId="575BF8B3" w14:textId="77777777" w:rsidR="00B56931" w:rsidRDefault="00B56931" w:rsidP="00B56931">
                        <w:pPr>
                          <w:spacing w:line="132" w:lineRule="exact"/>
                          <w:ind w:left="31"/>
                          <w:rPr>
                            <w:sz w:val="17"/>
                          </w:rPr>
                        </w:pPr>
                        <w:r>
                          <w:rPr>
                            <w:sz w:val="17"/>
                          </w:rPr>
                          <w:t>IOR</w:t>
                        </w:r>
                      </w:p>
                    </w:txbxContent>
                  </v:textbox>
                </v:shape>
                <v:shape id="Text Box 233" o:spid="_x0000_s1225" type="#_x0000_t202" style="position:absolute;left:7061;top:1718;width:515;height: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" filled="f" stroked="f">
                  <v:textbox inset="0,0,0,0">
                    <w:txbxContent>
                      <w:p w14:paraId="7E60DD37" w14:textId="77777777" w:rsidR="00B56931" w:rsidRDefault="00B56931" w:rsidP="00B56931">
                        <w:pPr>
                          <w:spacing w:line="144" w:lineRule="exact"/>
                          <w:ind w:left="31"/>
                          <w:rPr>
                            <w:sz w:val="17"/>
                          </w:rPr>
                        </w:pPr>
                        <w:r>
                          <w:rPr>
                            <w:sz w:val="17"/>
                          </w:rPr>
                          <w:t>IOW</w:t>
                        </w:r>
                      </w:p>
                    </w:txbxContent>
                  </v:textbox>
                </v:shape>
                <v:shape id="Text Box 234" o:spid="_x0000_s1226" type="#_x0000_t202" style="position:absolute;left:7061;top:1574;width:515;height: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" filled="f" stroked="f">
                  <v:textbox inset="0,0,0,0">
                    <w:txbxContent>
                      <w:p w14:paraId="6513804A" w14:textId="77777777" w:rsidR="00B56931" w:rsidRDefault="00B56931" w:rsidP="00B56931">
                        <w:pPr>
                          <w:spacing w:line="133" w:lineRule="exact"/>
                          <w:ind w:left="31"/>
                          <w:rPr>
                            <w:sz w:val="17"/>
                          </w:rPr>
                        </w:pPr>
                        <w:r>
                          <w:rPr>
                            <w:sz w:val="17"/>
                          </w:rPr>
                          <w:t>MRD</w:t>
                        </w:r>
                      </w:p>
                    </w:txbxContent>
                  </v:textbox>
                </v:shape>
                <v:shape id="Text Box 235" o:spid="_x0000_s1227" type="#_x0000_t202" style="position:absolute;left:6955;top:1040;width:627;height: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" filled="f" strokeweight=".17958mm">
                  <v:textbox inset="0,0,0,0">
                    <w:txbxContent>
                      <w:p w14:paraId="382D73B8" w14:textId="77777777" w:rsidR="00B56931" w:rsidRDefault="00B56931" w:rsidP="00B56931">
                        <w:pPr>
                          <w:spacing w:before="45" w:line="240" w:lineRule="atLeast"/>
                          <w:ind w:left="133" w:right="48" w:hanging="77"/>
                          <w:rPr>
                            <w:sz w:val="17"/>
                          </w:rPr>
                        </w:pPr>
                        <w:r>
                          <w:rPr>
                            <w:spacing w:val="-2"/>
                            <w:sz w:val="17"/>
                          </w:rPr>
                          <w:t>CI</w:t>
                        </w:r>
                        <w:r>
                          <w:rPr>
                            <w:spacing w:val="-1"/>
                            <w:sz w:val="17"/>
                          </w:rPr>
                          <w:t>单元</w:t>
                        </w:r>
                        <w:r>
                          <w:rPr>
                            <w:sz w:val="17"/>
                          </w:rPr>
                          <w:t>MWR</w:t>
                        </w:r>
                      </w:p>
                    </w:txbxContent>
                  </v:textbox>
                </v:shape>
                <v:shape id="Text Box 236" o:spid="_x0000_s1228" type="#_x0000_t202" style="position:absolute;left:8408;top:630;width:359;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" filled="f" stroked="f">
                  <v:textbox inset="0,0,0,0">
                    <w:txbxContent>
                      <w:p w14:paraId="42BD35B5" w14:textId="77777777" w:rsidR="00B56931" w:rsidRDefault="00B56931" w:rsidP="00B56931">
                        <w:pPr>
                          <w:spacing w:line="193" w:lineRule="exact"/>
                          <w:rPr>
                            <w:sz w:val="17"/>
                          </w:rPr>
                        </w:pPr>
                        <w:r>
                          <w:rPr>
                            <w:sz w:val="17"/>
                          </w:rPr>
                          <w:t>CLK0</w:t>
                        </w:r>
                      </w:p>
                      <w:p w14:paraId="6FC22EC0" w14:textId="77777777" w:rsidR="00B56931" w:rsidRDefault="00B56931" w:rsidP="00B56931">
                        <w:pPr>
                          <w:spacing w:line="194" w:lineRule="exact"/>
                          <w:rPr>
                            <w:sz w:val="17"/>
                          </w:rPr>
                        </w:pPr>
                        <w:r>
                          <w:rPr>
                            <w:sz w:val="17"/>
                          </w:rPr>
                          <w:t>30Hz</w:t>
                        </w:r>
                      </w:p>
                    </w:txbxContent>
                  </v:textbox>
                </v:shape>
                <v:shape id="Text Box 237" o:spid="_x0000_s1229" type="#_x0000_t202" style="position:absolute;left:7122;top:664;width:274;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" filled="f" stroked="f">
                  <v:textbox inset="0,0,0,0">
                    <w:txbxContent>
                      <w:p w14:paraId="07887F54" w14:textId="77777777" w:rsidR="00B56931" w:rsidRDefault="00B56931" w:rsidP="00B56931">
                        <w:pPr>
                          <w:spacing w:before="27" w:line="163" w:lineRule="auto"/>
                          <w:ind w:right="-1"/>
                          <w:rPr>
                            <w:sz w:val="17"/>
                          </w:rPr>
                        </w:pPr>
                        <w:r>
                          <w:rPr>
                            <w:sz w:val="17"/>
                          </w:rPr>
                          <w:t>TS3</w:t>
                        </w:r>
                        <w:r>
                          <w:rPr>
                            <w:w w:val="99"/>
                            <w:sz w:val="17"/>
                          </w:rPr>
                          <w:t xml:space="preserve"> </w:t>
                        </w:r>
                        <w:r>
                          <w:rPr>
                            <w:sz w:val="17"/>
                          </w:rPr>
                          <w:t>TS4</w:t>
                        </w:r>
                      </w:p>
                    </w:txbxContent>
                  </v:textbox>
                </v:shape>
                <v:shape id="Text Box 238" o:spid="_x0000_s1230" type="#_x0000_t202" style="position:absolute;left:7122;top:356;width:1722;height: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" filled="f" stroked="f">
                  <v:textbox inset="0,0,0,0">
                    <w:txbxContent>
                      <w:p w14:paraId="1A896B7F" w14:textId="77777777" w:rsidR="00B56931" w:rsidRDefault="00B56931" w:rsidP="00B56931">
                        <w:pPr>
                          <w:spacing w:line="167" w:lineRule="exact"/>
                          <w:rPr>
                            <w:sz w:val="17"/>
                          </w:rPr>
                        </w:pPr>
                        <w:r>
                          <w:rPr>
                            <w:sz w:val="17"/>
                          </w:rPr>
                          <w:t>TS1</w:t>
                        </w:r>
                        <w:r>
                          <w:rPr>
                            <w:spacing w:val="1"/>
                            <w:sz w:val="17"/>
                          </w:rPr>
                          <w:t xml:space="preserve"> </w:t>
                        </w:r>
                        <w:r>
                          <w:rPr>
                            <w:position w:val="1"/>
                            <w:sz w:val="17"/>
                          </w:rPr>
                          <w:t>时序与操作台单元</w:t>
                        </w:r>
                      </w:p>
                      <w:p w14:paraId="24EDA089" w14:textId="77777777" w:rsidR="00B56931" w:rsidRDefault="00B56931" w:rsidP="00B56931">
                        <w:pPr>
                          <w:spacing w:line="159" w:lineRule="exact"/>
                          <w:rPr>
                            <w:sz w:val="17"/>
                          </w:rPr>
                        </w:pPr>
                        <w:r>
                          <w:rPr>
                            <w:sz w:val="17"/>
                          </w:rPr>
                          <w:t>TS2</w:t>
                        </w:r>
                      </w:p>
                    </w:txbxContent>
                  </v:textbox>
                </v:shape>
                <w10:wrap type="topAndBottom" anchorx="page"/>
              </v:group>
            </w:pict>
          </mc:Fallback>
        </mc:AlternateContent>
      </w:r>
    </w:p>
    <w:p w14:paraId="19DB0100" w14:textId="412B115A" w:rsidR="00B56931" w:rsidRPr="000C33F3" w:rsidRDefault="00B56931" w:rsidP="000C33F3">
      <w:pPr>
        <w:spacing w:line="185" w:lineRule="exact"/>
        <w:ind w:left="5936"/>
        <w:rPr>
          <w:sz w:val="17"/>
        </w:rPr>
        <w:sectPr w:rsidR="00B56931" w:rsidRPr="000C33F3" w:rsidSect="00B56931">
          <w:pgSz w:w="10440" w:h="14750"/>
          <w:pgMar w:top="980" w:right="640" w:bottom="280" w:left="720" w:header="751" w:footer="0" w:gutter="0"/>
          <w:cols w:space="720"/>
        </w:sectPr>
      </w:pPr>
      <w:r>
        <w:rPr>
          <w:sz w:val="17"/>
        </w:rPr>
        <w:t>GND</w:t>
      </w:r>
    </w:p>
    <w:p w14:paraId="21C1A98F" w14:textId="77777777" w:rsidR="000C33F3" w:rsidRDefault="000C33F3" w:rsidP="00B56931">
      <w:pPr>
        <w:pStyle w:val="BodyText"/>
        <w:spacing w:before="10"/>
        <w:rPr>
          <w:sz w:val="36"/>
        </w:rPr>
      </w:pPr>
    </w:p>
    <w:p w14:paraId="1B389E62" w14:textId="77777777" w:rsidR="000C33F3" w:rsidRDefault="000C33F3" w:rsidP="00B56931">
      <w:pPr>
        <w:pStyle w:val="BodyText"/>
        <w:spacing w:before="10"/>
        <w:rPr>
          <w:sz w:val="36"/>
        </w:rPr>
      </w:pPr>
    </w:p>
    <w:p w14:paraId="12A9779F" w14:textId="0D93E0E2" w:rsidR="000C33F3" w:rsidRDefault="000C33F3" w:rsidP="000C33F3">
      <w:pPr>
        <w:pStyle w:val="BodyText"/>
        <w:spacing w:before="10"/>
        <w:jc w:val="center"/>
        <w:rPr>
          <w:sz w:val="36"/>
        </w:rPr>
      </w:pPr>
      <w:r>
        <w:rPr>
          <w:rFonts w:ascii="微软雅黑" w:eastAsia="微软雅黑" w:hint="eastAsia"/>
          <w:b/>
          <w:spacing w:val="-4"/>
          <w:sz w:val="18"/>
        </w:rPr>
        <w:t xml:space="preserve">       </w:t>
      </w:r>
      <w:r>
        <w:rPr>
          <w:rFonts w:ascii="微软雅黑" w:eastAsia="微软雅黑" w:hint="eastAsia"/>
          <w:b/>
          <w:spacing w:val="-4"/>
          <w:sz w:val="18"/>
        </w:rPr>
        <w:t xml:space="preserve">图 </w:t>
      </w:r>
      <w:r>
        <w:rPr>
          <w:rFonts w:ascii="Times New Roman" w:eastAsia="Times New Roman"/>
          <w:b/>
          <w:sz w:val="18"/>
        </w:rPr>
        <w:t>5-1-5</w:t>
      </w:r>
      <w:r>
        <w:rPr>
          <w:rFonts w:ascii="Times New Roman" w:eastAsia="Times New Roman"/>
          <w:b/>
          <w:spacing w:val="14"/>
          <w:sz w:val="18"/>
        </w:rPr>
        <w:t xml:space="preserve">   </w:t>
      </w:r>
      <w:r>
        <w:rPr>
          <w:rFonts w:ascii="微软雅黑" w:eastAsia="微软雅黑" w:hint="eastAsia"/>
          <w:b/>
          <w:sz w:val="18"/>
        </w:rPr>
        <w:t>实验接线图</w:t>
      </w:r>
    </w:p>
    <w:p w14:paraId="7284B65A" w14:textId="77777777" w:rsidR="000C33F3" w:rsidRDefault="000C33F3" w:rsidP="00B56931">
      <w:pPr>
        <w:pStyle w:val="BodyText"/>
        <w:spacing w:before="10"/>
        <w:rPr>
          <w:sz w:val="36"/>
        </w:rPr>
      </w:pPr>
    </w:p>
    <w:p w14:paraId="0FC766E4" w14:textId="77777777" w:rsidR="000C33F3" w:rsidRDefault="000C33F3" w:rsidP="00B56931">
      <w:pPr>
        <w:pStyle w:val="BodyText"/>
        <w:spacing w:before="10"/>
        <w:rPr>
          <w:sz w:val="36"/>
        </w:rPr>
      </w:pPr>
    </w:p>
    <w:p w14:paraId="4B34D100" w14:textId="60A422AC" w:rsidR="000C33F3" w:rsidRPr="000C33F3" w:rsidRDefault="000C33F3" w:rsidP="000C33F3">
      <w:pPr>
        <w:pStyle w:val="BodyText"/>
        <w:spacing w:before="10"/>
        <w:rPr>
          <w:spacing w:val="-6"/>
        </w:rPr>
      </w:pPr>
      <w:r>
        <w:rPr>
          <w:rFonts w:hint="eastAsia"/>
          <w:spacing w:val="-6"/>
        </w:rPr>
        <w:t>实际接线</w:t>
      </w:r>
      <w:r w:rsidRPr="000C33F3">
        <w:rPr>
          <w:rFonts w:hint="eastAsia"/>
          <w:spacing w:val="-6"/>
        </w:rPr>
        <w:t>如图5-1-5-1所示：</w:t>
      </w:r>
    </w:p>
    <w:p w14:paraId="236EE3D4" w14:textId="77777777" w:rsidR="000C33F3" w:rsidRDefault="000C33F3" w:rsidP="00B56931">
      <w:pPr>
        <w:pStyle w:val="BodyText"/>
        <w:spacing w:before="10"/>
        <w:rPr>
          <w:sz w:val="36"/>
        </w:rPr>
      </w:pPr>
    </w:p>
    <w:p w14:paraId="257B8FDF" w14:textId="77777777" w:rsidR="000C33F3" w:rsidRDefault="000C33F3" w:rsidP="00B56931">
      <w:pPr>
        <w:pStyle w:val="BodyText"/>
        <w:spacing w:before="10"/>
        <w:rPr>
          <w:sz w:val="36"/>
        </w:rPr>
      </w:pPr>
    </w:p>
    <w:p w14:paraId="2EB08EA1" w14:textId="77777777" w:rsidR="000C33F3" w:rsidRDefault="000C33F3" w:rsidP="00B56931">
      <w:pPr>
        <w:pStyle w:val="BodyText"/>
        <w:spacing w:before="10"/>
        <w:rPr>
          <w:sz w:val="36"/>
        </w:rPr>
      </w:pPr>
    </w:p>
    <w:p w14:paraId="677E7F2B" w14:textId="77777777" w:rsidR="000C33F3" w:rsidRDefault="000C33F3" w:rsidP="00B56931">
      <w:pPr>
        <w:pStyle w:val="BodyText"/>
        <w:spacing w:before="10"/>
        <w:rPr>
          <w:sz w:val="36"/>
        </w:rPr>
      </w:pPr>
    </w:p>
    <w:p w14:paraId="39E0C24B" w14:textId="77777777" w:rsidR="000C33F3" w:rsidRDefault="000C33F3" w:rsidP="00B56931">
      <w:pPr>
        <w:pStyle w:val="BodyText"/>
        <w:spacing w:before="10"/>
        <w:rPr>
          <w:sz w:val="36"/>
        </w:rPr>
      </w:pPr>
    </w:p>
    <w:p w14:paraId="2296E591" w14:textId="77777777" w:rsidR="000C33F3" w:rsidRDefault="000C33F3" w:rsidP="00B56931">
      <w:pPr>
        <w:pStyle w:val="BodyText"/>
        <w:spacing w:before="10"/>
        <w:rPr>
          <w:sz w:val="36"/>
        </w:rPr>
      </w:pPr>
    </w:p>
    <w:p w14:paraId="7F61D698" w14:textId="77777777" w:rsidR="000C33F3" w:rsidRDefault="000C33F3" w:rsidP="00B56931">
      <w:pPr>
        <w:pStyle w:val="BodyText"/>
        <w:spacing w:before="10"/>
        <w:rPr>
          <w:sz w:val="36"/>
        </w:rPr>
      </w:pPr>
    </w:p>
    <w:p w14:paraId="2CA6B250" w14:textId="77777777" w:rsidR="000C33F3" w:rsidRDefault="000C33F3" w:rsidP="00B56931">
      <w:pPr>
        <w:pStyle w:val="BodyText"/>
        <w:spacing w:before="10"/>
        <w:rPr>
          <w:sz w:val="36"/>
        </w:rPr>
      </w:pPr>
    </w:p>
    <w:p w14:paraId="116A4DE9" w14:textId="35D2A231" w:rsidR="000C33F3" w:rsidRDefault="000C33F3" w:rsidP="00B56931">
      <w:pPr>
        <w:pStyle w:val="BodyText"/>
        <w:spacing w:before="10"/>
        <w:rPr>
          <w:sz w:val="36"/>
        </w:rPr>
      </w:pPr>
      <w:r w:rsidRPr="000C33F3">
        <w:rPr>
          <w:noProof/>
          <w:sz w:val="36"/>
        </w:rPr>
        <w:lastRenderedPageBreak/>
        <w:drawing>
          <wp:anchor distT="0" distB="0" distL="114300" distR="114300" simplePos="0" relativeHeight="251671552" behindDoc="1" locked="0" layoutInCell="1" allowOverlap="1" wp14:anchorId="56494D62" wp14:editId="5EF3D2B3">
            <wp:simplePos x="0" y="0"/>
            <wp:positionH relativeFrom="margin">
              <wp:align>left</wp:align>
            </wp:positionH>
            <wp:positionV relativeFrom="paragraph">
              <wp:posOffset>309880</wp:posOffset>
            </wp:positionV>
            <wp:extent cx="5429250" cy="4656455"/>
            <wp:effectExtent l="0" t="0" r="0" b="0"/>
            <wp:wrapSquare wrapText="bothSides"/>
            <wp:docPr id="466429196"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29250" cy="465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754A4" w14:textId="465CA1F6" w:rsidR="000C33F3" w:rsidRDefault="000C33F3" w:rsidP="000C33F3">
      <w:pPr>
        <w:pStyle w:val="BodyText"/>
        <w:spacing w:before="10"/>
        <w:jc w:val="center"/>
        <w:rPr>
          <w:sz w:val="36"/>
        </w:rPr>
      </w:pPr>
      <w:r>
        <w:rPr>
          <w:rFonts w:ascii="微软雅黑" w:eastAsia="微软雅黑" w:hint="eastAsia"/>
          <w:b/>
          <w:spacing w:val="-4"/>
          <w:sz w:val="18"/>
        </w:rPr>
        <w:t xml:space="preserve">      </w:t>
      </w:r>
      <w:r>
        <w:rPr>
          <w:rFonts w:ascii="微软雅黑" w:eastAsia="微软雅黑" w:hint="eastAsia"/>
          <w:b/>
          <w:spacing w:val="-4"/>
          <w:sz w:val="18"/>
        </w:rPr>
        <w:t xml:space="preserve">图 </w:t>
      </w:r>
      <w:r>
        <w:rPr>
          <w:rFonts w:ascii="Times New Roman" w:eastAsia="Times New Roman"/>
          <w:b/>
          <w:sz w:val="18"/>
        </w:rPr>
        <w:t>5-1-5</w:t>
      </w:r>
      <w:r>
        <w:rPr>
          <w:rFonts w:eastAsiaTheme="minorEastAsia" w:hint="eastAsia"/>
          <w:b/>
          <w:sz w:val="18"/>
        </w:rPr>
        <w:t>-1</w:t>
      </w:r>
      <w:r>
        <w:rPr>
          <w:rFonts w:ascii="Times New Roman" w:eastAsia="Times New Roman"/>
          <w:b/>
          <w:spacing w:val="14"/>
          <w:sz w:val="18"/>
        </w:rPr>
        <w:t xml:space="preserve">  </w:t>
      </w:r>
      <w:r w:rsidRPr="000C33F3">
        <w:rPr>
          <w:rFonts w:ascii="微软雅黑" w:eastAsia="微软雅黑"/>
          <w:b/>
          <w:sz w:val="18"/>
        </w:rPr>
        <w:t xml:space="preserve"> </w:t>
      </w:r>
      <w:r w:rsidRPr="000C33F3">
        <w:rPr>
          <w:rFonts w:ascii="微软雅黑" w:eastAsia="微软雅黑" w:hint="eastAsia"/>
          <w:b/>
          <w:sz w:val="18"/>
        </w:rPr>
        <w:t>实际</w:t>
      </w:r>
      <w:r>
        <w:rPr>
          <w:rFonts w:ascii="微软雅黑" w:eastAsia="微软雅黑" w:hint="eastAsia"/>
          <w:b/>
          <w:sz w:val="18"/>
        </w:rPr>
        <w:t>接线图</w:t>
      </w:r>
    </w:p>
    <w:p w14:paraId="54092F80" w14:textId="77777777" w:rsidR="000C33F3" w:rsidRDefault="000C33F3" w:rsidP="00B56931">
      <w:pPr>
        <w:pStyle w:val="BodyText"/>
        <w:spacing w:before="10"/>
        <w:rPr>
          <w:sz w:val="36"/>
        </w:rPr>
      </w:pPr>
    </w:p>
    <w:p w14:paraId="0E50CDA7" w14:textId="77777777" w:rsidR="000C33F3" w:rsidRDefault="000C33F3" w:rsidP="00B56931">
      <w:pPr>
        <w:pStyle w:val="BodyText"/>
        <w:spacing w:before="10"/>
        <w:rPr>
          <w:sz w:val="36"/>
        </w:rPr>
      </w:pPr>
    </w:p>
    <w:p w14:paraId="6BF0044C" w14:textId="77777777" w:rsidR="000C33F3" w:rsidRDefault="000C33F3" w:rsidP="00B56931">
      <w:pPr>
        <w:pStyle w:val="BodyText"/>
        <w:spacing w:before="10"/>
        <w:rPr>
          <w:sz w:val="36"/>
        </w:rPr>
      </w:pPr>
    </w:p>
    <w:p w14:paraId="1C9CD15C" w14:textId="77777777" w:rsidR="000C33F3" w:rsidRDefault="000C33F3" w:rsidP="00B56931">
      <w:pPr>
        <w:pStyle w:val="BodyText"/>
        <w:spacing w:before="10"/>
        <w:rPr>
          <w:sz w:val="36"/>
        </w:rPr>
      </w:pPr>
    </w:p>
    <w:p w14:paraId="0E83CFA7" w14:textId="77777777" w:rsidR="000C33F3" w:rsidRDefault="000C33F3" w:rsidP="00B56931">
      <w:pPr>
        <w:pStyle w:val="BodyText"/>
        <w:spacing w:before="10"/>
        <w:rPr>
          <w:sz w:val="36"/>
        </w:rPr>
      </w:pPr>
    </w:p>
    <w:p w14:paraId="38AD8ADD" w14:textId="43ADB850" w:rsidR="000C33F3" w:rsidRDefault="000C33F3" w:rsidP="00B56931">
      <w:pPr>
        <w:pStyle w:val="BodyText"/>
        <w:spacing w:before="10"/>
        <w:rPr>
          <w:sz w:val="36"/>
        </w:rPr>
      </w:pPr>
    </w:p>
    <w:p w14:paraId="753DE79F" w14:textId="77777777" w:rsidR="000C33F3" w:rsidRDefault="000C33F3" w:rsidP="00B56931">
      <w:pPr>
        <w:pStyle w:val="BodyText"/>
        <w:spacing w:before="10"/>
        <w:rPr>
          <w:sz w:val="36"/>
        </w:rPr>
      </w:pPr>
    </w:p>
    <w:p w14:paraId="0663858A" w14:textId="77777777" w:rsidR="000C33F3" w:rsidRDefault="000C33F3" w:rsidP="00B56931">
      <w:pPr>
        <w:pStyle w:val="BodyText"/>
        <w:spacing w:before="10"/>
        <w:rPr>
          <w:sz w:val="36"/>
        </w:rPr>
      </w:pPr>
    </w:p>
    <w:p w14:paraId="25D61BA0" w14:textId="77777777" w:rsidR="000C33F3" w:rsidRDefault="000C33F3" w:rsidP="00B56931">
      <w:pPr>
        <w:pStyle w:val="BodyText"/>
        <w:spacing w:before="10"/>
        <w:rPr>
          <w:sz w:val="36"/>
        </w:rPr>
      </w:pPr>
    </w:p>
    <w:p w14:paraId="59D7DBF2" w14:textId="77777777" w:rsidR="000C33F3" w:rsidRDefault="000C33F3" w:rsidP="00B56931">
      <w:pPr>
        <w:pStyle w:val="BodyText"/>
        <w:spacing w:before="10"/>
        <w:rPr>
          <w:sz w:val="36"/>
        </w:rPr>
      </w:pPr>
    </w:p>
    <w:p w14:paraId="14D1FEC2" w14:textId="77777777" w:rsidR="000C33F3" w:rsidRDefault="000C33F3" w:rsidP="00B56931">
      <w:pPr>
        <w:pStyle w:val="BodyText"/>
        <w:spacing w:before="10"/>
        <w:rPr>
          <w:sz w:val="36"/>
        </w:rPr>
      </w:pPr>
    </w:p>
    <w:p w14:paraId="1318DDC0" w14:textId="77777777" w:rsidR="000C33F3" w:rsidRDefault="000C33F3" w:rsidP="00B56931">
      <w:pPr>
        <w:pStyle w:val="BodyText"/>
        <w:spacing w:before="10"/>
        <w:rPr>
          <w:sz w:val="36"/>
        </w:rPr>
      </w:pPr>
    </w:p>
    <w:p w14:paraId="605D3F20" w14:textId="77777777" w:rsidR="000C33F3" w:rsidRDefault="000C33F3" w:rsidP="00B56931">
      <w:pPr>
        <w:pStyle w:val="BodyText"/>
        <w:spacing w:before="10"/>
        <w:rPr>
          <w:sz w:val="36"/>
        </w:rPr>
      </w:pPr>
    </w:p>
    <w:p w14:paraId="12FB152B" w14:textId="77777777" w:rsidR="000C33F3" w:rsidRDefault="000C33F3" w:rsidP="00B56931">
      <w:pPr>
        <w:pStyle w:val="BodyText"/>
        <w:spacing w:before="10"/>
        <w:rPr>
          <w:sz w:val="36"/>
        </w:rPr>
      </w:pPr>
    </w:p>
    <w:p w14:paraId="3CAE1625" w14:textId="77777777" w:rsidR="000C33F3" w:rsidRDefault="000C33F3" w:rsidP="00B56931">
      <w:pPr>
        <w:pStyle w:val="BodyText"/>
        <w:spacing w:before="10"/>
        <w:rPr>
          <w:sz w:val="36"/>
        </w:rPr>
      </w:pPr>
    </w:p>
    <w:p w14:paraId="422D01C2" w14:textId="77777777" w:rsidR="000C33F3" w:rsidRDefault="000C33F3" w:rsidP="00B56931">
      <w:pPr>
        <w:pStyle w:val="BodyText"/>
        <w:spacing w:before="10"/>
        <w:rPr>
          <w:sz w:val="36"/>
        </w:rPr>
      </w:pPr>
    </w:p>
    <w:p w14:paraId="1F5A8684" w14:textId="77777777" w:rsidR="000C33F3" w:rsidRDefault="000C33F3" w:rsidP="00B56931">
      <w:pPr>
        <w:pStyle w:val="BodyText"/>
        <w:spacing w:before="10"/>
        <w:rPr>
          <w:sz w:val="36"/>
        </w:rPr>
      </w:pPr>
    </w:p>
    <w:p w14:paraId="36E7DEB8" w14:textId="77777777" w:rsidR="000C33F3" w:rsidRDefault="000C33F3" w:rsidP="00B56931">
      <w:pPr>
        <w:pStyle w:val="BodyText"/>
        <w:spacing w:before="10"/>
        <w:rPr>
          <w:sz w:val="36"/>
        </w:rPr>
      </w:pPr>
    </w:p>
    <w:p w14:paraId="62A139F9" w14:textId="77777777" w:rsidR="000C33F3" w:rsidRDefault="000C33F3" w:rsidP="00B56931">
      <w:pPr>
        <w:pStyle w:val="BodyText"/>
        <w:spacing w:before="10"/>
        <w:rPr>
          <w:sz w:val="36"/>
        </w:rPr>
      </w:pPr>
    </w:p>
    <w:p w14:paraId="7018172C" w14:textId="77777777" w:rsidR="000C33F3" w:rsidRDefault="000C33F3" w:rsidP="00B56931">
      <w:pPr>
        <w:pStyle w:val="BodyText"/>
        <w:spacing w:before="10"/>
        <w:rPr>
          <w:sz w:val="36"/>
        </w:rPr>
      </w:pPr>
    </w:p>
    <w:p w14:paraId="4BB62C11" w14:textId="77777777" w:rsidR="000C33F3" w:rsidRDefault="000C33F3" w:rsidP="00B56931">
      <w:pPr>
        <w:pStyle w:val="BodyText"/>
        <w:spacing w:before="10"/>
        <w:rPr>
          <w:sz w:val="36"/>
        </w:rPr>
      </w:pPr>
    </w:p>
    <w:p w14:paraId="558DED01" w14:textId="77777777" w:rsidR="000C33F3" w:rsidRDefault="000C33F3" w:rsidP="00B56931">
      <w:pPr>
        <w:pStyle w:val="BodyText"/>
        <w:spacing w:before="10"/>
        <w:rPr>
          <w:sz w:val="36"/>
        </w:rPr>
      </w:pPr>
    </w:p>
    <w:p w14:paraId="0C18F457" w14:textId="77777777" w:rsidR="00B56931" w:rsidRDefault="00B56931" w:rsidP="00B56931">
      <w:pPr>
        <w:pStyle w:val="ListParagraph"/>
        <w:numPr>
          <w:ilvl w:val="0"/>
          <w:numId w:val="59"/>
        </w:numPr>
        <w:tabs>
          <w:tab w:val="left" w:pos="1007"/>
        </w:tabs>
        <w:autoSpaceDE w:val="0"/>
        <w:autoSpaceDN w:val="0"/>
        <w:spacing w:before="1"/>
        <w:ind w:left="1006" w:firstLineChars="0"/>
        <w:jc w:val="left"/>
      </w:pPr>
      <w:r>
        <w:rPr>
          <w:spacing w:val="-1"/>
        </w:rPr>
        <w:lastRenderedPageBreak/>
        <w:t>手动校验微程序</w:t>
      </w:r>
    </w:p>
    <w:p w14:paraId="3462776A" w14:textId="1EFE351B" w:rsidR="00B56931" w:rsidRDefault="00B56931" w:rsidP="00B56931">
      <w:pPr>
        <w:spacing w:before="44"/>
        <w:ind w:left="656"/>
        <w:rPr>
          <w:rFonts w:ascii="微软雅黑" w:eastAsia="微软雅黑"/>
          <w:b/>
          <w:sz w:val="18"/>
        </w:rPr>
      </w:pPr>
      <w:r>
        <w:br w:type="column"/>
      </w:r>
    </w:p>
    <w:p w14:paraId="227CD96B" w14:textId="7353136E" w:rsidR="00B56931" w:rsidRDefault="00B56931" w:rsidP="00B56931">
      <w:pPr>
        <w:rPr>
          <w:rFonts w:ascii="微软雅黑" w:eastAsia="微软雅黑"/>
          <w:sz w:val="18"/>
        </w:rPr>
      </w:pPr>
    </w:p>
    <w:p w14:paraId="408BE4C1" w14:textId="55BF4943" w:rsidR="000C33F3" w:rsidRDefault="000C33F3" w:rsidP="00B56931">
      <w:pPr>
        <w:rPr>
          <w:rFonts w:ascii="微软雅黑" w:eastAsia="微软雅黑"/>
          <w:sz w:val="18"/>
        </w:rPr>
        <w:sectPr w:rsidR="000C33F3" w:rsidSect="00B56931">
          <w:type w:val="continuous"/>
          <w:pgSz w:w="10440" w:h="14750"/>
          <w:pgMar w:top="1400" w:right="640" w:bottom="280" w:left="720" w:header="720" w:footer="720" w:gutter="0"/>
          <w:cols w:num="2" w:space="720" w:equalWidth="0">
            <w:col w:w="2516" w:space="448"/>
            <w:col w:w="6116"/>
          </w:cols>
        </w:sectPr>
      </w:pPr>
    </w:p>
    <w:p w14:paraId="51D3A71A" w14:textId="2FBF792C" w:rsidR="00B56931" w:rsidRDefault="00B56931" w:rsidP="00B56931">
      <w:pPr>
        <w:pStyle w:val="BodyText"/>
        <w:spacing w:before="43" w:line="278" w:lineRule="auto"/>
        <w:ind w:left="131" w:right="266" w:firstLine="420"/>
      </w:pPr>
      <w:r>
        <w:rPr>
          <w:noProof/>
        </w:rPr>
        <mc:AlternateContent>
          <mc:Choice Requires="wpg">
            <w:drawing>
              <wp:anchor distT="0" distB="0" distL="114300" distR="114300" simplePos="0" relativeHeight="251661312" behindDoc="0" locked="0" layoutInCell="1" allowOverlap="1" wp14:anchorId="3234928F" wp14:editId="1C88B0D1">
                <wp:simplePos x="0" y="0"/>
                <wp:positionH relativeFrom="page">
                  <wp:posOffset>521335</wp:posOffset>
                </wp:positionH>
                <wp:positionV relativeFrom="page">
                  <wp:posOffset>452120</wp:posOffset>
                </wp:positionV>
                <wp:extent cx="5546725" cy="207010"/>
                <wp:effectExtent l="0" t="4445" r="0" b="0"/>
                <wp:wrapNone/>
                <wp:docPr id="762185193"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07010"/>
                          <a:chOff x="821" y="712"/>
                          <a:chExt cx="8735" cy="326"/>
                        </a:xfrm>
                      </wpg:grpSpPr>
                      <pic:pic xmlns:pic="http://schemas.openxmlformats.org/drawingml/2006/picture">
                        <pic:nvPicPr>
                          <pic:cNvPr id="719845172"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81" y="712"/>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6712404" name="Rectangle 7"/>
                        <wps:cNvSpPr>
                          <a:spLocks noChangeArrowheads="1"/>
                        </wps:cNvSpPr>
                        <wps:spPr bwMode="auto">
                          <a:xfrm>
                            <a:off x="820"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90DDB" id="Group 186" o:spid="_x0000_s1026" style="position:absolute;margin-left:41.05pt;margin-top:35.6pt;width:436.75pt;height:16.3pt;z-index:251661312;mso-position-horizontal-relative:page;mso-position-vertical-relative:page" coordorigin="821,712" coordsize="8735,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">
                <v:shape id="Picture 6" o:spid="_x0000_s1027" type="#_x0000_t75" style="position:absolute;left:881;top:712;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">
                  <v:imagedata r:id="rId9" o:title=""/>
                </v:shape>
                <v:rect id="Rectangle 7" o:spid="_x0000_s1028" style="position:absolute;left:820;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" fillcolor="black" stroked="f"/>
                <w10:wrap anchorx="page" anchory="page"/>
              </v:group>
            </w:pict>
          </mc:Fallback>
        </mc:AlternateContent>
      </w:r>
      <w:r>
        <w:rPr>
          <w:spacing w:val="-5"/>
        </w:rPr>
        <w:t xml:space="preserve">① 将时序与操作台单元的开关 </w:t>
      </w:r>
      <w:r>
        <w:rPr>
          <w:rFonts w:ascii="Times New Roman" w:eastAsia="Times New Roman" w:hAnsi="Times New Roman"/>
          <w:spacing w:val="-1"/>
        </w:rPr>
        <w:t>KK1</w:t>
      </w:r>
      <w:r>
        <w:rPr>
          <w:rFonts w:ascii="Times New Roman" w:eastAsia="Times New Roman" w:hAnsi="Times New Roman"/>
          <w:spacing w:val="1"/>
        </w:rPr>
        <w:t xml:space="preserve"> </w:t>
      </w:r>
      <w:r>
        <w:rPr>
          <w:spacing w:val="-11"/>
        </w:rPr>
        <w:t>置为‘停止’档，</w:t>
      </w:r>
      <w:r>
        <w:rPr>
          <w:rFonts w:ascii="Times New Roman" w:eastAsia="Times New Roman" w:hAnsi="Times New Roman"/>
          <w:spacing w:val="-9"/>
        </w:rPr>
        <w:t>KK3</w:t>
      </w:r>
      <w:r>
        <w:rPr>
          <w:rFonts w:ascii="Times New Roman" w:eastAsia="Times New Roman" w:hAnsi="Times New Roman"/>
        </w:rPr>
        <w:t xml:space="preserve"> </w:t>
      </w:r>
      <w:r>
        <w:rPr>
          <w:spacing w:val="-11"/>
        </w:rPr>
        <w:t>置为‘校验’档，</w:t>
      </w:r>
      <w:r>
        <w:rPr>
          <w:rFonts w:ascii="Times New Roman" w:eastAsia="Times New Roman" w:hAnsi="Times New Roman"/>
          <w:spacing w:val="-9"/>
        </w:rPr>
        <w:t>KK4</w:t>
      </w:r>
      <w:r>
        <w:rPr>
          <w:rFonts w:ascii="Times New Roman" w:eastAsia="Times New Roman" w:hAnsi="Times New Roman"/>
          <w:spacing w:val="1"/>
        </w:rPr>
        <w:t xml:space="preserve"> </w:t>
      </w:r>
      <w:r>
        <w:rPr>
          <w:spacing w:val="-9"/>
        </w:rPr>
        <w:t>置为‘控</w:t>
      </w:r>
      <w:r>
        <w:t>存’档，</w:t>
      </w:r>
      <w:r>
        <w:rPr>
          <w:rFonts w:ascii="Times New Roman" w:eastAsia="Times New Roman" w:hAnsi="Times New Roman"/>
        </w:rPr>
        <w:t>KK5</w:t>
      </w:r>
      <w:r>
        <w:rPr>
          <w:rFonts w:ascii="Times New Roman" w:eastAsia="Times New Roman" w:hAnsi="Times New Roman"/>
          <w:spacing w:val="-1"/>
        </w:rPr>
        <w:t xml:space="preserve"> </w:t>
      </w:r>
      <w:r>
        <w:t>置为‘置数’档。</w:t>
      </w:r>
    </w:p>
    <w:p w14:paraId="3FBE70A7" w14:textId="78072641" w:rsidR="00B56931" w:rsidRDefault="00B56931" w:rsidP="00B56931">
      <w:pPr>
        <w:pStyle w:val="BodyText"/>
        <w:spacing w:line="278" w:lineRule="auto"/>
        <w:ind w:left="130" w:right="207" w:firstLine="420"/>
      </w:pPr>
      <w:r>
        <w:rPr>
          <w:spacing w:val="-12"/>
        </w:rPr>
        <w:t xml:space="preserve">② 使用 </w:t>
      </w:r>
      <w:r>
        <w:rPr>
          <w:rFonts w:ascii="Times New Roman" w:eastAsia="Times New Roman" w:hAnsi="Times New Roman"/>
          <w:spacing w:val="-1"/>
        </w:rPr>
        <w:t xml:space="preserve">CON </w:t>
      </w:r>
      <w:r>
        <w:rPr>
          <w:spacing w:val="-14"/>
        </w:rPr>
        <w:t xml:space="preserve">单元的 </w:t>
      </w:r>
      <w:r>
        <w:rPr>
          <w:rFonts w:ascii="Times New Roman" w:eastAsia="Times New Roman" w:hAnsi="Times New Roman"/>
        </w:rPr>
        <w:t>SD15</w:t>
      </w:r>
      <w:r>
        <w:t>——</w:t>
      </w:r>
      <w:r>
        <w:rPr>
          <w:rFonts w:ascii="Times New Roman" w:eastAsia="Times New Roman" w:hAnsi="Times New Roman"/>
        </w:rPr>
        <w:t>SD10</w:t>
      </w:r>
      <w:r>
        <w:rPr>
          <w:rFonts w:ascii="Times New Roman" w:eastAsia="Times New Roman" w:hAnsi="Times New Roman"/>
          <w:spacing w:val="-1"/>
        </w:rPr>
        <w:t xml:space="preserve"> </w:t>
      </w:r>
      <w:r>
        <w:rPr>
          <w:spacing w:val="-3"/>
        </w:rPr>
        <w:t xml:space="preserve">给出微地址，连续两次按动时序与操作台的开关 </w:t>
      </w:r>
      <w:r>
        <w:rPr>
          <w:rFonts w:ascii="Times New Roman" w:eastAsia="Times New Roman" w:hAnsi="Times New Roman"/>
        </w:rPr>
        <w:t>ST</w:t>
      </w:r>
      <w:r>
        <w:t>，</w:t>
      </w:r>
      <w:r>
        <w:rPr>
          <w:spacing w:val="-102"/>
        </w:rPr>
        <w:t xml:space="preserve"> </w:t>
      </w:r>
      <w:r>
        <w:rPr>
          <w:rFonts w:ascii="Times New Roman" w:eastAsia="Times New Roman" w:hAnsi="Times New Roman"/>
          <w:spacing w:val="-1"/>
        </w:rPr>
        <w:t>MC</w:t>
      </w:r>
      <w:r>
        <w:rPr>
          <w:rFonts w:ascii="Times New Roman" w:eastAsia="Times New Roman" w:hAnsi="Times New Roman"/>
        </w:rPr>
        <w:t xml:space="preserve"> </w:t>
      </w:r>
      <w:r>
        <w:rPr>
          <w:spacing w:val="-1"/>
        </w:rPr>
        <w:t xml:space="preserve">单元的指数据指示灯 </w:t>
      </w:r>
      <w:r>
        <w:rPr>
          <w:rFonts w:ascii="Times New Roman" w:eastAsia="Times New Roman" w:hAnsi="Times New Roman"/>
        </w:rPr>
        <w:t>M7</w:t>
      </w:r>
      <w:r>
        <w:t>——</w:t>
      </w:r>
      <w:r>
        <w:rPr>
          <w:rFonts w:ascii="Times New Roman" w:eastAsia="Times New Roman" w:hAnsi="Times New Roman"/>
        </w:rPr>
        <w:t>M0</w:t>
      </w:r>
      <w:r>
        <w:rPr>
          <w:rFonts w:ascii="Times New Roman" w:eastAsia="Times New Roman" w:hAnsi="Times New Roman"/>
          <w:spacing w:val="-1"/>
        </w:rPr>
        <w:t xml:space="preserve"> </w:t>
      </w:r>
      <w:r>
        <w:rPr>
          <w:spacing w:val="-7"/>
        </w:rPr>
        <w:t xml:space="preserve">显示该单元的低 </w:t>
      </w:r>
      <w:r>
        <w:rPr>
          <w:rFonts w:ascii="Times New Roman" w:eastAsia="Times New Roman" w:hAnsi="Times New Roman"/>
        </w:rPr>
        <w:t xml:space="preserve">8 </w:t>
      </w:r>
      <w:r>
        <w:t>位。</w:t>
      </w:r>
    </w:p>
    <w:p w14:paraId="07F49934" w14:textId="6E98227D" w:rsidR="00B56931" w:rsidRDefault="00B56931" w:rsidP="00B56931">
      <w:pPr>
        <w:pStyle w:val="BodyText"/>
        <w:ind w:left="550"/>
      </w:pPr>
      <w:r>
        <w:rPr>
          <w:spacing w:val="-5"/>
        </w:rPr>
        <w:t xml:space="preserve">③ 将时序与操作台单元的开关 </w:t>
      </w:r>
      <w:r>
        <w:rPr>
          <w:rFonts w:ascii="Times New Roman" w:eastAsia="Times New Roman" w:hAnsi="Times New Roman"/>
        </w:rPr>
        <w:t xml:space="preserve">KK5 </w:t>
      </w:r>
      <w:r>
        <w:rPr>
          <w:spacing w:val="-11"/>
        </w:rPr>
        <w:t xml:space="preserve">置为‘加 </w:t>
      </w:r>
      <w:r>
        <w:rPr>
          <w:rFonts w:ascii="Times New Roman" w:eastAsia="Times New Roman" w:hAnsi="Times New Roman"/>
        </w:rPr>
        <w:t>1</w:t>
      </w:r>
      <w:r>
        <w:t>’档。</w:t>
      </w:r>
    </w:p>
    <w:p w14:paraId="4DA60DE5" w14:textId="072B4AF9" w:rsidR="00B56931" w:rsidRDefault="00B56931" w:rsidP="00B56931">
      <w:pPr>
        <w:pStyle w:val="BodyText"/>
        <w:spacing w:before="42" w:line="278" w:lineRule="auto"/>
        <w:ind w:left="130" w:right="265" w:firstLine="420"/>
      </w:pPr>
      <w:r>
        <w:rPr>
          <w:spacing w:val="-4"/>
        </w:rPr>
        <w:t xml:space="preserve">④ 连续两次按动时序与操作台的开关 </w:t>
      </w:r>
      <w:r>
        <w:rPr>
          <w:rFonts w:ascii="Times New Roman" w:eastAsia="Times New Roman" w:hAnsi="Times New Roman"/>
          <w:spacing w:val="-1"/>
        </w:rPr>
        <w:t>S</w:t>
      </w:r>
      <w:r>
        <w:rPr>
          <w:rFonts w:ascii="Times New Roman" w:eastAsia="Times New Roman" w:hAnsi="Times New Roman"/>
        </w:rPr>
        <w:t>T</w:t>
      </w:r>
      <w:r>
        <w:rPr>
          <w:spacing w:val="-93"/>
        </w:rPr>
        <w:t>，</w:t>
      </w:r>
      <w:r>
        <w:rPr>
          <w:rFonts w:ascii="Times New Roman" w:eastAsia="Times New Roman" w:hAnsi="Times New Roman"/>
        </w:rPr>
        <w:t xml:space="preserve">MC </w:t>
      </w:r>
      <w:r>
        <w:rPr>
          <w:spacing w:val="-1"/>
        </w:rPr>
        <w:t xml:space="preserve">单元的指数据指示灯 </w:t>
      </w:r>
      <w:r>
        <w:rPr>
          <w:rFonts w:ascii="Times New Roman" w:eastAsia="Times New Roman" w:hAnsi="Times New Roman"/>
        </w:rPr>
        <w:t>M</w:t>
      </w:r>
      <w:r>
        <w:rPr>
          <w:rFonts w:ascii="Times New Roman" w:eastAsia="Times New Roman" w:hAnsi="Times New Roman"/>
          <w:spacing w:val="-1"/>
        </w:rPr>
        <w:t>15</w:t>
      </w:r>
      <w:r>
        <w:t>——</w:t>
      </w:r>
      <w:r>
        <w:rPr>
          <w:rFonts w:ascii="Times New Roman" w:eastAsia="Times New Roman" w:hAnsi="Times New Roman"/>
        </w:rPr>
        <w:t xml:space="preserve">M8 </w:t>
      </w:r>
      <w:r>
        <w:rPr>
          <w:spacing w:val="-1"/>
        </w:rPr>
        <w:t>显示该单</w:t>
      </w:r>
      <w:r>
        <w:rPr>
          <w:spacing w:val="-14"/>
        </w:rPr>
        <w:t xml:space="preserve">元的中 </w:t>
      </w:r>
      <w:r>
        <w:rPr>
          <w:rFonts w:ascii="Times New Roman" w:eastAsia="Times New Roman" w:hAnsi="Times New Roman"/>
          <w:spacing w:val="-1"/>
        </w:rPr>
        <w:t>8</w:t>
      </w:r>
      <w:r>
        <w:rPr>
          <w:rFonts w:ascii="Times New Roman" w:eastAsia="Times New Roman" w:hAnsi="Times New Roman"/>
        </w:rPr>
        <w:t xml:space="preserve"> </w:t>
      </w:r>
      <w:r>
        <w:rPr>
          <w:spacing w:val="-1"/>
        </w:rPr>
        <w:t>位，</w:t>
      </w:r>
      <w:r>
        <w:rPr>
          <w:rFonts w:ascii="Times New Roman" w:eastAsia="Times New Roman" w:hAnsi="Times New Roman"/>
          <w:spacing w:val="-1"/>
        </w:rPr>
        <w:t>MC</w:t>
      </w:r>
      <w:r>
        <w:rPr>
          <w:rFonts w:ascii="Times New Roman" w:eastAsia="Times New Roman" w:hAnsi="Times New Roman"/>
        </w:rPr>
        <w:t xml:space="preserve"> </w:t>
      </w:r>
      <w:r>
        <w:rPr>
          <w:spacing w:val="-1"/>
        </w:rPr>
        <w:t xml:space="preserve">单元的指数据指示灯 </w:t>
      </w:r>
      <w:r>
        <w:rPr>
          <w:rFonts w:ascii="Times New Roman" w:eastAsia="Times New Roman" w:hAnsi="Times New Roman"/>
        </w:rPr>
        <w:t>M23</w:t>
      </w:r>
      <w:r>
        <w:t>——</w:t>
      </w:r>
      <w:r>
        <w:rPr>
          <w:rFonts w:ascii="Times New Roman" w:eastAsia="Times New Roman" w:hAnsi="Times New Roman"/>
        </w:rPr>
        <w:t xml:space="preserve">M16 </w:t>
      </w:r>
      <w:r>
        <w:rPr>
          <w:spacing w:val="-7"/>
        </w:rPr>
        <w:t xml:space="preserve">显示该单元的高 </w:t>
      </w:r>
      <w:r>
        <w:rPr>
          <w:rFonts w:ascii="Times New Roman" w:eastAsia="Times New Roman" w:hAnsi="Times New Roman"/>
        </w:rPr>
        <w:t>8</w:t>
      </w:r>
      <w:r>
        <w:rPr>
          <w:rFonts w:ascii="Times New Roman" w:eastAsia="Times New Roman" w:hAnsi="Times New Roman"/>
          <w:spacing w:val="-1"/>
        </w:rPr>
        <w:t xml:space="preserve"> </w:t>
      </w:r>
      <w:r>
        <w:t>位。</w:t>
      </w:r>
    </w:p>
    <w:p w14:paraId="766FF842" w14:textId="25D7D4E8" w:rsidR="00B56931" w:rsidRDefault="00B56931" w:rsidP="00B56931">
      <w:pPr>
        <w:pStyle w:val="BodyText"/>
        <w:spacing w:line="278" w:lineRule="auto"/>
        <w:ind w:left="130" w:right="266" w:firstLine="419"/>
      </w:pPr>
      <w:r>
        <w:rPr>
          <w:spacing w:val="-6"/>
        </w:rPr>
        <w:t>⑤ 重复①、②、③、④四步，完成对微代码的校验。如果校验出微代码写入错误，重新写</w:t>
      </w:r>
      <w:r>
        <w:t>入、校验，直至确认微指令的输入无误为止。</w:t>
      </w:r>
    </w:p>
    <w:p w14:paraId="4093F5A9" w14:textId="77777777" w:rsidR="00B56931" w:rsidRDefault="00B56931" w:rsidP="00B56931">
      <w:pPr>
        <w:pStyle w:val="ListParagraph"/>
        <w:numPr>
          <w:ilvl w:val="0"/>
          <w:numId w:val="59"/>
        </w:numPr>
        <w:tabs>
          <w:tab w:val="left" w:pos="911"/>
        </w:tabs>
        <w:autoSpaceDE w:val="0"/>
        <w:autoSpaceDN w:val="0"/>
        <w:spacing w:line="268" w:lineRule="exact"/>
        <w:ind w:left="910" w:firstLineChars="0" w:hanging="361"/>
        <w:jc w:val="left"/>
      </w:pPr>
      <w:r>
        <w:t>手动写入机器程序</w:t>
      </w:r>
    </w:p>
    <w:p w14:paraId="07442DA3" w14:textId="484A6566" w:rsidR="00B56931" w:rsidRDefault="00B56931" w:rsidP="00B56931">
      <w:pPr>
        <w:spacing w:before="172"/>
        <w:ind w:left="130"/>
        <w:rPr>
          <w:sz w:val="18"/>
        </w:rPr>
      </w:pPr>
      <w:r>
        <w:rPr>
          <w:sz w:val="18"/>
        </w:rPr>
        <w:t>54</w:t>
      </w:r>
    </w:p>
    <w:p w14:paraId="5D978680" w14:textId="77777777" w:rsidR="00B56931" w:rsidRDefault="00B56931" w:rsidP="00B56931">
      <w:pPr>
        <w:rPr>
          <w:sz w:val="18"/>
        </w:rPr>
        <w:sectPr w:rsidR="00B56931" w:rsidSect="00B56931">
          <w:type w:val="continuous"/>
          <w:pgSz w:w="10440" w:h="14750"/>
          <w:pgMar w:top="1400" w:right="640" w:bottom="280" w:left="720" w:header="720" w:footer="720" w:gutter="0"/>
          <w:cols w:space="720"/>
        </w:sectPr>
      </w:pPr>
    </w:p>
    <w:p w14:paraId="190FD6DC" w14:textId="77777777" w:rsidR="00B56931" w:rsidRDefault="00B56931" w:rsidP="00B56931">
      <w:pPr>
        <w:pStyle w:val="BodyText"/>
        <w:spacing w:before="10"/>
        <w:rPr>
          <w:rFonts w:ascii="Times New Roman"/>
          <w:sz w:val="17"/>
        </w:rPr>
      </w:pPr>
    </w:p>
    <w:p w14:paraId="0FB28127" w14:textId="77777777" w:rsidR="00B56931" w:rsidRDefault="00B56931" w:rsidP="00B56931">
      <w:pPr>
        <w:pStyle w:val="BodyText"/>
        <w:spacing w:before="102" w:line="278" w:lineRule="auto"/>
        <w:ind w:left="187" w:right="210" w:firstLine="420"/>
        <w:jc w:val="both"/>
      </w:pPr>
      <w:r>
        <w:rPr>
          <w:spacing w:val="-5"/>
        </w:rPr>
        <w:t xml:space="preserve">① 将时序与操作台单元的开关 </w:t>
      </w:r>
      <w:r>
        <w:rPr>
          <w:rFonts w:ascii="Times New Roman" w:eastAsia="Times New Roman" w:hAnsi="Times New Roman"/>
          <w:spacing w:val="-1"/>
        </w:rPr>
        <w:t>KK1</w:t>
      </w:r>
      <w:r>
        <w:rPr>
          <w:rFonts w:ascii="Times New Roman" w:eastAsia="Times New Roman" w:hAnsi="Times New Roman"/>
          <w:spacing w:val="1"/>
        </w:rPr>
        <w:t xml:space="preserve"> </w:t>
      </w:r>
      <w:r>
        <w:rPr>
          <w:spacing w:val="-11"/>
        </w:rPr>
        <w:t>置为‘停止’档，</w:t>
      </w:r>
      <w:r>
        <w:rPr>
          <w:rFonts w:ascii="Times New Roman" w:eastAsia="Times New Roman" w:hAnsi="Times New Roman"/>
          <w:spacing w:val="-9"/>
        </w:rPr>
        <w:t>KK3</w:t>
      </w:r>
      <w:r>
        <w:rPr>
          <w:rFonts w:ascii="Times New Roman" w:eastAsia="Times New Roman" w:hAnsi="Times New Roman"/>
        </w:rPr>
        <w:t xml:space="preserve"> </w:t>
      </w:r>
      <w:r>
        <w:rPr>
          <w:spacing w:val="-11"/>
        </w:rPr>
        <w:t>置为‘编程’档，</w:t>
      </w:r>
      <w:r>
        <w:rPr>
          <w:rFonts w:ascii="Times New Roman" w:eastAsia="Times New Roman" w:hAnsi="Times New Roman"/>
          <w:spacing w:val="-9"/>
        </w:rPr>
        <w:t>KK4</w:t>
      </w:r>
      <w:r>
        <w:rPr>
          <w:rFonts w:ascii="Times New Roman" w:eastAsia="Times New Roman" w:hAnsi="Times New Roman"/>
          <w:spacing w:val="1"/>
        </w:rPr>
        <w:t xml:space="preserve"> </w:t>
      </w:r>
      <w:r>
        <w:rPr>
          <w:spacing w:val="-9"/>
        </w:rPr>
        <w:t>置为‘主</w:t>
      </w:r>
      <w:r>
        <w:t>存’档，</w:t>
      </w:r>
      <w:r>
        <w:rPr>
          <w:rFonts w:ascii="Times New Roman" w:eastAsia="Times New Roman" w:hAnsi="Times New Roman"/>
        </w:rPr>
        <w:t>KK5</w:t>
      </w:r>
      <w:r>
        <w:rPr>
          <w:rFonts w:ascii="Times New Roman" w:eastAsia="Times New Roman" w:hAnsi="Times New Roman"/>
          <w:spacing w:val="-1"/>
        </w:rPr>
        <w:t xml:space="preserve"> </w:t>
      </w:r>
      <w:r>
        <w:t>置为‘置数’档。</w:t>
      </w:r>
    </w:p>
    <w:p w14:paraId="4E1176BB" w14:textId="77777777" w:rsidR="00B56931" w:rsidRDefault="00B56931" w:rsidP="00B56931">
      <w:pPr>
        <w:pStyle w:val="BodyText"/>
        <w:spacing w:line="278" w:lineRule="auto"/>
        <w:ind w:left="186" w:right="208" w:firstLine="420"/>
        <w:jc w:val="both"/>
      </w:pPr>
      <w:r>
        <w:rPr>
          <w:spacing w:val="-12"/>
        </w:rPr>
        <w:t xml:space="preserve">② 使用 </w:t>
      </w:r>
      <w:r>
        <w:rPr>
          <w:rFonts w:ascii="Times New Roman" w:eastAsia="Times New Roman" w:hAnsi="Times New Roman"/>
          <w:spacing w:val="-1"/>
        </w:rPr>
        <w:t xml:space="preserve">CON </w:t>
      </w:r>
      <w:r>
        <w:rPr>
          <w:spacing w:val="-14"/>
        </w:rPr>
        <w:t xml:space="preserve">单元的 </w:t>
      </w:r>
      <w:r>
        <w:rPr>
          <w:rFonts w:ascii="Times New Roman" w:eastAsia="Times New Roman" w:hAnsi="Times New Roman"/>
          <w:spacing w:val="-1"/>
        </w:rPr>
        <w:t>SD17</w:t>
      </w:r>
      <w:r>
        <w:rPr>
          <w:spacing w:val="-1"/>
        </w:rPr>
        <w:t>——</w:t>
      </w:r>
      <w:r>
        <w:rPr>
          <w:rFonts w:ascii="Times New Roman" w:eastAsia="Times New Roman" w:hAnsi="Times New Roman"/>
          <w:spacing w:val="-1"/>
        </w:rPr>
        <w:t xml:space="preserve">SD10 </w:t>
      </w:r>
      <w:r>
        <w:rPr>
          <w:spacing w:val="-1"/>
        </w:rPr>
        <w:t>给出地址，</w:t>
      </w:r>
      <w:r>
        <w:rPr>
          <w:rFonts w:ascii="Times New Roman" w:eastAsia="Times New Roman" w:hAnsi="Times New Roman"/>
          <w:spacing w:val="-1"/>
        </w:rPr>
        <w:t xml:space="preserve">IN </w:t>
      </w:r>
      <w:r>
        <w:rPr>
          <w:spacing w:val="-1"/>
        </w:rPr>
        <w:t>单元给出该单元应写入的数据，连续两</w:t>
      </w:r>
      <w:r>
        <w:rPr>
          <w:spacing w:val="-5"/>
        </w:rPr>
        <w:t xml:space="preserve">次按动时序与操作台的开关 </w:t>
      </w:r>
      <w:r>
        <w:rPr>
          <w:rFonts w:ascii="Times New Roman" w:eastAsia="Times New Roman" w:hAnsi="Times New Roman"/>
        </w:rPr>
        <w:t>ST</w:t>
      </w:r>
      <w:r>
        <w:rPr>
          <w:spacing w:val="-18"/>
        </w:rPr>
        <w:t xml:space="preserve">，将 </w:t>
      </w:r>
      <w:r>
        <w:rPr>
          <w:rFonts w:ascii="Times New Roman" w:eastAsia="Times New Roman" w:hAnsi="Times New Roman"/>
        </w:rPr>
        <w:t>IN</w:t>
      </w:r>
      <w:r>
        <w:rPr>
          <w:rFonts w:ascii="Times New Roman" w:eastAsia="Times New Roman" w:hAnsi="Times New Roman"/>
          <w:spacing w:val="-1"/>
        </w:rPr>
        <w:t xml:space="preserve"> </w:t>
      </w:r>
      <w:r>
        <w:t>单元的数据写到该存储器单元。</w:t>
      </w:r>
    </w:p>
    <w:p w14:paraId="0F04BB4E" w14:textId="77777777" w:rsidR="00B56931" w:rsidRDefault="00B56931" w:rsidP="00B56931">
      <w:pPr>
        <w:pStyle w:val="BodyText"/>
        <w:ind w:left="606"/>
        <w:jc w:val="both"/>
      </w:pPr>
      <w:r>
        <w:rPr>
          <w:spacing w:val="-5"/>
        </w:rPr>
        <w:t xml:space="preserve">③ 将时序与操作台单元的开关 </w:t>
      </w:r>
      <w:r>
        <w:rPr>
          <w:rFonts w:ascii="Times New Roman" w:eastAsia="Times New Roman" w:hAnsi="Times New Roman"/>
        </w:rPr>
        <w:t xml:space="preserve">KK5 </w:t>
      </w:r>
      <w:r>
        <w:rPr>
          <w:spacing w:val="-11"/>
        </w:rPr>
        <w:t xml:space="preserve">置为‘加 </w:t>
      </w:r>
      <w:r>
        <w:rPr>
          <w:rFonts w:ascii="Times New Roman" w:eastAsia="Times New Roman" w:hAnsi="Times New Roman"/>
        </w:rPr>
        <w:t>1</w:t>
      </w:r>
      <w:r>
        <w:t>’档。</w:t>
      </w:r>
    </w:p>
    <w:p w14:paraId="43924ADF" w14:textId="77777777" w:rsidR="00B56931" w:rsidRDefault="00B56931" w:rsidP="00B56931">
      <w:pPr>
        <w:pStyle w:val="BodyText"/>
        <w:spacing w:before="42" w:line="278" w:lineRule="auto"/>
        <w:ind w:left="186" w:right="207" w:firstLine="420"/>
        <w:jc w:val="both"/>
      </w:pPr>
      <w:r>
        <w:rPr>
          <w:spacing w:val="-1"/>
        </w:rPr>
        <w:t xml:space="preserve">④ </w:t>
      </w:r>
      <w:r>
        <w:rPr>
          <w:rFonts w:ascii="Times New Roman" w:eastAsia="Times New Roman" w:hAnsi="Times New Roman"/>
          <w:spacing w:val="-2"/>
        </w:rPr>
        <w:t>IN</w:t>
      </w:r>
      <w:r>
        <w:rPr>
          <w:rFonts w:ascii="Times New Roman" w:eastAsia="Times New Roman" w:hAnsi="Times New Roman"/>
          <w:spacing w:val="-1"/>
        </w:rPr>
        <w:t xml:space="preserve"> </w:t>
      </w:r>
      <w:r>
        <w:rPr>
          <w:spacing w:val="-2"/>
        </w:rPr>
        <w:t>单元给出下一地址（</w:t>
      </w:r>
      <w:r>
        <w:rPr>
          <w:spacing w:val="-11"/>
        </w:rPr>
        <w:t xml:space="preserve">地址自动加 </w:t>
      </w:r>
      <w:r>
        <w:rPr>
          <w:rFonts w:ascii="Times New Roman" w:eastAsia="Times New Roman" w:hAnsi="Times New Roman"/>
          <w:spacing w:val="-2"/>
        </w:rPr>
        <w:t>1</w:t>
      </w:r>
      <w:r>
        <w:rPr>
          <w:spacing w:val="-2"/>
        </w:rPr>
        <w:t>）应写入的数据，连续两次按动时序与操作台的开</w:t>
      </w:r>
      <w:r>
        <w:rPr>
          <w:spacing w:val="-27"/>
        </w:rPr>
        <w:t xml:space="preserve">关 </w:t>
      </w:r>
      <w:r>
        <w:rPr>
          <w:rFonts w:ascii="Times New Roman" w:eastAsia="Times New Roman" w:hAnsi="Times New Roman"/>
          <w:spacing w:val="-1"/>
        </w:rPr>
        <w:t>ST</w:t>
      </w:r>
      <w:r>
        <w:rPr>
          <w:spacing w:val="-18"/>
        </w:rPr>
        <w:t xml:space="preserve">，将 </w:t>
      </w:r>
      <w:r>
        <w:rPr>
          <w:rFonts w:ascii="Times New Roman" w:eastAsia="Times New Roman" w:hAnsi="Times New Roman"/>
          <w:spacing w:val="-1"/>
        </w:rPr>
        <w:t>IN</w:t>
      </w:r>
      <w:r>
        <w:rPr>
          <w:rFonts w:ascii="Times New Roman" w:eastAsia="Times New Roman" w:hAnsi="Times New Roman"/>
          <w:spacing w:val="1"/>
        </w:rPr>
        <w:t xml:space="preserve"> </w:t>
      </w:r>
      <w:r>
        <w:rPr>
          <w:spacing w:val="-3"/>
        </w:rPr>
        <w:t xml:space="preserve">单元的数据写到该单元中。然后地址会又自加 </w:t>
      </w:r>
      <w:r>
        <w:rPr>
          <w:rFonts w:ascii="Times New Roman" w:eastAsia="Times New Roman" w:hAnsi="Times New Roman"/>
        </w:rPr>
        <w:t>1</w:t>
      </w:r>
      <w:r>
        <w:rPr>
          <w:spacing w:val="-11"/>
        </w:rPr>
        <w:t xml:space="preserve">，只需在 </w:t>
      </w:r>
      <w:r>
        <w:rPr>
          <w:rFonts w:ascii="Times New Roman" w:eastAsia="Times New Roman" w:hAnsi="Times New Roman"/>
        </w:rPr>
        <w:t>IN</w:t>
      </w:r>
      <w:r>
        <w:rPr>
          <w:rFonts w:ascii="Times New Roman" w:eastAsia="Times New Roman" w:hAnsi="Times New Roman"/>
          <w:spacing w:val="1"/>
        </w:rPr>
        <w:t xml:space="preserve"> </w:t>
      </w:r>
      <w:r>
        <w:t>单元输入后续地址的</w:t>
      </w:r>
      <w:r>
        <w:rPr>
          <w:spacing w:val="-4"/>
        </w:rPr>
        <w:t xml:space="preserve">数据，连续两次按动时序与操作台的开关 </w:t>
      </w:r>
      <w:r>
        <w:rPr>
          <w:rFonts w:ascii="Times New Roman" w:eastAsia="Times New Roman" w:hAnsi="Times New Roman"/>
        </w:rPr>
        <w:t>ST</w:t>
      </w:r>
      <w:r>
        <w:t>，即可完成对该单元的写入。</w:t>
      </w:r>
    </w:p>
    <w:p w14:paraId="5E4F14F1" w14:textId="77777777" w:rsidR="00B56931" w:rsidRDefault="00B56931" w:rsidP="00B56931">
      <w:pPr>
        <w:pStyle w:val="BodyText"/>
        <w:ind w:left="606"/>
        <w:jc w:val="both"/>
      </w:pPr>
      <w:r>
        <w:rPr>
          <w:spacing w:val="-1"/>
        </w:rPr>
        <w:t>⑤ 亦可重复①、②两步，将所有机器指令写入主存芯片中。</w:t>
      </w:r>
    </w:p>
    <w:p w14:paraId="1AE349C7" w14:textId="77777777" w:rsidR="00B56931" w:rsidRDefault="00B56931" w:rsidP="00B56931">
      <w:pPr>
        <w:pStyle w:val="ListParagraph"/>
        <w:numPr>
          <w:ilvl w:val="0"/>
          <w:numId w:val="59"/>
        </w:numPr>
        <w:tabs>
          <w:tab w:val="left" w:pos="967"/>
        </w:tabs>
        <w:autoSpaceDE w:val="0"/>
        <w:autoSpaceDN w:val="0"/>
        <w:spacing w:before="43"/>
        <w:ind w:left="966" w:firstLineChars="0" w:hanging="361"/>
      </w:pPr>
      <w:r>
        <w:t>手动校验机器程序</w:t>
      </w:r>
    </w:p>
    <w:p w14:paraId="1C92242C" w14:textId="77777777" w:rsidR="00B56931" w:rsidRDefault="00B56931" w:rsidP="00B56931">
      <w:pPr>
        <w:pStyle w:val="BodyText"/>
        <w:spacing w:before="43" w:line="278" w:lineRule="auto"/>
        <w:ind w:left="186" w:right="208" w:firstLine="420"/>
        <w:jc w:val="both"/>
      </w:pPr>
      <w:r>
        <w:rPr>
          <w:spacing w:val="-7"/>
        </w:rPr>
        <w:t xml:space="preserve">①将时序与操作台单元的开关 </w:t>
      </w:r>
      <w:r>
        <w:rPr>
          <w:rFonts w:ascii="Times New Roman" w:eastAsia="Times New Roman" w:hAnsi="Times New Roman"/>
          <w:spacing w:val="-3"/>
        </w:rPr>
        <w:t>KK1</w:t>
      </w:r>
      <w:r>
        <w:rPr>
          <w:rFonts w:ascii="Times New Roman" w:eastAsia="Times New Roman" w:hAnsi="Times New Roman"/>
          <w:spacing w:val="1"/>
        </w:rPr>
        <w:t xml:space="preserve"> </w:t>
      </w:r>
      <w:r>
        <w:rPr>
          <w:spacing w:val="-3"/>
        </w:rPr>
        <w:t>置为‘停止’档，</w:t>
      </w:r>
      <w:r>
        <w:rPr>
          <w:rFonts w:ascii="Times New Roman" w:eastAsia="Times New Roman" w:hAnsi="Times New Roman"/>
          <w:spacing w:val="-3"/>
        </w:rPr>
        <w:t>KK3</w:t>
      </w:r>
      <w:r>
        <w:rPr>
          <w:rFonts w:ascii="Times New Roman" w:eastAsia="Times New Roman" w:hAnsi="Times New Roman"/>
          <w:spacing w:val="1"/>
        </w:rPr>
        <w:t xml:space="preserve"> </w:t>
      </w:r>
      <w:r>
        <w:rPr>
          <w:spacing w:val="-3"/>
        </w:rPr>
        <w:t>置为‘校验’档，</w:t>
      </w:r>
      <w:r>
        <w:rPr>
          <w:rFonts w:ascii="Times New Roman" w:eastAsia="Times New Roman" w:hAnsi="Times New Roman"/>
          <w:spacing w:val="-3"/>
        </w:rPr>
        <w:t>KK4</w:t>
      </w:r>
      <w:r>
        <w:rPr>
          <w:rFonts w:ascii="Times New Roman" w:eastAsia="Times New Roman" w:hAnsi="Times New Roman"/>
          <w:spacing w:val="1"/>
        </w:rPr>
        <w:t xml:space="preserve"> </w:t>
      </w:r>
      <w:r>
        <w:rPr>
          <w:spacing w:val="-2"/>
        </w:rPr>
        <w:t>置为‘主</w:t>
      </w:r>
      <w:r>
        <w:t>存’档，</w:t>
      </w:r>
      <w:r>
        <w:rPr>
          <w:rFonts w:ascii="Times New Roman" w:eastAsia="Times New Roman" w:hAnsi="Times New Roman"/>
        </w:rPr>
        <w:t>KK5</w:t>
      </w:r>
      <w:r>
        <w:rPr>
          <w:rFonts w:ascii="Times New Roman" w:eastAsia="Times New Roman" w:hAnsi="Times New Roman"/>
          <w:spacing w:val="-1"/>
        </w:rPr>
        <w:t xml:space="preserve"> </w:t>
      </w:r>
      <w:r>
        <w:t>置为‘置数’档。</w:t>
      </w:r>
    </w:p>
    <w:p w14:paraId="2D826D66" w14:textId="77777777" w:rsidR="00B56931" w:rsidRDefault="00B56931" w:rsidP="00B56931">
      <w:pPr>
        <w:pStyle w:val="BodyText"/>
        <w:ind w:left="606"/>
        <w:jc w:val="both"/>
        <w:rPr>
          <w:rFonts w:ascii="Times New Roman" w:eastAsia="Times New Roman" w:hAnsi="Times New Roman"/>
        </w:rPr>
      </w:pPr>
      <w:r>
        <w:rPr>
          <w:spacing w:val="10"/>
        </w:rPr>
        <w:t>② 使用</w:t>
      </w:r>
      <w:r>
        <w:rPr>
          <w:rFonts w:ascii="Times New Roman" w:eastAsia="Times New Roman" w:hAnsi="Times New Roman"/>
        </w:rPr>
        <w:t>C</w:t>
      </w:r>
      <w:r>
        <w:rPr>
          <w:rFonts w:ascii="Times New Roman" w:eastAsia="Times New Roman" w:hAnsi="Times New Roman"/>
          <w:spacing w:val="-1"/>
        </w:rPr>
        <w:t>O</w:t>
      </w:r>
      <w:r>
        <w:rPr>
          <w:rFonts w:ascii="Times New Roman" w:eastAsia="Times New Roman" w:hAnsi="Times New Roman"/>
        </w:rPr>
        <w:t>N</w:t>
      </w:r>
      <w:r>
        <w:rPr>
          <w:rFonts w:ascii="Times New Roman" w:eastAsia="Times New Roman" w:hAnsi="Times New Roman"/>
          <w:spacing w:val="-10"/>
        </w:rPr>
        <w:t xml:space="preserve"> </w:t>
      </w:r>
      <w:r>
        <w:rPr>
          <w:spacing w:val="-16"/>
        </w:rPr>
        <w:t xml:space="preserve">单元的 </w:t>
      </w:r>
      <w:r>
        <w:rPr>
          <w:rFonts w:ascii="Times New Roman" w:eastAsia="Times New Roman" w:hAnsi="Times New Roman"/>
          <w:spacing w:val="-1"/>
        </w:rPr>
        <w:t>S</w:t>
      </w:r>
      <w:r>
        <w:rPr>
          <w:rFonts w:ascii="Times New Roman" w:eastAsia="Times New Roman" w:hAnsi="Times New Roman"/>
        </w:rPr>
        <w:t>D17</w:t>
      </w:r>
      <w:r>
        <w:t>——</w:t>
      </w:r>
      <w:r>
        <w:rPr>
          <w:rFonts w:ascii="Times New Roman" w:eastAsia="Times New Roman" w:hAnsi="Times New Roman"/>
          <w:spacing w:val="-1"/>
        </w:rPr>
        <w:t>SD</w:t>
      </w:r>
      <w:r>
        <w:rPr>
          <w:rFonts w:ascii="Times New Roman" w:eastAsia="Times New Roman" w:hAnsi="Times New Roman"/>
        </w:rPr>
        <w:t>10</w:t>
      </w:r>
      <w:r>
        <w:rPr>
          <w:rFonts w:ascii="Times New Roman" w:eastAsia="Times New Roman" w:hAnsi="Times New Roman"/>
          <w:spacing w:val="-10"/>
        </w:rPr>
        <w:t xml:space="preserve"> </w:t>
      </w:r>
      <w:r>
        <w:rPr>
          <w:spacing w:val="-14"/>
        </w:rPr>
        <w:t xml:space="preserve">给出地址，连续两次按动时序与操作台的开关 </w:t>
      </w:r>
      <w:r>
        <w:rPr>
          <w:rFonts w:ascii="Times New Roman" w:eastAsia="Times New Roman" w:hAnsi="Times New Roman"/>
          <w:spacing w:val="-1"/>
        </w:rPr>
        <w:t>S</w:t>
      </w:r>
      <w:r>
        <w:rPr>
          <w:rFonts w:ascii="Times New Roman" w:eastAsia="Times New Roman" w:hAnsi="Times New Roman"/>
        </w:rPr>
        <w:t>T</w:t>
      </w:r>
      <w:r>
        <w:rPr>
          <w:spacing w:val="-105"/>
        </w:rPr>
        <w:t>，</w:t>
      </w:r>
      <w:r>
        <w:rPr>
          <w:rFonts w:ascii="Times New Roman" w:eastAsia="Times New Roman" w:hAnsi="Times New Roman"/>
        </w:rPr>
        <w:t>C</w:t>
      </w:r>
      <w:r>
        <w:rPr>
          <w:rFonts w:ascii="Times New Roman" w:eastAsia="Times New Roman" w:hAnsi="Times New Roman"/>
          <w:spacing w:val="-1"/>
        </w:rPr>
        <w:t>PU</w:t>
      </w:r>
    </w:p>
    <w:p w14:paraId="7FABAB7B" w14:textId="77777777" w:rsidR="00B56931" w:rsidRDefault="00B56931" w:rsidP="00B56931">
      <w:pPr>
        <w:pStyle w:val="BodyText"/>
        <w:spacing w:before="43"/>
        <w:ind w:left="186"/>
        <w:jc w:val="both"/>
      </w:pPr>
      <w:r>
        <w:rPr>
          <w:spacing w:val="-1"/>
        </w:rPr>
        <w:t xml:space="preserve">内总线的指数据指示灯 </w:t>
      </w:r>
      <w:r>
        <w:rPr>
          <w:rFonts w:ascii="Times New Roman" w:eastAsia="Times New Roman" w:hAnsi="Times New Roman"/>
        </w:rPr>
        <w:t>D7</w:t>
      </w:r>
      <w:r>
        <w:t>——</w:t>
      </w:r>
      <w:r>
        <w:rPr>
          <w:rFonts w:ascii="Times New Roman" w:eastAsia="Times New Roman" w:hAnsi="Times New Roman"/>
        </w:rPr>
        <w:t>D0</w:t>
      </w:r>
      <w:r>
        <w:rPr>
          <w:rFonts w:ascii="Times New Roman" w:eastAsia="Times New Roman" w:hAnsi="Times New Roman"/>
          <w:spacing w:val="-1"/>
        </w:rPr>
        <w:t xml:space="preserve"> </w:t>
      </w:r>
      <w:r>
        <w:t>显示该单元的数据。</w:t>
      </w:r>
    </w:p>
    <w:p w14:paraId="77DE8E2F" w14:textId="77777777" w:rsidR="00B56931" w:rsidRDefault="00B56931" w:rsidP="00B56931">
      <w:pPr>
        <w:pStyle w:val="BodyText"/>
        <w:spacing w:before="43"/>
        <w:ind w:left="606"/>
        <w:jc w:val="both"/>
      </w:pPr>
      <w:r>
        <w:rPr>
          <w:spacing w:val="-5"/>
        </w:rPr>
        <w:t xml:space="preserve">③ 将时序与操作台单元的开关 </w:t>
      </w:r>
      <w:r>
        <w:rPr>
          <w:rFonts w:ascii="Times New Roman" w:eastAsia="Times New Roman" w:hAnsi="Times New Roman"/>
        </w:rPr>
        <w:t xml:space="preserve">KK5 </w:t>
      </w:r>
      <w:r>
        <w:rPr>
          <w:spacing w:val="-11"/>
        </w:rPr>
        <w:t xml:space="preserve">置为‘加 </w:t>
      </w:r>
      <w:r>
        <w:rPr>
          <w:rFonts w:ascii="Times New Roman" w:eastAsia="Times New Roman" w:hAnsi="Times New Roman"/>
        </w:rPr>
        <w:t>1</w:t>
      </w:r>
      <w:r>
        <w:t>’档。</w:t>
      </w:r>
    </w:p>
    <w:p w14:paraId="30018EB2" w14:textId="77777777" w:rsidR="00B56931" w:rsidRDefault="00B56931" w:rsidP="00B56931">
      <w:pPr>
        <w:pStyle w:val="BodyText"/>
        <w:spacing w:before="43"/>
        <w:ind w:left="606"/>
        <w:jc w:val="both"/>
        <w:rPr>
          <w:rFonts w:ascii="Times New Roman" w:eastAsia="Times New Roman" w:hAnsi="Times New Roman"/>
        </w:rPr>
      </w:pPr>
      <w:r>
        <w:rPr>
          <w:spacing w:val="-5"/>
        </w:rPr>
        <w:t xml:space="preserve">④ 连续两次按动时序与操作台的开关 </w:t>
      </w:r>
      <w:r>
        <w:rPr>
          <w:rFonts w:ascii="Times New Roman" w:eastAsia="Times New Roman" w:hAnsi="Times New Roman"/>
          <w:spacing w:val="-2"/>
        </w:rPr>
        <w:t>ST</w:t>
      </w:r>
      <w:r>
        <w:rPr>
          <w:spacing w:val="-10"/>
        </w:rPr>
        <w:t xml:space="preserve">，地址自动加 </w:t>
      </w:r>
      <w:r>
        <w:rPr>
          <w:rFonts w:ascii="Times New Roman" w:eastAsia="Times New Roman" w:hAnsi="Times New Roman"/>
          <w:spacing w:val="-1"/>
        </w:rPr>
        <w:t>1</w:t>
      </w:r>
      <w:r>
        <w:rPr>
          <w:spacing w:val="-1"/>
        </w:rPr>
        <w:t>，</w:t>
      </w:r>
      <w:r>
        <w:rPr>
          <w:rFonts w:ascii="Times New Roman" w:eastAsia="Times New Roman" w:hAnsi="Times New Roman"/>
          <w:spacing w:val="-1"/>
        </w:rPr>
        <w:t>CPU</w:t>
      </w:r>
      <w:r>
        <w:rPr>
          <w:rFonts w:ascii="Times New Roman" w:eastAsia="Times New Roman" w:hAnsi="Times New Roman"/>
        </w:rPr>
        <w:t xml:space="preserve"> </w:t>
      </w:r>
      <w:r>
        <w:rPr>
          <w:spacing w:val="-1"/>
        </w:rPr>
        <w:t xml:space="preserve">内总线的指数据指示灯 </w:t>
      </w:r>
      <w:r>
        <w:rPr>
          <w:rFonts w:ascii="Times New Roman" w:eastAsia="Times New Roman" w:hAnsi="Times New Roman"/>
          <w:spacing w:val="-1"/>
        </w:rPr>
        <w:t>D7</w:t>
      </w:r>
    </w:p>
    <w:p w14:paraId="46CC129D" w14:textId="77777777" w:rsidR="00B56931" w:rsidRDefault="00B56931" w:rsidP="00B56931">
      <w:pPr>
        <w:pStyle w:val="BodyText"/>
        <w:spacing w:before="43" w:line="278" w:lineRule="auto"/>
        <w:ind w:left="186" w:right="208"/>
        <w:jc w:val="both"/>
      </w:pPr>
      <w:r>
        <w:rPr>
          <w:spacing w:val="-1"/>
        </w:rPr>
        <w:t>——</w:t>
      </w:r>
      <w:r>
        <w:rPr>
          <w:rFonts w:ascii="Times New Roman" w:eastAsia="Times New Roman" w:hAnsi="Times New Roman"/>
          <w:spacing w:val="-1"/>
        </w:rPr>
        <w:t>D0</w:t>
      </w:r>
      <w:r>
        <w:rPr>
          <w:rFonts w:ascii="Times New Roman" w:eastAsia="Times New Roman" w:hAnsi="Times New Roman"/>
          <w:spacing w:val="26"/>
        </w:rPr>
        <w:t xml:space="preserve"> </w:t>
      </w:r>
      <w:r>
        <w:rPr>
          <w:spacing w:val="-2"/>
        </w:rPr>
        <w:t xml:space="preserve">显示该单元的数据。此后每两次按动时序与操作台的开关 </w:t>
      </w:r>
      <w:r>
        <w:rPr>
          <w:rFonts w:ascii="Times New Roman" w:eastAsia="Times New Roman" w:hAnsi="Times New Roman"/>
        </w:rPr>
        <w:t>ST</w:t>
      </w:r>
      <w:r>
        <w:rPr>
          <w:spacing w:val="-5"/>
        </w:rPr>
        <w:t xml:space="preserve">，地址自动加 </w:t>
      </w:r>
      <w:r>
        <w:rPr>
          <w:rFonts w:ascii="Times New Roman" w:eastAsia="Times New Roman" w:hAnsi="Times New Roman"/>
        </w:rPr>
        <w:t>1</w:t>
      </w:r>
      <w:r>
        <w:t>，</w:t>
      </w:r>
      <w:r>
        <w:rPr>
          <w:rFonts w:ascii="Times New Roman" w:eastAsia="Times New Roman" w:hAnsi="Times New Roman"/>
        </w:rPr>
        <w:t>CPU</w:t>
      </w:r>
      <w:r>
        <w:rPr>
          <w:rFonts w:ascii="Times New Roman" w:eastAsia="Times New Roman" w:hAnsi="Times New Roman"/>
          <w:spacing w:val="25"/>
        </w:rPr>
        <w:t xml:space="preserve"> </w:t>
      </w:r>
      <w:r>
        <w:t>内</w:t>
      </w:r>
      <w:r>
        <w:rPr>
          <w:spacing w:val="-1"/>
        </w:rPr>
        <w:t xml:space="preserve">总线的指数据指示灯 </w:t>
      </w:r>
      <w:r>
        <w:rPr>
          <w:rFonts w:ascii="Times New Roman" w:eastAsia="Times New Roman" w:hAnsi="Times New Roman"/>
        </w:rPr>
        <w:t>D7</w:t>
      </w:r>
      <w:r>
        <w:t>——</w:t>
      </w:r>
      <w:r>
        <w:rPr>
          <w:rFonts w:ascii="Times New Roman" w:eastAsia="Times New Roman" w:hAnsi="Times New Roman"/>
        </w:rPr>
        <w:t>D0</w:t>
      </w:r>
      <w:r>
        <w:rPr>
          <w:rFonts w:ascii="Times New Roman" w:eastAsia="Times New Roman" w:hAnsi="Times New Roman"/>
          <w:spacing w:val="19"/>
        </w:rPr>
        <w:t xml:space="preserve"> </w:t>
      </w:r>
      <w:r>
        <w:t>显示该单元的数据，继续进行该操作，直至完成校验，如发现错误，则返回写入，然后校验，直至确认输入的所有指令准确无误。</w:t>
      </w:r>
    </w:p>
    <w:p w14:paraId="1DF2E39C" w14:textId="77777777" w:rsidR="00B56931" w:rsidRDefault="00B56931" w:rsidP="00B56931">
      <w:pPr>
        <w:pStyle w:val="BodyText"/>
        <w:spacing w:line="276" w:lineRule="auto"/>
        <w:ind w:left="187" w:right="169" w:firstLine="419"/>
        <w:jc w:val="both"/>
      </w:pPr>
      <w:r>
        <w:rPr>
          <w:spacing w:val="-4"/>
        </w:rPr>
        <w:t>⑤ 亦可重复①、②两步，完成对指令码的校验。如果校验出指令码写入错误，重新写入、</w:t>
      </w:r>
      <w:r>
        <w:t>校验，直至确认指令码的输入无误为止。</w:t>
      </w:r>
    </w:p>
    <w:p w14:paraId="0A129198" w14:textId="77777777" w:rsidR="00B56931" w:rsidRDefault="00B56931" w:rsidP="00B56931">
      <w:pPr>
        <w:pStyle w:val="ListParagraph"/>
        <w:numPr>
          <w:ilvl w:val="0"/>
          <w:numId w:val="60"/>
        </w:numPr>
        <w:tabs>
          <w:tab w:val="left" w:pos="888"/>
        </w:tabs>
        <w:autoSpaceDE w:val="0"/>
        <w:autoSpaceDN w:val="0"/>
        <w:spacing w:before="2"/>
        <w:ind w:left="888" w:firstLineChars="0"/>
      </w:pPr>
      <w:r>
        <w:rPr>
          <w:spacing w:val="-1"/>
        </w:rPr>
        <w:t>联机写入和校验</w:t>
      </w:r>
    </w:p>
    <w:p w14:paraId="0568375C" w14:textId="77777777" w:rsidR="00B56931" w:rsidRDefault="00B56931" w:rsidP="00B56931">
      <w:pPr>
        <w:pStyle w:val="BodyText"/>
        <w:spacing w:before="43" w:line="278" w:lineRule="auto"/>
        <w:ind w:left="187" w:right="104" w:firstLine="420"/>
        <w:jc w:val="both"/>
      </w:pPr>
      <w:r>
        <w:t>联机软件提供了微程序和机器程序下载功能，以代替手动读写微程序和机器程序，但是微</w:t>
      </w:r>
      <w:r>
        <w:rPr>
          <w:spacing w:val="1"/>
        </w:rPr>
        <w:t>程序和机器程序得以指定的格式写入到以</w:t>
      </w:r>
      <w:r>
        <w:rPr>
          <w:rFonts w:ascii="Times New Roman" w:eastAsia="Times New Roman"/>
        </w:rPr>
        <w:t>TXT</w:t>
      </w:r>
      <w:r>
        <w:rPr>
          <w:rFonts w:ascii="Times New Roman" w:eastAsia="Times New Roman"/>
          <w:spacing w:val="-14"/>
        </w:rPr>
        <w:t xml:space="preserve"> </w:t>
      </w:r>
      <w:r>
        <w:rPr>
          <w:spacing w:val="-11"/>
        </w:rPr>
        <w:t>为后缀的文件中，微程序和机器程序的格式如下：</w:t>
      </w:r>
    </w:p>
    <w:p w14:paraId="0A206E4F" w14:textId="77777777" w:rsidR="00B56931" w:rsidRDefault="00B56931" w:rsidP="00B56931">
      <w:pPr>
        <w:tabs>
          <w:tab w:val="left" w:pos="4769"/>
        </w:tabs>
        <w:spacing w:before="139"/>
        <w:ind w:left="1598"/>
        <w:rPr>
          <w:sz w:val="19"/>
        </w:rPr>
      </w:pPr>
      <w:r>
        <w:rPr>
          <w:sz w:val="19"/>
        </w:rPr>
        <w:t>机器指令格式说明</w:t>
      </w:r>
      <w:r>
        <w:rPr>
          <w:sz w:val="19"/>
        </w:rPr>
        <w:t>:</w:t>
      </w:r>
      <w:r>
        <w:rPr>
          <w:sz w:val="19"/>
        </w:rPr>
        <w:tab/>
      </w:r>
      <w:r>
        <w:rPr>
          <w:w w:val="95"/>
          <w:sz w:val="19"/>
        </w:rPr>
        <w:t>微指令格式说明</w:t>
      </w:r>
      <w:r>
        <w:rPr>
          <w:w w:val="95"/>
          <w:sz w:val="19"/>
        </w:rPr>
        <w:t>:</w:t>
      </w:r>
    </w:p>
    <w:p w14:paraId="193494C8" w14:textId="77777777" w:rsidR="00B56931" w:rsidRDefault="00B56931" w:rsidP="00B56931">
      <w:pPr>
        <w:rPr>
          <w:sz w:val="19"/>
        </w:rPr>
        <w:sectPr w:rsidR="00B56931" w:rsidSect="00B56931">
          <w:pgSz w:w="10440" w:h="14750"/>
          <w:pgMar w:top="980" w:right="640" w:bottom="280" w:left="720" w:header="751" w:footer="0" w:gutter="0"/>
          <w:cols w:space="720"/>
        </w:sectPr>
      </w:pPr>
    </w:p>
    <w:p w14:paraId="113C8C75" w14:textId="2FDBAAC3" w:rsidR="00B56931" w:rsidRDefault="00B56931" w:rsidP="00B56931">
      <w:pPr>
        <w:tabs>
          <w:tab w:val="left" w:pos="4805"/>
        </w:tabs>
        <w:spacing w:before="61" w:line="220" w:lineRule="exact"/>
        <w:ind w:left="1632"/>
        <w:rPr>
          <w:sz w:val="19"/>
        </w:rPr>
      </w:pPr>
      <w:r>
        <w:rPr>
          <w:noProof/>
          <w:sz w:val="22"/>
        </w:rPr>
        <mc:AlternateContent>
          <mc:Choice Requires="wpg">
            <w:drawing>
              <wp:anchor distT="0" distB="0" distL="114300" distR="114300" simplePos="0" relativeHeight="251663360" behindDoc="0" locked="0" layoutInCell="1" allowOverlap="1" wp14:anchorId="25E75397" wp14:editId="3B25AFF2">
                <wp:simplePos x="0" y="0"/>
                <wp:positionH relativeFrom="page">
                  <wp:posOffset>1502410</wp:posOffset>
                </wp:positionH>
                <wp:positionV relativeFrom="paragraph">
                  <wp:posOffset>176530</wp:posOffset>
                </wp:positionV>
                <wp:extent cx="652145" cy="392430"/>
                <wp:effectExtent l="6985" t="5080" r="7620" b="2540"/>
                <wp:wrapNone/>
                <wp:docPr id="1187376253"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145" cy="392430"/>
                          <a:chOff x="2366" y="278"/>
                          <a:chExt cx="1027" cy="618"/>
                        </a:xfrm>
                      </wpg:grpSpPr>
                      <wps:wsp>
                        <wps:cNvPr id="262522417" name="Line 12"/>
                        <wps:cNvCnPr>
                          <a:cxnSpLocks noChangeShapeType="1"/>
                        </wps:cNvCnPr>
                        <wps:spPr bwMode="auto">
                          <a:xfrm>
                            <a:off x="2366" y="283"/>
                            <a:ext cx="159" cy="0"/>
                          </a:xfrm>
                          <a:prstGeom prst="line">
                            <a:avLst/>
                          </a:prstGeom>
                          <a:noFill/>
                          <a:ln w="72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1931212" name="Line 13"/>
                        <wps:cNvCnPr>
                          <a:cxnSpLocks noChangeShapeType="1"/>
                        </wps:cNvCnPr>
                        <wps:spPr bwMode="auto">
                          <a:xfrm>
                            <a:off x="2449" y="283"/>
                            <a:ext cx="0" cy="607"/>
                          </a:xfrm>
                          <a:prstGeom prst="line">
                            <a:avLst/>
                          </a:prstGeom>
                          <a:noFill/>
                          <a:ln w="72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5868695" name="Line 14"/>
                        <wps:cNvCnPr>
                          <a:cxnSpLocks noChangeShapeType="1"/>
                        </wps:cNvCnPr>
                        <wps:spPr bwMode="auto">
                          <a:xfrm>
                            <a:off x="2449" y="890"/>
                            <a:ext cx="944" cy="0"/>
                          </a:xfrm>
                          <a:prstGeom prst="line">
                            <a:avLst/>
                          </a:prstGeom>
                          <a:noFill/>
                          <a:ln w="72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DD0CB9" id="Group 185" o:spid="_x0000_s1026" style="position:absolute;margin-left:118.3pt;margin-top:13.9pt;width:51.35pt;height:30.9pt;z-index:251663360;mso-position-horizontal-relative:page" coordorigin="2366,278" coordsize="1027,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">
                <v:line id="Line 12" o:spid="_x0000_s1027" style="position:absolute;visibility:visible;mso-wrap-style:square" from="2366,283" to="2525,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" strokeweight=".20172mm"/>
                <v:line id="Line 13" o:spid="_x0000_s1028" style="position:absolute;visibility:visible;mso-wrap-style:square" from="2449,283" to="2449,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" strokeweight=".20014mm"/>
                <v:line id="Line 14" o:spid="_x0000_s1029" style="position:absolute;visibility:visible;mso-wrap-style:square" from="2449,890" to="3393,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" strokeweight=".20172mm"/>
                <w10:wrap anchorx="page"/>
              </v:group>
            </w:pict>
          </mc:Fallback>
        </mc:AlternateContent>
      </w:r>
      <w:r>
        <w:rPr>
          <w:noProof/>
          <w:sz w:val="22"/>
        </w:rPr>
        <mc:AlternateContent>
          <mc:Choice Requires="wpg">
            <w:drawing>
              <wp:anchor distT="0" distB="0" distL="114300" distR="114300" simplePos="0" relativeHeight="251666432" behindDoc="0" locked="0" layoutInCell="1" allowOverlap="1" wp14:anchorId="367E80F4" wp14:editId="05062BC8">
                <wp:simplePos x="0" y="0"/>
                <wp:positionH relativeFrom="page">
                  <wp:posOffset>4023995</wp:posOffset>
                </wp:positionH>
                <wp:positionV relativeFrom="paragraph">
                  <wp:posOffset>176530</wp:posOffset>
                </wp:positionV>
                <wp:extent cx="427990" cy="75565"/>
                <wp:effectExtent l="13970" t="5080" r="5715" b="5080"/>
                <wp:wrapNone/>
                <wp:docPr id="293153688"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990" cy="75565"/>
                          <a:chOff x="6337" y="278"/>
                          <a:chExt cx="674" cy="119"/>
                        </a:xfrm>
                      </wpg:grpSpPr>
                      <wps:wsp>
                        <wps:cNvPr id="560049151" name="Line 22"/>
                        <wps:cNvCnPr>
                          <a:cxnSpLocks noChangeShapeType="1"/>
                        </wps:cNvCnPr>
                        <wps:spPr bwMode="auto">
                          <a:xfrm>
                            <a:off x="6337" y="283"/>
                            <a:ext cx="567" cy="0"/>
                          </a:xfrm>
                          <a:prstGeom prst="line">
                            <a:avLst/>
                          </a:prstGeom>
                          <a:noFill/>
                          <a:ln w="72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1891949" name="Line 23"/>
                        <wps:cNvCnPr>
                          <a:cxnSpLocks noChangeShapeType="1"/>
                        </wps:cNvCnPr>
                        <wps:spPr bwMode="auto">
                          <a:xfrm>
                            <a:off x="6625" y="283"/>
                            <a:ext cx="0" cy="107"/>
                          </a:xfrm>
                          <a:prstGeom prst="line">
                            <a:avLst/>
                          </a:prstGeom>
                          <a:noFill/>
                          <a:ln w="72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6137679" name="Line 24"/>
                        <wps:cNvCnPr>
                          <a:cxnSpLocks noChangeShapeType="1"/>
                        </wps:cNvCnPr>
                        <wps:spPr bwMode="auto">
                          <a:xfrm>
                            <a:off x="6625" y="390"/>
                            <a:ext cx="385" cy="0"/>
                          </a:xfrm>
                          <a:prstGeom prst="line">
                            <a:avLst/>
                          </a:prstGeom>
                          <a:noFill/>
                          <a:ln w="72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0FC6B5" id="Group 184" o:spid="_x0000_s1026" style="position:absolute;margin-left:316.85pt;margin-top:13.9pt;width:33.7pt;height:5.95pt;z-index:251666432;mso-position-horizontal-relative:page" coordorigin="6337,278" coordsize="674,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">
                <v:line id="Line 22" o:spid="_x0000_s1027" style="position:absolute;visibility:visible;mso-wrap-style:square" from="6337,283" to="690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" strokeweight=".20172mm"/>
                <v:line id="Line 23" o:spid="_x0000_s1028" style="position:absolute;visibility:visible;mso-wrap-style:square" from="6625,283" to="6625,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" strokeweight=".20014mm"/>
                <v:line id="Line 24" o:spid="_x0000_s1029" style="position:absolute;visibility:visible;mso-wrap-style:square" from="6625,390" to="7010,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" strokeweight=".20172mm"/>
                <w10:wrap anchorx="page"/>
              </v:group>
            </w:pict>
          </mc:Fallback>
        </mc:AlternateContent>
      </w:r>
      <w:r>
        <w:rPr>
          <w:sz w:val="19"/>
        </w:rPr>
        <w:t>$P</w:t>
      </w:r>
      <w:r>
        <w:rPr>
          <w:spacing w:val="64"/>
          <w:sz w:val="19"/>
        </w:rPr>
        <w:t xml:space="preserve"> </w:t>
      </w:r>
      <w:r>
        <w:rPr>
          <w:sz w:val="19"/>
          <w:u w:val="single"/>
        </w:rPr>
        <w:t>XX</w:t>
      </w:r>
      <w:r>
        <w:rPr>
          <w:spacing w:val="97"/>
          <w:sz w:val="19"/>
        </w:rPr>
        <w:t xml:space="preserve"> </w:t>
      </w:r>
      <w:r>
        <w:rPr>
          <w:sz w:val="19"/>
          <w:u w:val="single"/>
        </w:rPr>
        <w:t>XX</w:t>
      </w:r>
      <w:r>
        <w:rPr>
          <w:sz w:val="19"/>
        </w:rPr>
        <w:tab/>
      </w:r>
      <w:r>
        <w:rPr>
          <w:sz w:val="19"/>
          <w:u w:val="single"/>
        </w:rPr>
        <w:t>$M</w:t>
      </w:r>
      <w:r>
        <w:rPr>
          <w:spacing w:val="108"/>
          <w:sz w:val="19"/>
        </w:rPr>
        <w:t xml:space="preserve"> </w:t>
      </w:r>
      <w:r>
        <w:rPr>
          <w:sz w:val="19"/>
          <w:u w:val="single"/>
        </w:rPr>
        <w:t>XX</w:t>
      </w:r>
      <w:r>
        <w:rPr>
          <w:spacing w:val="113"/>
          <w:sz w:val="19"/>
        </w:rPr>
        <w:t xml:space="preserve"> </w:t>
      </w:r>
      <w:r>
        <w:rPr>
          <w:sz w:val="19"/>
        </w:rPr>
        <w:t>XXXXXX</w:t>
      </w:r>
    </w:p>
    <w:p w14:paraId="5AE52923" w14:textId="049ABC57" w:rsidR="00B56931" w:rsidRDefault="00B56931" w:rsidP="00B56931">
      <w:pPr>
        <w:spacing w:line="220" w:lineRule="exact"/>
        <w:ind w:left="2722" w:right="2321"/>
        <w:jc w:val="center"/>
        <w:rPr>
          <w:sz w:val="19"/>
        </w:rPr>
      </w:pPr>
      <w:r>
        <w:rPr>
          <w:noProof/>
          <w:sz w:val="22"/>
        </w:rPr>
        <mc:AlternateContent>
          <mc:Choice Requires="wpg">
            <w:drawing>
              <wp:anchor distT="0" distB="0" distL="114300" distR="114300" simplePos="0" relativeHeight="251664384" behindDoc="0" locked="0" layoutInCell="1" allowOverlap="1" wp14:anchorId="2E25D3DA" wp14:editId="5A6C3784">
                <wp:simplePos x="0" y="0"/>
                <wp:positionH relativeFrom="page">
                  <wp:posOffset>2016125</wp:posOffset>
                </wp:positionH>
                <wp:positionV relativeFrom="paragraph">
                  <wp:posOffset>1905</wp:posOffset>
                </wp:positionV>
                <wp:extent cx="138430" cy="71755"/>
                <wp:effectExtent l="6350" t="8890" r="7620" b="5080"/>
                <wp:wrapNone/>
                <wp:docPr id="666784189"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430" cy="71755"/>
                          <a:chOff x="3175" y="3"/>
                          <a:chExt cx="218" cy="113"/>
                        </a:xfrm>
                      </wpg:grpSpPr>
                      <wps:wsp>
                        <wps:cNvPr id="1658051446" name="Line 16"/>
                        <wps:cNvCnPr>
                          <a:cxnSpLocks noChangeShapeType="1"/>
                        </wps:cNvCnPr>
                        <wps:spPr bwMode="auto">
                          <a:xfrm>
                            <a:off x="3181" y="3"/>
                            <a:ext cx="0" cy="106"/>
                          </a:xfrm>
                          <a:prstGeom prst="line">
                            <a:avLst/>
                          </a:prstGeom>
                          <a:noFill/>
                          <a:ln w="72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3621370" name="Line 17"/>
                        <wps:cNvCnPr>
                          <a:cxnSpLocks noChangeShapeType="1"/>
                        </wps:cNvCnPr>
                        <wps:spPr bwMode="auto">
                          <a:xfrm>
                            <a:off x="3181" y="109"/>
                            <a:ext cx="212" cy="0"/>
                          </a:xfrm>
                          <a:prstGeom prst="line">
                            <a:avLst/>
                          </a:prstGeom>
                          <a:noFill/>
                          <a:ln w="72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9373E2" id="Group 183" o:spid="_x0000_s1026" style="position:absolute;margin-left:158.75pt;margin-top:.15pt;width:10.9pt;height:5.65pt;z-index:251664384;mso-position-horizontal-relative:page" coordorigin="3175,3" coordsize="21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">
                <v:line id="Line 16" o:spid="_x0000_s1027" style="position:absolute;visibility:visible;mso-wrap-style:square" from="3181,3" to="3181,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" strokeweight=".20014mm"/>
                <v:line id="Line 17" o:spid="_x0000_s1028" style="position:absolute;visibility:visible;mso-wrap-style:square" from="3181,109" to="3393,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" strokeweight=".20172mm"/>
                <w10:wrap anchorx="page"/>
              </v:group>
            </w:pict>
          </mc:Fallback>
        </mc:AlternateContent>
      </w:r>
      <w:r>
        <w:rPr>
          <w:noProof/>
          <w:sz w:val="22"/>
        </w:rPr>
        <mc:AlternateContent>
          <mc:Choice Requires="wpg">
            <w:drawing>
              <wp:anchor distT="0" distB="0" distL="114300" distR="114300" simplePos="0" relativeHeight="251665408" behindDoc="0" locked="0" layoutInCell="1" allowOverlap="1" wp14:anchorId="7C3D2969" wp14:editId="71233BCA">
                <wp:simplePos x="0" y="0"/>
                <wp:positionH relativeFrom="page">
                  <wp:posOffset>1773555</wp:posOffset>
                </wp:positionH>
                <wp:positionV relativeFrom="paragraph">
                  <wp:posOffset>1905</wp:posOffset>
                </wp:positionV>
                <wp:extent cx="381000" cy="230505"/>
                <wp:effectExtent l="1905" t="8890" r="7620" b="8255"/>
                <wp:wrapNone/>
                <wp:docPr id="401305151"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230505"/>
                          <a:chOff x="2793" y="3"/>
                          <a:chExt cx="600" cy="363"/>
                        </a:xfrm>
                      </wpg:grpSpPr>
                      <wps:wsp>
                        <wps:cNvPr id="879977392" name="Line 19"/>
                        <wps:cNvCnPr>
                          <a:cxnSpLocks noChangeShapeType="1"/>
                        </wps:cNvCnPr>
                        <wps:spPr bwMode="auto">
                          <a:xfrm>
                            <a:off x="2799" y="3"/>
                            <a:ext cx="0" cy="356"/>
                          </a:xfrm>
                          <a:prstGeom prst="line">
                            <a:avLst/>
                          </a:prstGeom>
                          <a:noFill/>
                          <a:ln w="72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1871066" name="Line 20"/>
                        <wps:cNvCnPr>
                          <a:cxnSpLocks noChangeShapeType="1"/>
                        </wps:cNvCnPr>
                        <wps:spPr bwMode="auto">
                          <a:xfrm>
                            <a:off x="2801" y="359"/>
                            <a:ext cx="592" cy="0"/>
                          </a:xfrm>
                          <a:prstGeom prst="line">
                            <a:avLst/>
                          </a:prstGeom>
                          <a:noFill/>
                          <a:ln w="72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6816BB" id="Group 182" o:spid="_x0000_s1026" style="position:absolute;margin-left:139.65pt;margin-top:.15pt;width:30pt;height:18.15pt;z-index:251665408;mso-position-horizontal-relative:page" coordorigin="2793,3" coordsize="600,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">
                <v:line id="Line 19" o:spid="_x0000_s1027" style="position:absolute;visibility:visible;mso-wrap-style:square" from="2799,3" to="2799,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" strokeweight=".20014mm"/>
                <v:line id="Line 20" o:spid="_x0000_s1028" style="position:absolute;visibility:visible;mso-wrap-style:square" from="2801,359" to="3393,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" strokeweight=".20172mm"/>
                <w10:wrap anchorx="page"/>
              </v:group>
            </w:pict>
          </mc:Fallback>
        </mc:AlternateContent>
      </w:r>
      <w:r>
        <w:rPr>
          <w:noProof/>
          <w:sz w:val="22"/>
        </w:rPr>
        <mc:AlternateContent>
          <mc:Choice Requires="wpg">
            <w:drawing>
              <wp:anchor distT="0" distB="0" distL="114300" distR="114300" simplePos="0" relativeHeight="251667456" behindDoc="0" locked="0" layoutInCell="1" allowOverlap="1" wp14:anchorId="516A8B78" wp14:editId="49632CEF">
                <wp:simplePos x="0" y="0"/>
                <wp:positionH relativeFrom="page">
                  <wp:posOffset>3820160</wp:posOffset>
                </wp:positionH>
                <wp:positionV relativeFrom="paragraph">
                  <wp:posOffset>1905</wp:posOffset>
                </wp:positionV>
                <wp:extent cx="631825" cy="230505"/>
                <wp:effectExtent l="10160" t="8890" r="5715" b="8255"/>
                <wp:wrapNone/>
                <wp:docPr id="567353760"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825" cy="230505"/>
                          <a:chOff x="6016" y="3"/>
                          <a:chExt cx="995" cy="363"/>
                        </a:xfrm>
                      </wpg:grpSpPr>
                      <wps:wsp>
                        <wps:cNvPr id="752369649" name="Line 26"/>
                        <wps:cNvCnPr>
                          <a:cxnSpLocks noChangeShapeType="1"/>
                        </wps:cNvCnPr>
                        <wps:spPr bwMode="auto">
                          <a:xfrm>
                            <a:off x="6021" y="3"/>
                            <a:ext cx="0" cy="354"/>
                          </a:xfrm>
                          <a:prstGeom prst="line">
                            <a:avLst/>
                          </a:prstGeom>
                          <a:noFill/>
                          <a:ln w="72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6161950" name="Line 27"/>
                        <wps:cNvCnPr>
                          <a:cxnSpLocks noChangeShapeType="1"/>
                        </wps:cNvCnPr>
                        <wps:spPr bwMode="auto">
                          <a:xfrm>
                            <a:off x="6021" y="359"/>
                            <a:ext cx="989" cy="0"/>
                          </a:xfrm>
                          <a:prstGeom prst="line">
                            <a:avLst/>
                          </a:prstGeom>
                          <a:noFill/>
                          <a:ln w="72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F5F22B" id="Group 181" o:spid="_x0000_s1026" style="position:absolute;margin-left:300.8pt;margin-top:.15pt;width:49.75pt;height:18.15pt;z-index:251667456;mso-position-horizontal-relative:page" coordorigin="6016,3" coordsize="995,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">
                <v:line id="Line 26" o:spid="_x0000_s1027" style="position:absolute;visibility:visible;mso-wrap-style:square" from="6021,3" to="6021,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" strokeweight=".20014mm"/>
                <v:line id="Line 27" o:spid="_x0000_s1028" style="position:absolute;visibility:visible;mso-wrap-style:square" from="6021,359" to="7010,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" strokeweight=".20172mm"/>
                <w10:wrap anchorx="page"/>
              </v:group>
            </w:pict>
          </mc:Fallback>
        </mc:AlternateContent>
      </w:r>
      <w:r>
        <w:rPr>
          <w:noProof/>
          <w:sz w:val="22"/>
        </w:rPr>
        <mc:AlternateContent>
          <mc:Choice Requires="wpg">
            <w:drawing>
              <wp:anchor distT="0" distB="0" distL="114300" distR="114300" simplePos="0" relativeHeight="251668480" behindDoc="0" locked="0" layoutInCell="1" allowOverlap="1" wp14:anchorId="7F754AD7" wp14:editId="4F0C9839">
                <wp:simplePos x="0" y="0"/>
                <wp:positionH relativeFrom="page">
                  <wp:posOffset>3572510</wp:posOffset>
                </wp:positionH>
                <wp:positionV relativeFrom="paragraph">
                  <wp:posOffset>1905</wp:posOffset>
                </wp:positionV>
                <wp:extent cx="879475" cy="388620"/>
                <wp:effectExtent l="10160" t="8890" r="5715" b="2540"/>
                <wp:wrapNone/>
                <wp:docPr id="1104971902"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9475" cy="388620"/>
                          <a:chOff x="5626" y="3"/>
                          <a:chExt cx="1385" cy="612"/>
                        </a:xfrm>
                      </wpg:grpSpPr>
                      <wps:wsp>
                        <wps:cNvPr id="1829071840" name="Line 29"/>
                        <wps:cNvCnPr>
                          <a:cxnSpLocks noChangeShapeType="1"/>
                        </wps:cNvCnPr>
                        <wps:spPr bwMode="auto">
                          <a:xfrm>
                            <a:off x="5632" y="3"/>
                            <a:ext cx="0" cy="606"/>
                          </a:xfrm>
                          <a:prstGeom prst="line">
                            <a:avLst/>
                          </a:prstGeom>
                          <a:noFill/>
                          <a:ln w="72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6215194" name="Line 30"/>
                        <wps:cNvCnPr>
                          <a:cxnSpLocks noChangeShapeType="1"/>
                        </wps:cNvCnPr>
                        <wps:spPr bwMode="auto">
                          <a:xfrm>
                            <a:off x="5632" y="609"/>
                            <a:ext cx="1378" cy="0"/>
                          </a:xfrm>
                          <a:prstGeom prst="line">
                            <a:avLst/>
                          </a:prstGeom>
                          <a:noFill/>
                          <a:ln w="72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92C23C" id="Group 180" o:spid="_x0000_s1026" style="position:absolute;margin-left:281.3pt;margin-top:.15pt;width:69.25pt;height:30.6pt;z-index:251668480;mso-position-horizontal-relative:page" coordorigin="5626,3" coordsize="1385,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">
                <v:line id="Line 29" o:spid="_x0000_s1027" style="position:absolute;visibility:visible;mso-wrap-style:square" from="5632,3" to="563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" strokeweight=".20014mm"/>
                <v:line id="Line 30" o:spid="_x0000_s1028" style="position:absolute;visibility:visible;mso-wrap-style:square" from="5632,609" to="7010,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" strokeweight=".20172mm"/>
                <w10:wrap anchorx="page"/>
              </v:group>
            </w:pict>
          </mc:Fallback>
        </mc:AlternateContent>
      </w:r>
      <w:r>
        <w:rPr>
          <w:w w:val="95"/>
          <w:sz w:val="19"/>
        </w:rPr>
        <w:t>机器指令代码</w:t>
      </w:r>
    </w:p>
    <w:p w14:paraId="24680C3E" w14:textId="77777777" w:rsidR="00B56931" w:rsidRDefault="00B56931" w:rsidP="00B56931">
      <w:pPr>
        <w:spacing w:before="6" w:line="247" w:lineRule="auto"/>
        <w:ind w:left="2725" w:right="2321"/>
        <w:jc w:val="center"/>
        <w:rPr>
          <w:sz w:val="19"/>
        </w:rPr>
      </w:pPr>
      <w:r>
        <w:rPr>
          <w:spacing w:val="-2"/>
          <w:sz w:val="19"/>
        </w:rPr>
        <w:t>十六进制地址</w:t>
      </w:r>
      <w:r>
        <w:rPr>
          <w:w w:val="95"/>
          <w:sz w:val="19"/>
        </w:rPr>
        <w:t>机器指令标志</w:t>
      </w:r>
    </w:p>
    <w:p w14:paraId="46AA68E9" w14:textId="77777777" w:rsidR="00B56931" w:rsidRDefault="00B56931" w:rsidP="00B56931">
      <w:pPr>
        <w:pStyle w:val="BodyText"/>
        <w:spacing w:before="1"/>
        <w:rPr>
          <w:sz w:val="20"/>
        </w:rPr>
      </w:pPr>
      <w:r>
        <w:br w:type="column"/>
      </w:r>
    </w:p>
    <w:p w14:paraId="128789F0" w14:textId="77777777" w:rsidR="00B56931" w:rsidRDefault="00B56931" w:rsidP="00B56931">
      <w:pPr>
        <w:spacing w:line="247" w:lineRule="auto"/>
        <w:ind w:left="133" w:right="1575"/>
        <w:rPr>
          <w:sz w:val="19"/>
        </w:rPr>
      </w:pPr>
      <w:r>
        <w:rPr>
          <w:sz w:val="19"/>
        </w:rPr>
        <w:t>微指令代码</w:t>
      </w:r>
      <w:r>
        <w:rPr>
          <w:spacing w:val="1"/>
          <w:sz w:val="19"/>
        </w:rPr>
        <w:t xml:space="preserve"> </w:t>
      </w:r>
      <w:r>
        <w:rPr>
          <w:spacing w:val="-1"/>
          <w:sz w:val="19"/>
        </w:rPr>
        <w:t>十六进制地址</w:t>
      </w:r>
      <w:r>
        <w:rPr>
          <w:sz w:val="19"/>
        </w:rPr>
        <w:t>微指令标志</w:t>
      </w:r>
    </w:p>
    <w:p w14:paraId="74C3871D" w14:textId="77777777" w:rsidR="00B56931" w:rsidRDefault="00B56931" w:rsidP="00B56931">
      <w:pPr>
        <w:spacing w:line="247" w:lineRule="auto"/>
        <w:rPr>
          <w:sz w:val="19"/>
        </w:rPr>
        <w:sectPr w:rsidR="00B56931" w:rsidSect="00B56931">
          <w:type w:val="continuous"/>
          <w:pgSz w:w="10440" w:h="14750"/>
          <w:pgMar w:top="1400" w:right="640" w:bottom="280" w:left="720" w:header="720" w:footer="720" w:gutter="0"/>
          <w:cols w:num="2" w:space="720" w:equalWidth="0">
            <w:col w:w="6185" w:space="40"/>
            <w:col w:w="2855"/>
          </w:cols>
        </w:sectPr>
      </w:pPr>
    </w:p>
    <w:p w14:paraId="0C2355F4" w14:textId="3E7CDAB7" w:rsidR="00B56931" w:rsidRDefault="00B56931" w:rsidP="00B56931">
      <w:pPr>
        <w:pStyle w:val="BodyText"/>
        <w:spacing w:before="168"/>
        <w:ind w:left="607"/>
      </w:pPr>
      <w:r>
        <w:rPr>
          <w:noProof/>
        </w:rPr>
        <mc:AlternateContent>
          <mc:Choice Requires="wpg">
            <w:drawing>
              <wp:anchor distT="0" distB="0" distL="114300" distR="114300" simplePos="0" relativeHeight="251662336" behindDoc="0" locked="0" layoutInCell="1" allowOverlap="1" wp14:anchorId="51C5088D" wp14:editId="2D0F410B">
                <wp:simplePos x="0" y="0"/>
                <wp:positionH relativeFrom="page">
                  <wp:posOffset>556895</wp:posOffset>
                </wp:positionH>
                <wp:positionV relativeFrom="page">
                  <wp:posOffset>436880</wp:posOffset>
                </wp:positionV>
                <wp:extent cx="5546725" cy="222250"/>
                <wp:effectExtent l="4445" t="0" r="1905" b="0"/>
                <wp:wrapNone/>
                <wp:docPr id="900069196"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22250"/>
                          <a:chOff x="877" y="688"/>
                          <a:chExt cx="8735" cy="350"/>
                        </a:xfrm>
                      </wpg:grpSpPr>
                      <pic:pic xmlns:pic="http://schemas.openxmlformats.org/drawingml/2006/picture">
                        <pic:nvPicPr>
                          <pic:cNvPr id="44792903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32" y="688"/>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7427070" name="Rectangle 10"/>
                        <wps:cNvSpPr>
                          <a:spLocks noChangeArrowheads="1"/>
                        </wps:cNvSpPr>
                        <wps:spPr bwMode="auto">
                          <a:xfrm>
                            <a:off x="877"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2AF50E" id="Group 179" o:spid="_x0000_s1026" style="position:absolute;margin-left:43.85pt;margin-top:34.4pt;width:436.75pt;height:17.5pt;z-index:251662336;mso-position-horizontal-relative:page;mso-position-vertical-relative:page" coordorigin="877,688" coordsize="8735,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">
                <v:shape id="Picture 9" o:spid="_x0000_s1027" type="#_x0000_t75" style="position:absolute;left:932;top:688;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">
                  <v:imagedata r:id="rId9" o:title=""/>
                </v:shape>
                <v:rect id="Rectangle 10" o:spid="_x0000_s1028" style="position:absolute;left:877;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" fillcolor="black" stroked="f"/>
                <w10:wrap anchorx="page" anchory="page"/>
              </v:group>
            </w:pict>
          </mc:Fallback>
        </mc:AlternateContent>
      </w:r>
      <w:r>
        <w:rPr>
          <w:spacing w:val="-7"/>
        </w:rPr>
        <w:t>本次实验程序如下，程序中分号‘；’为注释符，分号后面的内容在下载时将被忽略掉：</w:t>
      </w:r>
    </w:p>
    <w:p w14:paraId="42A53334" w14:textId="77777777" w:rsidR="00B56931" w:rsidRDefault="00B56931" w:rsidP="00B56931">
      <w:pPr>
        <w:pStyle w:val="BodyText"/>
        <w:spacing w:before="7"/>
        <w:rPr>
          <w:sz w:val="26"/>
        </w:rPr>
      </w:pPr>
    </w:p>
    <w:p w14:paraId="56AA2942" w14:textId="77777777" w:rsidR="00B56931" w:rsidRDefault="00B56931" w:rsidP="00B56931">
      <w:pPr>
        <w:ind w:left="547"/>
        <w:rPr>
          <w:rFonts w:ascii="Courier New"/>
          <w:sz w:val="18"/>
        </w:rPr>
      </w:pPr>
      <w:r>
        <w:rPr>
          <w:rFonts w:ascii="Courier New"/>
          <w:spacing w:val="-1"/>
          <w:sz w:val="18"/>
        </w:rPr>
        <w:t>;</w:t>
      </w:r>
      <w:r>
        <w:rPr>
          <w:rFonts w:ascii="Courier New"/>
          <w:sz w:val="18"/>
        </w:rPr>
        <w:t xml:space="preserve"> </w:t>
      </w:r>
      <w:r>
        <w:rPr>
          <w:rFonts w:ascii="Courier New"/>
          <w:spacing w:val="-1"/>
          <w:sz w:val="18"/>
        </w:rPr>
        <w:t>//***************************************</w:t>
      </w:r>
      <w:r>
        <w:rPr>
          <w:rFonts w:ascii="Courier New"/>
          <w:spacing w:val="-73"/>
          <w:sz w:val="18"/>
        </w:rPr>
        <w:t xml:space="preserve"> </w:t>
      </w:r>
      <w:r>
        <w:rPr>
          <w:rFonts w:ascii="Courier New"/>
          <w:spacing w:val="-1"/>
          <w:sz w:val="18"/>
        </w:rPr>
        <w:t>//</w:t>
      </w:r>
    </w:p>
    <w:p w14:paraId="58FD9ADF" w14:textId="77777777" w:rsidR="00B56931" w:rsidRDefault="00B56931" w:rsidP="00B56931">
      <w:pPr>
        <w:tabs>
          <w:tab w:val="left" w:pos="5226"/>
        </w:tabs>
        <w:ind w:left="547"/>
        <w:rPr>
          <w:rFonts w:ascii="Courier New"/>
          <w:sz w:val="18"/>
        </w:rPr>
      </w:pPr>
      <w:r>
        <w:rPr>
          <w:rFonts w:ascii="Courier New"/>
          <w:sz w:val="18"/>
        </w:rPr>
        <w:t>;</w:t>
      </w:r>
      <w:r>
        <w:rPr>
          <w:rFonts w:ascii="Courier New"/>
          <w:spacing w:val="-2"/>
          <w:sz w:val="18"/>
        </w:rPr>
        <w:t xml:space="preserve"> </w:t>
      </w:r>
      <w:r>
        <w:rPr>
          <w:rFonts w:ascii="Courier New"/>
          <w:sz w:val="18"/>
        </w:rPr>
        <w:t>//</w:t>
      </w:r>
      <w:r>
        <w:rPr>
          <w:rFonts w:ascii="Courier New"/>
          <w:sz w:val="18"/>
        </w:rPr>
        <w:tab/>
        <w:t>//</w:t>
      </w:r>
    </w:p>
    <w:p w14:paraId="142B4B4F" w14:textId="77777777" w:rsidR="00B56931" w:rsidRDefault="00B56931" w:rsidP="00B56931">
      <w:pPr>
        <w:tabs>
          <w:tab w:val="left" w:pos="1428"/>
          <w:tab w:val="left" w:pos="5226"/>
        </w:tabs>
        <w:spacing w:before="10"/>
        <w:ind w:left="547"/>
        <w:rPr>
          <w:rFonts w:ascii="Courier New" w:eastAsia="Courier New"/>
          <w:sz w:val="18"/>
        </w:rPr>
      </w:pPr>
      <w:r>
        <w:rPr>
          <w:rFonts w:ascii="Courier New" w:eastAsia="Courier New"/>
          <w:sz w:val="18"/>
        </w:rPr>
        <w:t>;</w:t>
      </w:r>
      <w:r>
        <w:rPr>
          <w:rFonts w:ascii="Courier New" w:eastAsia="Courier New"/>
          <w:spacing w:val="-2"/>
          <w:sz w:val="18"/>
        </w:rPr>
        <w:t xml:space="preserve"> </w:t>
      </w:r>
      <w:r>
        <w:rPr>
          <w:rFonts w:ascii="Courier New" w:eastAsia="Courier New"/>
          <w:sz w:val="18"/>
        </w:rPr>
        <w:t>//</w:t>
      </w:r>
      <w:r>
        <w:rPr>
          <w:rFonts w:ascii="Courier New" w:eastAsia="Courier New"/>
          <w:sz w:val="18"/>
        </w:rPr>
        <w:tab/>
      </w:r>
      <w:r>
        <w:rPr>
          <w:rFonts w:ascii="Courier New" w:eastAsia="Courier New"/>
          <w:spacing w:val="-1"/>
          <w:sz w:val="18"/>
        </w:rPr>
        <w:t>CPU</w:t>
      </w:r>
      <w:r>
        <w:rPr>
          <w:rFonts w:ascii="Courier New" w:eastAsia="Courier New"/>
          <w:spacing w:val="-64"/>
          <w:sz w:val="18"/>
        </w:rPr>
        <w:t xml:space="preserve"> </w:t>
      </w:r>
      <w:r>
        <w:rPr>
          <w:sz w:val="18"/>
        </w:rPr>
        <w:t>与简单模型机实验指令文件</w:t>
      </w:r>
      <w:r>
        <w:rPr>
          <w:sz w:val="18"/>
        </w:rPr>
        <w:tab/>
      </w:r>
      <w:r>
        <w:rPr>
          <w:rFonts w:ascii="Courier New" w:eastAsia="Courier New"/>
          <w:sz w:val="18"/>
        </w:rPr>
        <w:t>//</w:t>
      </w:r>
    </w:p>
    <w:p w14:paraId="5BF4D78F" w14:textId="77777777" w:rsidR="00B56931" w:rsidRDefault="00B56931" w:rsidP="00B56931">
      <w:pPr>
        <w:tabs>
          <w:tab w:val="left" w:pos="5226"/>
        </w:tabs>
        <w:spacing w:before="23"/>
        <w:ind w:left="547"/>
        <w:rPr>
          <w:rFonts w:ascii="Courier New"/>
          <w:sz w:val="18"/>
        </w:rPr>
      </w:pPr>
      <w:r>
        <w:rPr>
          <w:rFonts w:ascii="Courier New"/>
          <w:sz w:val="18"/>
        </w:rPr>
        <w:t>;</w:t>
      </w:r>
      <w:r>
        <w:rPr>
          <w:rFonts w:ascii="Courier New"/>
          <w:spacing w:val="-2"/>
          <w:sz w:val="18"/>
        </w:rPr>
        <w:t xml:space="preserve"> </w:t>
      </w:r>
      <w:r>
        <w:rPr>
          <w:rFonts w:ascii="Courier New"/>
          <w:sz w:val="18"/>
        </w:rPr>
        <w:t>//</w:t>
      </w:r>
      <w:r>
        <w:rPr>
          <w:rFonts w:ascii="Courier New"/>
          <w:sz w:val="18"/>
        </w:rPr>
        <w:tab/>
        <w:t>//</w:t>
      </w:r>
    </w:p>
    <w:p w14:paraId="5AFE7C30" w14:textId="77777777" w:rsidR="00B56931" w:rsidRDefault="00B56931" w:rsidP="00B56931">
      <w:pPr>
        <w:tabs>
          <w:tab w:val="left" w:pos="1428"/>
          <w:tab w:val="left" w:pos="5226"/>
        </w:tabs>
        <w:ind w:left="546"/>
        <w:rPr>
          <w:rFonts w:ascii="Courier New"/>
          <w:sz w:val="18"/>
        </w:rPr>
      </w:pPr>
      <w:r>
        <w:rPr>
          <w:rFonts w:ascii="Courier New"/>
          <w:sz w:val="18"/>
        </w:rPr>
        <w:t>;</w:t>
      </w:r>
      <w:r>
        <w:rPr>
          <w:rFonts w:ascii="Courier New"/>
          <w:spacing w:val="-2"/>
          <w:sz w:val="18"/>
        </w:rPr>
        <w:t xml:space="preserve"> </w:t>
      </w:r>
      <w:r>
        <w:rPr>
          <w:rFonts w:ascii="Courier New"/>
          <w:sz w:val="18"/>
        </w:rPr>
        <w:t>//</w:t>
      </w:r>
      <w:r>
        <w:rPr>
          <w:rFonts w:ascii="Courier New"/>
          <w:sz w:val="18"/>
        </w:rPr>
        <w:tab/>
        <w:t>By</w:t>
      </w:r>
      <w:r>
        <w:rPr>
          <w:rFonts w:ascii="Courier New"/>
          <w:spacing w:val="-5"/>
          <w:sz w:val="18"/>
        </w:rPr>
        <w:t xml:space="preserve"> </w:t>
      </w:r>
      <w:r>
        <w:rPr>
          <w:rFonts w:ascii="Courier New"/>
          <w:sz w:val="18"/>
        </w:rPr>
        <w:t>TangDu</w:t>
      </w:r>
      <w:r>
        <w:rPr>
          <w:rFonts w:ascii="Courier New"/>
          <w:spacing w:val="-5"/>
          <w:sz w:val="18"/>
        </w:rPr>
        <w:t xml:space="preserve"> </w:t>
      </w:r>
      <w:r>
        <w:rPr>
          <w:rFonts w:ascii="Courier New"/>
          <w:sz w:val="18"/>
        </w:rPr>
        <w:t>CO.,LTD</w:t>
      </w:r>
      <w:r>
        <w:rPr>
          <w:rFonts w:ascii="Courier New"/>
          <w:sz w:val="18"/>
        </w:rPr>
        <w:tab/>
        <w:t>//</w:t>
      </w:r>
    </w:p>
    <w:p w14:paraId="6FEF2536" w14:textId="77777777" w:rsidR="00B56931" w:rsidRDefault="00B56931" w:rsidP="00B56931">
      <w:pPr>
        <w:tabs>
          <w:tab w:val="left" w:pos="5226"/>
        </w:tabs>
        <w:spacing w:line="203" w:lineRule="exact"/>
        <w:ind w:left="546"/>
        <w:rPr>
          <w:rFonts w:ascii="Courier New"/>
          <w:sz w:val="18"/>
        </w:rPr>
      </w:pPr>
      <w:r>
        <w:rPr>
          <w:rFonts w:ascii="Courier New"/>
          <w:sz w:val="18"/>
        </w:rPr>
        <w:t>;</w:t>
      </w:r>
      <w:r>
        <w:rPr>
          <w:rFonts w:ascii="Courier New"/>
          <w:spacing w:val="-2"/>
          <w:sz w:val="18"/>
        </w:rPr>
        <w:t xml:space="preserve"> </w:t>
      </w:r>
      <w:r>
        <w:rPr>
          <w:rFonts w:ascii="Courier New"/>
          <w:sz w:val="18"/>
        </w:rPr>
        <w:t>//</w:t>
      </w:r>
      <w:r>
        <w:rPr>
          <w:rFonts w:ascii="Courier New"/>
          <w:sz w:val="18"/>
        </w:rPr>
        <w:tab/>
        <w:t>//</w:t>
      </w:r>
    </w:p>
    <w:p w14:paraId="44737869" w14:textId="77777777" w:rsidR="00B56931" w:rsidRDefault="00B56931" w:rsidP="00B56931">
      <w:pPr>
        <w:spacing w:line="203" w:lineRule="exact"/>
        <w:ind w:left="546"/>
        <w:rPr>
          <w:rFonts w:ascii="Courier New"/>
          <w:sz w:val="18"/>
        </w:rPr>
      </w:pPr>
      <w:r>
        <w:rPr>
          <w:rFonts w:ascii="Courier New"/>
          <w:spacing w:val="-1"/>
          <w:sz w:val="18"/>
        </w:rPr>
        <w:t>;</w:t>
      </w:r>
      <w:r>
        <w:rPr>
          <w:rFonts w:ascii="Courier New"/>
          <w:sz w:val="18"/>
        </w:rPr>
        <w:t xml:space="preserve"> </w:t>
      </w:r>
      <w:r>
        <w:rPr>
          <w:rFonts w:ascii="Courier New"/>
          <w:spacing w:val="-1"/>
          <w:sz w:val="18"/>
        </w:rPr>
        <w:t>//***************************************</w:t>
      </w:r>
      <w:r>
        <w:rPr>
          <w:rFonts w:ascii="Courier New"/>
          <w:spacing w:val="-72"/>
          <w:sz w:val="18"/>
        </w:rPr>
        <w:t xml:space="preserve"> </w:t>
      </w:r>
      <w:r>
        <w:rPr>
          <w:rFonts w:ascii="Courier New"/>
          <w:spacing w:val="-1"/>
          <w:sz w:val="18"/>
        </w:rPr>
        <w:t>//</w:t>
      </w:r>
    </w:p>
    <w:p w14:paraId="1CDF2E49" w14:textId="77777777" w:rsidR="00B56931" w:rsidRDefault="00B56931" w:rsidP="00B56931">
      <w:pPr>
        <w:pStyle w:val="BodyText"/>
        <w:spacing w:before="1"/>
        <w:rPr>
          <w:rFonts w:ascii="Courier New"/>
          <w:sz w:val="9"/>
        </w:rPr>
      </w:pPr>
    </w:p>
    <w:p w14:paraId="38FF6DB4" w14:textId="77777777" w:rsidR="00B56931" w:rsidRDefault="00B56931" w:rsidP="00B56931">
      <w:pPr>
        <w:spacing w:before="101"/>
        <w:ind w:left="546"/>
        <w:rPr>
          <w:rFonts w:ascii="Courier New"/>
          <w:sz w:val="18"/>
        </w:rPr>
      </w:pPr>
      <w:r>
        <w:rPr>
          <w:rFonts w:ascii="Courier New"/>
          <w:spacing w:val="-1"/>
          <w:sz w:val="18"/>
        </w:rPr>
        <w:t>; //******</w:t>
      </w:r>
      <w:r>
        <w:rPr>
          <w:rFonts w:ascii="Courier New"/>
          <w:sz w:val="18"/>
        </w:rPr>
        <w:t xml:space="preserve"> </w:t>
      </w:r>
      <w:r>
        <w:rPr>
          <w:rFonts w:ascii="Courier New"/>
          <w:spacing w:val="-1"/>
          <w:sz w:val="18"/>
        </w:rPr>
        <w:t>Start</w:t>
      </w:r>
      <w:r>
        <w:rPr>
          <w:rFonts w:ascii="Courier New"/>
          <w:sz w:val="18"/>
        </w:rPr>
        <w:t xml:space="preserve"> </w:t>
      </w:r>
      <w:r>
        <w:rPr>
          <w:rFonts w:ascii="Courier New"/>
          <w:spacing w:val="-1"/>
          <w:sz w:val="18"/>
        </w:rPr>
        <w:t>Of</w:t>
      </w:r>
      <w:r>
        <w:rPr>
          <w:rFonts w:ascii="Courier New"/>
          <w:sz w:val="18"/>
        </w:rPr>
        <w:t xml:space="preserve"> </w:t>
      </w:r>
      <w:r>
        <w:rPr>
          <w:rFonts w:ascii="Courier New"/>
          <w:spacing w:val="-1"/>
          <w:sz w:val="18"/>
        </w:rPr>
        <w:t>Main</w:t>
      </w:r>
      <w:r>
        <w:rPr>
          <w:rFonts w:ascii="Courier New"/>
          <w:sz w:val="18"/>
        </w:rPr>
        <w:t xml:space="preserve"> </w:t>
      </w:r>
      <w:r>
        <w:rPr>
          <w:rFonts w:ascii="Courier New"/>
          <w:spacing w:val="-1"/>
          <w:sz w:val="18"/>
        </w:rPr>
        <w:t>Memory Data</w:t>
      </w:r>
      <w:r>
        <w:rPr>
          <w:rFonts w:ascii="Courier New"/>
          <w:sz w:val="18"/>
        </w:rPr>
        <w:t xml:space="preserve"> </w:t>
      </w:r>
      <w:r>
        <w:rPr>
          <w:rFonts w:ascii="Courier New"/>
          <w:spacing w:val="-1"/>
          <w:sz w:val="18"/>
        </w:rPr>
        <w:t>******</w:t>
      </w:r>
      <w:r>
        <w:rPr>
          <w:rFonts w:ascii="Courier New"/>
          <w:spacing w:val="-71"/>
          <w:sz w:val="18"/>
        </w:rPr>
        <w:t xml:space="preserve"> </w:t>
      </w:r>
      <w:r>
        <w:rPr>
          <w:rFonts w:ascii="Courier New"/>
          <w:sz w:val="18"/>
        </w:rPr>
        <w:t>//</w:t>
      </w:r>
    </w:p>
    <w:p w14:paraId="3A205B4C" w14:textId="77777777" w:rsidR="00B56931" w:rsidRDefault="00B56931" w:rsidP="00B56931">
      <w:pPr>
        <w:tabs>
          <w:tab w:val="left" w:pos="1950"/>
          <w:tab w:val="left" w:pos="3966"/>
        </w:tabs>
        <w:spacing w:before="9"/>
        <w:ind w:left="726"/>
        <w:rPr>
          <w:rFonts w:ascii="Courier New" w:eastAsia="Courier New"/>
          <w:sz w:val="18"/>
        </w:rPr>
      </w:pPr>
      <w:r>
        <w:rPr>
          <w:rFonts w:ascii="Courier New" w:eastAsia="Courier New"/>
          <w:sz w:val="18"/>
        </w:rPr>
        <w:t>$P</w:t>
      </w:r>
      <w:r>
        <w:rPr>
          <w:rFonts w:ascii="Courier New" w:eastAsia="Courier New"/>
          <w:spacing w:val="-2"/>
          <w:sz w:val="18"/>
        </w:rPr>
        <w:t xml:space="preserve"> </w:t>
      </w:r>
      <w:r>
        <w:rPr>
          <w:rFonts w:ascii="Courier New" w:eastAsia="Courier New"/>
          <w:sz w:val="18"/>
        </w:rPr>
        <w:t>00</w:t>
      </w:r>
      <w:r>
        <w:rPr>
          <w:rFonts w:ascii="Courier New" w:eastAsia="Courier New"/>
          <w:spacing w:val="-2"/>
          <w:sz w:val="18"/>
        </w:rPr>
        <w:t xml:space="preserve"> </w:t>
      </w:r>
      <w:r>
        <w:rPr>
          <w:rFonts w:ascii="Courier New" w:eastAsia="Courier New"/>
          <w:sz w:val="18"/>
        </w:rPr>
        <w:t>20</w:t>
      </w:r>
      <w:r>
        <w:rPr>
          <w:rFonts w:ascii="Courier New" w:eastAsia="Courier New"/>
          <w:sz w:val="18"/>
        </w:rPr>
        <w:tab/>
      </w:r>
      <w:r>
        <w:rPr>
          <w:rFonts w:ascii="Courier New" w:eastAsia="Courier New"/>
          <w:spacing w:val="-2"/>
          <w:sz w:val="18"/>
        </w:rPr>
        <w:t xml:space="preserve">; </w:t>
      </w:r>
      <w:r>
        <w:rPr>
          <w:rFonts w:ascii="Courier New" w:eastAsia="Courier New"/>
          <w:sz w:val="18"/>
        </w:rPr>
        <w:t>START</w:t>
      </w:r>
      <w:r>
        <w:rPr>
          <w:rFonts w:ascii="Courier New" w:eastAsia="Courier New"/>
          <w:spacing w:val="-1"/>
          <w:sz w:val="18"/>
        </w:rPr>
        <w:t xml:space="preserve">: </w:t>
      </w:r>
      <w:r>
        <w:rPr>
          <w:rFonts w:ascii="Courier New" w:eastAsia="Courier New"/>
          <w:sz w:val="18"/>
        </w:rPr>
        <w:t>IN</w:t>
      </w:r>
      <w:r>
        <w:rPr>
          <w:rFonts w:ascii="Courier New" w:eastAsia="Courier New"/>
          <w:spacing w:val="69"/>
          <w:sz w:val="18"/>
        </w:rPr>
        <w:t xml:space="preserve"> </w:t>
      </w:r>
      <w:r>
        <w:rPr>
          <w:rFonts w:ascii="Courier New" w:eastAsia="Courier New"/>
          <w:sz w:val="18"/>
        </w:rPr>
        <w:t>R0</w:t>
      </w:r>
      <w:r>
        <w:rPr>
          <w:rFonts w:ascii="Courier New" w:eastAsia="Courier New"/>
          <w:sz w:val="18"/>
        </w:rPr>
        <w:tab/>
      </w:r>
      <w:r>
        <w:rPr>
          <w:spacing w:val="-24"/>
          <w:sz w:val="18"/>
        </w:rPr>
        <w:t>从</w:t>
      </w:r>
      <w:r>
        <w:rPr>
          <w:spacing w:val="-24"/>
          <w:sz w:val="18"/>
        </w:rPr>
        <w:t xml:space="preserve"> </w:t>
      </w:r>
      <w:r>
        <w:rPr>
          <w:rFonts w:ascii="Courier New" w:eastAsia="Courier New"/>
          <w:spacing w:val="-1"/>
          <w:sz w:val="18"/>
        </w:rPr>
        <w:t>IN</w:t>
      </w:r>
      <w:r>
        <w:rPr>
          <w:rFonts w:ascii="Courier New" w:eastAsia="Courier New"/>
          <w:spacing w:val="-64"/>
          <w:sz w:val="18"/>
        </w:rPr>
        <w:t xml:space="preserve"> </w:t>
      </w:r>
      <w:r>
        <w:rPr>
          <w:spacing w:val="-6"/>
          <w:sz w:val="18"/>
        </w:rPr>
        <w:t>单元读入数据送</w:t>
      </w:r>
      <w:r>
        <w:rPr>
          <w:spacing w:val="-6"/>
          <w:sz w:val="18"/>
        </w:rPr>
        <w:t xml:space="preserve"> </w:t>
      </w:r>
      <w:r>
        <w:rPr>
          <w:rFonts w:ascii="Courier New" w:eastAsia="Courier New"/>
          <w:sz w:val="18"/>
        </w:rPr>
        <w:t>R0</w:t>
      </w:r>
    </w:p>
    <w:p w14:paraId="065B4256" w14:textId="77777777" w:rsidR="00B56931" w:rsidRDefault="00B56931" w:rsidP="00B56931">
      <w:pPr>
        <w:tabs>
          <w:tab w:val="left" w:pos="1950"/>
          <w:tab w:val="left" w:pos="3966"/>
        </w:tabs>
        <w:spacing w:before="33"/>
        <w:ind w:left="726"/>
        <w:rPr>
          <w:rFonts w:ascii="Courier New" w:eastAsia="Courier New"/>
          <w:sz w:val="18"/>
        </w:rPr>
      </w:pPr>
      <w:r>
        <w:rPr>
          <w:rFonts w:ascii="Courier New" w:eastAsia="Courier New"/>
          <w:sz w:val="18"/>
        </w:rPr>
        <w:t>$P</w:t>
      </w:r>
      <w:r>
        <w:rPr>
          <w:rFonts w:ascii="Courier New" w:eastAsia="Courier New"/>
          <w:spacing w:val="-2"/>
          <w:sz w:val="18"/>
        </w:rPr>
        <w:t xml:space="preserve"> </w:t>
      </w:r>
      <w:r>
        <w:rPr>
          <w:rFonts w:ascii="Courier New" w:eastAsia="Courier New"/>
          <w:sz w:val="18"/>
        </w:rPr>
        <w:t>01</w:t>
      </w:r>
      <w:r>
        <w:rPr>
          <w:rFonts w:ascii="Courier New" w:eastAsia="Courier New"/>
          <w:spacing w:val="-2"/>
          <w:sz w:val="18"/>
        </w:rPr>
        <w:t xml:space="preserve"> </w:t>
      </w:r>
      <w:r>
        <w:rPr>
          <w:rFonts w:ascii="Courier New" w:eastAsia="Courier New"/>
          <w:sz w:val="18"/>
        </w:rPr>
        <w:t>00</w:t>
      </w:r>
      <w:r>
        <w:rPr>
          <w:rFonts w:ascii="Courier New" w:eastAsia="Courier New"/>
          <w:sz w:val="18"/>
        </w:rPr>
        <w:tab/>
      </w:r>
      <w:r>
        <w:rPr>
          <w:rFonts w:ascii="Courier New" w:eastAsia="Courier New"/>
          <w:spacing w:val="-2"/>
          <w:sz w:val="18"/>
        </w:rPr>
        <w:t xml:space="preserve">; </w:t>
      </w:r>
      <w:r>
        <w:rPr>
          <w:rFonts w:ascii="Courier New" w:eastAsia="Courier New"/>
          <w:sz w:val="18"/>
        </w:rPr>
        <w:t>ADD</w:t>
      </w:r>
      <w:r>
        <w:rPr>
          <w:rFonts w:ascii="Courier New" w:eastAsia="Courier New"/>
          <w:spacing w:val="-3"/>
          <w:sz w:val="18"/>
        </w:rPr>
        <w:t xml:space="preserve"> </w:t>
      </w:r>
      <w:r>
        <w:rPr>
          <w:rFonts w:ascii="Courier New" w:eastAsia="Courier New"/>
          <w:sz w:val="18"/>
        </w:rPr>
        <w:t>R0,R0</w:t>
      </w:r>
      <w:r>
        <w:rPr>
          <w:rFonts w:ascii="Courier New" w:eastAsia="Courier New"/>
          <w:sz w:val="18"/>
        </w:rPr>
        <w:tab/>
      </w:r>
      <w:r>
        <w:rPr>
          <w:rFonts w:ascii="Courier New" w:eastAsia="Courier New"/>
          <w:spacing w:val="-1"/>
          <w:sz w:val="18"/>
        </w:rPr>
        <w:t>R0</w:t>
      </w:r>
      <w:r>
        <w:rPr>
          <w:rFonts w:ascii="Courier New" w:eastAsia="Courier New"/>
          <w:spacing w:val="-64"/>
          <w:sz w:val="18"/>
        </w:rPr>
        <w:t xml:space="preserve"> </w:t>
      </w:r>
      <w:r>
        <w:rPr>
          <w:spacing w:val="-6"/>
          <w:sz w:val="18"/>
        </w:rPr>
        <w:t>和自身相加，结果送</w:t>
      </w:r>
      <w:r>
        <w:rPr>
          <w:spacing w:val="-6"/>
          <w:sz w:val="18"/>
        </w:rPr>
        <w:t xml:space="preserve"> </w:t>
      </w:r>
      <w:r>
        <w:rPr>
          <w:rFonts w:ascii="Courier New" w:eastAsia="Courier New"/>
          <w:sz w:val="18"/>
        </w:rPr>
        <w:t>R0</w:t>
      </w:r>
    </w:p>
    <w:p w14:paraId="760C9AE8" w14:textId="77777777" w:rsidR="00B56931" w:rsidRDefault="00B56931" w:rsidP="00B56931">
      <w:pPr>
        <w:spacing w:before="78"/>
        <w:ind w:right="423"/>
        <w:jc w:val="right"/>
        <w:rPr>
          <w:sz w:val="18"/>
        </w:rPr>
      </w:pPr>
      <w:r>
        <w:rPr>
          <w:sz w:val="18"/>
        </w:rPr>
        <w:t>55</w:t>
      </w:r>
    </w:p>
    <w:p w14:paraId="5C9FA2ED" w14:textId="77777777" w:rsidR="00B56931" w:rsidRDefault="00B56931" w:rsidP="00B56931">
      <w:pPr>
        <w:jc w:val="right"/>
        <w:rPr>
          <w:sz w:val="18"/>
        </w:rPr>
        <w:sectPr w:rsidR="00B56931" w:rsidSect="00B56931">
          <w:type w:val="continuous"/>
          <w:pgSz w:w="10440" w:h="14750"/>
          <w:pgMar w:top="1400" w:right="640" w:bottom="280" w:left="720" w:header="720" w:footer="720" w:gutter="0"/>
          <w:cols w:space="720"/>
        </w:sectPr>
      </w:pPr>
    </w:p>
    <w:p w14:paraId="733A469F" w14:textId="74415EA8" w:rsidR="00B56931" w:rsidRDefault="00B56931" w:rsidP="00B56931">
      <w:pPr>
        <w:pStyle w:val="BodyText"/>
        <w:spacing w:before="6"/>
        <w:rPr>
          <w:rFonts w:ascii="Times New Roman"/>
          <w:sz w:val="17"/>
        </w:rPr>
      </w:pPr>
      <w:r>
        <w:rPr>
          <w:noProof/>
        </w:rPr>
        <w:lastRenderedPageBreak/>
        <mc:AlternateContent>
          <mc:Choice Requires="wpg">
            <w:drawing>
              <wp:anchor distT="0" distB="0" distL="114300" distR="114300" simplePos="0" relativeHeight="251669504" behindDoc="0" locked="0" layoutInCell="1" allowOverlap="1" wp14:anchorId="0EE5D92D" wp14:editId="292289DA">
                <wp:simplePos x="0" y="0"/>
                <wp:positionH relativeFrom="page">
                  <wp:posOffset>521335</wp:posOffset>
                </wp:positionH>
                <wp:positionV relativeFrom="page">
                  <wp:posOffset>452120</wp:posOffset>
                </wp:positionV>
                <wp:extent cx="5546725" cy="207010"/>
                <wp:effectExtent l="0" t="4445" r="0" b="0"/>
                <wp:wrapNone/>
                <wp:docPr id="981444703"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207010"/>
                          <a:chOff x="821" y="712"/>
                          <a:chExt cx="8735" cy="326"/>
                        </a:xfrm>
                      </wpg:grpSpPr>
                      <pic:pic xmlns:pic="http://schemas.openxmlformats.org/drawingml/2006/picture">
                        <pic:nvPicPr>
                          <pic:cNvPr id="215424053"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81" y="712"/>
                            <a:ext cx="297"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364803" name="Rectangle 33"/>
                        <wps:cNvSpPr>
                          <a:spLocks noChangeArrowheads="1"/>
                        </wps:cNvSpPr>
                        <wps:spPr bwMode="auto">
                          <a:xfrm>
                            <a:off x="820" y="1023"/>
                            <a:ext cx="873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2214E7" id="Group 178" o:spid="_x0000_s1026" style="position:absolute;margin-left:41.05pt;margin-top:35.6pt;width:436.75pt;height:16.3pt;z-index:251669504;mso-position-horizontal-relative:page;mso-position-vertical-relative:page" coordorigin="821,712" coordsize="8735,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">
                <v:shape id="Picture 32" o:spid="_x0000_s1027" type="#_x0000_t75" style="position:absolute;left:881;top:712;width:297;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">
                  <v:imagedata r:id="rId9" o:title=""/>
                </v:shape>
                <v:rect id="Rectangle 33" o:spid="_x0000_s1028" style="position:absolute;left:820;top:1023;width:873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" fillcolor="black" stroked="f"/>
                <w10:wrap anchorx="page" anchory="page"/>
              </v:group>
            </w:pict>
          </mc:Fallback>
        </mc:AlternateContent>
      </w:r>
    </w:p>
    <w:p w14:paraId="1DB42A84" w14:textId="77777777" w:rsidR="00B56931" w:rsidRDefault="00B56931" w:rsidP="00B56931">
      <w:pPr>
        <w:tabs>
          <w:tab w:val="left" w:pos="1894"/>
          <w:tab w:val="left" w:pos="3910"/>
        </w:tabs>
        <w:spacing w:before="101"/>
        <w:ind w:left="670"/>
        <w:rPr>
          <w:sz w:val="18"/>
        </w:rPr>
      </w:pPr>
      <w:r>
        <w:rPr>
          <w:rFonts w:ascii="Courier New" w:eastAsia="Courier New"/>
          <w:sz w:val="18"/>
        </w:rPr>
        <w:t>$P</w:t>
      </w:r>
      <w:r>
        <w:rPr>
          <w:rFonts w:ascii="Courier New" w:eastAsia="Courier New"/>
          <w:spacing w:val="-2"/>
          <w:sz w:val="18"/>
        </w:rPr>
        <w:t xml:space="preserve"> </w:t>
      </w:r>
      <w:r>
        <w:rPr>
          <w:rFonts w:ascii="Courier New" w:eastAsia="Courier New"/>
          <w:sz w:val="18"/>
        </w:rPr>
        <w:t>02</w:t>
      </w:r>
      <w:r>
        <w:rPr>
          <w:rFonts w:ascii="Courier New" w:eastAsia="Courier New"/>
          <w:spacing w:val="-2"/>
          <w:sz w:val="18"/>
        </w:rPr>
        <w:t xml:space="preserve"> </w:t>
      </w:r>
      <w:r>
        <w:rPr>
          <w:rFonts w:ascii="Courier New" w:eastAsia="Courier New"/>
          <w:sz w:val="18"/>
        </w:rPr>
        <w:t>30</w:t>
      </w:r>
      <w:r>
        <w:rPr>
          <w:rFonts w:ascii="Courier New" w:eastAsia="Courier New"/>
          <w:sz w:val="18"/>
        </w:rPr>
        <w:tab/>
      </w:r>
      <w:r>
        <w:rPr>
          <w:rFonts w:ascii="Courier New" w:eastAsia="Courier New"/>
          <w:spacing w:val="-1"/>
          <w:sz w:val="18"/>
        </w:rPr>
        <w:t xml:space="preserve">; </w:t>
      </w:r>
      <w:r>
        <w:rPr>
          <w:rFonts w:ascii="Courier New" w:eastAsia="Courier New"/>
          <w:sz w:val="18"/>
        </w:rPr>
        <w:t>OUT</w:t>
      </w:r>
      <w:r>
        <w:rPr>
          <w:rFonts w:ascii="Courier New" w:eastAsia="Courier New"/>
          <w:spacing w:val="-2"/>
          <w:sz w:val="18"/>
        </w:rPr>
        <w:t xml:space="preserve"> </w:t>
      </w:r>
      <w:r>
        <w:rPr>
          <w:rFonts w:ascii="Courier New" w:eastAsia="Courier New"/>
          <w:sz w:val="18"/>
        </w:rPr>
        <w:t>R0</w:t>
      </w:r>
      <w:r>
        <w:rPr>
          <w:rFonts w:ascii="Courier New" w:eastAsia="Courier New"/>
          <w:sz w:val="18"/>
        </w:rPr>
        <w:tab/>
      </w:r>
      <w:r>
        <w:rPr>
          <w:rFonts w:ascii="Courier New" w:eastAsia="Courier New"/>
          <w:spacing w:val="-1"/>
          <w:sz w:val="18"/>
        </w:rPr>
        <w:t>R0</w:t>
      </w:r>
      <w:r>
        <w:rPr>
          <w:rFonts w:ascii="Courier New" w:eastAsia="Courier New"/>
          <w:spacing w:val="-64"/>
          <w:sz w:val="18"/>
        </w:rPr>
        <w:t xml:space="preserve"> </w:t>
      </w:r>
      <w:r>
        <w:rPr>
          <w:spacing w:val="-12"/>
          <w:sz w:val="18"/>
        </w:rPr>
        <w:t>的值送</w:t>
      </w:r>
      <w:r>
        <w:rPr>
          <w:spacing w:val="-12"/>
          <w:sz w:val="18"/>
        </w:rPr>
        <w:t xml:space="preserve"> </w:t>
      </w:r>
      <w:r>
        <w:rPr>
          <w:rFonts w:ascii="Courier New" w:eastAsia="Courier New"/>
          <w:sz w:val="18"/>
        </w:rPr>
        <w:t>OUT</w:t>
      </w:r>
      <w:r>
        <w:rPr>
          <w:rFonts w:ascii="Courier New" w:eastAsia="Courier New"/>
          <w:spacing w:val="-62"/>
          <w:sz w:val="18"/>
        </w:rPr>
        <w:t xml:space="preserve"> </w:t>
      </w:r>
      <w:r>
        <w:rPr>
          <w:sz w:val="18"/>
        </w:rPr>
        <w:t>单元显示</w:t>
      </w:r>
    </w:p>
    <w:p w14:paraId="23CFBB09" w14:textId="77777777" w:rsidR="00B56931" w:rsidRDefault="00B56931" w:rsidP="00B56931">
      <w:pPr>
        <w:tabs>
          <w:tab w:val="left" w:pos="1894"/>
          <w:tab w:val="left" w:pos="3910"/>
        </w:tabs>
        <w:spacing w:before="32"/>
        <w:ind w:left="670"/>
        <w:rPr>
          <w:sz w:val="18"/>
        </w:rPr>
      </w:pPr>
      <w:r>
        <w:rPr>
          <w:rFonts w:ascii="Courier New" w:eastAsia="Courier New"/>
          <w:sz w:val="18"/>
        </w:rPr>
        <w:t>$P</w:t>
      </w:r>
      <w:r>
        <w:rPr>
          <w:rFonts w:ascii="Courier New" w:eastAsia="Courier New"/>
          <w:spacing w:val="-2"/>
          <w:sz w:val="18"/>
        </w:rPr>
        <w:t xml:space="preserve"> </w:t>
      </w:r>
      <w:r>
        <w:rPr>
          <w:rFonts w:ascii="Courier New" w:eastAsia="Courier New"/>
          <w:sz w:val="18"/>
        </w:rPr>
        <w:t>03</w:t>
      </w:r>
      <w:r>
        <w:rPr>
          <w:rFonts w:ascii="Courier New" w:eastAsia="Courier New"/>
          <w:spacing w:val="-2"/>
          <w:sz w:val="18"/>
        </w:rPr>
        <w:t xml:space="preserve"> </w:t>
      </w:r>
      <w:r>
        <w:rPr>
          <w:rFonts w:ascii="Courier New" w:eastAsia="Courier New"/>
          <w:sz w:val="18"/>
        </w:rPr>
        <w:t>E0</w:t>
      </w:r>
      <w:r>
        <w:rPr>
          <w:rFonts w:ascii="Courier New" w:eastAsia="Courier New"/>
          <w:sz w:val="18"/>
        </w:rPr>
        <w:tab/>
      </w:r>
      <w:r>
        <w:rPr>
          <w:rFonts w:ascii="Courier New" w:eastAsia="Courier New"/>
          <w:spacing w:val="-2"/>
          <w:sz w:val="18"/>
        </w:rPr>
        <w:t xml:space="preserve">; </w:t>
      </w:r>
      <w:r>
        <w:rPr>
          <w:rFonts w:ascii="Courier New" w:eastAsia="Courier New"/>
          <w:sz w:val="18"/>
        </w:rPr>
        <w:t>JMP</w:t>
      </w:r>
      <w:r>
        <w:rPr>
          <w:rFonts w:ascii="Courier New" w:eastAsia="Courier New"/>
          <w:spacing w:val="-3"/>
          <w:sz w:val="18"/>
        </w:rPr>
        <w:t xml:space="preserve"> </w:t>
      </w:r>
      <w:r>
        <w:rPr>
          <w:rFonts w:ascii="Courier New" w:eastAsia="Courier New"/>
          <w:sz w:val="18"/>
        </w:rPr>
        <w:t>START</w:t>
      </w:r>
      <w:r>
        <w:rPr>
          <w:rFonts w:ascii="Courier New" w:eastAsia="Courier New"/>
          <w:sz w:val="18"/>
        </w:rPr>
        <w:tab/>
      </w:r>
      <w:r>
        <w:rPr>
          <w:spacing w:val="-12"/>
          <w:sz w:val="18"/>
        </w:rPr>
        <w:t>跳转至</w:t>
      </w:r>
      <w:r>
        <w:rPr>
          <w:spacing w:val="-12"/>
          <w:sz w:val="18"/>
        </w:rPr>
        <w:t xml:space="preserve"> </w:t>
      </w:r>
      <w:r>
        <w:rPr>
          <w:rFonts w:ascii="Courier New" w:eastAsia="Courier New"/>
          <w:sz w:val="18"/>
        </w:rPr>
        <w:t>00H</w:t>
      </w:r>
      <w:r>
        <w:rPr>
          <w:rFonts w:ascii="Courier New" w:eastAsia="Courier New"/>
          <w:spacing w:val="-64"/>
          <w:sz w:val="18"/>
        </w:rPr>
        <w:t xml:space="preserve"> </w:t>
      </w:r>
      <w:r>
        <w:rPr>
          <w:sz w:val="18"/>
        </w:rPr>
        <w:t>地址</w:t>
      </w:r>
    </w:p>
    <w:p w14:paraId="7346FAC5" w14:textId="77777777" w:rsidR="00B56931" w:rsidRDefault="00B56931" w:rsidP="00B56931">
      <w:pPr>
        <w:tabs>
          <w:tab w:val="left" w:pos="1894"/>
        </w:tabs>
        <w:spacing w:before="23"/>
        <w:ind w:left="671"/>
        <w:rPr>
          <w:rFonts w:ascii="Courier New"/>
          <w:sz w:val="18"/>
        </w:rPr>
      </w:pPr>
      <w:r>
        <w:rPr>
          <w:rFonts w:ascii="Courier New"/>
          <w:sz w:val="18"/>
        </w:rPr>
        <w:t>$P</w:t>
      </w:r>
      <w:r>
        <w:rPr>
          <w:rFonts w:ascii="Courier New"/>
          <w:spacing w:val="-3"/>
          <w:sz w:val="18"/>
        </w:rPr>
        <w:t xml:space="preserve"> </w:t>
      </w:r>
      <w:r>
        <w:rPr>
          <w:rFonts w:ascii="Courier New"/>
          <w:sz w:val="18"/>
        </w:rPr>
        <w:t>04</w:t>
      </w:r>
      <w:r>
        <w:rPr>
          <w:rFonts w:ascii="Courier New"/>
          <w:spacing w:val="-2"/>
          <w:sz w:val="18"/>
        </w:rPr>
        <w:t xml:space="preserve"> </w:t>
      </w:r>
      <w:r>
        <w:rPr>
          <w:rFonts w:ascii="Courier New"/>
          <w:sz w:val="18"/>
        </w:rPr>
        <w:t>00</w:t>
      </w:r>
      <w:r>
        <w:rPr>
          <w:rFonts w:ascii="Courier New"/>
          <w:sz w:val="18"/>
        </w:rPr>
        <w:tab/>
        <w:t>;</w:t>
      </w:r>
    </w:p>
    <w:p w14:paraId="050F41BE" w14:textId="77777777" w:rsidR="00B56931" w:rsidRDefault="00B56931" w:rsidP="00B56931">
      <w:pPr>
        <w:tabs>
          <w:tab w:val="left" w:pos="1894"/>
          <w:tab w:val="left" w:pos="3911"/>
        </w:tabs>
        <w:spacing w:before="10"/>
        <w:ind w:left="671"/>
        <w:rPr>
          <w:sz w:val="18"/>
        </w:rPr>
      </w:pPr>
      <w:r>
        <w:rPr>
          <w:rFonts w:ascii="Courier New" w:eastAsia="Courier New"/>
          <w:sz w:val="18"/>
        </w:rPr>
        <w:t>$P</w:t>
      </w:r>
      <w:r>
        <w:rPr>
          <w:rFonts w:ascii="Courier New" w:eastAsia="Courier New"/>
          <w:spacing w:val="-2"/>
          <w:sz w:val="18"/>
        </w:rPr>
        <w:t xml:space="preserve"> </w:t>
      </w:r>
      <w:r>
        <w:rPr>
          <w:rFonts w:ascii="Courier New" w:eastAsia="Courier New"/>
          <w:sz w:val="18"/>
        </w:rPr>
        <w:t>05</w:t>
      </w:r>
      <w:r>
        <w:rPr>
          <w:rFonts w:ascii="Courier New" w:eastAsia="Courier New"/>
          <w:spacing w:val="-2"/>
          <w:sz w:val="18"/>
        </w:rPr>
        <w:t xml:space="preserve"> </w:t>
      </w:r>
      <w:r>
        <w:rPr>
          <w:rFonts w:ascii="Courier New" w:eastAsia="Courier New"/>
          <w:sz w:val="18"/>
        </w:rPr>
        <w:t>50</w:t>
      </w:r>
      <w:r>
        <w:rPr>
          <w:rFonts w:ascii="Courier New" w:eastAsia="Courier New"/>
          <w:sz w:val="18"/>
        </w:rPr>
        <w:tab/>
      </w:r>
      <w:r>
        <w:rPr>
          <w:rFonts w:ascii="Courier New" w:eastAsia="Courier New"/>
          <w:spacing w:val="-1"/>
          <w:sz w:val="18"/>
        </w:rPr>
        <w:t xml:space="preserve">; </w:t>
      </w:r>
      <w:r>
        <w:rPr>
          <w:rFonts w:ascii="Courier New" w:eastAsia="Courier New"/>
          <w:sz w:val="18"/>
        </w:rPr>
        <w:t>HLT</w:t>
      </w:r>
      <w:r>
        <w:rPr>
          <w:rFonts w:ascii="Courier New" w:eastAsia="Courier New"/>
          <w:sz w:val="18"/>
        </w:rPr>
        <w:tab/>
      </w:r>
      <w:r>
        <w:rPr>
          <w:sz w:val="18"/>
        </w:rPr>
        <w:t>停机</w:t>
      </w:r>
    </w:p>
    <w:p w14:paraId="3559D856" w14:textId="77777777" w:rsidR="00B56931" w:rsidRDefault="00B56931" w:rsidP="00B56931">
      <w:pPr>
        <w:spacing w:before="23"/>
        <w:ind w:left="491"/>
        <w:rPr>
          <w:rFonts w:ascii="Courier New"/>
          <w:sz w:val="18"/>
        </w:rPr>
      </w:pPr>
      <w:r>
        <w:rPr>
          <w:rFonts w:ascii="Courier New"/>
          <w:spacing w:val="-1"/>
          <w:sz w:val="18"/>
        </w:rPr>
        <w:t>; //*******</w:t>
      </w:r>
      <w:r>
        <w:rPr>
          <w:rFonts w:ascii="Courier New"/>
          <w:sz w:val="18"/>
        </w:rPr>
        <w:t xml:space="preserve"> </w:t>
      </w:r>
      <w:r>
        <w:rPr>
          <w:rFonts w:ascii="Courier New"/>
          <w:spacing w:val="-1"/>
          <w:sz w:val="18"/>
        </w:rPr>
        <w:t>End</w:t>
      </w:r>
      <w:r>
        <w:rPr>
          <w:rFonts w:ascii="Courier New"/>
          <w:sz w:val="18"/>
        </w:rPr>
        <w:t xml:space="preserve"> </w:t>
      </w:r>
      <w:r>
        <w:rPr>
          <w:rFonts w:ascii="Courier New"/>
          <w:spacing w:val="-1"/>
          <w:sz w:val="18"/>
        </w:rPr>
        <w:t>Of</w:t>
      </w:r>
      <w:r>
        <w:rPr>
          <w:rFonts w:ascii="Courier New"/>
          <w:sz w:val="18"/>
        </w:rPr>
        <w:t xml:space="preserve"> </w:t>
      </w:r>
      <w:r>
        <w:rPr>
          <w:rFonts w:ascii="Courier New"/>
          <w:spacing w:val="-1"/>
          <w:sz w:val="18"/>
        </w:rPr>
        <w:t>Main</w:t>
      </w:r>
      <w:r>
        <w:rPr>
          <w:rFonts w:ascii="Courier New"/>
          <w:sz w:val="18"/>
        </w:rPr>
        <w:t xml:space="preserve"> </w:t>
      </w:r>
      <w:r>
        <w:rPr>
          <w:rFonts w:ascii="Courier New"/>
          <w:spacing w:val="-1"/>
          <w:sz w:val="18"/>
        </w:rPr>
        <w:t>Memory Data</w:t>
      </w:r>
      <w:r>
        <w:rPr>
          <w:rFonts w:ascii="Courier New"/>
          <w:sz w:val="18"/>
        </w:rPr>
        <w:t xml:space="preserve"> </w:t>
      </w:r>
      <w:r>
        <w:rPr>
          <w:rFonts w:ascii="Courier New"/>
          <w:spacing w:val="-1"/>
          <w:sz w:val="18"/>
        </w:rPr>
        <w:t>*******</w:t>
      </w:r>
      <w:r>
        <w:rPr>
          <w:rFonts w:ascii="Courier New"/>
          <w:spacing w:val="-71"/>
          <w:sz w:val="18"/>
        </w:rPr>
        <w:t xml:space="preserve"> </w:t>
      </w:r>
      <w:r>
        <w:rPr>
          <w:rFonts w:ascii="Courier New"/>
          <w:sz w:val="18"/>
        </w:rPr>
        <w:t>//</w:t>
      </w:r>
    </w:p>
    <w:p w14:paraId="52CD2B91" w14:textId="77777777" w:rsidR="00B56931" w:rsidRDefault="00B56931" w:rsidP="00B56931">
      <w:pPr>
        <w:pStyle w:val="BodyText"/>
        <w:spacing w:before="11"/>
        <w:rPr>
          <w:rFonts w:ascii="Courier New"/>
          <w:sz w:val="17"/>
        </w:rPr>
      </w:pPr>
    </w:p>
    <w:p w14:paraId="240D28BA" w14:textId="77777777" w:rsidR="00B56931" w:rsidRDefault="00B56931" w:rsidP="00B56931">
      <w:pPr>
        <w:ind w:left="491"/>
        <w:rPr>
          <w:rFonts w:ascii="Courier New"/>
          <w:sz w:val="18"/>
        </w:rPr>
      </w:pPr>
      <w:r>
        <w:rPr>
          <w:rFonts w:ascii="Courier New"/>
          <w:spacing w:val="-1"/>
          <w:sz w:val="18"/>
        </w:rPr>
        <w:t xml:space="preserve">; //**** Start Of MicroController Data </w:t>
      </w:r>
      <w:r>
        <w:rPr>
          <w:rFonts w:ascii="Courier New"/>
          <w:sz w:val="18"/>
        </w:rPr>
        <w:t>****</w:t>
      </w:r>
      <w:r>
        <w:rPr>
          <w:rFonts w:ascii="Courier New"/>
          <w:spacing w:val="-71"/>
          <w:sz w:val="18"/>
        </w:rPr>
        <w:t xml:space="preserve"> </w:t>
      </w:r>
      <w:r>
        <w:rPr>
          <w:rFonts w:ascii="Courier New"/>
          <w:sz w:val="18"/>
        </w:rPr>
        <w:t>//</w:t>
      </w:r>
    </w:p>
    <w:tbl>
      <w:tblPr>
        <w:tblW w:w="0" w:type="auto"/>
        <w:tblInd w:w="628" w:type="dxa"/>
        <w:tblLayout w:type="fixed"/>
        <w:tblCellMar>
          <w:left w:w="0" w:type="dxa"/>
          <w:right w:w="0" w:type="dxa"/>
        </w:tblCellMar>
        <w:tblLook w:val="01E0" w:firstRow="1" w:lastRow="1" w:firstColumn="1" w:lastColumn="1" w:noHBand="0" w:noVBand="0"/>
      </w:tblPr>
      <w:tblGrid>
        <w:gridCol w:w="320"/>
        <w:gridCol w:w="324"/>
        <w:gridCol w:w="882"/>
        <w:gridCol w:w="342"/>
        <w:gridCol w:w="1508"/>
      </w:tblGrid>
      <w:tr w:rsidR="00B56931" w14:paraId="22E039E5" w14:textId="77777777" w:rsidTr="00344DA4">
        <w:trPr>
          <w:trHeight w:val="208"/>
        </w:trPr>
        <w:tc>
          <w:tcPr>
            <w:tcW w:w="320" w:type="dxa"/>
          </w:tcPr>
          <w:p w14:paraId="27E03340" w14:textId="77777777" w:rsidR="00B56931" w:rsidRDefault="00B56931" w:rsidP="00344DA4">
            <w:pPr>
              <w:pStyle w:val="TableParagraph"/>
              <w:spacing w:line="188" w:lineRule="exact"/>
              <w:ind w:left="50"/>
              <w:rPr>
                <w:rFonts w:ascii="Courier New"/>
                <w:sz w:val="18"/>
              </w:rPr>
            </w:pPr>
            <w:r>
              <w:rPr>
                <w:rFonts w:ascii="Courier New"/>
                <w:sz w:val="18"/>
              </w:rPr>
              <w:t>$M</w:t>
            </w:r>
          </w:p>
        </w:tc>
        <w:tc>
          <w:tcPr>
            <w:tcW w:w="324" w:type="dxa"/>
          </w:tcPr>
          <w:p w14:paraId="5F1AE342" w14:textId="77777777" w:rsidR="00B56931" w:rsidRDefault="00B56931" w:rsidP="00344DA4">
            <w:pPr>
              <w:pStyle w:val="TableParagraph"/>
              <w:spacing w:line="188" w:lineRule="exact"/>
              <w:ind w:left="53"/>
              <w:rPr>
                <w:rFonts w:ascii="Courier New"/>
                <w:sz w:val="18"/>
              </w:rPr>
            </w:pPr>
            <w:r>
              <w:rPr>
                <w:rFonts w:ascii="Courier New"/>
                <w:sz w:val="18"/>
              </w:rPr>
              <w:t>00</w:t>
            </w:r>
          </w:p>
        </w:tc>
        <w:tc>
          <w:tcPr>
            <w:tcW w:w="882" w:type="dxa"/>
          </w:tcPr>
          <w:p w14:paraId="258D3FFB" w14:textId="77777777" w:rsidR="00B56931" w:rsidRDefault="00B56931" w:rsidP="00344DA4">
            <w:pPr>
              <w:pStyle w:val="TableParagraph"/>
              <w:spacing w:line="188" w:lineRule="exact"/>
              <w:ind w:left="53"/>
              <w:rPr>
                <w:rFonts w:ascii="Courier New"/>
                <w:sz w:val="18"/>
              </w:rPr>
            </w:pPr>
            <w:r>
              <w:rPr>
                <w:rFonts w:ascii="Courier New"/>
                <w:sz w:val="18"/>
              </w:rPr>
              <w:t>000001</w:t>
            </w:r>
          </w:p>
        </w:tc>
        <w:tc>
          <w:tcPr>
            <w:tcW w:w="342" w:type="dxa"/>
          </w:tcPr>
          <w:p w14:paraId="36DC5454" w14:textId="77777777" w:rsidR="00B56931" w:rsidRDefault="00B56931" w:rsidP="00344DA4">
            <w:pPr>
              <w:pStyle w:val="TableParagraph"/>
              <w:spacing w:line="188" w:lineRule="exact"/>
              <w:ind w:right="52"/>
              <w:jc w:val="right"/>
              <w:rPr>
                <w:rFonts w:ascii="Courier New"/>
                <w:sz w:val="18"/>
              </w:rPr>
            </w:pPr>
            <w:r>
              <w:rPr>
                <w:rFonts w:ascii="Courier New"/>
                <w:sz w:val="18"/>
              </w:rPr>
              <w:t>;</w:t>
            </w:r>
          </w:p>
        </w:tc>
        <w:tc>
          <w:tcPr>
            <w:tcW w:w="1508" w:type="dxa"/>
          </w:tcPr>
          <w:p w14:paraId="3D9BF3AE" w14:textId="77777777" w:rsidR="00B56931" w:rsidRDefault="00B56931" w:rsidP="00344DA4">
            <w:pPr>
              <w:pStyle w:val="TableParagraph"/>
              <w:spacing w:line="188" w:lineRule="exact"/>
              <w:ind w:left="53"/>
              <w:rPr>
                <w:rFonts w:ascii="Courier New"/>
                <w:sz w:val="18"/>
              </w:rPr>
            </w:pPr>
            <w:r>
              <w:rPr>
                <w:rFonts w:ascii="Courier New"/>
                <w:sz w:val="18"/>
              </w:rPr>
              <w:t>NOP</w:t>
            </w:r>
          </w:p>
        </w:tc>
      </w:tr>
      <w:tr w:rsidR="00B56931" w14:paraId="01A30D59" w14:textId="77777777" w:rsidTr="00344DA4">
        <w:trPr>
          <w:trHeight w:val="251"/>
        </w:trPr>
        <w:tc>
          <w:tcPr>
            <w:tcW w:w="320" w:type="dxa"/>
          </w:tcPr>
          <w:p w14:paraId="0F19DE4F" w14:textId="77777777" w:rsidR="00B56931" w:rsidRDefault="00B56931" w:rsidP="00344DA4">
            <w:pPr>
              <w:pStyle w:val="TableParagraph"/>
              <w:spacing w:before="35" w:line="196" w:lineRule="exact"/>
              <w:ind w:left="50"/>
              <w:rPr>
                <w:rFonts w:ascii="Courier New"/>
                <w:sz w:val="18"/>
              </w:rPr>
            </w:pPr>
            <w:r>
              <w:rPr>
                <w:rFonts w:ascii="Courier New"/>
                <w:sz w:val="18"/>
              </w:rPr>
              <w:t>$M</w:t>
            </w:r>
          </w:p>
        </w:tc>
        <w:tc>
          <w:tcPr>
            <w:tcW w:w="324" w:type="dxa"/>
          </w:tcPr>
          <w:p w14:paraId="6E72478D" w14:textId="77777777" w:rsidR="00B56931" w:rsidRDefault="00B56931" w:rsidP="00344DA4">
            <w:pPr>
              <w:pStyle w:val="TableParagraph"/>
              <w:spacing w:before="35" w:line="196" w:lineRule="exact"/>
              <w:ind w:left="53"/>
              <w:rPr>
                <w:rFonts w:ascii="Courier New"/>
                <w:sz w:val="18"/>
              </w:rPr>
            </w:pPr>
            <w:r>
              <w:rPr>
                <w:rFonts w:ascii="Courier New"/>
                <w:sz w:val="18"/>
              </w:rPr>
              <w:t>01</w:t>
            </w:r>
          </w:p>
        </w:tc>
        <w:tc>
          <w:tcPr>
            <w:tcW w:w="882" w:type="dxa"/>
          </w:tcPr>
          <w:p w14:paraId="312FD7AC" w14:textId="77777777" w:rsidR="00B56931" w:rsidRDefault="00B56931" w:rsidP="00344DA4">
            <w:pPr>
              <w:pStyle w:val="TableParagraph"/>
              <w:spacing w:before="35" w:line="196" w:lineRule="exact"/>
              <w:ind w:left="53"/>
              <w:rPr>
                <w:rFonts w:ascii="Courier New"/>
                <w:sz w:val="18"/>
              </w:rPr>
            </w:pPr>
            <w:r>
              <w:rPr>
                <w:rFonts w:ascii="Courier New"/>
                <w:sz w:val="18"/>
              </w:rPr>
              <w:t>006D43</w:t>
            </w:r>
          </w:p>
        </w:tc>
        <w:tc>
          <w:tcPr>
            <w:tcW w:w="342" w:type="dxa"/>
          </w:tcPr>
          <w:p w14:paraId="1371A73F" w14:textId="77777777" w:rsidR="00B56931" w:rsidRDefault="00B56931" w:rsidP="00344DA4">
            <w:pPr>
              <w:pStyle w:val="TableParagraph"/>
              <w:spacing w:before="35" w:line="196" w:lineRule="exact"/>
              <w:ind w:right="52"/>
              <w:jc w:val="right"/>
              <w:rPr>
                <w:rFonts w:ascii="Courier New"/>
                <w:sz w:val="18"/>
              </w:rPr>
            </w:pPr>
            <w:r>
              <w:rPr>
                <w:rFonts w:ascii="Courier New"/>
                <w:sz w:val="18"/>
              </w:rPr>
              <w:t>;</w:t>
            </w:r>
          </w:p>
        </w:tc>
        <w:tc>
          <w:tcPr>
            <w:tcW w:w="1508" w:type="dxa"/>
          </w:tcPr>
          <w:p w14:paraId="0A29D37D" w14:textId="77777777" w:rsidR="00B56931" w:rsidRDefault="00B56931" w:rsidP="00344DA4">
            <w:pPr>
              <w:pStyle w:val="TableParagraph"/>
              <w:spacing w:before="5" w:line="226" w:lineRule="exact"/>
              <w:ind w:left="53"/>
              <w:rPr>
                <w:rFonts w:ascii="Courier New" w:eastAsia="Courier New"/>
                <w:sz w:val="18"/>
              </w:rPr>
            </w:pPr>
            <w:r>
              <w:rPr>
                <w:rFonts w:ascii="Courier New" w:eastAsia="Courier New"/>
                <w:spacing w:val="-1"/>
                <w:sz w:val="18"/>
              </w:rPr>
              <w:t>PC-&gt;AR,PC</w:t>
            </w:r>
            <w:r>
              <w:rPr>
                <w:rFonts w:ascii="Courier New" w:eastAsia="Courier New"/>
                <w:spacing w:val="-64"/>
                <w:sz w:val="18"/>
              </w:rPr>
              <w:t xml:space="preserve"> </w:t>
            </w:r>
            <w:r>
              <w:rPr>
                <w:spacing w:val="-23"/>
                <w:sz w:val="18"/>
              </w:rPr>
              <w:t xml:space="preserve">加 </w:t>
            </w:r>
            <w:r>
              <w:rPr>
                <w:rFonts w:ascii="Courier New" w:eastAsia="Courier New"/>
                <w:sz w:val="18"/>
              </w:rPr>
              <w:t>1</w:t>
            </w:r>
          </w:p>
        </w:tc>
      </w:tr>
      <w:tr w:rsidR="00B56931" w14:paraId="42DBB892" w14:textId="77777777" w:rsidTr="00344DA4">
        <w:trPr>
          <w:trHeight w:val="213"/>
        </w:trPr>
        <w:tc>
          <w:tcPr>
            <w:tcW w:w="320" w:type="dxa"/>
          </w:tcPr>
          <w:p w14:paraId="6743C5E1" w14:textId="77777777" w:rsidR="00B56931" w:rsidRDefault="00B56931" w:rsidP="00344DA4">
            <w:pPr>
              <w:pStyle w:val="TableParagraph"/>
              <w:spacing w:before="9" w:line="184" w:lineRule="exact"/>
              <w:ind w:left="50"/>
              <w:rPr>
                <w:rFonts w:ascii="Courier New"/>
                <w:sz w:val="18"/>
              </w:rPr>
            </w:pPr>
            <w:r>
              <w:rPr>
                <w:rFonts w:ascii="Courier New"/>
                <w:sz w:val="18"/>
              </w:rPr>
              <w:t>$M</w:t>
            </w:r>
          </w:p>
        </w:tc>
        <w:tc>
          <w:tcPr>
            <w:tcW w:w="324" w:type="dxa"/>
          </w:tcPr>
          <w:p w14:paraId="2E0B2B92" w14:textId="77777777" w:rsidR="00B56931" w:rsidRDefault="00B56931" w:rsidP="00344DA4">
            <w:pPr>
              <w:pStyle w:val="TableParagraph"/>
              <w:spacing w:before="9" w:line="184" w:lineRule="exact"/>
              <w:ind w:left="54"/>
              <w:rPr>
                <w:rFonts w:ascii="Courier New"/>
                <w:sz w:val="18"/>
              </w:rPr>
            </w:pPr>
            <w:r>
              <w:rPr>
                <w:rFonts w:ascii="Courier New"/>
                <w:sz w:val="18"/>
              </w:rPr>
              <w:t>03</w:t>
            </w:r>
          </w:p>
        </w:tc>
        <w:tc>
          <w:tcPr>
            <w:tcW w:w="882" w:type="dxa"/>
          </w:tcPr>
          <w:p w14:paraId="7D935561" w14:textId="77777777" w:rsidR="00B56931" w:rsidRDefault="00B56931" w:rsidP="00344DA4">
            <w:pPr>
              <w:pStyle w:val="TableParagraph"/>
              <w:spacing w:before="9" w:line="184" w:lineRule="exact"/>
              <w:ind w:left="54"/>
              <w:rPr>
                <w:rFonts w:ascii="Courier New"/>
                <w:sz w:val="18"/>
              </w:rPr>
            </w:pPr>
            <w:r>
              <w:rPr>
                <w:rFonts w:ascii="Courier New"/>
                <w:sz w:val="18"/>
              </w:rPr>
              <w:t>107070</w:t>
            </w:r>
          </w:p>
        </w:tc>
        <w:tc>
          <w:tcPr>
            <w:tcW w:w="342" w:type="dxa"/>
          </w:tcPr>
          <w:p w14:paraId="183F662C" w14:textId="77777777" w:rsidR="00B56931" w:rsidRDefault="00B56931" w:rsidP="00344DA4">
            <w:pPr>
              <w:pStyle w:val="TableParagraph"/>
              <w:spacing w:before="9" w:line="184" w:lineRule="exact"/>
              <w:ind w:right="51"/>
              <w:jc w:val="right"/>
              <w:rPr>
                <w:rFonts w:ascii="Courier New"/>
                <w:sz w:val="18"/>
              </w:rPr>
            </w:pPr>
            <w:r>
              <w:rPr>
                <w:rFonts w:ascii="Courier New"/>
                <w:sz w:val="18"/>
              </w:rPr>
              <w:t>;</w:t>
            </w:r>
          </w:p>
        </w:tc>
        <w:tc>
          <w:tcPr>
            <w:tcW w:w="1508" w:type="dxa"/>
          </w:tcPr>
          <w:p w14:paraId="533F6A3E" w14:textId="77777777" w:rsidR="00B56931" w:rsidRDefault="00B56931" w:rsidP="00344DA4">
            <w:pPr>
              <w:pStyle w:val="TableParagraph"/>
              <w:spacing w:before="9" w:line="184" w:lineRule="exact"/>
              <w:ind w:left="54"/>
              <w:rPr>
                <w:rFonts w:ascii="Courier New"/>
                <w:sz w:val="18"/>
              </w:rPr>
            </w:pPr>
            <w:r>
              <w:rPr>
                <w:rFonts w:ascii="Courier New"/>
                <w:sz w:val="18"/>
              </w:rPr>
              <w:t>MEM-&gt;IR,</w:t>
            </w:r>
            <w:r>
              <w:rPr>
                <w:rFonts w:ascii="Courier New"/>
                <w:spacing w:val="-9"/>
                <w:sz w:val="18"/>
              </w:rPr>
              <w:t xml:space="preserve"> </w:t>
            </w:r>
            <w:r>
              <w:rPr>
                <w:rFonts w:ascii="Courier New"/>
                <w:sz w:val="18"/>
              </w:rPr>
              <w:t>P&lt;1&gt;</w:t>
            </w:r>
          </w:p>
        </w:tc>
      </w:tr>
      <w:tr w:rsidR="00B56931" w14:paraId="47E6394B" w14:textId="77777777" w:rsidTr="00344DA4">
        <w:trPr>
          <w:trHeight w:val="208"/>
        </w:trPr>
        <w:tc>
          <w:tcPr>
            <w:tcW w:w="320" w:type="dxa"/>
          </w:tcPr>
          <w:p w14:paraId="02449009" w14:textId="77777777" w:rsidR="00B56931" w:rsidRDefault="00B56931" w:rsidP="00344DA4">
            <w:pPr>
              <w:pStyle w:val="TableParagraph"/>
              <w:spacing w:line="188" w:lineRule="exact"/>
              <w:ind w:left="50"/>
              <w:rPr>
                <w:rFonts w:ascii="Courier New"/>
                <w:sz w:val="18"/>
              </w:rPr>
            </w:pPr>
            <w:r>
              <w:rPr>
                <w:rFonts w:ascii="Courier New"/>
                <w:sz w:val="18"/>
              </w:rPr>
              <w:t>$M</w:t>
            </w:r>
          </w:p>
        </w:tc>
        <w:tc>
          <w:tcPr>
            <w:tcW w:w="324" w:type="dxa"/>
          </w:tcPr>
          <w:p w14:paraId="1B565854" w14:textId="77777777" w:rsidR="00B56931" w:rsidRDefault="00B56931" w:rsidP="00344DA4">
            <w:pPr>
              <w:pStyle w:val="TableParagraph"/>
              <w:spacing w:line="188" w:lineRule="exact"/>
              <w:ind w:left="54"/>
              <w:rPr>
                <w:rFonts w:ascii="Courier New"/>
                <w:sz w:val="18"/>
              </w:rPr>
            </w:pPr>
            <w:r>
              <w:rPr>
                <w:rFonts w:ascii="Courier New"/>
                <w:sz w:val="18"/>
              </w:rPr>
              <w:t>04</w:t>
            </w:r>
          </w:p>
        </w:tc>
        <w:tc>
          <w:tcPr>
            <w:tcW w:w="882" w:type="dxa"/>
          </w:tcPr>
          <w:p w14:paraId="5A8744B1" w14:textId="77777777" w:rsidR="00B56931" w:rsidRDefault="00B56931" w:rsidP="00344DA4">
            <w:pPr>
              <w:pStyle w:val="TableParagraph"/>
              <w:spacing w:line="188" w:lineRule="exact"/>
              <w:ind w:left="54"/>
              <w:rPr>
                <w:rFonts w:ascii="Courier New"/>
                <w:sz w:val="18"/>
              </w:rPr>
            </w:pPr>
            <w:r>
              <w:rPr>
                <w:rFonts w:ascii="Courier New"/>
                <w:sz w:val="18"/>
              </w:rPr>
              <w:t>002405</w:t>
            </w:r>
          </w:p>
        </w:tc>
        <w:tc>
          <w:tcPr>
            <w:tcW w:w="342" w:type="dxa"/>
          </w:tcPr>
          <w:p w14:paraId="1263114C" w14:textId="77777777" w:rsidR="00B56931" w:rsidRDefault="00B56931" w:rsidP="00344DA4">
            <w:pPr>
              <w:pStyle w:val="TableParagraph"/>
              <w:spacing w:line="188" w:lineRule="exact"/>
              <w:ind w:right="51"/>
              <w:jc w:val="right"/>
              <w:rPr>
                <w:rFonts w:ascii="Courier New"/>
                <w:sz w:val="18"/>
              </w:rPr>
            </w:pPr>
            <w:r>
              <w:rPr>
                <w:rFonts w:ascii="Courier New"/>
                <w:sz w:val="18"/>
              </w:rPr>
              <w:t>;</w:t>
            </w:r>
          </w:p>
        </w:tc>
        <w:tc>
          <w:tcPr>
            <w:tcW w:w="1508" w:type="dxa"/>
          </w:tcPr>
          <w:p w14:paraId="7D9B3FA9" w14:textId="77777777" w:rsidR="00B56931" w:rsidRDefault="00B56931" w:rsidP="00344DA4">
            <w:pPr>
              <w:pStyle w:val="TableParagraph"/>
              <w:spacing w:line="188" w:lineRule="exact"/>
              <w:ind w:left="53"/>
              <w:rPr>
                <w:rFonts w:ascii="Courier New"/>
                <w:sz w:val="18"/>
              </w:rPr>
            </w:pPr>
            <w:r>
              <w:rPr>
                <w:rFonts w:ascii="Courier New"/>
                <w:sz w:val="18"/>
              </w:rPr>
              <w:t>R0-&gt;B</w:t>
            </w:r>
          </w:p>
        </w:tc>
      </w:tr>
      <w:tr w:rsidR="00B56931" w14:paraId="0CBF5F8C" w14:textId="77777777" w:rsidTr="00344DA4">
        <w:trPr>
          <w:trHeight w:val="252"/>
        </w:trPr>
        <w:tc>
          <w:tcPr>
            <w:tcW w:w="320" w:type="dxa"/>
          </w:tcPr>
          <w:p w14:paraId="6630D8AC" w14:textId="77777777" w:rsidR="00B56931" w:rsidRDefault="00B56931" w:rsidP="00344DA4">
            <w:pPr>
              <w:pStyle w:val="TableParagraph"/>
              <w:spacing w:before="35" w:line="197" w:lineRule="exact"/>
              <w:ind w:left="50"/>
              <w:rPr>
                <w:rFonts w:ascii="Courier New"/>
                <w:sz w:val="18"/>
              </w:rPr>
            </w:pPr>
            <w:r>
              <w:rPr>
                <w:rFonts w:ascii="Courier New"/>
                <w:sz w:val="18"/>
              </w:rPr>
              <w:t>$M</w:t>
            </w:r>
          </w:p>
        </w:tc>
        <w:tc>
          <w:tcPr>
            <w:tcW w:w="324" w:type="dxa"/>
          </w:tcPr>
          <w:p w14:paraId="7AF523EF" w14:textId="77777777" w:rsidR="00B56931" w:rsidRDefault="00B56931" w:rsidP="00344DA4">
            <w:pPr>
              <w:pStyle w:val="TableParagraph"/>
              <w:spacing w:before="35" w:line="197" w:lineRule="exact"/>
              <w:ind w:left="54"/>
              <w:rPr>
                <w:rFonts w:ascii="Courier New"/>
                <w:sz w:val="18"/>
              </w:rPr>
            </w:pPr>
            <w:r>
              <w:rPr>
                <w:rFonts w:ascii="Courier New"/>
                <w:sz w:val="18"/>
              </w:rPr>
              <w:t>05</w:t>
            </w:r>
          </w:p>
        </w:tc>
        <w:tc>
          <w:tcPr>
            <w:tcW w:w="882" w:type="dxa"/>
          </w:tcPr>
          <w:p w14:paraId="297085C8" w14:textId="77777777" w:rsidR="00B56931" w:rsidRDefault="00B56931" w:rsidP="00344DA4">
            <w:pPr>
              <w:pStyle w:val="TableParagraph"/>
              <w:spacing w:before="35" w:line="197" w:lineRule="exact"/>
              <w:ind w:left="54"/>
              <w:rPr>
                <w:rFonts w:ascii="Courier New"/>
                <w:sz w:val="18"/>
              </w:rPr>
            </w:pPr>
            <w:r>
              <w:rPr>
                <w:rFonts w:ascii="Courier New"/>
                <w:sz w:val="18"/>
              </w:rPr>
              <w:t>04B201</w:t>
            </w:r>
          </w:p>
        </w:tc>
        <w:tc>
          <w:tcPr>
            <w:tcW w:w="342" w:type="dxa"/>
          </w:tcPr>
          <w:p w14:paraId="5CC90A2B" w14:textId="77777777" w:rsidR="00B56931" w:rsidRDefault="00B56931" w:rsidP="00344DA4">
            <w:pPr>
              <w:pStyle w:val="TableParagraph"/>
              <w:spacing w:before="35" w:line="197" w:lineRule="exact"/>
              <w:ind w:right="51"/>
              <w:jc w:val="right"/>
              <w:rPr>
                <w:rFonts w:ascii="Courier New"/>
                <w:sz w:val="18"/>
              </w:rPr>
            </w:pPr>
            <w:r>
              <w:rPr>
                <w:rFonts w:ascii="Courier New"/>
                <w:sz w:val="18"/>
              </w:rPr>
              <w:t>;</w:t>
            </w:r>
          </w:p>
        </w:tc>
        <w:tc>
          <w:tcPr>
            <w:tcW w:w="1508" w:type="dxa"/>
          </w:tcPr>
          <w:p w14:paraId="2797FC86" w14:textId="77777777" w:rsidR="00B56931" w:rsidRDefault="00B56931" w:rsidP="00344DA4">
            <w:pPr>
              <w:pStyle w:val="TableParagraph"/>
              <w:spacing w:before="5" w:line="227" w:lineRule="exact"/>
              <w:ind w:left="53"/>
              <w:rPr>
                <w:rFonts w:ascii="Courier New" w:eastAsia="Courier New"/>
                <w:sz w:val="18"/>
              </w:rPr>
            </w:pPr>
            <w:r>
              <w:rPr>
                <w:rFonts w:ascii="Courier New" w:eastAsia="Courier New"/>
                <w:w w:val="95"/>
                <w:sz w:val="18"/>
              </w:rPr>
              <w:t>A</w:t>
            </w:r>
            <w:r>
              <w:rPr>
                <w:rFonts w:ascii="Courier New" w:eastAsia="Courier New"/>
                <w:spacing w:val="-42"/>
                <w:w w:val="95"/>
                <w:sz w:val="18"/>
              </w:rPr>
              <w:t xml:space="preserve"> </w:t>
            </w:r>
            <w:r>
              <w:rPr>
                <w:spacing w:val="44"/>
                <w:w w:val="95"/>
                <w:sz w:val="18"/>
              </w:rPr>
              <w:t>加</w:t>
            </w:r>
            <w:r>
              <w:rPr>
                <w:rFonts w:ascii="Courier New" w:eastAsia="Courier New"/>
                <w:w w:val="95"/>
                <w:sz w:val="18"/>
              </w:rPr>
              <w:t>B-&gt;R0</w:t>
            </w:r>
          </w:p>
        </w:tc>
      </w:tr>
      <w:tr w:rsidR="00B56931" w14:paraId="0BFCD7A2" w14:textId="77777777" w:rsidTr="00344DA4">
        <w:trPr>
          <w:trHeight w:val="213"/>
        </w:trPr>
        <w:tc>
          <w:tcPr>
            <w:tcW w:w="320" w:type="dxa"/>
          </w:tcPr>
          <w:p w14:paraId="24C1408C" w14:textId="77777777" w:rsidR="00B56931" w:rsidRDefault="00B56931" w:rsidP="00344DA4">
            <w:pPr>
              <w:pStyle w:val="TableParagraph"/>
              <w:spacing w:before="10" w:line="184" w:lineRule="exact"/>
              <w:ind w:left="50"/>
              <w:rPr>
                <w:rFonts w:ascii="Courier New"/>
                <w:sz w:val="18"/>
              </w:rPr>
            </w:pPr>
            <w:r>
              <w:rPr>
                <w:rFonts w:ascii="Courier New"/>
                <w:sz w:val="18"/>
              </w:rPr>
              <w:t>$M</w:t>
            </w:r>
          </w:p>
        </w:tc>
        <w:tc>
          <w:tcPr>
            <w:tcW w:w="324" w:type="dxa"/>
          </w:tcPr>
          <w:p w14:paraId="24D607AA" w14:textId="77777777" w:rsidR="00B56931" w:rsidRDefault="00B56931" w:rsidP="00344DA4">
            <w:pPr>
              <w:pStyle w:val="TableParagraph"/>
              <w:spacing w:before="10" w:line="184" w:lineRule="exact"/>
              <w:ind w:left="54"/>
              <w:rPr>
                <w:rFonts w:ascii="Courier New"/>
                <w:sz w:val="18"/>
              </w:rPr>
            </w:pPr>
            <w:r>
              <w:rPr>
                <w:rFonts w:ascii="Courier New"/>
                <w:sz w:val="18"/>
              </w:rPr>
              <w:t>1D</w:t>
            </w:r>
          </w:p>
        </w:tc>
        <w:tc>
          <w:tcPr>
            <w:tcW w:w="882" w:type="dxa"/>
          </w:tcPr>
          <w:p w14:paraId="41F0BF34" w14:textId="77777777" w:rsidR="00B56931" w:rsidRDefault="00B56931" w:rsidP="00344DA4">
            <w:pPr>
              <w:pStyle w:val="TableParagraph"/>
              <w:spacing w:before="10" w:line="184" w:lineRule="exact"/>
              <w:ind w:left="54"/>
              <w:rPr>
                <w:rFonts w:ascii="Courier New"/>
                <w:sz w:val="18"/>
              </w:rPr>
            </w:pPr>
            <w:r>
              <w:rPr>
                <w:rFonts w:ascii="Courier New"/>
                <w:sz w:val="18"/>
              </w:rPr>
              <w:t>105141</w:t>
            </w:r>
          </w:p>
        </w:tc>
        <w:tc>
          <w:tcPr>
            <w:tcW w:w="342" w:type="dxa"/>
          </w:tcPr>
          <w:p w14:paraId="4BE3FB71" w14:textId="77777777" w:rsidR="00B56931" w:rsidRDefault="00B56931" w:rsidP="00344DA4">
            <w:pPr>
              <w:pStyle w:val="TableParagraph"/>
              <w:spacing w:before="10" w:line="184" w:lineRule="exact"/>
              <w:ind w:right="51"/>
              <w:jc w:val="right"/>
              <w:rPr>
                <w:rFonts w:ascii="Courier New"/>
                <w:sz w:val="18"/>
              </w:rPr>
            </w:pPr>
            <w:r>
              <w:rPr>
                <w:rFonts w:ascii="Courier New"/>
                <w:sz w:val="18"/>
              </w:rPr>
              <w:t>;</w:t>
            </w:r>
          </w:p>
        </w:tc>
        <w:tc>
          <w:tcPr>
            <w:tcW w:w="1508" w:type="dxa"/>
          </w:tcPr>
          <w:p w14:paraId="0431F7D2" w14:textId="77777777" w:rsidR="00B56931" w:rsidRDefault="00B56931" w:rsidP="00344DA4">
            <w:pPr>
              <w:pStyle w:val="TableParagraph"/>
              <w:spacing w:before="10" w:line="184" w:lineRule="exact"/>
              <w:ind w:left="53"/>
              <w:rPr>
                <w:rFonts w:ascii="Courier New"/>
                <w:sz w:val="18"/>
              </w:rPr>
            </w:pPr>
            <w:r>
              <w:rPr>
                <w:rFonts w:ascii="Courier New"/>
                <w:sz w:val="18"/>
              </w:rPr>
              <w:t>MEM-&gt;PC</w:t>
            </w:r>
          </w:p>
        </w:tc>
      </w:tr>
      <w:tr w:rsidR="00B56931" w14:paraId="3A0ECC27" w14:textId="77777777" w:rsidTr="00344DA4">
        <w:trPr>
          <w:trHeight w:val="203"/>
        </w:trPr>
        <w:tc>
          <w:tcPr>
            <w:tcW w:w="320" w:type="dxa"/>
          </w:tcPr>
          <w:p w14:paraId="7DE918FF" w14:textId="77777777" w:rsidR="00B56931" w:rsidRDefault="00B56931" w:rsidP="00344DA4">
            <w:pPr>
              <w:pStyle w:val="TableParagraph"/>
              <w:spacing w:line="184" w:lineRule="exact"/>
              <w:ind w:left="50"/>
              <w:rPr>
                <w:rFonts w:ascii="Courier New"/>
                <w:sz w:val="18"/>
              </w:rPr>
            </w:pPr>
            <w:r>
              <w:rPr>
                <w:rFonts w:ascii="Courier New"/>
                <w:sz w:val="18"/>
              </w:rPr>
              <w:t>$M</w:t>
            </w:r>
          </w:p>
        </w:tc>
        <w:tc>
          <w:tcPr>
            <w:tcW w:w="324" w:type="dxa"/>
          </w:tcPr>
          <w:p w14:paraId="7270E2D9" w14:textId="77777777" w:rsidR="00B56931" w:rsidRDefault="00B56931" w:rsidP="00344DA4">
            <w:pPr>
              <w:pStyle w:val="TableParagraph"/>
              <w:spacing w:line="184" w:lineRule="exact"/>
              <w:ind w:left="54"/>
              <w:rPr>
                <w:rFonts w:ascii="Courier New"/>
                <w:sz w:val="18"/>
              </w:rPr>
            </w:pPr>
            <w:r>
              <w:rPr>
                <w:rFonts w:ascii="Courier New"/>
                <w:sz w:val="18"/>
              </w:rPr>
              <w:t>30</w:t>
            </w:r>
          </w:p>
        </w:tc>
        <w:tc>
          <w:tcPr>
            <w:tcW w:w="882" w:type="dxa"/>
          </w:tcPr>
          <w:p w14:paraId="6FBB948B" w14:textId="77777777" w:rsidR="00B56931" w:rsidRDefault="00B56931" w:rsidP="00344DA4">
            <w:pPr>
              <w:pStyle w:val="TableParagraph"/>
              <w:spacing w:line="184" w:lineRule="exact"/>
              <w:ind w:left="54"/>
              <w:rPr>
                <w:rFonts w:ascii="Courier New"/>
                <w:sz w:val="18"/>
              </w:rPr>
            </w:pPr>
            <w:r>
              <w:rPr>
                <w:rFonts w:ascii="Courier New"/>
                <w:sz w:val="18"/>
              </w:rPr>
              <w:t>001404</w:t>
            </w:r>
          </w:p>
        </w:tc>
        <w:tc>
          <w:tcPr>
            <w:tcW w:w="342" w:type="dxa"/>
          </w:tcPr>
          <w:p w14:paraId="0A3E8020" w14:textId="77777777" w:rsidR="00B56931" w:rsidRDefault="00B56931" w:rsidP="00344DA4">
            <w:pPr>
              <w:pStyle w:val="TableParagraph"/>
              <w:spacing w:line="184" w:lineRule="exact"/>
              <w:ind w:right="51"/>
              <w:jc w:val="right"/>
              <w:rPr>
                <w:rFonts w:ascii="Courier New"/>
                <w:sz w:val="18"/>
              </w:rPr>
            </w:pPr>
            <w:r>
              <w:rPr>
                <w:rFonts w:ascii="Courier New"/>
                <w:sz w:val="18"/>
              </w:rPr>
              <w:t>;</w:t>
            </w:r>
          </w:p>
        </w:tc>
        <w:tc>
          <w:tcPr>
            <w:tcW w:w="1508" w:type="dxa"/>
          </w:tcPr>
          <w:p w14:paraId="1AC60732" w14:textId="77777777" w:rsidR="00B56931" w:rsidRDefault="00B56931" w:rsidP="00344DA4">
            <w:pPr>
              <w:pStyle w:val="TableParagraph"/>
              <w:spacing w:line="184" w:lineRule="exact"/>
              <w:ind w:left="53"/>
              <w:rPr>
                <w:rFonts w:ascii="Courier New"/>
                <w:sz w:val="18"/>
              </w:rPr>
            </w:pPr>
            <w:r>
              <w:rPr>
                <w:rFonts w:ascii="Courier New"/>
                <w:sz w:val="18"/>
              </w:rPr>
              <w:t>R0-&gt;A</w:t>
            </w:r>
          </w:p>
        </w:tc>
      </w:tr>
      <w:tr w:rsidR="00B56931" w14:paraId="0784143D" w14:textId="77777777" w:rsidTr="00344DA4">
        <w:trPr>
          <w:trHeight w:val="203"/>
        </w:trPr>
        <w:tc>
          <w:tcPr>
            <w:tcW w:w="320" w:type="dxa"/>
          </w:tcPr>
          <w:p w14:paraId="64BAB67A" w14:textId="77777777" w:rsidR="00B56931" w:rsidRDefault="00B56931" w:rsidP="00344DA4">
            <w:pPr>
              <w:pStyle w:val="TableParagraph"/>
              <w:spacing w:line="184" w:lineRule="exact"/>
              <w:ind w:left="50"/>
              <w:rPr>
                <w:rFonts w:ascii="Courier New"/>
                <w:sz w:val="18"/>
              </w:rPr>
            </w:pPr>
            <w:r>
              <w:rPr>
                <w:rFonts w:ascii="Courier New"/>
                <w:sz w:val="18"/>
              </w:rPr>
              <w:t>$M</w:t>
            </w:r>
          </w:p>
        </w:tc>
        <w:tc>
          <w:tcPr>
            <w:tcW w:w="324" w:type="dxa"/>
          </w:tcPr>
          <w:p w14:paraId="69F75D01" w14:textId="77777777" w:rsidR="00B56931" w:rsidRDefault="00B56931" w:rsidP="00344DA4">
            <w:pPr>
              <w:pStyle w:val="TableParagraph"/>
              <w:spacing w:line="184" w:lineRule="exact"/>
              <w:ind w:left="54"/>
              <w:rPr>
                <w:rFonts w:ascii="Courier New"/>
                <w:sz w:val="18"/>
              </w:rPr>
            </w:pPr>
            <w:r>
              <w:rPr>
                <w:rFonts w:ascii="Courier New"/>
                <w:sz w:val="18"/>
              </w:rPr>
              <w:t>32</w:t>
            </w:r>
          </w:p>
        </w:tc>
        <w:tc>
          <w:tcPr>
            <w:tcW w:w="882" w:type="dxa"/>
          </w:tcPr>
          <w:p w14:paraId="51B7E4C6" w14:textId="77777777" w:rsidR="00B56931" w:rsidRDefault="00B56931" w:rsidP="00344DA4">
            <w:pPr>
              <w:pStyle w:val="TableParagraph"/>
              <w:spacing w:line="184" w:lineRule="exact"/>
              <w:ind w:left="54"/>
              <w:rPr>
                <w:rFonts w:ascii="Courier New"/>
                <w:sz w:val="18"/>
              </w:rPr>
            </w:pPr>
            <w:r>
              <w:rPr>
                <w:rFonts w:ascii="Courier New"/>
                <w:sz w:val="18"/>
              </w:rPr>
              <w:t>183001</w:t>
            </w:r>
          </w:p>
        </w:tc>
        <w:tc>
          <w:tcPr>
            <w:tcW w:w="342" w:type="dxa"/>
          </w:tcPr>
          <w:p w14:paraId="16D071F9" w14:textId="77777777" w:rsidR="00B56931" w:rsidRDefault="00B56931" w:rsidP="00344DA4">
            <w:pPr>
              <w:pStyle w:val="TableParagraph"/>
              <w:spacing w:line="184" w:lineRule="exact"/>
              <w:ind w:right="51"/>
              <w:jc w:val="right"/>
              <w:rPr>
                <w:rFonts w:ascii="Courier New"/>
                <w:sz w:val="18"/>
              </w:rPr>
            </w:pPr>
            <w:r>
              <w:rPr>
                <w:rFonts w:ascii="Courier New"/>
                <w:sz w:val="18"/>
              </w:rPr>
              <w:t>;</w:t>
            </w:r>
          </w:p>
        </w:tc>
        <w:tc>
          <w:tcPr>
            <w:tcW w:w="1508" w:type="dxa"/>
          </w:tcPr>
          <w:p w14:paraId="55B12277" w14:textId="77777777" w:rsidR="00B56931" w:rsidRDefault="00B56931" w:rsidP="00344DA4">
            <w:pPr>
              <w:pStyle w:val="TableParagraph"/>
              <w:spacing w:line="184" w:lineRule="exact"/>
              <w:ind w:left="53"/>
              <w:rPr>
                <w:rFonts w:ascii="Courier New"/>
                <w:sz w:val="18"/>
              </w:rPr>
            </w:pPr>
            <w:r>
              <w:rPr>
                <w:rFonts w:ascii="Courier New"/>
                <w:sz w:val="18"/>
              </w:rPr>
              <w:t>IN-&gt;R0</w:t>
            </w:r>
          </w:p>
        </w:tc>
      </w:tr>
      <w:tr w:rsidR="00B56931" w14:paraId="671D026C" w14:textId="77777777" w:rsidTr="00344DA4">
        <w:trPr>
          <w:trHeight w:val="203"/>
        </w:trPr>
        <w:tc>
          <w:tcPr>
            <w:tcW w:w="320" w:type="dxa"/>
          </w:tcPr>
          <w:p w14:paraId="710915F0" w14:textId="77777777" w:rsidR="00B56931" w:rsidRDefault="00B56931" w:rsidP="00344DA4">
            <w:pPr>
              <w:pStyle w:val="TableParagraph"/>
              <w:spacing w:line="184" w:lineRule="exact"/>
              <w:ind w:left="50"/>
              <w:rPr>
                <w:rFonts w:ascii="Courier New"/>
                <w:sz w:val="18"/>
              </w:rPr>
            </w:pPr>
            <w:r>
              <w:rPr>
                <w:rFonts w:ascii="Courier New"/>
                <w:sz w:val="18"/>
              </w:rPr>
              <w:t>$M</w:t>
            </w:r>
          </w:p>
        </w:tc>
        <w:tc>
          <w:tcPr>
            <w:tcW w:w="324" w:type="dxa"/>
          </w:tcPr>
          <w:p w14:paraId="049B97B8" w14:textId="77777777" w:rsidR="00B56931" w:rsidRDefault="00B56931" w:rsidP="00344DA4">
            <w:pPr>
              <w:pStyle w:val="TableParagraph"/>
              <w:spacing w:line="184" w:lineRule="exact"/>
              <w:ind w:left="54"/>
              <w:rPr>
                <w:rFonts w:ascii="Courier New"/>
                <w:sz w:val="18"/>
              </w:rPr>
            </w:pPr>
            <w:r>
              <w:rPr>
                <w:rFonts w:ascii="Courier New"/>
                <w:sz w:val="18"/>
              </w:rPr>
              <w:t>33</w:t>
            </w:r>
          </w:p>
        </w:tc>
        <w:tc>
          <w:tcPr>
            <w:tcW w:w="882" w:type="dxa"/>
          </w:tcPr>
          <w:p w14:paraId="60182750" w14:textId="77777777" w:rsidR="00B56931" w:rsidRDefault="00B56931" w:rsidP="00344DA4">
            <w:pPr>
              <w:pStyle w:val="TableParagraph"/>
              <w:spacing w:line="184" w:lineRule="exact"/>
              <w:ind w:left="54"/>
              <w:rPr>
                <w:rFonts w:ascii="Courier New"/>
                <w:sz w:val="18"/>
              </w:rPr>
            </w:pPr>
            <w:r>
              <w:rPr>
                <w:rFonts w:ascii="Courier New"/>
                <w:sz w:val="18"/>
              </w:rPr>
              <w:t>280401</w:t>
            </w:r>
          </w:p>
        </w:tc>
        <w:tc>
          <w:tcPr>
            <w:tcW w:w="342" w:type="dxa"/>
          </w:tcPr>
          <w:p w14:paraId="19A90E1E" w14:textId="77777777" w:rsidR="00B56931" w:rsidRDefault="00B56931" w:rsidP="00344DA4">
            <w:pPr>
              <w:pStyle w:val="TableParagraph"/>
              <w:spacing w:line="184" w:lineRule="exact"/>
              <w:ind w:right="51"/>
              <w:jc w:val="right"/>
              <w:rPr>
                <w:rFonts w:ascii="Courier New"/>
                <w:sz w:val="18"/>
              </w:rPr>
            </w:pPr>
            <w:r>
              <w:rPr>
                <w:rFonts w:ascii="Courier New"/>
                <w:sz w:val="18"/>
              </w:rPr>
              <w:t>;</w:t>
            </w:r>
          </w:p>
        </w:tc>
        <w:tc>
          <w:tcPr>
            <w:tcW w:w="1508" w:type="dxa"/>
          </w:tcPr>
          <w:p w14:paraId="058F5783" w14:textId="77777777" w:rsidR="00B56931" w:rsidRDefault="00B56931" w:rsidP="00344DA4">
            <w:pPr>
              <w:pStyle w:val="TableParagraph"/>
              <w:spacing w:line="184" w:lineRule="exact"/>
              <w:ind w:left="53"/>
              <w:rPr>
                <w:rFonts w:ascii="Courier New"/>
                <w:sz w:val="18"/>
              </w:rPr>
            </w:pPr>
            <w:r>
              <w:rPr>
                <w:rFonts w:ascii="Courier New"/>
                <w:sz w:val="18"/>
              </w:rPr>
              <w:t>R0-&gt;OUT</w:t>
            </w:r>
          </w:p>
        </w:tc>
      </w:tr>
      <w:tr w:rsidR="00B56931" w14:paraId="50652FD2" w14:textId="77777777" w:rsidTr="00344DA4">
        <w:trPr>
          <w:trHeight w:val="208"/>
        </w:trPr>
        <w:tc>
          <w:tcPr>
            <w:tcW w:w="320" w:type="dxa"/>
          </w:tcPr>
          <w:p w14:paraId="5EF2CE29" w14:textId="77777777" w:rsidR="00B56931" w:rsidRDefault="00B56931" w:rsidP="00344DA4">
            <w:pPr>
              <w:pStyle w:val="TableParagraph"/>
              <w:spacing w:line="188" w:lineRule="exact"/>
              <w:ind w:left="50"/>
              <w:rPr>
                <w:rFonts w:ascii="Courier New"/>
                <w:sz w:val="18"/>
              </w:rPr>
            </w:pPr>
            <w:r>
              <w:rPr>
                <w:rFonts w:ascii="Courier New"/>
                <w:sz w:val="18"/>
              </w:rPr>
              <w:t>$M</w:t>
            </w:r>
          </w:p>
        </w:tc>
        <w:tc>
          <w:tcPr>
            <w:tcW w:w="324" w:type="dxa"/>
          </w:tcPr>
          <w:p w14:paraId="23DBEE70" w14:textId="77777777" w:rsidR="00B56931" w:rsidRDefault="00B56931" w:rsidP="00344DA4">
            <w:pPr>
              <w:pStyle w:val="TableParagraph"/>
              <w:spacing w:line="188" w:lineRule="exact"/>
              <w:ind w:left="54"/>
              <w:rPr>
                <w:rFonts w:ascii="Courier New"/>
                <w:sz w:val="18"/>
              </w:rPr>
            </w:pPr>
            <w:r>
              <w:rPr>
                <w:rFonts w:ascii="Courier New"/>
                <w:sz w:val="18"/>
              </w:rPr>
              <w:t>35</w:t>
            </w:r>
          </w:p>
        </w:tc>
        <w:tc>
          <w:tcPr>
            <w:tcW w:w="882" w:type="dxa"/>
          </w:tcPr>
          <w:p w14:paraId="4756F59C" w14:textId="77777777" w:rsidR="00B56931" w:rsidRDefault="00B56931" w:rsidP="00344DA4">
            <w:pPr>
              <w:pStyle w:val="TableParagraph"/>
              <w:spacing w:line="188" w:lineRule="exact"/>
              <w:ind w:left="54"/>
              <w:rPr>
                <w:rFonts w:ascii="Courier New"/>
                <w:sz w:val="18"/>
              </w:rPr>
            </w:pPr>
            <w:r>
              <w:rPr>
                <w:rFonts w:ascii="Courier New"/>
                <w:sz w:val="18"/>
              </w:rPr>
              <w:t>000035</w:t>
            </w:r>
          </w:p>
        </w:tc>
        <w:tc>
          <w:tcPr>
            <w:tcW w:w="342" w:type="dxa"/>
          </w:tcPr>
          <w:p w14:paraId="6E1940FA" w14:textId="77777777" w:rsidR="00B56931" w:rsidRDefault="00B56931" w:rsidP="00344DA4">
            <w:pPr>
              <w:pStyle w:val="TableParagraph"/>
              <w:spacing w:line="188" w:lineRule="exact"/>
              <w:ind w:right="51"/>
              <w:jc w:val="right"/>
              <w:rPr>
                <w:rFonts w:ascii="Courier New"/>
                <w:sz w:val="18"/>
              </w:rPr>
            </w:pPr>
            <w:r>
              <w:rPr>
                <w:rFonts w:ascii="Courier New"/>
                <w:sz w:val="18"/>
              </w:rPr>
              <w:t>;</w:t>
            </w:r>
          </w:p>
        </w:tc>
        <w:tc>
          <w:tcPr>
            <w:tcW w:w="1508" w:type="dxa"/>
          </w:tcPr>
          <w:p w14:paraId="59DEB8D2" w14:textId="77777777" w:rsidR="00B56931" w:rsidRDefault="00B56931" w:rsidP="00344DA4">
            <w:pPr>
              <w:pStyle w:val="TableParagraph"/>
              <w:spacing w:line="188" w:lineRule="exact"/>
              <w:ind w:left="53"/>
              <w:rPr>
                <w:rFonts w:ascii="Courier New"/>
                <w:sz w:val="18"/>
              </w:rPr>
            </w:pPr>
            <w:r>
              <w:rPr>
                <w:rFonts w:ascii="Courier New"/>
                <w:sz w:val="18"/>
              </w:rPr>
              <w:t>NOP</w:t>
            </w:r>
          </w:p>
        </w:tc>
      </w:tr>
      <w:tr w:rsidR="00B56931" w14:paraId="713D0134" w14:textId="77777777" w:rsidTr="00344DA4">
        <w:trPr>
          <w:trHeight w:val="242"/>
        </w:trPr>
        <w:tc>
          <w:tcPr>
            <w:tcW w:w="320" w:type="dxa"/>
          </w:tcPr>
          <w:p w14:paraId="54E87BD5" w14:textId="77777777" w:rsidR="00B56931" w:rsidRDefault="00B56931" w:rsidP="00344DA4">
            <w:pPr>
              <w:pStyle w:val="TableParagraph"/>
              <w:spacing w:before="35" w:line="187" w:lineRule="exact"/>
              <w:ind w:left="50"/>
              <w:rPr>
                <w:rFonts w:ascii="Courier New"/>
                <w:sz w:val="18"/>
              </w:rPr>
            </w:pPr>
            <w:r>
              <w:rPr>
                <w:rFonts w:ascii="Courier New"/>
                <w:sz w:val="18"/>
              </w:rPr>
              <w:t>$M</w:t>
            </w:r>
          </w:p>
        </w:tc>
        <w:tc>
          <w:tcPr>
            <w:tcW w:w="324" w:type="dxa"/>
          </w:tcPr>
          <w:p w14:paraId="75E36D79" w14:textId="77777777" w:rsidR="00B56931" w:rsidRDefault="00B56931" w:rsidP="00344DA4">
            <w:pPr>
              <w:pStyle w:val="TableParagraph"/>
              <w:spacing w:before="35" w:line="187" w:lineRule="exact"/>
              <w:ind w:left="54"/>
              <w:rPr>
                <w:rFonts w:ascii="Courier New"/>
                <w:sz w:val="18"/>
              </w:rPr>
            </w:pPr>
            <w:r>
              <w:rPr>
                <w:rFonts w:ascii="Courier New"/>
                <w:sz w:val="18"/>
              </w:rPr>
              <w:t>3C</w:t>
            </w:r>
          </w:p>
        </w:tc>
        <w:tc>
          <w:tcPr>
            <w:tcW w:w="882" w:type="dxa"/>
          </w:tcPr>
          <w:p w14:paraId="30EBA5A8" w14:textId="77777777" w:rsidR="00B56931" w:rsidRDefault="00B56931" w:rsidP="00344DA4">
            <w:pPr>
              <w:pStyle w:val="TableParagraph"/>
              <w:spacing w:before="35" w:line="187" w:lineRule="exact"/>
              <w:ind w:left="54"/>
              <w:rPr>
                <w:rFonts w:ascii="Courier New"/>
                <w:sz w:val="18"/>
              </w:rPr>
            </w:pPr>
            <w:r>
              <w:rPr>
                <w:rFonts w:ascii="Courier New"/>
                <w:sz w:val="18"/>
              </w:rPr>
              <w:t>006D5D</w:t>
            </w:r>
          </w:p>
        </w:tc>
        <w:tc>
          <w:tcPr>
            <w:tcW w:w="342" w:type="dxa"/>
          </w:tcPr>
          <w:p w14:paraId="5B3EEAAE" w14:textId="77777777" w:rsidR="00B56931" w:rsidRDefault="00B56931" w:rsidP="00344DA4">
            <w:pPr>
              <w:pStyle w:val="TableParagraph"/>
              <w:spacing w:before="35" w:line="187" w:lineRule="exact"/>
              <w:ind w:right="51"/>
              <w:jc w:val="right"/>
              <w:rPr>
                <w:rFonts w:ascii="Courier New"/>
                <w:sz w:val="18"/>
              </w:rPr>
            </w:pPr>
            <w:r>
              <w:rPr>
                <w:rFonts w:ascii="Courier New"/>
                <w:sz w:val="18"/>
              </w:rPr>
              <w:t>;</w:t>
            </w:r>
          </w:p>
        </w:tc>
        <w:tc>
          <w:tcPr>
            <w:tcW w:w="1508" w:type="dxa"/>
          </w:tcPr>
          <w:p w14:paraId="17BE0E73" w14:textId="77777777" w:rsidR="00B56931" w:rsidRDefault="00B56931" w:rsidP="00344DA4">
            <w:pPr>
              <w:pStyle w:val="TableParagraph"/>
              <w:spacing w:before="5" w:line="217" w:lineRule="exact"/>
              <w:ind w:left="53"/>
              <w:rPr>
                <w:rFonts w:ascii="Courier New" w:eastAsia="Courier New"/>
                <w:sz w:val="18"/>
              </w:rPr>
            </w:pPr>
            <w:r>
              <w:rPr>
                <w:rFonts w:ascii="Courier New" w:eastAsia="Courier New"/>
                <w:spacing w:val="-1"/>
                <w:sz w:val="18"/>
              </w:rPr>
              <w:t>PC-&gt;AR,PC</w:t>
            </w:r>
            <w:r>
              <w:rPr>
                <w:rFonts w:ascii="Courier New" w:eastAsia="Courier New"/>
                <w:spacing w:val="-64"/>
                <w:sz w:val="18"/>
              </w:rPr>
              <w:t xml:space="preserve"> </w:t>
            </w:r>
            <w:r>
              <w:rPr>
                <w:spacing w:val="-23"/>
                <w:sz w:val="18"/>
              </w:rPr>
              <w:t xml:space="preserve">加 </w:t>
            </w:r>
            <w:r>
              <w:rPr>
                <w:rFonts w:ascii="Courier New" w:eastAsia="Courier New"/>
                <w:sz w:val="18"/>
              </w:rPr>
              <w:t>1</w:t>
            </w:r>
          </w:p>
        </w:tc>
      </w:tr>
    </w:tbl>
    <w:p w14:paraId="4C642745" w14:textId="77777777" w:rsidR="00B56931" w:rsidRDefault="00B56931" w:rsidP="00B56931">
      <w:pPr>
        <w:spacing w:before="19"/>
        <w:ind w:left="491"/>
        <w:rPr>
          <w:rFonts w:ascii="Courier New"/>
          <w:sz w:val="18"/>
        </w:rPr>
      </w:pPr>
      <w:r>
        <w:rPr>
          <w:rFonts w:ascii="Courier New"/>
          <w:sz w:val="18"/>
        </w:rPr>
        <w:t>;</w:t>
      </w:r>
      <w:r>
        <w:rPr>
          <w:rFonts w:ascii="Courier New"/>
          <w:spacing w:val="-6"/>
          <w:sz w:val="18"/>
        </w:rPr>
        <w:t xml:space="preserve"> </w:t>
      </w:r>
      <w:r>
        <w:rPr>
          <w:rFonts w:ascii="Courier New"/>
          <w:sz w:val="18"/>
        </w:rPr>
        <w:t>//**</w:t>
      </w:r>
      <w:r>
        <w:rPr>
          <w:rFonts w:ascii="Courier New"/>
          <w:spacing w:val="-5"/>
          <w:sz w:val="18"/>
        </w:rPr>
        <w:t xml:space="preserve"> </w:t>
      </w:r>
      <w:r>
        <w:rPr>
          <w:rFonts w:ascii="Courier New"/>
          <w:sz w:val="18"/>
        </w:rPr>
        <w:t>End</w:t>
      </w:r>
      <w:r>
        <w:rPr>
          <w:rFonts w:ascii="Courier New"/>
          <w:spacing w:val="-5"/>
          <w:sz w:val="18"/>
        </w:rPr>
        <w:t xml:space="preserve"> </w:t>
      </w:r>
      <w:r>
        <w:rPr>
          <w:rFonts w:ascii="Courier New"/>
          <w:sz w:val="18"/>
        </w:rPr>
        <w:t>Of</w:t>
      </w:r>
      <w:r>
        <w:rPr>
          <w:rFonts w:ascii="Courier New"/>
          <w:spacing w:val="-5"/>
          <w:sz w:val="18"/>
        </w:rPr>
        <w:t xml:space="preserve"> </w:t>
      </w:r>
      <w:r>
        <w:rPr>
          <w:rFonts w:ascii="Courier New"/>
          <w:sz w:val="18"/>
        </w:rPr>
        <w:t>MicroController</w:t>
      </w:r>
      <w:r>
        <w:rPr>
          <w:rFonts w:ascii="Courier New"/>
          <w:spacing w:val="-5"/>
          <w:sz w:val="18"/>
        </w:rPr>
        <w:t xml:space="preserve"> </w:t>
      </w:r>
      <w:r>
        <w:rPr>
          <w:rFonts w:ascii="Courier New"/>
          <w:sz w:val="18"/>
        </w:rPr>
        <w:t>Data</w:t>
      </w:r>
      <w:r>
        <w:rPr>
          <w:rFonts w:ascii="Courier New"/>
          <w:spacing w:val="-5"/>
          <w:sz w:val="18"/>
        </w:rPr>
        <w:t xml:space="preserve"> </w:t>
      </w:r>
      <w:r>
        <w:rPr>
          <w:rFonts w:ascii="Courier New"/>
          <w:sz w:val="18"/>
        </w:rPr>
        <w:t>**//</w:t>
      </w:r>
    </w:p>
    <w:p w14:paraId="394353D0" w14:textId="77777777" w:rsidR="00B56931" w:rsidRDefault="00B56931" w:rsidP="00B56931">
      <w:pPr>
        <w:pStyle w:val="BodyText"/>
        <w:spacing w:before="16" w:line="278" w:lineRule="auto"/>
        <w:ind w:left="130" w:right="159" w:firstLine="420"/>
      </w:pPr>
      <w:r>
        <w:rPr>
          <w:spacing w:val="-17"/>
        </w:rPr>
        <w:t>选择联机软件的“【转储】—【装载】”功能，在打开文件对话框中选择上面所保存的文件，</w:t>
      </w:r>
      <w:r>
        <w:rPr>
          <w:spacing w:val="-102"/>
        </w:rPr>
        <w:t xml:space="preserve"> </w:t>
      </w:r>
      <w:r>
        <w:t>软件自动将机器程序和微程序写入指定单元。</w:t>
      </w:r>
    </w:p>
    <w:p w14:paraId="58E5B679" w14:textId="4024ACBE" w:rsidR="000C33F3" w:rsidRDefault="00B56931" w:rsidP="000C33F3">
      <w:pPr>
        <w:pStyle w:val="BodyText"/>
        <w:spacing w:line="278" w:lineRule="auto"/>
        <w:ind w:left="130" w:right="160" w:firstLine="420"/>
      </w:pPr>
      <w:r>
        <w:rPr>
          <w:spacing w:val="-15"/>
        </w:rPr>
        <w:t>选择联机软件的“【转储】—【刷新指令区】”可以读出下位机所有的机器指令和微指令，</w:t>
      </w:r>
      <w:r>
        <w:rPr>
          <w:spacing w:val="1"/>
        </w:rPr>
        <w:t xml:space="preserve"> </w:t>
      </w:r>
      <w:r>
        <w:t>并在指令区显示，对照文件检查微程序和机器程序是否正确，如果不正确，则说明写入操作失败，应重新写入，可以通过联机软件单独修改某个单元的指令，以修改微指令为例，先用鼠标</w:t>
      </w:r>
      <w:r>
        <w:rPr>
          <w:spacing w:val="-3"/>
        </w:rPr>
        <w:t>左键单击指令区的‘微存’</w:t>
      </w:r>
      <w:r>
        <w:rPr>
          <w:rFonts w:ascii="Times New Roman" w:eastAsia="Times New Roman" w:hAnsi="Times New Roman"/>
          <w:spacing w:val="-2"/>
        </w:rPr>
        <w:t>TAB</w:t>
      </w:r>
      <w:r>
        <w:rPr>
          <w:rFonts w:ascii="Times New Roman" w:eastAsia="Times New Roman" w:hAnsi="Times New Roman"/>
          <w:spacing w:val="-11"/>
        </w:rPr>
        <w:t xml:space="preserve"> </w:t>
      </w:r>
      <w:r>
        <w:rPr>
          <w:spacing w:val="-2"/>
        </w:rPr>
        <w:t>按钮，然后再单击需修改单元的数据，此时该单元变为编辑框，</w:t>
      </w:r>
      <w:r>
        <w:rPr>
          <w:spacing w:val="-102"/>
        </w:rPr>
        <w:t xml:space="preserve"> </w:t>
      </w:r>
      <w:r>
        <w:rPr>
          <w:spacing w:val="-19"/>
        </w:rPr>
        <w:t xml:space="preserve">输入 </w:t>
      </w:r>
      <w:r>
        <w:rPr>
          <w:rFonts w:ascii="Times New Roman" w:eastAsia="Times New Roman" w:hAnsi="Times New Roman"/>
        </w:rPr>
        <w:t xml:space="preserve">6 </w:t>
      </w:r>
      <w:r>
        <w:t>位数据并回车，编辑框消失，并以红色显示写入的数据。</w:t>
      </w:r>
    </w:p>
    <w:p w14:paraId="3DA78A6D" w14:textId="77777777" w:rsidR="000C33F3" w:rsidRDefault="000C33F3" w:rsidP="00B56931">
      <w:pPr>
        <w:pStyle w:val="BodyText"/>
        <w:spacing w:line="278" w:lineRule="auto"/>
        <w:ind w:left="130" w:right="160" w:firstLine="420"/>
      </w:pPr>
    </w:p>
    <w:p w14:paraId="5980C2F6" w14:textId="77777777" w:rsidR="000C33F3" w:rsidRDefault="000C33F3" w:rsidP="00B56931">
      <w:pPr>
        <w:pStyle w:val="BodyText"/>
        <w:spacing w:line="278" w:lineRule="auto"/>
        <w:ind w:left="130" w:right="160" w:firstLine="420"/>
      </w:pPr>
    </w:p>
    <w:p w14:paraId="728EF9AE" w14:textId="77777777" w:rsidR="000C33F3" w:rsidRDefault="000C33F3" w:rsidP="00B56931">
      <w:pPr>
        <w:pStyle w:val="BodyText"/>
        <w:spacing w:line="278" w:lineRule="auto"/>
        <w:ind w:left="130" w:right="160" w:firstLine="420"/>
      </w:pPr>
    </w:p>
    <w:p w14:paraId="09687C97" w14:textId="77777777" w:rsidR="000C33F3" w:rsidRDefault="000C33F3" w:rsidP="00B56931">
      <w:pPr>
        <w:pStyle w:val="BodyText"/>
        <w:spacing w:line="278" w:lineRule="auto"/>
        <w:ind w:left="130" w:right="160" w:firstLine="420"/>
        <w:rPr>
          <w:rFonts w:hint="eastAsia"/>
        </w:rPr>
      </w:pPr>
    </w:p>
    <w:p w14:paraId="1AF551D7" w14:textId="77777777" w:rsidR="00B56931" w:rsidRDefault="00B56931" w:rsidP="00B56931">
      <w:pPr>
        <w:pStyle w:val="ListParagraph"/>
        <w:numPr>
          <w:ilvl w:val="3"/>
          <w:numId w:val="61"/>
        </w:numPr>
        <w:tabs>
          <w:tab w:val="left" w:pos="815"/>
        </w:tabs>
        <w:autoSpaceDE w:val="0"/>
        <w:autoSpaceDN w:val="0"/>
        <w:spacing w:line="268" w:lineRule="exact"/>
        <w:ind w:left="814" w:firstLineChars="0" w:hanging="265"/>
        <w:jc w:val="left"/>
      </w:pPr>
      <w:r>
        <w:t>运行程序</w:t>
      </w:r>
    </w:p>
    <w:p w14:paraId="5051713B" w14:textId="77777777" w:rsidR="00B56931" w:rsidRDefault="00B56931" w:rsidP="00B56931">
      <w:pPr>
        <w:pStyle w:val="BodyText"/>
        <w:spacing w:before="42"/>
        <w:ind w:left="550"/>
      </w:pPr>
      <w:r>
        <w:t>方法一：本机运行</w:t>
      </w:r>
    </w:p>
    <w:p w14:paraId="5F71D340" w14:textId="77777777" w:rsidR="00B56931" w:rsidRDefault="00B56931" w:rsidP="00B56931">
      <w:pPr>
        <w:pStyle w:val="BodyText"/>
        <w:spacing w:before="43" w:line="278" w:lineRule="auto"/>
        <w:ind w:left="130" w:right="160" w:firstLine="420"/>
        <w:jc w:val="both"/>
      </w:pPr>
      <w:r>
        <w:rPr>
          <w:spacing w:val="-7"/>
        </w:rPr>
        <w:t xml:space="preserve">将时序与操作台单元的开关 </w:t>
      </w:r>
      <w:r>
        <w:rPr>
          <w:rFonts w:ascii="Times New Roman" w:eastAsia="Times New Roman" w:hAnsi="Times New Roman"/>
          <w:spacing w:val="-2"/>
        </w:rPr>
        <w:t>KK1</w:t>
      </w:r>
      <w:r>
        <w:rPr>
          <w:spacing w:val="-2"/>
        </w:rPr>
        <w:t>、</w:t>
      </w:r>
      <w:r>
        <w:rPr>
          <w:rFonts w:ascii="Times New Roman" w:eastAsia="Times New Roman" w:hAnsi="Times New Roman"/>
          <w:spacing w:val="-2"/>
        </w:rPr>
        <w:t>KK3</w:t>
      </w:r>
      <w:r>
        <w:rPr>
          <w:rFonts w:ascii="Times New Roman" w:eastAsia="Times New Roman" w:hAnsi="Times New Roman"/>
        </w:rPr>
        <w:t xml:space="preserve"> </w:t>
      </w:r>
      <w:r>
        <w:rPr>
          <w:spacing w:val="-7"/>
        </w:rPr>
        <w:t xml:space="preserve">置为‘运行’档，按动 </w:t>
      </w:r>
      <w:r>
        <w:rPr>
          <w:rFonts w:ascii="Times New Roman" w:eastAsia="Times New Roman" w:hAnsi="Times New Roman"/>
          <w:spacing w:val="-2"/>
        </w:rPr>
        <w:t>CON</w:t>
      </w:r>
      <w:r>
        <w:rPr>
          <w:rFonts w:ascii="Times New Roman" w:eastAsia="Times New Roman" w:hAnsi="Times New Roman"/>
          <w:spacing w:val="-1"/>
        </w:rPr>
        <w:t xml:space="preserve"> </w:t>
      </w:r>
      <w:r>
        <w:rPr>
          <w:spacing w:val="-9"/>
        </w:rPr>
        <w:t xml:space="preserve">单元的总清按钮 </w:t>
      </w:r>
      <w:r>
        <w:rPr>
          <w:rFonts w:ascii="Times New Roman" w:eastAsia="Times New Roman" w:hAnsi="Times New Roman"/>
          <w:spacing w:val="-2"/>
        </w:rPr>
        <w:t>CLR</w:t>
      </w:r>
      <w:r>
        <w:rPr>
          <w:spacing w:val="-2"/>
        </w:rPr>
        <w:t>，</w:t>
      </w:r>
      <w:r>
        <w:rPr>
          <w:spacing w:val="-103"/>
        </w:rPr>
        <w:t xml:space="preserve"> </w:t>
      </w:r>
      <w:r>
        <w:rPr>
          <w:spacing w:val="-10"/>
        </w:rPr>
        <w:t xml:space="preserve">将使程序计数器 </w:t>
      </w:r>
      <w:r>
        <w:rPr>
          <w:rFonts w:ascii="Times New Roman" w:eastAsia="Times New Roman" w:hAnsi="Times New Roman"/>
          <w:spacing w:val="-3"/>
        </w:rPr>
        <w:t>PC</w:t>
      </w:r>
      <w:r>
        <w:rPr>
          <w:spacing w:val="-11"/>
        </w:rPr>
        <w:t xml:space="preserve">、地址寄存器 </w:t>
      </w:r>
      <w:r>
        <w:rPr>
          <w:rFonts w:ascii="Times New Roman" w:eastAsia="Times New Roman" w:hAnsi="Times New Roman"/>
          <w:spacing w:val="-3"/>
        </w:rPr>
        <w:t>AR</w:t>
      </w:r>
      <w:r>
        <w:rPr>
          <w:rFonts w:ascii="Times New Roman" w:eastAsia="Times New Roman" w:hAnsi="Times New Roman"/>
        </w:rPr>
        <w:t xml:space="preserve"> </w:t>
      </w:r>
      <w:r>
        <w:rPr>
          <w:spacing w:val="-10"/>
        </w:rPr>
        <w:t xml:space="preserve">和微程序地址为 </w:t>
      </w:r>
      <w:r>
        <w:rPr>
          <w:rFonts w:ascii="Times New Roman" w:eastAsia="Times New Roman" w:hAnsi="Times New Roman"/>
          <w:spacing w:val="-2"/>
        </w:rPr>
        <w:t>00H</w:t>
      </w:r>
      <w:r>
        <w:rPr>
          <w:spacing w:val="-6"/>
        </w:rPr>
        <w:t xml:space="preserve">，程序可以从头开始运行，暂存器 </w:t>
      </w:r>
      <w:r>
        <w:rPr>
          <w:rFonts w:ascii="Times New Roman" w:eastAsia="Times New Roman" w:hAnsi="Times New Roman"/>
          <w:spacing w:val="-2"/>
        </w:rPr>
        <w:t>A</w:t>
      </w:r>
      <w:r>
        <w:rPr>
          <w:spacing w:val="-2"/>
        </w:rPr>
        <w:t>、</w:t>
      </w:r>
      <w:r>
        <w:rPr>
          <w:rFonts w:ascii="Times New Roman" w:eastAsia="Times New Roman" w:hAnsi="Times New Roman"/>
          <w:spacing w:val="-1"/>
        </w:rPr>
        <w:t>B</w:t>
      </w:r>
      <w:r>
        <w:rPr>
          <w:spacing w:val="-9"/>
        </w:rPr>
        <w:t xml:space="preserve">，指令寄存器 </w:t>
      </w:r>
      <w:r>
        <w:rPr>
          <w:rFonts w:ascii="Times New Roman" w:eastAsia="Times New Roman" w:hAnsi="Times New Roman"/>
        </w:rPr>
        <w:t xml:space="preserve">IR </w:t>
      </w:r>
      <w:r>
        <w:rPr>
          <w:spacing w:val="-27"/>
        </w:rPr>
        <w:t xml:space="preserve">和 </w:t>
      </w:r>
      <w:r>
        <w:rPr>
          <w:rFonts w:ascii="Times New Roman" w:eastAsia="Times New Roman" w:hAnsi="Times New Roman"/>
        </w:rPr>
        <w:t xml:space="preserve">OUT </w:t>
      </w:r>
      <w:r>
        <w:t>单元也会被清零。</w:t>
      </w:r>
    </w:p>
    <w:p w14:paraId="2CC230E4" w14:textId="25AA9745" w:rsidR="00B56931" w:rsidRDefault="00B56931" w:rsidP="00B56931">
      <w:pPr>
        <w:pStyle w:val="BodyText"/>
        <w:spacing w:line="278" w:lineRule="auto"/>
        <w:ind w:left="129" w:right="262" w:firstLine="420"/>
        <w:jc w:val="both"/>
      </w:pPr>
      <w:r>
        <w:rPr>
          <w:spacing w:val="-5"/>
        </w:rPr>
        <w:t xml:space="preserve">将时序与操作台单元的开关 </w:t>
      </w:r>
      <w:r>
        <w:rPr>
          <w:rFonts w:ascii="Times New Roman" w:eastAsia="Times New Roman" w:hAnsi="Times New Roman"/>
        </w:rPr>
        <w:t>KK2</w:t>
      </w:r>
      <w:r>
        <w:rPr>
          <w:rFonts w:ascii="Times New Roman" w:eastAsia="Times New Roman" w:hAnsi="Times New Roman"/>
          <w:spacing w:val="10"/>
        </w:rPr>
        <w:t xml:space="preserve"> </w:t>
      </w:r>
      <w:r>
        <w:rPr>
          <w:spacing w:val="-4"/>
        </w:rPr>
        <w:t xml:space="preserve">置为‘单步’档，每按动一次 </w:t>
      </w:r>
      <w:r>
        <w:rPr>
          <w:rFonts w:ascii="Times New Roman" w:eastAsia="Times New Roman" w:hAnsi="Times New Roman"/>
        </w:rPr>
        <w:t>ST</w:t>
      </w:r>
      <w:r>
        <w:rPr>
          <w:rFonts w:ascii="Times New Roman" w:eastAsia="Times New Roman" w:hAnsi="Times New Roman"/>
          <w:spacing w:val="10"/>
        </w:rPr>
        <w:t xml:space="preserve"> </w:t>
      </w:r>
      <w:r>
        <w:t>按钮，即可单步运行一条微指令，对照微程序流程图，观察微地址显示灯是否和流程一致。每运行完一条微指令，观</w:t>
      </w:r>
      <w:r>
        <w:rPr>
          <w:spacing w:val="-14"/>
        </w:rPr>
        <w:t xml:space="preserve">测一次 </w:t>
      </w:r>
      <w:r>
        <w:rPr>
          <w:rFonts w:ascii="Times New Roman" w:eastAsia="Times New Roman" w:hAnsi="Times New Roman"/>
        </w:rPr>
        <w:t>CPU</w:t>
      </w:r>
      <w:r>
        <w:rPr>
          <w:rFonts w:ascii="Times New Roman" w:eastAsia="Times New Roman" w:hAnsi="Times New Roman"/>
          <w:spacing w:val="-1"/>
        </w:rPr>
        <w:t xml:space="preserve"> </w:t>
      </w:r>
      <w:r>
        <w:t>内总线和地址总线，对照数据通路图，分析总线上的数据是否正确。</w:t>
      </w:r>
      <w:r w:rsidR="000C33F3">
        <w:rPr>
          <w:rFonts w:hint="eastAsia"/>
        </w:rPr>
        <w:t>如图一所示：</w:t>
      </w:r>
    </w:p>
    <w:p w14:paraId="5C2CE819" w14:textId="46D320DC" w:rsidR="000C33F3" w:rsidRDefault="000C33F3" w:rsidP="00B56931">
      <w:pPr>
        <w:pStyle w:val="BodyText"/>
        <w:spacing w:line="278" w:lineRule="auto"/>
        <w:ind w:left="129" w:right="262" w:firstLine="420"/>
        <w:jc w:val="both"/>
      </w:pPr>
      <w:r w:rsidRPr="000C33F3">
        <w:rPr>
          <w:noProof/>
        </w:rPr>
        <w:lastRenderedPageBreak/>
        <w:drawing>
          <wp:inline distT="0" distB="0" distL="0" distR="0" wp14:anchorId="51ED02B5" wp14:editId="12ABAC0B">
            <wp:extent cx="5274310" cy="4521200"/>
            <wp:effectExtent l="0" t="0" r="2540" b="0"/>
            <wp:docPr id="152314519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4521200"/>
                    </a:xfrm>
                    <a:prstGeom prst="rect">
                      <a:avLst/>
                    </a:prstGeom>
                    <a:noFill/>
                    <a:ln>
                      <a:noFill/>
                    </a:ln>
                  </pic:spPr>
                </pic:pic>
              </a:graphicData>
            </a:graphic>
          </wp:inline>
        </w:drawing>
      </w:r>
    </w:p>
    <w:p w14:paraId="0C78EAE3" w14:textId="731B696E" w:rsidR="000C33F3" w:rsidRDefault="000C33F3" w:rsidP="000C33F3">
      <w:pPr>
        <w:pStyle w:val="BodyText"/>
        <w:spacing w:line="278" w:lineRule="auto"/>
        <w:ind w:left="129" w:right="262" w:firstLine="420"/>
        <w:jc w:val="center"/>
        <w:rPr>
          <w:rFonts w:eastAsiaTheme="minorEastAsia"/>
          <w:b/>
          <w:sz w:val="18"/>
        </w:rPr>
      </w:pPr>
      <w:r w:rsidRPr="000C33F3">
        <w:rPr>
          <w:rFonts w:eastAsiaTheme="minorEastAsia" w:hint="eastAsia"/>
          <w:b/>
          <w:sz w:val="18"/>
        </w:rPr>
        <w:t>图一</w:t>
      </w:r>
    </w:p>
    <w:p w14:paraId="0884074E" w14:textId="77777777" w:rsidR="00B671FA" w:rsidRDefault="00B671FA" w:rsidP="000C33F3">
      <w:pPr>
        <w:pStyle w:val="BodyText"/>
        <w:spacing w:line="278" w:lineRule="auto"/>
        <w:ind w:left="129" w:right="262" w:firstLine="420"/>
        <w:jc w:val="center"/>
        <w:rPr>
          <w:rFonts w:eastAsiaTheme="minorEastAsia"/>
          <w:b/>
          <w:sz w:val="18"/>
        </w:rPr>
      </w:pPr>
    </w:p>
    <w:p w14:paraId="748887FB" w14:textId="77777777" w:rsidR="00B671FA" w:rsidRPr="000C33F3" w:rsidRDefault="00B671FA" w:rsidP="000C33F3">
      <w:pPr>
        <w:pStyle w:val="BodyText"/>
        <w:spacing w:line="278" w:lineRule="auto"/>
        <w:ind w:left="129" w:right="262" w:firstLine="420"/>
        <w:jc w:val="center"/>
        <w:rPr>
          <w:rFonts w:eastAsiaTheme="minorEastAsia" w:hint="eastAsia"/>
          <w:b/>
          <w:sz w:val="18"/>
        </w:rPr>
      </w:pPr>
    </w:p>
    <w:p w14:paraId="30DA7139" w14:textId="366E696A" w:rsidR="00B56931" w:rsidRDefault="00B56931" w:rsidP="00B56931">
      <w:pPr>
        <w:pStyle w:val="BodyText"/>
        <w:spacing w:line="278" w:lineRule="auto"/>
        <w:ind w:left="129" w:right="267" w:firstLine="420"/>
        <w:jc w:val="both"/>
      </w:pPr>
      <w:r>
        <w:rPr>
          <w:spacing w:val="-8"/>
        </w:rPr>
        <w:t xml:space="preserve">当模型机执行完 </w:t>
      </w:r>
      <w:r>
        <w:rPr>
          <w:rFonts w:ascii="Times New Roman" w:eastAsia="Times New Roman"/>
          <w:spacing w:val="-1"/>
        </w:rPr>
        <w:t xml:space="preserve">JMP </w:t>
      </w:r>
      <w:r>
        <w:rPr>
          <w:spacing w:val="-17"/>
        </w:rPr>
        <w:t xml:space="preserve">指令后，检查 </w:t>
      </w:r>
      <w:r>
        <w:rPr>
          <w:rFonts w:ascii="Times New Roman" w:eastAsia="Times New Roman"/>
        </w:rPr>
        <w:t xml:space="preserve">OUT </w:t>
      </w:r>
      <w:r>
        <w:rPr>
          <w:spacing w:val="-6"/>
        </w:rPr>
        <w:t xml:space="preserve">单元显示的数是否为 </w:t>
      </w:r>
      <w:r>
        <w:rPr>
          <w:rFonts w:ascii="Times New Roman" w:eastAsia="Times New Roman"/>
        </w:rPr>
        <w:t>IN</w:t>
      </w:r>
      <w:r>
        <w:rPr>
          <w:rFonts w:ascii="Times New Roman" w:eastAsia="Times New Roman"/>
          <w:spacing w:val="-1"/>
        </w:rPr>
        <w:t xml:space="preserve"> </w:t>
      </w:r>
      <w:r>
        <w:rPr>
          <w:spacing w:val="-11"/>
        </w:rPr>
        <w:t xml:space="preserve">单元值的 </w:t>
      </w:r>
      <w:r>
        <w:rPr>
          <w:rFonts w:ascii="Times New Roman" w:eastAsia="Times New Roman"/>
        </w:rPr>
        <w:t xml:space="preserve">2 </w:t>
      </w:r>
      <w:r>
        <w:rPr>
          <w:spacing w:val="-22"/>
        </w:rPr>
        <w:t xml:space="preserve">倍，按下 </w:t>
      </w:r>
      <w:r>
        <w:rPr>
          <w:rFonts w:ascii="Times New Roman" w:eastAsia="Times New Roman"/>
        </w:rPr>
        <w:t>CON</w:t>
      </w:r>
      <w:r>
        <w:rPr>
          <w:rFonts w:ascii="Times New Roman" w:eastAsia="Times New Roman"/>
          <w:spacing w:val="-50"/>
        </w:rPr>
        <w:t xml:space="preserve"> </w:t>
      </w:r>
      <w:r>
        <w:rPr>
          <w:spacing w:val="-8"/>
        </w:rPr>
        <w:t xml:space="preserve">单元的总清按钮 </w:t>
      </w:r>
      <w:r>
        <w:rPr>
          <w:rFonts w:ascii="Times New Roman" w:eastAsia="Times New Roman"/>
        </w:rPr>
        <w:t>CLR</w:t>
      </w:r>
      <w:r>
        <w:rPr>
          <w:spacing w:val="-14"/>
        </w:rPr>
        <w:t xml:space="preserve">，改变 </w:t>
      </w:r>
      <w:r>
        <w:rPr>
          <w:rFonts w:ascii="Times New Roman" w:eastAsia="Times New Roman"/>
        </w:rPr>
        <w:t>IN</w:t>
      </w:r>
      <w:r>
        <w:rPr>
          <w:rFonts w:ascii="Times New Roman" w:eastAsia="Times New Roman"/>
          <w:spacing w:val="-1"/>
        </w:rPr>
        <w:t xml:space="preserve"> </w:t>
      </w:r>
      <w:r>
        <w:rPr>
          <w:spacing w:val="-4"/>
        </w:rPr>
        <w:t xml:space="preserve">单元的值，再次执行机器程序，从 </w:t>
      </w:r>
      <w:r>
        <w:rPr>
          <w:rFonts w:ascii="Times New Roman" w:eastAsia="Times New Roman"/>
        </w:rPr>
        <w:t xml:space="preserve">OUT </w:t>
      </w:r>
      <w:r>
        <w:t>单元显示的数判别程序执行是否正确。</w:t>
      </w:r>
    </w:p>
    <w:p w14:paraId="019BA74F" w14:textId="77777777" w:rsidR="00B671FA" w:rsidRDefault="00B671FA" w:rsidP="00B56931">
      <w:pPr>
        <w:pStyle w:val="BodyText"/>
        <w:spacing w:line="278" w:lineRule="auto"/>
        <w:ind w:left="129" w:right="267" w:firstLine="420"/>
        <w:jc w:val="both"/>
      </w:pPr>
    </w:p>
    <w:p w14:paraId="5BF2886D" w14:textId="2D60FE7A" w:rsidR="00B671FA" w:rsidRDefault="00B671FA" w:rsidP="00B56931">
      <w:pPr>
        <w:pStyle w:val="BodyText"/>
        <w:spacing w:line="278" w:lineRule="auto"/>
        <w:ind w:left="129" w:right="267" w:firstLine="420"/>
        <w:jc w:val="both"/>
      </w:pPr>
      <w:r w:rsidRPr="00B671FA">
        <w:rPr>
          <w:noProof/>
        </w:rPr>
        <w:lastRenderedPageBreak/>
        <w:drawing>
          <wp:inline distT="0" distB="0" distL="0" distR="0" wp14:anchorId="7B54F39D" wp14:editId="39C90B58">
            <wp:extent cx="5274310" cy="4522470"/>
            <wp:effectExtent l="0" t="0" r="2540" b="0"/>
            <wp:docPr id="179082644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4522470"/>
                    </a:xfrm>
                    <a:prstGeom prst="rect">
                      <a:avLst/>
                    </a:prstGeom>
                    <a:noFill/>
                    <a:ln>
                      <a:noFill/>
                    </a:ln>
                  </pic:spPr>
                </pic:pic>
              </a:graphicData>
            </a:graphic>
          </wp:inline>
        </w:drawing>
      </w:r>
    </w:p>
    <w:p w14:paraId="23539832" w14:textId="069221D5" w:rsidR="00B671FA" w:rsidRPr="00B671FA" w:rsidRDefault="00B671FA" w:rsidP="00B671FA">
      <w:pPr>
        <w:pStyle w:val="BodyText"/>
        <w:spacing w:line="278" w:lineRule="auto"/>
        <w:ind w:left="129" w:right="262" w:firstLine="420"/>
        <w:jc w:val="center"/>
        <w:rPr>
          <w:rFonts w:eastAsiaTheme="minorEastAsia" w:hint="eastAsia"/>
          <w:b/>
          <w:sz w:val="18"/>
        </w:rPr>
      </w:pPr>
      <w:r w:rsidRPr="00B671FA">
        <w:rPr>
          <w:rFonts w:eastAsiaTheme="minorEastAsia" w:hint="eastAsia"/>
          <w:b/>
          <w:sz w:val="18"/>
        </w:rPr>
        <w:t>图二</w:t>
      </w:r>
    </w:p>
    <w:p w14:paraId="47365BBE" w14:textId="77777777" w:rsidR="00B56931" w:rsidRDefault="00B56931" w:rsidP="00B56931">
      <w:pPr>
        <w:pStyle w:val="BodyText"/>
        <w:ind w:left="549"/>
      </w:pPr>
      <w:r>
        <w:t>方法二：联机运行</w:t>
      </w:r>
    </w:p>
    <w:p w14:paraId="0B6A5F2B" w14:textId="77777777" w:rsidR="00B56931" w:rsidRDefault="00B56931" w:rsidP="00B56931">
      <w:pPr>
        <w:pStyle w:val="BodyText"/>
        <w:spacing w:before="43" w:line="278" w:lineRule="auto"/>
        <w:ind w:left="129" w:right="265" w:firstLine="420"/>
        <w:jc w:val="both"/>
      </w:pPr>
      <w:r>
        <w:rPr>
          <w:spacing w:val="-4"/>
        </w:rPr>
        <w:t xml:space="preserve">将时序与操作台单元的开关 </w:t>
      </w:r>
      <w:r>
        <w:rPr>
          <w:rFonts w:ascii="Times New Roman" w:eastAsia="Times New Roman" w:hAnsi="Times New Roman"/>
          <w:spacing w:val="-1"/>
        </w:rPr>
        <w:t>KK1</w:t>
      </w:r>
      <w:r>
        <w:rPr>
          <w:rFonts w:ascii="Times New Roman" w:eastAsia="Times New Roman" w:hAnsi="Times New Roman"/>
          <w:spacing w:val="23"/>
        </w:rPr>
        <w:t xml:space="preserve"> </w:t>
      </w:r>
      <w:r>
        <w:rPr>
          <w:spacing w:val="-16"/>
        </w:rPr>
        <w:t xml:space="preserve">和 </w:t>
      </w:r>
      <w:r>
        <w:rPr>
          <w:rFonts w:ascii="Times New Roman" w:eastAsia="Times New Roman" w:hAnsi="Times New Roman"/>
        </w:rPr>
        <w:t>KK3</w:t>
      </w:r>
      <w:r>
        <w:rPr>
          <w:rFonts w:ascii="Times New Roman" w:eastAsia="Times New Roman" w:hAnsi="Times New Roman"/>
          <w:spacing w:val="22"/>
        </w:rPr>
        <w:t xml:space="preserve"> </w:t>
      </w:r>
      <w:r>
        <w:t>置为‘运行’档，进入软件界面，选择菜单命令</w:t>
      </w:r>
      <w:r>
        <w:rPr>
          <w:spacing w:val="-20"/>
        </w:rPr>
        <w:t>“【实验】—【简单模型机】”，打开简单模型机数据通路图。</w:t>
      </w:r>
    </w:p>
    <w:p w14:paraId="0AD1B19E" w14:textId="3191FCBD" w:rsidR="00B56931" w:rsidRDefault="00B56931" w:rsidP="00B56931">
      <w:pPr>
        <w:pStyle w:val="BodyText"/>
        <w:spacing w:line="278" w:lineRule="auto"/>
        <w:ind w:left="130" w:right="265" w:firstLine="420"/>
        <w:jc w:val="both"/>
      </w:pPr>
      <w:r>
        <w:rPr>
          <w:spacing w:val="-18"/>
        </w:rPr>
        <w:t xml:space="preserve">按动 </w:t>
      </w:r>
      <w:r>
        <w:rPr>
          <w:rFonts w:ascii="Times New Roman" w:eastAsia="Times New Roman"/>
          <w:spacing w:val="-1"/>
        </w:rPr>
        <w:t xml:space="preserve">CON </w:t>
      </w:r>
      <w:r>
        <w:rPr>
          <w:spacing w:val="-7"/>
        </w:rPr>
        <w:t xml:space="preserve">单元的总清按钮 </w:t>
      </w:r>
      <w:r>
        <w:rPr>
          <w:rFonts w:ascii="Times New Roman" w:eastAsia="Times New Roman"/>
          <w:spacing w:val="-9"/>
        </w:rPr>
        <w:t>CLR</w:t>
      </w:r>
      <w:r>
        <w:rPr>
          <w:spacing w:val="-9"/>
        </w:rPr>
        <w:t>，然后通过软件运行程序，选择相应的功能命令，即可联机</w:t>
      </w:r>
      <w:r>
        <w:rPr>
          <w:spacing w:val="-4"/>
        </w:rPr>
        <w:t xml:space="preserve">运行、监控、调试程序，当模型机执行完 </w:t>
      </w:r>
      <w:r>
        <w:rPr>
          <w:rFonts w:ascii="Times New Roman" w:eastAsia="Times New Roman"/>
          <w:spacing w:val="-1"/>
        </w:rPr>
        <w:t>JMP</w:t>
      </w:r>
      <w:r>
        <w:rPr>
          <w:rFonts w:ascii="Times New Roman" w:eastAsia="Times New Roman"/>
          <w:spacing w:val="-2"/>
        </w:rPr>
        <w:t xml:space="preserve"> </w:t>
      </w:r>
      <w:r>
        <w:rPr>
          <w:spacing w:val="-9"/>
        </w:rPr>
        <w:t xml:space="preserve">指令后，检查 </w:t>
      </w:r>
      <w:r>
        <w:rPr>
          <w:rFonts w:ascii="Times New Roman" w:eastAsia="Times New Roman"/>
          <w:spacing w:val="-1"/>
        </w:rPr>
        <w:t>OUT</w:t>
      </w:r>
      <w:r>
        <w:rPr>
          <w:rFonts w:ascii="Times New Roman" w:eastAsia="Times New Roman"/>
        </w:rPr>
        <w:t xml:space="preserve"> </w:t>
      </w:r>
      <w:r>
        <w:rPr>
          <w:spacing w:val="-7"/>
        </w:rPr>
        <w:t xml:space="preserve">单元显示的数是否为 </w:t>
      </w:r>
      <w:r>
        <w:rPr>
          <w:rFonts w:ascii="Times New Roman" w:eastAsia="Times New Roman"/>
        </w:rPr>
        <w:t>IN</w:t>
      </w:r>
      <w:r>
        <w:rPr>
          <w:rFonts w:ascii="Times New Roman" w:eastAsia="Times New Roman"/>
          <w:spacing w:val="-1"/>
        </w:rPr>
        <w:t xml:space="preserve"> </w:t>
      </w:r>
      <w:r>
        <w:t>单元</w:t>
      </w:r>
      <w:r>
        <w:rPr>
          <w:spacing w:val="-9"/>
        </w:rPr>
        <w:t xml:space="preserve">值的 </w:t>
      </w:r>
      <w:r>
        <w:rPr>
          <w:rFonts w:ascii="Times New Roman" w:eastAsia="Times New Roman"/>
          <w:spacing w:val="-1"/>
        </w:rPr>
        <w:t>2</w:t>
      </w:r>
      <w:r>
        <w:rPr>
          <w:rFonts w:ascii="Times New Roman" w:eastAsia="Times New Roman"/>
          <w:spacing w:val="27"/>
        </w:rPr>
        <w:t xml:space="preserve"> </w:t>
      </w:r>
      <w:r>
        <w:rPr>
          <w:spacing w:val="-1"/>
        </w:rPr>
        <w:t>倍。在数据通路图和微程序流中观测指令的执行过程，并观测软件中地址总线、数据总</w:t>
      </w:r>
      <w:r>
        <w:t>线以及微指令显示和下位机是否一致。</w:t>
      </w:r>
      <w:r w:rsidR="006527DE">
        <w:rPr>
          <w:rFonts w:hint="eastAsia"/>
        </w:rPr>
        <w:t>结果如图二</w:t>
      </w:r>
      <w:r w:rsidR="006527DE">
        <w:rPr>
          <w:rFonts w:hint="eastAsia"/>
        </w:rPr>
        <w:t>到图十三</w:t>
      </w:r>
      <w:r w:rsidR="006527DE">
        <w:rPr>
          <w:rFonts w:hint="eastAsia"/>
        </w:rPr>
        <w:t>所示：</w:t>
      </w:r>
    </w:p>
    <w:p w14:paraId="1450DF5D" w14:textId="77777777" w:rsidR="005C6626" w:rsidRDefault="005C6626" w:rsidP="00817ED4">
      <w:pPr>
        <w:pStyle w:val="BodyText"/>
        <w:spacing w:line="278" w:lineRule="auto"/>
        <w:ind w:left="185" w:right="209" w:hanging="1"/>
      </w:pPr>
    </w:p>
    <w:p w14:paraId="0DDA02D2" w14:textId="46A9003F" w:rsidR="0087336D" w:rsidRDefault="00B671FA" w:rsidP="00E1795C">
      <w:r w:rsidRPr="00B671FA">
        <w:rPr>
          <w:noProof/>
        </w:rPr>
        <w:lastRenderedPageBreak/>
        <w:drawing>
          <wp:inline distT="0" distB="0" distL="0" distR="0" wp14:anchorId="3C092EA1" wp14:editId="6BA444BE">
            <wp:extent cx="4743324" cy="4067175"/>
            <wp:effectExtent l="0" t="0" r="635" b="0"/>
            <wp:docPr id="229325459"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44988" cy="4068602"/>
                    </a:xfrm>
                    <a:prstGeom prst="rect">
                      <a:avLst/>
                    </a:prstGeom>
                    <a:noFill/>
                    <a:ln>
                      <a:noFill/>
                    </a:ln>
                  </pic:spPr>
                </pic:pic>
              </a:graphicData>
            </a:graphic>
          </wp:inline>
        </w:drawing>
      </w:r>
    </w:p>
    <w:p w14:paraId="30DE26E6" w14:textId="4ACB19A4" w:rsidR="00B671FA" w:rsidRPr="006527DE" w:rsidRDefault="00B671FA" w:rsidP="006527DE">
      <w:pPr>
        <w:pStyle w:val="BodyText"/>
        <w:spacing w:line="278" w:lineRule="auto"/>
        <w:ind w:left="129" w:right="262" w:firstLine="420"/>
        <w:jc w:val="center"/>
        <w:rPr>
          <w:rFonts w:eastAsiaTheme="minorEastAsia"/>
          <w:b/>
          <w:sz w:val="18"/>
        </w:rPr>
      </w:pPr>
      <w:r w:rsidRPr="006527DE">
        <w:rPr>
          <w:rFonts w:eastAsiaTheme="minorEastAsia" w:hint="eastAsia"/>
          <w:b/>
          <w:sz w:val="18"/>
        </w:rPr>
        <w:t>图三</w:t>
      </w:r>
    </w:p>
    <w:p w14:paraId="59504336" w14:textId="4D96EF33" w:rsidR="00B671FA" w:rsidRDefault="006527DE" w:rsidP="00E1795C">
      <w:r w:rsidRPr="006527DE">
        <w:rPr>
          <w:noProof/>
        </w:rPr>
        <w:drawing>
          <wp:inline distT="0" distB="0" distL="0" distR="0" wp14:anchorId="234A9655" wp14:editId="76EC8B2D">
            <wp:extent cx="4743989" cy="4067175"/>
            <wp:effectExtent l="0" t="0" r="0" b="0"/>
            <wp:docPr id="204915468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48855" cy="4071346"/>
                    </a:xfrm>
                    <a:prstGeom prst="rect">
                      <a:avLst/>
                    </a:prstGeom>
                    <a:noFill/>
                    <a:ln>
                      <a:noFill/>
                    </a:ln>
                  </pic:spPr>
                </pic:pic>
              </a:graphicData>
            </a:graphic>
          </wp:inline>
        </w:drawing>
      </w:r>
    </w:p>
    <w:p w14:paraId="73DA90B3" w14:textId="0421B51D" w:rsidR="006527DE" w:rsidRPr="006527DE" w:rsidRDefault="006527DE" w:rsidP="006527DE">
      <w:pPr>
        <w:pStyle w:val="BodyText"/>
        <w:spacing w:line="278" w:lineRule="auto"/>
        <w:ind w:left="129" w:right="262" w:firstLine="420"/>
        <w:jc w:val="center"/>
        <w:rPr>
          <w:rFonts w:eastAsiaTheme="minorEastAsia"/>
          <w:b/>
          <w:sz w:val="18"/>
        </w:rPr>
      </w:pPr>
      <w:r w:rsidRPr="006527DE">
        <w:rPr>
          <w:rFonts w:eastAsiaTheme="minorEastAsia" w:hint="eastAsia"/>
          <w:b/>
          <w:sz w:val="18"/>
        </w:rPr>
        <w:t>图四</w:t>
      </w:r>
    </w:p>
    <w:p w14:paraId="6F655ADC" w14:textId="478CA0C4" w:rsidR="00B671FA" w:rsidRDefault="006527DE" w:rsidP="00E1795C">
      <w:r w:rsidRPr="006527DE">
        <w:rPr>
          <w:noProof/>
        </w:rPr>
        <w:lastRenderedPageBreak/>
        <w:drawing>
          <wp:inline distT="0" distB="0" distL="0" distR="0" wp14:anchorId="37C55F53" wp14:editId="4439C2A2">
            <wp:extent cx="4463732" cy="3829050"/>
            <wp:effectExtent l="0" t="0" r="0" b="0"/>
            <wp:docPr id="908231891"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6229" cy="3831192"/>
                    </a:xfrm>
                    <a:prstGeom prst="rect">
                      <a:avLst/>
                    </a:prstGeom>
                    <a:noFill/>
                    <a:ln>
                      <a:noFill/>
                    </a:ln>
                  </pic:spPr>
                </pic:pic>
              </a:graphicData>
            </a:graphic>
          </wp:inline>
        </w:drawing>
      </w:r>
    </w:p>
    <w:p w14:paraId="09948819" w14:textId="388EE92E" w:rsidR="006527DE" w:rsidRPr="006527DE" w:rsidRDefault="006527DE" w:rsidP="006527DE">
      <w:pPr>
        <w:pStyle w:val="BodyText"/>
        <w:spacing w:line="278" w:lineRule="auto"/>
        <w:ind w:left="129" w:right="262" w:firstLine="420"/>
        <w:jc w:val="center"/>
        <w:rPr>
          <w:rFonts w:eastAsiaTheme="minorEastAsia" w:hint="eastAsia"/>
          <w:b/>
          <w:sz w:val="18"/>
        </w:rPr>
      </w:pPr>
      <w:r w:rsidRPr="006527DE">
        <w:rPr>
          <w:rFonts w:eastAsiaTheme="minorEastAsia" w:hint="eastAsia"/>
          <w:b/>
          <w:sz w:val="18"/>
        </w:rPr>
        <w:t>图</w:t>
      </w:r>
      <w:r>
        <w:rPr>
          <w:rFonts w:eastAsiaTheme="minorEastAsia" w:hint="eastAsia"/>
          <w:b/>
          <w:sz w:val="18"/>
        </w:rPr>
        <w:t>五</w:t>
      </w:r>
    </w:p>
    <w:p w14:paraId="0A6A64BC" w14:textId="670F43C1" w:rsidR="006527DE" w:rsidRDefault="006527DE" w:rsidP="00E1795C">
      <w:r w:rsidRPr="006527DE">
        <w:rPr>
          <w:noProof/>
        </w:rPr>
        <w:drawing>
          <wp:inline distT="0" distB="0" distL="0" distR="0" wp14:anchorId="1540C1F4" wp14:editId="224ECDCC">
            <wp:extent cx="5007819" cy="4295775"/>
            <wp:effectExtent l="0" t="0" r="2540" b="0"/>
            <wp:docPr id="2720707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8890" cy="4296694"/>
                    </a:xfrm>
                    <a:prstGeom prst="rect">
                      <a:avLst/>
                    </a:prstGeom>
                    <a:noFill/>
                    <a:ln>
                      <a:noFill/>
                    </a:ln>
                  </pic:spPr>
                </pic:pic>
              </a:graphicData>
            </a:graphic>
          </wp:inline>
        </w:drawing>
      </w:r>
    </w:p>
    <w:p w14:paraId="2123653E" w14:textId="4CC339FF" w:rsidR="006527DE" w:rsidRPr="006527DE" w:rsidRDefault="006527DE" w:rsidP="006527DE">
      <w:pPr>
        <w:pStyle w:val="BodyText"/>
        <w:spacing w:line="278" w:lineRule="auto"/>
        <w:ind w:left="129" w:right="262" w:firstLine="420"/>
        <w:jc w:val="center"/>
        <w:rPr>
          <w:rFonts w:eastAsiaTheme="minorEastAsia" w:hint="eastAsia"/>
          <w:b/>
          <w:sz w:val="18"/>
        </w:rPr>
      </w:pPr>
      <w:r w:rsidRPr="006527DE">
        <w:rPr>
          <w:rFonts w:eastAsiaTheme="minorEastAsia" w:hint="eastAsia"/>
          <w:b/>
          <w:sz w:val="18"/>
        </w:rPr>
        <w:t>图</w:t>
      </w:r>
      <w:r>
        <w:rPr>
          <w:rFonts w:eastAsiaTheme="minorEastAsia" w:hint="eastAsia"/>
          <w:b/>
          <w:sz w:val="18"/>
        </w:rPr>
        <w:t>六</w:t>
      </w:r>
    </w:p>
    <w:p w14:paraId="03B6F23C" w14:textId="1C45714D" w:rsidR="006527DE" w:rsidRDefault="006527DE" w:rsidP="00E1795C">
      <w:r w:rsidRPr="006527DE">
        <w:rPr>
          <w:noProof/>
        </w:rPr>
        <w:lastRenderedPageBreak/>
        <w:drawing>
          <wp:inline distT="0" distB="0" distL="0" distR="0" wp14:anchorId="3869DED8" wp14:editId="4AE084AD">
            <wp:extent cx="4464985" cy="3829050"/>
            <wp:effectExtent l="0" t="0" r="0" b="0"/>
            <wp:docPr id="119855260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66532" cy="3830377"/>
                    </a:xfrm>
                    <a:prstGeom prst="rect">
                      <a:avLst/>
                    </a:prstGeom>
                    <a:noFill/>
                    <a:ln>
                      <a:noFill/>
                    </a:ln>
                  </pic:spPr>
                </pic:pic>
              </a:graphicData>
            </a:graphic>
          </wp:inline>
        </w:drawing>
      </w:r>
    </w:p>
    <w:p w14:paraId="7E54A2E6" w14:textId="1CDE99C2" w:rsidR="006527DE" w:rsidRPr="006527DE" w:rsidRDefault="006527DE" w:rsidP="006527DE">
      <w:pPr>
        <w:pStyle w:val="BodyText"/>
        <w:spacing w:line="278" w:lineRule="auto"/>
        <w:ind w:left="129" w:right="262" w:firstLine="420"/>
        <w:jc w:val="center"/>
        <w:rPr>
          <w:rFonts w:eastAsiaTheme="minorEastAsia"/>
          <w:b/>
          <w:sz w:val="18"/>
        </w:rPr>
      </w:pPr>
      <w:r w:rsidRPr="006527DE">
        <w:rPr>
          <w:rFonts w:eastAsiaTheme="minorEastAsia" w:hint="eastAsia"/>
          <w:b/>
          <w:sz w:val="18"/>
        </w:rPr>
        <w:t>图</w:t>
      </w:r>
      <w:r>
        <w:rPr>
          <w:rFonts w:eastAsiaTheme="minorEastAsia" w:hint="eastAsia"/>
          <w:b/>
          <w:sz w:val="18"/>
        </w:rPr>
        <w:t>七</w:t>
      </w:r>
    </w:p>
    <w:p w14:paraId="329BEC5F" w14:textId="7ACFE143" w:rsidR="006527DE" w:rsidRDefault="006527DE" w:rsidP="00E1795C">
      <w:pPr>
        <w:rPr>
          <w:rFonts w:hint="eastAsia"/>
        </w:rPr>
      </w:pPr>
      <w:r w:rsidRPr="006527DE">
        <w:rPr>
          <w:noProof/>
        </w:rPr>
        <w:drawing>
          <wp:inline distT="0" distB="0" distL="0" distR="0" wp14:anchorId="5993C962" wp14:editId="07C5D09B">
            <wp:extent cx="4576054" cy="3924300"/>
            <wp:effectExtent l="0" t="0" r="0" b="0"/>
            <wp:docPr id="798833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79351" cy="3927128"/>
                    </a:xfrm>
                    <a:prstGeom prst="rect">
                      <a:avLst/>
                    </a:prstGeom>
                    <a:noFill/>
                    <a:ln>
                      <a:noFill/>
                    </a:ln>
                  </pic:spPr>
                </pic:pic>
              </a:graphicData>
            </a:graphic>
          </wp:inline>
        </w:drawing>
      </w:r>
    </w:p>
    <w:p w14:paraId="15F223CA" w14:textId="7C1FB07B" w:rsidR="00E1795C" w:rsidRPr="006527DE" w:rsidRDefault="006527DE" w:rsidP="006527DE">
      <w:pPr>
        <w:pStyle w:val="BodyText"/>
        <w:spacing w:line="278" w:lineRule="auto"/>
        <w:ind w:left="129" w:right="262" w:firstLine="420"/>
        <w:jc w:val="center"/>
        <w:rPr>
          <w:rFonts w:eastAsiaTheme="minorEastAsia" w:hint="eastAsia"/>
          <w:b/>
          <w:sz w:val="18"/>
        </w:rPr>
      </w:pPr>
      <w:r w:rsidRPr="006527DE">
        <w:rPr>
          <w:rFonts w:eastAsiaTheme="minorEastAsia" w:hint="eastAsia"/>
          <w:b/>
          <w:sz w:val="18"/>
        </w:rPr>
        <w:t>图</w:t>
      </w:r>
      <w:r>
        <w:rPr>
          <w:rFonts w:eastAsiaTheme="minorEastAsia" w:hint="eastAsia"/>
          <w:b/>
          <w:sz w:val="18"/>
        </w:rPr>
        <w:t>八</w:t>
      </w:r>
    </w:p>
    <w:p w14:paraId="72346499" w14:textId="0137B981" w:rsidR="006527DE" w:rsidRDefault="006527DE" w:rsidP="00E1795C">
      <w:r w:rsidRPr="006527DE">
        <w:rPr>
          <w:noProof/>
        </w:rPr>
        <w:lastRenderedPageBreak/>
        <w:drawing>
          <wp:inline distT="0" distB="0" distL="0" distR="0" wp14:anchorId="2B927B05" wp14:editId="705BAB41">
            <wp:extent cx="4542734" cy="3895725"/>
            <wp:effectExtent l="0" t="0" r="0" b="0"/>
            <wp:docPr id="49563530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45016" cy="3897682"/>
                    </a:xfrm>
                    <a:prstGeom prst="rect">
                      <a:avLst/>
                    </a:prstGeom>
                    <a:noFill/>
                    <a:ln>
                      <a:noFill/>
                    </a:ln>
                  </pic:spPr>
                </pic:pic>
              </a:graphicData>
            </a:graphic>
          </wp:inline>
        </w:drawing>
      </w:r>
    </w:p>
    <w:p w14:paraId="65FC2C7C" w14:textId="5EE2EB1E" w:rsidR="006527DE" w:rsidRPr="006527DE" w:rsidRDefault="006527DE" w:rsidP="006527DE">
      <w:pPr>
        <w:pStyle w:val="BodyText"/>
        <w:spacing w:line="278" w:lineRule="auto"/>
        <w:ind w:left="129" w:right="262" w:firstLine="420"/>
        <w:jc w:val="center"/>
        <w:rPr>
          <w:rFonts w:eastAsiaTheme="minorEastAsia" w:hint="eastAsia"/>
          <w:b/>
          <w:sz w:val="18"/>
        </w:rPr>
      </w:pPr>
      <w:r w:rsidRPr="006527DE">
        <w:rPr>
          <w:rFonts w:eastAsiaTheme="minorEastAsia" w:hint="eastAsia"/>
          <w:b/>
          <w:sz w:val="18"/>
        </w:rPr>
        <w:t>图</w:t>
      </w:r>
      <w:r>
        <w:rPr>
          <w:rFonts w:eastAsiaTheme="minorEastAsia" w:hint="eastAsia"/>
          <w:b/>
          <w:sz w:val="18"/>
        </w:rPr>
        <w:t>九</w:t>
      </w:r>
    </w:p>
    <w:p w14:paraId="36EEEF87" w14:textId="6B852936" w:rsidR="006527DE" w:rsidRDefault="006527DE" w:rsidP="00E1795C">
      <w:r w:rsidRPr="006527DE">
        <w:rPr>
          <w:noProof/>
        </w:rPr>
        <w:drawing>
          <wp:inline distT="0" distB="0" distL="0" distR="0" wp14:anchorId="12FCADC8" wp14:editId="0469F7FF">
            <wp:extent cx="4345249" cy="3724275"/>
            <wp:effectExtent l="0" t="0" r="0" b="0"/>
            <wp:docPr id="134957511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49353" cy="3727792"/>
                    </a:xfrm>
                    <a:prstGeom prst="rect">
                      <a:avLst/>
                    </a:prstGeom>
                    <a:noFill/>
                    <a:ln>
                      <a:noFill/>
                    </a:ln>
                  </pic:spPr>
                </pic:pic>
              </a:graphicData>
            </a:graphic>
          </wp:inline>
        </w:drawing>
      </w:r>
    </w:p>
    <w:p w14:paraId="63EFB423" w14:textId="0E13E40D" w:rsidR="006527DE" w:rsidRPr="006527DE" w:rsidRDefault="006527DE" w:rsidP="006527DE">
      <w:pPr>
        <w:pStyle w:val="BodyText"/>
        <w:spacing w:line="278" w:lineRule="auto"/>
        <w:ind w:left="129" w:right="262" w:firstLine="420"/>
        <w:jc w:val="center"/>
        <w:rPr>
          <w:rFonts w:eastAsiaTheme="minorEastAsia" w:hint="eastAsia"/>
          <w:b/>
          <w:sz w:val="18"/>
        </w:rPr>
      </w:pPr>
      <w:r w:rsidRPr="006527DE">
        <w:rPr>
          <w:rFonts w:eastAsiaTheme="minorEastAsia" w:hint="eastAsia"/>
          <w:b/>
          <w:sz w:val="18"/>
        </w:rPr>
        <w:t>图</w:t>
      </w:r>
      <w:r>
        <w:rPr>
          <w:rFonts w:eastAsiaTheme="minorEastAsia" w:hint="eastAsia"/>
          <w:b/>
          <w:sz w:val="18"/>
        </w:rPr>
        <w:t>十</w:t>
      </w:r>
    </w:p>
    <w:p w14:paraId="68823728" w14:textId="5AC51CE8" w:rsidR="006527DE" w:rsidRDefault="006527DE" w:rsidP="00E1795C">
      <w:r w:rsidRPr="006527DE">
        <w:rPr>
          <w:noProof/>
        </w:rPr>
        <w:lastRenderedPageBreak/>
        <w:drawing>
          <wp:inline distT="0" distB="0" distL="0" distR="0" wp14:anchorId="6472B1CD" wp14:editId="1AB748A1">
            <wp:extent cx="4265060" cy="3657600"/>
            <wp:effectExtent l="0" t="0" r="2540" b="0"/>
            <wp:docPr id="151184872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66455" cy="3658796"/>
                    </a:xfrm>
                    <a:prstGeom prst="rect">
                      <a:avLst/>
                    </a:prstGeom>
                    <a:noFill/>
                    <a:ln>
                      <a:noFill/>
                    </a:ln>
                  </pic:spPr>
                </pic:pic>
              </a:graphicData>
            </a:graphic>
          </wp:inline>
        </w:drawing>
      </w:r>
    </w:p>
    <w:p w14:paraId="74C90A86" w14:textId="178E7EE8" w:rsidR="006527DE" w:rsidRPr="006527DE" w:rsidRDefault="006527DE" w:rsidP="006527DE">
      <w:pPr>
        <w:pStyle w:val="BodyText"/>
        <w:spacing w:line="278" w:lineRule="auto"/>
        <w:ind w:left="129" w:right="262" w:firstLine="420"/>
        <w:jc w:val="center"/>
        <w:rPr>
          <w:rFonts w:eastAsiaTheme="minorEastAsia" w:hint="eastAsia"/>
          <w:b/>
          <w:sz w:val="18"/>
        </w:rPr>
      </w:pPr>
      <w:r w:rsidRPr="006527DE">
        <w:rPr>
          <w:rFonts w:eastAsiaTheme="minorEastAsia" w:hint="eastAsia"/>
          <w:b/>
          <w:sz w:val="18"/>
        </w:rPr>
        <w:t>图</w:t>
      </w:r>
      <w:r>
        <w:rPr>
          <w:rFonts w:eastAsiaTheme="minorEastAsia" w:hint="eastAsia"/>
          <w:b/>
          <w:sz w:val="18"/>
        </w:rPr>
        <w:t>十一</w:t>
      </w:r>
    </w:p>
    <w:p w14:paraId="2846C65C" w14:textId="4E48DB98" w:rsidR="006527DE" w:rsidRDefault="006527DE" w:rsidP="00E1795C">
      <w:r w:rsidRPr="006527DE">
        <w:rPr>
          <w:noProof/>
        </w:rPr>
        <w:drawing>
          <wp:inline distT="0" distB="0" distL="0" distR="0" wp14:anchorId="3F361F5E" wp14:editId="0A953FA5">
            <wp:extent cx="4456381" cy="3819525"/>
            <wp:effectExtent l="0" t="0" r="1905" b="0"/>
            <wp:docPr id="86997165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1703" cy="3824086"/>
                    </a:xfrm>
                    <a:prstGeom prst="rect">
                      <a:avLst/>
                    </a:prstGeom>
                    <a:noFill/>
                    <a:ln>
                      <a:noFill/>
                    </a:ln>
                  </pic:spPr>
                </pic:pic>
              </a:graphicData>
            </a:graphic>
          </wp:inline>
        </w:drawing>
      </w:r>
    </w:p>
    <w:p w14:paraId="3C23FFB3" w14:textId="785142A7" w:rsidR="006527DE" w:rsidRPr="006527DE" w:rsidRDefault="006527DE" w:rsidP="006527DE">
      <w:pPr>
        <w:pStyle w:val="BodyText"/>
        <w:spacing w:line="278" w:lineRule="auto"/>
        <w:ind w:left="129" w:right="262" w:firstLine="420"/>
        <w:jc w:val="center"/>
        <w:rPr>
          <w:rFonts w:eastAsiaTheme="minorEastAsia"/>
          <w:b/>
          <w:sz w:val="18"/>
        </w:rPr>
      </w:pPr>
      <w:r w:rsidRPr="006527DE">
        <w:rPr>
          <w:rFonts w:eastAsiaTheme="minorEastAsia" w:hint="eastAsia"/>
          <w:b/>
          <w:sz w:val="18"/>
        </w:rPr>
        <w:t>图</w:t>
      </w:r>
      <w:r>
        <w:rPr>
          <w:rFonts w:eastAsiaTheme="minorEastAsia" w:hint="eastAsia"/>
          <w:b/>
          <w:sz w:val="18"/>
        </w:rPr>
        <w:t>十二</w:t>
      </w:r>
    </w:p>
    <w:p w14:paraId="1472A83F" w14:textId="5E6632FB" w:rsidR="006527DE" w:rsidRDefault="006527DE" w:rsidP="00E1795C">
      <w:r w:rsidRPr="006527DE">
        <w:rPr>
          <w:noProof/>
        </w:rPr>
        <w:lastRenderedPageBreak/>
        <w:drawing>
          <wp:inline distT="0" distB="0" distL="0" distR="0" wp14:anchorId="6648DA8A" wp14:editId="7A4029EC">
            <wp:extent cx="4663600" cy="4000500"/>
            <wp:effectExtent l="0" t="0" r="3810" b="0"/>
            <wp:docPr id="53170202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67276" cy="4003653"/>
                    </a:xfrm>
                    <a:prstGeom prst="rect">
                      <a:avLst/>
                    </a:prstGeom>
                    <a:noFill/>
                    <a:ln>
                      <a:noFill/>
                    </a:ln>
                  </pic:spPr>
                </pic:pic>
              </a:graphicData>
            </a:graphic>
          </wp:inline>
        </w:drawing>
      </w:r>
    </w:p>
    <w:p w14:paraId="4B30E8C4" w14:textId="49A48C03" w:rsidR="006527DE" w:rsidRPr="006527DE" w:rsidRDefault="006527DE" w:rsidP="006527DE">
      <w:pPr>
        <w:pStyle w:val="BodyText"/>
        <w:spacing w:line="278" w:lineRule="auto"/>
        <w:ind w:left="129" w:right="262" w:firstLine="420"/>
        <w:jc w:val="center"/>
        <w:rPr>
          <w:rFonts w:eastAsiaTheme="minorEastAsia"/>
          <w:b/>
          <w:sz w:val="18"/>
        </w:rPr>
      </w:pPr>
      <w:r w:rsidRPr="006527DE">
        <w:rPr>
          <w:rFonts w:eastAsiaTheme="minorEastAsia" w:hint="eastAsia"/>
          <w:b/>
          <w:sz w:val="18"/>
        </w:rPr>
        <w:t>图</w:t>
      </w:r>
      <w:r>
        <w:rPr>
          <w:rFonts w:eastAsiaTheme="minorEastAsia" w:hint="eastAsia"/>
          <w:b/>
          <w:sz w:val="18"/>
        </w:rPr>
        <w:t>十三</w:t>
      </w:r>
    </w:p>
    <w:p w14:paraId="4E91D1F8" w14:textId="77777777" w:rsidR="006527DE" w:rsidRPr="00E1795C" w:rsidRDefault="006527DE" w:rsidP="00E1795C"/>
    <w:p w14:paraId="0B7C02D6" w14:textId="26284C12" w:rsidR="00940DC6" w:rsidRDefault="00A129BE" w:rsidP="00642C97">
      <w:pPr>
        <w:pStyle w:val="Heading1"/>
      </w:pPr>
      <w:r w:rsidRPr="00A129BE">
        <w:rPr>
          <w:rFonts w:hint="eastAsia"/>
        </w:rPr>
        <w:t>实验小结</w:t>
      </w:r>
    </w:p>
    <w:p w14:paraId="75580ADD" w14:textId="77777777" w:rsidR="006527DE" w:rsidRPr="006527DE" w:rsidRDefault="006527DE" w:rsidP="006527DE">
      <w:pPr>
        <w:ind w:firstLine="435"/>
        <w:rPr>
          <w:rFonts w:ascii="宋体" w:hAnsi="宋体" w:cs="宋体" w:hint="eastAsia"/>
          <w:spacing w:val="-10"/>
          <w:kern w:val="0"/>
          <w:szCs w:val="21"/>
        </w:rPr>
      </w:pPr>
      <w:r w:rsidRPr="006527DE">
        <w:rPr>
          <w:rFonts w:ascii="宋体" w:hAnsi="宋体" w:cs="宋体" w:hint="eastAsia"/>
          <w:spacing w:val="-10"/>
          <w:kern w:val="0"/>
          <w:szCs w:val="21"/>
        </w:rPr>
        <w:t>在本次实验中，我们深入探讨了微程序的手动校验与写入方法，并了解了其在机器程序设计中的具体应用。通过实验操作，我掌握了微程序控制器的基本组成结构，包括如何通过时序控制单元和操作台单元的设置实现微指令的正确加载和执行。</w:t>
      </w:r>
    </w:p>
    <w:p w14:paraId="4DA5B3E6" w14:textId="77777777" w:rsidR="006527DE" w:rsidRPr="006527DE" w:rsidRDefault="006527DE" w:rsidP="006527DE">
      <w:pPr>
        <w:ind w:firstLine="435"/>
        <w:rPr>
          <w:rFonts w:ascii="宋体" w:hAnsi="宋体" w:cs="宋体"/>
          <w:spacing w:val="-10"/>
          <w:kern w:val="0"/>
          <w:szCs w:val="21"/>
        </w:rPr>
      </w:pPr>
    </w:p>
    <w:p w14:paraId="68F362E2" w14:textId="77777777" w:rsidR="006527DE" w:rsidRPr="006527DE" w:rsidRDefault="006527DE" w:rsidP="006527DE">
      <w:pPr>
        <w:ind w:firstLine="435"/>
        <w:rPr>
          <w:rFonts w:ascii="宋体" w:hAnsi="宋体" w:cs="宋体" w:hint="eastAsia"/>
          <w:spacing w:val="-10"/>
          <w:kern w:val="0"/>
          <w:szCs w:val="21"/>
        </w:rPr>
      </w:pPr>
      <w:r w:rsidRPr="006527DE">
        <w:rPr>
          <w:rFonts w:ascii="宋体" w:hAnsi="宋体" w:cs="宋体" w:hint="eastAsia"/>
          <w:spacing w:val="-10"/>
          <w:kern w:val="0"/>
          <w:szCs w:val="21"/>
        </w:rPr>
        <w:t>实验的关键在于熟练掌握微程序与机器程序的编制和写入过程。在手动校验微程序时，我们使用了时序与操作台单元的不同开关组合，通过对低位、中位和高位数据的观察，确保微指令的输入准确无误。在手动写入机器程序的过程中，我们按顺序将指令逐步写入存储器，并使用指数据指示灯进行校验。若出现错误，重新写入并验证，直至所有指令正确无误。</w:t>
      </w:r>
    </w:p>
    <w:p w14:paraId="5C255A42" w14:textId="77777777" w:rsidR="006527DE" w:rsidRPr="006527DE" w:rsidRDefault="006527DE" w:rsidP="006527DE">
      <w:pPr>
        <w:ind w:firstLine="435"/>
        <w:rPr>
          <w:rFonts w:ascii="宋体" w:hAnsi="宋体" w:cs="宋体"/>
          <w:spacing w:val="-10"/>
          <w:kern w:val="0"/>
          <w:szCs w:val="21"/>
        </w:rPr>
      </w:pPr>
    </w:p>
    <w:p w14:paraId="20046DDF" w14:textId="77777777" w:rsidR="006527DE" w:rsidRPr="006527DE" w:rsidRDefault="006527DE" w:rsidP="006527DE">
      <w:pPr>
        <w:ind w:firstLine="435"/>
        <w:rPr>
          <w:rFonts w:ascii="宋体" w:hAnsi="宋体" w:cs="宋体" w:hint="eastAsia"/>
          <w:spacing w:val="-10"/>
          <w:kern w:val="0"/>
          <w:szCs w:val="21"/>
        </w:rPr>
      </w:pPr>
      <w:r w:rsidRPr="006527DE">
        <w:rPr>
          <w:rFonts w:ascii="宋体" w:hAnsi="宋体" w:cs="宋体" w:hint="eastAsia"/>
          <w:spacing w:val="-10"/>
          <w:kern w:val="0"/>
          <w:szCs w:val="21"/>
        </w:rPr>
        <w:t>我们还探索了联机写入与校验的过程，利用软件简化了指令下载与验证。通过查看指令区显示的机器指令与微指令，我们能够快速确认写入内容的正确性，并通过编辑功能直接修改错误的指令数据，进一步提高了工作效率。</w:t>
      </w:r>
    </w:p>
    <w:p w14:paraId="64F7B9F5" w14:textId="77777777" w:rsidR="006527DE" w:rsidRPr="006527DE" w:rsidRDefault="006527DE" w:rsidP="006527DE">
      <w:pPr>
        <w:ind w:firstLine="435"/>
        <w:rPr>
          <w:rFonts w:ascii="宋体" w:hAnsi="宋体" w:cs="宋体"/>
          <w:spacing w:val="-10"/>
          <w:kern w:val="0"/>
          <w:szCs w:val="21"/>
        </w:rPr>
      </w:pPr>
    </w:p>
    <w:p w14:paraId="0EA5E3D1" w14:textId="77777777" w:rsidR="006527DE" w:rsidRPr="006527DE" w:rsidRDefault="006527DE" w:rsidP="006527DE">
      <w:pPr>
        <w:ind w:firstLine="435"/>
        <w:rPr>
          <w:rFonts w:ascii="宋体" w:hAnsi="宋体" w:cs="宋体" w:hint="eastAsia"/>
          <w:spacing w:val="-10"/>
          <w:kern w:val="0"/>
          <w:szCs w:val="21"/>
        </w:rPr>
      </w:pPr>
      <w:r w:rsidRPr="006527DE">
        <w:rPr>
          <w:rFonts w:ascii="宋体" w:hAnsi="宋体" w:cs="宋体" w:hint="eastAsia"/>
          <w:spacing w:val="-10"/>
          <w:kern w:val="0"/>
          <w:szCs w:val="21"/>
        </w:rPr>
        <w:t>在程序运行阶段，我们使用了单步和联机运行两种方式。通过逐步执行微指令并对比微程序流程图，我们观察到时序控制信号在数据流动中的作用，了解了如何通过控制信号协调各单元的操作步骤，确保指令的顺利执行。此外，通过数据通路图观察到的地址总线和数据总线的变化，使我对微程序控制器的工作原理及其信号传输逻辑有了更清晰的认识。</w:t>
      </w:r>
    </w:p>
    <w:p w14:paraId="0D218D6A" w14:textId="77777777" w:rsidR="006527DE" w:rsidRPr="006527DE" w:rsidRDefault="006527DE" w:rsidP="006527DE">
      <w:pPr>
        <w:ind w:firstLine="435"/>
        <w:rPr>
          <w:rFonts w:ascii="宋体" w:hAnsi="宋体" w:cs="宋体"/>
          <w:spacing w:val="-10"/>
          <w:kern w:val="0"/>
          <w:szCs w:val="21"/>
        </w:rPr>
      </w:pPr>
    </w:p>
    <w:p w14:paraId="0AC974DD" w14:textId="5B3ACFBB" w:rsidR="0065675D" w:rsidRPr="004B3B1F" w:rsidRDefault="006527DE" w:rsidP="006527DE">
      <w:pPr>
        <w:ind w:firstLine="435"/>
      </w:pPr>
      <w:r w:rsidRPr="006527DE">
        <w:rPr>
          <w:rFonts w:ascii="宋体" w:hAnsi="宋体" w:cs="宋体" w:hint="eastAsia"/>
          <w:spacing w:val="-10"/>
          <w:kern w:val="0"/>
          <w:szCs w:val="21"/>
        </w:rPr>
        <w:t>总体而言，本次实验加深了我对微程序控制器设计、编程和运行原理的理解，并让我熟悉了在硬</w:t>
      </w:r>
      <w:r w:rsidRPr="006527DE">
        <w:rPr>
          <w:rFonts w:ascii="宋体" w:hAnsi="宋体" w:cs="宋体" w:hint="eastAsia"/>
          <w:spacing w:val="-10"/>
          <w:kern w:val="0"/>
          <w:szCs w:val="21"/>
        </w:rPr>
        <w:lastRenderedPageBreak/>
        <w:t>件设计中通过手动和联机方式进行程序加载和校验的方法。这次实验不仅提升了我对微程序控制器各项原理的掌握，特别是在数据通路和信号控制方面的操作，还让我对其在电子系统中的实际应用有了更为全面的认识。</w:t>
      </w:r>
    </w:p>
    <w:sectPr w:rsidR="0065675D" w:rsidRPr="004B3B1F" w:rsidSect="003B2A5E">
      <w:headerReference w:type="even" r:id="rId76"/>
      <w:headerReference w:type="default" r:id="rId77"/>
      <w:footerReference w:type="even" r:id="rId78"/>
      <w:footerReference w:type="default" r:id="rId79"/>
      <w:headerReference w:type="first" r:id="rId80"/>
      <w:footerReference w:type="first" r:id="rId81"/>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11276" w14:textId="77777777" w:rsidR="008B788E" w:rsidRDefault="008B788E" w:rsidP="000C32BE">
      <w:pPr>
        <w:ind w:firstLine="420"/>
      </w:pPr>
      <w:r>
        <w:separator/>
      </w:r>
    </w:p>
  </w:endnote>
  <w:endnote w:type="continuationSeparator" w:id="0">
    <w:p w14:paraId="76FECC1F" w14:textId="77777777" w:rsidR="008B788E" w:rsidRDefault="008B788E" w:rsidP="000C32B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altName w:val="Arial Unicode MS"/>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B1DDD" w14:textId="77777777" w:rsidR="00023B5D" w:rsidRDefault="00023B5D" w:rsidP="00023B5D">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67B64" w14:textId="77777777" w:rsidR="00023B5D" w:rsidRDefault="00023B5D" w:rsidP="003B2A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07645" w14:textId="77777777" w:rsidR="00023B5D" w:rsidRDefault="00023B5D" w:rsidP="00023B5D">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DCD336" w14:textId="77777777" w:rsidR="008B788E" w:rsidRDefault="008B788E" w:rsidP="000C32BE">
      <w:pPr>
        <w:ind w:firstLine="420"/>
      </w:pPr>
      <w:r>
        <w:separator/>
      </w:r>
    </w:p>
  </w:footnote>
  <w:footnote w:type="continuationSeparator" w:id="0">
    <w:p w14:paraId="137B424A" w14:textId="77777777" w:rsidR="008B788E" w:rsidRDefault="008B788E" w:rsidP="000C32B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08F65" w14:textId="77777777" w:rsidR="00023B5D" w:rsidRDefault="00023B5D" w:rsidP="00023B5D">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38A9E" w14:textId="6B2D99D4" w:rsidR="00CB286C" w:rsidRPr="003B2A5E" w:rsidRDefault="00CB286C" w:rsidP="003B2A5E">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8A1B0" w14:textId="77777777" w:rsidR="00023B5D" w:rsidRDefault="00023B5D" w:rsidP="00023B5D">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33D5D"/>
    <w:multiLevelType w:val="multilevel"/>
    <w:tmpl w:val="D1F40C6E"/>
    <w:lvl w:ilvl="0">
      <w:start w:val="3"/>
      <w:numFmt w:val="decimal"/>
      <w:lvlText w:val="%1"/>
      <w:lvlJc w:val="left"/>
      <w:pPr>
        <w:ind w:left="859" w:hanging="629"/>
      </w:pPr>
      <w:rPr>
        <w:rFonts w:hint="default"/>
        <w:lang w:val="en-US" w:eastAsia="zh-CN" w:bidi="ar-SA"/>
      </w:rPr>
    </w:lvl>
    <w:lvl w:ilvl="1">
      <w:start w:val="1"/>
      <w:numFmt w:val="decimal"/>
      <w:lvlText w:val="%1.%2"/>
      <w:lvlJc w:val="left"/>
      <w:pPr>
        <w:ind w:left="859"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01"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1733" w:hanging="351"/>
      </w:pPr>
      <w:rPr>
        <w:rFonts w:hint="default"/>
        <w:lang w:val="en-US" w:eastAsia="zh-CN" w:bidi="ar-SA"/>
      </w:rPr>
    </w:lvl>
    <w:lvl w:ilvl="4">
      <w:numFmt w:val="bullet"/>
      <w:lvlText w:val="•"/>
      <w:lvlJc w:val="left"/>
      <w:pPr>
        <w:ind w:left="2407" w:hanging="351"/>
      </w:pPr>
      <w:rPr>
        <w:rFonts w:hint="default"/>
        <w:lang w:val="en-US" w:eastAsia="zh-CN" w:bidi="ar-SA"/>
      </w:rPr>
    </w:lvl>
    <w:lvl w:ilvl="5">
      <w:numFmt w:val="bullet"/>
      <w:lvlText w:val="•"/>
      <w:lvlJc w:val="left"/>
      <w:pPr>
        <w:ind w:left="3081" w:hanging="351"/>
      </w:pPr>
      <w:rPr>
        <w:rFonts w:hint="default"/>
        <w:lang w:val="en-US" w:eastAsia="zh-CN" w:bidi="ar-SA"/>
      </w:rPr>
    </w:lvl>
    <w:lvl w:ilvl="6">
      <w:numFmt w:val="bullet"/>
      <w:lvlText w:val="•"/>
      <w:lvlJc w:val="left"/>
      <w:pPr>
        <w:ind w:left="3755" w:hanging="351"/>
      </w:pPr>
      <w:rPr>
        <w:rFonts w:hint="default"/>
        <w:lang w:val="en-US" w:eastAsia="zh-CN" w:bidi="ar-SA"/>
      </w:rPr>
    </w:lvl>
    <w:lvl w:ilvl="7">
      <w:numFmt w:val="bullet"/>
      <w:lvlText w:val="•"/>
      <w:lvlJc w:val="left"/>
      <w:pPr>
        <w:ind w:left="4429" w:hanging="351"/>
      </w:pPr>
      <w:rPr>
        <w:rFonts w:hint="default"/>
        <w:lang w:val="en-US" w:eastAsia="zh-CN" w:bidi="ar-SA"/>
      </w:rPr>
    </w:lvl>
    <w:lvl w:ilvl="8">
      <w:numFmt w:val="bullet"/>
      <w:lvlText w:val="•"/>
      <w:lvlJc w:val="left"/>
      <w:pPr>
        <w:ind w:left="5103" w:hanging="351"/>
      </w:pPr>
      <w:rPr>
        <w:rFonts w:hint="default"/>
        <w:lang w:val="en-US" w:eastAsia="zh-CN" w:bidi="ar-SA"/>
      </w:rPr>
    </w:lvl>
  </w:abstractNum>
  <w:abstractNum w:abstractNumId="1" w15:restartNumberingAfterBreak="0">
    <w:nsid w:val="08CC35C2"/>
    <w:multiLevelType w:val="multilevel"/>
    <w:tmpl w:val="1E4A4EA4"/>
    <w:lvl w:ilvl="0">
      <w:start w:val="1"/>
      <w:numFmt w:val="decimal"/>
      <w:lvlText w:val="%1"/>
      <w:lvlJc w:val="left"/>
      <w:pPr>
        <w:ind w:left="916" w:hanging="629"/>
      </w:pPr>
      <w:rPr>
        <w:rFonts w:hint="default"/>
        <w:lang w:val="en-US" w:eastAsia="zh-CN" w:bidi="ar-SA"/>
      </w:rPr>
    </w:lvl>
    <w:lvl w:ilvl="1">
      <w:start w:val="1"/>
      <w:numFmt w:val="decimal"/>
      <w:lvlText w:val="%1.%2"/>
      <w:lvlJc w:val="left"/>
      <w:pPr>
        <w:ind w:left="916"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57"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1699" w:hanging="351"/>
      </w:pPr>
      <w:rPr>
        <w:rFonts w:hint="default"/>
        <w:lang w:val="en-US" w:eastAsia="zh-CN" w:bidi="ar-SA"/>
      </w:rPr>
    </w:lvl>
    <w:lvl w:ilvl="4">
      <w:numFmt w:val="bullet"/>
      <w:lvlText w:val="•"/>
      <w:lvlJc w:val="left"/>
      <w:pPr>
        <w:ind w:left="2338" w:hanging="351"/>
      </w:pPr>
      <w:rPr>
        <w:rFonts w:hint="default"/>
        <w:lang w:val="en-US" w:eastAsia="zh-CN" w:bidi="ar-SA"/>
      </w:rPr>
    </w:lvl>
    <w:lvl w:ilvl="5">
      <w:numFmt w:val="bullet"/>
      <w:lvlText w:val="•"/>
      <w:lvlJc w:val="left"/>
      <w:pPr>
        <w:ind w:left="2977" w:hanging="351"/>
      </w:pPr>
      <w:rPr>
        <w:rFonts w:hint="default"/>
        <w:lang w:val="en-US" w:eastAsia="zh-CN" w:bidi="ar-SA"/>
      </w:rPr>
    </w:lvl>
    <w:lvl w:ilvl="6">
      <w:numFmt w:val="bullet"/>
      <w:lvlText w:val="•"/>
      <w:lvlJc w:val="left"/>
      <w:pPr>
        <w:ind w:left="3616" w:hanging="351"/>
      </w:pPr>
      <w:rPr>
        <w:rFonts w:hint="default"/>
        <w:lang w:val="en-US" w:eastAsia="zh-CN" w:bidi="ar-SA"/>
      </w:rPr>
    </w:lvl>
    <w:lvl w:ilvl="7">
      <w:numFmt w:val="bullet"/>
      <w:lvlText w:val="•"/>
      <w:lvlJc w:val="left"/>
      <w:pPr>
        <w:ind w:left="4255" w:hanging="351"/>
      </w:pPr>
      <w:rPr>
        <w:rFonts w:hint="default"/>
        <w:lang w:val="en-US" w:eastAsia="zh-CN" w:bidi="ar-SA"/>
      </w:rPr>
    </w:lvl>
    <w:lvl w:ilvl="8">
      <w:numFmt w:val="bullet"/>
      <w:lvlText w:val="•"/>
      <w:lvlJc w:val="left"/>
      <w:pPr>
        <w:ind w:left="4894" w:hanging="351"/>
      </w:pPr>
      <w:rPr>
        <w:rFonts w:hint="default"/>
        <w:lang w:val="en-US" w:eastAsia="zh-CN" w:bidi="ar-SA"/>
      </w:rPr>
    </w:lvl>
  </w:abstractNum>
  <w:abstractNum w:abstractNumId="2" w15:restartNumberingAfterBreak="0">
    <w:nsid w:val="0A127E0F"/>
    <w:multiLevelType w:val="multilevel"/>
    <w:tmpl w:val="8D1E5C62"/>
    <w:lvl w:ilvl="0">
      <w:start w:val="2"/>
      <w:numFmt w:val="decimal"/>
      <w:lvlText w:val="%1"/>
      <w:lvlJc w:val="left"/>
      <w:pPr>
        <w:ind w:left="916" w:hanging="629"/>
      </w:pPr>
      <w:rPr>
        <w:rFonts w:hint="default"/>
        <w:lang w:val="en-US" w:eastAsia="zh-CN" w:bidi="ar-SA"/>
      </w:rPr>
    </w:lvl>
    <w:lvl w:ilvl="1">
      <w:start w:val="1"/>
      <w:numFmt w:val="decimal"/>
      <w:lvlText w:val="%1.%2"/>
      <w:lvlJc w:val="left"/>
      <w:pPr>
        <w:ind w:left="916"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57"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2258" w:hanging="351"/>
      </w:pPr>
      <w:rPr>
        <w:rFonts w:hint="default"/>
        <w:lang w:val="en-US" w:eastAsia="zh-CN" w:bidi="ar-SA"/>
      </w:rPr>
    </w:lvl>
    <w:lvl w:ilvl="4">
      <w:numFmt w:val="bullet"/>
      <w:lvlText w:val="•"/>
      <w:lvlJc w:val="left"/>
      <w:pPr>
        <w:ind w:left="2857" w:hanging="351"/>
      </w:pPr>
      <w:rPr>
        <w:rFonts w:hint="default"/>
        <w:lang w:val="en-US" w:eastAsia="zh-CN" w:bidi="ar-SA"/>
      </w:rPr>
    </w:lvl>
    <w:lvl w:ilvl="5">
      <w:numFmt w:val="bullet"/>
      <w:lvlText w:val="•"/>
      <w:lvlJc w:val="left"/>
      <w:pPr>
        <w:ind w:left="3456" w:hanging="351"/>
      </w:pPr>
      <w:rPr>
        <w:rFonts w:hint="default"/>
        <w:lang w:val="en-US" w:eastAsia="zh-CN" w:bidi="ar-SA"/>
      </w:rPr>
    </w:lvl>
    <w:lvl w:ilvl="6">
      <w:numFmt w:val="bullet"/>
      <w:lvlText w:val="•"/>
      <w:lvlJc w:val="left"/>
      <w:pPr>
        <w:ind w:left="4055" w:hanging="351"/>
      </w:pPr>
      <w:rPr>
        <w:rFonts w:hint="default"/>
        <w:lang w:val="en-US" w:eastAsia="zh-CN" w:bidi="ar-SA"/>
      </w:rPr>
    </w:lvl>
    <w:lvl w:ilvl="7">
      <w:numFmt w:val="bullet"/>
      <w:lvlText w:val="•"/>
      <w:lvlJc w:val="left"/>
      <w:pPr>
        <w:ind w:left="4654" w:hanging="351"/>
      </w:pPr>
      <w:rPr>
        <w:rFonts w:hint="default"/>
        <w:lang w:val="en-US" w:eastAsia="zh-CN" w:bidi="ar-SA"/>
      </w:rPr>
    </w:lvl>
    <w:lvl w:ilvl="8">
      <w:numFmt w:val="bullet"/>
      <w:lvlText w:val="•"/>
      <w:lvlJc w:val="left"/>
      <w:pPr>
        <w:ind w:left="5253" w:hanging="351"/>
      </w:pPr>
      <w:rPr>
        <w:rFonts w:hint="default"/>
        <w:lang w:val="en-US" w:eastAsia="zh-CN" w:bidi="ar-SA"/>
      </w:rPr>
    </w:lvl>
  </w:abstractNum>
  <w:abstractNum w:abstractNumId="3" w15:restartNumberingAfterBreak="0">
    <w:nsid w:val="0AE06F91"/>
    <w:multiLevelType w:val="multilevel"/>
    <w:tmpl w:val="B6C67BDE"/>
    <w:lvl w:ilvl="0">
      <w:start w:val="3"/>
      <w:numFmt w:val="decimal"/>
      <w:lvlText w:val="%1"/>
      <w:lvlJc w:val="left"/>
      <w:pPr>
        <w:ind w:left="950" w:hanging="720"/>
      </w:pPr>
      <w:rPr>
        <w:rFonts w:hint="default"/>
        <w:lang w:val="en-US" w:eastAsia="zh-CN" w:bidi="ar-SA"/>
      </w:rPr>
    </w:lvl>
    <w:lvl w:ilvl="1">
      <w:start w:val="1"/>
      <w:numFmt w:val="decimal"/>
      <w:lvlText w:val="%1.%2"/>
      <w:lvlJc w:val="left"/>
      <w:pPr>
        <w:ind w:left="950" w:hanging="720"/>
      </w:pPr>
      <w:rPr>
        <w:rFonts w:hint="default"/>
        <w:lang w:val="en-US" w:eastAsia="zh-CN" w:bidi="ar-SA"/>
      </w:rPr>
    </w:lvl>
    <w:lvl w:ilvl="2">
      <w:start w:val="1"/>
      <w:numFmt w:val="decimal"/>
      <w:lvlText w:val="%1.%2.%3"/>
      <w:lvlJc w:val="left"/>
      <w:pPr>
        <w:ind w:left="950"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1001" w:hanging="351"/>
      </w:pPr>
      <w:rPr>
        <w:rFonts w:ascii="Times New Roman" w:eastAsia="Times New Roman" w:hAnsi="Times New Roman" w:cs="Times New Roman" w:hint="default"/>
        <w:spacing w:val="-1"/>
        <w:w w:val="100"/>
        <w:sz w:val="21"/>
        <w:szCs w:val="21"/>
        <w:lang w:val="en-US" w:eastAsia="zh-CN" w:bidi="ar-SA"/>
      </w:rPr>
    </w:lvl>
    <w:lvl w:ilvl="4">
      <w:numFmt w:val="bullet"/>
      <w:lvlText w:val="•"/>
      <w:lvlJc w:val="left"/>
      <w:pPr>
        <w:ind w:left="1238" w:hanging="351"/>
      </w:pPr>
      <w:rPr>
        <w:rFonts w:hint="default"/>
        <w:lang w:val="en-US" w:eastAsia="zh-CN" w:bidi="ar-SA"/>
      </w:rPr>
    </w:lvl>
    <w:lvl w:ilvl="5">
      <w:numFmt w:val="bullet"/>
      <w:lvlText w:val="•"/>
      <w:lvlJc w:val="left"/>
      <w:pPr>
        <w:ind w:left="1357" w:hanging="351"/>
      </w:pPr>
      <w:rPr>
        <w:rFonts w:hint="default"/>
        <w:lang w:val="en-US" w:eastAsia="zh-CN" w:bidi="ar-SA"/>
      </w:rPr>
    </w:lvl>
    <w:lvl w:ilvl="6">
      <w:numFmt w:val="bullet"/>
      <w:lvlText w:val="•"/>
      <w:lvlJc w:val="left"/>
      <w:pPr>
        <w:ind w:left="1476" w:hanging="351"/>
      </w:pPr>
      <w:rPr>
        <w:rFonts w:hint="default"/>
        <w:lang w:val="en-US" w:eastAsia="zh-CN" w:bidi="ar-SA"/>
      </w:rPr>
    </w:lvl>
    <w:lvl w:ilvl="7">
      <w:numFmt w:val="bullet"/>
      <w:lvlText w:val="•"/>
      <w:lvlJc w:val="left"/>
      <w:pPr>
        <w:ind w:left="1595" w:hanging="351"/>
      </w:pPr>
      <w:rPr>
        <w:rFonts w:hint="default"/>
        <w:lang w:val="en-US" w:eastAsia="zh-CN" w:bidi="ar-SA"/>
      </w:rPr>
    </w:lvl>
    <w:lvl w:ilvl="8">
      <w:numFmt w:val="bullet"/>
      <w:lvlText w:val="•"/>
      <w:lvlJc w:val="left"/>
      <w:pPr>
        <w:ind w:left="1714" w:hanging="351"/>
      </w:pPr>
      <w:rPr>
        <w:rFonts w:hint="default"/>
        <w:lang w:val="en-US" w:eastAsia="zh-CN" w:bidi="ar-SA"/>
      </w:rPr>
    </w:lvl>
  </w:abstractNum>
  <w:abstractNum w:abstractNumId="4" w15:restartNumberingAfterBreak="0">
    <w:nsid w:val="0CF54F70"/>
    <w:multiLevelType w:val="hybridMultilevel"/>
    <w:tmpl w:val="9C526674"/>
    <w:lvl w:ilvl="0" w:tplc="CC823BE2">
      <w:start w:val="1"/>
      <w:numFmt w:val="decimal"/>
      <w:lvlText w:val="%1)"/>
      <w:lvlJc w:val="left"/>
      <w:pPr>
        <w:ind w:left="970" w:hanging="420"/>
        <w:jc w:val="left"/>
      </w:pPr>
      <w:rPr>
        <w:rFonts w:ascii="Times New Roman" w:eastAsia="Times New Roman" w:hAnsi="Times New Roman" w:cs="Times New Roman" w:hint="default"/>
        <w:w w:val="100"/>
        <w:sz w:val="21"/>
        <w:szCs w:val="21"/>
        <w:lang w:val="en-US" w:eastAsia="zh-CN" w:bidi="ar-SA"/>
      </w:rPr>
    </w:lvl>
    <w:lvl w:ilvl="1" w:tplc="AF5E56E4">
      <w:numFmt w:val="bullet"/>
      <w:lvlText w:val="•"/>
      <w:lvlJc w:val="left"/>
      <w:pPr>
        <w:ind w:left="1789" w:hanging="420"/>
      </w:pPr>
      <w:rPr>
        <w:rFonts w:hint="default"/>
        <w:lang w:val="en-US" w:eastAsia="zh-CN" w:bidi="ar-SA"/>
      </w:rPr>
    </w:lvl>
    <w:lvl w:ilvl="2" w:tplc="EB408C86">
      <w:numFmt w:val="bullet"/>
      <w:lvlText w:val="•"/>
      <w:lvlJc w:val="left"/>
      <w:pPr>
        <w:ind w:left="2598" w:hanging="420"/>
      </w:pPr>
      <w:rPr>
        <w:rFonts w:hint="default"/>
        <w:lang w:val="en-US" w:eastAsia="zh-CN" w:bidi="ar-SA"/>
      </w:rPr>
    </w:lvl>
    <w:lvl w:ilvl="3" w:tplc="79564828">
      <w:numFmt w:val="bullet"/>
      <w:lvlText w:val="•"/>
      <w:lvlJc w:val="left"/>
      <w:pPr>
        <w:ind w:left="3407" w:hanging="420"/>
      </w:pPr>
      <w:rPr>
        <w:rFonts w:hint="default"/>
        <w:lang w:val="en-US" w:eastAsia="zh-CN" w:bidi="ar-SA"/>
      </w:rPr>
    </w:lvl>
    <w:lvl w:ilvl="4" w:tplc="BA34F43A">
      <w:numFmt w:val="bullet"/>
      <w:lvlText w:val="•"/>
      <w:lvlJc w:val="left"/>
      <w:pPr>
        <w:ind w:left="4217" w:hanging="420"/>
      </w:pPr>
      <w:rPr>
        <w:rFonts w:hint="default"/>
        <w:lang w:val="en-US" w:eastAsia="zh-CN" w:bidi="ar-SA"/>
      </w:rPr>
    </w:lvl>
    <w:lvl w:ilvl="5" w:tplc="F8D6C246">
      <w:numFmt w:val="bullet"/>
      <w:lvlText w:val="•"/>
      <w:lvlJc w:val="left"/>
      <w:pPr>
        <w:ind w:left="5026" w:hanging="420"/>
      </w:pPr>
      <w:rPr>
        <w:rFonts w:hint="default"/>
        <w:lang w:val="en-US" w:eastAsia="zh-CN" w:bidi="ar-SA"/>
      </w:rPr>
    </w:lvl>
    <w:lvl w:ilvl="6" w:tplc="A878AF44">
      <w:numFmt w:val="bullet"/>
      <w:lvlText w:val="•"/>
      <w:lvlJc w:val="left"/>
      <w:pPr>
        <w:ind w:left="5835" w:hanging="420"/>
      </w:pPr>
      <w:rPr>
        <w:rFonts w:hint="default"/>
        <w:lang w:val="en-US" w:eastAsia="zh-CN" w:bidi="ar-SA"/>
      </w:rPr>
    </w:lvl>
    <w:lvl w:ilvl="7" w:tplc="2FF2B4A0">
      <w:numFmt w:val="bullet"/>
      <w:lvlText w:val="•"/>
      <w:lvlJc w:val="left"/>
      <w:pPr>
        <w:ind w:left="6644" w:hanging="420"/>
      </w:pPr>
      <w:rPr>
        <w:rFonts w:hint="default"/>
        <w:lang w:val="en-US" w:eastAsia="zh-CN" w:bidi="ar-SA"/>
      </w:rPr>
    </w:lvl>
    <w:lvl w:ilvl="8" w:tplc="F9CE1C32">
      <w:numFmt w:val="bullet"/>
      <w:lvlText w:val="•"/>
      <w:lvlJc w:val="left"/>
      <w:pPr>
        <w:ind w:left="7454" w:hanging="420"/>
      </w:pPr>
      <w:rPr>
        <w:rFonts w:hint="default"/>
        <w:lang w:val="en-US" w:eastAsia="zh-CN" w:bidi="ar-SA"/>
      </w:rPr>
    </w:lvl>
  </w:abstractNum>
  <w:abstractNum w:abstractNumId="5" w15:restartNumberingAfterBreak="0">
    <w:nsid w:val="1F373FBB"/>
    <w:multiLevelType w:val="hybridMultilevel"/>
    <w:tmpl w:val="AC4C8128"/>
    <w:lvl w:ilvl="0" w:tplc="6E448E82">
      <w:start w:val="1"/>
      <w:numFmt w:val="decimalEnclosedCircle"/>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9AC6F3A"/>
    <w:multiLevelType w:val="multilevel"/>
    <w:tmpl w:val="8394466C"/>
    <w:lvl w:ilvl="0">
      <w:start w:val="2"/>
      <w:numFmt w:val="decimal"/>
      <w:lvlText w:val="%1"/>
      <w:lvlJc w:val="left"/>
      <w:pPr>
        <w:ind w:left="1007" w:hanging="720"/>
      </w:pPr>
      <w:rPr>
        <w:rFonts w:hint="default"/>
        <w:lang w:val="en-US" w:eastAsia="zh-CN" w:bidi="ar-SA"/>
      </w:rPr>
    </w:lvl>
    <w:lvl w:ilvl="1">
      <w:start w:val="1"/>
      <w:numFmt w:val="decimal"/>
      <w:lvlText w:val="%1.%2"/>
      <w:lvlJc w:val="left"/>
      <w:pPr>
        <w:ind w:left="1007" w:hanging="720"/>
      </w:pPr>
      <w:rPr>
        <w:rFonts w:hint="default"/>
        <w:lang w:val="en-US" w:eastAsia="zh-CN" w:bidi="ar-SA"/>
      </w:rPr>
    </w:lvl>
    <w:lvl w:ilvl="2">
      <w:start w:val="1"/>
      <w:numFmt w:val="decimal"/>
      <w:lvlText w:val="%1.%2.%3"/>
      <w:lvlJc w:val="left"/>
      <w:pPr>
        <w:ind w:left="1007"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230" w:hanging="352"/>
        <w:jc w:val="right"/>
      </w:pPr>
      <w:rPr>
        <w:rFonts w:ascii="Times New Roman" w:eastAsia="Times New Roman" w:hAnsi="Times New Roman" w:cs="Times New Roman" w:hint="default"/>
        <w:spacing w:val="-1"/>
        <w:w w:val="100"/>
        <w:sz w:val="21"/>
        <w:szCs w:val="21"/>
        <w:lang w:val="en-US" w:eastAsia="zh-CN" w:bidi="ar-SA"/>
      </w:rPr>
    </w:lvl>
    <w:lvl w:ilvl="4">
      <w:numFmt w:val="bullet"/>
      <w:lvlText w:val="•"/>
      <w:lvlJc w:val="left"/>
      <w:pPr>
        <w:ind w:left="1336" w:hanging="352"/>
      </w:pPr>
      <w:rPr>
        <w:rFonts w:hint="default"/>
        <w:lang w:val="en-US" w:eastAsia="zh-CN" w:bidi="ar-SA"/>
      </w:rPr>
    </w:lvl>
    <w:lvl w:ilvl="5">
      <w:numFmt w:val="bullet"/>
      <w:lvlText w:val="•"/>
      <w:lvlJc w:val="left"/>
      <w:pPr>
        <w:ind w:left="1448" w:hanging="352"/>
      </w:pPr>
      <w:rPr>
        <w:rFonts w:hint="default"/>
        <w:lang w:val="en-US" w:eastAsia="zh-CN" w:bidi="ar-SA"/>
      </w:rPr>
    </w:lvl>
    <w:lvl w:ilvl="6">
      <w:numFmt w:val="bullet"/>
      <w:lvlText w:val="•"/>
      <w:lvlJc w:val="left"/>
      <w:pPr>
        <w:ind w:left="1560" w:hanging="352"/>
      </w:pPr>
      <w:rPr>
        <w:rFonts w:hint="default"/>
        <w:lang w:val="en-US" w:eastAsia="zh-CN" w:bidi="ar-SA"/>
      </w:rPr>
    </w:lvl>
    <w:lvl w:ilvl="7">
      <w:numFmt w:val="bullet"/>
      <w:lvlText w:val="•"/>
      <w:lvlJc w:val="left"/>
      <w:pPr>
        <w:ind w:left="1672" w:hanging="352"/>
      </w:pPr>
      <w:rPr>
        <w:rFonts w:hint="default"/>
        <w:lang w:val="en-US" w:eastAsia="zh-CN" w:bidi="ar-SA"/>
      </w:rPr>
    </w:lvl>
    <w:lvl w:ilvl="8">
      <w:numFmt w:val="bullet"/>
      <w:lvlText w:val="•"/>
      <w:lvlJc w:val="left"/>
      <w:pPr>
        <w:ind w:left="1784" w:hanging="352"/>
      </w:pPr>
      <w:rPr>
        <w:rFonts w:hint="default"/>
        <w:lang w:val="en-US" w:eastAsia="zh-CN" w:bidi="ar-SA"/>
      </w:rPr>
    </w:lvl>
  </w:abstractNum>
  <w:abstractNum w:abstractNumId="7" w15:restartNumberingAfterBreak="0">
    <w:nsid w:val="30944C48"/>
    <w:multiLevelType w:val="hybridMultilevel"/>
    <w:tmpl w:val="30404C78"/>
    <w:lvl w:ilvl="0" w:tplc="05F274F0">
      <w:start w:val="1"/>
      <w:numFmt w:val="decimal"/>
      <w:lvlText w:val="%1)"/>
      <w:lvlJc w:val="left"/>
      <w:pPr>
        <w:ind w:left="887" w:hanging="281"/>
      </w:pPr>
      <w:rPr>
        <w:rFonts w:ascii="Times New Roman" w:eastAsia="Times New Roman" w:hAnsi="Times New Roman" w:cs="Times New Roman" w:hint="default"/>
        <w:w w:val="100"/>
        <w:sz w:val="21"/>
        <w:szCs w:val="21"/>
        <w:lang w:val="en-US" w:eastAsia="zh-CN" w:bidi="ar-SA"/>
      </w:rPr>
    </w:lvl>
    <w:lvl w:ilvl="1" w:tplc="A7DC109C">
      <w:numFmt w:val="bullet"/>
      <w:lvlText w:val="•"/>
      <w:lvlJc w:val="left"/>
      <w:pPr>
        <w:ind w:left="1699" w:hanging="281"/>
      </w:pPr>
      <w:rPr>
        <w:rFonts w:hint="default"/>
        <w:lang w:val="en-US" w:eastAsia="zh-CN" w:bidi="ar-SA"/>
      </w:rPr>
    </w:lvl>
    <w:lvl w:ilvl="2" w:tplc="6C627A4E">
      <w:numFmt w:val="bullet"/>
      <w:lvlText w:val="•"/>
      <w:lvlJc w:val="left"/>
      <w:pPr>
        <w:ind w:left="2518" w:hanging="281"/>
      </w:pPr>
      <w:rPr>
        <w:rFonts w:hint="default"/>
        <w:lang w:val="en-US" w:eastAsia="zh-CN" w:bidi="ar-SA"/>
      </w:rPr>
    </w:lvl>
    <w:lvl w:ilvl="3" w:tplc="66DA36B4">
      <w:numFmt w:val="bullet"/>
      <w:lvlText w:val="•"/>
      <w:lvlJc w:val="left"/>
      <w:pPr>
        <w:ind w:left="3337" w:hanging="281"/>
      </w:pPr>
      <w:rPr>
        <w:rFonts w:hint="default"/>
        <w:lang w:val="en-US" w:eastAsia="zh-CN" w:bidi="ar-SA"/>
      </w:rPr>
    </w:lvl>
    <w:lvl w:ilvl="4" w:tplc="101C432C">
      <w:numFmt w:val="bullet"/>
      <w:lvlText w:val="•"/>
      <w:lvlJc w:val="left"/>
      <w:pPr>
        <w:ind w:left="4157" w:hanging="281"/>
      </w:pPr>
      <w:rPr>
        <w:rFonts w:hint="default"/>
        <w:lang w:val="en-US" w:eastAsia="zh-CN" w:bidi="ar-SA"/>
      </w:rPr>
    </w:lvl>
    <w:lvl w:ilvl="5" w:tplc="4FB44396">
      <w:numFmt w:val="bullet"/>
      <w:lvlText w:val="•"/>
      <w:lvlJc w:val="left"/>
      <w:pPr>
        <w:ind w:left="4976" w:hanging="281"/>
      </w:pPr>
      <w:rPr>
        <w:rFonts w:hint="default"/>
        <w:lang w:val="en-US" w:eastAsia="zh-CN" w:bidi="ar-SA"/>
      </w:rPr>
    </w:lvl>
    <w:lvl w:ilvl="6" w:tplc="377AC56E">
      <w:numFmt w:val="bullet"/>
      <w:lvlText w:val="•"/>
      <w:lvlJc w:val="left"/>
      <w:pPr>
        <w:ind w:left="5795" w:hanging="281"/>
      </w:pPr>
      <w:rPr>
        <w:rFonts w:hint="default"/>
        <w:lang w:val="en-US" w:eastAsia="zh-CN" w:bidi="ar-SA"/>
      </w:rPr>
    </w:lvl>
    <w:lvl w:ilvl="7" w:tplc="B8402368">
      <w:numFmt w:val="bullet"/>
      <w:lvlText w:val="•"/>
      <w:lvlJc w:val="left"/>
      <w:pPr>
        <w:ind w:left="6614" w:hanging="281"/>
      </w:pPr>
      <w:rPr>
        <w:rFonts w:hint="default"/>
        <w:lang w:val="en-US" w:eastAsia="zh-CN" w:bidi="ar-SA"/>
      </w:rPr>
    </w:lvl>
    <w:lvl w:ilvl="8" w:tplc="C3E47872">
      <w:numFmt w:val="bullet"/>
      <w:lvlText w:val="•"/>
      <w:lvlJc w:val="left"/>
      <w:pPr>
        <w:ind w:left="7434" w:hanging="281"/>
      </w:pPr>
      <w:rPr>
        <w:rFonts w:hint="default"/>
        <w:lang w:val="en-US" w:eastAsia="zh-CN" w:bidi="ar-SA"/>
      </w:rPr>
    </w:lvl>
  </w:abstractNum>
  <w:abstractNum w:abstractNumId="8" w15:restartNumberingAfterBreak="0">
    <w:nsid w:val="3753391B"/>
    <w:multiLevelType w:val="multilevel"/>
    <w:tmpl w:val="1E4A4EA4"/>
    <w:lvl w:ilvl="0">
      <w:start w:val="1"/>
      <w:numFmt w:val="decimal"/>
      <w:lvlText w:val="%1"/>
      <w:lvlJc w:val="left"/>
      <w:pPr>
        <w:ind w:left="916" w:hanging="629"/>
      </w:pPr>
      <w:rPr>
        <w:rFonts w:hint="default"/>
        <w:lang w:val="en-US" w:eastAsia="zh-CN" w:bidi="ar-SA"/>
      </w:rPr>
    </w:lvl>
    <w:lvl w:ilvl="1">
      <w:start w:val="1"/>
      <w:numFmt w:val="decimal"/>
      <w:lvlText w:val="%1.%2"/>
      <w:lvlJc w:val="left"/>
      <w:pPr>
        <w:ind w:left="916"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57"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1699" w:hanging="351"/>
      </w:pPr>
      <w:rPr>
        <w:rFonts w:hint="default"/>
        <w:lang w:val="en-US" w:eastAsia="zh-CN" w:bidi="ar-SA"/>
      </w:rPr>
    </w:lvl>
    <w:lvl w:ilvl="4">
      <w:numFmt w:val="bullet"/>
      <w:lvlText w:val="•"/>
      <w:lvlJc w:val="left"/>
      <w:pPr>
        <w:ind w:left="2338" w:hanging="351"/>
      </w:pPr>
      <w:rPr>
        <w:rFonts w:hint="default"/>
        <w:lang w:val="en-US" w:eastAsia="zh-CN" w:bidi="ar-SA"/>
      </w:rPr>
    </w:lvl>
    <w:lvl w:ilvl="5">
      <w:numFmt w:val="bullet"/>
      <w:lvlText w:val="•"/>
      <w:lvlJc w:val="left"/>
      <w:pPr>
        <w:ind w:left="2977" w:hanging="351"/>
      </w:pPr>
      <w:rPr>
        <w:rFonts w:hint="default"/>
        <w:lang w:val="en-US" w:eastAsia="zh-CN" w:bidi="ar-SA"/>
      </w:rPr>
    </w:lvl>
    <w:lvl w:ilvl="6">
      <w:numFmt w:val="bullet"/>
      <w:lvlText w:val="•"/>
      <w:lvlJc w:val="left"/>
      <w:pPr>
        <w:ind w:left="3616" w:hanging="351"/>
      </w:pPr>
      <w:rPr>
        <w:rFonts w:hint="default"/>
        <w:lang w:val="en-US" w:eastAsia="zh-CN" w:bidi="ar-SA"/>
      </w:rPr>
    </w:lvl>
    <w:lvl w:ilvl="7">
      <w:numFmt w:val="bullet"/>
      <w:lvlText w:val="•"/>
      <w:lvlJc w:val="left"/>
      <w:pPr>
        <w:ind w:left="4255" w:hanging="351"/>
      </w:pPr>
      <w:rPr>
        <w:rFonts w:hint="default"/>
        <w:lang w:val="en-US" w:eastAsia="zh-CN" w:bidi="ar-SA"/>
      </w:rPr>
    </w:lvl>
    <w:lvl w:ilvl="8">
      <w:numFmt w:val="bullet"/>
      <w:lvlText w:val="•"/>
      <w:lvlJc w:val="left"/>
      <w:pPr>
        <w:ind w:left="4894" w:hanging="351"/>
      </w:pPr>
      <w:rPr>
        <w:rFonts w:hint="default"/>
        <w:lang w:val="en-US" w:eastAsia="zh-CN" w:bidi="ar-SA"/>
      </w:rPr>
    </w:lvl>
  </w:abstractNum>
  <w:abstractNum w:abstractNumId="9" w15:restartNumberingAfterBreak="0">
    <w:nsid w:val="39A240CA"/>
    <w:multiLevelType w:val="multilevel"/>
    <w:tmpl w:val="A32E9C78"/>
    <w:lvl w:ilvl="0">
      <w:start w:val="1"/>
      <w:numFmt w:val="decimal"/>
      <w:lvlText w:val="%1"/>
      <w:lvlJc w:val="left"/>
      <w:pPr>
        <w:ind w:left="1007" w:hanging="720"/>
      </w:pPr>
      <w:rPr>
        <w:rFonts w:hint="default"/>
        <w:lang w:val="en-US" w:eastAsia="zh-CN" w:bidi="ar-SA"/>
      </w:rPr>
    </w:lvl>
    <w:lvl w:ilvl="1">
      <w:start w:val="1"/>
      <w:numFmt w:val="decimal"/>
      <w:lvlText w:val="%1.%2"/>
      <w:lvlJc w:val="left"/>
      <w:pPr>
        <w:ind w:left="1007" w:hanging="720"/>
      </w:pPr>
      <w:rPr>
        <w:rFonts w:hint="default"/>
        <w:lang w:val="en-US" w:eastAsia="zh-CN" w:bidi="ar-SA"/>
      </w:rPr>
    </w:lvl>
    <w:lvl w:ilvl="2">
      <w:start w:val="1"/>
      <w:numFmt w:val="decimal"/>
      <w:lvlText w:val="%1.%2.%3"/>
      <w:lvlJc w:val="left"/>
      <w:pPr>
        <w:ind w:left="1007"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288" w:hanging="351"/>
      </w:pPr>
      <w:rPr>
        <w:rFonts w:ascii="Times New Roman" w:eastAsia="Times New Roman" w:hAnsi="Times New Roman" w:cs="Times New Roman" w:hint="default"/>
        <w:spacing w:val="-1"/>
        <w:w w:val="100"/>
        <w:sz w:val="21"/>
        <w:szCs w:val="21"/>
        <w:lang w:val="en-US" w:eastAsia="zh-CN" w:bidi="ar-SA"/>
      </w:rPr>
    </w:lvl>
    <w:lvl w:ilvl="4">
      <w:numFmt w:val="bullet"/>
      <w:lvlText w:val="•"/>
      <w:lvlJc w:val="left"/>
      <w:pPr>
        <w:ind w:left="1252" w:hanging="351"/>
      </w:pPr>
      <w:rPr>
        <w:rFonts w:hint="default"/>
        <w:lang w:val="en-US" w:eastAsia="zh-CN" w:bidi="ar-SA"/>
      </w:rPr>
    </w:lvl>
    <w:lvl w:ilvl="5">
      <w:numFmt w:val="bullet"/>
      <w:lvlText w:val="•"/>
      <w:lvlJc w:val="left"/>
      <w:pPr>
        <w:ind w:left="1378" w:hanging="351"/>
      </w:pPr>
      <w:rPr>
        <w:rFonts w:hint="default"/>
        <w:lang w:val="en-US" w:eastAsia="zh-CN" w:bidi="ar-SA"/>
      </w:rPr>
    </w:lvl>
    <w:lvl w:ilvl="6">
      <w:numFmt w:val="bullet"/>
      <w:lvlText w:val="•"/>
      <w:lvlJc w:val="left"/>
      <w:pPr>
        <w:ind w:left="1504" w:hanging="351"/>
      </w:pPr>
      <w:rPr>
        <w:rFonts w:hint="default"/>
        <w:lang w:val="en-US" w:eastAsia="zh-CN" w:bidi="ar-SA"/>
      </w:rPr>
    </w:lvl>
    <w:lvl w:ilvl="7">
      <w:numFmt w:val="bullet"/>
      <w:lvlText w:val="•"/>
      <w:lvlJc w:val="left"/>
      <w:pPr>
        <w:ind w:left="1630" w:hanging="351"/>
      </w:pPr>
      <w:rPr>
        <w:rFonts w:hint="default"/>
        <w:lang w:val="en-US" w:eastAsia="zh-CN" w:bidi="ar-SA"/>
      </w:rPr>
    </w:lvl>
    <w:lvl w:ilvl="8">
      <w:numFmt w:val="bullet"/>
      <w:lvlText w:val="•"/>
      <w:lvlJc w:val="left"/>
      <w:pPr>
        <w:ind w:left="1756" w:hanging="351"/>
      </w:pPr>
      <w:rPr>
        <w:rFonts w:hint="default"/>
        <w:lang w:val="en-US" w:eastAsia="zh-CN" w:bidi="ar-SA"/>
      </w:rPr>
    </w:lvl>
  </w:abstractNum>
  <w:abstractNum w:abstractNumId="10" w15:restartNumberingAfterBreak="0">
    <w:nsid w:val="3A3D0895"/>
    <w:multiLevelType w:val="hybridMultilevel"/>
    <w:tmpl w:val="D2188814"/>
    <w:lvl w:ilvl="0" w:tplc="F628E656">
      <w:start w:val="1"/>
      <w:numFmt w:val="decimal"/>
      <w:lvlText w:val="(%1)"/>
      <w:lvlJc w:val="left"/>
      <w:pPr>
        <w:ind w:left="650" w:hanging="420"/>
      </w:pPr>
      <w:rPr>
        <w:rFonts w:ascii="Times New Roman" w:eastAsia="Times New Roman" w:hAnsi="Times New Roman" w:cs="Times New Roman" w:hint="default"/>
        <w:spacing w:val="-1"/>
        <w:w w:val="100"/>
        <w:sz w:val="21"/>
        <w:szCs w:val="21"/>
        <w:lang w:val="en-US" w:eastAsia="zh-CN" w:bidi="ar-SA"/>
      </w:rPr>
    </w:lvl>
    <w:lvl w:ilvl="1" w:tplc="0A8CE1C2">
      <w:numFmt w:val="bullet"/>
      <w:lvlText w:val="•"/>
      <w:lvlJc w:val="left"/>
      <w:pPr>
        <w:ind w:left="1515" w:hanging="420"/>
      </w:pPr>
      <w:rPr>
        <w:rFonts w:hint="default"/>
        <w:lang w:val="en-US" w:eastAsia="zh-CN" w:bidi="ar-SA"/>
      </w:rPr>
    </w:lvl>
    <w:lvl w:ilvl="2" w:tplc="7FAED26A">
      <w:numFmt w:val="bullet"/>
      <w:lvlText w:val="•"/>
      <w:lvlJc w:val="left"/>
      <w:pPr>
        <w:ind w:left="2370" w:hanging="420"/>
      </w:pPr>
      <w:rPr>
        <w:rFonts w:hint="default"/>
        <w:lang w:val="en-US" w:eastAsia="zh-CN" w:bidi="ar-SA"/>
      </w:rPr>
    </w:lvl>
    <w:lvl w:ilvl="3" w:tplc="A4A4B1A6">
      <w:numFmt w:val="bullet"/>
      <w:lvlText w:val="•"/>
      <w:lvlJc w:val="left"/>
      <w:pPr>
        <w:ind w:left="3225" w:hanging="420"/>
      </w:pPr>
      <w:rPr>
        <w:rFonts w:hint="default"/>
        <w:lang w:val="en-US" w:eastAsia="zh-CN" w:bidi="ar-SA"/>
      </w:rPr>
    </w:lvl>
    <w:lvl w:ilvl="4" w:tplc="C242F28A">
      <w:numFmt w:val="bullet"/>
      <w:lvlText w:val="•"/>
      <w:lvlJc w:val="left"/>
      <w:pPr>
        <w:ind w:left="4081" w:hanging="420"/>
      </w:pPr>
      <w:rPr>
        <w:rFonts w:hint="default"/>
        <w:lang w:val="en-US" w:eastAsia="zh-CN" w:bidi="ar-SA"/>
      </w:rPr>
    </w:lvl>
    <w:lvl w:ilvl="5" w:tplc="456EE370">
      <w:numFmt w:val="bullet"/>
      <w:lvlText w:val="•"/>
      <w:lvlJc w:val="left"/>
      <w:pPr>
        <w:ind w:left="4936" w:hanging="420"/>
      </w:pPr>
      <w:rPr>
        <w:rFonts w:hint="default"/>
        <w:lang w:val="en-US" w:eastAsia="zh-CN" w:bidi="ar-SA"/>
      </w:rPr>
    </w:lvl>
    <w:lvl w:ilvl="6" w:tplc="E8D26980">
      <w:numFmt w:val="bullet"/>
      <w:lvlText w:val="•"/>
      <w:lvlJc w:val="left"/>
      <w:pPr>
        <w:ind w:left="5791" w:hanging="420"/>
      </w:pPr>
      <w:rPr>
        <w:rFonts w:hint="default"/>
        <w:lang w:val="en-US" w:eastAsia="zh-CN" w:bidi="ar-SA"/>
      </w:rPr>
    </w:lvl>
    <w:lvl w:ilvl="7" w:tplc="DD84B340">
      <w:numFmt w:val="bullet"/>
      <w:lvlText w:val="•"/>
      <w:lvlJc w:val="left"/>
      <w:pPr>
        <w:ind w:left="6646" w:hanging="420"/>
      </w:pPr>
      <w:rPr>
        <w:rFonts w:hint="default"/>
        <w:lang w:val="en-US" w:eastAsia="zh-CN" w:bidi="ar-SA"/>
      </w:rPr>
    </w:lvl>
    <w:lvl w:ilvl="8" w:tplc="3542948E">
      <w:numFmt w:val="bullet"/>
      <w:lvlText w:val="•"/>
      <w:lvlJc w:val="left"/>
      <w:pPr>
        <w:ind w:left="7502" w:hanging="420"/>
      </w:pPr>
      <w:rPr>
        <w:rFonts w:hint="default"/>
        <w:lang w:val="en-US" w:eastAsia="zh-CN" w:bidi="ar-SA"/>
      </w:rPr>
    </w:lvl>
  </w:abstractNum>
  <w:abstractNum w:abstractNumId="11" w15:restartNumberingAfterBreak="0">
    <w:nsid w:val="3EFF02F2"/>
    <w:multiLevelType w:val="hybridMultilevel"/>
    <w:tmpl w:val="800A6A2C"/>
    <w:lvl w:ilvl="0" w:tplc="A12CAAD4">
      <w:start w:val="1"/>
      <w:numFmt w:val="decimal"/>
      <w:lvlText w:val="%1)"/>
      <w:lvlJc w:val="left"/>
      <w:pPr>
        <w:ind w:left="831" w:hanging="281"/>
        <w:jc w:val="left"/>
      </w:pPr>
      <w:rPr>
        <w:rFonts w:ascii="Times New Roman" w:eastAsia="Times New Roman" w:hAnsi="Times New Roman" w:cs="Times New Roman" w:hint="default"/>
        <w:w w:val="100"/>
        <w:sz w:val="21"/>
        <w:szCs w:val="21"/>
        <w:lang w:val="en-US" w:eastAsia="zh-CN" w:bidi="ar-SA"/>
      </w:rPr>
    </w:lvl>
    <w:lvl w:ilvl="1" w:tplc="FE9AEB7E">
      <w:start w:val="1"/>
      <w:numFmt w:val="decimal"/>
      <w:lvlText w:val="(%2)"/>
      <w:lvlJc w:val="left"/>
      <w:pPr>
        <w:ind w:left="1006" w:hanging="351"/>
        <w:jc w:val="left"/>
      </w:pPr>
      <w:rPr>
        <w:rFonts w:ascii="Times New Roman" w:eastAsia="Times New Roman" w:hAnsi="Times New Roman" w:cs="Times New Roman" w:hint="default"/>
        <w:spacing w:val="-1"/>
        <w:w w:val="100"/>
        <w:sz w:val="21"/>
        <w:szCs w:val="21"/>
        <w:lang w:val="en-US" w:eastAsia="zh-CN" w:bidi="ar-SA"/>
      </w:rPr>
    </w:lvl>
    <w:lvl w:ilvl="2" w:tplc="EAF083CE">
      <w:numFmt w:val="bullet"/>
      <w:lvlText w:val="•"/>
      <w:lvlJc w:val="left"/>
      <w:pPr>
        <w:ind w:left="1896" w:hanging="351"/>
      </w:pPr>
      <w:rPr>
        <w:rFonts w:hint="default"/>
        <w:lang w:val="en-US" w:eastAsia="zh-CN" w:bidi="ar-SA"/>
      </w:rPr>
    </w:lvl>
    <w:lvl w:ilvl="3" w:tplc="119E5DDC">
      <w:numFmt w:val="bullet"/>
      <w:lvlText w:val="•"/>
      <w:lvlJc w:val="left"/>
      <w:pPr>
        <w:ind w:left="2793" w:hanging="351"/>
      </w:pPr>
      <w:rPr>
        <w:rFonts w:hint="default"/>
        <w:lang w:val="en-US" w:eastAsia="zh-CN" w:bidi="ar-SA"/>
      </w:rPr>
    </w:lvl>
    <w:lvl w:ilvl="4" w:tplc="471430CC">
      <w:numFmt w:val="bullet"/>
      <w:lvlText w:val="•"/>
      <w:lvlJc w:val="left"/>
      <w:pPr>
        <w:ind w:left="3690" w:hanging="351"/>
      </w:pPr>
      <w:rPr>
        <w:rFonts w:hint="default"/>
        <w:lang w:val="en-US" w:eastAsia="zh-CN" w:bidi="ar-SA"/>
      </w:rPr>
    </w:lvl>
    <w:lvl w:ilvl="5" w:tplc="84E0FA3E">
      <w:numFmt w:val="bullet"/>
      <w:lvlText w:val="•"/>
      <w:lvlJc w:val="left"/>
      <w:pPr>
        <w:ind w:left="4587" w:hanging="351"/>
      </w:pPr>
      <w:rPr>
        <w:rFonts w:hint="default"/>
        <w:lang w:val="en-US" w:eastAsia="zh-CN" w:bidi="ar-SA"/>
      </w:rPr>
    </w:lvl>
    <w:lvl w:ilvl="6" w:tplc="C65EAC62">
      <w:numFmt w:val="bullet"/>
      <w:lvlText w:val="•"/>
      <w:lvlJc w:val="left"/>
      <w:pPr>
        <w:ind w:left="5484" w:hanging="351"/>
      </w:pPr>
      <w:rPr>
        <w:rFonts w:hint="default"/>
        <w:lang w:val="en-US" w:eastAsia="zh-CN" w:bidi="ar-SA"/>
      </w:rPr>
    </w:lvl>
    <w:lvl w:ilvl="7" w:tplc="957C4304">
      <w:numFmt w:val="bullet"/>
      <w:lvlText w:val="•"/>
      <w:lvlJc w:val="left"/>
      <w:pPr>
        <w:ind w:left="6381" w:hanging="351"/>
      </w:pPr>
      <w:rPr>
        <w:rFonts w:hint="default"/>
        <w:lang w:val="en-US" w:eastAsia="zh-CN" w:bidi="ar-SA"/>
      </w:rPr>
    </w:lvl>
    <w:lvl w:ilvl="8" w:tplc="7DC2EFA6">
      <w:numFmt w:val="bullet"/>
      <w:lvlText w:val="•"/>
      <w:lvlJc w:val="left"/>
      <w:pPr>
        <w:ind w:left="7278" w:hanging="351"/>
      </w:pPr>
      <w:rPr>
        <w:rFonts w:hint="default"/>
        <w:lang w:val="en-US" w:eastAsia="zh-CN" w:bidi="ar-SA"/>
      </w:rPr>
    </w:lvl>
  </w:abstractNum>
  <w:abstractNum w:abstractNumId="12" w15:restartNumberingAfterBreak="0">
    <w:nsid w:val="3F561605"/>
    <w:multiLevelType w:val="hybridMultilevel"/>
    <w:tmpl w:val="D50826C2"/>
    <w:lvl w:ilvl="0" w:tplc="3B5ED976">
      <w:start w:val="1"/>
      <w:numFmt w:val="decimal"/>
      <w:lvlText w:val="(%1)"/>
      <w:lvlJc w:val="left"/>
      <w:pPr>
        <w:ind w:left="970" w:hanging="420"/>
        <w:jc w:val="left"/>
      </w:pPr>
      <w:rPr>
        <w:rFonts w:ascii="Times New Roman" w:eastAsia="Times New Roman" w:hAnsi="Times New Roman" w:cs="Times New Roman" w:hint="default"/>
        <w:spacing w:val="-1"/>
        <w:w w:val="100"/>
        <w:sz w:val="21"/>
        <w:szCs w:val="21"/>
        <w:lang w:val="en-US" w:eastAsia="zh-CN" w:bidi="ar-SA"/>
      </w:rPr>
    </w:lvl>
    <w:lvl w:ilvl="1" w:tplc="047A3688">
      <w:numFmt w:val="bullet"/>
      <w:lvlText w:val="•"/>
      <w:lvlJc w:val="left"/>
      <w:pPr>
        <w:ind w:left="1789" w:hanging="420"/>
      </w:pPr>
      <w:rPr>
        <w:rFonts w:hint="default"/>
        <w:lang w:val="en-US" w:eastAsia="zh-CN" w:bidi="ar-SA"/>
      </w:rPr>
    </w:lvl>
    <w:lvl w:ilvl="2" w:tplc="70168404">
      <w:numFmt w:val="bullet"/>
      <w:lvlText w:val="•"/>
      <w:lvlJc w:val="left"/>
      <w:pPr>
        <w:ind w:left="2598" w:hanging="420"/>
      </w:pPr>
      <w:rPr>
        <w:rFonts w:hint="default"/>
        <w:lang w:val="en-US" w:eastAsia="zh-CN" w:bidi="ar-SA"/>
      </w:rPr>
    </w:lvl>
    <w:lvl w:ilvl="3" w:tplc="0E1EF32A">
      <w:numFmt w:val="bullet"/>
      <w:lvlText w:val="•"/>
      <w:lvlJc w:val="left"/>
      <w:pPr>
        <w:ind w:left="3407" w:hanging="420"/>
      </w:pPr>
      <w:rPr>
        <w:rFonts w:hint="default"/>
        <w:lang w:val="en-US" w:eastAsia="zh-CN" w:bidi="ar-SA"/>
      </w:rPr>
    </w:lvl>
    <w:lvl w:ilvl="4" w:tplc="2CDA3464">
      <w:numFmt w:val="bullet"/>
      <w:lvlText w:val="•"/>
      <w:lvlJc w:val="left"/>
      <w:pPr>
        <w:ind w:left="4217" w:hanging="420"/>
      </w:pPr>
      <w:rPr>
        <w:rFonts w:hint="default"/>
        <w:lang w:val="en-US" w:eastAsia="zh-CN" w:bidi="ar-SA"/>
      </w:rPr>
    </w:lvl>
    <w:lvl w:ilvl="5" w:tplc="37200E7E">
      <w:numFmt w:val="bullet"/>
      <w:lvlText w:val="•"/>
      <w:lvlJc w:val="left"/>
      <w:pPr>
        <w:ind w:left="5026" w:hanging="420"/>
      </w:pPr>
      <w:rPr>
        <w:rFonts w:hint="default"/>
        <w:lang w:val="en-US" w:eastAsia="zh-CN" w:bidi="ar-SA"/>
      </w:rPr>
    </w:lvl>
    <w:lvl w:ilvl="6" w:tplc="44B8B18A">
      <w:numFmt w:val="bullet"/>
      <w:lvlText w:val="•"/>
      <w:lvlJc w:val="left"/>
      <w:pPr>
        <w:ind w:left="5835" w:hanging="420"/>
      </w:pPr>
      <w:rPr>
        <w:rFonts w:hint="default"/>
        <w:lang w:val="en-US" w:eastAsia="zh-CN" w:bidi="ar-SA"/>
      </w:rPr>
    </w:lvl>
    <w:lvl w:ilvl="7" w:tplc="6A56F5B2">
      <w:numFmt w:val="bullet"/>
      <w:lvlText w:val="•"/>
      <w:lvlJc w:val="left"/>
      <w:pPr>
        <w:ind w:left="6644" w:hanging="420"/>
      </w:pPr>
      <w:rPr>
        <w:rFonts w:hint="default"/>
        <w:lang w:val="en-US" w:eastAsia="zh-CN" w:bidi="ar-SA"/>
      </w:rPr>
    </w:lvl>
    <w:lvl w:ilvl="8" w:tplc="3C6A09A6">
      <w:numFmt w:val="bullet"/>
      <w:lvlText w:val="•"/>
      <w:lvlJc w:val="left"/>
      <w:pPr>
        <w:ind w:left="7454" w:hanging="420"/>
      </w:pPr>
      <w:rPr>
        <w:rFonts w:hint="default"/>
        <w:lang w:val="en-US" w:eastAsia="zh-CN" w:bidi="ar-SA"/>
      </w:rPr>
    </w:lvl>
  </w:abstractNum>
  <w:abstractNum w:abstractNumId="13" w15:restartNumberingAfterBreak="0">
    <w:nsid w:val="41D0112B"/>
    <w:multiLevelType w:val="hybridMultilevel"/>
    <w:tmpl w:val="AC76D0CE"/>
    <w:lvl w:ilvl="0" w:tplc="15BAEC92">
      <w:start w:val="1"/>
      <w:numFmt w:val="decimal"/>
      <w:lvlText w:val="(%1)"/>
      <w:lvlJc w:val="left"/>
      <w:pPr>
        <w:ind w:left="957" w:hanging="351"/>
        <w:jc w:val="left"/>
      </w:pPr>
      <w:rPr>
        <w:rFonts w:ascii="Times New Roman" w:eastAsia="Times New Roman" w:hAnsi="Times New Roman" w:cs="Times New Roman" w:hint="default"/>
        <w:spacing w:val="-1"/>
        <w:w w:val="100"/>
        <w:sz w:val="21"/>
        <w:szCs w:val="21"/>
        <w:lang w:val="en-US" w:eastAsia="zh-CN" w:bidi="ar-SA"/>
      </w:rPr>
    </w:lvl>
    <w:lvl w:ilvl="1" w:tplc="2610BEBC">
      <w:numFmt w:val="bullet"/>
      <w:lvlText w:val="•"/>
      <w:lvlJc w:val="left"/>
      <w:pPr>
        <w:ind w:left="1771" w:hanging="351"/>
      </w:pPr>
      <w:rPr>
        <w:rFonts w:hint="default"/>
        <w:lang w:val="en-US" w:eastAsia="zh-CN" w:bidi="ar-SA"/>
      </w:rPr>
    </w:lvl>
    <w:lvl w:ilvl="2" w:tplc="E45E7BC4">
      <w:numFmt w:val="bullet"/>
      <w:lvlText w:val="•"/>
      <w:lvlJc w:val="left"/>
      <w:pPr>
        <w:ind w:left="2582" w:hanging="351"/>
      </w:pPr>
      <w:rPr>
        <w:rFonts w:hint="default"/>
        <w:lang w:val="en-US" w:eastAsia="zh-CN" w:bidi="ar-SA"/>
      </w:rPr>
    </w:lvl>
    <w:lvl w:ilvl="3" w:tplc="7138D124">
      <w:numFmt w:val="bullet"/>
      <w:lvlText w:val="•"/>
      <w:lvlJc w:val="left"/>
      <w:pPr>
        <w:ind w:left="3393" w:hanging="351"/>
      </w:pPr>
      <w:rPr>
        <w:rFonts w:hint="default"/>
        <w:lang w:val="en-US" w:eastAsia="zh-CN" w:bidi="ar-SA"/>
      </w:rPr>
    </w:lvl>
    <w:lvl w:ilvl="4" w:tplc="08E46BDE">
      <w:numFmt w:val="bullet"/>
      <w:lvlText w:val="•"/>
      <w:lvlJc w:val="left"/>
      <w:pPr>
        <w:ind w:left="4205" w:hanging="351"/>
      </w:pPr>
      <w:rPr>
        <w:rFonts w:hint="default"/>
        <w:lang w:val="en-US" w:eastAsia="zh-CN" w:bidi="ar-SA"/>
      </w:rPr>
    </w:lvl>
    <w:lvl w:ilvl="5" w:tplc="84401818">
      <w:numFmt w:val="bullet"/>
      <w:lvlText w:val="•"/>
      <w:lvlJc w:val="left"/>
      <w:pPr>
        <w:ind w:left="5016" w:hanging="351"/>
      </w:pPr>
      <w:rPr>
        <w:rFonts w:hint="default"/>
        <w:lang w:val="en-US" w:eastAsia="zh-CN" w:bidi="ar-SA"/>
      </w:rPr>
    </w:lvl>
    <w:lvl w:ilvl="6" w:tplc="ACF23B60">
      <w:numFmt w:val="bullet"/>
      <w:lvlText w:val="•"/>
      <w:lvlJc w:val="left"/>
      <w:pPr>
        <w:ind w:left="5827" w:hanging="351"/>
      </w:pPr>
      <w:rPr>
        <w:rFonts w:hint="default"/>
        <w:lang w:val="en-US" w:eastAsia="zh-CN" w:bidi="ar-SA"/>
      </w:rPr>
    </w:lvl>
    <w:lvl w:ilvl="7" w:tplc="63AE7CCC">
      <w:numFmt w:val="bullet"/>
      <w:lvlText w:val="•"/>
      <w:lvlJc w:val="left"/>
      <w:pPr>
        <w:ind w:left="6638" w:hanging="351"/>
      </w:pPr>
      <w:rPr>
        <w:rFonts w:hint="default"/>
        <w:lang w:val="en-US" w:eastAsia="zh-CN" w:bidi="ar-SA"/>
      </w:rPr>
    </w:lvl>
    <w:lvl w:ilvl="8" w:tplc="3592AFBE">
      <w:numFmt w:val="bullet"/>
      <w:lvlText w:val="•"/>
      <w:lvlJc w:val="left"/>
      <w:pPr>
        <w:ind w:left="7450" w:hanging="351"/>
      </w:pPr>
      <w:rPr>
        <w:rFonts w:hint="default"/>
        <w:lang w:val="en-US" w:eastAsia="zh-CN" w:bidi="ar-SA"/>
      </w:rPr>
    </w:lvl>
  </w:abstractNum>
  <w:abstractNum w:abstractNumId="14" w15:restartNumberingAfterBreak="0">
    <w:nsid w:val="4A5C75B4"/>
    <w:multiLevelType w:val="multilevel"/>
    <w:tmpl w:val="773A6624"/>
    <w:lvl w:ilvl="0">
      <w:start w:val="5"/>
      <w:numFmt w:val="decimal"/>
      <w:lvlText w:val="%1"/>
      <w:lvlJc w:val="left"/>
      <w:pPr>
        <w:ind w:left="850" w:hanging="720"/>
      </w:pPr>
      <w:rPr>
        <w:rFonts w:hint="default"/>
        <w:lang w:val="en-US" w:eastAsia="zh-CN" w:bidi="ar-SA"/>
      </w:rPr>
    </w:lvl>
    <w:lvl w:ilvl="1">
      <w:start w:val="1"/>
      <w:numFmt w:val="decimal"/>
      <w:lvlText w:val="%1.%2"/>
      <w:lvlJc w:val="left"/>
      <w:pPr>
        <w:ind w:left="850" w:hanging="720"/>
      </w:pPr>
      <w:rPr>
        <w:rFonts w:hint="default"/>
        <w:lang w:val="en-US" w:eastAsia="zh-CN" w:bidi="ar-SA"/>
      </w:rPr>
    </w:lvl>
    <w:lvl w:ilvl="2">
      <w:start w:val="1"/>
      <w:numFmt w:val="decimal"/>
      <w:lvlText w:val="%1.%2.%3"/>
      <w:lvlJc w:val="left"/>
      <w:pPr>
        <w:ind w:left="850"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187" w:hanging="266"/>
      </w:pPr>
      <w:rPr>
        <w:rFonts w:ascii="Times New Roman" w:eastAsia="Times New Roman" w:hAnsi="Times New Roman" w:cs="Times New Roman" w:hint="default"/>
        <w:w w:val="100"/>
        <w:sz w:val="21"/>
        <w:szCs w:val="21"/>
        <w:lang w:val="en-US" w:eastAsia="zh-CN" w:bidi="ar-SA"/>
      </w:rPr>
    </w:lvl>
    <w:lvl w:ilvl="4">
      <w:numFmt w:val="bullet"/>
      <w:lvlText w:val="•"/>
      <w:lvlJc w:val="left"/>
      <w:pPr>
        <w:ind w:left="1190" w:hanging="266"/>
      </w:pPr>
      <w:rPr>
        <w:rFonts w:hint="default"/>
        <w:lang w:val="en-US" w:eastAsia="zh-CN" w:bidi="ar-SA"/>
      </w:rPr>
    </w:lvl>
    <w:lvl w:ilvl="5">
      <w:numFmt w:val="bullet"/>
      <w:lvlText w:val="•"/>
      <w:lvlJc w:val="left"/>
      <w:pPr>
        <w:ind w:left="1300" w:hanging="266"/>
      </w:pPr>
      <w:rPr>
        <w:rFonts w:hint="default"/>
        <w:lang w:val="en-US" w:eastAsia="zh-CN" w:bidi="ar-SA"/>
      </w:rPr>
    </w:lvl>
    <w:lvl w:ilvl="6">
      <w:numFmt w:val="bullet"/>
      <w:lvlText w:val="•"/>
      <w:lvlJc w:val="left"/>
      <w:pPr>
        <w:ind w:left="1411" w:hanging="266"/>
      </w:pPr>
      <w:rPr>
        <w:rFonts w:hint="default"/>
        <w:lang w:val="en-US" w:eastAsia="zh-CN" w:bidi="ar-SA"/>
      </w:rPr>
    </w:lvl>
    <w:lvl w:ilvl="7">
      <w:numFmt w:val="bullet"/>
      <w:lvlText w:val="•"/>
      <w:lvlJc w:val="left"/>
      <w:pPr>
        <w:ind w:left="1521" w:hanging="266"/>
      </w:pPr>
      <w:rPr>
        <w:rFonts w:hint="default"/>
        <w:lang w:val="en-US" w:eastAsia="zh-CN" w:bidi="ar-SA"/>
      </w:rPr>
    </w:lvl>
    <w:lvl w:ilvl="8">
      <w:numFmt w:val="bullet"/>
      <w:lvlText w:val="•"/>
      <w:lvlJc w:val="left"/>
      <w:pPr>
        <w:ind w:left="1631" w:hanging="266"/>
      </w:pPr>
      <w:rPr>
        <w:rFonts w:hint="default"/>
        <w:lang w:val="en-US" w:eastAsia="zh-CN" w:bidi="ar-SA"/>
      </w:rPr>
    </w:lvl>
  </w:abstractNum>
  <w:abstractNum w:abstractNumId="15" w15:restartNumberingAfterBreak="0">
    <w:nsid w:val="541F643A"/>
    <w:multiLevelType w:val="multilevel"/>
    <w:tmpl w:val="9266E888"/>
    <w:lvl w:ilvl="0">
      <w:start w:val="1"/>
      <w:numFmt w:val="decimal"/>
      <w:pStyle w:val="Heading1"/>
      <w:lvlText w:val="%1"/>
      <w:lvlJc w:val="left"/>
      <w:pPr>
        <w:ind w:left="113" w:firstLine="0"/>
      </w:pPr>
      <w:rPr>
        <w:rFonts w:ascii="Times New Roman" w:eastAsia="黑体" w:hAnsi="Times New Roman" w:hint="default"/>
        <w:sz w:val="28"/>
      </w:rPr>
    </w:lvl>
    <w:lvl w:ilvl="1">
      <w:start w:val="1"/>
      <w:numFmt w:val="decimal"/>
      <w:lvlText w:val="%1.%2"/>
      <w:lvlJc w:val="left"/>
      <w:pPr>
        <w:ind w:left="227" w:firstLine="0"/>
      </w:pPr>
      <w:rPr>
        <w:rFonts w:ascii="Times New Roman" w:eastAsia="黑体" w:hAnsi="Times New Roman" w:hint="default"/>
        <w:sz w:val="24"/>
      </w:rPr>
    </w:lvl>
    <w:lvl w:ilvl="2">
      <w:start w:val="1"/>
      <w:numFmt w:val="decimal"/>
      <w:pStyle w:val="Heading3"/>
      <w:lvlText w:val="%1.%2.%3"/>
      <w:lvlJc w:val="left"/>
      <w:pPr>
        <w:ind w:left="226" w:firstLine="0"/>
      </w:pPr>
      <w:rPr>
        <w:rFonts w:ascii="Times New Roman" w:eastAsia="楷体" w:hAnsi="Times New Roman" w:hint="default"/>
        <w:sz w:val="21"/>
      </w:rPr>
    </w:lvl>
    <w:lvl w:ilvl="3">
      <w:start w:val="1"/>
      <w:numFmt w:val="decimal"/>
      <w:lvlText w:val="%1.%2.%3.%4"/>
      <w:lvlJc w:val="left"/>
      <w:pPr>
        <w:ind w:left="339" w:firstLine="0"/>
      </w:pPr>
      <w:rPr>
        <w:rFonts w:hint="eastAsia"/>
      </w:rPr>
    </w:lvl>
    <w:lvl w:ilvl="4">
      <w:start w:val="1"/>
      <w:numFmt w:val="decimal"/>
      <w:lvlText w:val="%1.%2.%3.%4.%5"/>
      <w:lvlJc w:val="left"/>
      <w:pPr>
        <w:ind w:left="452" w:firstLine="0"/>
      </w:pPr>
      <w:rPr>
        <w:rFonts w:hint="eastAsia"/>
      </w:rPr>
    </w:lvl>
    <w:lvl w:ilvl="5">
      <w:start w:val="1"/>
      <w:numFmt w:val="decimal"/>
      <w:lvlText w:val="%1.%2.%3.%4.%5.%6"/>
      <w:lvlJc w:val="left"/>
      <w:pPr>
        <w:ind w:left="565" w:firstLine="0"/>
      </w:pPr>
      <w:rPr>
        <w:rFonts w:hint="eastAsia"/>
      </w:rPr>
    </w:lvl>
    <w:lvl w:ilvl="6">
      <w:start w:val="1"/>
      <w:numFmt w:val="decimal"/>
      <w:lvlText w:val="%1.%2.%3.%4.%5.%6.%7"/>
      <w:lvlJc w:val="left"/>
      <w:pPr>
        <w:ind w:left="678" w:firstLine="0"/>
      </w:pPr>
      <w:rPr>
        <w:rFonts w:hint="eastAsia"/>
      </w:rPr>
    </w:lvl>
    <w:lvl w:ilvl="7">
      <w:start w:val="1"/>
      <w:numFmt w:val="decimal"/>
      <w:lvlText w:val="%1.%2.%3.%4.%5.%6.%7.%8"/>
      <w:lvlJc w:val="left"/>
      <w:pPr>
        <w:ind w:left="791" w:firstLine="0"/>
      </w:pPr>
      <w:rPr>
        <w:rFonts w:hint="eastAsia"/>
      </w:rPr>
    </w:lvl>
    <w:lvl w:ilvl="8">
      <w:start w:val="1"/>
      <w:numFmt w:val="decimal"/>
      <w:lvlText w:val="%1.%2.%3.%4.%5.%6.%7.%8.%9"/>
      <w:lvlJc w:val="left"/>
      <w:pPr>
        <w:ind w:left="904" w:firstLine="0"/>
      </w:pPr>
      <w:rPr>
        <w:rFonts w:hint="eastAsia"/>
      </w:rPr>
    </w:lvl>
  </w:abstractNum>
  <w:abstractNum w:abstractNumId="16" w15:restartNumberingAfterBreak="0">
    <w:nsid w:val="5C3061EB"/>
    <w:multiLevelType w:val="multilevel"/>
    <w:tmpl w:val="8BF6F280"/>
    <w:lvl w:ilvl="0">
      <w:start w:val="1"/>
      <w:numFmt w:val="decimal"/>
      <w:lvlText w:val="%1"/>
      <w:lvlJc w:val="left"/>
      <w:pPr>
        <w:ind w:left="950" w:hanging="720"/>
      </w:pPr>
      <w:rPr>
        <w:rFonts w:hint="default"/>
        <w:lang w:val="en-US" w:eastAsia="zh-CN" w:bidi="ar-SA"/>
      </w:rPr>
    </w:lvl>
    <w:lvl w:ilvl="1">
      <w:start w:val="2"/>
      <w:numFmt w:val="decimal"/>
      <w:lvlText w:val="%1.%2"/>
      <w:lvlJc w:val="left"/>
      <w:pPr>
        <w:ind w:left="950" w:hanging="720"/>
      </w:pPr>
      <w:rPr>
        <w:rFonts w:hint="default"/>
        <w:lang w:val="en-US" w:eastAsia="zh-CN" w:bidi="ar-SA"/>
      </w:rPr>
    </w:lvl>
    <w:lvl w:ilvl="2">
      <w:start w:val="1"/>
      <w:numFmt w:val="decimal"/>
      <w:lvlText w:val="%1.%2.%3"/>
      <w:lvlJc w:val="left"/>
      <w:pPr>
        <w:ind w:left="950"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1070" w:hanging="481"/>
        <w:jc w:val="right"/>
      </w:pPr>
      <w:rPr>
        <w:rFonts w:ascii="Times New Roman" w:eastAsia="Times New Roman" w:hAnsi="Times New Roman" w:cs="Times New Roman" w:hint="default"/>
        <w:spacing w:val="-1"/>
        <w:w w:val="100"/>
        <w:sz w:val="21"/>
        <w:szCs w:val="21"/>
        <w:lang w:val="en-US" w:eastAsia="zh-CN" w:bidi="ar-SA"/>
      </w:rPr>
    </w:lvl>
    <w:lvl w:ilvl="4">
      <w:numFmt w:val="bullet"/>
      <w:lvlText w:val="•"/>
      <w:lvlJc w:val="left"/>
      <w:pPr>
        <w:ind w:left="1370" w:hanging="481"/>
      </w:pPr>
      <w:rPr>
        <w:rFonts w:hint="default"/>
        <w:lang w:val="en-US" w:eastAsia="zh-CN" w:bidi="ar-SA"/>
      </w:rPr>
    </w:lvl>
    <w:lvl w:ilvl="5">
      <w:numFmt w:val="bullet"/>
      <w:lvlText w:val="•"/>
      <w:lvlJc w:val="left"/>
      <w:pPr>
        <w:ind w:left="1467" w:hanging="481"/>
      </w:pPr>
      <w:rPr>
        <w:rFonts w:hint="default"/>
        <w:lang w:val="en-US" w:eastAsia="zh-CN" w:bidi="ar-SA"/>
      </w:rPr>
    </w:lvl>
    <w:lvl w:ilvl="6">
      <w:numFmt w:val="bullet"/>
      <w:lvlText w:val="•"/>
      <w:lvlJc w:val="left"/>
      <w:pPr>
        <w:ind w:left="1564" w:hanging="481"/>
      </w:pPr>
      <w:rPr>
        <w:rFonts w:hint="default"/>
        <w:lang w:val="en-US" w:eastAsia="zh-CN" w:bidi="ar-SA"/>
      </w:rPr>
    </w:lvl>
    <w:lvl w:ilvl="7">
      <w:numFmt w:val="bullet"/>
      <w:lvlText w:val="•"/>
      <w:lvlJc w:val="left"/>
      <w:pPr>
        <w:ind w:left="1661" w:hanging="481"/>
      </w:pPr>
      <w:rPr>
        <w:rFonts w:hint="default"/>
        <w:lang w:val="en-US" w:eastAsia="zh-CN" w:bidi="ar-SA"/>
      </w:rPr>
    </w:lvl>
    <w:lvl w:ilvl="8">
      <w:numFmt w:val="bullet"/>
      <w:lvlText w:val="•"/>
      <w:lvlJc w:val="left"/>
      <w:pPr>
        <w:ind w:left="1758" w:hanging="481"/>
      </w:pPr>
      <w:rPr>
        <w:rFonts w:hint="default"/>
        <w:lang w:val="en-US" w:eastAsia="zh-CN" w:bidi="ar-SA"/>
      </w:rPr>
    </w:lvl>
  </w:abstractNum>
  <w:abstractNum w:abstractNumId="17" w15:restartNumberingAfterBreak="0">
    <w:nsid w:val="5FD37001"/>
    <w:multiLevelType w:val="multilevel"/>
    <w:tmpl w:val="4998ACDC"/>
    <w:lvl w:ilvl="0">
      <w:start w:val="3"/>
      <w:numFmt w:val="decimal"/>
      <w:lvlText w:val="%1"/>
      <w:lvlJc w:val="left"/>
      <w:pPr>
        <w:ind w:left="1007" w:hanging="720"/>
        <w:jc w:val="left"/>
      </w:pPr>
      <w:rPr>
        <w:rFonts w:hint="default"/>
        <w:lang w:val="en-US" w:eastAsia="zh-CN" w:bidi="ar-SA"/>
      </w:rPr>
    </w:lvl>
    <w:lvl w:ilvl="1">
      <w:start w:val="2"/>
      <w:numFmt w:val="decimal"/>
      <w:lvlText w:val="%1.%2"/>
      <w:lvlJc w:val="left"/>
      <w:pPr>
        <w:ind w:left="1007" w:hanging="720"/>
        <w:jc w:val="left"/>
      </w:pPr>
      <w:rPr>
        <w:rFonts w:hint="default"/>
        <w:lang w:val="en-US" w:eastAsia="zh-CN" w:bidi="ar-SA"/>
      </w:rPr>
    </w:lvl>
    <w:lvl w:ilvl="2">
      <w:start w:val="1"/>
      <w:numFmt w:val="decimal"/>
      <w:lvlText w:val="%1.%2.%3"/>
      <w:lvlJc w:val="left"/>
      <w:pPr>
        <w:ind w:left="1007" w:hanging="720"/>
        <w:jc w:val="right"/>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186" w:hanging="264"/>
        <w:jc w:val="left"/>
      </w:pPr>
      <w:rPr>
        <w:rFonts w:ascii="Times New Roman" w:eastAsia="Times New Roman" w:hAnsi="Times New Roman" w:cs="Times New Roman" w:hint="default"/>
        <w:w w:val="100"/>
        <w:sz w:val="21"/>
        <w:szCs w:val="21"/>
        <w:lang w:val="en-US" w:eastAsia="zh-CN" w:bidi="ar-SA"/>
      </w:rPr>
    </w:lvl>
    <w:lvl w:ilvl="4">
      <w:numFmt w:val="bullet"/>
      <w:lvlText w:val="•"/>
      <w:lvlJc w:val="left"/>
      <w:pPr>
        <w:ind w:left="1302" w:hanging="264"/>
      </w:pPr>
      <w:rPr>
        <w:rFonts w:hint="default"/>
        <w:lang w:val="en-US" w:eastAsia="zh-CN" w:bidi="ar-SA"/>
      </w:rPr>
    </w:lvl>
    <w:lvl w:ilvl="5">
      <w:numFmt w:val="bullet"/>
      <w:lvlText w:val="•"/>
      <w:lvlJc w:val="left"/>
      <w:pPr>
        <w:ind w:left="1403" w:hanging="264"/>
      </w:pPr>
      <w:rPr>
        <w:rFonts w:hint="default"/>
        <w:lang w:val="en-US" w:eastAsia="zh-CN" w:bidi="ar-SA"/>
      </w:rPr>
    </w:lvl>
    <w:lvl w:ilvl="6">
      <w:numFmt w:val="bullet"/>
      <w:lvlText w:val="•"/>
      <w:lvlJc w:val="left"/>
      <w:pPr>
        <w:ind w:left="1504" w:hanging="264"/>
      </w:pPr>
      <w:rPr>
        <w:rFonts w:hint="default"/>
        <w:lang w:val="en-US" w:eastAsia="zh-CN" w:bidi="ar-SA"/>
      </w:rPr>
    </w:lvl>
    <w:lvl w:ilvl="7">
      <w:numFmt w:val="bullet"/>
      <w:lvlText w:val="•"/>
      <w:lvlJc w:val="left"/>
      <w:pPr>
        <w:ind w:left="1605" w:hanging="264"/>
      </w:pPr>
      <w:rPr>
        <w:rFonts w:hint="default"/>
        <w:lang w:val="en-US" w:eastAsia="zh-CN" w:bidi="ar-SA"/>
      </w:rPr>
    </w:lvl>
    <w:lvl w:ilvl="8">
      <w:numFmt w:val="bullet"/>
      <w:lvlText w:val="•"/>
      <w:lvlJc w:val="left"/>
      <w:pPr>
        <w:ind w:left="1706" w:hanging="264"/>
      </w:pPr>
      <w:rPr>
        <w:rFonts w:hint="default"/>
        <w:lang w:val="en-US" w:eastAsia="zh-CN" w:bidi="ar-SA"/>
      </w:rPr>
    </w:lvl>
  </w:abstractNum>
  <w:abstractNum w:abstractNumId="18" w15:restartNumberingAfterBreak="0">
    <w:nsid w:val="6E9634CF"/>
    <w:multiLevelType w:val="multilevel"/>
    <w:tmpl w:val="4CCCB3C0"/>
    <w:lvl w:ilvl="0">
      <w:start w:val="1"/>
      <w:numFmt w:val="decimal"/>
      <w:lvlText w:val="%1"/>
      <w:lvlJc w:val="left"/>
      <w:pPr>
        <w:ind w:left="1007" w:hanging="720"/>
      </w:pPr>
      <w:rPr>
        <w:rFonts w:hint="default"/>
        <w:lang w:val="en-US" w:eastAsia="zh-CN" w:bidi="ar-SA"/>
      </w:rPr>
    </w:lvl>
    <w:lvl w:ilvl="1">
      <w:start w:val="3"/>
      <w:numFmt w:val="decimal"/>
      <w:lvlText w:val="%1.%2"/>
      <w:lvlJc w:val="left"/>
      <w:pPr>
        <w:ind w:left="1007" w:hanging="720"/>
      </w:pPr>
      <w:rPr>
        <w:rFonts w:hint="default"/>
        <w:lang w:val="en-US" w:eastAsia="zh-CN" w:bidi="ar-SA"/>
      </w:rPr>
    </w:lvl>
    <w:lvl w:ilvl="2">
      <w:start w:val="1"/>
      <w:numFmt w:val="decimal"/>
      <w:lvlText w:val="%1.%2.%3"/>
      <w:lvlJc w:val="left"/>
      <w:pPr>
        <w:ind w:left="1007" w:hanging="720"/>
      </w:pPr>
      <w:rPr>
        <w:rFonts w:ascii="Times New Roman" w:eastAsia="Times New Roman" w:hAnsi="Times New Roman" w:cs="Times New Roman" w:hint="default"/>
        <w:b/>
        <w:bCs/>
        <w:w w:val="100"/>
        <w:sz w:val="24"/>
        <w:szCs w:val="24"/>
        <w:lang w:val="en-US" w:eastAsia="zh-CN" w:bidi="ar-SA"/>
      </w:rPr>
    </w:lvl>
    <w:lvl w:ilvl="3">
      <w:start w:val="1"/>
      <w:numFmt w:val="decimal"/>
      <w:lvlText w:val="(%4)"/>
      <w:lvlJc w:val="left"/>
      <w:pPr>
        <w:ind w:left="230" w:hanging="351"/>
      </w:pPr>
      <w:rPr>
        <w:rFonts w:ascii="Times New Roman" w:eastAsia="Times New Roman" w:hAnsi="Times New Roman" w:cs="Times New Roman" w:hint="default"/>
        <w:spacing w:val="-1"/>
        <w:w w:val="100"/>
        <w:sz w:val="21"/>
        <w:szCs w:val="21"/>
        <w:lang w:val="en-US" w:eastAsia="zh-CN" w:bidi="ar-SA"/>
      </w:rPr>
    </w:lvl>
    <w:lvl w:ilvl="4">
      <w:numFmt w:val="bullet"/>
      <w:lvlText w:val="•"/>
      <w:lvlJc w:val="left"/>
      <w:pPr>
        <w:ind w:left="1336" w:hanging="351"/>
      </w:pPr>
      <w:rPr>
        <w:rFonts w:hint="default"/>
        <w:lang w:val="en-US" w:eastAsia="zh-CN" w:bidi="ar-SA"/>
      </w:rPr>
    </w:lvl>
    <w:lvl w:ilvl="5">
      <w:numFmt w:val="bullet"/>
      <w:lvlText w:val="•"/>
      <w:lvlJc w:val="left"/>
      <w:pPr>
        <w:ind w:left="1448" w:hanging="351"/>
      </w:pPr>
      <w:rPr>
        <w:rFonts w:hint="default"/>
        <w:lang w:val="en-US" w:eastAsia="zh-CN" w:bidi="ar-SA"/>
      </w:rPr>
    </w:lvl>
    <w:lvl w:ilvl="6">
      <w:numFmt w:val="bullet"/>
      <w:lvlText w:val="•"/>
      <w:lvlJc w:val="left"/>
      <w:pPr>
        <w:ind w:left="1560" w:hanging="351"/>
      </w:pPr>
      <w:rPr>
        <w:rFonts w:hint="default"/>
        <w:lang w:val="en-US" w:eastAsia="zh-CN" w:bidi="ar-SA"/>
      </w:rPr>
    </w:lvl>
    <w:lvl w:ilvl="7">
      <w:numFmt w:val="bullet"/>
      <w:lvlText w:val="•"/>
      <w:lvlJc w:val="left"/>
      <w:pPr>
        <w:ind w:left="1672" w:hanging="351"/>
      </w:pPr>
      <w:rPr>
        <w:rFonts w:hint="default"/>
        <w:lang w:val="en-US" w:eastAsia="zh-CN" w:bidi="ar-SA"/>
      </w:rPr>
    </w:lvl>
    <w:lvl w:ilvl="8">
      <w:numFmt w:val="bullet"/>
      <w:lvlText w:val="•"/>
      <w:lvlJc w:val="left"/>
      <w:pPr>
        <w:ind w:left="1784" w:hanging="351"/>
      </w:pPr>
      <w:rPr>
        <w:rFonts w:hint="default"/>
        <w:lang w:val="en-US" w:eastAsia="zh-CN" w:bidi="ar-SA"/>
      </w:rPr>
    </w:lvl>
  </w:abstractNum>
  <w:abstractNum w:abstractNumId="19" w15:restartNumberingAfterBreak="0">
    <w:nsid w:val="703610C2"/>
    <w:multiLevelType w:val="multilevel"/>
    <w:tmpl w:val="D1F40C6E"/>
    <w:lvl w:ilvl="0">
      <w:start w:val="3"/>
      <w:numFmt w:val="decimal"/>
      <w:lvlText w:val="%1"/>
      <w:lvlJc w:val="left"/>
      <w:pPr>
        <w:ind w:left="859" w:hanging="629"/>
      </w:pPr>
      <w:rPr>
        <w:rFonts w:hint="default"/>
        <w:lang w:val="en-US" w:eastAsia="zh-CN" w:bidi="ar-SA"/>
      </w:rPr>
    </w:lvl>
    <w:lvl w:ilvl="1">
      <w:start w:val="1"/>
      <w:numFmt w:val="decimal"/>
      <w:lvlText w:val="%1.%2"/>
      <w:lvlJc w:val="left"/>
      <w:pPr>
        <w:ind w:left="859"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01"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1733" w:hanging="351"/>
      </w:pPr>
      <w:rPr>
        <w:rFonts w:hint="default"/>
        <w:lang w:val="en-US" w:eastAsia="zh-CN" w:bidi="ar-SA"/>
      </w:rPr>
    </w:lvl>
    <w:lvl w:ilvl="4">
      <w:numFmt w:val="bullet"/>
      <w:lvlText w:val="•"/>
      <w:lvlJc w:val="left"/>
      <w:pPr>
        <w:ind w:left="2407" w:hanging="351"/>
      </w:pPr>
      <w:rPr>
        <w:rFonts w:hint="default"/>
        <w:lang w:val="en-US" w:eastAsia="zh-CN" w:bidi="ar-SA"/>
      </w:rPr>
    </w:lvl>
    <w:lvl w:ilvl="5">
      <w:numFmt w:val="bullet"/>
      <w:lvlText w:val="•"/>
      <w:lvlJc w:val="left"/>
      <w:pPr>
        <w:ind w:left="3081" w:hanging="351"/>
      </w:pPr>
      <w:rPr>
        <w:rFonts w:hint="default"/>
        <w:lang w:val="en-US" w:eastAsia="zh-CN" w:bidi="ar-SA"/>
      </w:rPr>
    </w:lvl>
    <w:lvl w:ilvl="6">
      <w:numFmt w:val="bullet"/>
      <w:lvlText w:val="•"/>
      <w:lvlJc w:val="left"/>
      <w:pPr>
        <w:ind w:left="3755" w:hanging="351"/>
      </w:pPr>
      <w:rPr>
        <w:rFonts w:hint="default"/>
        <w:lang w:val="en-US" w:eastAsia="zh-CN" w:bidi="ar-SA"/>
      </w:rPr>
    </w:lvl>
    <w:lvl w:ilvl="7">
      <w:numFmt w:val="bullet"/>
      <w:lvlText w:val="•"/>
      <w:lvlJc w:val="left"/>
      <w:pPr>
        <w:ind w:left="4429" w:hanging="351"/>
      </w:pPr>
      <w:rPr>
        <w:rFonts w:hint="default"/>
        <w:lang w:val="en-US" w:eastAsia="zh-CN" w:bidi="ar-SA"/>
      </w:rPr>
    </w:lvl>
    <w:lvl w:ilvl="8">
      <w:numFmt w:val="bullet"/>
      <w:lvlText w:val="•"/>
      <w:lvlJc w:val="left"/>
      <w:pPr>
        <w:ind w:left="5103" w:hanging="351"/>
      </w:pPr>
      <w:rPr>
        <w:rFonts w:hint="default"/>
        <w:lang w:val="en-US" w:eastAsia="zh-CN" w:bidi="ar-SA"/>
      </w:rPr>
    </w:lvl>
  </w:abstractNum>
  <w:abstractNum w:abstractNumId="20" w15:restartNumberingAfterBreak="0">
    <w:nsid w:val="720B5F68"/>
    <w:multiLevelType w:val="multilevel"/>
    <w:tmpl w:val="D1F40C6E"/>
    <w:lvl w:ilvl="0">
      <w:start w:val="3"/>
      <w:numFmt w:val="decimal"/>
      <w:lvlText w:val="%1"/>
      <w:lvlJc w:val="left"/>
      <w:pPr>
        <w:ind w:left="859" w:hanging="629"/>
      </w:pPr>
      <w:rPr>
        <w:rFonts w:hint="default"/>
        <w:lang w:val="en-US" w:eastAsia="zh-CN" w:bidi="ar-SA"/>
      </w:rPr>
    </w:lvl>
    <w:lvl w:ilvl="1">
      <w:start w:val="1"/>
      <w:numFmt w:val="decimal"/>
      <w:lvlText w:val="%1.%2"/>
      <w:lvlJc w:val="left"/>
      <w:pPr>
        <w:ind w:left="859" w:hanging="629"/>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1001" w:hanging="351"/>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1733" w:hanging="351"/>
      </w:pPr>
      <w:rPr>
        <w:rFonts w:hint="default"/>
        <w:lang w:val="en-US" w:eastAsia="zh-CN" w:bidi="ar-SA"/>
      </w:rPr>
    </w:lvl>
    <w:lvl w:ilvl="4">
      <w:numFmt w:val="bullet"/>
      <w:lvlText w:val="•"/>
      <w:lvlJc w:val="left"/>
      <w:pPr>
        <w:ind w:left="2407" w:hanging="351"/>
      </w:pPr>
      <w:rPr>
        <w:rFonts w:hint="default"/>
        <w:lang w:val="en-US" w:eastAsia="zh-CN" w:bidi="ar-SA"/>
      </w:rPr>
    </w:lvl>
    <w:lvl w:ilvl="5">
      <w:numFmt w:val="bullet"/>
      <w:lvlText w:val="•"/>
      <w:lvlJc w:val="left"/>
      <w:pPr>
        <w:ind w:left="3081" w:hanging="351"/>
      </w:pPr>
      <w:rPr>
        <w:rFonts w:hint="default"/>
        <w:lang w:val="en-US" w:eastAsia="zh-CN" w:bidi="ar-SA"/>
      </w:rPr>
    </w:lvl>
    <w:lvl w:ilvl="6">
      <w:numFmt w:val="bullet"/>
      <w:lvlText w:val="•"/>
      <w:lvlJc w:val="left"/>
      <w:pPr>
        <w:ind w:left="3755" w:hanging="351"/>
      </w:pPr>
      <w:rPr>
        <w:rFonts w:hint="default"/>
        <w:lang w:val="en-US" w:eastAsia="zh-CN" w:bidi="ar-SA"/>
      </w:rPr>
    </w:lvl>
    <w:lvl w:ilvl="7">
      <w:numFmt w:val="bullet"/>
      <w:lvlText w:val="•"/>
      <w:lvlJc w:val="left"/>
      <w:pPr>
        <w:ind w:left="4429" w:hanging="351"/>
      </w:pPr>
      <w:rPr>
        <w:rFonts w:hint="default"/>
        <w:lang w:val="en-US" w:eastAsia="zh-CN" w:bidi="ar-SA"/>
      </w:rPr>
    </w:lvl>
    <w:lvl w:ilvl="8">
      <w:numFmt w:val="bullet"/>
      <w:lvlText w:val="•"/>
      <w:lvlJc w:val="left"/>
      <w:pPr>
        <w:ind w:left="5103" w:hanging="351"/>
      </w:pPr>
      <w:rPr>
        <w:rFonts w:hint="default"/>
        <w:lang w:val="en-US" w:eastAsia="zh-CN" w:bidi="ar-SA"/>
      </w:rPr>
    </w:lvl>
  </w:abstractNum>
  <w:abstractNum w:abstractNumId="21" w15:restartNumberingAfterBreak="0">
    <w:nsid w:val="78F65098"/>
    <w:multiLevelType w:val="multilevel"/>
    <w:tmpl w:val="2F0403F4"/>
    <w:lvl w:ilvl="0">
      <w:start w:val="5"/>
      <w:numFmt w:val="decimal"/>
      <w:lvlText w:val="%1"/>
      <w:lvlJc w:val="left"/>
      <w:pPr>
        <w:ind w:left="760" w:hanging="631"/>
        <w:jc w:val="left"/>
      </w:pPr>
      <w:rPr>
        <w:rFonts w:hint="default"/>
        <w:lang w:val="en-US" w:eastAsia="zh-CN" w:bidi="ar-SA"/>
      </w:rPr>
    </w:lvl>
    <w:lvl w:ilvl="1">
      <w:start w:val="1"/>
      <w:numFmt w:val="decimal"/>
      <w:lvlText w:val="%1.%2"/>
      <w:lvlJc w:val="left"/>
      <w:pPr>
        <w:ind w:left="760" w:hanging="631"/>
        <w:jc w:val="left"/>
      </w:pPr>
      <w:rPr>
        <w:rFonts w:ascii="Times New Roman" w:eastAsia="Times New Roman" w:hAnsi="Times New Roman" w:cs="Times New Roman" w:hint="default"/>
        <w:b/>
        <w:bCs/>
        <w:spacing w:val="-1"/>
        <w:w w:val="99"/>
        <w:sz w:val="28"/>
        <w:szCs w:val="28"/>
        <w:lang w:val="en-US" w:eastAsia="zh-CN" w:bidi="ar-SA"/>
      </w:rPr>
    </w:lvl>
    <w:lvl w:ilvl="2">
      <w:start w:val="1"/>
      <w:numFmt w:val="decimal"/>
      <w:lvlText w:val="(%3)"/>
      <w:lvlJc w:val="left"/>
      <w:pPr>
        <w:ind w:left="901" w:hanging="351"/>
        <w:jc w:val="left"/>
      </w:pPr>
      <w:rPr>
        <w:rFonts w:ascii="Times New Roman" w:eastAsia="Times New Roman" w:hAnsi="Times New Roman" w:cs="Times New Roman" w:hint="default"/>
        <w:spacing w:val="-1"/>
        <w:w w:val="100"/>
        <w:sz w:val="21"/>
        <w:szCs w:val="21"/>
        <w:lang w:val="en-US" w:eastAsia="zh-CN" w:bidi="ar-SA"/>
      </w:rPr>
    </w:lvl>
    <w:lvl w:ilvl="3">
      <w:numFmt w:val="bullet"/>
      <w:lvlText w:val="•"/>
      <w:lvlJc w:val="left"/>
      <w:pPr>
        <w:ind w:left="1686" w:hanging="351"/>
      </w:pPr>
      <w:rPr>
        <w:rFonts w:hint="default"/>
        <w:lang w:val="en-US" w:eastAsia="zh-CN" w:bidi="ar-SA"/>
      </w:rPr>
    </w:lvl>
    <w:lvl w:ilvl="4">
      <w:numFmt w:val="bullet"/>
      <w:lvlText w:val="•"/>
      <w:lvlJc w:val="left"/>
      <w:pPr>
        <w:ind w:left="2413" w:hanging="351"/>
      </w:pPr>
      <w:rPr>
        <w:rFonts w:hint="default"/>
        <w:lang w:val="en-US" w:eastAsia="zh-CN" w:bidi="ar-SA"/>
      </w:rPr>
    </w:lvl>
    <w:lvl w:ilvl="5">
      <w:numFmt w:val="bullet"/>
      <w:lvlText w:val="•"/>
      <w:lvlJc w:val="left"/>
      <w:pPr>
        <w:ind w:left="3140" w:hanging="351"/>
      </w:pPr>
      <w:rPr>
        <w:rFonts w:hint="default"/>
        <w:lang w:val="en-US" w:eastAsia="zh-CN" w:bidi="ar-SA"/>
      </w:rPr>
    </w:lvl>
    <w:lvl w:ilvl="6">
      <w:numFmt w:val="bullet"/>
      <w:lvlText w:val="•"/>
      <w:lvlJc w:val="left"/>
      <w:pPr>
        <w:ind w:left="3867" w:hanging="351"/>
      </w:pPr>
      <w:rPr>
        <w:rFonts w:hint="default"/>
        <w:lang w:val="en-US" w:eastAsia="zh-CN" w:bidi="ar-SA"/>
      </w:rPr>
    </w:lvl>
    <w:lvl w:ilvl="7">
      <w:numFmt w:val="bullet"/>
      <w:lvlText w:val="•"/>
      <w:lvlJc w:val="left"/>
      <w:pPr>
        <w:ind w:left="4594" w:hanging="351"/>
      </w:pPr>
      <w:rPr>
        <w:rFonts w:hint="default"/>
        <w:lang w:val="en-US" w:eastAsia="zh-CN" w:bidi="ar-SA"/>
      </w:rPr>
    </w:lvl>
    <w:lvl w:ilvl="8">
      <w:numFmt w:val="bullet"/>
      <w:lvlText w:val="•"/>
      <w:lvlJc w:val="left"/>
      <w:pPr>
        <w:ind w:left="5321" w:hanging="351"/>
      </w:pPr>
      <w:rPr>
        <w:rFonts w:hint="default"/>
        <w:lang w:val="en-US" w:eastAsia="zh-CN" w:bidi="ar-SA"/>
      </w:rPr>
    </w:lvl>
  </w:abstractNum>
  <w:abstractNum w:abstractNumId="22" w15:restartNumberingAfterBreak="0">
    <w:nsid w:val="793D6478"/>
    <w:multiLevelType w:val="hybridMultilevel"/>
    <w:tmpl w:val="27E83370"/>
    <w:lvl w:ilvl="0" w:tplc="A42EFAA6">
      <w:start w:val="1"/>
      <w:numFmt w:val="decimal"/>
      <w:lvlText w:val="(%1)"/>
      <w:lvlJc w:val="left"/>
      <w:pPr>
        <w:ind w:left="706" w:hanging="420"/>
      </w:pPr>
      <w:rPr>
        <w:rFonts w:ascii="Times New Roman" w:eastAsia="Times New Roman" w:hAnsi="Times New Roman" w:cs="Times New Roman" w:hint="default"/>
        <w:spacing w:val="-1"/>
        <w:w w:val="100"/>
        <w:sz w:val="21"/>
        <w:szCs w:val="21"/>
        <w:lang w:val="en-US" w:eastAsia="zh-CN" w:bidi="ar-SA"/>
      </w:rPr>
    </w:lvl>
    <w:lvl w:ilvl="1" w:tplc="37D08056">
      <w:numFmt w:val="bullet"/>
      <w:lvlText w:val="•"/>
      <w:lvlJc w:val="left"/>
      <w:pPr>
        <w:ind w:left="1551" w:hanging="420"/>
      </w:pPr>
      <w:rPr>
        <w:rFonts w:hint="default"/>
        <w:lang w:val="en-US" w:eastAsia="zh-CN" w:bidi="ar-SA"/>
      </w:rPr>
    </w:lvl>
    <w:lvl w:ilvl="2" w:tplc="D646B28C">
      <w:numFmt w:val="bullet"/>
      <w:lvlText w:val="•"/>
      <w:lvlJc w:val="left"/>
      <w:pPr>
        <w:ind w:left="2402" w:hanging="420"/>
      </w:pPr>
      <w:rPr>
        <w:rFonts w:hint="default"/>
        <w:lang w:val="en-US" w:eastAsia="zh-CN" w:bidi="ar-SA"/>
      </w:rPr>
    </w:lvl>
    <w:lvl w:ilvl="3" w:tplc="39EA485E">
      <w:numFmt w:val="bullet"/>
      <w:lvlText w:val="•"/>
      <w:lvlJc w:val="left"/>
      <w:pPr>
        <w:ind w:left="3253" w:hanging="420"/>
      </w:pPr>
      <w:rPr>
        <w:rFonts w:hint="default"/>
        <w:lang w:val="en-US" w:eastAsia="zh-CN" w:bidi="ar-SA"/>
      </w:rPr>
    </w:lvl>
    <w:lvl w:ilvl="4" w:tplc="B950B468">
      <w:numFmt w:val="bullet"/>
      <w:lvlText w:val="•"/>
      <w:lvlJc w:val="left"/>
      <w:pPr>
        <w:ind w:left="4105" w:hanging="420"/>
      </w:pPr>
      <w:rPr>
        <w:rFonts w:hint="default"/>
        <w:lang w:val="en-US" w:eastAsia="zh-CN" w:bidi="ar-SA"/>
      </w:rPr>
    </w:lvl>
    <w:lvl w:ilvl="5" w:tplc="AA8E8BA2">
      <w:numFmt w:val="bullet"/>
      <w:lvlText w:val="•"/>
      <w:lvlJc w:val="left"/>
      <w:pPr>
        <w:ind w:left="4956" w:hanging="420"/>
      </w:pPr>
      <w:rPr>
        <w:rFonts w:hint="default"/>
        <w:lang w:val="en-US" w:eastAsia="zh-CN" w:bidi="ar-SA"/>
      </w:rPr>
    </w:lvl>
    <w:lvl w:ilvl="6" w:tplc="28222A58">
      <w:numFmt w:val="bullet"/>
      <w:lvlText w:val="•"/>
      <w:lvlJc w:val="left"/>
      <w:pPr>
        <w:ind w:left="5807" w:hanging="420"/>
      </w:pPr>
      <w:rPr>
        <w:rFonts w:hint="default"/>
        <w:lang w:val="en-US" w:eastAsia="zh-CN" w:bidi="ar-SA"/>
      </w:rPr>
    </w:lvl>
    <w:lvl w:ilvl="7" w:tplc="B91CF2F2">
      <w:numFmt w:val="bullet"/>
      <w:lvlText w:val="•"/>
      <w:lvlJc w:val="left"/>
      <w:pPr>
        <w:ind w:left="6658" w:hanging="420"/>
      </w:pPr>
      <w:rPr>
        <w:rFonts w:hint="default"/>
        <w:lang w:val="en-US" w:eastAsia="zh-CN" w:bidi="ar-SA"/>
      </w:rPr>
    </w:lvl>
    <w:lvl w:ilvl="8" w:tplc="B3C87D02">
      <w:numFmt w:val="bullet"/>
      <w:lvlText w:val="•"/>
      <w:lvlJc w:val="left"/>
      <w:pPr>
        <w:ind w:left="7510" w:hanging="420"/>
      </w:pPr>
      <w:rPr>
        <w:rFonts w:hint="default"/>
        <w:lang w:val="en-US" w:eastAsia="zh-CN" w:bidi="ar-SA"/>
      </w:rPr>
    </w:lvl>
  </w:abstractNum>
  <w:abstractNum w:abstractNumId="23" w15:restartNumberingAfterBreak="0">
    <w:nsid w:val="796436E3"/>
    <w:multiLevelType w:val="hybridMultilevel"/>
    <w:tmpl w:val="BA304910"/>
    <w:lvl w:ilvl="0" w:tplc="64406002">
      <w:start w:val="1"/>
      <w:numFmt w:val="decimal"/>
      <w:lvlText w:val="(%1)"/>
      <w:lvlJc w:val="left"/>
      <w:pPr>
        <w:ind w:left="957" w:hanging="351"/>
      </w:pPr>
      <w:rPr>
        <w:rFonts w:ascii="Times New Roman" w:eastAsia="Times New Roman" w:hAnsi="Times New Roman" w:cs="Times New Roman" w:hint="default"/>
        <w:spacing w:val="-1"/>
        <w:w w:val="100"/>
        <w:sz w:val="21"/>
        <w:szCs w:val="21"/>
        <w:lang w:val="en-US" w:eastAsia="zh-CN" w:bidi="ar-SA"/>
      </w:rPr>
    </w:lvl>
    <w:lvl w:ilvl="1" w:tplc="90D4BBEE">
      <w:numFmt w:val="bullet"/>
      <w:lvlText w:val="•"/>
      <w:lvlJc w:val="left"/>
      <w:pPr>
        <w:ind w:left="1771" w:hanging="351"/>
      </w:pPr>
      <w:rPr>
        <w:rFonts w:hint="default"/>
        <w:lang w:val="en-US" w:eastAsia="zh-CN" w:bidi="ar-SA"/>
      </w:rPr>
    </w:lvl>
    <w:lvl w:ilvl="2" w:tplc="15BAF30C">
      <w:numFmt w:val="bullet"/>
      <w:lvlText w:val="•"/>
      <w:lvlJc w:val="left"/>
      <w:pPr>
        <w:ind w:left="2582" w:hanging="351"/>
      </w:pPr>
      <w:rPr>
        <w:rFonts w:hint="default"/>
        <w:lang w:val="en-US" w:eastAsia="zh-CN" w:bidi="ar-SA"/>
      </w:rPr>
    </w:lvl>
    <w:lvl w:ilvl="3" w:tplc="B04E5782">
      <w:numFmt w:val="bullet"/>
      <w:lvlText w:val="•"/>
      <w:lvlJc w:val="left"/>
      <w:pPr>
        <w:ind w:left="3393" w:hanging="351"/>
      </w:pPr>
      <w:rPr>
        <w:rFonts w:hint="default"/>
        <w:lang w:val="en-US" w:eastAsia="zh-CN" w:bidi="ar-SA"/>
      </w:rPr>
    </w:lvl>
    <w:lvl w:ilvl="4" w:tplc="8296221C">
      <w:numFmt w:val="bullet"/>
      <w:lvlText w:val="•"/>
      <w:lvlJc w:val="left"/>
      <w:pPr>
        <w:ind w:left="4205" w:hanging="351"/>
      </w:pPr>
      <w:rPr>
        <w:rFonts w:hint="default"/>
        <w:lang w:val="en-US" w:eastAsia="zh-CN" w:bidi="ar-SA"/>
      </w:rPr>
    </w:lvl>
    <w:lvl w:ilvl="5" w:tplc="E4E82772">
      <w:numFmt w:val="bullet"/>
      <w:lvlText w:val="•"/>
      <w:lvlJc w:val="left"/>
      <w:pPr>
        <w:ind w:left="5016" w:hanging="351"/>
      </w:pPr>
      <w:rPr>
        <w:rFonts w:hint="default"/>
        <w:lang w:val="en-US" w:eastAsia="zh-CN" w:bidi="ar-SA"/>
      </w:rPr>
    </w:lvl>
    <w:lvl w:ilvl="6" w:tplc="CE82EA10">
      <w:numFmt w:val="bullet"/>
      <w:lvlText w:val="•"/>
      <w:lvlJc w:val="left"/>
      <w:pPr>
        <w:ind w:left="5827" w:hanging="351"/>
      </w:pPr>
      <w:rPr>
        <w:rFonts w:hint="default"/>
        <w:lang w:val="en-US" w:eastAsia="zh-CN" w:bidi="ar-SA"/>
      </w:rPr>
    </w:lvl>
    <w:lvl w:ilvl="7" w:tplc="EB1EA3A0">
      <w:numFmt w:val="bullet"/>
      <w:lvlText w:val="•"/>
      <w:lvlJc w:val="left"/>
      <w:pPr>
        <w:ind w:left="6638" w:hanging="351"/>
      </w:pPr>
      <w:rPr>
        <w:rFonts w:hint="default"/>
        <w:lang w:val="en-US" w:eastAsia="zh-CN" w:bidi="ar-SA"/>
      </w:rPr>
    </w:lvl>
    <w:lvl w:ilvl="8" w:tplc="CE843AFA">
      <w:numFmt w:val="bullet"/>
      <w:lvlText w:val="•"/>
      <w:lvlJc w:val="left"/>
      <w:pPr>
        <w:ind w:left="7450" w:hanging="351"/>
      </w:pPr>
      <w:rPr>
        <w:rFonts w:hint="default"/>
        <w:lang w:val="en-US" w:eastAsia="zh-CN" w:bidi="ar-SA"/>
      </w:rPr>
    </w:lvl>
  </w:abstractNum>
  <w:num w:numId="1" w16cid:durableId="1595043275">
    <w:abstractNumId w:val="15"/>
  </w:num>
  <w:num w:numId="2" w16cid:durableId="1282540164">
    <w:abstractNumId w:val="15"/>
  </w:num>
  <w:num w:numId="3" w16cid:durableId="1383752073">
    <w:abstractNumId w:val="15"/>
  </w:num>
  <w:num w:numId="4" w16cid:durableId="1318535062">
    <w:abstractNumId w:val="15"/>
  </w:num>
  <w:num w:numId="5" w16cid:durableId="202401531">
    <w:abstractNumId w:val="15"/>
  </w:num>
  <w:num w:numId="6" w16cid:durableId="408426293">
    <w:abstractNumId w:val="15"/>
  </w:num>
  <w:num w:numId="7" w16cid:durableId="1675525847">
    <w:abstractNumId w:val="15"/>
  </w:num>
  <w:num w:numId="8" w16cid:durableId="479082785">
    <w:abstractNumId w:val="15"/>
  </w:num>
  <w:num w:numId="9" w16cid:durableId="1980334072">
    <w:abstractNumId w:val="15"/>
  </w:num>
  <w:num w:numId="10" w16cid:durableId="1174418605">
    <w:abstractNumId w:val="15"/>
  </w:num>
  <w:num w:numId="11" w16cid:durableId="636838414">
    <w:abstractNumId w:val="15"/>
  </w:num>
  <w:num w:numId="12" w16cid:durableId="1052075674">
    <w:abstractNumId w:val="15"/>
  </w:num>
  <w:num w:numId="13" w16cid:durableId="230894280">
    <w:abstractNumId w:val="15"/>
  </w:num>
  <w:num w:numId="14" w16cid:durableId="1021122493">
    <w:abstractNumId w:val="15"/>
  </w:num>
  <w:num w:numId="15" w16cid:durableId="709381102">
    <w:abstractNumId w:val="15"/>
  </w:num>
  <w:num w:numId="16" w16cid:durableId="1272544971">
    <w:abstractNumId w:val="15"/>
  </w:num>
  <w:num w:numId="17" w16cid:durableId="1741320125">
    <w:abstractNumId w:val="15"/>
  </w:num>
  <w:num w:numId="18" w16cid:durableId="130944153">
    <w:abstractNumId w:val="15"/>
  </w:num>
  <w:num w:numId="19" w16cid:durableId="616791115">
    <w:abstractNumId w:val="15"/>
  </w:num>
  <w:num w:numId="20" w16cid:durableId="419446772">
    <w:abstractNumId w:val="15"/>
  </w:num>
  <w:num w:numId="21" w16cid:durableId="132213852">
    <w:abstractNumId w:val="15"/>
  </w:num>
  <w:num w:numId="22" w16cid:durableId="1853252172">
    <w:abstractNumId w:val="15"/>
  </w:num>
  <w:num w:numId="23" w16cid:durableId="430517933">
    <w:abstractNumId w:val="15"/>
  </w:num>
  <w:num w:numId="24" w16cid:durableId="237598808">
    <w:abstractNumId w:val="15"/>
  </w:num>
  <w:num w:numId="25" w16cid:durableId="273944416">
    <w:abstractNumId w:val="15"/>
  </w:num>
  <w:num w:numId="26" w16cid:durableId="1978412005">
    <w:abstractNumId w:val="15"/>
  </w:num>
  <w:num w:numId="27" w16cid:durableId="1216817768">
    <w:abstractNumId w:val="15"/>
  </w:num>
  <w:num w:numId="28" w16cid:durableId="174225858">
    <w:abstractNumId w:val="15"/>
  </w:num>
  <w:num w:numId="29" w16cid:durableId="621810740">
    <w:abstractNumId w:val="15"/>
  </w:num>
  <w:num w:numId="30" w16cid:durableId="259145742">
    <w:abstractNumId w:val="15"/>
  </w:num>
  <w:num w:numId="31" w16cid:durableId="890700568">
    <w:abstractNumId w:val="15"/>
  </w:num>
  <w:num w:numId="32" w16cid:durableId="1519926225">
    <w:abstractNumId w:val="15"/>
  </w:num>
  <w:num w:numId="33" w16cid:durableId="1416707608">
    <w:abstractNumId w:val="15"/>
  </w:num>
  <w:num w:numId="34" w16cid:durableId="832373382">
    <w:abstractNumId w:val="15"/>
  </w:num>
  <w:num w:numId="35" w16cid:durableId="665128588">
    <w:abstractNumId w:val="15"/>
  </w:num>
  <w:num w:numId="36" w16cid:durableId="1888835676">
    <w:abstractNumId w:val="15"/>
  </w:num>
  <w:num w:numId="37" w16cid:durableId="739864327">
    <w:abstractNumId w:val="5"/>
  </w:num>
  <w:num w:numId="38" w16cid:durableId="1159928304">
    <w:abstractNumId w:val="8"/>
  </w:num>
  <w:num w:numId="39" w16cid:durableId="350497326">
    <w:abstractNumId w:val="22"/>
  </w:num>
  <w:num w:numId="40" w16cid:durableId="2006005828">
    <w:abstractNumId w:val="9"/>
  </w:num>
  <w:num w:numId="41" w16cid:durableId="178667652">
    <w:abstractNumId w:val="1"/>
  </w:num>
  <w:num w:numId="42" w16cid:durableId="84345712">
    <w:abstractNumId w:val="15"/>
  </w:num>
  <w:num w:numId="43" w16cid:durableId="875237344">
    <w:abstractNumId w:val="16"/>
  </w:num>
  <w:num w:numId="44" w16cid:durableId="1218317921">
    <w:abstractNumId w:val="15"/>
  </w:num>
  <w:num w:numId="45" w16cid:durableId="2044550813">
    <w:abstractNumId w:val="18"/>
  </w:num>
  <w:num w:numId="46" w16cid:durableId="218708582">
    <w:abstractNumId w:val="2"/>
  </w:num>
  <w:num w:numId="47" w16cid:durableId="377633604">
    <w:abstractNumId w:val="6"/>
  </w:num>
  <w:num w:numId="48" w16cid:durableId="1144397902">
    <w:abstractNumId w:val="10"/>
  </w:num>
  <w:num w:numId="49" w16cid:durableId="845485527">
    <w:abstractNumId w:val="0"/>
  </w:num>
  <w:num w:numId="50" w16cid:durableId="856580357">
    <w:abstractNumId w:val="3"/>
  </w:num>
  <w:num w:numId="51" w16cid:durableId="1591700662">
    <w:abstractNumId w:val="20"/>
  </w:num>
  <w:num w:numId="52" w16cid:durableId="209459061">
    <w:abstractNumId w:val="19"/>
  </w:num>
  <w:num w:numId="53" w16cid:durableId="2088573213">
    <w:abstractNumId w:val="12"/>
  </w:num>
  <w:num w:numId="54" w16cid:durableId="1169171229">
    <w:abstractNumId w:val="4"/>
  </w:num>
  <w:num w:numId="55" w16cid:durableId="558174241">
    <w:abstractNumId w:val="13"/>
  </w:num>
  <w:num w:numId="56" w16cid:durableId="1515873778">
    <w:abstractNumId w:val="11"/>
  </w:num>
  <w:num w:numId="57" w16cid:durableId="1037966998">
    <w:abstractNumId w:val="17"/>
  </w:num>
  <w:num w:numId="58" w16cid:durableId="491024898">
    <w:abstractNumId w:val="21"/>
  </w:num>
  <w:num w:numId="59" w16cid:durableId="1578399546">
    <w:abstractNumId w:val="23"/>
  </w:num>
  <w:num w:numId="60" w16cid:durableId="1943609420">
    <w:abstractNumId w:val="7"/>
  </w:num>
  <w:num w:numId="61" w16cid:durableId="10927760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5F9"/>
    <w:rsid w:val="00000145"/>
    <w:rsid w:val="000128DC"/>
    <w:rsid w:val="00023B5D"/>
    <w:rsid w:val="00024510"/>
    <w:rsid w:val="000248E9"/>
    <w:rsid w:val="0003768F"/>
    <w:rsid w:val="00047CDE"/>
    <w:rsid w:val="000547D3"/>
    <w:rsid w:val="00071716"/>
    <w:rsid w:val="00086D31"/>
    <w:rsid w:val="00090AF1"/>
    <w:rsid w:val="000954D9"/>
    <w:rsid w:val="000A6196"/>
    <w:rsid w:val="000B2BE1"/>
    <w:rsid w:val="000B52E1"/>
    <w:rsid w:val="000C290F"/>
    <w:rsid w:val="000C32BE"/>
    <w:rsid w:val="000C33F3"/>
    <w:rsid w:val="000D764B"/>
    <w:rsid w:val="000F4D1C"/>
    <w:rsid w:val="000F5F8B"/>
    <w:rsid w:val="000F6B2C"/>
    <w:rsid w:val="00106D71"/>
    <w:rsid w:val="00125862"/>
    <w:rsid w:val="00127D2F"/>
    <w:rsid w:val="00130DA6"/>
    <w:rsid w:val="00156EF7"/>
    <w:rsid w:val="00180433"/>
    <w:rsid w:val="00186512"/>
    <w:rsid w:val="001A4A41"/>
    <w:rsid w:val="001B7566"/>
    <w:rsid w:val="001B7B49"/>
    <w:rsid w:val="001D48AA"/>
    <w:rsid w:val="001D4FAC"/>
    <w:rsid w:val="001F1757"/>
    <w:rsid w:val="002156E4"/>
    <w:rsid w:val="00223F8A"/>
    <w:rsid w:val="002412FB"/>
    <w:rsid w:val="002604AE"/>
    <w:rsid w:val="002613D6"/>
    <w:rsid w:val="002624DF"/>
    <w:rsid w:val="0027184F"/>
    <w:rsid w:val="00282F5D"/>
    <w:rsid w:val="00290EF7"/>
    <w:rsid w:val="002916F4"/>
    <w:rsid w:val="0029182C"/>
    <w:rsid w:val="00296CC9"/>
    <w:rsid w:val="002B567E"/>
    <w:rsid w:val="002C733E"/>
    <w:rsid w:val="002C79A7"/>
    <w:rsid w:val="002D15A3"/>
    <w:rsid w:val="002D28E6"/>
    <w:rsid w:val="002D3089"/>
    <w:rsid w:val="002F5045"/>
    <w:rsid w:val="003256AD"/>
    <w:rsid w:val="00357C1A"/>
    <w:rsid w:val="003643AA"/>
    <w:rsid w:val="0036579D"/>
    <w:rsid w:val="00383124"/>
    <w:rsid w:val="003B2A5E"/>
    <w:rsid w:val="00416A85"/>
    <w:rsid w:val="00424EE7"/>
    <w:rsid w:val="00444C5B"/>
    <w:rsid w:val="00445330"/>
    <w:rsid w:val="0044607F"/>
    <w:rsid w:val="00451829"/>
    <w:rsid w:val="00471584"/>
    <w:rsid w:val="00474C70"/>
    <w:rsid w:val="00482818"/>
    <w:rsid w:val="004969EF"/>
    <w:rsid w:val="004A6649"/>
    <w:rsid w:val="004A74C8"/>
    <w:rsid w:val="004B3B1F"/>
    <w:rsid w:val="004B6000"/>
    <w:rsid w:val="004F2477"/>
    <w:rsid w:val="00527C77"/>
    <w:rsid w:val="00570751"/>
    <w:rsid w:val="00570AB3"/>
    <w:rsid w:val="0059591B"/>
    <w:rsid w:val="0059718A"/>
    <w:rsid w:val="005A03C2"/>
    <w:rsid w:val="005A38FD"/>
    <w:rsid w:val="005A5609"/>
    <w:rsid w:val="005A7D8E"/>
    <w:rsid w:val="005C61F2"/>
    <w:rsid w:val="005C6626"/>
    <w:rsid w:val="005D602B"/>
    <w:rsid w:val="005E1624"/>
    <w:rsid w:val="005F6F4C"/>
    <w:rsid w:val="00606359"/>
    <w:rsid w:val="00636976"/>
    <w:rsid w:val="00642C97"/>
    <w:rsid w:val="00650986"/>
    <w:rsid w:val="006527DE"/>
    <w:rsid w:val="00655A6A"/>
    <w:rsid w:val="0065675D"/>
    <w:rsid w:val="006636B8"/>
    <w:rsid w:val="006835F9"/>
    <w:rsid w:val="00692537"/>
    <w:rsid w:val="006A68D7"/>
    <w:rsid w:val="006B4439"/>
    <w:rsid w:val="006B4B24"/>
    <w:rsid w:val="006F0283"/>
    <w:rsid w:val="006F177A"/>
    <w:rsid w:val="006F2B35"/>
    <w:rsid w:val="00706A38"/>
    <w:rsid w:val="00742761"/>
    <w:rsid w:val="00761BCF"/>
    <w:rsid w:val="00773EDC"/>
    <w:rsid w:val="007A3BB7"/>
    <w:rsid w:val="007A5877"/>
    <w:rsid w:val="007C44BF"/>
    <w:rsid w:val="007E78ED"/>
    <w:rsid w:val="007F3D5E"/>
    <w:rsid w:val="007F5829"/>
    <w:rsid w:val="00817ED4"/>
    <w:rsid w:val="00850DD2"/>
    <w:rsid w:val="008654D6"/>
    <w:rsid w:val="0087336D"/>
    <w:rsid w:val="00893AAC"/>
    <w:rsid w:val="008B061D"/>
    <w:rsid w:val="008B148C"/>
    <w:rsid w:val="008B6687"/>
    <w:rsid w:val="008B788E"/>
    <w:rsid w:val="008E6D92"/>
    <w:rsid w:val="008F61FE"/>
    <w:rsid w:val="009009E6"/>
    <w:rsid w:val="00900A56"/>
    <w:rsid w:val="00904411"/>
    <w:rsid w:val="00913DDA"/>
    <w:rsid w:val="009145DC"/>
    <w:rsid w:val="00921167"/>
    <w:rsid w:val="00940DC6"/>
    <w:rsid w:val="00947B4B"/>
    <w:rsid w:val="00970BB4"/>
    <w:rsid w:val="00976F5C"/>
    <w:rsid w:val="009903BB"/>
    <w:rsid w:val="009D1F49"/>
    <w:rsid w:val="00A0724F"/>
    <w:rsid w:val="00A129BE"/>
    <w:rsid w:val="00A40761"/>
    <w:rsid w:val="00A414C7"/>
    <w:rsid w:val="00A54E38"/>
    <w:rsid w:val="00A754D3"/>
    <w:rsid w:val="00A7662E"/>
    <w:rsid w:val="00A82BEC"/>
    <w:rsid w:val="00A917D5"/>
    <w:rsid w:val="00A92D6C"/>
    <w:rsid w:val="00AB5E35"/>
    <w:rsid w:val="00AD3E6E"/>
    <w:rsid w:val="00AE1AD4"/>
    <w:rsid w:val="00B01F3D"/>
    <w:rsid w:val="00B11548"/>
    <w:rsid w:val="00B2351E"/>
    <w:rsid w:val="00B2665E"/>
    <w:rsid w:val="00B30734"/>
    <w:rsid w:val="00B56931"/>
    <w:rsid w:val="00B6688F"/>
    <w:rsid w:val="00B671FA"/>
    <w:rsid w:val="00B87A38"/>
    <w:rsid w:val="00BA74BD"/>
    <w:rsid w:val="00BB2BAD"/>
    <w:rsid w:val="00BC421E"/>
    <w:rsid w:val="00BC5B94"/>
    <w:rsid w:val="00BE6D76"/>
    <w:rsid w:val="00BF7063"/>
    <w:rsid w:val="00C03484"/>
    <w:rsid w:val="00C07CFA"/>
    <w:rsid w:val="00C115C6"/>
    <w:rsid w:val="00C643E2"/>
    <w:rsid w:val="00C745B5"/>
    <w:rsid w:val="00C93E4E"/>
    <w:rsid w:val="00CA17B8"/>
    <w:rsid w:val="00CB286C"/>
    <w:rsid w:val="00CB33E6"/>
    <w:rsid w:val="00CB5799"/>
    <w:rsid w:val="00CC7A15"/>
    <w:rsid w:val="00CE53F6"/>
    <w:rsid w:val="00D035A8"/>
    <w:rsid w:val="00D10C60"/>
    <w:rsid w:val="00D22331"/>
    <w:rsid w:val="00D348DD"/>
    <w:rsid w:val="00D402D6"/>
    <w:rsid w:val="00D74646"/>
    <w:rsid w:val="00D92CE0"/>
    <w:rsid w:val="00D95F3E"/>
    <w:rsid w:val="00DB30E7"/>
    <w:rsid w:val="00DB6CA7"/>
    <w:rsid w:val="00DE38E2"/>
    <w:rsid w:val="00DE3BBC"/>
    <w:rsid w:val="00DF2390"/>
    <w:rsid w:val="00DF72AC"/>
    <w:rsid w:val="00E0621E"/>
    <w:rsid w:val="00E1795C"/>
    <w:rsid w:val="00E30330"/>
    <w:rsid w:val="00E5285D"/>
    <w:rsid w:val="00E60367"/>
    <w:rsid w:val="00EA4765"/>
    <w:rsid w:val="00EB3579"/>
    <w:rsid w:val="00EB416F"/>
    <w:rsid w:val="00EC3B41"/>
    <w:rsid w:val="00ED01C0"/>
    <w:rsid w:val="00ED4A25"/>
    <w:rsid w:val="00ED5886"/>
    <w:rsid w:val="00EE1B2D"/>
    <w:rsid w:val="00EF357A"/>
    <w:rsid w:val="00F009B3"/>
    <w:rsid w:val="00F00BE9"/>
    <w:rsid w:val="00F272DE"/>
    <w:rsid w:val="00F32B17"/>
    <w:rsid w:val="00F37993"/>
    <w:rsid w:val="00F4241A"/>
    <w:rsid w:val="00F42D1F"/>
    <w:rsid w:val="00F52053"/>
    <w:rsid w:val="00F74B7C"/>
    <w:rsid w:val="00F82F76"/>
    <w:rsid w:val="00F84FDC"/>
    <w:rsid w:val="00F87A9F"/>
    <w:rsid w:val="00FA5A22"/>
    <w:rsid w:val="00FA62AE"/>
    <w:rsid w:val="00FC76EA"/>
    <w:rsid w:val="00FD27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0026CB"/>
  <w15:docId w15:val="{7F2084B6-DE3A-4F08-8663-280718E2E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41A"/>
    <w:pPr>
      <w:widowControl w:val="0"/>
      <w:jc w:val="both"/>
    </w:pPr>
    <w:rPr>
      <w:rFonts w:ascii="Times New Roman" w:eastAsia="宋体" w:hAnsi="Times New Roman" w:cs="Times New Roman"/>
      <w:szCs w:val="24"/>
    </w:rPr>
  </w:style>
  <w:style w:type="paragraph" w:styleId="Heading1">
    <w:name w:val="heading 1"/>
    <w:basedOn w:val="Normal"/>
    <w:next w:val="Normal"/>
    <w:link w:val="Heading1Char"/>
    <w:autoRedefine/>
    <w:uiPriority w:val="9"/>
    <w:qFormat/>
    <w:rsid w:val="00CC7A15"/>
    <w:pPr>
      <w:keepNext/>
      <w:keepLines/>
      <w:widowControl/>
      <w:numPr>
        <w:numId w:val="1"/>
      </w:numPr>
      <w:spacing w:line="360" w:lineRule="auto"/>
      <w:outlineLvl w:val="0"/>
    </w:pPr>
    <w:rPr>
      <w:rFonts w:eastAsia="黑体"/>
      <w:bCs/>
      <w:kern w:val="44"/>
      <w:sz w:val="28"/>
      <w:szCs w:val="44"/>
    </w:rPr>
  </w:style>
  <w:style w:type="paragraph" w:styleId="Heading2">
    <w:name w:val="heading 2"/>
    <w:basedOn w:val="Normal"/>
    <w:next w:val="Normal"/>
    <w:link w:val="Heading2Char"/>
    <w:autoRedefine/>
    <w:uiPriority w:val="9"/>
    <w:unhideWhenUsed/>
    <w:qFormat/>
    <w:rsid w:val="0087336D"/>
    <w:pPr>
      <w:keepNext/>
      <w:keepLines/>
      <w:tabs>
        <w:tab w:val="left" w:pos="859"/>
        <w:tab w:val="left" w:pos="860"/>
        <w:tab w:val="left" w:pos="915"/>
        <w:tab w:val="left" w:pos="916"/>
      </w:tabs>
      <w:spacing w:before="12"/>
      <w:ind w:left="859"/>
      <w:jc w:val="center"/>
      <w:outlineLvl w:val="1"/>
    </w:pPr>
    <w:rPr>
      <w:rFonts w:eastAsia="黑体" w:cstheme="majorBidi"/>
      <w:bCs/>
      <w:sz w:val="24"/>
      <w:szCs w:val="32"/>
    </w:rPr>
  </w:style>
  <w:style w:type="paragraph" w:styleId="Heading3">
    <w:name w:val="heading 3"/>
    <w:basedOn w:val="Normal"/>
    <w:next w:val="Normal"/>
    <w:link w:val="Heading3Char"/>
    <w:autoRedefine/>
    <w:uiPriority w:val="9"/>
    <w:unhideWhenUsed/>
    <w:qFormat/>
    <w:rsid w:val="00CC7A15"/>
    <w:pPr>
      <w:numPr>
        <w:ilvl w:val="2"/>
        <w:numId w:val="36"/>
      </w:numPr>
      <w:spacing w:line="360" w:lineRule="auto"/>
      <w:outlineLvl w:val="2"/>
    </w:pPr>
    <w:rPr>
      <w:rFonts w:eastAsia="楷体"/>
      <w:bCs/>
      <w:szCs w:val="32"/>
    </w:rPr>
  </w:style>
  <w:style w:type="paragraph" w:styleId="Heading4">
    <w:name w:val="heading 4"/>
    <w:basedOn w:val="Normal"/>
    <w:next w:val="Normal"/>
    <w:link w:val="Heading4Char"/>
    <w:uiPriority w:val="9"/>
    <w:semiHidden/>
    <w:unhideWhenUsed/>
    <w:qFormat/>
    <w:rsid w:val="00B235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B2351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286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B286C"/>
    <w:rPr>
      <w:sz w:val="18"/>
      <w:szCs w:val="18"/>
    </w:rPr>
  </w:style>
  <w:style w:type="paragraph" w:styleId="Footer">
    <w:name w:val="footer"/>
    <w:basedOn w:val="Normal"/>
    <w:link w:val="FooterChar"/>
    <w:unhideWhenUsed/>
    <w:rsid w:val="00CB286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CB286C"/>
    <w:rPr>
      <w:sz w:val="18"/>
      <w:szCs w:val="18"/>
    </w:rPr>
  </w:style>
  <w:style w:type="paragraph" w:customStyle="1" w:styleId="062">
    <w:name w:val="[06]英文标题2"/>
    <w:basedOn w:val="Normal"/>
    <w:autoRedefine/>
    <w:rsid w:val="00CB286C"/>
    <w:pPr>
      <w:spacing w:before="180" w:after="120" w:line="0" w:lineRule="atLeast"/>
      <w:jc w:val="center"/>
    </w:pPr>
    <w:rPr>
      <w:rFonts w:eastAsia="楷体_GB2312"/>
    </w:rPr>
  </w:style>
  <w:style w:type="paragraph" w:customStyle="1" w:styleId="a">
    <w:name w:val="论文大题目"/>
    <w:basedOn w:val="Normal"/>
    <w:link w:val="Char"/>
    <w:qFormat/>
    <w:rsid w:val="00090AF1"/>
    <w:pPr>
      <w:spacing w:line="480" w:lineRule="auto"/>
      <w:jc w:val="center"/>
    </w:pPr>
    <w:rPr>
      <w:rFonts w:eastAsia="黑体"/>
      <w:sz w:val="36"/>
      <w:szCs w:val="36"/>
    </w:rPr>
  </w:style>
  <w:style w:type="paragraph" w:customStyle="1" w:styleId="a0">
    <w:name w:val="作者地址"/>
    <w:basedOn w:val="Normal"/>
    <w:link w:val="Char0"/>
    <w:qFormat/>
    <w:rsid w:val="00CB286C"/>
    <w:pPr>
      <w:spacing w:line="480" w:lineRule="auto"/>
      <w:jc w:val="center"/>
    </w:pPr>
    <w:rPr>
      <w:sz w:val="15"/>
    </w:rPr>
  </w:style>
  <w:style w:type="character" w:customStyle="1" w:styleId="Char">
    <w:name w:val="论文大题目 Char"/>
    <w:basedOn w:val="DefaultParagraphFont"/>
    <w:link w:val="a"/>
    <w:rsid w:val="00090AF1"/>
    <w:rPr>
      <w:rFonts w:ascii="Times New Roman" w:eastAsia="黑体" w:hAnsi="Times New Roman"/>
      <w:sz w:val="36"/>
      <w:szCs w:val="36"/>
    </w:rPr>
  </w:style>
  <w:style w:type="paragraph" w:customStyle="1" w:styleId="a1">
    <w:name w:val="作者姓名"/>
    <w:basedOn w:val="Normal"/>
    <w:link w:val="Char1"/>
    <w:qFormat/>
    <w:rsid w:val="00CB286C"/>
    <w:pPr>
      <w:spacing w:line="360" w:lineRule="auto"/>
      <w:jc w:val="center"/>
    </w:pPr>
    <w:rPr>
      <w:rFonts w:eastAsia="楷体"/>
    </w:rPr>
  </w:style>
  <w:style w:type="character" w:customStyle="1" w:styleId="Char0">
    <w:name w:val="作者地址 Char"/>
    <w:basedOn w:val="DefaultParagraphFont"/>
    <w:link w:val="a0"/>
    <w:rsid w:val="00CB286C"/>
    <w:rPr>
      <w:rFonts w:ascii="Times New Roman" w:eastAsia="宋体" w:hAnsi="Times New Roman"/>
      <w:sz w:val="15"/>
    </w:rPr>
  </w:style>
  <w:style w:type="paragraph" w:customStyle="1" w:styleId="a2">
    <w:name w:val="摘要"/>
    <w:basedOn w:val="Normal"/>
    <w:link w:val="Char2"/>
    <w:qFormat/>
    <w:rsid w:val="00CB286C"/>
    <w:pPr>
      <w:ind w:firstLine="360"/>
    </w:pPr>
    <w:rPr>
      <w:rFonts w:ascii="仿宋" w:eastAsia="仿宋" w:hAnsi="仿宋"/>
      <w:sz w:val="18"/>
      <w:szCs w:val="18"/>
    </w:rPr>
  </w:style>
  <w:style w:type="character" w:customStyle="1" w:styleId="Char1">
    <w:name w:val="作者姓名 Char"/>
    <w:basedOn w:val="DefaultParagraphFont"/>
    <w:link w:val="a1"/>
    <w:rsid w:val="00CB286C"/>
    <w:rPr>
      <w:rFonts w:ascii="Times New Roman" w:eastAsia="楷体" w:hAnsi="Times New Roman"/>
    </w:rPr>
  </w:style>
  <w:style w:type="character" w:customStyle="1" w:styleId="Heading1Char">
    <w:name w:val="Heading 1 Char"/>
    <w:basedOn w:val="DefaultParagraphFont"/>
    <w:link w:val="Heading1"/>
    <w:uiPriority w:val="9"/>
    <w:rsid w:val="00CC7A15"/>
    <w:rPr>
      <w:rFonts w:ascii="Times New Roman" w:eastAsia="黑体" w:hAnsi="Times New Roman"/>
      <w:bCs/>
      <w:kern w:val="44"/>
      <w:sz w:val="28"/>
      <w:szCs w:val="44"/>
    </w:rPr>
  </w:style>
  <w:style w:type="character" w:customStyle="1" w:styleId="Char2">
    <w:name w:val="摘要 Char"/>
    <w:basedOn w:val="DefaultParagraphFont"/>
    <w:link w:val="a2"/>
    <w:rsid w:val="00CB286C"/>
    <w:rPr>
      <w:rFonts w:ascii="仿宋" w:eastAsia="仿宋" w:hAnsi="仿宋"/>
      <w:sz w:val="18"/>
      <w:szCs w:val="18"/>
    </w:rPr>
  </w:style>
  <w:style w:type="character" w:customStyle="1" w:styleId="Heading2Char">
    <w:name w:val="Heading 2 Char"/>
    <w:basedOn w:val="DefaultParagraphFont"/>
    <w:link w:val="Heading2"/>
    <w:uiPriority w:val="9"/>
    <w:rsid w:val="0087336D"/>
    <w:rPr>
      <w:rFonts w:ascii="Times New Roman" w:eastAsia="黑体" w:hAnsi="Times New Roman" w:cstheme="majorBidi"/>
      <w:bCs/>
      <w:sz w:val="24"/>
      <w:szCs w:val="32"/>
    </w:rPr>
  </w:style>
  <w:style w:type="character" w:customStyle="1" w:styleId="Heading3Char">
    <w:name w:val="Heading 3 Char"/>
    <w:basedOn w:val="DefaultParagraphFont"/>
    <w:link w:val="Heading3"/>
    <w:uiPriority w:val="9"/>
    <w:rsid w:val="00636976"/>
    <w:rPr>
      <w:rFonts w:ascii="Times New Roman" w:eastAsia="楷体" w:hAnsi="Times New Roman"/>
      <w:bCs/>
      <w:szCs w:val="32"/>
    </w:rPr>
  </w:style>
  <w:style w:type="paragraph" w:customStyle="1" w:styleId="17">
    <w:name w:val="[17]表中文字"/>
    <w:basedOn w:val="Normal"/>
    <w:autoRedefine/>
    <w:rsid w:val="00B2351E"/>
    <w:pPr>
      <w:tabs>
        <w:tab w:val="decimal" w:pos="210"/>
      </w:tabs>
      <w:spacing w:line="240" w:lineRule="exact"/>
      <w:ind w:leftChars="-51" w:left="1" w:rightChars="-1765" w:right="-3706" w:hangingChars="72" w:hanging="108"/>
    </w:pPr>
    <w:rPr>
      <w:kern w:val="0"/>
      <w:sz w:val="15"/>
    </w:rPr>
  </w:style>
  <w:style w:type="paragraph" w:customStyle="1" w:styleId="15">
    <w:name w:val="[15]表头"/>
    <w:basedOn w:val="Heading4"/>
    <w:autoRedefine/>
    <w:rsid w:val="00B2351E"/>
    <w:pPr>
      <w:spacing w:before="0" w:after="0" w:line="0" w:lineRule="atLeast"/>
      <w:jc w:val="left"/>
    </w:pPr>
    <w:rPr>
      <w:rFonts w:ascii="黑体" w:eastAsia="黑体" w:hAnsi="Times New Roman" w:cs="Times New Roman"/>
      <w:b w:val="0"/>
      <w:bCs w:val="0"/>
      <w:sz w:val="18"/>
    </w:rPr>
  </w:style>
  <w:style w:type="paragraph" w:customStyle="1" w:styleId="16">
    <w:name w:val="[16]英文表头"/>
    <w:basedOn w:val="Heading5"/>
    <w:autoRedefine/>
    <w:rsid w:val="00B2351E"/>
    <w:pPr>
      <w:spacing w:before="60" w:after="60" w:line="0" w:lineRule="atLeast"/>
      <w:ind w:left="726" w:hanging="726"/>
    </w:pPr>
    <w:rPr>
      <w:b w:val="0"/>
      <w:bCs w:val="0"/>
      <w:sz w:val="18"/>
    </w:rPr>
  </w:style>
  <w:style w:type="character" w:customStyle="1" w:styleId="Heading4Char">
    <w:name w:val="Heading 4 Char"/>
    <w:basedOn w:val="DefaultParagraphFont"/>
    <w:link w:val="Heading4"/>
    <w:uiPriority w:val="9"/>
    <w:semiHidden/>
    <w:rsid w:val="00B2351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B2351E"/>
    <w:rPr>
      <w:b/>
      <w:bCs/>
      <w:sz w:val="28"/>
      <w:szCs w:val="28"/>
    </w:rPr>
  </w:style>
  <w:style w:type="paragraph" w:styleId="Caption">
    <w:name w:val="caption"/>
    <w:basedOn w:val="Normal"/>
    <w:next w:val="Normal"/>
    <w:link w:val="CaptionChar"/>
    <w:uiPriority w:val="35"/>
    <w:unhideWhenUsed/>
    <w:qFormat/>
    <w:rsid w:val="00A917D5"/>
    <w:rPr>
      <w:rFonts w:asciiTheme="majorHAnsi" w:eastAsia="黑体" w:hAnsiTheme="majorHAnsi" w:cstheme="majorBidi"/>
      <w:sz w:val="20"/>
      <w:szCs w:val="20"/>
    </w:rPr>
  </w:style>
  <w:style w:type="paragraph" w:customStyle="1" w:styleId="a3">
    <w:name w:val="图表题"/>
    <w:basedOn w:val="Caption"/>
    <w:link w:val="Char3"/>
    <w:qFormat/>
    <w:rsid w:val="00D22331"/>
    <w:pPr>
      <w:spacing w:before="60" w:after="60" w:line="400" w:lineRule="exact"/>
      <w:jc w:val="center"/>
    </w:pPr>
  </w:style>
  <w:style w:type="paragraph" w:customStyle="1" w:styleId="a4">
    <w:name w:val="图"/>
    <w:basedOn w:val="Normal"/>
    <w:link w:val="Char4"/>
    <w:qFormat/>
    <w:rsid w:val="0059591B"/>
    <w:pPr>
      <w:jc w:val="center"/>
    </w:pPr>
  </w:style>
  <w:style w:type="character" w:customStyle="1" w:styleId="CaptionChar">
    <w:name w:val="Caption Char"/>
    <w:basedOn w:val="DefaultParagraphFont"/>
    <w:link w:val="Caption"/>
    <w:uiPriority w:val="35"/>
    <w:rsid w:val="00D22331"/>
    <w:rPr>
      <w:rFonts w:asciiTheme="majorHAnsi" w:eastAsia="黑体" w:hAnsiTheme="majorHAnsi" w:cstheme="majorBidi"/>
      <w:sz w:val="20"/>
      <w:szCs w:val="20"/>
    </w:rPr>
  </w:style>
  <w:style w:type="character" w:customStyle="1" w:styleId="Char3">
    <w:name w:val="图表题 Char"/>
    <w:basedOn w:val="CaptionChar"/>
    <w:link w:val="a3"/>
    <w:rsid w:val="00D22331"/>
    <w:rPr>
      <w:rFonts w:asciiTheme="majorHAnsi" w:eastAsia="黑体" w:hAnsiTheme="majorHAnsi" w:cstheme="majorBidi"/>
      <w:sz w:val="20"/>
      <w:szCs w:val="20"/>
    </w:rPr>
  </w:style>
  <w:style w:type="table" w:customStyle="1" w:styleId="a5">
    <w:name w:val="三线表"/>
    <w:basedOn w:val="TableNormal"/>
    <w:uiPriority w:val="99"/>
    <w:rsid w:val="0059591B"/>
    <w:tblPr/>
  </w:style>
  <w:style w:type="character" w:customStyle="1" w:styleId="Char4">
    <w:name w:val="图 Char"/>
    <w:basedOn w:val="DefaultParagraphFont"/>
    <w:link w:val="a4"/>
    <w:rsid w:val="0059591B"/>
  </w:style>
  <w:style w:type="paragraph" w:styleId="FootnoteText">
    <w:name w:val="footnote text"/>
    <w:basedOn w:val="Normal"/>
    <w:link w:val="FootnoteTextChar"/>
    <w:uiPriority w:val="99"/>
    <w:semiHidden/>
    <w:unhideWhenUsed/>
    <w:rsid w:val="00223F8A"/>
    <w:pPr>
      <w:snapToGrid w:val="0"/>
      <w:jc w:val="left"/>
    </w:pPr>
    <w:rPr>
      <w:sz w:val="18"/>
      <w:szCs w:val="18"/>
    </w:rPr>
  </w:style>
  <w:style w:type="character" w:customStyle="1" w:styleId="FootnoteTextChar">
    <w:name w:val="Footnote Text Char"/>
    <w:basedOn w:val="DefaultParagraphFont"/>
    <w:link w:val="FootnoteText"/>
    <w:uiPriority w:val="99"/>
    <w:semiHidden/>
    <w:rsid w:val="00223F8A"/>
    <w:rPr>
      <w:sz w:val="18"/>
      <w:szCs w:val="18"/>
    </w:rPr>
  </w:style>
  <w:style w:type="character" w:styleId="FootnoteReference">
    <w:name w:val="footnote reference"/>
    <w:basedOn w:val="DefaultParagraphFont"/>
    <w:uiPriority w:val="99"/>
    <w:semiHidden/>
    <w:unhideWhenUsed/>
    <w:rsid w:val="00223F8A"/>
    <w:rPr>
      <w:vertAlign w:val="superscript"/>
    </w:rPr>
  </w:style>
  <w:style w:type="paragraph" w:customStyle="1" w:styleId="21">
    <w:name w:val="书眉[21]"/>
    <w:basedOn w:val="Normal"/>
    <w:autoRedefine/>
    <w:rsid w:val="00223F8A"/>
    <w:rPr>
      <w:sz w:val="18"/>
    </w:rPr>
  </w:style>
  <w:style w:type="paragraph" w:styleId="NoSpacing">
    <w:name w:val="No Spacing"/>
    <w:uiPriority w:val="1"/>
    <w:qFormat/>
    <w:rsid w:val="006835F9"/>
    <w:pPr>
      <w:widowControl w:val="0"/>
      <w:jc w:val="both"/>
    </w:pPr>
    <w:rPr>
      <w:rFonts w:ascii="Times New Roman" w:eastAsia="宋体" w:hAnsi="Times New Roman" w:cs="Times New Roman"/>
      <w:szCs w:val="24"/>
    </w:rPr>
  </w:style>
  <w:style w:type="paragraph" w:styleId="ListParagraph">
    <w:name w:val="List Paragraph"/>
    <w:basedOn w:val="Normal"/>
    <w:uiPriority w:val="1"/>
    <w:qFormat/>
    <w:rsid w:val="0029182C"/>
    <w:pPr>
      <w:ind w:firstLineChars="200" w:firstLine="420"/>
    </w:pPr>
  </w:style>
  <w:style w:type="paragraph" w:styleId="BodyText">
    <w:name w:val="Body Text"/>
    <w:basedOn w:val="Normal"/>
    <w:link w:val="BodyTextChar"/>
    <w:uiPriority w:val="1"/>
    <w:qFormat/>
    <w:rsid w:val="0087336D"/>
    <w:pPr>
      <w:autoSpaceDE w:val="0"/>
      <w:autoSpaceDN w:val="0"/>
      <w:jc w:val="left"/>
    </w:pPr>
    <w:rPr>
      <w:rFonts w:ascii="宋体" w:hAnsi="宋体" w:cs="宋体"/>
      <w:kern w:val="0"/>
      <w:szCs w:val="21"/>
    </w:rPr>
  </w:style>
  <w:style w:type="character" w:customStyle="1" w:styleId="BodyTextChar">
    <w:name w:val="Body Text Char"/>
    <w:basedOn w:val="DefaultParagraphFont"/>
    <w:link w:val="BodyText"/>
    <w:uiPriority w:val="1"/>
    <w:rsid w:val="0087336D"/>
    <w:rPr>
      <w:rFonts w:ascii="宋体" w:eastAsia="宋体" w:hAnsi="宋体" w:cs="宋体"/>
      <w:kern w:val="0"/>
      <w:szCs w:val="21"/>
    </w:rPr>
  </w:style>
  <w:style w:type="paragraph" w:customStyle="1" w:styleId="TableParagraph">
    <w:name w:val="Table Paragraph"/>
    <w:basedOn w:val="Normal"/>
    <w:uiPriority w:val="1"/>
    <w:qFormat/>
    <w:rsid w:val="00EF357A"/>
    <w:pPr>
      <w:autoSpaceDE w:val="0"/>
      <w:autoSpaceDN w:val="0"/>
      <w:jc w:val="left"/>
    </w:pPr>
    <w:rPr>
      <w:rFonts w:ascii="宋体" w:hAnsi="宋体" w:cs="宋体"/>
      <w:kern w:val="0"/>
      <w:sz w:val="22"/>
      <w:szCs w:val="22"/>
    </w:rPr>
  </w:style>
  <w:style w:type="paragraph" w:styleId="NormalWeb">
    <w:name w:val="Normal (Web)"/>
    <w:basedOn w:val="Normal"/>
    <w:uiPriority w:val="99"/>
    <w:semiHidden/>
    <w:unhideWhenUsed/>
    <w:rsid w:val="005C6626"/>
    <w:pPr>
      <w:widowControl/>
      <w:spacing w:before="100" w:beforeAutospacing="1" w:after="100" w:afterAutospacing="1"/>
      <w:jc w:val="left"/>
    </w:pPr>
    <w:rPr>
      <w:rFonts w:eastAsia="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5812632">
      <w:bodyDiv w:val="1"/>
      <w:marLeft w:val="0"/>
      <w:marRight w:val="0"/>
      <w:marTop w:val="0"/>
      <w:marBottom w:val="0"/>
      <w:divBdr>
        <w:top w:val="none" w:sz="0" w:space="0" w:color="auto"/>
        <w:left w:val="none" w:sz="0" w:space="0" w:color="auto"/>
        <w:bottom w:val="none" w:sz="0" w:space="0" w:color="auto"/>
        <w:right w:val="none" w:sz="0" w:space="0" w:color="auto"/>
      </w:divBdr>
    </w:div>
    <w:div w:id="1151874186">
      <w:bodyDiv w:val="1"/>
      <w:marLeft w:val="0"/>
      <w:marRight w:val="0"/>
      <w:marTop w:val="0"/>
      <w:marBottom w:val="0"/>
      <w:divBdr>
        <w:top w:val="none" w:sz="0" w:space="0" w:color="auto"/>
        <w:left w:val="none" w:sz="0" w:space="0" w:color="auto"/>
        <w:bottom w:val="none" w:sz="0" w:space="0" w:color="auto"/>
        <w:right w:val="none" w:sz="0" w:space="0" w:color="auto"/>
      </w:divBdr>
    </w:div>
    <w:div w:id="1239753695">
      <w:bodyDiv w:val="1"/>
      <w:marLeft w:val="0"/>
      <w:marRight w:val="0"/>
      <w:marTop w:val="0"/>
      <w:marBottom w:val="0"/>
      <w:divBdr>
        <w:top w:val="none" w:sz="0" w:space="0" w:color="auto"/>
        <w:left w:val="none" w:sz="0" w:space="0" w:color="auto"/>
        <w:bottom w:val="none" w:sz="0" w:space="0" w:color="auto"/>
        <w:right w:val="none" w:sz="0" w:space="0" w:color="auto"/>
      </w:divBdr>
    </w:div>
    <w:div w:id="1312707601">
      <w:bodyDiv w:val="1"/>
      <w:marLeft w:val="0"/>
      <w:marRight w:val="0"/>
      <w:marTop w:val="0"/>
      <w:marBottom w:val="0"/>
      <w:divBdr>
        <w:top w:val="none" w:sz="0" w:space="0" w:color="auto"/>
        <w:left w:val="none" w:sz="0" w:space="0" w:color="auto"/>
        <w:bottom w:val="none" w:sz="0" w:space="0" w:color="auto"/>
        <w:right w:val="none" w:sz="0" w:space="0" w:color="auto"/>
      </w:divBdr>
    </w:div>
    <w:div w:id="2118062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s>
</file>

<file path=word/_rels/settings.xml.rels><?xml version="1.0" encoding="UTF-8" standalone="yes"?>
<Relationships xmlns="http://schemas.openxmlformats.org/package/2006/relationships"><Relationship Id="rId1" Type="http://schemas.openxmlformats.org/officeDocument/2006/relationships/attachedTemplate" Target="file:///D:\MYDOC\Documents\&#33258;&#23450;&#20041;%20Office%20&#27169;&#26495;\&#35770;&#25991;&#27169;&#29256;%20-%20&#21103;&#26412;.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EC2808-5050-4AEC-B22D-65575596B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论文模版 - 副本.dotm</Template>
  <TotalTime>506</TotalTime>
  <Pages>15</Pages>
  <Words>669</Words>
  <Characters>3819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Jiake Lyu</dc:creator>
  <cp:lastModifiedBy>lezhi Zhang</cp:lastModifiedBy>
  <cp:revision>102</cp:revision>
  <dcterms:created xsi:type="dcterms:W3CDTF">2024-09-26T10:00:00Z</dcterms:created>
  <dcterms:modified xsi:type="dcterms:W3CDTF">2024-11-09T09:02:00Z</dcterms:modified>
</cp:coreProperties>
</file>